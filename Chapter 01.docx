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6308068D" w:rsidR="00C718B1" w:rsidRPr="00A00C23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A00C23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D47BA2" w:rsidRPr="00A00C23">
        <w:rPr>
          <w:rStyle w:val="BookTitle"/>
          <w:rFonts w:ascii="Lora" w:hAnsi="Lora"/>
          <w:b w:val="0"/>
          <w:bCs/>
          <w:iCs w:val="0"/>
          <w:spacing w:val="0"/>
          <w:sz w:val="70"/>
        </w:rPr>
        <w:t>1</w:t>
      </w:r>
    </w:p>
    <w:p w14:paraId="0E864269" w14:textId="52EEE106" w:rsidR="00C718B1" w:rsidRPr="00A00C23" w:rsidRDefault="00D47BA2" w:rsidP="00C718B1">
      <w:pPr>
        <w:pStyle w:val="ChapterTitleAVAHEB"/>
        <w:rPr>
          <w:rStyle w:val="BookTitle"/>
          <w:rFonts w:ascii="Lora" w:hAnsi="Lora"/>
          <w:b/>
          <w:bCs w:val="0"/>
          <w:smallCaps/>
          <w:spacing w:val="0"/>
        </w:rPr>
      </w:pPr>
      <w:r w:rsidRPr="00A00C23">
        <w:rPr>
          <w:rStyle w:val="BookTitle"/>
          <w:rFonts w:ascii="Lora" w:hAnsi="Lora"/>
          <w:b/>
          <w:bCs w:val="0"/>
          <w:smallCaps/>
          <w:spacing w:val="0"/>
        </w:rPr>
        <w:t>Introduction to JavaScript</w:t>
      </w:r>
    </w:p>
    <w:p w14:paraId="74B80EC6" w14:textId="527BA739" w:rsidR="004D1618" w:rsidRDefault="004D1618" w:rsidP="00B211E4">
      <w:pPr>
        <w:pStyle w:val="Heading1AVAHEB"/>
        <w:jc w:val="both"/>
        <w:rPr>
          <w:b w:val="0"/>
          <w:bCs/>
          <w:sz w:val="22"/>
          <w:szCs w:val="22"/>
          <w:lang w:val="en-US"/>
        </w:rPr>
      </w:pPr>
      <w:r w:rsidRPr="00AB1C0B">
        <w:rPr>
          <w:b w:val="0"/>
          <w:bCs/>
          <w:noProof/>
          <w:sz w:val="22"/>
          <w:szCs w:val="22"/>
          <w:lang w:val="en-US"/>
        </w:rPr>
        <w:drawing>
          <wp:inline distT="0" distB="0" distL="0" distR="0" wp14:anchorId="6CCB1B4F" wp14:editId="3BEF8221">
            <wp:extent cx="6120130" cy="3081655"/>
            <wp:effectExtent l="0" t="0" r="0" b="4445"/>
            <wp:docPr id="110345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54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5E9E" w14:textId="55A78187" w:rsidR="0038585E" w:rsidRPr="00AB1C0B" w:rsidRDefault="0038585E" w:rsidP="0038585E">
      <w:pPr>
        <w:pStyle w:val="Heading1AVAHEB"/>
        <w:spacing w:before="0"/>
        <w:jc w:val="center"/>
        <w:rPr>
          <w:b w:val="0"/>
          <w:bCs/>
          <w:i/>
          <w:iCs/>
          <w:sz w:val="18"/>
          <w:szCs w:val="18"/>
          <w:lang w:val="en-US"/>
        </w:rPr>
      </w:pPr>
      <w:r w:rsidRPr="00AB1C0B">
        <w:rPr>
          <w:b w:val="0"/>
          <w:bCs/>
          <w:i/>
          <w:iCs/>
          <w:sz w:val="18"/>
          <w:szCs w:val="18"/>
          <w:lang w:val="en-US"/>
        </w:rPr>
        <w:t>Figure 1.</w:t>
      </w:r>
      <w:r>
        <w:rPr>
          <w:b w:val="0"/>
          <w:bCs/>
          <w:i/>
          <w:iCs/>
          <w:sz w:val="18"/>
          <w:szCs w:val="18"/>
          <w:lang w:val="en-US"/>
        </w:rPr>
        <w:t>3</w:t>
      </w:r>
      <w:r w:rsidRPr="00AB1C0B">
        <w:rPr>
          <w:b w:val="0"/>
          <w:bCs/>
          <w:i/>
          <w:iCs/>
          <w:sz w:val="18"/>
          <w:szCs w:val="18"/>
          <w:lang w:val="en-US"/>
        </w:rPr>
        <w:t>: first.html</w:t>
      </w:r>
      <w:r>
        <w:rPr>
          <w:b w:val="0"/>
          <w:bCs/>
          <w:i/>
          <w:iCs/>
          <w:sz w:val="18"/>
          <w:szCs w:val="18"/>
          <w:lang w:val="en-US"/>
        </w:rPr>
        <w:t xml:space="preserve"> file with JavaScript Code</w:t>
      </w:r>
    </w:p>
    <w:p w14:paraId="13F0E60E" w14:textId="4FF09528" w:rsidR="009A466E" w:rsidRPr="00AB1C0B" w:rsidRDefault="008F240B" w:rsidP="009A466E">
      <w:pPr>
        <w:pStyle w:val="Heading1AVAHEB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Code</w:t>
      </w:r>
      <w:r w:rsidR="009A466E" w:rsidRPr="00AB1C0B">
        <w:rPr>
          <w:b w:val="0"/>
          <w:sz w:val="22"/>
          <w:szCs w:val="22"/>
        </w:rPr>
        <w:t xml:space="preserve"> to log a message to the console instead of showing an alert.</w:t>
      </w:r>
    </w:p>
    <w:p w14:paraId="6759B649" w14:textId="77777777" w:rsidR="00A05F47" w:rsidRPr="00AB1C0B" w:rsidRDefault="00A05F47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73E7269E" w14:textId="69D9E601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bookmarkStart w:id="0" w:name="_Hlk183423749"/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&lt;!DOCTYPE html&gt;</w:t>
      </w:r>
    </w:p>
    <w:p w14:paraId="05C183D9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&lt;html lang="</w:t>
      </w:r>
      <w:proofErr w:type="spellStart"/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en</w:t>
      </w:r>
      <w:proofErr w:type="spellEnd"/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"&gt;</w:t>
      </w:r>
    </w:p>
    <w:p w14:paraId="6BEBC677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&lt;head&gt;</w:t>
      </w:r>
    </w:p>
    <w:p w14:paraId="4F29AAA2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 xml:space="preserve">    &lt;meta charset="UTF-8"&gt;</w:t>
      </w:r>
    </w:p>
    <w:p w14:paraId="0C83D5CE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38AE0838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 xml:space="preserve">    &lt;title&gt;JavaScript Console Example&lt;/title&gt;</w:t>
      </w:r>
    </w:p>
    <w:p w14:paraId="077E11A8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&lt;/head&gt;</w:t>
      </w:r>
    </w:p>
    <w:p w14:paraId="0A780E2F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&lt;body&gt;</w:t>
      </w:r>
    </w:p>
    <w:p w14:paraId="3AC4E4BC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 xml:space="preserve">    &lt;h1&gt;Check the </w:t>
      </w:r>
      <w:proofErr w:type="gramStart"/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Console!&lt;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/h1&gt;</w:t>
      </w:r>
    </w:p>
    <w:p w14:paraId="2E87DAF6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 xml:space="preserve">    </w:t>
      </w:r>
      <w:r w:rsidRPr="00AB1C0B">
        <w:rPr>
          <w:rFonts w:ascii="Consolas" w:hAnsi="Consolas"/>
          <w:sz w:val="20"/>
          <w:szCs w:val="20"/>
          <w:lang w:val="en-US"/>
        </w:rPr>
        <w:t>&lt;script&gt;</w:t>
      </w:r>
    </w:p>
    <w:p w14:paraId="2CE7E0F7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sz w:val="20"/>
          <w:szCs w:val="20"/>
          <w:lang w:val="en-US"/>
        </w:rPr>
      </w:pPr>
      <w:r w:rsidRPr="00AB1C0B">
        <w:rPr>
          <w:rFonts w:ascii="Consolas" w:hAnsi="Consolas"/>
          <w:sz w:val="20"/>
          <w:szCs w:val="20"/>
          <w:lang w:val="en-US"/>
        </w:rPr>
        <w:t xml:space="preserve">        // Logging a message to the console</w:t>
      </w:r>
    </w:p>
    <w:p w14:paraId="56AE3627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sz w:val="20"/>
          <w:szCs w:val="20"/>
          <w:lang w:val="en-US"/>
        </w:rPr>
      </w:pPr>
      <w:r w:rsidRPr="00AB1C0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B1C0B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AB1C0B">
        <w:rPr>
          <w:rFonts w:ascii="Consolas" w:hAnsi="Consolas"/>
          <w:sz w:val="20"/>
          <w:szCs w:val="20"/>
          <w:lang w:val="en-US"/>
        </w:rPr>
        <w:t>"This is a message printed to the console!");</w:t>
      </w:r>
    </w:p>
    <w:p w14:paraId="74604883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sz w:val="20"/>
          <w:szCs w:val="20"/>
          <w:lang w:val="en-US"/>
        </w:rPr>
      </w:pPr>
      <w:r w:rsidRPr="00AB1C0B">
        <w:rPr>
          <w:rFonts w:ascii="Consolas" w:hAnsi="Consolas"/>
          <w:sz w:val="20"/>
          <w:szCs w:val="20"/>
          <w:lang w:val="en-US"/>
        </w:rPr>
        <w:t xml:space="preserve">    &lt;/script&gt;</w:t>
      </w:r>
    </w:p>
    <w:p w14:paraId="2CCABB55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&lt;/body&gt;</w:t>
      </w:r>
    </w:p>
    <w:p w14:paraId="3AF779DD" w14:textId="78817B86" w:rsidR="003A7161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AB1C0B">
        <w:rPr>
          <w:rFonts w:ascii="Consolas" w:hAnsi="Consolas"/>
          <w:b w:val="0"/>
          <w:bCs/>
          <w:sz w:val="20"/>
          <w:szCs w:val="20"/>
          <w:lang w:val="en-US"/>
        </w:rPr>
        <w:t>&lt;/html&gt;</w:t>
      </w:r>
    </w:p>
    <w:bookmarkEnd w:id="0"/>
    <w:p w14:paraId="29DFA603" w14:textId="77777777" w:rsidR="009A466E" w:rsidRPr="00AB1C0B" w:rsidRDefault="009A466E" w:rsidP="009A466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135BA54A" w14:textId="77777777" w:rsidR="00956208" w:rsidRPr="00AB1C0B" w:rsidRDefault="00956208" w:rsidP="00956208">
      <w:pPr>
        <w:pStyle w:val="Heading1AVAHEB"/>
        <w:numPr>
          <w:ilvl w:val="0"/>
          <w:numId w:val="53"/>
        </w:numPr>
        <w:spacing w:before="0"/>
        <w:jc w:val="both"/>
        <w:rPr>
          <w:bCs/>
          <w:sz w:val="22"/>
          <w:szCs w:val="22"/>
        </w:rPr>
      </w:pPr>
      <w:r w:rsidRPr="00AB1C0B">
        <w:rPr>
          <w:bCs/>
          <w:sz w:val="22"/>
          <w:szCs w:val="22"/>
        </w:rPr>
        <w:lastRenderedPageBreak/>
        <w:t>Logging to the Console:</w:t>
      </w:r>
    </w:p>
    <w:p w14:paraId="54370961" w14:textId="3DE0C194" w:rsidR="00956208" w:rsidRPr="00AB1C0B" w:rsidRDefault="00956208" w:rsidP="00956208">
      <w:pPr>
        <w:pStyle w:val="Heading1AVAHEB"/>
        <w:spacing w:before="0"/>
        <w:ind w:left="720"/>
        <w:jc w:val="both"/>
        <w:rPr>
          <w:b w:val="0"/>
          <w:sz w:val="22"/>
          <w:szCs w:val="22"/>
        </w:rPr>
      </w:pPr>
      <w:r w:rsidRPr="00AB1C0B">
        <w:rPr>
          <w:b w:val="0"/>
          <w:sz w:val="22"/>
          <w:szCs w:val="22"/>
        </w:rPr>
        <w:t xml:space="preserve">Replace </w:t>
      </w:r>
      <w:proofErr w:type="gramStart"/>
      <w:r w:rsidRPr="00AB1C0B">
        <w:rPr>
          <w:b w:val="0"/>
          <w:sz w:val="22"/>
          <w:szCs w:val="22"/>
        </w:rPr>
        <w:t>alert(</w:t>
      </w:r>
      <w:proofErr w:type="gramEnd"/>
      <w:r w:rsidRPr="00AB1C0B">
        <w:rPr>
          <w:b w:val="0"/>
          <w:sz w:val="22"/>
          <w:szCs w:val="22"/>
        </w:rPr>
        <w:t>"Hello, World!"); with:</w:t>
      </w:r>
    </w:p>
    <w:p w14:paraId="0093C078" w14:textId="77777777" w:rsidR="00956208" w:rsidRPr="00AB1C0B" w:rsidRDefault="00956208" w:rsidP="00956208">
      <w:pPr>
        <w:pStyle w:val="Heading1AVAHEB"/>
        <w:spacing w:before="0"/>
        <w:ind w:firstLine="720"/>
        <w:jc w:val="both"/>
        <w:rPr>
          <w:b w:val="0"/>
          <w:sz w:val="22"/>
          <w:szCs w:val="22"/>
        </w:rPr>
      </w:pPr>
      <w:proofErr w:type="gramStart"/>
      <w:r w:rsidRPr="00AB1C0B">
        <w:rPr>
          <w:b w:val="0"/>
          <w:sz w:val="22"/>
          <w:szCs w:val="22"/>
        </w:rPr>
        <w:t>console.log(</w:t>
      </w:r>
      <w:proofErr w:type="gramEnd"/>
      <w:r w:rsidRPr="00AB1C0B">
        <w:rPr>
          <w:b w:val="0"/>
          <w:sz w:val="22"/>
          <w:szCs w:val="22"/>
        </w:rPr>
        <w:t>"Hello, World!");</w:t>
      </w:r>
    </w:p>
    <w:p w14:paraId="66A58932" w14:textId="77777777" w:rsidR="008D585F" w:rsidRPr="00AB1C0B" w:rsidRDefault="008D585F" w:rsidP="00956208">
      <w:pPr>
        <w:pStyle w:val="Heading1AVAHEB"/>
        <w:spacing w:before="0"/>
        <w:ind w:left="720"/>
        <w:jc w:val="both"/>
        <w:rPr>
          <w:b w:val="0"/>
          <w:sz w:val="22"/>
          <w:szCs w:val="22"/>
        </w:rPr>
      </w:pPr>
    </w:p>
    <w:p w14:paraId="2C12E909" w14:textId="77777777" w:rsidR="00956208" w:rsidRPr="00AB1C0B" w:rsidRDefault="00956208" w:rsidP="00956208">
      <w:pPr>
        <w:pStyle w:val="Heading1AVAHEB"/>
        <w:numPr>
          <w:ilvl w:val="0"/>
          <w:numId w:val="53"/>
        </w:numPr>
        <w:spacing w:before="0"/>
        <w:jc w:val="both"/>
        <w:rPr>
          <w:bCs/>
          <w:sz w:val="22"/>
          <w:szCs w:val="22"/>
        </w:rPr>
      </w:pPr>
      <w:r w:rsidRPr="00AB1C0B">
        <w:rPr>
          <w:bCs/>
          <w:sz w:val="22"/>
          <w:szCs w:val="22"/>
        </w:rPr>
        <w:t>Writing to the Webpage:</w:t>
      </w:r>
    </w:p>
    <w:p w14:paraId="48D77AE8" w14:textId="6C82C539" w:rsidR="00956208" w:rsidRPr="00AB1C0B" w:rsidRDefault="00956208" w:rsidP="00956208">
      <w:pPr>
        <w:pStyle w:val="Heading1AVAHEB"/>
        <w:spacing w:before="0"/>
        <w:ind w:left="720"/>
        <w:jc w:val="both"/>
        <w:rPr>
          <w:b w:val="0"/>
          <w:sz w:val="22"/>
          <w:szCs w:val="22"/>
        </w:rPr>
      </w:pPr>
      <w:r w:rsidRPr="00AB1C0B">
        <w:rPr>
          <w:b w:val="0"/>
          <w:sz w:val="22"/>
          <w:szCs w:val="22"/>
        </w:rPr>
        <w:t xml:space="preserve">Replace </w:t>
      </w:r>
      <w:proofErr w:type="gramStart"/>
      <w:r w:rsidRPr="00AB1C0B">
        <w:rPr>
          <w:b w:val="0"/>
          <w:sz w:val="22"/>
          <w:szCs w:val="22"/>
        </w:rPr>
        <w:t>alert(</w:t>
      </w:r>
      <w:proofErr w:type="gramEnd"/>
      <w:r w:rsidRPr="00AB1C0B">
        <w:rPr>
          <w:b w:val="0"/>
          <w:sz w:val="22"/>
          <w:szCs w:val="22"/>
        </w:rPr>
        <w:t>"Hello, World!"); with:</w:t>
      </w:r>
    </w:p>
    <w:p w14:paraId="048751D3" w14:textId="77777777" w:rsidR="00956208" w:rsidRPr="00AB1C0B" w:rsidRDefault="00956208" w:rsidP="00956208">
      <w:pPr>
        <w:pStyle w:val="Heading1AVAHEB"/>
        <w:spacing w:before="0"/>
        <w:ind w:firstLine="720"/>
        <w:jc w:val="both"/>
        <w:rPr>
          <w:b w:val="0"/>
          <w:sz w:val="22"/>
          <w:szCs w:val="22"/>
        </w:rPr>
      </w:pPr>
      <w:proofErr w:type="spellStart"/>
      <w:proofErr w:type="gramStart"/>
      <w:r w:rsidRPr="00AB1C0B">
        <w:rPr>
          <w:b w:val="0"/>
          <w:sz w:val="22"/>
          <w:szCs w:val="22"/>
        </w:rPr>
        <w:t>document.write</w:t>
      </w:r>
      <w:proofErr w:type="spellEnd"/>
      <w:proofErr w:type="gramEnd"/>
      <w:r w:rsidRPr="00AB1C0B">
        <w:rPr>
          <w:b w:val="0"/>
          <w:sz w:val="22"/>
          <w:szCs w:val="22"/>
        </w:rPr>
        <w:t>("Hello, World!");</w:t>
      </w:r>
    </w:p>
    <w:p w14:paraId="7E75D751" w14:textId="77777777" w:rsidR="008D585F" w:rsidRPr="00AB1C0B" w:rsidRDefault="008D585F" w:rsidP="00956208">
      <w:pPr>
        <w:pStyle w:val="Heading1AVAHEB"/>
        <w:spacing w:before="0"/>
        <w:ind w:firstLine="720"/>
        <w:jc w:val="both"/>
        <w:rPr>
          <w:b w:val="0"/>
          <w:sz w:val="22"/>
          <w:szCs w:val="22"/>
        </w:rPr>
      </w:pPr>
    </w:p>
    <w:p w14:paraId="5DB0AA8F" w14:textId="77777777" w:rsidR="00956208" w:rsidRPr="00AB1C0B" w:rsidRDefault="00956208" w:rsidP="00956208">
      <w:pPr>
        <w:pStyle w:val="Heading1AVAHEB"/>
        <w:numPr>
          <w:ilvl w:val="0"/>
          <w:numId w:val="53"/>
        </w:numPr>
        <w:spacing w:before="0"/>
        <w:jc w:val="both"/>
        <w:rPr>
          <w:bCs/>
          <w:sz w:val="22"/>
          <w:szCs w:val="22"/>
        </w:rPr>
      </w:pPr>
      <w:r w:rsidRPr="00AB1C0B">
        <w:rPr>
          <w:bCs/>
          <w:sz w:val="22"/>
          <w:szCs w:val="22"/>
        </w:rPr>
        <w:t>Combining Outputs:</w:t>
      </w:r>
    </w:p>
    <w:p w14:paraId="748B0DD4" w14:textId="5D8C20DD" w:rsidR="00956208" w:rsidRPr="00AB1C0B" w:rsidRDefault="00956208" w:rsidP="00956208">
      <w:pPr>
        <w:pStyle w:val="Heading1AVAHEB"/>
        <w:spacing w:before="0"/>
        <w:ind w:left="720"/>
        <w:jc w:val="both"/>
        <w:rPr>
          <w:b w:val="0"/>
          <w:sz w:val="22"/>
          <w:szCs w:val="22"/>
        </w:rPr>
      </w:pPr>
      <w:r w:rsidRPr="00AB1C0B">
        <w:rPr>
          <w:b w:val="0"/>
          <w:sz w:val="22"/>
          <w:szCs w:val="22"/>
        </w:rPr>
        <w:t>Use multiple commands:</w:t>
      </w:r>
    </w:p>
    <w:p w14:paraId="2895065C" w14:textId="77777777" w:rsidR="00956208" w:rsidRPr="00AB1C0B" w:rsidRDefault="00956208" w:rsidP="00956208">
      <w:pPr>
        <w:pStyle w:val="Heading1AVAHEB"/>
        <w:spacing w:before="0"/>
        <w:ind w:firstLine="720"/>
        <w:jc w:val="both"/>
        <w:rPr>
          <w:b w:val="0"/>
          <w:sz w:val="22"/>
          <w:szCs w:val="22"/>
        </w:rPr>
      </w:pPr>
      <w:proofErr w:type="gramStart"/>
      <w:r w:rsidRPr="00AB1C0B">
        <w:rPr>
          <w:b w:val="0"/>
          <w:sz w:val="22"/>
          <w:szCs w:val="22"/>
        </w:rPr>
        <w:t>alert(</w:t>
      </w:r>
      <w:proofErr w:type="gramEnd"/>
      <w:r w:rsidRPr="00AB1C0B">
        <w:rPr>
          <w:b w:val="0"/>
          <w:sz w:val="22"/>
          <w:szCs w:val="22"/>
        </w:rPr>
        <w:t>"Hello, World!");</w:t>
      </w:r>
    </w:p>
    <w:p w14:paraId="7821BA7B" w14:textId="77777777" w:rsidR="00956208" w:rsidRPr="00AB1C0B" w:rsidRDefault="00956208" w:rsidP="00956208">
      <w:pPr>
        <w:pStyle w:val="Heading1AVAHEB"/>
        <w:spacing w:before="0"/>
        <w:ind w:firstLine="720"/>
        <w:jc w:val="both"/>
        <w:rPr>
          <w:b w:val="0"/>
          <w:sz w:val="22"/>
          <w:szCs w:val="22"/>
        </w:rPr>
      </w:pPr>
      <w:proofErr w:type="gramStart"/>
      <w:r w:rsidRPr="00AB1C0B">
        <w:rPr>
          <w:b w:val="0"/>
          <w:sz w:val="22"/>
          <w:szCs w:val="22"/>
        </w:rPr>
        <w:t>console.log(</w:t>
      </w:r>
      <w:proofErr w:type="gramEnd"/>
      <w:r w:rsidRPr="00AB1C0B">
        <w:rPr>
          <w:b w:val="0"/>
          <w:sz w:val="22"/>
          <w:szCs w:val="22"/>
        </w:rPr>
        <w:t>"This is logged in the console.");</w:t>
      </w:r>
    </w:p>
    <w:p w14:paraId="40FBF054" w14:textId="77777777" w:rsidR="00956208" w:rsidRPr="00AB1C0B" w:rsidRDefault="00956208" w:rsidP="00956208">
      <w:pPr>
        <w:pStyle w:val="Heading1AVAHEB"/>
        <w:spacing w:before="0"/>
        <w:ind w:firstLine="720"/>
        <w:jc w:val="both"/>
        <w:rPr>
          <w:b w:val="0"/>
          <w:sz w:val="22"/>
          <w:szCs w:val="22"/>
        </w:rPr>
      </w:pPr>
      <w:proofErr w:type="spellStart"/>
      <w:proofErr w:type="gramStart"/>
      <w:r w:rsidRPr="00AB1C0B">
        <w:rPr>
          <w:b w:val="0"/>
          <w:sz w:val="22"/>
          <w:szCs w:val="22"/>
        </w:rPr>
        <w:t>document.write</w:t>
      </w:r>
      <w:proofErr w:type="spellEnd"/>
      <w:proofErr w:type="gramEnd"/>
      <w:r w:rsidRPr="00AB1C0B">
        <w:rPr>
          <w:b w:val="0"/>
          <w:sz w:val="22"/>
          <w:szCs w:val="22"/>
        </w:rPr>
        <w:t>("This is written on the webpage.");</w:t>
      </w:r>
    </w:p>
    <w:p w14:paraId="2DAA0D23" w14:textId="77777777" w:rsidR="003D7859" w:rsidRPr="00AB1C0B" w:rsidRDefault="003D7859" w:rsidP="00956208">
      <w:pPr>
        <w:pStyle w:val="Heading1AVAHEB"/>
        <w:spacing w:before="0"/>
        <w:ind w:firstLine="720"/>
        <w:jc w:val="both"/>
        <w:rPr>
          <w:b w:val="0"/>
          <w:sz w:val="22"/>
          <w:szCs w:val="22"/>
        </w:rPr>
      </w:pPr>
    </w:p>
    <w:p w14:paraId="21AA1DC3" w14:textId="77777777" w:rsidR="00C12149" w:rsidRPr="00AB1C0B" w:rsidRDefault="00C12149" w:rsidP="003D7859">
      <w:pPr>
        <w:pStyle w:val="Heading1AVAHEB"/>
        <w:spacing w:before="0"/>
        <w:jc w:val="both"/>
        <w:rPr>
          <w:b w:val="0"/>
          <w:bCs/>
          <w:sz w:val="22"/>
          <w:szCs w:val="22"/>
        </w:rPr>
      </w:pPr>
    </w:p>
    <w:p w14:paraId="1A80363F" w14:textId="3A075F98" w:rsidR="00C12149" w:rsidRPr="00AB1C0B" w:rsidRDefault="00C12149" w:rsidP="00C12149">
      <w:pPr>
        <w:pStyle w:val="Heading1AVAHEB"/>
        <w:spacing w:before="0"/>
        <w:jc w:val="both"/>
        <w:rPr>
          <w:sz w:val="22"/>
          <w:szCs w:val="22"/>
        </w:rPr>
      </w:pPr>
      <w:bookmarkStart w:id="1" w:name="_Hlk183423875"/>
      <w:r w:rsidRPr="00AB1C0B">
        <w:rPr>
          <w:sz w:val="22"/>
          <w:szCs w:val="22"/>
        </w:rPr>
        <w:t>Example: Impact of Formatting on Readability Without new lines or indentation</w:t>
      </w:r>
    </w:p>
    <w:p w14:paraId="23DA1253" w14:textId="0FCDBC23" w:rsidR="00C12149" w:rsidRPr="00AB1C0B" w:rsidRDefault="00C12149" w:rsidP="00C1214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bookmarkStart w:id="2" w:name="_Hlk183423854"/>
      <w:bookmarkEnd w:id="1"/>
      <w:r w:rsidRPr="00AB1C0B">
        <w:rPr>
          <w:rFonts w:ascii="Consolas" w:hAnsi="Consolas"/>
          <w:b w:val="0"/>
          <w:bCs/>
          <w:sz w:val="20"/>
          <w:szCs w:val="20"/>
        </w:rPr>
        <w:t xml:space="preserve">let age = 20; let adult = true; if (age &gt;= 18) </w:t>
      </w: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{ console.log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>("You are an adult."); if (adult) { console.log("You can vote!"); } else { console.log("You still have time to enjoy your youth!"); } } else { console.log("You are not an adult yet."); }</w:t>
      </w:r>
    </w:p>
    <w:bookmarkEnd w:id="2"/>
    <w:p w14:paraId="26026F21" w14:textId="77777777" w:rsidR="00C12149" w:rsidRPr="00AB1C0B" w:rsidRDefault="00C12149" w:rsidP="00C12149">
      <w:pPr>
        <w:pStyle w:val="Heading1AVAHEB"/>
        <w:spacing w:before="0"/>
        <w:jc w:val="both"/>
        <w:rPr>
          <w:b w:val="0"/>
          <w:bCs/>
          <w:sz w:val="22"/>
          <w:szCs w:val="22"/>
        </w:rPr>
      </w:pPr>
    </w:p>
    <w:p w14:paraId="1544CE05" w14:textId="4C76B9E6" w:rsidR="00C12149" w:rsidRPr="00AB1C0B" w:rsidRDefault="003B2E50" w:rsidP="003D7859">
      <w:pPr>
        <w:pStyle w:val="Heading1AVAHEB"/>
        <w:spacing w:before="0"/>
        <w:jc w:val="both"/>
        <w:rPr>
          <w:sz w:val="22"/>
          <w:szCs w:val="22"/>
        </w:rPr>
      </w:pPr>
      <w:bookmarkStart w:id="3" w:name="_Hlk183423865"/>
      <w:r w:rsidRPr="00AB1C0B">
        <w:rPr>
          <w:sz w:val="22"/>
          <w:szCs w:val="22"/>
        </w:rPr>
        <w:t>Example: With new lines but without indentation</w:t>
      </w:r>
    </w:p>
    <w:p w14:paraId="310BB143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let age = 20; </w:t>
      </w:r>
    </w:p>
    <w:p w14:paraId="289C341A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let adult = true; </w:t>
      </w:r>
    </w:p>
    <w:p w14:paraId="0B879E58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if (age &gt;= 18) { </w:t>
      </w:r>
    </w:p>
    <w:p w14:paraId="6CD241B9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 xml:space="preserve">"You are an adult."); </w:t>
      </w:r>
    </w:p>
    <w:p w14:paraId="59305968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if (adult) { </w:t>
      </w:r>
    </w:p>
    <w:p w14:paraId="2EE2C6B8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 xml:space="preserve">"You can vote!"); </w:t>
      </w:r>
    </w:p>
    <w:p w14:paraId="4CEE55D0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} else { </w:t>
      </w:r>
    </w:p>
    <w:p w14:paraId="6E5EE5A6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 xml:space="preserve">"You still have time to enjoy your youth!"); </w:t>
      </w:r>
    </w:p>
    <w:p w14:paraId="499D1062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} </w:t>
      </w:r>
    </w:p>
    <w:p w14:paraId="298A5BD7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} else { </w:t>
      </w:r>
    </w:p>
    <w:p w14:paraId="3BF21196" w14:textId="77777777" w:rsidR="009B36F6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 xml:space="preserve">"You are not an adult yet."); </w:t>
      </w:r>
    </w:p>
    <w:p w14:paraId="382D01B8" w14:textId="50997019" w:rsidR="003B2E50" w:rsidRPr="00AB1C0B" w:rsidRDefault="009B36F6" w:rsidP="009B36F6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>}</w:t>
      </w:r>
    </w:p>
    <w:bookmarkEnd w:id="3"/>
    <w:p w14:paraId="17BCFC9D" w14:textId="77777777" w:rsidR="009B36F6" w:rsidRPr="00AB1C0B" w:rsidRDefault="009B36F6" w:rsidP="009B36F6">
      <w:pPr>
        <w:pStyle w:val="Heading1AVAHEB"/>
        <w:spacing w:before="0"/>
        <w:jc w:val="both"/>
        <w:rPr>
          <w:b w:val="0"/>
          <w:bCs/>
          <w:sz w:val="22"/>
          <w:szCs w:val="22"/>
        </w:rPr>
      </w:pPr>
    </w:p>
    <w:p w14:paraId="18EC91AA" w14:textId="021D5299" w:rsidR="00A46FA3" w:rsidRPr="00AB1C0B" w:rsidRDefault="00A46FA3" w:rsidP="009B36F6">
      <w:pPr>
        <w:pStyle w:val="Heading1AVAHEB"/>
        <w:spacing w:before="0"/>
        <w:jc w:val="both"/>
        <w:rPr>
          <w:sz w:val="22"/>
          <w:szCs w:val="22"/>
        </w:rPr>
      </w:pPr>
      <w:bookmarkStart w:id="4" w:name="_Hlk183423887"/>
      <w:r w:rsidRPr="00AB1C0B">
        <w:rPr>
          <w:sz w:val="22"/>
          <w:szCs w:val="22"/>
        </w:rPr>
        <w:t>Example: With new lines and proper indentation</w:t>
      </w:r>
    </w:p>
    <w:p w14:paraId="737C8089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let age = 20; </w:t>
      </w:r>
    </w:p>
    <w:p w14:paraId="0A5C044E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let adult = true; </w:t>
      </w:r>
    </w:p>
    <w:p w14:paraId="071DD39F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</w:p>
    <w:p w14:paraId="1E4C1F7B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if (age &gt;= 18) { </w:t>
      </w:r>
    </w:p>
    <w:p w14:paraId="6960654F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  </w:t>
      </w: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 xml:space="preserve">"You are an adult."); </w:t>
      </w:r>
    </w:p>
    <w:p w14:paraId="321B674F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  if (adult) { </w:t>
      </w:r>
    </w:p>
    <w:p w14:paraId="605712D8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    </w:t>
      </w: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 xml:space="preserve">"You can vote!"); </w:t>
      </w:r>
    </w:p>
    <w:p w14:paraId="077ADDCF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  } else { </w:t>
      </w:r>
    </w:p>
    <w:p w14:paraId="0F9C12E9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    </w:t>
      </w: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 xml:space="preserve">"You still have time to enjoy your youth!"); </w:t>
      </w:r>
    </w:p>
    <w:p w14:paraId="718E3DC6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  } </w:t>
      </w:r>
    </w:p>
    <w:p w14:paraId="78E4B98E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} else { </w:t>
      </w:r>
    </w:p>
    <w:p w14:paraId="79AF7AB0" w14:textId="77777777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 xml:space="preserve">  </w:t>
      </w:r>
      <w:proofErr w:type="gramStart"/>
      <w:r w:rsidRPr="00AB1C0B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AB1C0B">
        <w:rPr>
          <w:rFonts w:ascii="Consolas" w:hAnsi="Consolas"/>
          <w:b w:val="0"/>
          <w:bCs/>
          <w:sz w:val="20"/>
          <w:szCs w:val="20"/>
        </w:rPr>
        <w:t xml:space="preserve">"You are not an adult yet."); </w:t>
      </w:r>
    </w:p>
    <w:p w14:paraId="3B792704" w14:textId="5C02A6C0" w:rsidR="00A46FA3" w:rsidRPr="00AB1C0B" w:rsidRDefault="00A46FA3" w:rsidP="00A46FA3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AB1C0B">
        <w:rPr>
          <w:rFonts w:ascii="Consolas" w:hAnsi="Consolas"/>
          <w:b w:val="0"/>
          <w:bCs/>
          <w:sz w:val="20"/>
          <w:szCs w:val="20"/>
        </w:rPr>
        <w:t>}</w:t>
      </w:r>
    </w:p>
    <w:bookmarkEnd w:id="4"/>
    <w:p w14:paraId="5565B642" w14:textId="77777777" w:rsidR="00A46FA3" w:rsidRPr="00AB1C0B" w:rsidRDefault="00A46FA3" w:rsidP="00A46FA3">
      <w:pPr>
        <w:pStyle w:val="Heading1AVAHEB"/>
        <w:spacing w:before="0"/>
        <w:jc w:val="both"/>
        <w:rPr>
          <w:b w:val="0"/>
          <w:bCs/>
          <w:sz w:val="22"/>
          <w:szCs w:val="22"/>
        </w:rPr>
      </w:pPr>
    </w:p>
    <w:p w14:paraId="4D2E648F" w14:textId="77777777" w:rsidR="00CA5F50" w:rsidRPr="00AB1C0B" w:rsidRDefault="00CA5F50" w:rsidP="00CA5F50">
      <w:pPr>
        <w:pStyle w:val="Heading1AVAHEB"/>
        <w:spacing w:before="0"/>
        <w:ind w:left="284"/>
        <w:jc w:val="both"/>
        <w:rPr>
          <w:sz w:val="22"/>
          <w:szCs w:val="22"/>
        </w:rPr>
      </w:pPr>
      <w:r w:rsidRPr="00AB1C0B">
        <w:rPr>
          <w:sz w:val="22"/>
          <w:szCs w:val="22"/>
        </w:rPr>
        <w:lastRenderedPageBreak/>
        <w:t>// This is a single-line comment</w:t>
      </w:r>
    </w:p>
    <w:p w14:paraId="07D49A5E" w14:textId="0CD75761" w:rsidR="00CA5F50" w:rsidRPr="00674CB8" w:rsidRDefault="00CA5F50" w:rsidP="00CA5F50">
      <w:pPr>
        <w:pStyle w:val="Heading1AVAHEB"/>
        <w:spacing w:before="0"/>
        <w:ind w:left="284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let name = "Rupali"; // This declares a variable called 'name'</w:t>
      </w:r>
    </w:p>
    <w:p w14:paraId="4628A617" w14:textId="77777777" w:rsidR="00CA5F50" w:rsidRPr="00674CB8" w:rsidRDefault="00CA5F50" w:rsidP="00CA5F50">
      <w:pPr>
        <w:pStyle w:val="Heading1AVAHEB"/>
        <w:spacing w:before="0"/>
        <w:ind w:left="284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console.log(name); // Logs 'Rupali' to the console</w:t>
      </w:r>
    </w:p>
    <w:p w14:paraId="28434C4C" w14:textId="4331FEFF" w:rsidR="00555F61" w:rsidRPr="00AB1C0B" w:rsidRDefault="00D577AF" w:rsidP="008F240B">
      <w:pPr>
        <w:pStyle w:val="Heading1AVAHEB"/>
        <w:spacing w:before="0"/>
        <w:ind w:hanging="284"/>
        <w:jc w:val="both"/>
        <w:rPr>
          <w:b w:val="0"/>
          <w:bCs/>
          <w:sz w:val="22"/>
          <w:szCs w:val="22"/>
        </w:rPr>
      </w:pPr>
      <w:r w:rsidRPr="00AB1C0B">
        <w:rPr>
          <w:sz w:val="22"/>
          <w:szCs w:val="22"/>
        </w:rPr>
        <w:br/>
      </w:r>
      <w:bookmarkStart w:id="5" w:name="_Hlk183423952"/>
      <w:r w:rsidR="00555F61" w:rsidRPr="00AB1C0B">
        <w:rPr>
          <w:b w:val="0"/>
          <w:bCs/>
          <w:sz w:val="22"/>
          <w:szCs w:val="22"/>
        </w:rPr>
        <w:t>/*</w:t>
      </w:r>
    </w:p>
    <w:p w14:paraId="38D2C6DE" w14:textId="77777777" w:rsidR="00555F61" w:rsidRPr="00AB1C0B" w:rsidRDefault="00555F61" w:rsidP="00555F61">
      <w:pPr>
        <w:pStyle w:val="Heading1AVAHEB"/>
        <w:spacing w:before="0"/>
        <w:ind w:left="284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This is a multi-line comment.</w:t>
      </w:r>
    </w:p>
    <w:p w14:paraId="09240287" w14:textId="77777777" w:rsidR="00555F61" w:rsidRPr="00AB1C0B" w:rsidRDefault="00555F61" w:rsidP="00555F61">
      <w:pPr>
        <w:pStyle w:val="Heading1AVAHEB"/>
        <w:spacing w:before="0"/>
        <w:ind w:left="284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It can span multiple lines and is useful for:</w:t>
      </w:r>
    </w:p>
    <w:p w14:paraId="45819A48" w14:textId="77777777" w:rsidR="00555F61" w:rsidRPr="00AB1C0B" w:rsidRDefault="00555F61" w:rsidP="00555F61">
      <w:pPr>
        <w:pStyle w:val="Heading1AVAHEB"/>
        <w:spacing w:before="0"/>
        <w:ind w:left="284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1. Explaining complex code logic.</w:t>
      </w:r>
    </w:p>
    <w:p w14:paraId="1808A090" w14:textId="77777777" w:rsidR="00555F61" w:rsidRPr="00AB1C0B" w:rsidRDefault="00555F61" w:rsidP="00555F61">
      <w:pPr>
        <w:pStyle w:val="Heading1AVAHEB"/>
        <w:spacing w:before="0"/>
        <w:ind w:left="284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2. Temporarily disabling large blocks of code.</w:t>
      </w:r>
    </w:p>
    <w:p w14:paraId="1E047713" w14:textId="77777777" w:rsidR="00555F61" w:rsidRPr="00AB1C0B" w:rsidRDefault="00555F61" w:rsidP="00555F61">
      <w:pPr>
        <w:pStyle w:val="Heading1AVAHEB"/>
        <w:spacing w:before="0"/>
        <w:ind w:left="284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*/</w:t>
      </w:r>
    </w:p>
    <w:p w14:paraId="2C58E7AC" w14:textId="77777777" w:rsidR="00555F61" w:rsidRPr="00674CB8" w:rsidRDefault="00555F61" w:rsidP="00555F61">
      <w:pPr>
        <w:pStyle w:val="Heading1AVAHEB"/>
        <w:spacing w:before="0"/>
        <w:ind w:left="284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let age = 25; // Declaring a variable</w:t>
      </w:r>
    </w:p>
    <w:p w14:paraId="66DEEB84" w14:textId="69BC8E2B" w:rsidR="00555F61" w:rsidRPr="00674CB8" w:rsidRDefault="00555F61" w:rsidP="00555F61">
      <w:pPr>
        <w:pStyle w:val="Heading1AVAHEB"/>
        <w:spacing w:before="0"/>
        <w:ind w:left="284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console.log(age); // Logs '25' to the console</w:t>
      </w:r>
    </w:p>
    <w:bookmarkEnd w:id="5"/>
    <w:p w14:paraId="6D6A6AA7" w14:textId="77777777" w:rsidR="00C65A35" w:rsidRPr="00AB1C0B" w:rsidRDefault="00C65A35" w:rsidP="00555F61">
      <w:pPr>
        <w:pStyle w:val="Heading1AVAHEB"/>
        <w:spacing w:before="0"/>
        <w:ind w:left="284"/>
        <w:jc w:val="both"/>
        <w:rPr>
          <w:b w:val="0"/>
          <w:bCs/>
          <w:sz w:val="22"/>
          <w:szCs w:val="22"/>
        </w:rPr>
      </w:pPr>
    </w:p>
    <w:p w14:paraId="591B09BC" w14:textId="302167F9" w:rsidR="00C65A35" w:rsidRPr="00AB1C0B" w:rsidRDefault="00C65A35" w:rsidP="0060698E">
      <w:pPr>
        <w:pStyle w:val="Heading1AVAHEB"/>
        <w:spacing w:before="0"/>
        <w:ind w:firstLine="709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Example:</w:t>
      </w:r>
    </w:p>
    <w:p w14:paraId="46AA682F" w14:textId="77777777" w:rsidR="00C65A35" w:rsidRPr="00AB1C0B" w:rsidRDefault="00C65A35" w:rsidP="0060698E">
      <w:pPr>
        <w:pStyle w:val="Heading1AVAHEB"/>
        <w:spacing w:before="0"/>
        <w:ind w:firstLine="709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// Calculate the area of a rectangle</w:t>
      </w:r>
    </w:p>
    <w:p w14:paraId="126BAF17" w14:textId="77777777" w:rsidR="00C65A35" w:rsidRPr="00674CB8" w:rsidRDefault="00C65A35" w:rsidP="0060698E">
      <w:pPr>
        <w:pStyle w:val="Heading1AVAHEB"/>
        <w:spacing w:before="0"/>
        <w:ind w:firstLine="709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let length = 10;</w:t>
      </w:r>
    </w:p>
    <w:p w14:paraId="4828BAEE" w14:textId="77777777" w:rsidR="00C65A35" w:rsidRPr="00674CB8" w:rsidRDefault="00C65A35" w:rsidP="0060698E">
      <w:pPr>
        <w:pStyle w:val="Heading1AVAHEB"/>
        <w:spacing w:before="0"/>
        <w:ind w:firstLine="709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let width = 5;</w:t>
      </w:r>
    </w:p>
    <w:p w14:paraId="5D98116E" w14:textId="77777777" w:rsidR="00C65A35" w:rsidRPr="00674CB8" w:rsidRDefault="00C65A35" w:rsidP="0060698E">
      <w:pPr>
        <w:pStyle w:val="Heading1AVAHEB"/>
        <w:spacing w:before="0"/>
        <w:ind w:firstLine="709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let area = length * width; // Formula for area</w:t>
      </w:r>
    </w:p>
    <w:p w14:paraId="36EFC307" w14:textId="2DE1820D" w:rsidR="00C65A35" w:rsidRPr="00674CB8" w:rsidRDefault="00C65A35" w:rsidP="0060698E">
      <w:pPr>
        <w:pStyle w:val="Heading1AVAHEB"/>
        <w:spacing w:before="0"/>
        <w:ind w:firstLine="709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console.log(area); // Logs '50'</w:t>
      </w:r>
    </w:p>
    <w:p w14:paraId="5CE1D3AB" w14:textId="77777777" w:rsidR="00C65A35" w:rsidRPr="00AB1C0B" w:rsidRDefault="00C65A35" w:rsidP="00C65A35">
      <w:pPr>
        <w:pStyle w:val="Heading1AVAHEB"/>
        <w:spacing w:before="0"/>
        <w:jc w:val="both"/>
        <w:rPr>
          <w:b w:val="0"/>
          <w:bCs/>
          <w:sz w:val="22"/>
          <w:szCs w:val="22"/>
        </w:rPr>
      </w:pPr>
    </w:p>
    <w:p w14:paraId="217A3177" w14:textId="7DC547A3" w:rsidR="00C65A35" w:rsidRPr="00AB1C0B" w:rsidRDefault="00C65A35" w:rsidP="008F240B">
      <w:pPr>
        <w:pStyle w:val="Heading1AVAHEB"/>
        <w:spacing w:before="0"/>
        <w:ind w:firstLine="709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Example:</w:t>
      </w:r>
    </w:p>
    <w:p w14:paraId="7292BE0A" w14:textId="13A22F0B" w:rsidR="00C65A35" w:rsidRPr="00674CB8" w:rsidRDefault="00C65A35" w:rsidP="008F240B">
      <w:pPr>
        <w:pStyle w:val="Heading1AVAHEB"/>
        <w:spacing w:before="0"/>
        <w:ind w:firstLine="709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let x = 20;</w:t>
      </w:r>
    </w:p>
    <w:p w14:paraId="65D6DFBC" w14:textId="02918251" w:rsidR="00C65A35" w:rsidRPr="00674CB8" w:rsidRDefault="00C65A35" w:rsidP="0060698E">
      <w:pPr>
        <w:pStyle w:val="Heading1AVAHEB"/>
        <w:spacing w:before="0"/>
        <w:ind w:firstLine="709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// console.log(x); // Temporarily disabled for testing</w:t>
      </w:r>
    </w:p>
    <w:p w14:paraId="61FDC1F1" w14:textId="77777777" w:rsidR="0060698E" w:rsidRPr="00AB1C0B" w:rsidRDefault="0060698E" w:rsidP="0060698E">
      <w:pPr>
        <w:pStyle w:val="Heading1AVAHEB"/>
        <w:spacing w:before="0"/>
        <w:ind w:firstLine="709"/>
        <w:jc w:val="both"/>
        <w:rPr>
          <w:b w:val="0"/>
          <w:bCs/>
          <w:sz w:val="22"/>
          <w:szCs w:val="22"/>
        </w:rPr>
      </w:pPr>
    </w:p>
    <w:p w14:paraId="0339B74C" w14:textId="2B6FC32E" w:rsidR="0060698E" w:rsidRPr="00AB1C0B" w:rsidRDefault="0060698E" w:rsidP="0060698E">
      <w:pPr>
        <w:pStyle w:val="Heading1AVAHEB"/>
        <w:spacing w:before="0"/>
        <w:ind w:left="720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Example:</w:t>
      </w:r>
    </w:p>
    <w:p w14:paraId="0C203ED1" w14:textId="77777777" w:rsidR="00CC65B8" w:rsidRPr="00AB1C0B" w:rsidRDefault="00CC65B8" w:rsidP="00CC65B8">
      <w:pPr>
        <w:pStyle w:val="Heading1AVAHEB"/>
        <w:spacing w:before="0"/>
        <w:ind w:left="720"/>
        <w:jc w:val="both"/>
        <w:rPr>
          <w:b w:val="0"/>
          <w:bCs/>
          <w:sz w:val="22"/>
          <w:szCs w:val="22"/>
        </w:rPr>
      </w:pPr>
      <w:r w:rsidRPr="00AB1C0B">
        <w:rPr>
          <w:b w:val="0"/>
          <w:bCs/>
          <w:sz w:val="22"/>
          <w:szCs w:val="22"/>
        </w:rPr>
        <w:t>// Check if a number is even or odd</w:t>
      </w:r>
    </w:p>
    <w:p w14:paraId="138D430D" w14:textId="77777777" w:rsidR="00CC65B8" w:rsidRPr="00AB1C0B" w:rsidRDefault="00CC65B8" w:rsidP="00CC65B8">
      <w:pPr>
        <w:pStyle w:val="Heading1AVAHEB"/>
        <w:spacing w:before="0"/>
        <w:ind w:left="720"/>
        <w:jc w:val="both"/>
        <w:rPr>
          <w:b w:val="0"/>
          <w:bCs/>
          <w:sz w:val="22"/>
          <w:szCs w:val="22"/>
        </w:rPr>
      </w:pPr>
    </w:p>
    <w:p w14:paraId="4C1683C2" w14:textId="46F63053" w:rsidR="00CC65B8" w:rsidRPr="00674CB8" w:rsidRDefault="00CC65B8" w:rsidP="00CC65B8">
      <w:pPr>
        <w:pStyle w:val="Heading1AVAHEB"/>
        <w:spacing w:before="0"/>
        <w:ind w:left="720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let number = 11;</w:t>
      </w:r>
    </w:p>
    <w:p w14:paraId="7C19A0C5" w14:textId="77777777" w:rsidR="00CC65B8" w:rsidRPr="00674CB8" w:rsidRDefault="00CC65B8" w:rsidP="00CC65B8">
      <w:pPr>
        <w:pStyle w:val="Heading1AVAHEB"/>
        <w:spacing w:before="0"/>
        <w:ind w:left="720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 xml:space="preserve">if (number % 2 === 0) </w:t>
      </w:r>
    </w:p>
    <w:p w14:paraId="16C98D49" w14:textId="6DA8B44B" w:rsidR="00CC65B8" w:rsidRPr="00674CB8" w:rsidRDefault="00CC65B8" w:rsidP="00CC65B8">
      <w:pPr>
        <w:pStyle w:val="Heading1AVAHEB"/>
        <w:spacing w:before="0"/>
        <w:ind w:left="720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>{</w:t>
      </w:r>
    </w:p>
    <w:p w14:paraId="4D3DDAE6" w14:textId="77777777" w:rsidR="00CC65B8" w:rsidRPr="00674CB8" w:rsidRDefault="00CC65B8" w:rsidP="00CC65B8">
      <w:pPr>
        <w:pStyle w:val="Heading1AVAHEB"/>
        <w:spacing w:before="0"/>
        <w:ind w:left="720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 xml:space="preserve">    console.log("Even"); // Executes if the number is even</w:t>
      </w:r>
    </w:p>
    <w:p w14:paraId="7D791CBF" w14:textId="77777777" w:rsidR="00CC65B8" w:rsidRPr="00674CB8" w:rsidRDefault="00CC65B8" w:rsidP="00CC65B8">
      <w:pPr>
        <w:pStyle w:val="Heading1AVAHEB"/>
        <w:spacing w:before="0"/>
        <w:ind w:left="720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 xml:space="preserve"> } else</w:t>
      </w:r>
    </w:p>
    <w:p w14:paraId="590377EE" w14:textId="057F3DF9" w:rsidR="00CC65B8" w:rsidRPr="00674CB8" w:rsidRDefault="00CC65B8" w:rsidP="00CC65B8">
      <w:pPr>
        <w:pStyle w:val="Heading1AVAHEB"/>
        <w:spacing w:before="0"/>
        <w:ind w:left="720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 xml:space="preserve"> {</w:t>
      </w:r>
    </w:p>
    <w:p w14:paraId="751CBF26" w14:textId="77777777" w:rsidR="00CC65B8" w:rsidRPr="00674CB8" w:rsidRDefault="00CC65B8" w:rsidP="00CC65B8">
      <w:pPr>
        <w:pStyle w:val="Heading1AVAHEB"/>
        <w:spacing w:before="0"/>
        <w:ind w:left="720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 xml:space="preserve">    console.log("Odd"); // Executes if the number is odd</w:t>
      </w:r>
    </w:p>
    <w:p w14:paraId="78FFC1FD" w14:textId="760CEF4A" w:rsidR="0060698E" w:rsidRPr="00674CB8" w:rsidRDefault="00CC65B8" w:rsidP="00CC65B8">
      <w:pPr>
        <w:pStyle w:val="Heading1AVAHEB"/>
        <w:spacing w:before="0"/>
        <w:ind w:left="720"/>
        <w:jc w:val="both"/>
        <w:rPr>
          <w:rFonts w:ascii="Consolas" w:hAnsi="Consolas"/>
          <w:b w:val="0"/>
          <w:bCs/>
          <w:sz w:val="20"/>
          <w:szCs w:val="20"/>
        </w:rPr>
      </w:pPr>
      <w:r w:rsidRPr="00674CB8">
        <w:rPr>
          <w:rFonts w:ascii="Consolas" w:hAnsi="Consolas"/>
          <w:b w:val="0"/>
          <w:bCs/>
          <w:sz w:val="20"/>
          <w:szCs w:val="20"/>
        </w:rPr>
        <w:t xml:space="preserve">  }</w:t>
      </w:r>
    </w:p>
    <w:p w14:paraId="74F36D2A" w14:textId="77777777" w:rsidR="00D577AF" w:rsidRPr="0067562F" w:rsidRDefault="00D577AF" w:rsidP="00D577AF">
      <w:pPr>
        <w:pStyle w:val="Heading1AVAHEB"/>
        <w:spacing w:before="0"/>
        <w:ind w:left="720"/>
        <w:jc w:val="both"/>
        <w:rPr>
          <w:sz w:val="32"/>
          <w:szCs w:val="32"/>
          <w:lang w:val="en-US"/>
        </w:rPr>
      </w:pPr>
    </w:p>
    <w:p w14:paraId="78AF836C" w14:textId="77777777" w:rsidR="0009768F" w:rsidRPr="00AB1C0B" w:rsidRDefault="0009768F" w:rsidP="006C4B68">
      <w:pPr>
        <w:pStyle w:val="ChapterTitleNumberAVAHEB"/>
        <w:rPr>
          <w:color w:val="auto"/>
        </w:rPr>
      </w:pPr>
    </w:p>
    <w:sectPr w:rsidR="0009768F" w:rsidRPr="00AB1C0B" w:rsidSect="004D1618">
      <w:headerReference w:type="default" r:id="rId8"/>
      <w:footerReference w:type="default" r:id="rId9"/>
      <w:pgSz w:w="11906" w:h="16838"/>
      <w:pgMar w:top="1243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628E1" w14:textId="77777777" w:rsidR="00EF4F47" w:rsidRDefault="00EF4F47" w:rsidP="00A62982">
      <w:pPr>
        <w:spacing w:after="0" w:line="240" w:lineRule="auto"/>
      </w:pPr>
      <w:r>
        <w:separator/>
      </w:r>
    </w:p>
  </w:endnote>
  <w:endnote w:type="continuationSeparator" w:id="0">
    <w:p w14:paraId="67BFB41B" w14:textId="77777777" w:rsidR="00EF4F47" w:rsidRDefault="00EF4F47" w:rsidP="00A6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9FAB" w14:textId="77777777" w:rsidR="004D1618" w:rsidRPr="004D1618" w:rsidRDefault="004D1618" w:rsidP="004D1618">
    <w:pPr>
      <w:pStyle w:val="Footer"/>
      <w:rPr>
        <w:rFonts w:ascii="Cambria" w:hAnsi="Cambria"/>
        <w:sz w:val="24"/>
        <w:szCs w:val="24"/>
      </w:rPr>
    </w:pPr>
    <w:r w:rsidRPr="004D1618">
      <w:rPr>
        <w:rFonts w:ascii="Cambria" w:hAnsi="Cambria"/>
        <w:sz w:val="24"/>
        <w:szCs w:val="24"/>
      </w:rPr>
      <w:t>Orange AVA</w:t>
    </w:r>
  </w:p>
  <w:p w14:paraId="59449D4D" w14:textId="77777777" w:rsidR="004D1618" w:rsidRDefault="004D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920A1" w14:textId="77777777" w:rsidR="00EF4F47" w:rsidRDefault="00EF4F47" w:rsidP="00A62982">
      <w:pPr>
        <w:spacing w:after="0" w:line="240" w:lineRule="auto"/>
      </w:pPr>
      <w:r>
        <w:separator/>
      </w:r>
    </w:p>
  </w:footnote>
  <w:footnote w:type="continuationSeparator" w:id="0">
    <w:p w14:paraId="6178E710" w14:textId="77777777" w:rsidR="00EF4F47" w:rsidRDefault="00EF4F47" w:rsidP="00A62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F9BFA" w14:textId="271D5285" w:rsidR="00A62982" w:rsidRDefault="00A62982">
    <w:pPr>
      <w:pStyle w:val="Header"/>
    </w:pPr>
  </w:p>
  <w:p w14:paraId="1BD5AD55" w14:textId="2AF36CFE" w:rsidR="00A62982" w:rsidRDefault="00A6298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4DCCEA" wp14:editId="0B04ABAB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BADFBC" w14:textId="113472D9" w:rsidR="00A62982" w:rsidRDefault="00A62982" w:rsidP="00A6298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4D1618">
                              <w:fldChar w:fldCharType="begin"/>
                            </w:r>
                            <w:r w:rsidR="004D1618">
                              <w:instrText xml:space="preserve"> PAGE   \* MERGEFORMAT </w:instrText>
                            </w:r>
                            <w:r w:rsidR="004D1618">
                              <w:fldChar w:fldCharType="separate"/>
                            </w:r>
                            <w:r w:rsidR="004D1618">
                              <w:rPr>
                                <w:noProof/>
                              </w:rPr>
                              <w:t>1</w:t>
                            </w:r>
                            <w:r w:rsidR="004D161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DCCEA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4CBADFBC" w14:textId="113472D9" w:rsidR="00A62982" w:rsidRDefault="00A62982" w:rsidP="00A62982">
                      <w:pPr>
                        <w:jc w:val="center"/>
                      </w:pPr>
                      <w:r>
                        <w:t xml:space="preserve">  </w:t>
                      </w:r>
                      <w:r w:rsidR="004D1618">
                        <w:fldChar w:fldCharType="begin"/>
                      </w:r>
                      <w:r w:rsidR="004D1618">
                        <w:instrText xml:space="preserve"> PAGE   \* MERGEFORMAT </w:instrText>
                      </w:r>
                      <w:r w:rsidR="004D1618">
                        <w:fldChar w:fldCharType="separate"/>
                      </w:r>
                      <w:r w:rsidR="004D1618">
                        <w:rPr>
                          <w:noProof/>
                        </w:rPr>
                        <w:t>1</w:t>
                      </w:r>
                      <w:r w:rsidR="004D161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5B9433E1" w14:textId="553AEC98" w:rsidR="00A62982" w:rsidRPr="004D1618" w:rsidRDefault="00A62982" w:rsidP="00A6298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68E614AF" w14:textId="42C17EF6" w:rsidR="00A62982" w:rsidRPr="004D1618" w:rsidRDefault="00A62982">
        <w:pPr>
          <w:pStyle w:val="Header"/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  <w:t>Introduction to JavaScript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3872"/>
    <w:multiLevelType w:val="hybridMultilevel"/>
    <w:tmpl w:val="5F54A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2FFA"/>
    <w:multiLevelType w:val="hybridMultilevel"/>
    <w:tmpl w:val="AFA82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B6E"/>
    <w:multiLevelType w:val="hybridMultilevel"/>
    <w:tmpl w:val="50BA4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754DB"/>
    <w:multiLevelType w:val="hybridMultilevel"/>
    <w:tmpl w:val="423AFF7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4E045C"/>
    <w:multiLevelType w:val="multilevel"/>
    <w:tmpl w:val="C6F8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832AD"/>
    <w:multiLevelType w:val="hybridMultilevel"/>
    <w:tmpl w:val="BB02B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092E4BB2"/>
    <w:multiLevelType w:val="hybridMultilevel"/>
    <w:tmpl w:val="50E85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7B126A"/>
    <w:multiLevelType w:val="hybridMultilevel"/>
    <w:tmpl w:val="452AD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 w15:restartNumberingAfterBreak="0">
    <w:nsid w:val="12765E56"/>
    <w:multiLevelType w:val="hybridMultilevel"/>
    <w:tmpl w:val="639CD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964D5"/>
    <w:multiLevelType w:val="hybridMultilevel"/>
    <w:tmpl w:val="1DFCD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AC51FF"/>
    <w:multiLevelType w:val="hybridMultilevel"/>
    <w:tmpl w:val="964AF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D3AFA"/>
    <w:multiLevelType w:val="hybridMultilevel"/>
    <w:tmpl w:val="7F4C2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E4CCC"/>
    <w:multiLevelType w:val="hybridMultilevel"/>
    <w:tmpl w:val="EDAA3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D688F"/>
    <w:multiLevelType w:val="hybridMultilevel"/>
    <w:tmpl w:val="93A2124E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E47C07"/>
    <w:multiLevelType w:val="multilevel"/>
    <w:tmpl w:val="C0F05AC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 w15:restartNumberingAfterBreak="0">
    <w:nsid w:val="1DBE3EA5"/>
    <w:multiLevelType w:val="hybridMultilevel"/>
    <w:tmpl w:val="FD58E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DC78AC"/>
    <w:multiLevelType w:val="hybridMultilevel"/>
    <w:tmpl w:val="7D862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735FD2"/>
    <w:multiLevelType w:val="hybridMultilevel"/>
    <w:tmpl w:val="A7F4A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1" w15:restartNumberingAfterBreak="0">
    <w:nsid w:val="22043B6A"/>
    <w:multiLevelType w:val="hybridMultilevel"/>
    <w:tmpl w:val="D3CA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23B16952"/>
    <w:multiLevelType w:val="hybridMultilevel"/>
    <w:tmpl w:val="7E5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3B75DD"/>
    <w:multiLevelType w:val="hybridMultilevel"/>
    <w:tmpl w:val="7D2A3F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D47B53"/>
    <w:multiLevelType w:val="hybridMultilevel"/>
    <w:tmpl w:val="CE74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2D345D3F"/>
    <w:multiLevelType w:val="multilevel"/>
    <w:tmpl w:val="CA244EA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8" w15:restartNumberingAfterBreak="0">
    <w:nsid w:val="2D4158F3"/>
    <w:multiLevelType w:val="hybridMultilevel"/>
    <w:tmpl w:val="CBC27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D2607F"/>
    <w:multiLevelType w:val="hybridMultilevel"/>
    <w:tmpl w:val="4F48F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0821E39"/>
    <w:multiLevelType w:val="hybridMultilevel"/>
    <w:tmpl w:val="275E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C737E">
      <w:numFmt w:val="bullet"/>
      <w:lvlText w:val="•"/>
      <w:lvlJc w:val="left"/>
      <w:pPr>
        <w:ind w:left="1800" w:hanging="720"/>
      </w:pPr>
      <w:rPr>
        <w:rFonts w:ascii="Lora" w:eastAsia="Palatino Linotype" w:hAnsi="Lora" w:cs="Palatino Linotype" w:hint="default"/>
        <w:b w:val="0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506D68"/>
    <w:multiLevelType w:val="hybridMultilevel"/>
    <w:tmpl w:val="E8164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9E3B84"/>
    <w:multiLevelType w:val="hybridMultilevel"/>
    <w:tmpl w:val="1B0AD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1276FF"/>
    <w:multiLevelType w:val="hybridMultilevel"/>
    <w:tmpl w:val="C2D64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8332ECF"/>
    <w:multiLevelType w:val="hybridMultilevel"/>
    <w:tmpl w:val="DAE04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4F7607"/>
    <w:multiLevelType w:val="hybridMultilevel"/>
    <w:tmpl w:val="6EEE0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6316BA"/>
    <w:multiLevelType w:val="hybridMultilevel"/>
    <w:tmpl w:val="3D3A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166EC2"/>
    <w:multiLevelType w:val="multilevel"/>
    <w:tmpl w:val="AA0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323873"/>
    <w:multiLevelType w:val="hybridMultilevel"/>
    <w:tmpl w:val="B92C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9F5072"/>
    <w:multiLevelType w:val="hybridMultilevel"/>
    <w:tmpl w:val="7FD6A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D70B4B"/>
    <w:multiLevelType w:val="hybridMultilevel"/>
    <w:tmpl w:val="C1F8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FA196E"/>
    <w:multiLevelType w:val="hybridMultilevel"/>
    <w:tmpl w:val="98A0B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297812"/>
    <w:multiLevelType w:val="multilevel"/>
    <w:tmpl w:val="292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580466"/>
    <w:multiLevelType w:val="multilevel"/>
    <w:tmpl w:val="A6FC8D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5" w15:restartNumberingAfterBreak="0">
    <w:nsid w:val="415A4D89"/>
    <w:multiLevelType w:val="hybridMultilevel"/>
    <w:tmpl w:val="AA286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861FF1"/>
    <w:multiLevelType w:val="hybridMultilevel"/>
    <w:tmpl w:val="33A6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827521"/>
    <w:multiLevelType w:val="hybridMultilevel"/>
    <w:tmpl w:val="6902D4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B2758E"/>
    <w:multiLevelType w:val="hybridMultilevel"/>
    <w:tmpl w:val="0DC45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E16B01"/>
    <w:multiLevelType w:val="multilevel"/>
    <w:tmpl w:val="22462146"/>
    <w:lvl w:ilvl="0">
      <w:start w:val="2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rFonts w:hint="default"/>
      </w:rPr>
    </w:lvl>
  </w:abstractNum>
  <w:abstractNum w:abstractNumId="50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CF105E7"/>
    <w:multiLevelType w:val="hybridMultilevel"/>
    <w:tmpl w:val="4058E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D23FF0"/>
    <w:multiLevelType w:val="hybridMultilevel"/>
    <w:tmpl w:val="55B2FF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DE812B8"/>
    <w:multiLevelType w:val="multilevel"/>
    <w:tmpl w:val="292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850789"/>
    <w:multiLevelType w:val="hybridMultilevel"/>
    <w:tmpl w:val="8C0E8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0A6AA3"/>
    <w:multiLevelType w:val="hybridMultilevel"/>
    <w:tmpl w:val="D30C2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331C75"/>
    <w:multiLevelType w:val="hybridMultilevel"/>
    <w:tmpl w:val="E2768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CF60D1"/>
    <w:multiLevelType w:val="hybridMultilevel"/>
    <w:tmpl w:val="031A7B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29D082C"/>
    <w:multiLevelType w:val="hybridMultilevel"/>
    <w:tmpl w:val="6A20A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6B6F6C"/>
    <w:multiLevelType w:val="hybridMultilevel"/>
    <w:tmpl w:val="D234C8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B2BC87D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E34880"/>
    <w:multiLevelType w:val="hybridMultilevel"/>
    <w:tmpl w:val="49A48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B923A54"/>
    <w:multiLevelType w:val="hybridMultilevel"/>
    <w:tmpl w:val="DFBAA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27D2699"/>
    <w:multiLevelType w:val="hybridMultilevel"/>
    <w:tmpl w:val="CD06D4E6"/>
    <w:lvl w:ilvl="0" w:tplc="BB22C1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4" w15:restartNumberingAfterBreak="0">
    <w:nsid w:val="67255682"/>
    <w:multiLevelType w:val="hybridMultilevel"/>
    <w:tmpl w:val="12B2B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86247E2"/>
    <w:multiLevelType w:val="hybridMultilevel"/>
    <w:tmpl w:val="AFE0C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D4F33AE"/>
    <w:multiLevelType w:val="hybridMultilevel"/>
    <w:tmpl w:val="058AE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8" w15:restartNumberingAfterBreak="0">
    <w:nsid w:val="72307168"/>
    <w:multiLevelType w:val="multilevel"/>
    <w:tmpl w:val="AE6E641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 w15:restartNumberingAfterBreak="0">
    <w:nsid w:val="727E270C"/>
    <w:multiLevelType w:val="multilevel"/>
    <w:tmpl w:val="5D70F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5D1545"/>
    <w:multiLevelType w:val="hybridMultilevel"/>
    <w:tmpl w:val="75EC4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804B1C"/>
    <w:multiLevelType w:val="hybridMultilevel"/>
    <w:tmpl w:val="5D20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FC7962"/>
    <w:multiLevelType w:val="hybridMultilevel"/>
    <w:tmpl w:val="CB925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8624AC"/>
    <w:multiLevelType w:val="hybridMultilevel"/>
    <w:tmpl w:val="463CD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CB6608"/>
    <w:multiLevelType w:val="multilevel"/>
    <w:tmpl w:val="0256F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78DE2AA1"/>
    <w:multiLevelType w:val="multilevel"/>
    <w:tmpl w:val="292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312E7D"/>
    <w:multiLevelType w:val="hybridMultilevel"/>
    <w:tmpl w:val="75D010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793F412B"/>
    <w:multiLevelType w:val="hybridMultilevel"/>
    <w:tmpl w:val="9ECC6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945489"/>
    <w:multiLevelType w:val="hybridMultilevel"/>
    <w:tmpl w:val="8D80E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EE784F"/>
    <w:multiLevelType w:val="hybridMultilevel"/>
    <w:tmpl w:val="97B8F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43FBB"/>
    <w:multiLevelType w:val="hybridMultilevel"/>
    <w:tmpl w:val="DC428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92691">
    <w:abstractNumId w:val="50"/>
  </w:num>
  <w:num w:numId="2" w16cid:durableId="1504275052">
    <w:abstractNumId w:val="22"/>
  </w:num>
  <w:num w:numId="3" w16cid:durableId="488861266">
    <w:abstractNumId w:val="34"/>
  </w:num>
  <w:num w:numId="4" w16cid:durableId="1540169038">
    <w:abstractNumId w:val="44"/>
  </w:num>
  <w:num w:numId="5" w16cid:durableId="1800340868">
    <w:abstractNumId w:val="67"/>
  </w:num>
  <w:num w:numId="6" w16cid:durableId="471798512">
    <w:abstractNumId w:val="6"/>
  </w:num>
  <w:num w:numId="7" w16cid:durableId="618221651">
    <w:abstractNumId w:val="9"/>
  </w:num>
  <w:num w:numId="8" w16cid:durableId="302973477">
    <w:abstractNumId w:val="63"/>
  </w:num>
  <w:num w:numId="9" w16cid:durableId="1293946405">
    <w:abstractNumId w:val="20"/>
  </w:num>
  <w:num w:numId="10" w16cid:durableId="839077897">
    <w:abstractNumId w:val="26"/>
  </w:num>
  <w:num w:numId="11" w16cid:durableId="50270572">
    <w:abstractNumId w:val="74"/>
  </w:num>
  <w:num w:numId="12" w16cid:durableId="1773938200">
    <w:abstractNumId w:val="25"/>
  </w:num>
  <w:num w:numId="13" w16cid:durableId="892273688">
    <w:abstractNumId w:val="39"/>
  </w:num>
  <w:num w:numId="14" w16cid:durableId="1691564532">
    <w:abstractNumId w:val="73"/>
  </w:num>
  <w:num w:numId="15" w16cid:durableId="622199367">
    <w:abstractNumId w:val="1"/>
  </w:num>
  <w:num w:numId="16" w16cid:durableId="1794516895">
    <w:abstractNumId w:val="30"/>
  </w:num>
  <w:num w:numId="17" w16cid:durableId="2013220684">
    <w:abstractNumId w:val="15"/>
  </w:num>
  <w:num w:numId="18" w16cid:durableId="1137917402">
    <w:abstractNumId w:val="14"/>
  </w:num>
  <w:num w:numId="19" w16cid:durableId="1664819303">
    <w:abstractNumId w:val="48"/>
  </w:num>
  <w:num w:numId="20" w16cid:durableId="1136291144">
    <w:abstractNumId w:val="41"/>
  </w:num>
  <w:num w:numId="21" w16cid:durableId="897865403">
    <w:abstractNumId w:val="10"/>
  </w:num>
  <w:num w:numId="22" w16cid:durableId="781612219">
    <w:abstractNumId w:val="0"/>
  </w:num>
  <w:num w:numId="23" w16cid:durableId="460726701">
    <w:abstractNumId w:val="12"/>
  </w:num>
  <w:num w:numId="24" w16cid:durableId="926966183">
    <w:abstractNumId w:val="21"/>
  </w:num>
  <w:num w:numId="25" w16cid:durableId="1659259520">
    <w:abstractNumId w:val="56"/>
  </w:num>
  <w:num w:numId="26" w16cid:durableId="1181502850">
    <w:abstractNumId w:val="32"/>
  </w:num>
  <w:num w:numId="27" w16cid:durableId="1626276350">
    <w:abstractNumId w:val="23"/>
  </w:num>
  <w:num w:numId="28" w16cid:durableId="971254667">
    <w:abstractNumId w:val="19"/>
  </w:num>
  <w:num w:numId="29" w16cid:durableId="2017534633">
    <w:abstractNumId w:val="70"/>
  </w:num>
  <w:num w:numId="30" w16cid:durableId="1731269300">
    <w:abstractNumId w:val="37"/>
  </w:num>
  <w:num w:numId="31" w16cid:durableId="375784739">
    <w:abstractNumId w:val="55"/>
  </w:num>
  <w:num w:numId="32" w16cid:durableId="438570626">
    <w:abstractNumId w:val="40"/>
  </w:num>
  <w:num w:numId="33" w16cid:durableId="180435365">
    <w:abstractNumId w:val="18"/>
  </w:num>
  <w:num w:numId="34" w16cid:durableId="648903344">
    <w:abstractNumId w:val="8"/>
  </w:num>
  <w:num w:numId="35" w16cid:durableId="1238587852">
    <w:abstractNumId w:val="42"/>
  </w:num>
  <w:num w:numId="36" w16cid:durableId="857817430">
    <w:abstractNumId w:val="58"/>
  </w:num>
  <w:num w:numId="37" w16cid:durableId="174803875">
    <w:abstractNumId w:val="72"/>
  </w:num>
  <w:num w:numId="38" w16cid:durableId="529995028">
    <w:abstractNumId w:val="51"/>
  </w:num>
  <w:num w:numId="39" w16cid:durableId="558245219">
    <w:abstractNumId w:val="78"/>
  </w:num>
  <w:num w:numId="40" w16cid:durableId="212036703">
    <w:abstractNumId w:val="31"/>
  </w:num>
  <w:num w:numId="41" w16cid:durableId="1072192882">
    <w:abstractNumId w:val="28"/>
  </w:num>
  <w:num w:numId="42" w16cid:durableId="1482115220">
    <w:abstractNumId w:val="17"/>
  </w:num>
  <w:num w:numId="43" w16cid:durableId="1823429949">
    <w:abstractNumId w:val="54"/>
  </w:num>
  <w:num w:numId="44" w16cid:durableId="1516922796">
    <w:abstractNumId w:val="71"/>
  </w:num>
  <w:num w:numId="45" w16cid:durableId="1247111017">
    <w:abstractNumId w:val="5"/>
  </w:num>
  <w:num w:numId="46" w16cid:durableId="1119956301">
    <w:abstractNumId w:val="13"/>
  </w:num>
  <w:num w:numId="47" w16cid:durableId="2041397695">
    <w:abstractNumId w:val="77"/>
  </w:num>
  <w:num w:numId="48" w16cid:durableId="1962761501">
    <w:abstractNumId w:val="43"/>
  </w:num>
  <w:num w:numId="49" w16cid:durableId="2013798914">
    <w:abstractNumId w:val="69"/>
  </w:num>
  <w:num w:numId="50" w16cid:durableId="1236167850">
    <w:abstractNumId w:val="4"/>
  </w:num>
  <w:num w:numId="51" w16cid:durableId="1113476410">
    <w:abstractNumId w:val="80"/>
  </w:num>
  <w:num w:numId="52" w16cid:durableId="1837066368">
    <w:abstractNumId w:val="45"/>
  </w:num>
  <w:num w:numId="53" w16cid:durableId="1564491098">
    <w:abstractNumId w:val="38"/>
  </w:num>
  <w:num w:numId="54" w16cid:durableId="831331989">
    <w:abstractNumId w:val="75"/>
  </w:num>
  <w:num w:numId="55" w16cid:durableId="1197086512">
    <w:abstractNumId w:val="53"/>
  </w:num>
  <w:num w:numId="56" w16cid:durableId="183371628">
    <w:abstractNumId w:val="76"/>
  </w:num>
  <w:num w:numId="57" w16cid:durableId="434861779">
    <w:abstractNumId w:val="59"/>
  </w:num>
  <w:num w:numId="58" w16cid:durableId="897126565">
    <w:abstractNumId w:val="24"/>
  </w:num>
  <w:num w:numId="59" w16cid:durableId="1140267325">
    <w:abstractNumId w:val="49"/>
  </w:num>
  <w:num w:numId="60" w16cid:durableId="57561418">
    <w:abstractNumId w:val="68"/>
  </w:num>
  <w:num w:numId="61" w16cid:durableId="306935147">
    <w:abstractNumId w:val="57"/>
  </w:num>
  <w:num w:numId="62" w16cid:durableId="399182843">
    <w:abstractNumId w:val="47"/>
  </w:num>
  <w:num w:numId="63" w16cid:durableId="1001739404">
    <w:abstractNumId w:val="36"/>
  </w:num>
  <w:num w:numId="64" w16cid:durableId="1161194225">
    <w:abstractNumId w:val="62"/>
  </w:num>
  <w:num w:numId="65" w16cid:durableId="1939867193">
    <w:abstractNumId w:val="16"/>
  </w:num>
  <w:num w:numId="66" w16cid:durableId="1967538245">
    <w:abstractNumId w:val="27"/>
  </w:num>
  <w:num w:numId="67" w16cid:durableId="1103837867">
    <w:abstractNumId w:val="79"/>
  </w:num>
  <w:num w:numId="68" w16cid:durableId="1946570684">
    <w:abstractNumId w:val="2"/>
  </w:num>
  <w:num w:numId="69" w16cid:durableId="496306553">
    <w:abstractNumId w:val="3"/>
  </w:num>
  <w:num w:numId="70" w16cid:durableId="561716605">
    <w:abstractNumId w:val="66"/>
  </w:num>
  <w:num w:numId="71" w16cid:durableId="1338926344">
    <w:abstractNumId w:val="29"/>
  </w:num>
  <w:num w:numId="72" w16cid:durableId="1258370568">
    <w:abstractNumId w:val="11"/>
  </w:num>
  <w:num w:numId="73" w16cid:durableId="1923758902">
    <w:abstractNumId w:val="33"/>
  </w:num>
  <w:num w:numId="74" w16cid:durableId="1116026839">
    <w:abstractNumId w:val="65"/>
  </w:num>
  <w:num w:numId="75" w16cid:durableId="357044557">
    <w:abstractNumId w:val="61"/>
  </w:num>
  <w:num w:numId="76" w16cid:durableId="937297191">
    <w:abstractNumId w:val="64"/>
  </w:num>
  <w:num w:numId="77" w16cid:durableId="545028869">
    <w:abstractNumId w:val="46"/>
  </w:num>
  <w:num w:numId="78" w16cid:durableId="1149782661">
    <w:abstractNumId w:val="7"/>
  </w:num>
  <w:num w:numId="79" w16cid:durableId="190580627">
    <w:abstractNumId w:val="35"/>
  </w:num>
  <w:num w:numId="80" w16cid:durableId="1748577014">
    <w:abstractNumId w:val="52"/>
  </w:num>
  <w:num w:numId="81" w16cid:durableId="1114861480">
    <w:abstractNumId w:val="6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22279"/>
    <w:rsid w:val="0002644E"/>
    <w:rsid w:val="0005225A"/>
    <w:rsid w:val="000523FD"/>
    <w:rsid w:val="0005784A"/>
    <w:rsid w:val="00062664"/>
    <w:rsid w:val="0009768F"/>
    <w:rsid w:val="000976BC"/>
    <w:rsid w:val="000A3A5D"/>
    <w:rsid w:val="000C3C78"/>
    <w:rsid w:val="000D50FF"/>
    <w:rsid w:val="000E0904"/>
    <w:rsid w:val="00100A38"/>
    <w:rsid w:val="00102E02"/>
    <w:rsid w:val="00111973"/>
    <w:rsid w:val="0014015D"/>
    <w:rsid w:val="00142F64"/>
    <w:rsid w:val="00150448"/>
    <w:rsid w:val="00166268"/>
    <w:rsid w:val="001869FF"/>
    <w:rsid w:val="001A0AF6"/>
    <w:rsid w:val="001B070B"/>
    <w:rsid w:val="001B6087"/>
    <w:rsid w:val="001F13B1"/>
    <w:rsid w:val="0022130C"/>
    <w:rsid w:val="00227B51"/>
    <w:rsid w:val="00263D9D"/>
    <w:rsid w:val="00267D3B"/>
    <w:rsid w:val="00281799"/>
    <w:rsid w:val="002903E9"/>
    <w:rsid w:val="00291E19"/>
    <w:rsid w:val="00294135"/>
    <w:rsid w:val="002A215F"/>
    <w:rsid w:val="002D2BFE"/>
    <w:rsid w:val="002E7B2E"/>
    <w:rsid w:val="002F38E0"/>
    <w:rsid w:val="00301F3C"/>
    <w:rsid w:val="003020F0"/>
    <w:rsid w:val="00303C56"/>
    <w:rsid w:val="003072B5"/>
    <w:rsid w:val="00321275"/>
    <w:rsid w:val="00322BD3"/>
    <w:rsid w:val="003231E3"/>
    <w:rsid w:val="00326BDB"/>
    <w:rsid w:val="00331D8C"/>
    <w:rsid w:val="00333997"/>
    <w:rsid w:val="00335AD6"/>
    <w:rsid w:val="00361055"/>
    <w:rsid w:val="00370DEA"/>
    <w:rsid w:val="00382A16"/>
    <w:rsid w:val="0038585E"/>
    <w:rsid w:val="00392B36"/>
    <w:rsid w:val="003A1E8A"/>
    <w:rsid w:val="003A5B8F"/>
    <w:rsid w:val="003A7161"/>
    <w:rsid w:val="003B016D"/>
    <w:rsid w:val="003B2678"/>
    <w:rsid w:val="003B2E50"/>
    <w:rsid w:val="003D7859"/>
    <w:rsid w:val="003E29DA"/>
    <w:rsid w:val="0040023D"/>
    <w:rsid w:val="00403340"/>
    <w:rsid w:val="004124E5"/>
    <w:rsid w:val="0041778A"/>
    <w:rsid w:val="00421248"/>
    <w:rsid w:val="0043322B"/>
    <w:rsid w:val="00440F4C"/>
    <w:rsid w:val="00452DAF"/>
    <w:rsid w:val="0045781A"/>
    <w:rsid w:val="00470914"/>
    <w:rsid w:val="00474C13"/>
    <w:rsid w:val="0049311A"/>
    <w:rsid w:val="00494779"/>
    <w:rsid w:val="004A0DD6"/>
    <w:rsid w:val="004B1B41"/>
    <w:rsid w:val="004B4702"/>
    <w:rsid w:val="004B6CE5"/>
    <w:rsid w:val="004D00B1"/>
    <w:rsid w:val="004D1618"/>
    <w:rsid w:val="004D1BFA"/>
    <w:rsid w:val="004F5990"/>
    <w:rsid w:val="00526F4D"/>
    <w:rsid w:val="00555F61"/>
    <w:rsid w:val="0056291F"/>
    <w:rsid w:val="005659E8"/>
    <w:rsid w:val="0057374A"/>
    <w:rsid w:val="00576475"/>
    <w:rsid w:val="00577945"/>
    <w:rsid w:val="005A3115"/>
    <w:rsid w:val="005C1D70"/>
    <w:rsid w:val="005C347F"/>
    <w:rsid w:val="005F2098"/>
    <w:rsid w:val="005F5D98"/>
    <w:rsid w:val="0060698E"/>
    <w:rsid w:val="006120A3"/>
    <w:rsid w:val="006556C6"/>
    <w:rsid w:val="006611FD"/>
    <w:rsid w:val="006664A1"/>
    <w:rsid w:val="00674CB8"/>
    <w:rsid w:val="0067562F"/>
    <w:rsid w:val="006A5298"/>
    <w:rsid w:val="006B3282"/>
    <w:rsid w:val="006C4B68"/>
    <w:rsid w:val="00706980"/>
    <w:rsid w:val="00731E24"/>
    <w:rsid w:val="007610CC"/>
    <w:rsid w:val="00772D4B"/>
    <w:rsid w:val="007C3C28"/>
    <w:rsid w:val="008030F4"/>
    <w:rsid w:val="0080355C"/>
    <w:rsid w:val="00813F1C"/>
    <w:rsid w:val="0082101B"/>
    <w:rsid w:val="00826412"/>
    <w:rsid w:val="00846C27"/>
    <w:rsid w:val="008562BE"/>
    <w:rsid w:val="00875ED8"/>
    <w:rsid w:val="008847D5"/>
    <w:rsid w:val="0089697F"/>
    <w:rsid w:val="008A36B5"/>
    <w:rsid w:val="008A73D1"/>
    <w:rsid w:val="008A7A4D"/>
    <w:rsid w:val="008B03BA"/>
    <w:rsid w:val="008B14C3"/>
    <w:rsid w:val="008B3B6B"/>
    <w:rsid w:val="008B57C4"/>
    <w:rsid w:val="008D585F"/>
    <w:rsid w:val="008E15BC"/>
    <w:rsid w:val="008F240B"/>
    <w:rsid w:val="00901643"/>
    <w:rsid w:val="00905571"/>
    <w:rsid w:val="00915BC0"/>
    <w:rsid w:val="0091799F"/>
    <w:rsid w:val="00921D72"/>
    <w:rsid w:val="00922906"/>
    <w:rsid w:val="00942E8F"/>
    <w:rsid w:val="009513AA"/>
    <w:rsid w:val="00954EAD"/>
    <w:rsid w:val="00956208"/>
    <w:rsid w:val="00964B57"/>
    <w:rsid w:val="009863FB"/>
    <w:rsid w:val="009A466E"/>
    <w:rsid w:val="009B36F6"/>
    <w:rsid w:val="009B5663"/>
    <w:rsid w:val="009C7538"/>
    <w:rsid w:val="009F4421"/>
    <w:rsid w:val="00A00C23"/>
    <w:rsid w:val="00A053E6"/>
    <w:rsid w:val="00A05F47"/>
    <w:rsid w:val="00A22CD1"/>
    <w:rsid w:val="00A23947"/>
    <w:rsid w:val="00A37D37"/>
    <w:rsid w:val="00A46FA3"/>
    <w:rsid w:val="00A50198"/>
    <w:rsid w:val="00A51B45"/>
    <w:rsid w:val="00A55205"/>
    <w:rsid w:val="00A55B60"/>
    <w:rsid w:val="00A62982"/>
    <w:rsid w:val="00A76AD1"/>
    <w:rsid w:val="00A87277"/>
    <w:rsid w:val="00A9256E"/>
    <w:rsid w:val="00A93AD8"/>
    <w:rsid w:val="00AA56F9"/>
    <w:rsid w:val="00AB1C0B"/>
    <w:rsid w:val="00AC389C"/>
    <w:rsid w:val="00B211E4"/>
    <w:rsid w:val="00B315D1"/>
    <w:rsid w:val="00B73EE9"/>
    <w:rsid w:val="00B759D2"/>
    <w:rsid w:val="00BA085E"/>
    <w:rsid w:val="00BA69D2"/>
    <w:rsid w:val="00BE0187"/>
    <w:rsid w:val="00BE3DEE"/>
    <w:rsid w:val="00BE5DE7"/>
    <w:rsid w:val="00C12149"/>
    <w:rsid w:val="00C17708"/>
    <w:rsid w:val="00C4419E"/>
    <w:rsid w:val="00C44679"/>
    <w:rsid w:val="00C50C45"/>
    <w:rsid w:val="00C65A35"/>
    <w:rsid w:val="00C718B1"/>
    <w:rsid w:val="00C910D7"/>
    <w:rsid w:val="00C928CB"/>
    <w:rsid w:val="00CA3231"/>
    <w:rsid w:val="00CA5F50"/>
    <w:rsid w:val="00CC65B8"/>
    <w:rsid w:val="00CE1028"/>
    <w:rsid w:val="00CE4A6C"/>
    <w:rsid w:val="00CE69D4"/>
    <w:rsid w:val="00CF3845"/>
    <w:rsid w:val="00D00E0C"/>
    <w:rsid w:val="00D2148E"/>
    <w:rsid w:val="00D47BA2"/>
    <w:rsid w:val="00D577AF"/>
    <w:rsid w:val="00D62602"/>
    <w:rsid w:val="00D73D4C"/>
    <w:rsid w:val="00D90B88"/>
    <w:rsid w:val="00DA3E4C"/>
    <w:rsid w:val="00DA6F7E"/>
    <w:rsid w:val="00DE420C"/>
    <w:rsid w:val="00E166FC"/>
    <w:rsid w:val="00E30498"/>
    <w:rsid w:val="00E42B8D"/>
    <w:rsid w:val="00E4559A"/>
    <w:rsid w:val="00E559C7"/>
    <w:rsid w:val="00E65CE9"/>
    <w:rsid w:val="00E67DF6"/>
    <w:rsid w:val="00E80EC9"/>
    <w:rsid w:val="00E81556"/>
    <w:rsid w:val="00E82A1E"/>
    <w:rsid w:val="00E841CE"/>
    <w:rsid w:val="00EA5579"/>
    <w:rsid w:val="00EB0A31"/>
    <w:rsid w:val="00EB4DDB"/>
    <w:rsid w:val="00EC5276"/>
    <w:rsid w:val="00ED6641"/>
    <w:rsid w:val="00EF4F47"/>
    <w:rsid w:val="00EF5B33"/>
    <w:rsid w:val="00F00264"/>
    <w:rsid w:val="00FA2054"/>
    <w:rsid w:val="00FA5C56"/>
    <w:rsid w:val="00FA6762"/>
    <w:rsid w:val="00FF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19E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D47BA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9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9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62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8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2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82"/>
    <w:rPr>
      <w:rFonts w:ascii="Lora" w:hAnsi="Lor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0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4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620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2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D00B1"/>
    <w:rPr>
      <w:b/>
      <w:bCs/>
    </w:rPr>
  </w:style>
  <w:style w:type="paragraph" w:styleId="NormalWeb">
    <w:name w:val="Normal (Web)"/>
    <w:basedOn w:val="Normal"/>
    <w:uiPriority w:val="99"/>
    <w:unhideWhenUsed/>
    <w:rsid w:val="004D00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5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3</cp:revision>
  <cp:lastPrinted>2024-11-25T04:52:00Z</cp:lastPrinted>
  <dcterms:created xsi:type="dcterms:W3CDTF">2025-01-11T16:01:00Z</dcterms:created>
  <dcterms:modified xsi:type="dcterms:W3CDTF">2025-01-11T16:06:00Z</dcterms:modified>
</cp:coreProperties>
</file>