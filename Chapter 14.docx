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0254" w14:textId="55B3613D" w:rsidR="00C718B1" w:rsidRPr="00C718B1" w:rsidRDefault="00C718B1" w:rsidP="00C718B1">
      <w:pPr>
        <w:pStyle w:val="ChapterTitleNumberAVAHEB"/>
        <w:rPr>
          <w:rStyle w:val="BookTitle"/>
          <w:rFonts w:ascii="Lora" w:hAnsi="Lora"/>
          <w:b w:val="0"/>
          <w:bCs/>
          <w:iCs w:val="0"/>
          <w:spacing w:val="0"/>
          <w:sz w:val="70"/>
        </w:rPr>
      </w:pPr>
      <w:r w:rsidRPr="00C718B1">
        <w:rPr>
          <w:rStyle w:val="BookTitle"/>
          <w:rFonts w:ascii="Lora" w:hAnsi="Lora"/>
          <w:b w:val="0"/>
          <w:bCs/>
          <w:iCs w:val="0"/>
          <w:spacing w:val="0"/>
          <w:sz w:val="70"/>
        </w:rPr>
        <w:t xml:space="preserve">Chapter </w:t>
      </w:r>
      <w:r w:rsidR="00A217A8">
        <w:rPr>
          <w:rStyle w:val="BookTitle"/>
          <w:rFonts w:ascii="Lora" w:hAnsi="Lora"/>
          <w:b w:val="0"/>
          <w:bCs/>
          <w:iCs w:val="0"/>
          <w:spacing w:val="0"/>
          <w:sz w:val="70"/>
        </w:rPr>
        <w:t>1</w:t>
      </w:r>
      <w:r w:rsidR="009574B3">
        <w:rPr>
          <w:rStyle w:val="BookTitle"/>
          <w:rFonts w:ascii="Lora" w:hAnsi="Lora"/>
          <w:b w:val="0"/>
          <w:bCs/>
          <w:iCs w:val="0"/>
          <w:spacing w:val="0"/>
          <w:sz w:val="70"/>
        </w:rPr>
        <w:t>4</w:t>
      </w:r>
    </w:p>
    <w:p w14:paraId="0E864269" w14:textId="4AB11E0F" w:rsidR="00C718B1" w:rsidRPr="00C718B1" w:rsidRDefault="009574B3" w:rsidP="00C718B1">
      <w:pPr>
        <w:pStyle w:val="ChapterTitleAVAHEB"/>
      </w:pPr>
      <w:r>
        <w:t>Capstone Project</w:t>
      </w:r>
    </w:p>
    <w:p w14:paraId="7711A450" w14:textId="03373796" w:rsidR="00FE2067" w:rsidRPr="00FE2067" w:rsidRDefault="00FE2067" w:rsidP="00FE2067">
      <w:pPr>
        <w:spacing w:after="0"/>
        <w:rPr>
          <w:rFonts w:eastAsia="Cambria" w:cs="Cambria"/>
        </w:rPr>
      </w:pPr>
    </w:p>
    <w:p w14:paraId="7AD98DE4" w14:textId="77777777" w:rsidR="00FE2067" w:rsidRPr="00FE2067" w:rsidRDefault="00FE2067" w:rsidP="00FE2067">
      <w:pPr>
        <w:spacing w:after="0"/>
        <w:rPr>
          <w:rFonts w:eastAsia="Cambria" w:cs="Cambria"/>
          <w:b/>
          <w:bCs/>
        </w:rPr>
      </w:pPr>
      <w:r w:rsidRPr="00FE2067">
        <w:rPr>
          <w:rFonts w:eastAsia="Cambria" w:cs="Cambria"/>
          <w:b/>
          <w:bCs/>
        </w:rPr>
        <w:t>Example Project Code</w:t>
      </w:r>
    </w:p>
    <w:p w14:paraId="072560BD" w14:textId="77777777" w:rsidR="00FE2067" w:rsidRPr="00FE2067" w:rsidRDefault="00FE2067" w:rsidP="00FE2067">
      <w:pPr>
        <w:spacing w:after="0"/>
        <w:rPr>
          <w:rFonts w:eastAsia="Cambria" w:cs="Cambria"/>
        </w:rPr>
      </w:pPr>
      <w:r w:rsidRPr="00FE2067">
        <w:rPr>
          <w:rFonts w:eastAsia="Cambria" w:cs="Cambria"/>
        </w:rPr>
        <w:t xml:space="preserve">Here’s a fully functional to-do list app using </w:t>
      </w:r>
      <w:r w:rsidRPr="00FE2067">
        <w:rPr>
          <w:rFonts w:eastAsia="Cambria" w:cs="Cambria"/>
          <w:b/>
          <w:bCs/>
        </w:rPr>
        <w:t>HTML, CSS, and JavaScript</w:t>
      </w:r>
      <w:r w:rsidRPr="00FE2067">
        <w:rPr>
          <w:rFonts w:eastAsia="Cambria" w:cs="Cambria"/>
        </w:rPr>
        <w:t>:</w:t>
      </w:r>
    </w:p>
    <w:p w14:paraId="3FFCDE58" w14:textId="4791029B" w:rsidR="00FE2067" w:rsidRPr="00FE2067" w:rsidRDefault="00FE2067" w:rsidP="00FE2067">
      <w:pPr>
        <w:spacing w:after="0"/>
        <w:rPr>
          <w:rFonts w:eastAsia="Cambria" w:cs="Cambria"/>
          <w:b/>
          <w:bCs/>
        </w:rPr>
      </w:pPr>
      <w:r w:rsidRPr="00FE2067">
        <w:rPr>
          <w:rFonts w:eastAsia="Cambria" w:cs="Cambria"/>
          <w:b/>
          <w:bCs/>
        </w:rPr>
        <w:t>HTML (Structure)</w:t>
      </w:r>
    </w:p>
    <w:p w14:paraId="25C17D3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&lt;!DOCTYPE html&gt;</w:t>
      </w:r>
    </w:p>
    <w:p w14:paraId="0AECC7E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&lt;html lang="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en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"&gt;</w:t>
      </w:r>
    </w:p>
    <w:p w14:paraId="38BD892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&lt;head&gt;</w:t>
      </w:r>
    </w:p>
    <w:p w14:paraId="5A42E199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&lt;meta charset="UTF-8"&gt;</w:t>
      </w:r>
    </w:p>
    <w:p w14:paraId="52D59B4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&lt;meta name="viewport" content="width=device-width, initial-scale=1.0"&gt;</w:t>
      </w:r>
    </w:p>
    <w:p w14:paraId="67B2AD7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&lt;title&gt;To-Do List App&lt;/title&gt;</w:t>
      </w:r>
    </w:p>
    <w:p w14:paraId="4CB56A5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&lt;link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rel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="stylesheet"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href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="styles.css"&gt;</w:t>
      </w:r>
    </w:p>
    <w:p w14:paraId="66BCBF8D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&lt;/head&gt;</w:t>
      </w:r>
    </w:p>
    <w:p w14:paraId="720D7669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&lt;body&gt;</w:t>
      </w:r>
    </w:p>
    <w:p w14:paraId="09849375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&lt;div class="container"&gt;</w:t>
      </w:r>
    </w:p>
    <w:p w14:paraId="3E19A5FA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&lt;h1&gt;To-Do List&lt;/h1&gt;</w:t>
      </w:r>
    </w:p>
    <w:p w14:paraId="790143AE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&lt;div class="input-container"&gt;</w:t>
      </w:r>
    </w:p>
    <w:p w14:paraId="408E5E9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    &lt;input type="text" id="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taskInput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" placeholder="Enter a task"&gt;</w:t>
      </w:r>
    </w:p>
    <w:p w14:paraId="30CF0AB0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    &lt;button id="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addTaskBtn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"&gt;Add Task&lt;/button&gt;</w:t>
      </w:r>
    </w:p>
    <w:p w14:paraId="11D9E140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&lt;/div&gt;</w:t>
      </w:r>
    </w:p>
    <w:p w14:paraId="6EA3098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&lt;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id="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taskList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"&gt;&lt;/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&gt;</w:t>
      </w:r>
    </w:p>
    <w:p w14:paraId="7FB1392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&lt;/div&gt;</w:t>
      </w:r>
    </w:p>
    <w:p w14:paraId="4CE9DD70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2E0F6EA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&lt;script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="script.js"&gt;&lt;/script&gt;</w:t>
      </w:r>
    </w:p>
    <w:p w14:paraId="4B6D580F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&lt;/body&gt;</w:t>
      </w:r>
    </w:p>
    <w:p w14:paraId="3CD80440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&lt;/html&gt;</w:t>
      </w:r>
    </w:p>
    <w:p w14:paraId="4627EC0F" w14:textId="211DD951" w:rsidR="00FE2067" w:rsidRPr="00FE2067" w:rsidRDefault="00FE2067" w:rsidP="00FE2067">
      <w:pPr>
        <w:spacing w:after="0"/>
        <w:rPr>
          <w:rFonts w:eastAsia="Cambria" w:cs="Cambria"/>
        </w:rPr>
      </w:pPr>
    </w:p>
    <w:p w14:paraId="0497C901" w14:textId="1FFD9CFE" w:rsidR="00FE2067" w:rsidRPr="00FE2067" w:rsidRDefault="00FE2067" w:rsidP="00FE2067">
      <w:pPr>
        <w:spacing w:after="0"/>
        <w:rPr>
          <w:rFonts w:eastAsia="Cambria" w:cs="Cambria"/>
          <w:b/>
          <w:bCs/>
        </w:rPr>
      </w:pPr>
      <w:r w:rsidRPr="00FE2067">
        <w:rPr>
          <w:rFonts w:eastAsia="Cambria" w:cs="Cambria"/>
          <w:b/>
          <w:bCs/>
        </w:rPr>
        <w:t>CSS (Styling)</w:t>
      </w:r>
    </w:p>
    <w:p w14:paraId="32E0D4CB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body {</w:t>
      </w:r>
    </w:p>
    <w:p w14:paraId="76503D98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font-family: Arial, sans-serif;</w:t>
      </w:r>
    </w:p>
    <w:p w14:paraId="7F57E5DA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background-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: #f4f4f4;</w:t>
      </w:r>
    </w:p>
    <w:p w14:paraId="6A19E34A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text-align: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;</w:t>
      </w:r>
    </w:p>
    <w:p w14:paraId="7E317AE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</w:t>
      </w:r>
    </w:p>
    <w:p w14:paraId="2AA3764A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.container {</w:t>
      </w:r>
    </w:p>
    <w:p w14:paraId="5BFDBDDD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width: 50%;</w:t>
      </w:r>
    </w:p>
    <w:p w14:paraId="30699DFA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margin: 50px auto;</w:t>
      </w:r>
    </w:p>
    <w:p w14:paraId="5EDE5FBA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background: white;</w:t>
      </w:r>
    </w:p>
    <w:p w14:paraId="140B4F98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padding: 20px;</w:t>
      </w:r>
    </w:p>
    <w:p w14:paraId="10F938B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border-radius: 10px;</w:t>
      </w:r>
    </w:p>
    <w:p w14:paraId="4401645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box-shadow: 0px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0px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10px #ccc;</w:t>
      </w:r>
    </w:p>
    <w:p w14:paraId="0472A590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</w:t>
      </w:r>
    </w:p>
    <w:p w14:paraId="4AC0E64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AC2EE6">
        <w:rPr>
          <w:rFonts w:ascii="Consolas" w:eastAsia="Cambria" w:hAnsi="Consolas" w:cs="Cambria"/>
          <w:sz w:val="20"/>
          <w:szCs w:val="20"/>
        </w:rPr>
        <w:t>.input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-container {</w:t>
      </w:r>
    </w:p>
    <w:p w14:paraId="654E660A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display: flex;</w:t>
      </w:r>
    </w:p>
    <w:p w14:paraId="0BAD755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justify-content: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;</w:t>
      </w:r>
    </w:p>
    <w:p w14:paraId="187B26B5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gap: 10px;</w:t>
      </w:r>
    </w:p>
    <w:p w14:paraId="4788A5A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lastRenderedPageBreak/>
        <w:t>}</w:t>
      </w:r>
    </w:p>
    <w:p w14:paraId="3B631ABF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input {</w:t>
      </w:r>
    </w:p>
    <w:p w14:paraId="6405F5B7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padding: 10px;</w:t>
      </w:r>
    </w:p>
    <w:p w14:paraId="53B04FA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width: 70%;</w:t>
      </w:r>
    </w:p>
    <w:p w14:paraId="2DEBF81B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border: 1px solid #ccc;</w:t>
      </w:r>
    </w:p>
    <w:p w14:paraId="509A001F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border-radius: 5px;</w:t>
      </w:r>
    </w:p>
    <w:p w14:paraId="3F0376B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</w:t>
      </w:r>
    </w:p>
    <w:p w14:paraId="7C013688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button {</w:t>
      </w:r>
    </w:p>
    <w:p w14:paraId="5595F06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padding: 10px;</w:t>
      </w:r>
    </w:p>
    <w:p w14:paraId="743466AC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background: #28a745;</w:t>
      </w:r>
    </w:p>
    <w:p w14:paraId="1953CAB9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: white;</w:t>
      </w:r>
    </w:p>
    <w:p w14:paraId="3E94E6F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border: none;</w:t>
      </w:r>
    </w:p>
    <w:p w14:paraId="716D3757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cursor: pointer;</w:t>
      </w:r>
    </w:p>
    <w:p w14:paraId="05F10BDB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border-radius: 5px;</w:t>
      </w:r>
    </w:p>
    <w:p w14:paraId="0B607ECB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</w:t>
      </w:r>
    </w:p>
    <w:p w14:paraId="0E8CE899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button:hover</w:t>
      </w:r>
      <w:proofErr w:type="spellEnd"/>
      <w:proofErr w:type="gramEnd"/>
      <w:r w:rsidRPr="00AC2EE6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4EC3E995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background: #218838;</w:t>
      </w:r>
    </w:p>
    <w:p w14:paraId="4CE4D537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</w:t>
      </w:r>
    </w:p>
    <w:p w14:paraId="5087B250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AC2EE6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00D08089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list-style: none;</w:t>
      </w:r>
    </w:p>
    <w:p w14:paraId="59DFA73D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padding: 0;</w:t>
      </w:r>
    </w:p>
    <w:p w14:paraId="741FB41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</w:t>
      </w:r>
    </w:p>
    <w:p w14:paraId="3BE241FB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li {</w:t>
      </w:r>
    </w:p>
    <w:p w14:paraId="720A0FD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display: flex;</w:t>
      </w:r>
    </w:p>
    <w:p w14:paraId="070E0319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justify-content: space-between;</w:t>
      </w:r>
    </w:p>
    <w:p w14:paraId="3F9989DC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align-items: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center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;</w:t>
      </w:r>
    </w:p>
    <w:p w14:paraId="004A841C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background: #f9f9f9;</w:t>
      </w:r>
    </w:p>
    <w:p w14:paraId="45BAC8B7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padding: 10px;</w:t>
      </w:r>
    </w:p>
    <w:p w14:paraId="29B2E435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margin: 5px 0;</w:t>
      </w:r>
    </w:p>
    <w:p w14:paraId="4EE9914E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border-radius: 5px;</w:t>
      </w:r>
    </w:p>
    <w:p w14:paraId="7178452F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</w:t>
      </w:r>
    </w:p>
    <w:p w14:paraId="46F671D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AC2EE6">
        <w:rPr>
          <w:rFonts w:ascii="Consolas" w:eastAsia="Cambria" w:hAnsi="Consolas" w:cs="Cambria"/>
          <w:sz w:val="20"/>
          <w:szCs w:val="20"/>
        </w:rPr>
        <w:t>.completed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7779ED44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text-decoration: line-through;</w:t>
      </w:r>
    </w:p>
    <w:p w14:paraId="1B903155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gray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;</w:t>
      </w:r>
    </w:p>
    <w:p w14:paraId="05C1457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</w:t>
      </w:r>
    </w:p>
    <w:p w14:paraId="62920FC3" w14:textId="5F7C6DF3" w:rsidR="00FE2067" w:rsidRPr="00FE2067" w:rsidRDefault="00FE2067" w:rsidP="00FE2067">
      <w:pPr>
        <w:spacing w:after="0"/>
        <w:rPr>
          <w:rFonts w:eastAsia="Cambria" w:cs="Cambria"/>
        </w:rPr>
      </w:pPr>
    </w:p>
    <w:p w14:paraId="18739484" w14:textId="3701E57C" w:rsidR="00FE2067" w:rsidRPr="00FE2067" w:rsidRDefault="00FE2067" w:rsidP="00FE2067">
      <w:pPr>
        <w:spacing w:after="0"/>
        <w:rPr>
          <w:rFonts w:eastAsia="Cambria" w:cs="Cambria"/>
          <w:b/>
          <w:bCs/>
        </w:rPr>
      </w:pPr>
      <w:r w:rsidRPr="00FE2067">
        <w:rPr>
          <w:rFonts w:eastAsia="Cambria" w:cs="Cambria"/>
          <w:b/>
          <w:bCs/>
        </w:rPr>
        <w:t>JavaScript (Logic)</w:t>
      </w:r>
    </w:p>
    <w:p w14:paraId="744ED025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// Select elements</w:t>
      </w:r>
    </w:p>
    <w:p w14:paraId="0E9406D1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taskInput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C2EE6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taskInput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");</w:t>
      </w:r>
    </w:p>
    <w:p w14:paraId="5FD63EA4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addTaskBtn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C2EE6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addTaskBtn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");</w:t>
      </w:r>
    </w:p>
    <w:p w14:paraId="392DF4B1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taskList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AC2EE6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taskList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");</w:t>
      </w:r>
    </w:p>
    <w:p w14:paraId="3310FF58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E20B307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// Load tasks from local storage</w:t>
      </w:r>
    </w:p>
    <w:p w14:paraId="3780E82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document.addEventListener</w:t>
      </w:r>
      <w:proofErr w:type="spellEnd"/>
      <w:proofErr w:type="gramEnd"/>
      <w:r w:rsidRPr="00AC2EE6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DOMContentLoaded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",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loadTasks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);</w:t>
      </w:r>
    </w:p>
    <w:p w14:paraId="6756635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AC2EE6">
        <w:rPr>
          <w:rFonts w:ascii="Consolas" w:eastAsia="Cambria" w:hAnsi="Consolas" w:cs="Cambria"/>
          <w:sz w:val="20"/>
          <w:szCs w:val="20"/>
        </w:rPr>
        <w:t>addTaskBtn.addEventListener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("click",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addTask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);</w:t>
      </w:r>
    </w:p>
    <w:p w14:paraId="782D5478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E0E8051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addTask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) {</w:t>
      </w:r>
    </w:p>
    <w:p w14:paraId="0D5DA607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taskText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taskInput.value.trim</w:t>
      </w:r>
      <w:proofErr w:type="spellEnd"/>
      <w:proofErr w:type="gramEnd"/>
      <w:r w:rsidRPr="00AC2EE6">
        <w:rPr>
          <w:rFonts w:ascii="Consolas" w:eastAsia="Cambria" w:hAnsi="Consolas" w:cs="Cambria"/>
          <w:sz w:val="20"/>
          <w:szCs w:val="20"/>
        </w:rPr>
        <w:t>();</w:t>
      </w:r>
    </w:p>
    <w:p w14:paraId="5CB72518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if (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taskText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=== "") return </w:t>
      </w:r>
      <w:proofErr w:type="gramStart"/>
      <w:r w:rsidRPr="00AC2EE6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"Please enter a task!");</w:t>
      </w:r>
    </w:p>
    <w:p w14:paraId="7916FFA7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25AA621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li =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AC2EE6">
        <w:rPr>
          <w:rFonts w:ascii="Consolas" w:eastAsia="Cambria" w:hAnsi="Consolas" w:cs="Cambria"/>
          <w:sz w:val="20"/>
          <w:szCs w:val="20"/>
        </w:rPr>
        <w:t>("li");</w:t>
      </w:r>
    </w:p>
    <w:p w14:paraId="6AA3E839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li.innerHTML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= `</w:t>
      </w:r>
    </w:p>
    <w:p w14:paraId="2D10C14E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&lt;span&gt;${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taskText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}&lt;/span&gt;</w:t>
      </w:r>
    </w:p>
    <w:p w14:paraId="76D49BB5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lastRenderedPageBreak/>
        <w:t xml:space="preserve">        &lt;div&gt;</w:t>
      </w:r>
    </w:p>
    <w:p w14:paraId="55666ECE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    &lt;button class="complete-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btn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"&gt;</w:t>
      </w:r>
      <w:r w:rsidRPr="00AC2EE6">
        <w:rPr>
          <w:rFonts w:ascii="Segoe UI Symbol" w:eastAsia="Cambria" w:hAnsi="Segoe UI Symbol" w:cs="Segoe UI Symbol"/>
          <w:sz w:val="20"/>
          <w:szCs w:val="20"/>
        </w:rPr>
        <w:t>✔</w:t>
      </w:r>
      <w:r w:rsidRPr="00AC2EE6">
        <w:rPr>
          <w:rFonts w:ascii="Consolas" w:eastAsia="Cambria" w:hAnsi="Consolas" w:cs="Cambria"/>
          <w:sz w:val="20"/>
          <w:szCs w:val="20"/>
        </w:rPr>
        <w:t>&lt;/button&gt;</w:t>
      </w:r>
    </w:p>
    <w:p w14:paraId="55B5BF02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    &lt;button class="delete-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btn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"&gt;</w:t>
      </w:r>
      <w:r w:rsidRPr="00AC2EE6">
        <w:rPr>
          <w:rFonts w:ascii="Segoe UI Symbol" w:eastAsia="Cambria" w:hAnsi="Segoe UI Symbol" w:cs="Segoe UI Symbol"/>
          <w:sz w:val="20"/>
          <w:szCs w:val="20"/>
        </w:rPr>
        <w:t>✖</w:t>
      </w:r>
      <w:r w:rsidRPr="00AC2EE6">
        <w:rPr>
          <w:rFonts w:ascii="Consolas" w:eastAsia="Cambria" w:hAnsi="Consolas" w:cs="Cambria"/>
          <w:sz w:val="20"/>
          <w:szCs w:val="20"/>
        </w:rPr>
        <w:t>&lt;/button&gt;</w:t>
      </w:r>
    </w:p>
    <w:p w14:paraId="386D9854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&lt;/div&gt;</w:t>
      </w:r>
    </w:p>
    <w:p w14:paraId="5F7997DE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`;</w:t>
      </w:r>
    </w:p>
    <w:p w14:paraId="56C4192E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</w:p>
    <w:p w14:paraId="3C06EB61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taskList.appendChild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(li);</w:t>
      </w:r>
    </w:p>
    <w:p w14:paraId="7080B0C4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saveTasks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);</w:t>
      </w:r>
    </w:p>
    <w:p w14:paraId="140A48D1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99825E8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// Event listeners for buttons</w:t>
      </w:r>
    </w:p>
    <w:p w14:paraId="0CF32707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li.querySelector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gramStart"/>
      <w:r w:rsidRPr="00AC2EE6">
        <w:rPr>
          <w:rFonts w:ascii="Consolas" w:eastAsia="Cambria" w:hAnsi="Consolas" w:cs="Cambria"/>
          <w:sz w:val="20"/>
          <w:szCs w:val="20"/>
        </w:rPr>
        <w:t>".complete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-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btn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").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addEventListener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("click",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completeTask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);</w:t>
      </w:r>
    </w:p>
    <w:p w14:paraId="672CE0AD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li.querySelector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gramStart"/>
      <w:r w:rsidRPr="00AC2EE6">
        <w:rPr>
          <w:rFonts w:ascii="Consolas" w:eastAsia="Cambria" w:hAnsi="Consolas" w:cs="Cambria"/>
          <w:sz w:val="20"/>
          <w:szCs w:val="20"/>
        </w:rPr>
        <w:t>".delete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-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btn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").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addEventListener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("click",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deleteTask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);</w:t>
      </w:r>
    </w:p>
    <w:p w14:paraId="3FB4425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161AFE4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taskInput.value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= "";</w:t>
      </w:r>
    </w:p>
    <w:p w14:paraId="1BA57EB8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</w:t>
      </w:r>
    </w:p>
    <w:p w14:paraId="36FB17DC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9CF2F0C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completeTask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(event) {</w:t>
      </w:r>
    </w:p>
    <w:p w14:paraId="7C4CB287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AC2EE6">
        <w:rPr>
          <w:rFonts w:ascii="Consolas" w:eastAsia="Cambria" w:hAnsi="Consolas" w:cs="Cambria"/>
          <w:sz w:val="20"/>
          <w:szCs w:val="20"/>
        </w:rPr>
        <w:t>event.target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.parentElement.parentElement.classList.toggle("completed");</w:t>
      </w:r>
    </w:p>
    <w:p w14:paraId="2569D6B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saveTasks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);</w:t>
      </w:r>
    </w:p>
    <w:p w14:paraId="685ECCB8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</w:t>
      </w:r>
    </w:p>
    <w:p w14:paraId="17E0AF6C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1B6906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deleteTask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(event) {</w:t>
      </w:r>
    </w:p>
    <w:p w14:paraId="73CDEABF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event.target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.parentElement.parentElement.remove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();</w:t>
      </w:r>
    </w:p>
    <w:p w14:paraId="3DB397D9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saveTasks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);</w:t>
      </w:r>
    </w:p>
    <w:p w14:paraId="2DD5406B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</w:t>
      </w:r>
    </w:p>
    <w:p w14:paraId="69150184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5E80B14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// Save tasks to local storage</w:t>
      </w:r>
    </w:p>
    <w:p w14:paraId="11FDEE3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saveTasks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) {</w:t>
      </w:r>
    </w:p>
    <w:p w14:paraId="55A84F54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tasks = [];</w:t>
      </w:r>
    </w:p>
    <w:p w14:paraId="34F82ED2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document.querySelectorAll</w:t>
      </w:r>
      <w:proofErr w:type="spellEnd"/>
      <w:proofErr w:type="gramEnd"/>
      <w:r w:rsidRPr="00AC2EE6">
        <w:rPr>
          <w:rFonts w:ascii="Consolas" w:eastAsia="Cambria" w:hAnsi="Consolas" w:cs="Cambria"/>
          <w:sz w:val="20"/>
          <w:szCs w:val="20"/>
        </w:rPr>
        <w:t>("#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taskList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li").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forEach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(li =&gt; {</w:t>
      </w:r>
    </w:p>
    <w:p w14:paraId="3028F7F2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tasks.push</w:t>
      </w:r>
      <w:proofErr w:type="spellEnd"/>
      <w:proofErr w:type="gramEnd"/>
      <w:r w:rsidRPr="00AC2EE6">
        <w:rPr>
          <w:rFonts w:ascii="Consolas" w:eastAsia="Cambria" w:hAnsi="Consolas" w:cs="Cambria"/>
          <w:sz w:val="20"/>
          <w:szCs w:val="20"/>
        </w:rPr>
        <w:t>({</w:t>
      </w:r>
    </w:p>
    <w:p w14:paraId="2EBCC799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    text: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li.querySelector</w:t>
      </w:r>
      <w:proofErr w:type="spellEnd"/>
      <w:proofErr w:type="gramEnd"/>
      <w:r w:rsidRPr="00AC2EE6">
        <w:rPr>
          <w:rFonts w:ascii="Consolas" w:eastAsia="Cambria" w:hAnsi="Consolas" w:cs="Cambria"/>
          <w:sz w:val="20"/>
          <w:szCs w:val="20"/>
        </w:rPr>
        <w:t>("span").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innerText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,</w:t>
      </w:r>
    </w:p>
    <w:p w14:paraId="1B41F367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    completed: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li.classList.contains</w:t>
      </w:r>
      <w:proofErr w:type="spellEnd"/>
      <w:proofErr w:type="gramEnd"/>
      <w:r w:rsidRPr="00AC2EE6">
        <w:rPr>
          <w:rFonts w:ascii="Consolas" w:eastAsia="Cambria" w:hAnsi="Consolas" w:cs="Cambria"/>
          <w:sz w:val="20"/>
          <w:szCs w:val="20"/>
        </w:rPr>
        <w:t>("completed")</w:t>
      </w:r>
    </w:p>
    <w:p w14:paraId="4C238072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});</w:t>
      </w:r>
    </w:p>
    <w:p w14:paraId="090380F1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667643C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localStorage.setItem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("tasks",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JSON.stringify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(tasks));</w:t>
      </w:r>
    </w:p>
    <w:p w14:paraId="6212821B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</w:t>
      </w:r>
    </w:p>
    <w:p w14:paraId="7B161FB8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ACBD4DA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// Load tasks from local storage</w:t>
      </w:r>
    </w:p>
    <w:p w14:paraId="18B15E2E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loadTasks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) {</w:t>
      </w:r>
    </w:p>
    <w:p w14:paraId="6776B9EA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tasks =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JSON.parse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localStorage.getItem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("tasks")) || [];</w:t>
      </w:r>
    </w:p>
    <w:p w14:paraId="50C7307B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tasks.forEach</w:t>
      </w:r>
      <w:proofErr w:type="spellEnd"/>
      <w:proofErr w:type="gramEnd"/>
      <w:r w:rsidRPr="00AC2EE6">
        <w:rPr>
          <w:rFonts w:ascii="Consolas" w:eastAsia="Cambria" w:hAnsi="Consolas" w:cs="Cambria"/>
          <w:sz w:val="20"/>
          <w:szCs w:val="20"/>
        </w:rPr>
        <w:t>(task =&gt; {</w:t>
      </w:r>
    </w:p>
    <w:p w14:paraId="049BBCCC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li =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AC2EE6">
        <w:rPr>
          <w:rFonts w:ascii="Consolas" w:eastAsia="Cambria" w:hAnsi="Consolas" w:cs="Cambria"/>
          <w:sz w:val="20"/>
          <w:szCs w:val="20"/>
        </w:rPr>
        <w:t>("li");</w:t>
      </w:r>
    </w:p>
    <w:p w14:paraId="65A696FA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li.innerHTML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= `</w:t>
      </w:r>
    </w:p>
    <w:p w14:paraId="42FAEFDA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    &lt;span&gt;${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task.</w:t>
      </w:r>
      <w:proofErr w:type="gramStart"/>
      <w:r w:rsidRPr="00AC2EE6">
        <w:rPr>
          <w:rFonts w:ascii="Consolas" w:eastAsia="Cambria" w:hAnsi="Consolas" w:cs="Cambria"/>
          <w:sz w:val="20"/>
          <w:szCs w:val="20"/>
        </w:rPr>
        <w:t>text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}&lt;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/span&gt;</w:t>
      </w:r>
    </w:p>
    <w:p w14:paraId="2FD061C7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    &lt;div&gt;</w:t>
      </w:r>
    </w:p>
    <w:p w14:paraId="6843D220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        &lt;button class="complete-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btn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"&gt;</w:t>
      </w:r>
      <w:r w:rsidRPr="00AC2EE6">
        <w:rPr>
          <w:rFonts w:ascii="Segoe UI Symbol" w:eastAsia="Cambria" w:hAnsi="Segoe UI Symbol" w:cs="Segoe UI Symbol"/>
          <w:sz w:val="20"/>
          <w:szCs w:val="20"/>
        </w:rPr>
        <w:t>✔</w:t>
      </w:r>
      <w:r w:rsidRPr="00AC2EE6">
        <w:rPr>
          <w:rFonts w:ascii="Consolas" w:eastAsia="Cambria" w:hAnsi="Consolas" w:cs="Cambria"/>
          <w:sz w:val="20"/>
          <w:szCs w:val="20"/>
        </w:rPr>
        <w:t>&lt;/button&gt;</w:t>
      </w:r>
    </w:p>
    <w:p w14:paraId="0CE116BB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        &lt;button class="delete-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btn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"&gt;</w:t>
      </w:r>
      <w:r w:rsidRPr="00AC2EE6">
        <w:rPr>
          <w:rFonts w:ascii="Segoe UI Symbol" w:eastAsia="Cambria" w:hAnsi="Segoe UI Symbol" w:cs="Segoe UI Symbol"/>
          <w:sz w:val="20"/>
          <w:szCs w:val="20"/>
        </w:rPr>
        <w:t>✖</w:t>
      </w:r>
      <w:r w:rsidRPr="00AC2EE6">
        <w:rPr>
          <w:rFonts w:ascii="Consolas" w:eastAsia="Cambria" w:hAnsi="Consolas" w:cs="Cambria"/>
          <w:sz w:val="20"/>
          <w:szCs w:val="20"/>
        </w:rPr>
        <w:t>&lt;/button&gt;</w:t>
      </w:r>
    </w:p>
    <w:p w14:paraId="3231B62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    &lt;/div&gt;</w:t>
      </w:r>
    </w:p>
    <w:p w14:paraId="38252B04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`;</w:t>
      </w:r>
    </w:p>
    <w:p w14:paraId="04F00B2E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if (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task.completed</w:t>
      </w:r>
      <w:proofErr w:type="spellEnd"/>
      <w:proofErr w:type="gramEnd"/>
      <w:r w:rsidRPr="00AC2EE6">
        <w:rPr>
          <w:rFonts w:ascii="Consolas" w:eastAsia="Cambria" w:hAnsi="Consolas" w:cs="Cambria"/>
          <w:sz w:val="20"/>
          <w:szCs w:val="20"/>
        </w:rPr>
        <w:t xml:space="preserve">)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li.classList.add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("completed");</w:t>
      </w:r>
    </w:p>
    <w:p w14:paraId="07E98535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taskList.appendChild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(li);</w:t>
      </w:r>
    </w:p>
    <w:p w14:paraId="24A7FD26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BA76BCD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lastRenderedPageBreak/>
        <w:t xml:space="preserve">    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li.querySelector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gramStart"/>
      <w:r w:rsidRPr="00AC2EE6">
        <w:rPr>
          <w:rFonts w:ascii="Consolas" w:eastAsia="Cambria" w:hAnsi="Consolas" w:cs="Cambria"/>
          <w:sz w:val="20"/>
          <w:szCs w:val="20"/>
        </w:rPr>
        <w:t>".complete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-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btn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").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addEventListener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("click",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completeTask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);</w:t>
      </w:r>
    </w:p>
    <w:p w14:paraId="40DF7EE0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li.querySelector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gramStart"/>
      <w:r w:rsidRPr="00AC2EE6">
        <w:rPr>
          <w:rFonts w:ascii="Consolas" w:eastAsia="Cambria" w:hAnsi="Consolas" w:cs="Cambria"/>
          <w:sz w:val="20"/>
          <w:szCs w:val="20"/>
        </w:rPr>
        <w:t>".delete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-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btn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").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addEventListener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("click",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deleteTask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);</w:t>
      </w:r>
    </w:p>
    <w:p w14:paraId="59132453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4E6572E5" w14:textId="77777777" w:rsidR="00FE2067" w:rsidRPr="00AC2EE6" w:rsidRDefault="00FE2067" w:rsidP="00FE2067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</w:t>
      </w:r>
    </w:p>
    <w:p w14:paraId="24F5A6DE" w14:textId="5ECD9997" w:rsidR="00FE2067" w:rsidRDefault="00FE2067" w:rsidP="00FE2067">
      <w:pPr>
        <w:spacing w:after="0"/>
        <w:rPr>
          <w:rFonts w:eastAsia="Cambria" w:cs="Cambria"/>
        </w:rPr>
      </w:pPr>
    </w:p>
    <w:p w14:paraId="5C34BE27" w14:textId="77EA7948" w:rsidR="00860240" w:rsidRPr="00860240" w:rsidRDefault="00860240" w:rsidP="00860240">
      <w:pPr>
        <w:spacing w:after="0"/>
        <w:rPr>
          <w:rFonts w:eastAsia="Cambria" w:cs="Cambria"/>
        </w:rPr>
      </w:pPr>
    </w:p>
    <w:p w14:paraId="2022715B" w14:textId="67D5F36A" w:rsidR="00860240" w:rsidRPr="00860240" w:rsidRDefault="00860240" w:rsidP="00860240">
      <w:pPr>
        <w:spacing w:after="0"/>
        <w:rPr>
          <w:rFonts w:eastAsia="Cambria" w:cs="Cambria"/>
          <w:b/>
          <w:bCs/>
        </w:rPr>
      </w:pPr>
      <w:r w:rsidRPr="00860240">
        <w:rPr>
          <w:rFonts w:eastAsia="Cambria" w:cs="Cambria"/>
          <w:b/>
          <w:bCs/>
        </w:rPr>
        <w:t>Project Structure</w:t>
      </w:r>
    </w:p>
    <w:p w14:paraId="64637A29" w14:textId="77777777" w:rsidR="00860240" w:rsidRPr="00860240" w:rsidRDefault="00860240" w:rsidP="00860240">
      <w:pPr>
        <w:spacing w:after="0"/>
        <w:rPr>
          <w:rFonts w:eastAsia="Cambria" w:cs="Cambria"/>
        </w:rPr>
      </w:pPr>
      <w:r w:rsidRPr="00860240">
        <w:rPr>
          <w:rFonts w:eastAsia="Cambria" w:cs="Cambria"/>
        </w:rPr>
        <w:t>File Organization</w:t>
      </w:r>
    </w:p>
    <w:p w14:paraId="4BD2D283" w14:textId="77777777" w:rsidR="00860240" w:rsidRPr="00860240" w:rsidRDefault="00860240" w:rsidP="00860240">
      <w:pPr>
        <w:spacing w:after="0"/>
        <w:rPr>
          <w:rFonts w:eastAsia="Cambria" w:cs="Cambria"/>
        </w:rPr>
      </w:pPr>
      <w:r w:rsidRPr="00860240">
        <w:rPr>
          <w:rFonts w:eastAsia="Cambria" w:cs="Cambria"/>
        </w:rPr>
        <w:t>to-do-app/</w:t>
      </w:r>
    </w:p>
    <w:p w14:paraId="71E2C1FB" w14:textId="77777777" w:rsidR="00860240" w:rsidRPr="00860240" w:rsidRDefault="00860240" w:rsidP="00860240">
      <w:pPr>
        <w:spacing w:after="0"/>
        <w:rPr>
          <w:rFonts w:eastAsia="Cambria" w:cs="Cambria"/>
        </w:rPr>
      </w:pPr>
      <w:r w:rsidRPr="00860240">
        <w:rPr>
          <w:rFonts w:ascii="MS Mincho" w:eastAsia="MS Mincho" w:hAnsi="MS Mincho" w:cs="MS Mincho" w:hint="eastAsia"/>
        </w:rPr>
        <w:t>│──</w:t>
      </w:r>
      <w:r w:rsidRPr="00860240">
        <w:rPr>
          <w:rFonts w:eastAsia="Cambria" w:cs="Cambria"/>
        </w:rPr>
        <w:t xml:space="preserve"> index.html      # Main HTML file (UI structure)</w:t>
      </w:r>
    </w:p>
    <w:p w14:paraId="2338A495" w14:textId="77777777" w:rsidR="00860240" w:rsidRPr="00860240" w:rsidRDefault="00860240" w:rsidP="00860240">
      <w:pPr>
        <w:spacing w:after="0"/>
        <w:rPr>
          <w:rFonts w:eastAsia="Cambria" w:cs="Cambria"/>
        </w:rPr>
      </w:pPr>
      <w:r w:rsidRPr="00860240">
        <w:rPr>
          <w:rFonts w:ascii="MS Mincho" w:eastAsia="MS Mincho" w:hAnsi="MS Mincho" w:cs="MS Mincho" w:hint="eastAsia"/>
        </w:rPr>
        <w:t>│──</w:t>
      </w:r>
      <w:r w:rsidRPr="00860240">
        <w:rPr>
          <w:rFonts w:eastAsia="Cambria" w:cs="Cambria"/>
        </w:rPr>
        <w:t xml:space="preserve"> styles.css      # CSS file (Styling)</w:t>
      </w:r>
    </w:p>
    <w:p w14:paraId="4F0EBF45" w14:textId="77777777" w:rsidR="00860240" w:rsidRPr="00860240" w:rsidRDefault="00860240" w:rsidP="00860240">
      <w:pPr>
        <w:spacing w:after="0"/>
        <w:rPr>
          <w:rFonts w:eastAsia="Cambria" w:cs="Cambria"/>
        </w:rPr>
      </w:pPr>
      <w:r w:rsidRPr="00860240">
        <w:rPr>
          <w:rFonts w:ascii="MS Mincho" w:eastAsia="MS Mincho" w:hAnsi="MS Mincho" w:cs="MS Mincho" w:hint="eastAsia"/>
        </w:rPr>
        <w:t>│──</w:t>
      </w:r>
      <w:r w:rsidRPr="00860240">
        <w:rPr>
          <w:rFonts w:eastAsia="Cambria" w:cs="Cambria"/>
        </w:rPr>
        <w:t xml:space="preserve"> script.js       # JavaScript file (Logic &amp; Functionality)</w:t>
      </w:r>
    </w:p>
    <w:p w14:paraId="03CC9D6D" w14:textId="77777777" w:rsidR="00860240" w:rsidRPr="00860240" w:rsidRDefault="00860240" w:rsidP="00860240">
      <w:pPr>
        <w:spacing w:after="0"/>
        <w:rPr>
          <w:rFonts w:eastAsia="Cambria" w:cs="Cambria"/>
        </w:rPr>
      </w:pPr>
      <w:r w:rsidRPr="00860240">
        <w:rPr>
          <w:rFonts w:ascii="MS Mincho" w:eastAsia="MS Mincho" w:hAnsi="MS Mincho" w:cs="MS Mincho" w:hint="eastAsia"/>
        </w:rPr>
        <w:t>│──</w:t>
      </w:r>
      <w:r w:rsidRPr="00860240">
        <w:rPr>
          <w:rFonts w:eastAsia="Cambria" w:cs="Cambria"/>
        </w:rPr>
        <w:t xml:space="preserve"> assets/         # (Optional) Images, icons, fonts</w:t>
      </w:r>
    </w:p>
    <w:p w14:paraId="5BC00C87" w14:textId="77777777" w:rsidR="00860240" w:rsidRPr="00860240" w:rsidRDefault="00860240" w:rsidP="00860240">
      <w:pPr>
        <w:spacing w:after="0"/>
        <w:rPr>
          <w:rFonts w:eastAsia="Cambria" w:cs="Cambria"/>
        </w:rPr>
      </w:pPr>
      <w:r w:rsidRPr="00860240">
        <w:rPr>
          <w:rFonts w:ascii="MS Mincho" w:eastAsia="MS Mincho" w:hAnsi="MS Mincho" w:cs="MS Mincho" w:hint="eastAsia"/>
        </w:rPr>
        <w:t>│──</w:t>
      </w:r>
      <w:r w:rsidRPr="00860240">
        <w:rPr>
          <w:rFonts w:eastAsia="Cambria" w:cs="Cambria"/>
        </w:rPr>
        <w:t xml:space="preserve"> README.md       # Documentation</w:t>
      </w:r>
    </w:p>
    <w:p w14:paraId="05A94766" w14:textId="77777777" w:rsidR="00A13585" w:rsidRDefault="00A13585" w:rsidP="00860240">
      <w:pPr>
        <w:spacing w:after="0"/>
        <w:rPr>
          <w:rFonts w:eastAsia="Cambria" w:cs="Cambria"/>
        </w:rPr>
      </w:pPr>
    </w:p>
    <w:p w14:paraId="71AD7E24" w14:textId="15E82392" w:rsidR="00860240" w:rsidRPr="00860240" w:rsidRDefault="00860240" w:rsidP="00860240">
      <w:pPr>
        <w:spacing w:after="0"/>
        <w:rPr>
          <w:rFonts w:eastAsia="Cambria" w:cs="Cambria"/>
          <w:b/>
          <w:bCs/>
        </w:rPr>
      </w:pPr>
      <w:r w:rsidRPr="00860240">
        <w:rPr>
          <w:rFonts w:eastAsia="Cambria" w:cs="Cambria"/>
          <w:b/>
          <w:bCs/>
        </w:rPr>
        <w:t>Code Structure (script.js)</w:t>
      </w:r>
    </w:p>
    <w:p w14:paraId="78CD53C5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// Model: Handles data</w:t>
      </w:r>
    </w:p>
    <w:p w14:paraId="7813B768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TaskModel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= {</w:t>
      </w:r>
    </w:p>
    <w:p w14:paraId="277000F3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tasks: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JSON.parse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localStorage.getItem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("tasks")) || [],</w:t>
      </w:r>
    </w:p>
    <w:p w14:paraId="0EE140F9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</w:p>
    <w:p w14:paraId="72864A00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addTask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taskText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) </w:t>
      </w:r>
      <w:proofErr w:type="gramStart"/>
      <w:r w:rsidRPr="00AC2EE6">
        <w:rPr>
          <w:rFonts w:ascii="Consolas" w:eastAsia="Cambria" w:hAnsi="Consolas" w:cs="Cambria"/>
          <w:sz w:val="20"/>
          <w:szCs w:val="20"/>
        </w:rPr>
        <w:t>{ ...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 xml:space="preserve"> },</w:t>
      </w:r>
    </w:p>
    <w:p w14:paraId="24D1CF06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deleteTask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(index) </w:t>
      </w:r>
      <w:proofErr w:type="gramStart"/>
      <w:r w:rsidRPr="00AC2EE6">
        <w:rPr>
          <w:rFonts w:ascii="Consolas" w:eastAsia="Cambria" w:hAnsi="Consolas" w:cs="Cambria"/>
          <w:sz w:val="20"/>
          <w:szCs w:val="20"/>
        </w:rPr>
        <w:t>{ ...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 xml:space="preserve"> },</w:t>
      </w:r>
    </w:p>
    <w:p w14:paraId="1FFFD7BF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toggleComplete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(index) </w:t>
      </w:r>
      <w:proofErr w:type="gramStart"/>
      <w:r w:rsidRPr="00AC2EE6">
        <w:rPr>
          <w:rFonts w:ascii="Consolas" w:eastAsia="Cambria" w:hAnsi="Consolas" w:cs="Cambria"/>
          <w:sz w:val="20"/>
          <w:szCs w:val="20"/>
        </w:rPr>
        <w:t>{ ...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 xml:space="preserve"> },</w:t>
      </w:r>
    </w:p>
    <w:p w14:paraId="35048790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saveTasks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) { ... }</w:t>
      </w:r>
    </w:p>
    <w:p w14:paraId="09D17C9A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};</w:t>
      </w:r>
    </w:p>
    <w:p w14:paraId="44A5D8E4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97E7E78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// View: Updates UI</w:t>
      </w:r>
    </w:p>
    <w:p w14:paraId="74C67AB0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TaskView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= {</w:t>
      </w:r>
    </w:p>
    <w:p w14:paraId="7D5D9B82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renderTasks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) { ... }</w:t>
      </w:r>
    </w:p>
    <w:p w14:paraId="0B23C7E3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};</w:t>
      </w:r>
    </w:p>
    <w:p w14:paraId="76B7F41A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A1C82D5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// Controller: Handles user actions</w:t>
      </w:r>
    </w:p>
    <w:p w14:paraId="02D3E2C0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AC2EE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TaskController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 = {</w:t>
      </w:r>
    </w:p>
    <w:p w14:paraId="15AE8A2A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init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) { ... },</w:t>
      </w:r>
    </w:p>
    <w:p w14:paraId="63F71964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AC2EE6">
        <w:rPr>
          <w:rFonts w:ascii="Consolas" w:eastAsia="Cambria" w:hAnsi="Consolas" w:cs="Cambria"/>
          <w:sz w:val="20"/>
          <w:szCs w:val="20"/>
        </w:rPr>
        <w:t>handleAddTask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>) { ... },</w:t>
      </w:r>
    </w:p>
    <w:p w14:paraId="199601A6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handleDeleteTask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(index) </w:t>
      </w:r>
      <w:proofErr w:type="gramStart"/>
      <w:r w:rsidRPr="00AC2EE6">
        <w:rPr>
          <w:rFonts w:ascii="Consolas" w:eastAsia="Cambria" w:hAnsi="Consolas" w:cs="Cambria"/>
          <w:sz w:val="20"/>
          <w:szCs w:val="20"/>
        </w:rPr>
        <w:t>{ ...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 xml:space="preserve"> },</w:t>
      </w:r>
    </w:p>
    <w:p w14:paraId="2AC9FB7F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AC2EE6">
        <w:rPr>
          <w:rFonts w:ascii="Consolas" w:eastAsia="Cambria" w:hAnsi="Consolas" w:cs="Cambria"/>
          <w:sz w:val="20"/>
          <w:szCs w:val="20"/>
        </w:rPr>
        <w:t>handleToggleComplete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 xml:space="preserve">(index) </w:t>
      </w:r>
      <w:proofErr w:type="gramStart"/>
      <w:r w:rsidRPr="00AC2EE6">
        <w:rPr>
          <w:rFonts w:ascii="Consolas" w:eastAsia="Cambria" w:hAnsi="Consolas" w:cs="Cambria"/>
          <w:sz w:val="20"/>
          <w:szCs w:val="20"/>
        </w:rPr>
        <w:t>{ ...</w:t>
      </w:r>
      <w:proofErr w:type="gramEnd"/>
      <w:r w:rsidRPr="00AC2EE6">
        <w:rPr>
          <w:rFonts w:ascii="Consolas" w:eastAsia="Cambria" w:hAnsi="Consolas" w:cs="Cambria"/>
          <w:sz w:val="20"/>
          <w:szCs w:val="20"/>
        </w:rPr>
        <w:t xml:space="preserve"> }</w:t>
      </w:r>
    </w:p>
    <w:p w14:paraId="21C207D6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};</w:t>
      </w:r>
    </w:p>
    <w:p w14:paraId="2BB36845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CB3FC81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r w:rsidRPr="00AC2EE6">
        <w:rPr>
          <w:rFonts w:ascii="Consolas" w:eastAsia="Cambria" w:hAnsi="Consolas" w:cs="Cambria"/>
          <w:sz w:val="20"/>
          <w:szCs w:val="20"/>
        </w:rPr>
        <w:t>// Initialize App</w:t>
      </w:r>
    </w:p>
    <w:p w14:paraId="3FEAA7BF" w14:textId="77777777" w:rsidR="00860240" w:rsidRPr="00AC2EE6" w:rsidRDefault="00860240" w:rsidP="00860240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AC2EE6">
        <w:rPr>
          <w:rFonts w:ascii="Consolas" w:eastAsia="Cambria" w:hAnsi="Consolas" w:cs="Cambria"/>
          <w:sz w:val="20"/>
          <w:szCs w:val="20"/>
        </w:rPr>
        <w:t>TaskController.init</w:t>
      </w:r>
      <w:proofErr w:type="spellEnd"/>
      <w:r w:rsidRPr="00AC2EE6">
        <w:rPr>
          <w:rFonts w:ascii="Consolas" w:eastAsia="Cambria" w:hAnsi="Consolas" w:cs="Cambria"/>
          <w:sz w:val="20"/>
          <w:szCs w:val="20"/>
        </w:rPr>
        <w:t>();</w:t>
      </w:r>
    </w:p>
    <w:p w14:paraId="28321DC9" w14:textId="4A24BFBD" w:rsidR="00860240" w:rsidRPr="00860240" w:rsidRDefault="00860240" w:rsidP="00860240">
      <w:pPr>
        <w:spacing w:after="0"/>
        <w:rPr>
          <w:rFonts w:eastAsia="Cambria" w:cs="Cambria"/>
        </w:rPr>
      </w:pPr>
    </w:p>
    <w:p w14:paraId="1453E984" w14:textId="4DF95F7F" w:rsidR="00E23EDE" w:rsidRPr="00E23EDE" w:rsidRDefault="00E23EDE" w:rsidP="00E23EDE">
      <w:pPr>
        <w:spacing w:after="0"/>
        <w:rPr>
          <w:rFonts w:eastAsia="Cambria" w:cs="Cambria"/>
        </w:rPr>
      </w:pPr>
    </w:p>
    <w:p w14:paraId="7232187C" w14:textId="3426764C" w:rsidR="00E23EDE" w:rsidRPr="00E23EDE" w:rsidRDefault="00E23EDE" w:rsidP="00E23EDE">
      <w:pPr>
        <w:spacing w:after="0"/>
        <w:rPr>
          <w:rFonts w:eastAsia="Cambria" w:cs="Cambria"/>
          <w:b/>
          <w:bCs/>
        </w:rPr>
      </w:pPr>
      <w:r w:rsidRPr="00E23EDE">
        <w:rPr>
          <w:rFonts w:eastAsia="Cambria" w:cs="Cambria"/>
          <w:b/>
          <w:bCs/>
        </w:rPr>
        <w:t>Setting Up the Project</w:t>
      </w:r>
    </w:p>
    <w:p w14:paraId="06E23B58" w14:textId="77777777" w:rsidR="00E23EDE" w:rsidRPr="00E23EDE" w:rsidRDefault="00E23EDE" w:rsidP="00E23EDE">
      <w:pPr>
        <w:spacing w:after="0"/>
        <w:rPr>
          <w:rFonts w:eastAsia="Cambria" w:cs="Cambria"/>
        </w:rPr>
      </w:pPr>
      <w:r w:rsidRPr="00E23EDE">
        <w:rPr>
          <w:rFonts w:eastAsia="Cambria" w:cs="Cambria"/>
        </w:rPr>
        <w:t>To get started, set up a React project using Vite for better performance.</w:t>
      </w:r>
    </w:p>
    <w:p w14:paraId="6B3CD41D" w14:textId="77777777" w:rsidR="00E23EDE" w:rsidRDefault="00E23EDE" w:rsidP="00E23EDE">
      <w:pPr>
        <w:spacing w:after="0"/>
        <w:rPr>
          <w:rFonts w:eastAsia="Cambria" w:cs="Cambria"/>
        </w:rPr>
      </w:pPr>
    </w:p>
    <w:p w14:paraId="5C73DD63" w14:textId="42950DBD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npx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create-vite@latest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my-app --template react</w:t>
      </w:r>
    </w:p>
    <w:p w14:paraId="64010EC2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cd my-app</w:t>
      </w:r>
    </w:p>
    <w:p w14:paraId="17A0029E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</w:t>
      </w:r>
    </w:p>
    <w:p w14:paraId="70912E94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run dev</w:t>
      </w:r>
    </w:p>
    <w:p w14:paraId="0CB4D30A" w14:textId="722BC68A" w:rsidR="00E23EDE" w:rsidRPr="00E23EDE" w:rsidRDefault="00E23EDE" w:rsidP="00E23EDE">
      <w:pPr>
        <w:spacing w:after="0"/>
        <w:rPr>
          <w:rFonts w:eastAsia="Cambria" w:cs="Cambria"/>
        </w:rPr>
      </w:pPr>
    </w:p>
    <w:p w14:paraId="1010D012" w14:textId="570F38F8" w:rsidR="00E23EDE" w:rsidRPr="00E23EDE" w:rsidRDefault="00E23EDE" w:rsidP="00E23EDE">
      <w:pPr>
        <w:spacing w:after="0"/>
        <w:rPr>
          <w:rFonts w:eastAsia="Cambria" w:cs="Cambria"/>
          <w:b/>
          <w:bCs/>
        </w:rPr>
      </w:pPr>
      <w:r w:rsidRPr="00E23EDE">
        <w:rPr>
          <w:rFonts w:eastAsia="Cambria" w:cs="Cambria"/>
          <w:b/>
          <w:bCs/>
        </w:rPr>
        <w:t>Create Core UI Components</w:t>
      </w:r>
    </w:p>
    <w:p w14:paraId="721F0B82" w14:textId="77777777" w:rsidR="00E23EDE" w:rsidRPr="00E23EDE" w:rsidRDefault="00E23EDE" w:rsidP="00E23EDE">
      <w:pPr>
        <w:spacing w:after="0"/>
        <w:rPr>
          <w:rFonts w:eastAsia="Cambria" w:cs="Cambria"/>
        </w:rPr>
      </w:pPr>
      <w:r w:rsidRPr="00E23EDE">
        <w:rPr>
          <w:rFonts w:eastAsia="Cambria" w:cs="Cambria"/>
        </w:rPr>
        <w:t>Example: components/</w:t>
      </w:r>
      <w:proofErr w:type="spellStart"/>
      <w:r w:rsidRPr="00E23EDE">
        <w:rPr>
          <w:rFonts w:eastAsia="Cambria" w:cs="Cambria"/>
        </w:rPr>
        <w:t>Navbar.jsx</w:t>
      </w:r>
      <w:proofErr w:type="spellEnd"/>
    </w:p>
    <w:p w14:paraId="00ECB53B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import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{ Link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} from "react-router-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dom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";</w:t>
      </w:r>
    </w:p>
    <w:p w14:paraId="13F13A87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85F1953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Navbar = () =&gt; {</w:t>
      </w:r>
    </w:p>
    <w:p w14:paraId="635B40AE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return (</w:t>
      </w:r>
    </w:p>
    <w:p w14:paraId="3ECD4C42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&lt;nav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className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="p-4 bg-blue-600 text-white flex justify-between"&gt;</w:t>
      </w:r>
    </w:p>
    <w:p w14:paraId="64F3577E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&lt;h1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className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="text-xl font-bold"&gt;My App&lt;/h1&gt;</w:t>
      </w:r>
    </w:p>
    <w:p w14:paraId="66705C9B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&lt;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className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="flex space-x-4"&gt;</w:t>
      </w:r>
    </w:p>
    <w:p w14:paraId="7F9D8C5B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&lt;li&gt;&lt;Link to="/"&gt;Home&lt;/Link&gt;&lt;/li&gt;</w:t>
      </w:r>
    </w:p>
    <w:p w14:paraId="5A1E8E65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&lt;li&gt;&lt;Link to="/dashboard"&gt;Dashboard&lt;/Link&gt;&lt;/li&gt;</w:t>
      </w:r>
    </w:p>
    <w:p w14:paraId="6149A4F6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&lt;/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&gt;</w:t>
      </w:r>
    </w:p>
    <w:p w14:paraId="614A5D43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&lt;/nav&gt;</w:t>
      </w:r>
    </w:p>
    <w:p w14:paraId="7CE8C2C1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);</w:t>
      </w:r>
    </w:p>
    <w:p w14:paraId="08846A24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};</w:t>
      </w:r>
    </w:p>
    <w:p w14:paraId="5AE89CA7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8CE87A3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export default Navbar;</w:t>
      </w:r>
    </w:p>
    <w:p w14:paraId="1636514F" w14:textId="7E0971F5" w:rsidR="00E23EDE" w:rsidRPr="00E23EDE" w:rsidRDefault="00E23EDE" w:rsidP="00E23EDE">
      <w:pPr>
        <w:spacing w:after="0"/>
        <w:rPr>
          <w:rFonts w:eastAsia="Cambria" w:cs="Cambria"/>
        </w:rPr>
      </w:pPr>
    </w:p>
    <w:p w14:paraId="3CD9F60D" w14:textId="5FCFDAE1" w:rsidR="00E23EDE" w:rsidRPr="00E23EDE" w:rsidRDefault="00E23EDE" w:rsidP="00E23EDE">
      <w:pPr>
        <w:spacing w:after="0"/>
        <w:rPr>
          <w:rFonts w:eastAsia="Cambria" w:cs="Cambria"/>
          <w:b/>
          <w:bCs/>
        </w:rPr>
      </w:pPr>
      <w:r w:rsidRPr="00E23EDE">
        <w:rPr>
          <w:rFonts w:eastAsia="Cambria" w:cs="Cambria"/>
          <w:b/>
          <w:bCs/>
        </w:rPr>
        <w:t>Handle State Management</w:t>
      </w:r>
    </w:p>
    <w:p w14:paraId="5DE6A3D8" w14:textId="77777777" w:rsidR="00E23EDE" w:rsidRPr="00E23EDE" w:rsidRDefault="00E23EDE" w:rsidP="00E23EDE">
      <w:pPr>
        <w:spacing w:after="0"/>
        <w:rPr>
          <w:rFonts w:eastAsia="Cambria" w:cs="Cambria"/>
        </w:rPr>
      </w:pPr>
      <w:r w:rsidRPr="00E23EDE">
        <w:rPr>
          <w:rFonts w:eastAsia="Cambria" w:cs="Cambria"/>
        </w:rPr>
        <w:t>Example: hooks/useAuth.js</w:t>
      </w:r>
    </w:p>
    <w:p w14:paraId="7442EA11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import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 xml:space="preserve">{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useState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} from "react";</w:t>
      </w:r>
    </w:p>
    <w:p w14:paraId="461A7953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0AD3568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export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useAuth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() =&gt; {</w:t>
      </w:r>
    </w:p>
    <w:p w14:paraId="0FE67881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[user,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setUser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] =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useState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(null);</w:t>
      </w:r>
    </w:p>
    <w:p w14:paraId="17A9964D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FF7D81B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login = (username) =&gt;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setUser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{ name: username });</w:t>
      </w:r>
    </w:p>
    <w:p w14:paraId="422A7AFB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logout = () =&gt;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setUser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(null);</w:t>
      </w:r>
    </w:p>
    <w:p w14:paraId="72BCD861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1C60257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return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{ user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, login, logout };</w:t>
      </w:r>
    </w:p>
    <w:p w14:paraId="34549C3F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};</w:t>
      </w:r>
    </w:p>
    <w:p w14:paraId="2CFAF228" w14:textId="440CDC4E" w:rsidR="00E23EDE" w:rsidRPr="00E23EDE" w:rsidRDefault="00E23EDE" w:rsidP="00E23EDE">
      <w:pPr>
        <w:spacing w:after="0"/>
        <w:rPr>
          <w:rFonts w:eastAsia="Cambria" w:cs="Cambria"/>
        </w:rPr>
      </w:pPr>
    </w:p>
    <w:p w14:paraId="3228B722" w14:textId="06941068" w:rsidR="00E23EDE" w:rsidRPr="00E23EDE" w:rsidRDefault="00E23EDE" w:rsidP="00E23EDE">
      <w:pPr>
        <w:spacing w:after="0"/>
        <w:rPr>
          <w:rFonts w:eastAsia="Cambria" w:cs="Cambria"/>
          <w:b/>
          <w:bCs/>
        </w:rPr>
      </w:pPr>
      <w:r w:rsidRPr="00E23EDE">
        <w:rPr>
          <w:rFonts w:eastAsia="Cambria" w:cs="Cambria"/>
          <w:b/>
          <w:bCs/>
        </w:rPr>
        <w:t>API Integration</w:t>
      </w:r>
    </w:p>
    <w:p w14:paraId="5F065B95" w14:textId="77777777" w:rsidR="00E23EDE" w:rsidRPr="00E23EDE" w:rsidRDefault="00E23EDE" w:rsidP="00E23EDE">
      <w:pPr>
        <w:spacing w:after="0"/>
        <w:rPr>
          <w:rFonts w:eastAsia="Cambria" w:cs="Cambria"/>
        </w:rPr>
      </w:pPr>
      <w:r w:rsidRPr="00E23EDE">
        <w:rPr>
          <w:rFonts w:eastAsia="Cambria" w:cs="Cambria"/>
        </w:rPr>
        <w:t>Use fetch or Axios for API calls.</w:t>
      </w:r>
    </w:p>
    <w:p w14:paraId="11F440DE" w14:textId="77777777" w:rsidR="00E23EDE" w:rsidRPr="00E23EDE" w:rsidRDefault="00E23EDE" w:rsidP="00E23EDE">
      <w:pPr>
        <w:spacing w:after="0"/>
        <w:rPr>
          <w:rFonts w:eastAsia="Cambria" w:cs="Cambria"/>
        </w:rPr>
      </w:pPr>
      <w:r w:rsidRPr="00E23EDE">
        <w:rPr>
          <w:rFonts w:eastAsia="Cambria" w:cs="Cambria"/>
        </w:rPr>
        <w:t>Example: Fetching data from an API</w:t>
      </w:r>
    </w:p>
    <w:p w14:paraId="0B7C76FE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import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 xml:space="preserve">{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useEffect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,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useState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} from "react";</w:t>
      </w:r>
    </w:p>
    <w:p w14:paraId="40ED9C5B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import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axios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from "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axios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";</w:t>
      </w:r>
    </w:p>
    <w:p w14:paraId="76941DBB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B45847F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Dashboard = () =&gt; {</w:t>
      </w:r>
    </w:p>
    <w:p w14:paraId="24F8D5D4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[data,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setData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] =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useState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[]);</w:t>
      </w:r>
    </w:p>
    <w:p w14:paraId="792FE9BF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E274C62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useEffect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() =&gt; {</w:t>
      </w:r>
    </w:p>
    <w:p w14:paraId="04AA1928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axios.get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("https://api.example.com/data")</w:t>
      </w:r>
    </w:p>
    <w:p w14:paraId="0C93C6EF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((response) =&gt;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setData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response.data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))</w:t>
      </w:r>
    </w:p>
    <w:p w14:paraId="1C438988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((error) =&gt;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("Error fetching data:", error));</w:t>
      </w:r>
    </w:p>
    <w:p w14:paraId="65FFDD8D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}, []);</w:t>
      </w:r>
    </w:p>
    <w:p w14:paraId="23E35E70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4AABDF6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return (</w:t>
      </w:r>
    </w:p>
    <w:p w14:paraId="054666F4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&lt;div&gt;</w:t>
      </w:r>
    </w:p>
    <w:p w14:paraId="78E85749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&lt;h2&gt;Dashboard&lt;/h2&gt;</w:t>
      </w:r>
    </w:p>
    <w:p w14:paraId="046971A7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&lt;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&gt;</w:t>
      </w:r>
    </w:p>
    <w:p w14:paraId="5C39B6F5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{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data.map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((item) =&gt; (</w:t>
      </w:r>
    </w:p>
    <w:p w14:paraId="2D2CC40D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lastRenderedPageBreak/>
        <w:t xml:space="preserve">          &lt;li key={item.id}&gt;{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item.name}&lt;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/li&gt;</w:t>
      </w:r>
    </w:p>
    <w:p w14:paraId="2969E18B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))}</w:t>
      </w:r>
    </w:p>
    <w:p w14:paraId="5DFE5B86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&lt;/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&gt;</w:t>
      </w:r>
    </w:p>
    <w:p w14:paraId="020A0F35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&lt;/div&gt;</w:t>
      </w:r>
    </w:p>
    <w:p w14:paraId="56F60A77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);</w:t>
      </w:r>
    </w:p>
    <w:p w14:paraId="37FC6980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};</w:t>
      </w:r>
    </w:p>
    <w:p w14:paraId="69681E0D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A55CEA9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export default Dashboard;</w:t>
      </w:r>
    </w:p>
    <w:p w14:paraId="28E5FF7D" w14:textId="7946264B" w:rsidR="00E23EDE" w:rsidRPr="00E23EDE" w:rsidRDefault="00E23EDE" w:rsidP="00E23EDE">
      <w:pPr>
        <w:spacing w:after="0"/>
        <w:rPr>
          <w:rFonts w:eastAsia="Cambria" w:cs="Cambria"/>
        </w:rPr>
      </w:pPr>
    </w:p>
    <w:p w14:paraId="1A872CF0" w14:textId="1F8BCD2C" w:rsidR="00E23EDE" w:rsidRPr="00E23EDE" w:rsidRDefault="00E23EDE" w:rsidP="00E23EDE">
      <w:pPr>
        <w:spacing w:after="0"/>
        <w:rPr>
          <w:rFonts w:eastAsia="Cambria" w:cs="Cambria"/>
          <w:b/>
          <w:bCs/>
        </w:rPr>
      </w:pPr>
      <w:r w:rsidRPr="00E23EDE">
        <w:rPr>
          <w:rFonts w:eastAsia="Cambria" w:cs="Cambria"/>
          <w:b/>
          <w:bCs/>
        </w:rPr>
        <w:t>Add Routing</w:t>
      </w:r>
    </w:p>
    <w:p w14:paraId="4ED3B473" w14:textId="77777777" w:rsidR="00E23EDE" w:rsidRPr="00E23EDE" w:rsidRDefault="00E23EDE" w:rsidP="00E23EDE">
      <w:pPr>
        <w:spacing w:after="0"/>
        <w:rPr>
          <w:rFonts w:eastAsia="Cambria" w:cs="Cambria"/>
        </w:rPr>
      </w:pPr>
      <w:r w:rsidRPr="00E23EDE">
        <w:rPr>
          <w:rFonts w:eastAsia="Cambria" w:cs="Cambria"/>
        </w:rPr>
        <w:t>Use React Router for navigation.</w:t>
      </w:r>
    </w:p>
    <w:p w14:paraId="2ABE81A3" w14:textId="77777777" w:rsidR="00E23EDE" w:rsidRPr="00E23EDE" w:rsidRDefault="00E23EDE" w:rsidP="00E23EDE">
      <w:pPr>
        <w:spacing w:after="0"/>
        <w:rPr>
          <w:rFonts w:eastAsia="Cambria" w:cs="Cambria"/>
        </w:rPr>
      </w:pPr>
      <w:r w:rsidRPr="00E23EDE">
        <w:rPr>
          <w:rFonts w:eastAsia="Cambria" w:cs="Cambria"/>
        </w:rPr>
        <w:t>Install it:</w:t>
      </w:r>
    </w:p>
    <w:p w14:paraId="01089163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 react-router-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dom</w:t>
      </w:r>
      <w:proofErr w:type="spellEnd"/>
    </w:p>
    <w:p w14:paraId="402B48D4" w14:textId="77777777" w:rsidR="00E23EDE" w:rsidRDefault="00E23EDE" w:rsidP="00E23EDE">
      <w:pPr>
        <w:spacing w:after="0"/>
        <w:rPr>
          <w:rFonts w:eastAsia="Cambria" w:cs="Cambria"/>
        </w:rPr>
      </w:pPr>
    </w:p>
    <w:p w14:paraId="40BE2F3F" w14:textId="514ADDC9" w:rsidR="00E23EDE" w:rsidRPr="00E23EDE" w:rsidRDefault="00E23EDE" w:rsidP="00E23EDE">
      <w:pPr>
        <w:spacing w:after="0"/>
        <w:rPr>
          <w:rFonts w:eastAsia="Cambria" w:cs="Cambria"/>
        </w:rPr>
      </w:pPr>
      <w:r w:rsidRPr="00E23EDE">
        <w:rPr>
          <w:rFonts w:eastAsia="Cambria" w:cs="Cambria"/>
        </w:rPr>
        <w:t xml:space="preserve">Setup </w:t>
      </w:r>
      <w:proofErr w:type="spellStart"/>
      <w:r w:rsidRPr="00E23EDE">
        <w:rPr>
          <w:rFonts w:eastAsia="Cambria" w:cs="Cambria"/>
        </w:rPr>
        <w:t>App.jsx</w:t>
      </w:r>
      <w:proofErr w:type="spellEnd"/>
    </w:p>
    <w:p w14:paraId="24A94C8F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import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 xml:space="preserve">{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BrowserRouter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as Router, Routes, Route } from "react-router-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dom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";</w:t>
      </w:r>
    </w:p>
    <w:p w14:paraId="0DEABDCE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import Navbar from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"./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components/Navbar";</w:t>
      </w:r>
    </w:p>
    <w:p w14:paraId="01802FA1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import Dashboard from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"./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pages/Dashboard";</w:t>
      </w:r>
    </w:p>
    <w:p w14:paraId="2DAFD1E9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import Home from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"./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pages/Home";</w:t>
      </w:r>
    </w:p>
    <w:p w14:paraId="4D14A7BE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C741009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App(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7B97E98E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return (</w:t>
      </w:r>
    </w:p>
    <w:p w14:paraId="0DE7E6F2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&lt;Router&gt;</w:t>
      </w:r>
    </w:p>
    <w:p w14:paraId="14939D38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&lt;Navbar /&gt;</w:t>
      </w:r>
    </w:p>
    <w:p w14:paraId="7E0335DF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&lt;Routes&gt;</w:t>
      </w:r>
    </w:p>
    <w:p w14:paraId="5C36A59E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&lt;Route path="/" element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={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&lt;Home /&gt;} /&gt;</w:t>
      </w:r>
    </w:p>
    <w:p w14:paraId="377C971C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&lt;Route path="/dashboard" element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={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&lt;Dashboard /&gt;} /&gt;</w:t>
      </w:r>
    </w:p>
    <w:p w14:paraId="41BDD88D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&lt;/Routes&gt;</w:t>
      </w:r>
    </w:p>
    <w:p w14:paraId="2B2968B9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&lt;/Router&gt;</w:t>
      </w:r>
    </w:p>
    <w:p w14:paraId="6EA35054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);</w:t>
      </w:r>
    </w:p>
    <w:p w14:paraId="0A4D9F87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5EEDBF01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1C575B5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export default App;</w:t>
      </w:r>
    </w:p>
    <w:p w14:paraId="6F41939E" w14:textId="5795BA91" w:rsidR="00E23EDE" w:rsidRPr="00E23EDE" w:rsidRDefault="00E23EDE" w:rsidP="00E23EDE">
      <w:pPr>
        <w:spacing w:after="0"/>
        <w:rPr>
          <w:rFonts w:eastAsia="Cambria" w:cs="Cambria"/>
        </w:rPr>
      </w:pPr>
    </w:p>
    <w:p w14:paraId="53BD5E79" w14:textId="647919BA" w:rsidR="00E23EDE" w:rsidRPr="00E23EDE" w:rsidRDefault="00E23EDE" w:rsidP="00E23EDE">
      <w:pPr>
        <w:spacing w:after="0"/>
        <w:rPr>
          <w:rFonts w:eastAsia="Cambria" w:cs="Cambria"/>
        </w:rPr>
      </w:pPr>
      <w:r w:rsidRPr="00E23EDE">
        <w:rPr>
          <w:rFonts w:eastAsia="Cambria" w:cs="Cambria"/>
        </w:rPr>
        <w:t>Example: Lazy Loading</w:t>
      </w:r>
    </w:p>
    <w:p w14:paraId="75B4EE7D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import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{ lazy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, Suspense } from "react";</w:t>
      </w:r>
    </w:p>
    <w:p w14:paraId="392E37AF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D1AFB3B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Dashboard =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lazy(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() =&gt; import("./pages/Dashboard"));</w:t>
      </w:r>
    </w:p>
    <w:p w14:paraId="4F24EB49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6633C17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&lt;Suspense fallback={&lt;div&gt;Loading...&lt;/div&gt;}&gt;</w:t>
      </w:r>
    </w:p>
    <w:p w14:paraId="38051FC3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&lt;Dashboard /&gt;</w:t>
      </w:r>
    </w:p>
    <w:p w14:paraId="37A05AC6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&lt;/Suspense&gt;</w:t>
      </w:r>
    </w:p>
    <w:p w14:paraId="1DC73D17" w14:textId="53EA823E" w:rsidR="00E23EDE" w:rsidRPr="00E23EDE" w:rsidRDefault="00E23EDE" w:rsidP="00E23EDE">
      <w:pPr>
        <w:spacing w:after="0"/>
        <w:rPr>
          <w:rFonts w:eastAsia="Cambria" w:cs="Cambria"/>
        </w:rPr>
      </w:pPr>
    </w:p>
    <w:p w14:paraId="7F7F690D" w14:textId="7612A8C9" w:rsidR="00E23EDE" w:rsidRPr="00E23EDE" w:rsidRDefault="00E23EDE" w:rsidP="00E23EDE">
      <w:pPr>
        <w:spacing w:after="0"/>
        <w:rPr>
          <w:rFonts w:eastAsia="Cambria" w:cs="Cambria"/>
          <w:b/>
          <w:bCs/>
        </w:rPr>
      </w:pPr>
      <w:r w:rsidRPr="00E23EDE">
        <w:rPr>
          <w:rFonts w:eastAsia="Cambria" w:cs="Cambria"/>
          <w:b/>
          <w:bCs/>
        </w:rPr>
        <w:t>Deployment</w:t>
      </w:r>
    </w:p>
    <w:p w14:paraId="2C2C78D9" w14:textId="77777777" w:rsidR="00E23EDE" w:rsidRPr="00E23EDE" w:rsidRDefault="00E23EDE" w:rsidP="00E23EDE">
      <w:pPr>
        <w:spacing w:after="0"/>
        <w:rPr>
          <w:rFonts w:eastAsia="Cambria" w:cs="Cambria"/>
        </w:rPr>
      </w:pPr>
      <w:r w:rsidRPr="00E23EDE">
        <w:rPr>
          <w:rFonts w:eastAsia="Cambria" w:cs="Cambria"/>
        </w:rPr>
        <w:t xml:space="preserve">Example Deployment on </w:t>
      </w:r>
      <w:proofErr w:type="spellStart"/>
      <w:r w:rsidRPr="00E23EDE">
        <w:rPr>
          <w:rFonts w:eastAsia="Cambria" w:cs="Cambria"/>
        </w:rPr>
        <w:t>Vercel</w:t>
      </w:r>
      <w:proofErr w:type="spellEnd"/>
      <w:r w:rsidRPr="00E23EDE">
        <w:rPr>
          <w:rFonts w:eastAsia="Cambria" w:cs="Cambria"/>
        </w:rPr>
        <w:t>:</w:t>
      </w:r>
    </w:p>
    <w:p w14:paraId="09B1D574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 -g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vercel</w:t>
      </w:r>
      <w:proofErr w:type="spellEnd"/>
    </w:p>
    <w:p w14:paraId="0656811C" w14:textId="77777777" w:rsidR="00E23EDE" w:rsidRPr="00640723" w:rsidRDefault="00E23EDE" w:rsidP="00E23EDE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vercel</w:t>
      </w:r>
      <w:proofErr w:type="spellEnd"/>
    </w:p>
    <w:p w14:paraId="525EE7C7" w14:textId="77777777" w:rsidR="0087217A" w:rsidRDefault="0087217A" w:rsidP="007D544D">
      <w:pPr>
        <w:spacing w:after="0"/>
        <w:rPr>
          <w:rFonts w:eastAsia="Cambria" w:cs="Cambria"/>
          <w:b/>
          <w:bCs/>
          <w:sz w:val="36"/>
          <w:szCs w:val="36"/>
        </w:rPr>
      </w:pPr>
    </w:p>
    <w:p w14:paraId="3C176C7E" w14:textId="77777777" w:rsidR="00800302" w:rsidRDefault="00800302" w:rsidP="00800302">
      <w:pPr>
        <w:spacing w:after="0"/>
        <w:jc w:val="both"/>
        <w:rPr>
          <w:rFonts w:eastAsia="Cambria" w:cs="Cambria"/>
          <w:b/>
          <w:bCs/>
        </w:rPr>
      </w:pPr>
    </w:p>
    <w:p w14:paraId="565AC86F" w14:textId="412ED112" w:rsidR="00800302" w:rsidRPr="00800302" w:rsidRDefault="00800302" w:rsidP="00800302">
      <w:pPr>
        <w:spacing w:after="0"/>
        <w:jc w:val="both"/>
        <w:rPr>
          <w:rFonts w:eastAsia="Cambria" w:cs="Cambria"/>
          <w:b/>
          <w:bCs/>
        </w:rPr>
      </w:pPr>
      <w:r w:rsidRPr="00800302">
        <w:rPr>
          <w:rFonts w:eastAsia="Cambria" w:cs="Cambria"/>
          <w:b/>
          <w:bCs/>
        </w:rPr>
        <w:t>Basic Fetch Request</w:t>
      </w:r>
    </w:p>
    <w:p w14:paraId="00EA7AF3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lastRenderedPageBreak/>
        <w:t>fetch("https://jsonplaceholder.typicode.com/posts/1")</w:t>
      </w:r>
    </w:p>
    <w:p w14:paraId="3E7B5FCB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(response =&gt;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())  // Convert response to JSON</w:t>
      </w:r>
    </w:p>
    <w:p w14:paraId="1E16CC56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(data =&gt; console.log(data))    // Handle data</w:t>
      </w:r>
    </w:p>
    <w:p w14:paraId="6BA9B929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(error =&gt;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("Error fetching data:", error)); // Handle errors</w:t>
      </w:r>
    </w:p>
    <w:p w14:paraId="21E3BA6D" w14:textId="77777777" w:rsidR="00800302" w:rsidRDefault="00800302" w:rsidP="00800302">
      <w:pPr>
        <w:spacing w:after="0"/>
        <w:jc w:val="both"/>
        <w:rPr>
          <w:rFonts w:eastAsia="Cambria" w:cs="Cambria"/>
          <w:b/>
          <w:bCs/>
        </w:rPr>
      </w:pPr>
    </w:p>
    <w:p w14:paraId="1929873E" w14:textId="77777777" w:rsidR="00800302" w:rsidRDefault="00800302" w:rsidP="00800302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3DD68968" w14:textId="711DA400" w:rsidR="00800302" w:rsidRPr="00800302" w:rsidRDefault="00800302" w:rsidP="00800302">
      <w:pPr>
        <w:spacing w:after="0"/>
        <w:jc w:val="both"/>
        <w:rPr>
          <w:rFonts w:eastAsia="Cambria" w:cs="Cambria"/>
          <w:b/>
          <w:bCs/>
        </w:rPr>
      </w:pPr>
      <w:r w:rsidRPr="00800302">
        <w:rPr>
          <w:rFonts w:eastAsia="Cambria" w:cs="Cambria"/>
          <w:b/>
          <w:bCs/>
        </w:rPr>
        <w:t>Fetching Data with Async/Await</w:t>
      </w:r>
    </w:p>
    <w:p w14:paraId="78CE24D4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fetchPost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1767D566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try {</w:t>
      </w:r>
    </w:p>
    <w:p w14:paraId="0572719D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response = await fetch("https://jsonplaceholder.typicode.com/posts/1");</w:t>
      </w:r>
    </w:p>
    <w:p w14:paraId="127D596C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data = await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();</w:t>
      </w:r>
    </w:p>
    <w:p w14:paraId="6DDC3F5A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console.log(data);</w:t>
      </w:r>
    </w:p>
    <w:p w14:paraId="35774599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} catch (error) {</w:t>
      </w:r>
    </w:p>
    <w:p w14:paraId="3BB5D99F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("Error fetching data:", error);</w:t>
      </w:r>
    </w:p>
    <w:p w14:paraId="4A6A76D6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715DD3EB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3797D8F4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76AE8C6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fetchPost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);</w:t>
      </w:r>
    </w:p>
    <w:p w14:paraId="02B0292B" w14:textId="77777777" w:rsidR="00800302" w:rsidRDefault="00800302" w:rsidP="00800302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35C9E905" w14:textId="41DE27F8" w:rsidR="00800302" w:rsidRPr="00800302" w:rsidRDefault="00800302" w:rsidP="00800302">
      <w:pPr>
        <w:spacing w:after="0"/>
        <w:jc w:val="both"/>
        <w:rPr>
          <w:rFonts w:eastAsia="Cambria" w:cs="Cambria"/>
          <w:b/>
          <w:bCs/>
        </w:rPr>
      </w:pPr>
      <w:r w:rsidRPr="00800302">
        <w:rPr>
          <w:rFonts w:eastAsia="Cambria" w:cs="Cambria"/>
          <w:b/>
          <w:bCs/>
        </w:rPr>
        <w:t>Making a POST Request</w:t>
      </w:r>
    </w:p>
    <w:p w14:paraId="379962CC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createPost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12700AAC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postData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{</w:t>
      </w:r>
    </w:p>
    <w:p w14:paraId="6F5624CD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title: "My New Post",</w:t>
      </w:r>
    </w:p>
    <w:p w14:paraId="56CEAEC7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body: "This is the content of my post.",</w:t>
      </w:r>
    </w:p>
    <w:p w14:paraId="5213EE1F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userId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: 1</w:t>
      </w:r>
    </w:p>
    <w:p w14:paraId="61A2EF54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};</w:t>
      </w:r>
    </w:p>
    <w:p w14:paraId="42C46213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2F356B6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try {</w:t>
      </w:r>
    </w:p>
    <w:p w14:paraId="4C52357F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response = await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fetch(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"https://jsonplaceholder.typicode.com/posts", {</w:t>
      </w:r>
    </w:p>
    <w:p w14:paraId="08DB1785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    method: "POST",</w:t>
      </w:r>
    </w:p>
    <w:p w14:paraId="5821ED48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    headers: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{ "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Content-Type": "application/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json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 },</w:t>
      </w:r>
    </w:p>
    <w:p w14:paraId="2898C431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    body: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JSON.stringify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postData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)</w:t>
      </w:r>
    </w:p>
    <w:p w14:paraId="07AB47E6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});</w:t>
      </w:r>
    </w:p>
    <w:p w14:paraId="50F1E997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B9B380B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result = await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();</w:t>
      </w:r>
    </w:p>
    <w:p w14:paraId="3CC1F74E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"Post created:", result);</w:t>
      </w:r>
    </w:p>
    <w:p w14:paraId="7839482B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} catch (error) {</w:t>
      </w:r>
    </w:p>
    <w:p w14:paraId="48929BD9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("Error creating post:", error);</w:t>
      </w:r>
    </w:p>
    <w:p w14:paraId="3B71A1FC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11600556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2BB95DFB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1572055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createPost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);</w:t>
      </w:r>
    </w:p>
    <w:p w14:paraId="6DF74DF5" w14:textId="77777777" w:rsidR="00800302" w:rsidRDefault="00800302" w:rsidP="00800302">
      <w:pPr>
        <w:spacing w:after="0"/>
        <w:jc w:val="both"/>
        <w:rPr>
          <w:rFonts w:eastAsia="Cambria" w:cs="Cambria"/>
          <w:b/>
          <w:bCs/>
        </w:rPr>
      </w:pPr>
    </w:p>
    <w:p w14:paraId="2A548C1D" w14:textId="49D0F94C" w:rsidR="00800302" w:rsidRPr="00800302" w:rsidRDefault="00800302" w:rsidP="00800302">
      <w:pPr>
        <w:spacing w:after="0"/>
        <w:jc w:val="both"/>
        <w:rPr>
          <w:rFonts w:eastAsia="Cambria" w:cs="Cambria"/>
          <w:b/>
          <w:bCs/>
        </w:rPr>
      </w:pPr>
      <w:r w:rsidRPr="00800302">
        <w:rPr>
          <w:rFonts w:eastAsia="Cambria" w:cs="Cambria"/>
          <w:b/>
          <w:bCs/>
        </w:rPr>
        <w:t>Making a PUT Request (Update)</w:t>
      </w:r>
    </w:p>
    <w:p w14:paraId="16EC4D88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updatePost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postId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02671D65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updatedData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{</w:t>
      </w:r>
    </w:p>
    <w:p w14:paraId="48DF6E01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title: "Updated Title",</w:t>
      </w:r>
    </w:p>
    <w:p w14:paraId="3E8BECB0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body: "Updated content.",</w:t>
      </w:r>
    </w:p>
    <w:p w14:paraId="190401FE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};</w:t>
      </w:r>
    </w:p>
    <w:p w14:paraId="49CD2FE2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FB2DD4C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try {</w:t>
      </w:r>
    </w:p>
    <w:p w14:paraId="6BE09189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lastRenderedPageBreak/>
        <w:t xml:space="preserve">    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response = await fetch(`https://jsonplaceholder.typicode.com/posts/${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postId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}`, {</w:t>
      </w:r>
    </w:p>
    <w:p w14:paraId="213C2850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    method: "PUT",</w:t>
      </w:r>
    </w:p>
    <w:p w14:paraId="1BE33C23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    headers: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{ "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Content-Type": "application/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json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 },</w:t>
      </w:r>
    </w:p>
    <w:p w14:paraId="7786D198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    body: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JSON.stringify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updatedData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)</w:t>
      </w:r>
    </w:p>
    <w:p w14:paraId="0A23ADFB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});</w:t>
      </w:r>
    </w:p>
    <w:p w14:paraId="15D6301B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5003EF2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result = await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();</w:t>
      </w:r>
    </w:p>
    <w:p w14:paraId="057B9A2B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"Post updated:", result);</w:t>
      </w:r>
    </w:p>
    <w:p w14:paraId="71D60556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} catch (error) {</w:t>
      </w:r>
    </w:p>
    <w:p w14:paraId="3A97AA68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("Error updating post:", error);</w:t>
      </w:r>
    </w:p>
    <w:p w14:paraId="67711C7D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795ED6E6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4667408C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224129B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updatePost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1);</w:t>
      </w:r>
    </w:p>
    <w:p w14:paraId="3CEA6C52" w14:textId="70F8B119" w:rsidR="00800302" w:rsidRPr="00800302" w:rsidRDefault="00800302" w:rsidP="00800302">
      <w:pPr>
        <w:spacing w:after="0"/>
        <w:jc w:val="both"/>
        <w:rPr>
          <w:rFonts w:eastAsia="Cambria" w:cs="Cambria"/>
        </w:rPr>
      </w:pPr>
    </w:p>
    <w:p w14:paraId="084A5F7C" w14:textId="46B11E23" w:rsidR="00800302" w:rsidRPr="00800302" w:rsidRDefault="00800302" w:rsidP="00800302">
      <w:pPr>
        <w:spacing w:after="0"/>
        <w:jc w:val="both"/>
        <w:rPr>
          <w:rFonts w:eastAsia="Cambria" w:cs="Cambria"/>
          <w:b/>
          <w:bCs/>
        </w:rPr>
      </w:pPr>
      <w:r w:rsidRPr="00800302">
        <w:rPr>
          <w:rFonts w:eastAsia="Cambria" w:cs="Cambria"/>
          <w:b/>
          <w:bCs/>
        </w:rPr>
        <w:t>Making a DELETE Request</w:t>
      </w:r>
    </w:p>
    <w:p w14:paraId="2FE23DC6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deletePost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postId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1568A7A7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try {</w:t>
      </w:r>
    </w:p>
    <w:p w14:paraId="6AF47986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response = await fetch(`https://jsonplaceholder.typicode.com/posts/${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postId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}`, {</w:t>
      </w:r>
    </w:p>
    <w:p w14:paraId="3FE6EAF0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    method: "DELETE"</w:t>
      </w:r>
    </w:p>
    <w:p w14:paraId="18CFCA56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});</w:t>
      </w:r>
    </w:p>
    <w:p w14:paraId="76921437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D1E6D0D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if (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response.ok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734A7B4A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"Post deleted successfully.");</w:t>
      </w:r>
    </w:p>
    <w:p w14:paraId="0B68B17C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}</w:t>
      </w:r>
    </w:p>
    <w:p w14:paraId="4A6D8F3A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} catch (error) {</w:t>
      </w:r>
    </w:p>
    <w:p w14:paraId="681C9236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("Error deleting post:", error);</w:t>
      </w:r>
    </w:p>
    <w:p w14:paraId="2B222245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5789862F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51EDA01A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423D5EC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deletePost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1);</w:t>
      </w:r>
    </w:p>
    <w:p w14:paraId="0DD2755C" w14:textId="13DDEC33" w:rsidR="00800302" w:rsidRPr="00800302" w:rsidRDefault="00800302" w:rsidP="00800302">
      <w:pPr>
        <w:spacing w:after="0"/>
        <w:jc w:val="both"/>
        <w:rPr>
          <w:rFonts w:eastAsia="Cambria" w:cs="Cambria"/>
        </w:rPr>
      </w:pPr>
    </w:p>
    <w:p w14:paraId="7F0494AD" w14:textId="0A53E1F0" w:rsidR="00800302" w:rsidRPr="00800302" w:rsidRDefault="00800302" w:rsidP="00800302">
      <w:pPr>
        <w:spacing w:after="0"/>
        <w:jc w:val="both"/>
        <w:rPr>
          <w:rFonts w:eastAsia="Cambria" w:cs="Cambria"/>
          <w:b/>
          <w:bCs/>
        </w:rPr>
      </w:pPr>
      <w:r w:rsidRPr="00800302">
        <w:rPr>
          <w:rFonts w:eastAsia="Cambria" w:cs="Cambria"/>
          <w:b/>
          <w:bCs/>
        </w:rPr>
        <w:t>Example of Error Handling</w:t>
      </w:r>
    </w:p>
    <w:p w14:paraId="262C0F44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03525981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try {</w:t>
      </w:r>
    </w:p>
    <w:p w14:paraId="09406D61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response = await fetch("https://jsonplaceholder.typicode.com/invalid-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url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");</w:t>
      </w:r>
    </w:p>
    <w:p w14:paraId="07B0C89C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40CACC8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if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154D2E02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    throw new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`HTTP Error! Status: ${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response.status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}`);</w:t>
      </w:r>
    </w:p>
    <w:p w14:paraId="4CEABBE5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}</w:t>
      </w:r>
    </w:p>
    <w:p w14:paraId="643730BB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4556F65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data = await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();</w:t>
      </w:r>
    </w:p>
    <w:p w14:paraId="4C9F3A07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console.log(data);</w:t>
      </w:r>
    </w:p>
    <w:p w14:paraId="1381EB33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} catch (error) {</w:t>
      </w:r>
    </w:p>
    <w:p w14:paraId="7A28B008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("Error fetching data:", error);</w:t>
      </w:r>
    </w:p>
    <w:p w14:paraId="05F61F11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4E1281E7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370E53A2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BAB4A17" w14:textId="77777777" w:rsidR="00800302" w:rsidRPr="00640723" w:rsidRDefault="0080030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);</w:t>
      </w:r>
    </w:p>
    <w:p w14:paraId="35461ED6" w14:textId="1C6D7D6A" w:rsidR="00800302" w:rsidRPr="00800302" w:rsidRDefault="00800302" w:rsidP="00800302">
      <w:pPr>
        <w:spacing w:after="0"/>
        <w:jc w:val="both"/>
        <w:rPr>
          <w:rFonts w:eastAsia="Cambria" w:cs="Cambria"/>
        </w:rPr>
      </w:pPr>
    </w:p>
    <w:p w14:paraId="5E19C059" w14:textId="217C26F9" w:rsidR="00800302" w:rsidRPr="00800302" w:rsidRDefault="00800302" w:rsidP="00800302">
      <w:pPr>
        <w:spacing w:after="0"/>
        <w:jc w:val="both"/>
        <w:rPr>
          <w:rFonts w:eastAsia="Cambria" w:cs="Cambria"/>
          <w:b/>
          <w:bCs/>
        </w:rPr>
      </w:pPr>
      <w:r w:rsidRPr="00800302">
        <w:rPr>
          <w:rFonts w:eastAsia="Cambria" w:cs="Cambria"/>
          <w:b/>
          <w:bCs/>
        </w:rPr>
        <w:lastRenderedPageBreak/>
        <w:t>API Integration in a Web Application</w:t>
      </w:r>
    </w:p>
    <w:p w14:paraId="4CE4C724" w14:textId="77777777" w:rsidR="002D4DC9" w:rsidRDefault="002D4DC9" w:rsidP="00800302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7BBCF902" w14:textId="1E7127DC" w:rsidR="00800302" w:rsidRPr="00800302" w:rsidRDefault="002D4DC9" w:rsidP="00800302">
      <w:pPr>
        <w:spacing w:after="0"/>
        <w:jc w:val="both"/>
        <w:rPr>
          <w:rFonts w:eastAsia="Cambria" w:cs="Cambria"/>
          <w:b/>
          <w:bCs/>
        </w:rPr>
      </w:pPr>
      <w:r>
        <w:rPr>
          <w:rFonts w:eastAsia="Cambria" w:cs="Cambria"/>
          <w:b/>
          <w:bCs/>
        </w:rPr>
        <w:t>a</w:t>
      </w:r>
      <w:r w:rsidR="007D1D89">
        <w:rPr>
          <w:rFonts w:eastAsia="Cambria" w:cs="Cambria"/>
          <w:b/>
          <w:bCs/>
        </w:rPr>
        <w:t>sync_index</w:t>
      </w:r>
      <w:r w:rsidR="00800302" w:rsidRPr="00800302">
        <w:rPr>
          <w:rFonts w:eastAsia="Cambria" w:cs="Cambria"/>
          <w:b/>
          <w:bCs/>
        </w:rPr>
        <w:t>.html</w:t>
      </w:r>
    </w:p>
    <w:p w14:paraId="2EFDBE90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&lt;!DOCTYPE html&gt;</w:t>
      </w:r>
    </w:p>
    <w:p w14:paraId="578478F2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&lt;html lang="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en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"&gt;</w:t>
      </w:r>
    </w:p>
    <w:p w14:paraId="1020C591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&lt;head&gt;</w:t>
      </w:r>
    </w:p>
    <w:p w14:paraId="5448037F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&lt;meta charset="UTF-8"&gt;</w:t>
      </w:r>
    </w:p>
    <w:p w14:paraId="69BB0556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&lt;meta name="viewport" content="width=device-width, initial-scale=1.0"&gt;</w:t>
      </w:r>
    </w:p>
    <w:p w14:paraId="46C8AB27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&lt;title&gt;Currency Converter&lt;/title&gt;</w:t>
      </w:r>
    </w:p>
    <w:p w14:paraId="1B5ADB20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   &lt;link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="stylesheet"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href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="async_style.css"&gt;</w:t>
      </w:r>
    </w:p>
    <w:p w14:paraId="079519F1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&lt;/head&gt;</w:t>
      </w:r>
    </w:p>
    <w:p w14:paraId="7E10F8AE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&lt;body&gt;</w:t>
      </w:r>
    </w:p>
    <w:p w14:paraId="6C212C03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&lt;h2&gt;Real-Time Currency Converter&lt;/h2&gt;</w:t>
      </w:r>
    </w:p>
    <w:p w14:paraId="4FA25238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139142C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&lt;div class="container"&gt;</w:t>
      </w:r>
    </w:p>
    <w:p w14:paraId="25C7B00E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&lt;input type="number" id="amount" placeholder="Enter amount" /&gt;</w:t>
      </w:r>
    </w:p>
    <w:p w14:paraId="78B9DB47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       </w:t>
      </w:r>
    </w:p>
    <w:p w14:paraId="0D1E3CF7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&lt;select id="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fromCurrency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"&gt;</w:t>
      </w:r>
    </w:p>
    <w:p w14:paraId="5C15811B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    &lt;option value="USD"&gt;USD - US Dollar&lt;/option&gt;</w:t>
      </w:r>
    </w:p>
    <w:p w14:paraId="4006DD8C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    &lt;option value="EUR"&gt;EUR - Euro&lt;/option&gt;</w:t>
      </w:r>
    </w:p>
    <w:p w14:paraId="626E1D8C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    &lt;option value="GBP"&gt;GBP - British Pound&lt;/option&gt;</w:t>
      </w:r>
    </w:p>
    <w:p w14:paraId="35706DF5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    &lt;option value="INR"&gt;INR - Indian Rupee&lt;/option&gt;</w:t>
      </w:r>
    </w:p>
    <w:p w14:paraId="353731A3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    &lt;option value="JPY"&gt;JPY - Japanese Yen&lt;/option&gt;</w:t>
      </w:r>
    </w:p>
    <w:p w14:paraId="217807B1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&lt;/select&gt;</w:t>
      </w:r>
    </w:p>
    <w:p w14:paraId="14CBE419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CFA61E7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&lt;select id="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toCurrency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"&gt;</w:t>
      </w:r>
    </w:p>
    <w:p w14:paraId="5C8ADE6A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    &lt;option value="USD"&gt;USD - US Dollar&lt;/option&gt;</w:t>
      </w:r>
    </w:p>
    <w:p w14:paraId="56838051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    &lt;option value="EUR"&gt;EUR - Euro&lt;/option&gt;</w:t>
      </w:r>
    </w:p>
    <w:p w14:paraId="0DDE8E47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    &lt;option value="GBP"&gt;GBP - British Pound&lt;/option&gt;</w:t>
      </w:r>
    </w:p>
    <w:p w14:paraId="2E04EE05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    &lt;option value="INR"&gt;INR - Indian Rupee&lt;/option&gt;</w:t>
      </w:r>
    </w:p>
    <w:p w14:paraId="0E2C0073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    &lt;option value="JPY"&gt;JPY - Japanese Yen&lt;/option&gt;</w:t>
      </w:r>
    </w:p>
    <w:p w14:paraId="4919EBF5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&lt;/select&gt;</w:t>
      </w:r>
    </w:p>
    <w:p w14:paraId="027DE7FB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33930B9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&lt;button onclick="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convertCurrency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()"&gt;Convert&lt;/button&gt;</w:t>
      </w:r>
    </w:p>
    <w:p w14:paraId="340EE6F4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&lt;p id="result"&gt;&lt;/p&gt;</w:t>
      </w:r>
    </w:p>
    <w:p w14:paraId="3ABEDC88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&lt;/div&gt;</w:t>
      </w:r>
    </w:p>
    <w:p w14:paraId="471F2898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1652B3C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   &lt;script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="async_script.js"&gt;&lt;/script&gt;</w:t>
      </w:r>
    </w:p>
    <w:p w14:paraId="7138525E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&lt;/body&gt;</w:t>
      </w:r>
    </w:p>
    <w:p w14:paraId="18BCDB7C" w14:textId="77777777" w:rsidR="007D1D89" w:rsidRPr="00640723" w:rsidRDefault="007D1D8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&lt;/html&gt;</w:t>
      </w:r>
    </w:p>
    <w:p w14:paraId="203CD6ED" w14:textId="77777777" w:rsidR="007D1D89" w:rsidRPr="007D1D89" w:rsidRDefault="007D1D89" w:rsidP="007D1D89">
      <w:pPr>
        <w:spacing w:after="0"/>
        <w:jc w:val="both"/>
        <w:rPr>
          <w:rFonts w:eastAsia="Cambria" w:cs="Cambria"/>
        </w:rPr>
      </w:pPr>
    </w:p>
    <w:p w14:paraId="546325DD" w14:textId="77777777" w:rsidR="00800302" w:rsidRDefault="00800302" w:rsidP="00800302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34AFB658" w14:textId="67FBB946" w:rsidR="00800302" w:rsidRPr="00800302" w:rsidRDefault="002D4DC9" w:rsidP="00800302">
      <w:pPr>
        <w:spacing w:after="0"/>
        <w:jc w:val="both"/>
        <w:rPr>
          <w:rFonts w:eastAsia="Cambria" w:cs="Cambria"/>
          <w:b/>
          <w:bCs/>
        </w:rPr>
      </w:pPr>
      <w:r>
        <w:rPr>
          <w:rFonts w:eastAsia="Cambria" w:cs="Cambria"/>
          <w:b/>
          <w:bCs/>
        </w:rPr>
        <w:t>async_</w:t>
      </w:r>
      <w:r w:rsidR="00800302" w:rsidRPr="00800302">
        <w:rPr>
          <w:rFonts w:eastAsia="Cambria" w:cs="Cambria"/>
          <w:b/>
          <w:bCs/>
        </w:rPr>
        <w:t>script.js</w:t>
      </w:r>
    </w:p>
    <w:p w14:paraId="100227D7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convertCurrency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3DBF11C9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amount =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("amount").value;</w:t>
      </w:r>
    </w:p>
    <w:p w14:paraId="661A2C13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fromCurrency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fromCurrency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").value;</w:t>
      </w:r>
    </w:p>
    <w:p w14:paraId="1519CFDD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toCurrency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toCurrency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").value;</w:t>
      </w:r>
    </w:p>
    <w:p w14:paraId="1A480789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855D9BA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if (amount === "" || amount &lt;= 0) {</w:t>
      </w:r>
    </w:p>
    <w:p w14:paraId="708E8EEE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"Please enter a valid amount.");</w:t>
      </w:r>
    </w:p>
    <w:p w14:paraId="280E42EA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return;</w:t>
      </w:r>
    </w:p>
    <w:p w14:paraId="4629C7A0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}</w:t>
      </w:r>
    </w:p>
    <w:p w14:paraId="4BDC1CF1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64F1EE5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  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API_KEY = "08ab5b200cd7c946e1d73645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";  /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/ Replace with your API key</w:t>
      </w:r>
    </w:p>
    <w:p w14:paraId="3B9E2E30" w14:textId="77777777" w:rsidR="002D4DC9" w:rsidRPr="00640723" w:rsidRDefault="002D4DC9" w:rsidP="002D4DC9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API_URL =     </w:t>
      </w:r>
    </w:p>
    <w:p w14:paraId="34610CC3" w14:textId="30FB1A6D" w:rsidR="002D4DC9" w:rsidRPr="00640723" w:rsidRDefault="002D4DC9" w:rsidP="002D4DC9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`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https://v6.exchangerateapi.com/v6/${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API_KEY}/latest/${fromCurrency}`;</w:t>
      </w:r>
    </w:p>
    <w:p w14:paraId="0A3358F4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EE84062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try {</w:t>
      </w:r>
    </w:p>
    <w:p w14:paraId="5EFAF532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response = await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fetch(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API_URL);</w:t>
      </w:r>
    </w:p>
    <w:p w14:paraId="5C9D7A45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       if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2068939E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           throw new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`Error fetching exchange rates: ${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response.status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}`);</w:t>
      </w:r>
    </w:p>
    <w:p w14:paraId="66F3D31D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}</w:t>
      </w:r>
    </w:p>
    <w:p w14:paraId="32F6DAA6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32EE759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data = await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();</w:t>
      </w:r>
    </w:p>
    <w:p w14:paraId="796E2163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exchangeRate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data.conversion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_rates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[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toCurrency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];</w:t>
      </w:r>
    </w:p>
    <w:p w14:paraId="1103CDED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convertedAmount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(amount *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exchangeRate</w:t>
      </w:r>
      <w:proofErr w:type="spellEnd"/>
      <w:proofErr w:type="gramStart"/>
      <w:r w:rsidRPr="00640723">
        <w:rPr>
          <w:rFonts w:ascii="Consolas" w:eastAsia="Cambria" w:hAnsi="Consolas" w:cs="Cambria"/>
          <w:sz w:val="20"/>
          <w:szCs w:val="20"/>
        </w:rPr>
        <w:t>).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toFixed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(2);</w:t>
      </w:r>
    </w:p>
    <w:p w14:paraId="59FFB36B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1930429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      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("result").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innerHTML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</w:t>
      </w:r>
    </w:p>
    <w:p w14:paraId="40136F23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        `${amount} ${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fromCurrency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} = &lt;strong&gt;${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convertedAmount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} ${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toCurrency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}&lt;/strong&gt;`;</w:t>
      </w:r>
    </w:p>
    <w:p w14:paraId="449B6E2D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} catch (error) {</w:t>
      </w:r>
    </w:p>
    <w:p w14:paraId="19DE93BC" w14:textId="454B11A3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("result").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innerHTML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`&lt;p</w:t>
      </w:r>
      <w:r w:rsidR="00D50039" w:rsidRPr="00640723">
        <w:rPr>
          <w:rFonts w:ascii="Consolas" w:eastAsia="Cambria" w:hAnsi="Consolas" w:cs="Cambria"/>
          <w:sz w:val="20"/>
          <w:szCs w:val="20"/>
        </w:rPr>
        <w:t xml:space="preserve"> </w:t>
      </w:r>
      <w:r w:rsidRPr="00640723">
        <w:rPr>
          <w:rFonts w:ascii="Consolas" w:eastAsia="Cambria" w:hAnsi="Consolas" w:cs="Cambria"/>
          <w:sz w:val="20"/>
          <w:szCs w:val="20"/>
        </w:rPr>
        <w:t>style="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color:red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;"&gt;${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error.message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}&lt;/p&gt;`;</w:t>
      </w:r>
    </w:p>
    <w:p w14:paraId="0AD64F8B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   }</w:t>
      </w:r>
    </w:p>
    <w:p w14:paraId="5AB63C78" w14:textId="77777777" w:rsidR="002D4DC9" w:rsidRPr="00640723" w:rsidRDefault="002D4DC9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1C3AB18B" w14:textId="77777777" w:rsidR="002D4DC9" w:rsidRPr="002D4DC9" w:rsidRDefault="002D4DC9" w:rsidP="002D4DC9">
      <w:pPr>
        <w:spacing w:after="0"/>
        <w:jc w:val="both"/>
        <w:rPr>
          <w:rFonts w:eastAsia="Cambria" w:cs="Cambria"/>
        </w:rPr>
      </w:pPr>
    </w:p>
    <w:p w14:paraId="5CF45FD7" w14:textId="51535637" w:rsidR="00800302" w:rsidRDefault="002D4DC9" w:rsidP="00800302">
      <w:pPr>
        <w:spacing w:after="0"/>
        <w:jc w:val="both"/>
        <w:rPr>
          <w:rFonts w:eastAsia="Cambria" w:cs="Cambria"/>
          <w:b/>
          <w:bCs/>
        </w:rPr>
      </w:pPr>
      <w:r>
        <w:rPr>
          <w:rFonts w:eastAsia="Cambria" w:cs="Cambria"/>
          <w:b/>
          <w:bCs/>
        </w:rPr>
        <w:t>async_style.css</w:t>
      </w:r>
    </w:p>
    <w:p w14:paraId="45685D3E" w14:textId="77777777" w:rsidR="002D4DC9" w:rsidRPr="002D4DC9" w:rsidRDefault="002D4DC9" w:rsidP="002D4DC9">
      <w:pPr>
        <w:spacing w:after="0"/>
        <w:jc w:val="both"/>
        <w:rPr>
          <w:rFonts w:eastAsia="Cambria" w:cs="Cambria"/>
        </w:rPr>
      </w:pPr>
      <w:r w:rsidRPr="002D4DC9">
        <w:rPr>
          <w:rFonts w:eastAsia="Cambria" w:cs="Cambria"/>
        </w:rPr>
        <w:t xml:space="preserve">body </w:t>
      </w:r>
      <w:proofErr w:type="gramStart"/>
      <w:r w:rsidRPr="002D4DC9">
        <w:rPr>
          <w:rFonts w:eastAsia="Cambria" w:cs="Cambria"/>
        </w:rPr>
        <w:t>{ font</w:t>
      </w:r>
      <w:proofErr w:type="gramEnd"/>
      <w:r w:rsidRPr="002D4DC9">
        <w:rPr>
          <w:rFonts w:eastAsia="Cambria" w:cs="Cambria"/>
        </w:rPr>
        <w:t xml:space="preserve">-family: Arial, sans-serif; text-align: </w:t>
      </w:r>
      <w:proofErr w:type="spellStart"/>
      <w:r w:rsidRPr="002D4DC9">
        <w:rPr>
          <w:rFonts w:eastAsia="Cambria" w:cs="Cambria"/>
        </w:rPr>
        <w:t>center</w:t>
      </w:r>
      <w:proofErr w:type="spellEnd"/>
      <w:r w:rsidRPr="002D4DC9">
        <w:rPr>
          <w:rFonts w:eastAsia="Cambria" w:cs="Cambria"/>
        </w:rPr>
        <w:t>; margin: 20px; }</w:t>
      </w:r>
    </w:p>
    <w:p w14:paraId="4FCDEDE3" w14:textId="77777777" w:rsidR="002D4DC9" w:rsidRPr="002D4DC9" w:rsidRDefault="002D4DC9" w:rsidP="002D4DC9">
      <w:pPr>
        <w:spacing w:after="0"/>
        <w:jc w:val="both"/>
        <w:rPr>
          <w:rFonts w:eastAsia="Cambria" w:cs="Cambria"/>
        </w:rPr>
      </w:pPr>
      <w:r w:rsidRPr="002D4DC9">
        <w:rPr>
          <w:rFonts w:eastAsia="Cambria" w:cs="Cambria"/>
        </w:rPr>
        <w:t xml:space="preserve">.container </w:t>
      </w:r>
      <w:proofErr w:type="gramStart"/>
      <w:r w:rsidRPr="002D4DC9">
        <w:rPr>
          <w:rFonts w:eastAsia="Cambria" w:cs="Cambria"/>
        </w:rPr>
        <w:t>{ max</w:t>
      </w:r>
      <w:proofErr w:type="gramEnd"/>
      <w:r w:rsidRPr="002D4DC9">
        <w:rPr>
          <w:rFonts w:eastAsia="Cambria" w:cs="Cambria"/>
        </w:rPr>
        <w:t>-width: 400px; margin: auto; padding: 20px; border: 1px solid #ccc; }</w:t>
      </w:r>
    </w:p>
    <w:p w14:paraId="2A2BF98E" w14:textId="77777777" w:rsidR="002D4DC9" w:rsidRPr="002D4DC9" w:rsidRDefault="002D4DC9" w:rsidP="002D4DC9">
      <w:pPr>
        <w:spacing w:after="0"/>
        <w:jc w:val="both"/>
        <w:rPr>
          <w:rFonts w:eastAsia="Cambria" w:cs="Cambria"/>
        </w:rPr>
      </w:pPr>
      <w:r w:rsidRPr="002D4DC9">
        <w:rPr>
          <w:rFonts w:eastAsia="Cambria" w:cs="Cambria"/>
        </w:rPr>
        <w:t xml:space="preserve">input, select, button </w:t>
      </w:r>
      <w:proofErr w:type="gramStart"/>
      <w:r w:rsidRPr="002D4DC9">
        <w:rPr>
          <w:rFonts w:eastAsia="Cambria" w:cs="Cambria"/>
        </w:rPr>
        <w:t>{ width</w:t>
      </w:r>
      <w:proofErr w:type="gramEnd"/>
      <w:r w:rsidRPr="002D4DC9">
        <w:rPr>
          <w:rFonts w:eastAsia="Cambria" w:cs="Cambria"/>
        </w:rPr>
        <w:t>: 100%; padding: 10px; margin: 5px 0; }</w:t>
      </w:r>
    </w:p>
    <w:p w14:paraId="74117920" w14:textId="77777777" w:rsidR="002D4DC9" w:rsidRPr="002D4DC9" w:rsidRDefault="002D4DC9" w:rsidP="002D4DC9">
      <w:pPr>
        <w:spacing w:after="0"/>
        <w:jc w:val="both"/>
        <w:rPr>
          <w:rFonts w:eastAsia="Cambria" w:cs="Cambria"/>
        </w:rPr>
      </w:pPr>
      <w:r w:rsidRPr="002D4DC9">
        <w:rPr>
          <w:rFonts w:eastAsia="Cambria" w:cs="Cambria"/>
        </w:rPr>
        <w:t xml:space="preserve">button </w:t>
      </w:r>
      <w:proofErr w:type="gramStart"/>
      <w:r w:rsidRPr="002D4DC9">
        <w:rPr>
          <w:rFonts w:eastAsia="Cambria" w:cs="Cambria"/>
        </w:rPr>
        <w:t>{ cursor</w:t>
      </w:r>
      <w:proofErr w:type="gramEnd"/>
      <w:r w:rsidRPr="002D4DC9">
        <w:rPr>
          <w:rFonts w:eastAsia="Cambria" w:cs="Cambria"/>
        </w:rPr>
        <w:t>: pointer; background-</w:t>
      </w:r>
      <w:proofErr w:type="spellStart"/>
      <w:r w:rsidRPr="002D4DC9">
        <w:rPr>
          <w:rFonts w:eastAsia="Cambria" w:cs="Cambria"/>
        </w:rPr>
        <w:t>color</w:t>
      </w:r>
      <w:proofErr w:type="spellEnd"/>
      <w:r w:rsidRPr="002D4DC9">
        <w:rPr>
          <w:rFonts w:eastAsia="Cambria" w:cs="Cambria"/>
        </w:rPr>
        <w:t xml:space="preserve">: #007bff; </w:t>
      </w:r>
      <w:proofErr w:type="spellStart"/>
      <w:r w:rsidRPr="002D4DC9">
        <w:rPr>
          <w:rFonts w:eastAsia="Cambria" w:cs="Cambria"/>
        </w:rPr>
        <w:t>color</w:t>
      </w:r>
      <w:proofErr w:type="spellEnd"/>
      <w:r w:rsidRPr="002D4DC9">
        <w:rPr>
          <w:rFonts w:eastAsia="Cambria" w:cs="Cambria"/>
        </w:rPr>
        <w:t>: white; border: none; }</w:t>
      </w:r>
    </w:p>
    <w:p w14:paraId="5D60B7D6" w14:textId="77777777" w:rsidR="002D4DC9" w:rsidRPr="002D4DC9" w:rsidRDefault="002D4DC9" w:rsidP="002D4DC9">
      <w:pPr>
        <w:spacing w:after="0"/>
        <w:jc w:val="both"/>
        <w:rPr>
          <w:rFonts w:eastAsia="Cambria" w:cs="Cambria"/>
        </w:rPr>
      </w:pPr>
      <w:r w:rsidRPr="002D4DC9">
        <w:rPr>
          <w:rFonts w:eastAsia="Cambria" w:cs="Cambria"/>
        </w:rPr>
        <w:t xml:space="preserve">#result </w:t>
      </w:r>
      <w:proofErr w:type="gramStart"/>
      <w:r w:rsidRPr="002D4DC9">
        <w:rPr>
          <w:rFonts w:eastAsia="Cambria" w:cs="Cambria"/>
        </w:rPr>
        <w:t>{ margin</w:t>
      </w:r>
      <w:proofErr w:type="gramEnd"/>
      <w:r w:rsidRPr="002D4DC9">
        <w:rPr>
          <w:rFonts w:eastAsia="Cambria" w:cs="Cambria"/>
        </w:rPr>
        <w:t>-top: 20px; font-size: 18px; }</w:t>
      </w:r>
    </w:p>
    <w:p w14:paraId="62796648" w14:textId="77777777" w:rsidR="002D4DC9" w:rsidRPr="002D4DC9" w:rsidRDefault="002D4DC9" w:rsidP="002D4DC9">
      <w:pPr>
        <w:spacing w:after="0"/>
        <w:jc w:val="both"/>
        <w:rPr>
          <w:rFonts w:eastAsia="Cambria" w:cs="Cambria"/>
          <w:b/>
          <w:bCs/>
        </w:rPr>
      </w:pPr>
    </w:p>
    <w:p w14:paraId="27AB9A63" w14:textId="77777777" w:rsidR="002D4DC9" w:rsidRDefault="002D4DC9" w:rsidP="00800302">
      <w:pPr>
        <w:spacing w:after="0"/>
        <w:jc w:val="both"/>
        <w:rPr>
          <w:rFonts w:eastAsia="Cambria" w:cs="Cambria"/>
          <w:b/>
          <w:bCs/>
        </w:rPr>
      </w:pPr>
    </w:p>
    <w:p w14:paraId="399E6ABE" w14:textId="79D97F54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t>Setting Up React.js</w:t>
      </w:r>
    </w:p>
    <w:p w14:paraId="0D71D34B" w14:textId="766D9238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t>Option 1: Using React CDN (For Small Projects)</w:t>
      </w:r>
    </w:p>
    <w:p w14:paraId="62C396AC" w14:textId="77777777" w:rsidR="009E1B2A" w:rsidRDefault="009E1B2A" w:rsidP="009E1B2A">
      <w:pPr>
        <w:spacing w:after="0"/>
        <w:jc w:val="both"/>
        <w:rPr>
          <w:rFonts w:eastAsia="Cambria" w:cs="Cambria"/>
        </w:rPr>
      </w:pPr>
      <w:r w:rsidRPr="009E1B2A">
        <w:rPr>
          <w:rFonts w:eastAsia="Cambria" w:cs="Cambria"/>
        </w:rPr>
        <w:t>Add this inside an index.html file:</w:t>
      </w:r>
    </w:p>
    <w:p w14:paraId="354306AE" w14:textId="77777777" w:rsidR="008141FB" w:rsidRPr="009E1B2A" w:rsidRDefault="008141FB" w:rsidP="009E1B2A">
      <w:pPr>
        <w:spacing w:after="0"/>
        <w:jc w:val="both"/>
        <w:rPr>
          <w:rFonts w:eastAsia="Cambria" w:cs="Cambria"/>
        </w:rPr>
      </w:pPr>
    </w:p>
    <w:p w14:paraId="1DD65761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&lt;!DOCTYPE html&gt;</w:t>
      </w:r>
    </w:p>
    <w:p w14:paraId="42E2D491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&lt;html lang="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en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"&gt;</w:t>
      </w:r>
    </w:p>
    <w:p w14:paraId="13019E96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&lt;head&gt;</w:t>
      </w:r>
    </w:p>
    <w:p w14:paraId="402DA726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&lt;meta charset="UTF-8"&gt;</w:t>
      </w:r>
    </w:p>
    <w:p w14:paraId="327241A9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&lt;title&gt;React App&lt;/title&gt;</w:t>
      </w:r>
    </w:p>
    <w:p w14:paraId="644DB69A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&lt;script src="https://unpkg.com/react@18/umd/react.development.js"&gt;&lt;/script&gt;</w:t>
      </w:r>
    </w:p>
    <w:p w14:paraId="1463135B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&lt;script src="https://unpkg.com/react-dom@18/umd/react-dom.development.js"&gt;&lt;/script&gt;</w:t>
      </w:r>
    </w:p>
    <w:p w14:paraId="37EA42A1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&lt;script src="https://unpkg.com/babel-standalone@6/babel.min.js"&gt;&lt;/script&gt;</w:t>
      </w:r>
    </w:p>
    <w:p w14:paraId="310AF9A6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&lt;/head&gt;</w:t>
      </w:r>
    </w:p>
    <w:p w14:paraId="0D182302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&lt;body&gt;</w:t>
      </w:r>
    </w:p>
    <w:p w14:paraId="7203C510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&lt;div id="root"&gt;&lt;/div&gt;</w:t>
      </w:r>
    </w:p>
    <w:p w14:paraId="15ABDFA4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&lt;script type="text/babel"&gt;</w:t>
      </w:r>
    </w:p>
    <w:p w14:paraId="7DAF4E8C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function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App(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496544FF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    return &lt;h1&gt;Hello,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React!&lt;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/h1&gt;;</w:t>
      </w:r>
    </w:p>
    <w:p w14:paraId="4D14D975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}</w:t>
      </w:r>
    </w:p>
    <w:p w14:paraId="33E729C8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lastRenderedPageBreak/>
        <w:t xml:space="preserve">    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ReactDOM.createRoot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("root")).render(&lt;App /&gt;);</w:t>
      </w:r>
    </w:p>
    <w:p w14:paraId="463AB40C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&lt;/script&gt;</w:t>
      </w:r>
    </w:p>
    <w:p w14:paraId="551A1AC2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&lt;/body&gt;</w:t>
      </w:r>
    </w:p>
    <w:p w14:paraId="65815B9E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&lt;/html&gt;</w:t>
      </w:r>
    </w:p>
    <w:p w14:paraId="5D5A0680" w14:textId="77777777" w:rsidR="00407198" w:rsidRDefault="00407198" w:rsidP="009E1B2A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2EA49FC1" w14:textId="701E817A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t>Option 2: Using Create-React-App (Recommended)</w:t>
      </w:r>
    </w:p>
    <w:p w14:paraId="27E69C8B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npx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create-react-app my-app</w:t>
      </w:r>
    </w:p>
    <w:p w14:paraId="5510596F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cd my-app</w:t>
      </w:r>
    </w:p>
    <w:p w14:paraId="6F43E877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start</w:t>
      </w:r>
    </w:p>
    <w:p w14:paraId="1B3A01B6" w14:textId="77777777" w:rsidR="009E1B2A" w:rsidRPr="009E1B2A" w:rsidRDefault="009E1B2A" w:rsidP="00407198">
      <w:pPr>
        <w:numPr>
          <w:ilvl w:val="0"/>
          <w:numId w:val="995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</w:rPr>
      </w:pPr>
      <w:r w:rsidRPr="009E1B2A">
        <w:rPr>
          <w:rFonts w:eastAsia="Cambria" w:cs="Cambria"/>
        </w:rPr>
        <w:t xml:space="preserve">This sets up a </w:t>
      </w:r>
      <w:r w:rsidRPr="009E1B2A">
        <w:rPr>
          <w:rFonts w:eastAsia="Cambria" w:cs="Cambria"/>
          <w:b/>
          <w:bCs/>
        </w:rPr>
        <w:t>React project with Webpack, Babel, and development tools</w:t>
      </w:r>
      <w:r w:rsidRPr="009E1B2A">
        <w:rPr>
          <w:rFonts w:eastAsia="Cambria" w:cs="Cambria"/>
        </w:rPr>
        <w:t>.</w:t>
      </w:r>
    </w:p>
    <w:p w14:paraId="1B606CED" w14:textId="77777777" w:rsidR="009E1B2A" w:rsidRPr="009E1B2A" w:rsidRDefault="009E1B2A" w:rsidP="00407198">
      <w:pPr>
        <w:numPr>
          <w:ilvl w:val="0"/>
          <w:numId w:val="995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</w:rPr>
      </w:pPr>
      <w:r w:rsidRPr="009E1B2A">
        <w:rPr>
          <w:rFonts w:eastAsia="Cambria" w:cs="Cambria"/>
        </w:rPr>
        <w:t xml:space="preserve">Open </w:t>
      </w:r>
      <w:r w:rsidRPr="009E1B2A">
        <w:rPr>
          <w:rFonts w:eastAsia="Cambria" w:cs="Cambria"/>
          <w:b/>
          <w:bCs/>
        </w:rPr>
        <w:t>http://localhost:3000/</w:t>
      </w:r>
      <w:r w:rsidRPr="009E1B2A">
        <w:rPr>
          <w:rFonts w:eastAsia="Cambria" w:cs="Cambria"/>
        </w:rPr>
        <w:t xml:space="preserve"> in the browser.</w:t>
      </w:r>
    </w:p>
    <w:p w14:paraId="5D3F705A" w14:textId="06BABBC0" w:rsidR="009E1B2A" w:rsidRPr="009E1B2A" w:rsidRDefault="009E1B2A" w:rsidP="009E1B2A">
      <w:pPr>
        <w:spacing w:after="0"/>
        <w:jc w:val="both"/>
        <w:rPr>
          <w:rFonts w:eastAsia="Cambria" w:cs="Cambria"/>
        </w:rPr>
      </w:pPr>
    </w:p>
    <w:p w14:paraId="65C605A2" w14:textId="0272BC9E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t>Setting Up Vue.js</w:t>
      </w:r>
    </w:p>
    <w:p w14:paraId="78D308FD" w14:textId="2491981A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t>Option 1: Using Vue CDN (For Quick Use)</w:t>
      </w:r>
    </w:p>
    <w:p w14:paraId="01B98AFE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&lt;!DOCTYPE html&gt;</w:t>
      </w:r>
    </w:p>
    <w:p w14:paraId="4615E4DA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&lt;html lang="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en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"&gt;</w:t>
      </w:r>
    </w:p>
    <w:p w14:paraId="50F949FA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&lt;head&gt;</w:t>
      </w:r>
    </w:p>
    <w:p w14:paraId="0697D0F1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&lt;meta charset="UTF-8"&gt;</w:t>
      </w:r>
    </w:p>
    <w:p w14:paraId="09376E38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&lt;title&gt;Vue App&lt;/title&gt;</w:t>
      </w:r>
    </w:p>
    <w:p w14:paraId="2E8C0474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&lt;script src="https://cdn.jsdelivr.net/npm/vue@3/dist/vue.global.js"&gt;&lt;/script&gt;</w:t>
      </w:r>
    </w:p>
    <w:p w14:paraId="4C93B320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&lt;/head&gt;</w:t>
      </w:r>
    </w:p>
    <w:p w14:paraId="594BBC6C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&lt;body&gt;</w:t>
      </w:r>
    </w:p>
    <w:p w14:paraId="4988675B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&lt;div id="app"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&gt;{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{ message }}&lt;/div&gt;</w:t>
      </w:r>
    </w:p>
    <w:p w14:paraId="10F1EC06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&lt;script&gt;</w:t>
      </w:r>
    </w:p>
    <w:p w14:paraId="2BF84D1D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app =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Vue.createApp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({</w:t>
      </w:r>
    </w:p>
    <w:p w14:paraId="6FB32E72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data(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4809AE3F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        return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{ message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: "Hello, Vue!" };</w:t>
      </w:r>
    </w:p>
    <w:p w14:paraId="366E70D8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    }</w:t>
      </w:r>
    </w:p>
    <w:p w14:paraId="45EBCCA9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}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).mount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("#app");</w:t>
      </w:r>
    </w:p>
    <w:p w14:paraId="02174019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&lt;/script&gt;</w:t>
      </w:r>
    </w:p>
    <w:p w14:paraId="5102A43F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&lt;/body&gt;</w:t>
      </w:r>
    </w:p>
    <w:p w14:paraId="6D63E252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&lt;/html&gt;</w:t>
      </w:r>
    </w:p>
    <w:p w14:paraId="1928B64A" w14:textId="77777777" w:rsidR="006B662D" w:rsidRDefault="006B662D" w:rsidP="009E1B2A">
      <w:pPr>
        <w:spacing w:after="0"/>
        <w:jc w:val="both"/>
        <w:rPr>
          <w:rFonts w:eastAsia="Cambria" w:cs="Cambria"/>
          <w:b/>
          <w:bCs/>
        </w:rPr>
      </w:pPr>
    </w:p>
    <w:p w14:paraId="2BEE680A" w14:textId="77F550C6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t>Option 2: Using Vue CLI (Recommended)</w:t>
      </w:r>
    </w:p>
    <w:p w14:paraId="62ACF466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 -g @vue/cli</w:t>
      </w:r>
    </w:p>
    <w:p w14:paraId="2028E132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vue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create my-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vue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-app</w:t>
      </w:r>
    </w:p>
    <w:p w14:paraId="5B540378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cd my-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vue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-app</w:t>
      </w:r>
    </w:p>
    <w:p w14:paraId="4115F74C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run serve</w:t>
      </w:r>
    </w:p>
    <w:p w14:paraId="02BCFD3F" w14:textId="77777777" w:rsidR="009E1B2A" w:rsidRPr="009E1B2A" w:rsidRDefault="009E1B2A" w:rsidP="00A72119">
      <w:pPr>
        <w:spacing w:after="0"/>
        <w:jc w:val="both"/>
        <w:rPr>
          <w:rFonts w:eastAsia="Cambria" w:cs="Cambria"/>
        </w:rPr>
      </w:pPr>
      <w:r w:rsidRPr="009E1B2A">
        <w:rPr>
          <w:rFonts w:eastAsia="Cambria" w:cs="Cambria"/>
        </w:rPr>
        <w:t xml:space="preserve">Open </w:t>
      </w:r>
      <w:r w:rsidRPr="009E1B2A">
        <w:rPr>
          <w:rFonts w:eastAsia="Cambria" w:cs="Cambria"/>
          <w:b/>
          <w:bCs/>
        </w:rPr>
        <w:t>http://localhost:8080/</w:t>
      </w:r>
      <w:r w:rsidRPr="009E1B2A">
        <w:rPr>
          <w:rFonts w:eastAsia="Cambria" w:cs="Cambria"/>
        </w:rPr>
        <w:t xml:space="preserve"> in the browser.</w:t>
      </w:r>
    </w:p>
    <w:p w14:paraId="274C1D2D" w14:textId="49E6F31D" w:rsidR="009E1B2A" w:rsidRPr="009E1B2A" w:rsidRDefault="009E1B2A" w:rsidP="009E1B2A">
      <w:pPr>
        <w:spacing w:after="0"/>
        <w:jc w:val="both"/>
        <w:rPr>
          <w:rFonts w:eastAsia="Cambria" w:cs="Cambria"/>
        </w:rPr>
      </w:pPr>
    </w:p>
    <w:p w14:paraId="2E07FF2C" w14:textId="682761FC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t>Setting Up Angular</w:t>
      </w:r>
    </w:p>
    <w:p w14:paraId="03D511D5" w14:textId="46DC9C51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t>Option 1: Using Angular CDN (Not Recommended)</w:t>
      </w:r>
    </w:p>
    <w:p w14:paraId="68620718" w14:textId="77777777" w:rsidR="00102420" w:rsidRDefault="00102420" w:rsidP="009E1B2A">
      <w:pPr>
        <w:spacing w:after="0"/>
        <w:jc w:val="both"/>
        <w:rPr>
          <w:rFonts w:eastAsia="Cambria" w:cs="Cambria"/>
        </w:rPr>
      </w:pPr>
    </w:p>
    <w:p w14:paraId="2019B980" w14:textId="20FEC1EB" w:rsidR="009E1B2A" w:rsidRPr="009E1B2A" w:rsidRDefault="009E1B2A" w:rsidP="009E1B2A">
      <w:pPr>
        <w:spacing w:after="0"/>
        <w:jc w:val="both"/>
        <w:rPr>
          <w:rFonts w:eastAsia="Cambria" w:cs="Cambria"/>
        </w:rPr>
      </w:pPr>
      <w:r w:rsidRPr="009E1B2A">
        <w:rPr>
          <w:rFonts w:eastAsia="Cambria" w:cs="Cambria"/>
        </w:rPr>
        <w:t xml:space="preserve">Angular is a </w:t>
      </w:r>
      <w:r w:rsidRPr="009E1B2A">
        <w:rPr>
          <w:rFonts w:eastAsia="Cambria" w:cs="Cambria"/>
          <w:b/>
          <w:bCs/>
        </w:rPr>
        <w:t>full-fledged framework</w:t>
      </w:r>
      <w:r w:rsidRPr="009E1B2A">
        <w:rPr>
          <w:rFonts w:eastAsia="Cambria" w:cs="Cambria"/>
        </w:rPr>
        <w:t xml:space="preserve"> and does not work well with CDNs.</w:t>
      </w:r>
    </w:p>
    <w:p w14:paraId="73BEC858" w14:textId="77777777" w:rsidR="00102420" w:rsidRDefault="00102420" w:rsidP="009E1B2A">
      <w:pPr>
        <w:spacing w:after="0"/>
        <w:jc w:val="both"/>
        <w:rPr>
          <w:rFonts w:eastAsia="Cambria" w:cs="Cambria"/>
          <w:b/>
          <w:bCs/>
        </w:rPr>
      </w:pPr>
    </w:p>
    <w:p w14:paraId="15EE21EB" w14:textId="13B722CD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t>Option 2: Using Angular CLI (Recommended)</w:t>
      </w:r>
    </w:p>
    <w:p w14:paraId="4F5ABC29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 -g @angular/cli</w:t>
      </w:r>
    </w:p>
    <w:p w14:paraId="66F15A8B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ng new my-angular-app</w:t>
      </w:r>
    </w:p>
    <w:p w14:paraId="542B64AE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cd my-angular-app</w:t>
      </w:r>
    </w:p>
    <w:p w14:paraId="1FC24D6A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ng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serve</w:t>
      </w:r>
      <w:proofErr w:type="gramEnd"/>
    </w:p>
    <w:p w14:paraId="7C20AC0D" w14:textId="77777777" w:rsidR="009E1B2A" w:rsidRPr="009E1B2A" w:rsidRDefault="009E1B2A" w:rsidP="00102420">
      <w:pPr>
        <w:spacing w:after="0"/>
        <w:jc w:val="both"/>
        <w:rPr>
          <w:rFonts w:eastAsia="Cambria" w:cs="Cambria"/>
        </w:rPr>
      </w:pPr>
      <w:r w:rsidRPr="009E1B2A">
        <w:rPr>
          <w:rFonts w:eastAsia="Cambria" w:cs="Cambria"/>
        </w:rPr>
        <w:lastRenderedPageBreak/>
        <w:t xml:space="preserve">Open </w:t>
      </w:r>
      <w:r w:rsidRPr="009E1B2A">
        <w:rPr>
          <w:rFonts w:eastAsia="Cambria" w:cs="Cambria"/>
          <w:b/>
          <w:bCs/>
        </w:rPr>
        <w:t>http://localhost:4200/</w:t>
      </w:r>
      <w:r w:rsidRPr="009E1B2A">
        <w:rPr>
          <w:rFonts w:eastAsia="Cambria" w:cs="Cambria"/>
        </w:rPr>
        <w:t xml:space="preserve"> in the browser.</w:t>
      </w:r>
    </w:p>
    <w:p w14:paraId="0C75790B" w14:textId="782CC99C" w:rsidR="009E1B2A" w:rsidRPr="009E1B2A" w:rsidRDefault="009E1B2A" w:rsidP="009E1B2A">
      <w:pPr>
        <w:spacing w:after="0"/>
        <w:jc w:val="both"/>
        <w:rPr>
          <w:rFonts w:eastAsia="Cambria" w:cs="Cambria"/>
        </w:rPr>
      </w:pPr>
    </w:p>
    <w:p w14:paraId="11B15A77" w14:textId="1ACAFBDB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t>Setting Up Svelte</w:t>
      </w:r>
    </w:p>
    <w:p w14:paraId="5BE834EF" w14:textId="4A00C679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t>Option 1: Using Svelte via CDN (For Small Projects)</w:t>
      </w:r>
    </w:p>
    <w:p w14:paraId="7643AD61" w14:textId="77777777" w:rsidR="009E1B2A" w:rsidRPr="009E1B2A" w:rsidRDefault="009E1B2A" w:rsidP="009E1B2A">
      <w:pPr>
        <w:spacing w:after="0"/>
        <w:jc w:val="both"/>
        <w:rPr>
          <w:rFonts w:eastAsia="Cambria" w:cs="Cambria"/>
        </w:rPr>
      </w:pPr>
      <w:r w:rsidRPr="009E1B2A">
        <w:rPr>
          <w:rFonts w:eastAsia="Cambria" w:cs="Cambria"/>
        </w:rPr>
        <w:t xml:space="preserve">Svelte does not have a CDN method. It </w:t>
      </w:r>
      <w:r w:rsidRPr="009E1B2A">
        <w:rPr>
          <w:rFonts w:eastAsia="Cambria" w:cs="Cambria"/>
          <w:b/>
          <w:bCs/>
        </w:rPr>
        <w:t>compiles to vanilla JavaScript</w:t>
      </w:r>
      <w:r w:rsidRPr="009E1B2A">
        <w:rPr>
          <w:rFonts w:eastAsia="Cambria" w:cs="Cambria"/>
        </w:rPr>
        <w:t xml:space="preserve">, so using the </w:t>
      </w:r>
      <w:r w:rsidRPr="009E1B2A">
        <w:rPr>
          <w:rFonts w:eastAsia="Cambria" w:cs="Cambria"/>
          <w:b/>
          <w:bCs/>
        </w:rPr>
        <w:t xml:space="preserve">official </w:t>
      </w:r>
      <w:proofErr w:type="spellStart"/>
      <w:r w:rsidRPr="009E1B2A">
        <w:rPr>
          <w:rFonts w:eastAsia="Cambria" w:cs="Cambria"/>
          <w:b/>
          <w:bCs/>
        </w:rPr>
        <w:t>SvelteKit</w:t>
      </w:r>
      <w:proofErr w:type="spellEnd"/>
      <w:r w:rsidRPr="009E1B2A">
        <w:rPr>
          <w:rFonts w:eastAsia="Cambria" w:cs="Cambria"/>
        </w:rPr>
        <w:t xml:space="preserve"> setup is recommended.</w:t>
      </w:r>
    </w:p>
    <w:p w14:paraId="339DC81A" w14:textId="77777777" w:rsidR="00102420" w:rsidRDefault="00102420" w:rsidP="009E1B2A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1D5F6C69" w14:textId="0A2474B4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t xml:space="preserve">Option 2: Using </w:t>
      </w:r>
      <w:proofErr w:type="spellStart"/>
      <w:r w:rsidRPr="009E1B2A">
        <w:rPr>
          <w:rFonts w:eastAsia="Cambria" w:cs="Cambria"/>
          <w:b/>
          <w:bCs/>
        </w:rPr>
        <w:t>SvelteKit</w:t>
      </w:r>
      <w:proofErr w:type="spellEnd"/>
      <w:r w:rsidRPr="009E1B2A">
        <w:rPr>
          <w:rFonts w:eastAsia="Cambria" w:cs="Cambria"/>
          <w:b/>
          <w:bCs/>
        </w:rPr>
        <w:t xml:space="preserve"> (Recommended)</w:t>
      </w:r>
    </w:p>
    <w:p w14:paraId="13BB1AEE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create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svelte@latest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my-svelte-app</w:t>
      </w:r>
    </w:p>
    <w:p w14:paraId="0C04C7C6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cd my-svelte-app</w:t>
      </w:r>
    </w:p>
    <w:p w14:paraId="2E70A9F5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</w:t>
      </w:r>
    </w:p>
    <w:p w14:paraId="3334EA3B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run dev</w:t>
      </w:r>
    </w:p>
    <w:p w14:paraId="100AA530" w14:textId="77777777" w:rsidR="009E1B2A" w:rsidRPr="009E1B2A" w:rsidRDefault="009E1B2A" w:rsidP="00102420">
      <w:pPr>
        <w:spacing w:after="0"/>
        <w:jc w:val="both"/>
        <w:rPr>
          <w:rFonts w:eastAsia="Cambria" w:cs="Cambria"/>
        </w:rPr>
      </w:pPr>
      <w:r w:rsidRPr="009E1B2A">
        <w:rPr>
          <w:rFonts w:eastAsia="Cambria" w:cs="Cambria"/>
        </w:rPr>
        <w:t xml:space="preserve">Open </w:t>
      </w:r>
      <w:r w:rsidRPr="009E1B2A">
        <w:rPr>
          <w:rFonts w:eastAsia="Cambria" w:cs="Cambria"/>
          <w:b/>
          <w:bCs/>
        </w:rPr>
        <w:t>http://localhost:5173/</w:t>
      </w:r>
      <w:r w:rsidRPr="009E1B2A">
        <w:rPr>
          <w:rFonts w:eastAsia="Cambria" w:cs="Cambria"/>
        </w:rPr>
        <w:t xml:space="preserve"> in the browser.</w:t>
      </w:r>
    </w:p>
    <w:p w14:paraId="036FEE6B" w14:textId="6E5C8C7A" w:rsidR="009E1B2A" w:rsidRPr="009E1B2A" w:rsidRDefault="009E1B2A" w:rsidP="009E1B2A">
      <w:pPr>
        <w:spacing w:after="0"/>
        <w:jc w:val="both"/>
        <w:rPr>
          <w:rFonts w:eastAsia="Cambria" w:cs="Cambria"/>
        </w:rPr>
      </w:pPr>
    </w:p>
    <w:p w14:paraId="781A3963" w14:textId="324A7AFA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t>Building a Sample App in Each Framework</w:t>
      </w:r>
    </w:p>
    <w:p w14:paraId="211885D9" w14:textId="77777777" w:rsidR="009E1B2A" w:rsidRPr="009E1B2A" w:rsidRDefault="009E1B2A" w:rsidP="009E1B2A">
      <w:pPr>
        <w:spacing w:after="0"/>
        <w:jc w:val="both"/>
        <w:rPr>
          <w:rFonts w:eastAsia="Cambria" w:cs="Cambria"/>
        </w:rPr>
      </w:pPr>
      <w:r w:rsidRPr="009E1B2A">
        <w:rPr>
          <w:rFonts w:eastAsia="Cambria" w:cs="Cambria"/>
        </w:rPr>
        <w:t xml:space="preserve">Let’s build a </w:t>
      </w:r>
      <w:r w:rsidRPr="009E1B2A">
        <w:rPr>
          <w:rFonts w:eastAsia="Cambria" w:cs="Cambria"/>
          <w:b/>
          <w:bCs/>
        </w:rPr>
        <w:t>simple counter application</w:t>
      </w:r>
      <w:r w:rsidRPr="009E1B2A">
        <w:rPr>
          <w:rFonts w:eastAsia="Cambria" w:cs="Cambria"/>
        </w:rPr>
        <w:t xml:space="preserve"> in </w:t>
      </w:r>
      <w:r w:rsidRPr="009E1B2A">
        <w:rPr>
          <w:rFonts w:eastAsia="Cambria" w:cs="Cambria"/>
          <w:b/>
          <w:bCs/>
        </w:rPr>
        <w:t>React, Vue, Angular, and Svelte</w:t>
      </w:r>
      <w:r w:rsidRPr="009E1B2A">
        <w:rPr>
          <w:rFonts w:eastAsia="Cambria" w:cs="Cambria"/>
        </w:rPr>
        <w:t>.</w:t>
      </w:r>
    </w:p>
    <w:p w14:paraId="44D3AB7A" w14:textId="7FD52DA8" w:rsidR="009E1B2A" w:rsidRPr="009E1B2A" w:rsidRDefault="009E1B2A" w:rsidP="009E1B2A">
      <w:pPr>
        <w:spacing w:after="0"/>
        <w:jc w:val="both"/>
        <w:rPr>
          <w:rFonts w:eastAsia="Cambria" w:cs="Cambria"/>
        </w:rPr>
      </w:pPr>
    </w:p>
    <w:p w14:paraId="07663267" w14:textId="7FAF36C5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t>Counter App in React</w:t>
      </w:r>
    </w:p>
    <w:p w14:paraId="7525D174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import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 xml:space="preserve">{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useState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} from "react";</w:t>
      </w:r>
    </w:p>
    <w:p w14:paraId="46E1447A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B0CE78B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App(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491B9690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[count,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setCount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] =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useState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0);</w:t>
      </w:r>
    </w:p>
    <w:p w14:paraId="426BEEB3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return (</w:t>
      </w:r>
    </w:p>
    <w:p w14:paraId="41B12171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&lt;div&gt;</w:t>
      </w:r>
    </w:p>
    <w:p w14:paraId="435CD2C7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    &lt;h1&gt;Counter: {count}&lt;/h1&gt;</w:t>
      </w:r>
    </w:p>
    <w:p w14:paraId="5B0EF741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    &lt;button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onClick</w:t>
      </w:r>
      <w:proofErr w:type="spellEnd"/>
      <w:proofErr w:type="gramStart"/>
      <w:r w:rsidRPr="00640723">
        <w:rPr>
          <w:rFonts w:ascii="Consolas" w:eastAsia="Cambria" w:hAnsi="Consolas" w:cs="Cambria"/>
          <w:sz w:val="20"/>
          <w:szCs w:val="20"/>
        </w:rPr>
        <w:t>={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() =&gt;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setCount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(count + 1)}&gt;Increase&lt;/button&gt;</w:t>
      </w:r>
    </w:p>
    <w:p w14:paraId="68306615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&lt;/div&gt;</w:t>
      </w:r>
    </w:p>
    <w:p w14:paraId="23C91BEE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);</w:t>
      </w:r>
    </w:p>
    <w:p w14:paraId="75414D4E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653F8CFD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210B63A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export default App;</w:t>
      </w:r>
    </w:p>
    <w:p w14:paraId="662BB39F" w14:textId="3FF1ED44" w:rsidR="009E1B2A" w:rsidRPr="009E1B2A" w:rsidRDefault="009E1B2A" w:rsidP="009E1B2A">
      <w:pPr>
        <w:spacing w:after="0"/>
        <w:jc w:val="both"/>
        <w:rPr>
          <w:rFonts w:eastAsia="Cambria" w:cs="Cambria"/>
        </w:rPr>
      </w:pPr>
    </w:p>
    <w:p w14:paraId="3596D1D3" w14:textId="4138ED3C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t>Counter App in Vue</w:t>
      </w:r>
    </w:p>
    <w:p w14:paraId="386741C3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&lt;template&gt;</w:t>
      </w:r>
    </w:p>
    <w:p w14:paraId="6C52B047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&lt;div&gt;</w:t>
      </w:r>
    </w:p>
    <w:p w14:paraId="3B4176D9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&lt;h1&gt;Counter: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{{ count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}}&lt;/h1&gt;</w:t>
      </w:r>
    </w:p>
    <w:p w14:paraId="597941C4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&lt;button @click="count++"&gt;Increase&lt;/button&gt;</w:t>
      </w:r>
    </w:p>
    <w:p w14:paraId="1BDCDB5D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&lt;/div&gt;</w:t>
      </w:r>
    </w:p>
    <w:p w14:paraId="02D84C7D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&lt;/template&gt;</w:t>
      </w:r>
    </w:p>
    <w:p w14:paraId="3EFB18BF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1F14037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&lt;script&gt;</w:t>
      </w:r>
    </w:p>
    <w:p w14:paraId="5F394CE1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export default {</w:t>
      </w:r>
    </w:p>
    <w:p w14:paraId="344737D8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data(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2B3626B9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return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{ count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: 0 };</w:t>
      </w:r>
    </w:p>
    <w:p w14:paraId="57784519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3BFFAB45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};</w:t>
      </w:r>
    </w:p>
    <w:p w14:paraId="5A5A5214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&lt;/script&gt;</w:t>
      </w:r>
    </w:p>
    <w:p w14:paraId="36E0BA27" w14:textId="77777777" w:rsidR="0081123E" w:rsidRDefault="0081123E" w:rsidP="009E1B2A">
      <w:pPr>
        <w:spacing w:after="0"/>
        <w:jc w:val="both"/>
        <w:rPr>
          <w:rFonts w:eastAsia="Cambria" w:cs="Cambria"/>
        </w:rPr>
      </w:pPr>
    </w:p>
    <w:p w14:paraId="2F0E5F7E" w14:textId="2BD7E1A6" w:rsidR="008A04B3" w:rsidRPr="008A04B3" w:rsidRDefault="008A04B3" w:rsidP="008A04B3">
      <w:pPr>
        <w:spacing w:after="0"/>
        <w:jc w:val="center"/>
        <w:rPr>
          <w:rFonts w:eastAsia="Cambria" w:cs="Cambria"/>
          <w:b/>
          <w:bCs/>
          <w:i/>
          <w:iCs/>
          <w:sz w:val="18"/>
          <w:szCs w:val="18"/>
        </w:rPr>
      </w:pPr>
    </w:p>
    <w:p w14:paraId="50C2038E" w14:textId="77777777" w:rsidR="0081123E" w:rsidRDefault="0081123E" w:rsidP="009E1B2A">
      <w:pPr>
        <w:spacing w:after="0"/>
        <w:jc w:val="both"/>
        <w:rPr>
          <w:rFonts w:eastAsia="Cambria" w:cs="Cambria"/>
          <w:b/>
          <w:bCs/>
        </w:rPr>
      </w:pPr>
    </w:p>
    <w:p w14:paraId="17CD90DD" w14:textId="74147B10" w:rsidR="009E1B2A" w:rsidRPr="009E1B2A" w:rsidRDefault="009E1B2A" w:rsidP="009E1B2A">
      <w:pPr>
        <w:spacing w:after="0"/>
        <w:jc w:val="both"/>
        <w:rPr>
          <w:rFonts w:eastAsia="Cambria" w:cs="Cambria"/>
          <w:b/>
          <w:bCs/>
        </w:rPr>
      </w:pPr>
      <w:r w:rsidRPr="009E1B2A">
        <w:rPr>
          <w:rFonts w:eastAsia="Cambria" w:cs="Cambria"/>
          <w:b/>
          <w:bCs/>
        </w:rPr>
        <w:lastRenderedPageBreak/>
        <w:t>Counter App in Angular</w:t>
      </w:r>
    </w:p>
    <w:p w14:paraId="40EBE313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import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{ Component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} from "@angular/core";</w:t>
      </w:r>
    </w:p>
    <w:p w14:paraId="34731A62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EC7EA35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@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Component(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{</w:t>
      </w:r>
    </w:p>
    <w:p w14:paraId="1670CD78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selector: "app-root",</w:t>
      </w:r>
    </w:p>
    <w:p w14:paraId="008742C0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template: `</w:t>
      </w:r>
    </w:p>
    <w:p w14:paraId="60185E2B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&lt;h1&gt;Counter: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{{ count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}}&lt;/h1&gt;</w:t>
      </w:r>
    </w:p>
    <w:p w14:paraId="21E18E16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&lt;button (click)="increase()"&gt;Increase&lt;/button&gt;</w:t>
      </w:r>
    </w:p>
    <w:p w14:paraId="6514A799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`,</w:t>
      </w:r>
    </w:p>
    <w:p w14:paraId="646E8EF8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})</w:t>
      </w:r>
    </w:p>
    <w:p w14:paraId="006F99A3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export class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AppComponent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5465B803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count = 0;</w:t>
      </w:r>
    </w:p>
    <w:p w14:paraId="5D5134F7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increase(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0F69BFED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this.count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++;</w:t>
      </w:r>
    </w:p>
    <w:p w14:paraId="66F4928E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}</w:t>
      </w:r>
    </w:p>
    <w:p w14:paraId="4FA738E9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79918670" w14:textId="77777777" w:rsidR="00102420" w:rsidRDefault="00102420" w:rsidP="009E1B2A">
      <w:pPr>
        <w:spacing w:after="0"/>
        <w:jc w:val="both"/>
        <w:rPr>
          <w:rFonts w:eastAsia="Cambria" w:cs="Cambria"/>
        </w:rPr>
      </w:pPr>
    </w:p>
    <w:p w14:paraId="5BFA92C6" w14:textId="1DCA6BAD" w:rsidR="009E1B2A" w:rsidRPr="009E1B2A" w:rsidRDefault="009E1B2A" w:rsidP="009E1B2A">
      <w:pPr>
        <w:spacing w:after="0"/>
        <w:jc w:val="both"/>
        <w:rPr>
          <w:rFonts w:eastAsia="Cambria" w:cs="Cambria"/>
        </w:rPr>
      </w:pPr>
      <w:r w:rsidRPr="009E1B2A">
        <w:rPr>
          <w:rFonts w:eastAsia="Cambria" w:cs="Cambria"/>
          <w:b/>
          <w:bCs/>
        </w:rPr>
        <w:t>Counter App in Svelte</w:t>
      </w:r>
    </w:p>
    <w:p w14:paraId="78004012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&lt;script&gt;</w:t>
      </w:r>
    </w:p>
    <w:p w14:paraId="3CA6F1D8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let count = 0;</w:t>
      </w:r>
    </w:p>
    <w:p w14:paraId="6B98B652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&lt;/script&gt;</w:t>
      </w:r>
    </w:p>
    <w:p w14:paraId="5C97533C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46110EB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&lt;h1&gt;Counter: {count}&lt;/h1&gt;</w:t>
      </w:r>
    </w:p>
    <w:p w14:paraId="0AD2E556" w14:textId="77777777" w:rsidR="009E1B2A" w:rsidRPr="00640723" w:rsidRDefault="009E1B2A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&lt;button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on:click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={() =&gt; count++}&gt;Increase&lt;/button&gt;</w:t>
      </w:r>
    </w:p>
    <w:p w14:paraId="57B4BF2D" w14:textId="6C36A204" w:rsidR="009E1B2A" w:rsidRPr="009E1B2A" w:rsidRDefault="009E1B2A" w:rsidP="009E1B2A">
      <w:pPr>
        <w:spacing w:after="0"/>
        <w:jc w:val="both"/>
        <w:rPr>
          <w:rFonts w:eastAsia="Cambria" w:cs="Cambria"/>
        </w:rPr>
      </w:pPr>
    </w:p>
    <w:p w14:paraId="79ABB42D" w14:textId="77777777" w:rsidR="00081408" w:rsidRPr="00081408" w:rsidRDefault="00081408" w:rsidP="00081408">
      <w:pPr>
        <w:spacing w:after="0"/>
        <w:jc w:val="both"/>
        <w:rPr>
          <w:rFonts w:eastAsia="Cambria" w:cs="Cambria"/>
        </w:rPr>
      </w:pPr>
    </w:p>
    <w:p w14:paraId="4B2C2B2B" w14:textId="77777777" w:rsidR="00081408" w:rsidRPr="00081408" w:rsidRDefault="00081408" w:rsidP="00081408">
      <w:pPr>
        <w:spacing w:after="0"/>
        <w:jc w:val="both"/>
        <w:rPr>
          <w:rFonts w:eastAsia="Cambria" w:cs="Cambria"/>
        </w:rPr>
      </w:pPr>
      <w:r w:rsidRPr="00081408">
        <w:rPr>
          <w:rFonts w:eastAsia="Cambria" w:cs="Cambria"/>
        </w:rPr>
        <w:t>Project Structure:</w:t>
      </w:r>
    </w:p>
    <w:p w14:paraId="7880DE2B" w14:textId="168DE777" w:rsidR="00081408" w:rsidRPr="00081408" w:rsidRDefault="00081408" w:rsidP="008A04B3">
      <w:pPr>
        <w:spacing w:after="0"/>
        <w:jc w:val="center"/>
        <w:rPr>
          <w:rFonts w:eastAsia="Cambria" w:cs="Cambria"/>
        </w:rPr>
      </w:pPr>
      <w:r w:rsidRPr="00081408">
        <w:rPr>
          <w:rFonts w:eastAsia="Cambria" w:cs="Cambria"/>
          <w:noProof/>
        </w:rPr>
        <w:drawing>
          <wp:inline distT="0" distB="0" distL="0" distR="0" wp14:anchorId="624BC4D2" wp14:editId="01883E55">
            <wp:extent cx="1663700" cy="2098654"/>
            <wp:effectExtent l="0" t="0" r="0" b="0"/>
            <wp:docPr id="704398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42" cy="211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A366" w14:textId="3243E592" w:rsidR="008A04B3" w:rsidRPr="00454C2C" w:rsidRDefault="008A04B3" w:rsidP="008A04B3">
      <w:pPr>
        <w:spacing w:after="0"/>
        <w:jc w:val="center"/>
        <w:rPr>
          <w:rFonts w:eastAsia="Cambria" w:cs="Cambria"/>
          <w:i/>
          <w:iCs/>
          <w:sz w:val="18"/>
          <w:szCs w:val="18"/>
        </w:rPr>
      </w:pPr>
      <w:r w:rsidRPr="008A04B3">
        <w:rPr>
          <w:rFonts w:eastAsia="Cambria" w:cs="Cambria"/>
          <w:b/>
          <w:bCs/>
          <w:i/>
          <w:iCs/>
          <w:sz w:val="18"/>
          <w:szCs w:val="18"/>
        </w:rPr>
        <w:t>Figure 14.</w:t>
      </w:r>
      <w:r>
        <w:rPr>
          <w:rFonts w:eastAsia="Cambria" w:cs="Cambria"/>
          <w:b/>
          <w:bCs/>
          <w:i/>
          <w:iCs/>
          <w:sz w:val="18"/>
          <w:szCs w:val="18"/>
        </w:rPr>
        <w:t>7</w:t>
      </w:r>
      <w:r w:rsidRPr="008A04B3">
        <w:rPr>
          <w:rFonts w:eastAsia="Cambria" w:cs="Cambria"/>
          <w:b/>
          <w:bCs/>
          <w:i/>
          <w:iCs/>
          <w:sz w:val="18"/>
          <w:szCs w:val="18"/>
        </w:rPr>
        <w:t xml:space="preserve">: </w:t>
      </w:r>
      <w:r w:rsidRPr="00454C2C">
        <w:rPr>
          <w:rFonts w:eastAsia="Cambria" w:cs="Cambria"/>
          <w:i/>
          <w:iCs/>
          <w:sz w:val="18"/>
          <w:szCs w:val="18"/>
        </w:rPr>
        <w:t>Project Structure</w:t>
      </w:r>
      <w:r w:rsidR="00454C2C">
        <w:rPr>
          <w:rFonts w:eastAsia="Cambria" w:cs="Cambria"/>
          <w:i/>
          <w:iCs/>
          <w:sz w:val="18"/>
          <w:szCs w:val="18"/>
        </w:rPr>
        <w:t>-MongoDB</w:t>
      </w:r>
    </w:p>
    <w:p w14:paraId="02D817C1" w14:textId="77777777" w:rsidR="00081408" w:rsidRPr="00081408" w:rsidRDefault="00081408" w:rsidP="00081408">
      <w:pPr>
        <w:spacing w:after="0"/>
        <w:jc w:val="both"/>
        <w:rPr>
          <w:rFonts w:eastAsia="Cambria" w:cs="Cambria"/>
        </w:rPr>
      </w:pPr>
    </w:p>
    <w:p w14:paraId="3713EB9B" w14:textId="77777777" w:rsidR="00081408" w:rsidRPr="00081408" w:rsidRDefault="00081408" w:rsidP="00081408">
      <w:pPr>
        <w:spacing w:after="0"/>
        <w:jc w:val="both"/>
        <w:rPr>
          <w:rFonts w:eastAsia="Cambria" w:cs="Cambria"/>
        </w:rPr>
      </w:pPr>
      <w:r w:rsidRPr="00081408">
        <w:rPr>
          <w:rFonts w:eastAsia="Cambria" w:cs="Cambria"/>
          <w:b/>
          <w:bCs/>
        </w:rPr>
        <w:t>Create folder views inside registration-form</w:t>
      </w:r>
    </w:p>
    <w:p w14:paraId="12425E66" w14:textId="77777777" w:rsidR="00081408" w:rsidRPr="00081408" w:rsidRDefault="00081408" w:rsidP="00081408">
      <w:pPr>
        <w:spacing w:after="0"/>
        <w:jc w:val="both"/>
        <w:rPr>
          <w:rFonts w:eastAsia="Cambria" w:cs="Cambria"/>
        </w:rPr>
      </w:pPr>
      <w:r w:rsidRPr="00081408">
        <w:rPr>
          <w:rFonts w:eastAsia="Cambria" w:cs="Cambria"/>
          <w:b/>
          <w:bCs/>
        </w:rPr>
        <w:t>Create file index.html inside views folder and paste the following code:</w:t>
      </w:r>
    </w:p>
    <w:p w14:paraId="172C254E" w14:textId="77777777" w:rsidR="00081408" w:rsidRPr="00081408" w:rsidRDefault="00081408" w:rsidP="00081408">
      <w:pPr>
        <w:spacing w:after="0"/>
        <w:jc w:val="both"/>
        <w:rPr>
          <w:rFonts w:eastAsia="Cambria" w:cs="Cambria"/>
        </w:rPr>
      </w:pPr>
    </w:p>
    <w:p w14:paraId="139FE84C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&lt;!DOCTYPE html&gt;</w:t>
      </w:r>
    </w:p>
    <w:p w14:paraId="789F5F9B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&lt;html lang="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en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"&gt;</w:t>
      </w:r>
    </w:p>
    <w:p w14:paraId="1523BFC3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&lt;head&gt;</w:t>
      </w:r>
    </w:p>
    <w:p w14:paraId="17805876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&lt;meta charset="UTF-8"&gt;</w:t>
      </w:r>
    </w:p>
    <w:p w14:paraId="31CE5852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&lt;meta name="viewport" content="width=device-width, initial-scale=1.0"&gt;</w:t>
      </w:r>
    </w:p>
    <w:p w14:paraId="541F1722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&lt;title&gt;Registration Form&lt;/title&gt;</w:t>
      </w:r>
    </w:p>
    <w:p w14:paraId="47C748EB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&lt;style&gt;</w:t>
      </w:r>
    </w:p>
    <w:p w14:paraId="434549D8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lastRenderedPageBreak/>
        <w:t>    body {</w:t>
      </w:r>
    </w:p>
    <w:p w14:paraId="542EC194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font-family: Arial, sans-serif;</w:t>
      </w:r>
    </w:p>
    <w:p w14:paraId="20C52A00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}</w:t>
      </w:r>
    </w:p>
    <w:p w14:paraId="46E916AB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.container {</w:t>
      </w:r>
    </w:p>
    <w:p w14:paraId="771781B3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width: 300px;</w:t>
      </w:r>
    </w:p>
    <w:p w14:paraId="5BD7993A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margin: 50px auto;</w:t>
      </w:r>
    </w:p>
    <w:p w14:paraId="791E20CE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}</w:t>
      </w:r>
    </w:p>
    <w:p w14:paraId="13DD7DC4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input {</w:t>
      </w:r>
    </w:p>
    <w:p w14:paraId="332E96A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display: block;</w:t>
      </w:r>
    </w:p>
    <w:p w14:paraId="1D566554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width: 100%;</w:t>
      </w:r>
    </w:p>
    <w:p w14:paraId="167A0722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padding: 10px;</w:t>
      </w:r>
    </w:p>
    <w:p w14:paraId="62705EFE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margin-bottom: 10px;</w:t>
      </w:r>
    </w:p>
    <w:p w14:paraId="0BF92698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}</w:t>
      </w:r>
    </w:p>
    <w:p w14:paraId="704A5368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button {</w:t>
      </w:r>
    </w:p>
    <w:p w14:paraId="6E6EB3D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padding: 10px;</w:t>
      </w:r>
    </w:p>
    <w:p w14:paraId="27F63113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background-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: blue;</w:t>
      </w:r>
    </w:p>
    <w:p w14:paraId="2AC56405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color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: white;</w:t>
      </w:r>
    </w:p>
    <w:p w14:paraId="719ADD8B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border: none;</w:t>
      </w:r>
    </w:p>
    <w:p w14:paraId="5D321382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cursor: pointer;</w:t>
      </w:r>
    </w:p>
    <w:p w14:paraId="65233F5C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}</w:t>
      </w:r>
    </w:p>
    <w:p w14:paraId="1442A429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&lt;/style&gt;</w:t>
      </w:r>
    </w:p>
    <w:p w14:paraId="5BA07669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&lt;/head&gt;</w:t>
      </w:r>
    </w:p>
    <w:p w14:paraId="35EB78DB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&lt;body&gt;</w:t>
      </w:r>
    </w:p>
    <w:p w14:paraId="258833D1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5388CA0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&lt;div class="container"&gt;</w:t>
      </w:r>
    </w:p>
    <w:p w14:paraId="1577BCB4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&lt;h2&gt;Register&lt;/h2&gt;</w:t>
      </w:r>
    </w:p>
    <w:p w14:paraId="2D8F127E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&lt;form action="/register" method="POST"&gt;</w:t>
      </w:r>
    </w:p>
    <w:p w14:paraId="64C5421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&lt;input type="text" name="name" id="name" placeholder="Name" required&gt;</w:t>
      </w:r>
    </w:p>
    <w:p w14:paraId="7E854FC8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&lt;input type="email" name="email" id="email" placeholder="Email" required&gt;</w:t>
      </w:r>
    </w:p>
    <w:p w14:paraId="5B52AD48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&lt;input type="password" name="password" id="password" placeholder="Password" required&gt;</w:t>
      </w:r>
    </w:p>
    <w:p w14:paraId="0DCE864A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&lt;button type="submit"&gt;Register&lt;/button&gt;</w:t>
      </w:r>
    </w:p>
    <w:p w14:paraId="47028446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&lt;/form&gt;</w:t>
      </w:r>
    </w:p>
    <w:p w14:paraId="46993E88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000BDBA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&lt;h2&gt;Update User&lt;/h2&gt;</w:t>
      </w:r>
    </w:p>
    <w:p w14:paraId="377B45A3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&lt;form action="/update" method="POST"&gt;</w:t>
      </w:r>
    </w:p>
    <w:p w14:paraId="0F2B597B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&lt;input type="email" name="email" placeholder="Enter email to update" required&gt;</w:t>
      </w:r>
    </w:p>
    <w:p w14:paraId="0D148E1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&lt;input type="text" name="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newName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 placeholder="New Name" required&gt;</w:t>
      </w:r>
    </w:p>
    <w:p w14:paraId="689BC9FE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&lt;input type="password" name="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newPassword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 placeholder="New Password" required&gt;</w:t>
      </w:r>
    </w:p>
    <w:p w14:paraId="3BA0F39C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&lt;button type="submit"&gt;Update&lt;/button&gt;</w:t>
      </w:r>
    </w:p>
    <w:p w14:paraId="28AE7573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&lt;/form&gt;</w:t>
      </w:r>
    </w:p>
    <w:p w14:paraId="47DC8515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1EA5B54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&lt;h2&gt;Delete User&lt;/h2&gt;</w:t>
      </w:r>
    </w:p>
    <w:p w14:paraId="46BEAA83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&lt;form action="/delete" method="POST"&gt;</w:t>
      </w:r>
    </w:p>
    <w:p w14:paraId="1BA04D51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&lt;input type="email" name="email" placeholder="Enter email to delete" required&gt;</w:t>
      </w:r>
    </w:p>
    <w:p w14:paraId="6FC2DB3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&lt;button type="submit"&gt;Delete&lt;/button&gt;</w:t>
      </w:r>
    </w:p>
    <w:p w14:paraId="2160AF10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&lt;/form&gt;</w:t>
      </w:r>
    </w:p>
    <w:p w14:paraId="1528C9D0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8D2F199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&lt;h2&gt;All Users&lt;/h2&gt;</w:t>
      </w:r>
    </w:p>
    <w:p w14:paraId="2F8B6DE6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 &lt;a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href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="/users" target="_blank"&gt;View all users&lt;/a&gt;</w:t>
      </w:r>
    </w:p>
    <w:p w14:paraId="1303D8F0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&lt;/div&gt;</w:t>
      </w:r>
    </w:p>
    <w:p w14:paraId="2438C6A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&lt;/body&gt;</w:t>
      </w:r>
    </w:p>
    <w:p w14:paraId="3129B854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&lt;/html&gt;</w:t>
      </w:r>
    </w:p>
    <w:p w14:paraId="68B13B4E" w14:textId="74F66B6B" w:rsidR="00081408" w:rsidRPr="00081408" w:rsidRDefault="00081408" w:rsidP="00081408">
      <w:pPr>
        <w:spacing w:after="0"/>
        <w:jc w:val="both"/>
        <w:rPr>
          <w:rFonts w:eastAsia="Cambria" w:cs="Cambria"/>
        </w:rPr>
      </w:pPr>
      <w:r w:rsidRPr="00081408">
        <w:rPr>
          <w:rFonts w:eastAsia="Cambria" w:cs="Cambria"/>
        </w:rPr>
        <w:lastRenderedPageBreak/>
        <w:br/>
      </w:r>
      <w:r w:rsidRPr="00081408">
        <w:rPr>
          <w:rFonts w:eastAsia="Cambria" w:cs="Cambria"/>
          <w:b/>
          <w:bCs/>
        </w:rPr>
        <w:t xml:space="preserve">Create a file named app.js to handle the backend logic. Here is an example backend that connects to MongoDB and performs CRUD operations: </w:t>
      </w:r>
      <w:r w:rsidRPr="00081408">
        <w:rPr>
          <w:rFonts w:eastAsia="Cambria" w:cs="Cambria"/>
          <w:b/>
          <w:bCs/>
        </w:rPr>
        <w:br/>
        <w:t>Paste the following code</w:t>
      </w:r>
    </w:p>
    <w:p w14:paraId="723D181E" w14:textId="77777777" w:rsidR="00081408" w:rsidRPr="00081408" w:rsidRDefault="00081408" w:rsidP="00081408">
      <w:pPr>
        <w:spacing w:after="0"/>
        <w:jc w:val="both"/>
        <w:rPr>
          <w:rFonts w:eastAsia="Cambria" w:cs="Cambria"/>
        </w:rPr>
      </w:pPr>
    </w:p>
    <w:p w14:paraId="2CD32F9C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express = require('express');</w:t>
      </w:r>
    </w:p>
    <w:p w14:paraId="3CD63F20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 xml:space="preserve">{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MongoClient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} = require('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mongodb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');</w:t>
      </w:r>
    </w:p>
    <w:p w14:paraId="02408519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path = require('path');</w:t>
      </w:r>
    </w:p>
    <w:p w14:paraId="003EB4BA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app =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express(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);</w:t>
      </w:r>
    </w:p>
    <w:p w14:paraId="00A7F03C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port = 3000;</w:t>
      </w:r>
    </w:p>
    <w:p w14:paraId="45B7DBCC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977FEEE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// Middleware to parse JSON bodies</w:t>
      </w:r>
    </w:p>
    <w:p w14:paraId="4B7BB791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app.use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express.json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());</w:t>
      </w:r>
    </w:p>
    <w:p w14:paraId="643E1DF9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// Middleware to parse JSON and URL-encoded form data</w:t>
      </w:r>
    </w:p>
    <w:p w14:paraId="3E10D3AA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2695046A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app.use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End"/>
      <w:r w:rsidRPr="00640723">
        <w:rPr>
          <w:rFonts w:ascii="Consolas" w:eastAsia="Cambria" w:hAnsi="Consolas" w:cs="Cambria"/>
          <w:sz w:val="20"/>
          <w:szCs w:val="20"/>
        </w:rPr>
        <w:t>express.urlencoded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({ extended: true }));  // For form-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urlencoded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bodies</w:t>
      </w:r>
    </w:p>
    <w:p w14:paraId="3DD72050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0FF73AF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// Serve static HTML files</w:t>
      </w:r>
    </w:p>
    <w:p w14:paraId="6305B326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app.use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End"/>
      <w:r w:rsidRPr="00640723">
        <w:rPr>
          <w:rFonts w:ascii="Consolas" w:eastAsia="Cambria" w:hAnsi="Consolas" w:cs="Cambria"/>
          <w:sz w:val="20"/>
          <w:szCs w:val="20"/>
        </w:rPr>
        <w:t>express.static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path.join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(__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dirname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, 'views')));</w:t>
      </w:r>
    </w:p>
    <w:p w14:paraId="6CB6A9F2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6A298DC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// MongoDB connection URI</w:t>
      </w:r>
    </w:p>
    <w:p w14:paraId="16CEF1C9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uri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"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mongodb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://localhost:27017"; // Replace with your MongoDB URI</w:t>
      </w:r>
    </w:p>
    <w:p w14:paraId="1C1E78E6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client = new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MongoClient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uri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);</w:t>
      </w:r>
    </w:p>
    <w:p w14:paraId="5810D0F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82D838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// Serve the index.html on the root route</w:t>
      </w:r>
    </w:p>
    <w:p w14:paraId="251B85D2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app.get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'/', 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req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, res) =&gt; {</w:t>
      </w:r>
    </w:p>
    <w:p w14:paraId="2BE99079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res.sendFile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path.join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(__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dirname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, 'views', 'index.html'));</w:t>
      </w:r>
    </w:p>
    <w:p w14:paraId="3A583ADD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});</w:t>
      </w:r>
    </w:p>
    <w:p w14:paraId="65D70002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42830C3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// POST endpoint to register a user</w:t>
      </w:r>
    </w:p>
    <w:p w14:paraId="14E348C3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app.post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'/register', async 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req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, res) =&gt; {</w:t>
      </w:r>
    </w:p>
    <w:p w14:paraId="6E6B22D9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user = {</w:t>
      </w:r>
    </w:p>
    <w:p w14:paraId="1F24E003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name: req.body.name,</w:t>
      </w:r>
    </w:p>
    <w:p w14:paraId="64B28C42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   email: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req.body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.email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,</w:t>
      </w:r>
    </w:p>
    <w:p w14:paraId="30BBB085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   password: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req.body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.password</w:t>
      </w:r>
      <w:proofErr w:type="spellEnd"/>
    </w:p>
    <w:p w14:paraId="2B6FB16A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};</w:t>
      </w:r>
    </w:p>
    <w:p w14:paraId="76F5F3D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5498721F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'Received user data:', user);</w:t>
      </w:r>
    </w:p>
    <w:p w14:paraId="775EE234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try {</w:t>
      </w:r>
    </w:p>
    <w:p w14:paraId="0E18E805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   await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client.connect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(); // Connect to MongoDB</w:t>
      </w:r>
    </w:p>
    <w:p w14:paraId="6C89B67F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database =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client.db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testdb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'); // Replace with your database name</w:t>
      </w:r>
    </w:p>
    <w:p w14:paraId="7A2B0631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usersCollection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database.collection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('users'); // Replace with your collection name</w:t>
      </w:r>
    </w:p>
    <w:p w14:paraId="5F9980E8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EF32EE8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result = await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usersCollection.insertOne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(user); // Insert the user</w:t>
      </w:r>
    </w:p>
    <w:p w14:paraId="725B3FF6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res.status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(201).send(`User registered successfully: ${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result.insertedId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}`);</w:t>
      </w:r>
    </w:p>
    <w:p w14:paraId="31B1BDB9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} catch (err) {</w:t>
      </w:r>
    </w:p>
    <w:p w14:paraId="0AC837B4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("Error registering user:", err);</w:t>
      </w:r>
    </w:p>
    <w:p w14:paraId="3E0DB188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res.status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(500).send('Error registering user');</w:t>
      </w:r>
    </w:p>
    <w:p w14:paraId="2E6090A3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} finally {</w:t>
      </w:r>
    </w:p>
    <w:p w14:paraId="49999C13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   await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client.close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(); // Close the MongoDB connection</w:t>
      </w:r>
    </w:p>
    <w:p w14:paraId="25055D18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}</w:t>
      </w:r>
    </w:p>
    <w:p w14:paraId="59D1338A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});</w:t>
      </w:r>
    </w:p>
    <w:p w14:paraId="49B31C75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757A0D9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// READ: Get all registered users</w:t>
      </w:r>
    </w:p>
    <w:p w14:paraId="77C297B2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app.get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'/users', async 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req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, res) =&gt; {</w:t>
      </w:r>
    </w:p>
    <w:p w14:paraId="7F427308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try {</w:t>
      </w:r>
    </w:p>
    <w:p w14:paraId="33440559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     await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client.connect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();</w:t>
      </w:r>
    </w:p>
    <w:p w14:paraId="538E0285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database =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client.db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testdb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'); // Replace with your database name</w:t>
      </w:r>
    </w:p>
    <w:p w14:paraId="0A038455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usersCollection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database.collection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('users'); </w:t>
      </w:r>
    </w:p>
    <w:p w14:paraId="43F86674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users = await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usersCollection.find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).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toArray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();</w:t>
      </w:r>
    </w:p>
    <w:p w14:paraId="2B7F451C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(users);</w:t>
      </w:r>
    </w:p>
    <w:p w14:paraId="4C8B1C43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} catch (err) {</w:t>
      </w:r>
    </w:p>
    <w:p w14:paraId="0FC80F0F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('Error fetching users:', err);</w:t>
      </w:r>
    </w:p>
    <w:p w14:paraId="08F66854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res.status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(500).send('Error fetching users');</w:t>
      </w:r>
    </w:p>
    <w:p w14:paraId="700D02A1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}finally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3E2AC975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     await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client.close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(); // Close the MongoDB connection</w:t>
      </w:r>
    </w:p>
    <w:p w14:paraId="0A7F67CC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}</w:t>
      </w:r>
    </w:p>
    <w:p w14:paraId="54BDABDD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});</w:t>
      </w:r>
    </w:p>
    <w:p w14:paraId="0B772451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</w:t>
      </w:r>
    </w:p>
    <w:p w14:paraId="73B121C1" w14:textId="3FC75EAA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// UPDATE: Update user information</w:t>
      </w:r>
    </w:p>
    <w:p w14:paraId="6D68D2FC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app.post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'/update', async 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req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, res) =&gt; {</w:t>
      </w:r>
    </w:p>
    <w:p w14:paraId="697300B6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filter =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{ email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req.body.email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};</w:t>
      </w:r>
    </w:p>
    <w:p w14:paraId="7BEF26FF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update =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{ $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set: { name: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req.body.newName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, password: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req.body.newPassword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} };</w:t>
      </w:r>
    </w:p>
    <w:p w14:paraId="20B7FF85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try {</w:t>
      </w:r>
    </w:p>
    <w:p w14:paraId="4DD266F5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     await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client.connect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(); // Reconnect to MongoDB</w:t>
      </w:r>
    </w:p>
    <w:p w14:paraId="1BC4B673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database =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client.db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testdb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'); // Replace with your database name</w:t>
      </w:r>
    </w:p>
    <w:p w14:paraId="64980D6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usersCollection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database.collection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('users'); // Replace with your collection name</w:t>
      </w:r>
    </w:p>
    <w:p w14:paraId="3847080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result = await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usersCollection.updateOne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(filter, update);</w:t>
      </w:r>
    </w:p>
    <w:p w14:paraId="180BC5B1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if (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result.matchedCount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&gt; 0) {</w:t>
      </w:r>
    </w:p>
    <w:p w14:paraId="16ABE64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res.send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(`User with email ${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req.body.email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} updated successfully`);</w:t>
      </w:r>
    </w:p>
    <w:p w14:paraId="5BADF680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} else {</w:t>
      </w:r>
    </w:p>
    <w:p w14:paraId="3BD67BFE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res.send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('No user found with the provided email');</w:t>
      </w:r>
    </w:p>
    <w:p w14:paraId="2E5FA3E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}</w:t>
      </w:r>
    </w:p>
    <w:p w14:paraId="261FAC96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} catch (err) {</w:t>
      </w:r>
    </w:p>
    <w:p w14:paraId="282CBDE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('Error updating user:', err);</w:t>
      </w:r>
    </w:p>
    <w:p w14:paraId="577DFE5D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res.status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(500).send('Error updating user');</w:t>
      </w:r>
    </w:p>
    <w:p w14:paraId="17941F83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}finally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2889A362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     await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client.close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(); // Close the MongoDB connection</w:t>
      </w:r>
    </w:p>
    <w:p w14:paraId="434DA252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}</w:t>
      </w:r>
    </w:p>
    <w:p w14:paraId="1458F4B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});</w:t>
      </w:r>
    </w:p>
    <w:p w14:paraId="33B0CA8D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</w:t>
      </w:r>
    </w:p>
    <w:p w14:paraId="2057544C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// DELETE: Delete a user</w:t>
      </w:r>
    </w:p>
    <w:p w14:paraId="5149AF9D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app.post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'/delete', async 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req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, res) =&gt; {</w:t>
      </w:r>
    </w:p>
    <w:p w14:paraId="12E3093B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filter =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{ email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: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req.body.email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};</w:t>
      </w:r>
    </w:p>
    <w:p w14:paraId="2AE5E531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try {</w:t>
      </w:r>
    </w:p>
    <w:p w14:paraId="50964A96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     await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client.connect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(); // Reconnect to MongoDB</w:t>
      </w:r>
    </w:p>
    <w:p w14:paraId="30B848C4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database =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client.db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testdb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'); // Replace with your database name</w:t>
      </w:r>
    </w:p>
    <w:p w14:paraId="28CC4CBD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usersCollection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database.collection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('users'); // Replace with your collection name</w:t>
      </w:r>
    </w:p>
    <w:p w14:paraId="40A8B7B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result = await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usersCollection.deleteOne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(filter);</w:t>
      </w:r>
    </w:p>
    <w:p w14:paraId="239CC525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if (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result.deletedCount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&gt; 0) {</w:t>
      </w:r>
    </w:p>
    <w:p w14:paraId="5043D1DD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res.send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(`User with email ${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req.body.email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} deleted successfully`);</w:t>
      </w:r>
    </w:p>
    <w:p w14:paraId="54D6F8AE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} else {</w:t>
      </w:r>
    </w:p>
    <w:p w14:paraId="560F0C8B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res.send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('No user found with the provided email');</w:t>
      </w:r>
    </w:p>
    <w:p w14:paraId="1A610877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lastRenderedPageBreak/>
        <w:t>      }</w:t>
      </w:r>
    </w:p>
    <w:p w14:paraId="178E7A26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} catch (err) {</w:t>
      </w:r>
    </w:p>
    <w:p w14:paraId="4FF0D121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('Error deleting user:', err);</w:t>
      </w:r>
    </w:p>
    <w:p w14:paraId="6493CA35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res.status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(500).send('Error deleting user');</w:t>
      </w:r>
    </w:p>
    <w:p w14:paraId="14C150B0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}finally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{</w:t>
      </w:r>
    </w:p>
    <w:p w14:paraId="574125F6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      await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client.close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(); // Close the MongoDB connection</w:t>
      </w:r>
    </w:p>
    <w:p w14:paraId="795A26C8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  }</w:t>
      </w:r>
    </w:p>
    <w:p w14:paraId="128EAD63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});</w:t>
      </w:r>
    </w:p>
    <w:p w14:paraId="069E63A5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</w:t>
      </w:r>
    </w:p>
    <w:p w14:paraId="056158A8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// Error handling middleware</w:t>
      </w:r>
    </w:p>
    <w:p w14:paraId="0292E2DA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app.use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(err,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req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, res, next) =&gt; {</w:t>
      </w:r>
    </w:p>
    <w:p w14:paraId="5815730D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err.stack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);</w:t>
      </w:r>
    </w:p>
    <w:p w14:paraId="49EB99DC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res.status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(500).send('Something went wrong!');</w:t>
      </w:r>
    </w:p>
    <w:p w14:paraId="6E7A591F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});</w:t>
      </w:r>
    </w:p>
    <w:p w14:paraId="66B9F00C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063AEAE2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// Start the server</w:t>
      </w:r>
    </w:p>
    <w:p w14:paraId="1D519082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app.listen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(port, () =&gt; {</w:t>
      </w:r>
    </w:p>
    <w:p w14:paraId="5D218BBD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  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`Server running at http://localhost:${port}`);</w:t>
      </w:r>
    </w:p>
    <w:p w14:paraId="6AFABA8F" w14:textId="77777777" w:rsidR="00081408" w:rsidRPr="00640723" w:rsidRDefault="00081408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});</w:t>
      </w:r>
    </w:p>
    <w:p w14:paraId="2FD3E52E" w14:textId="77777777" w:rsidR="00081408" w:rsidRPr="00081408" w:rsidRDefault="00081408" w:rsidP="00081408">
      <w:pPr>
        <w:spacing w:after="0"/>
        <w:jc w:val="both"/>
        <w:rPr>
          <w:rFonts w:eastAsia="Cambria" w:cs="Cambria"/>
        </w:rPr>
      </w:pPr>
    </w:p>
    <w:p w14:paraId="5572CDCF" w14:textId="77777777" w:rsidR="00F16442" w:rsidRDefault="00F16442" w:rsidP="00081408">
      <w:pPr>
        <w:spacing w:after="0"/>
        <w:jc w:val="both"/>
        <w:rPr>
          <w:rFonts w:eastAsia="Cambria" w:cs="Cambria"/>
        </w:rPr>
      </w:pPr>
    </w:p>
    <w:p w14:paraId="53D5E27F" w14:textId="55B4C08B" w:rsidR="00F16442" w:rsidRPr="00081408" w:rsidRDefault="00F16442" w:rsidP="00F16442">
      <w:pPr>
        <w:spacing w:after="0"/>
        <w:jc w:val="both"/>
        <w:rPr>
          <w:rFonts w:eastAsia="Cambria" w:cs="Cambria"/>
          <w:b/>
          <w:bCs/>
        </w:rPr>
      </w:pPr>
      <w:r w:rsidRPr="00081408">
        <w:rPr>
          <w:rFonts w:eastAsia="Cambria" w:cs="Cambria"/>
          <w:b/>
          <w:bCs/>
        </w:rPr>
        <w:t>Example</w:t>
      </w:r>
      <w:r>
        <w:rPr>
          <w:rFonts w:eastAsia="Cambria" w:cs="Cambria"/>
          <w:b/>
          <w:bCs/>
        </w:rPr>
        <w:t xml:space="preserve"> for MySQL Connectivity</w:t>
      </w:r>
      <w:r w:rsidRPr="00081408">
        <w:rPr>
          <w:rFonts w:eastAsia="Cambria" w:cs="Cambria"/>
          <w:b/>
          <w:bCs/>
        </w:rPr>
        <w:t>:</w:t>
      </w:r>
    </w:p>
    <w:p w14:paraId="4CC758F0" w14:textId="77777777" w:rsidR="00F16442" w:rsidRDefault="00F16442" w:rsidP="00081408">
      <w:pPr>
        <w:spacing w:after="0"/>
        <w:jc w:val="both"/>
        <w:rPr>
          <w:rFonts w:eastAsia="Cambria" w:cs="Cambria"/>
        </w:rPr>
      </w:pPr>
    </w:p>
    <w:p w14:paraId="51C53177" w14:textId="77777777" w:rsidR="00F16442" w:rsidRPr="00F16442" w:rsidRDefault="00F16442" w:rsidP="00F16442">
      <w:pPr>
        <w:spacing w:after="0"/>
        <w:jc w:val="both"/>
        <w:rPr>
          <w:rFonts w:eastAsia="Cambria" w:cs="Cambria"/>
        </w:rPr>
      </w:pPr>
    </w:p>
    <w:p w14:paraId="150773AE" w14:textId="77777777" w:rsidR="00F16442" w:rsidRPr="00F16442" w:rsidRDefault="00F16442" w:rsidP="00F16442">
      <w:pPr>
        <w:spacing w:after="0"/>
        <w:jc w:val="both"/>
        <w:rPr>
          <w:rFonts w:eastAsia="Cambria" w:cs="Cambria"/>
        </w:rPr>
      </w:pPr>
      <w:r w:rsidRPr="00F16442">
        <w:rPr>
          <w:rFonts w:eastAsia="Cambria" w:cs="Cambria"/>
        </w:rPr>
        <w:t>Project Structure:</w:t>
      </w:r>
    </w:p>
    <w:p w14:paraId="59ED9EB2" w14:textId="21BFF707" w:rsidR="00F16442" w:rsidRPr="00F16442" w:rsidRDefault="00F16442" w:rsidP="00F16442">
      <w:pPr>
        <w:spacing w:after="0"/>
        <w:jc w:val="center"/>
        <w:rPr>
          <w:rFonts w:eastAsia="Cambria" w:cs="Cambria"/>
        </w:rPr>
      </w:pPr>
      <w:r w:rsidRPr="00F16442">
        <w:rPr>
          <w:rFonts w:eastAsia="Cambria" w:cs="Cambria"/>
          <w:noProof/>
        </w:rPr>
        <w:drawing>
          <wp:inline distT="0" distB="0" distL="0" distR="0" wp14:anchorId="407C17B8" wp14:editId="49A3F32F">
            <wp:extent cx="1633537" cy="1819913"/>
            <wp:effectExtent l="0" t="0" r="5080" b="8890"/>
            <wp:docPr id="27619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719" cy="18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45E5" w14:textId="181406E9" w:rsidR="00454C2C" w:rsidRPr="00454C2C" w:rsidRDefault="00454C2C" w:rsidP="00454C2C">
      <w:pPr>
        <w:spacing w:after="0"/>
        <w:jc w:val="center"/>
        <w:rPr>
          <w:rFonts w:eastAsia="Cambria" w:cs="Cambria"/>
          <w:i/>
          <w:iCs/>
          <w:sz w:val="18"/>
          <w:szCs w:val="18"/>
        </w:rPr>
      </w:pPr>
      <w:r w:rsidRPr="008A04B3">
        <w:rPr>
          <w:rFonts w:eastAsia="Cambria" w:cs="Cambria"/>
          <w:b/>
          <w:bCs/>
          <w:i/>
          <w:iCs/>
          <w:sz w:val="18"/>
          <w:szCs w:val="18"/>
        </w:rPr>
        <w:t>Figure 14.</w:t>
      </w:r>
      <w:r>
        <w:rPr>
          <w:rFonts w:eastAsia="Cambria" w:cs="Cambria"/>
          <w:b/>
          <w:bCs/>
          <w:i/>
          <w:iCs/>
          <w:sz w:val="18"/>
          <w:szCs w:val="18"/>
        </w:rPr>
        <w:t>8</w:t>
      </w:r>
      <w:r w:rsidRPr="008A04B3">
        <w:rPr>
          <w:rFonts w:eastAsia="Cambria" w:cs="Cambria"/>
          <w:b/>
          <w:bCs/>
          <w:i/>
          <w:iCs/>
          <w:sz w:val="18"/>
          <w:szCs w:val="18"/>
        </w:rPr>
        <w:t xml:space="preserve">: </w:t>
      </w:r>
      <w:r w:rsidRPr="00454C2C">
        <w:rPr>
          <w:rFonts w:eastAsia="Cambria" w:cs="Cambria"/>
          <w:i/>
          <w:iCs/>
          <w:sz w:val="18"/>
          <w:szCs w:val="18"/>
        </w:rPr>
        <w:t>Project Structure</w:t>
      </w:r>
      <w:r>
        <w:rPr>
          <w:rFonts w:eastAsia="Cambria" w:cs="Cambria"/>
          <w:i/>
          <w:iCs/>
          <w:sz w:val="18"/>
          <w:szCs w:val="18"/>
        </w:rPr>
        <w:t>- MySQL</w:t>
      </w:r>
    </w:p>
    <w:p w14:paraId="0BEDED42" w14:textId="77777777" w:rsidR="00F16442" w:rsidRPr="00F16442" w:rsidRDefault="00F16442" w:rsidP="00F16442">
      <w:pPr>
        <w:spacing w:after="0"/>
        <w:jc w:val="both"/>
        <w:rPr>
          <w:rFonts w:eastAsia="Cambria" w:cs="Cambria"/>
        </w:rPr>
      </w:pPr>
    </w:p>
    <w:p w14:paraId="41B3A13E" w14:textId="37BB0A06" w:rsidR="00F16442" w:rsidRPr="00F16442" w:rsidRDefault="00F16442" w:rsidP="00F16442">
      <w:pPr>
        <w:spacing w:after="0"/>
        <w:jc w:val="both"/>
        <w:rPr>
          <w:rFonts w:eastAsia="Cambria" w:cs="Cambria"/>
        </w:rPr>
      </w:pPr>
      <w:r>
        <w:rPr>
          <w:rFonts w:eastAsia="Cambria" w:cs="Cambria"/>
          <w:b/>
          <w:bCs/>
        </w:rPr>
        <w:t>Index.html</w:t>
      </w:r>
    </w:p>
    <w:p w14:paraId="233D9E11" w14:textId="77777777" w:rsidR="00F16442" w:rsidRPr="00F16442" w:rsidRDefault="00F16442" w:rsidP="00F16442">
      <w:pPr>
        <w:spacing w:after="0"/>
        <w:jc w:val="both"/>
        <w:rPr>
          <w:rFonts w:eastAsia="Cambria" w:cs="Cambria"/>
        </w:rPr>
      </w:pPr>
    </w:p>
    <w:p w14:paraId="0DE5C427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&lt;!DOCTYPE html&gt;</w:t>
      </w:r>
    </w:p>
    <w:p w14:paraId="42A2B4B4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&lt;html lang="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en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"&gt;</w:t>
      </w:r>
    </w:p>
    <w:p w14:paraId="76FB417E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&lt;head&gt;</w:t>
      </w:r>
    </w:p>
    <w:p w14:paraId="200C7264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&lt;meta charset="UTF-8"&gt;</w:t>
      </w:r>
    </w:p>
    <w:p w14:paraId="188D244C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&lt;meta name="viewport" content="width=device-width, initial-scale=1.0"&gt;</w:t>
      </w:r>
    </w:p>
    <w:p w14:paraId="79B6336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&lt;title&gt;CRUD with MySQL and Node.js&lt;/title&gt;</w:t>
      </w:r>
    </w:p>
    <w:p w14:paraId="5DDECE4F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&lt;style&gt;</w:t>
      </w:r>
    </w:p>
    <w:p w14:paraId="479D891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 xml:space="preserve">    table,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th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, td {</w:t>
      </w:r>
    </w:p>
    <w:p w14:paraId="01A0E969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border: 1px solid black;</w:t>
      </w:r>
    </w:p>
    <w:p w14:paraId="15272183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border-collapse: collapse;</w:t>
      </w:r>
    </w:p>
    <w:p w14:paraId="193D5332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padding: 10px;</w:t>
      </w:r>
    </w:p>
    <w:p w14:paraId="60AD5168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}</w:t>
      </w:r>
    </w:p>
    <w:p w14:paraId="7418F9BA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lastRenderedPageBreak/>
        <w:t>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th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, td {</w:t>
      </w:r>
    </w:p>
    <w:p w14:paraId="7D314F2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text-align: left;</w:t>
      </w:r>
    </w:p>
    <w:p w14:paraId="67B66B4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}</w:t>
      </w:r>
    </w:p>
    <w:p w14:paraId="5C3F449C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</w:t>
      </w:r>
    </w:p>
    <w:p w14:paraId="0237F422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&lt;/style&gt;</w:t>
      </w:r>
    </w:p>
    <w:p w14:paraId="379D7F90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&lt;/head&gt;</w:t>
      </w:r>
    </w:p>
    <w:p w14:paraId="30338E88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&lt;body&gt;</w:t>
      </w:r>
    </w:p>
    <w:p w14:paraId="44EFD25F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&lt;h1&gt;&lt;p style="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font-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family:cambria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"&gt;&lt;/p&gt;&lt;p style="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color:blue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"&gt; Users List &lt;/p&gt;&lt;/h1&gt;</w:t>
      </w:r>
    </w:p>
    <w:p w14:paraId="3F664D9E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&lt;table id="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usersTable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"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bgcolor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="Silver"&gt;</w:t>
      </w:r>
    </w:p>
    <w:p w14:paraId="52BC8EB3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&lt;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thead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</w:t>
      </w:r>
    </w:p>
    <w:p w14:paraId="26BB3CE0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&lt;tr&gt;</w:t>
      </w:r>
    </w:p>
    <w:p w14:paraId="781B1AAA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&lt;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th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&gt;&lt;p style="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color:maroon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"&gt;Name&lt;/p&gt;&lt;/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th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</w:t>
      </w:r>
    </w:p>
    <w:p w14:paraId="42DADBE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&lt;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th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&gt;&lt;p style="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color:maroon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"&gt;Email&lt;/p&gt;&lt;/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th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</w:t>
      </w:r>
    </w:p>
    <w:p w14:paraId="6133E9CA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&lt;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th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&gt;&lt;p style="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color:maroon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"&gt;Actions&lt;/p&gt;&lt;/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th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</w:t>
      </w:r>
    </w:p>
    <w:p w14:paraId="1F9CCA4B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&lt;/tr&gt;</w:t>
      </w:r>
    </w:p>
    <w:p w14:paraId="5D0965E7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&lt;/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thead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</w:t>
      </w:r>
    </w:p>
    <w:p w14:paraId="4C9733C5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&lt;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tbody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</w:t>
      </w:r>
    </w:p>
    <w:p w14:paraId="5FA9F923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 xml:space="preserve"> Data will be injected here --&gt;</w:t>
      </w:r>
    </w:p>
    <w:p w14:paraId="16C79520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&lt;/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tbody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</w:t>
      </w:r>
    </w:p>
    <w:p w14:paraId="01B0A533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&lt;/table&gt;</w:t>
      </w:r>
    </w:p>
    <w:p w14:paraId="70BE4E52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FCF93DB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&lt;h2&gt;&lt;p style="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font-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family:cambria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"&gt;&lt;/p&gt;&lt;p style="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color:blue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"&gt;Add User&lt;/p&gt;&lt;/h2&gt;</w:t>
      </w:r>
    </w:p>
    <w:p w14:paraId="696810E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 xml:space="preserve">&lt;form method="POST" action="/add"&gt; 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&lt;!--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 xml:space="preserve"> Make sure method="POST" and action="/add" are correct --&gt;</w:t>
      </w:r>
    </w:p>
    <w:p w14:paraId="585D2750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&lt;label&gt;&lt;b&gt;&lt;p style="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color:maroon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"&gt;Name:&lt;/p&gt;&lt;/b&gt;&lt;/label&gt;</w:t>
      </w:r>
    </w:p>
    <w:p w14:paraId="08BA072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&lt;input type="text" name="name" required&gt;&lt;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</w:t>
      </w:r>
    </w:p>
    <w:p w14:paraId="63B10389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&lt;label&gt;&lt;b&gt;&lt;p style="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color:maroon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"&gt;Email:&lt;/p&gt;&lt;/b&gt;&lt;/label&gt;</w:t>
      </w:r>
    </w:p>
    <w:p w14:paraId="18E18A98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&lt;input type="email" name="email" required&gt; &lt;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&gt;&lt;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</w:t>
      </w:r>
    </w:p>
    <w:p w14:paraId="1F8EAB4F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&lt;button type="submit"&gt;Add User&lt;/button&gt;</w:t>
      </w:r>
    </w:p>
    <w:p w14:paraId="3F4EB11E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&lt;/form&gt;</w:t>
      </w:r>
    </w:p>
    <w:p w14:paraId="48EDA750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038729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&lt;h2&gt;&lt;p style="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font-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family:cambria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"&gt;&lt;/p&gt;&lt;p style="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color:blue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"&gt;Edit User&lt;/p&gt;&lt;/h2&gt;</w:t>
      </w:r>
    </w:p>
    <w:p w14:paraId="7091E6F8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&lt;form id="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editUserForm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" style="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display:none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;"&gt;</w:t>
      </w:r>
    </w:p>
    <w:p w14:paraId="2856B48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&lt;input type="hidden" name="id"&gt;</w:t>
      </w:r>
    </w:p>
    <w:p w14:paraId="215953D3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&lt;label&gt;Name:&lt;/label&gt;&lt;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</w:t>
      </w:r>
    </w:p>
    <w:p w14:paraId="7AF18DE1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&lt;input type="text" name="name" required&gt;&lt;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</w:t>
      </w:r>
    </w:p>
    <w:p w14:paraId="1FDCF4D7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&lt;label&gt;Email:&lt;/label&gt;&lt;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</w:t>
      </w:r>
    </w:p>
    <w:p w14:paraId="7AA99892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&lt;input type="email" name="email" required&gt;&lt;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br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&gt;</w:t>
      </w:r>
    </w:p>
    <w:p w14:paraId="574F0948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&lt;button type="submit"&gt;Update User&lt;/button&gt;</w:t>
      </w:r>
    </w:p>
    <w:p w14:paraId="0E23ECE5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&lt;/form&gt;</w:t>
      </w:r>
    </w:p>
    <w:p w14:paraId="1343C99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A994268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&lt;script&gt;</w:t>
      </w:r>
    </w:p>
    <w:p w14:paraId="54954B20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document.addEventListener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DOMContentLoaded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', function() {</w:t>
      </w:r>
    </w:p>
    <w:p w14:paraId="7E6FDF11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loadUsers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);</w:t>
      </w:r>
    </w:p>
    <w:p w14:paraId="24CD8437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B560154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// Fetch and display users</w:t>
      </w:r>
    </w:p>
    <w:p w14:paraId="2D7DDB11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 xml:space="preserve">      function 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loadUsers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) {</w:t>
      </w:r>
    </w:p>
    <w:p w14:paraId="5049F637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fetch('/users')</w:t>
      </w:r>
    </w:p>
    <w:p w14:paraId="40776A0E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 xml:space="preserve">(response =&gt;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())</w:t>
      </w:r>
    </w:p>
    <w:p w14:paraId="402C7F44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(data =&gt; {</w:t>
      </w:r>
    </w:p>
    <w:p w14:paraId="061B27E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tableBody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document.querySelector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('#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usersTable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tbody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');</w:t>
      </w:r>
    </w:p>
    <w:p w14:paraId="5AD768DE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tableBody.innerHTML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= '';</w:t>
      </w:r>
    </w:p>
    <w:p w14:paraId="14DEE837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data.forEach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(user =&gt; {</w:t>
      </w:r>
    </w:p>
    <w:p w14:paraId="467F381C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row = 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('tr');</w:t>
      </w:r>
    </w:p>
    <w:p w14:paraId="19985182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lastRenderedPageBreak/>
        <w:t>          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row.innerHTML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 xml:space="preserve"> = `</w:t>
      </w:r>
    </w:p>
    <w:p w14:paraId="037B98B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    &lt;td&gt;${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user.name}&lt;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/td&gt;</w:t>
      </w:r>
    </w:p>
    <w:p w14:paraId="379E1F3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    &lt;td&gt;${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user.email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}&lt;/td&gt;</w:t>
      </w:r>
    </w:p>
    <w:p w14:paraId="48212593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    &lt;td&gt;</w:t>
      </w:r>
    </w:p>
    <w:p w14:paraId="3AAB5E01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      &lt;button onclick="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editUser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(${user.id}, '${user.name}', '${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user.email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}')"&gt;Edit&lt;/button&gt;</w:t>
      </w:r>
    </w:p>
    <w:p w14:paraId="5B4231E4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      &lt;form style="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display:inline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;" action="/delete" method="POST"&gt;</w:t>
      </w:r>
    </w:p>
    <w:p w14:paraId="1580D664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        &lt;input type="hidden" name="id" value="${user.id}"&gt;</w:t>
      </w:r>
    </w:p>
    <w:p w14:paraId="0AAD76A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        &lt;button type="submit"&gt;Delete&lt;/button&gt;</w:t>
      </w:r>
    </w:p>
    <w:p w14:paraId="3BAD7A3F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      &lt;/form&gt;</w:t>
      </w:r>
    </w:p>
    <w:p w14:paraId="0937A8B8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    &lt;/td&gt;</w:t>
      </w:r>
    </w:p>
    <w:p w14:paraId="3750488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  `;</w:t>
      </w:r>
    </w:p>
    <w:p w14:paraId="1DFC1B6C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tableBody.appendChild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(row);</w:t>
      </w:r>
    </w:p>
    <w:p w14:paraId="6BB4BBAC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  });</w:t>
      </w:r>
    </w:p>
    <w:p w14:paraId="0F90B398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});</w:t>
      </w:r>
    </w:p>
    <w:p w14:paraId="3D46764E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}</w:t>
      </w:r>
    </w:p>
    <w:p w14:paraId="53356EFE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3EFEC40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// Add user</w:t>
      </w:r>
    </w:p>
    <w:p w14:paraId="66473541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document.getElementById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('addUserForm').addEventListener('submit', function(e) {</w:t>
      </w:r>
    </w:p>
    <w:p w14:paraId="54D2EEEE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e.preventDefault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();</w:t>
      </w:r>
    </w:p>
    <w:p w14:paraId="3B250504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formData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= new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FormData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(this);</w:t>
      </w:r>
    </w:p>
    <w:p w14:paraId="163E3B27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fetch(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'/add', {</w:t>
      </w:r>
    </w:p>
    <w:p w14:paraId="6C7012B1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method: 'POST',</w:t>
      </w:r>
    </w:p>
    <w:p w14:paraId="228A141A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 xml:space="preserve">          body: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formData</w:t>
      </w:r>
      <w:proofErr w:type="spellEnd"/>
    </w:p>
    <w:p w14:paraId="2631F068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}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).then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(() =&gt; {</w:t>
      </w:r>
    </w:p>
    <w:p w14:paraId="64E079C8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this.reset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();</w:t>
      </w:r>
    </w:p>
    <w:p w14:paraId="12ACC9BF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loadUsers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);</w:t>
      </w:r>
    </w:p>
    <w:p w14:paraId="09C460EF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});</w:t>
      </w:r>
    </w:p>
    <w:p w14:paraId="4DC75B4F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});</w:t>
      </w:r>
    </w:p>
    <w:p w14:paraId="7406BF29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1E08374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// Edit user</w:t>
      </w:r>
    </w:p>
    <w:p w14:paraId="5D1FC0D8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window.editUser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 xml:space="preserve"> = function(id, name, email) {</w:t>
      </w:r>
    </w:p>
    <w:p w14:paraId="26361827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editForm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editUserForm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');</w:t>
      </w:r>
    </w:p>
    <w:p w14:paraId="04496969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editForm.style.display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 xml:space="preserve"> = 'block';</w:t>
      </w:r>
    </w:p>
    <w:p w14:paraId="0F5DA170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editForm.name.value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= name;</w:t>
      </w:r>
    </w:p>
    <w:p w14:paraId="1606F352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editForm.email.value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= email;</w:t>
      </w:r>
    </w:p>
    <w:p w14:paraId="23B15C05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editForm.id.value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= id;</w:t>
      </w:r>
    </w:p>
    <w:p w14:paraId="6623ED60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};</w:t>
      </w:r>
    </w:p>
    <w:p w14:paraId="0B56799C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F840135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// Update user</w:t>
      </w:r>
    </w:p>
    <w:p w14:paraId="562F162F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document.getElementById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('editUserForm').addEventListener('submit', function(e) {</w:t>
      </w:r>
    </w:p>
    <w:p w14:paraId="6772F14C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e.preventDefault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();</w:t>
      </w:r>
    </w:p>
    <w:p w14:paraId="3F9FE3D9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formData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= new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FormData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(this);</w:t>
      </w:r>
    </w:p>
    <w:p w14:paraId="73F4E39B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fetch(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'/edit', {</w:t>
      </w:r>
    </w:p>
    <w:p w14:paraId="14CCA11B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method: 'POST',</w:t>
      </w:r>
    </w:p>
    <w:p w14:paraId="094D3C9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 xml:space="preserve">          body: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formData</w:t>
      </w:r>
      <w:proofErr w:type="spellEnd"/>
    </w:p>
    <w:p w14:paraId="731A0DAC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}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).then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(() =&gt; {</w:t>
      </w:r>
    </w:p>
    <w:p w14:paraId="498B6EC1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this.style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.display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= 'none';</w:t>
      </w:r>
    </w:p>
    <w:p w14:paraId="0524B1EA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loadUsers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);</w:t>
      </w:r>
    </w:p>
    <w:p w14:paraId="6BCA22A4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  });</w:t>
      </w:r>
    </w:p>
    <w:p w14:paraId="449FD61A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});</w:t>
      </w:r>
    </w:p>
    <w:p w14:paraId="42E58C45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});</w:t>
      </w:r>
    </w:p>
    <w:p w14:paraId="7B431153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&lt;/script&gt;</w:t>
      </w:r>
    </w:p>
    <w:p w14:paraId="56FC8A52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&lt;/body&gt;</w:t>
      </w:r>
    </w:p>
    <w:p w14:paraId="31535EA8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lastRenderedPageBreak/>
        <w:t>&lt;/html&gt;</w:t>
      </w:r>
    </w:p>
    <w:p w14:paraId="666317F7" w14:textId="77777777" w:rsidR="00F16442" w:rsidRPr="00F16442" w:rsidRDefault="00F16442" w:rsidP="00F16442">
      <w:pPr>
        <w:spacing w:after="0"/>
        <w:jc w:val="both"/>
        <w:rPr>
          <w:rFonts w:eastAsia="Cambria" w:cs="Cambria"/>
        </w:rPr>
      </w:pPr>
      <w:r w:rsidRPr="00F16442">
        <w:rPr>
          <w:rFonts w:eastAsia="Cambria" w:cs="Cambria"/>
        </w:rPr>
        <w:br/>
      </w:r>
    </w:p>
    <w:p w14:paraId="029B3CC5" w14:textId="77777777" w:rsidR="00F16442" w:rsidRPr="00F16442" w:rsidRDefault="00F16442" w:rsidP="00F16442">
      <w:pPr>
        <w:spacing w:after="0"/>
        <w:jc w:val="both"/>
        <w:rPr>
          <w:rFonts w:eastAsia="Cambria" w:cs="Cambria"/>
        </w:rPr>
      </w:pPr>
      <w:r w:rsidRPr="00F16442">
        <w:rPr>
          <w:rFonts w:eastAsia="Cambria" w:cs="Cambria"/>
          <w:b/>
          <w:bCs/>
        </w:rPr>
        <w:t xml:space="preserve">Create a file named app.js to handle the backend logic. Here is an example backend that connects to MySQL and performs CRUD operations: </w:t>
      </w:r>
      <w:r w:rsidRPr="00F16442">
        <w:rPr>
          <w:rFonts w:eastAsia="Cambria" w:cs="Cambria"/>
          <w:b/>
          <w:bCs/>
        </w:rPr>
        <w:br/>
        <w:t>Paste the following code</w:t>
      </w:r>
    </w:p>
    <w:p w14:paraId="18770379" w14:textId="77777777" w:rsidR="00F16442" w:rsidRPr="00F16442" w:rsidRDefault="00F16442" w:rsidP="00F16442">
      <w:pPr>
        <w:spacing w:after="0"/>
        <w:jc w:val="both"/>
        <w:rPr>
          <w:rFonts w:eastAsia="Cambria" w:cs="Cambria"/>
        </w:rPr>
      </w:pPr>
    </w:p>
    <w:p w14:paraId="28CCEB63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express = require('express');</w:t>
      </w:r>
    </w:p>
    <w:p w14:paraId="586F08CF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mysql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= require('mysql2');</w:t>
      </w:r>
    </w:p>
    <w:p w14:paraId="36B1D0DB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path = require('path'); // To serve the static HTML file</w:t>
      </w:r>
    </w:p>
    <w:p w14:paraId="5EA62B5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app = 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express(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);</w:t>
      </w:r>
    </w:p>
    <w:p w14:paraId="27DA6567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070F95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// Middleware to parse form data</w:t>
      </w:r>
    </w:p>
    <w:p w14:paraId="091B0934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app.use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End"/>
      <w:r w:rsidRPr="00F16442">
        <w:rPr>
          <w:rFonts w:ascii="Consolas" w:eastAsia="Cambria" w:hAnsi="Consolas" w:cs="Cambria"/>
          <w:sz w:val="20"/>
          <w:szCs w:val="20"/>
        </w:rPr>
        <w:t>express.urlencoded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({ extended: true }));</w:t>
      </w:r>
    </w:p>
    <w:p w14:paraId="6D3CCE01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0B7F7F5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// MySQL connection setup</w:t>
      </w:r>
    </w:p>
    <w:p w14:paraId="3CB05057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db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mysql.createConnection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({</w:t>
      </w:r>
    </w:p>
    <w:p w14:paraId="5306E761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host: 'localhost',</w:t>
      </w:r>
    </w:p>
    <w:p w14:paraId="4AE762E8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user: 'root',</w:t>
      </w:r>
    </w:p>
    <w:p w14:paraId="29CA42F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password: 'rupali123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',   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 xml:space="preserve"> //change as required</w:t>
      </w:r>
    </w:p>
    <w:p w14:paraId="4F789C2E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database: '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mydatabase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'</w:t>
      </w:r>
    </w:p>
    <w:p w14:paraId="610C7A5C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});</w:t>
      </w:r>
    </w:p>
    <w:p w14:paraId="36BEF99C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77A9582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db.connect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((err) =&gt; {</w:t>
      </w:r>
    </w:p>
    <w:p w14:paraId="14C69324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if (err) throw err;</w:t>
      </w:r>
    </w:p>
    <w:p w14:paraId="210789AC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'MySQL Connected...');</w:t>
      </w:r>
    </w:p>
    <w:p w14:paraId="39394AC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});</w:t>
      </w:r>
    </w:p>
    <w:p w14:paraId="65F7609B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E41F4BF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// Route to serve index.html</w:t>
      </w:r>
    </w:p>
    <w:p w14:paraId="23572672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app.get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'/', (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req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, res) =&gt; {</w:t>
      </w:r>
    </w:p>
    <w:p w14:paraId="616A9BD5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res.sendFile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path.join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(__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dirname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, 'index.html')); // Make sure index.html is in the same folder as app.js</w:t>
      </w:r>
    </w:p>
    <w:p w14:paraId="51E931F7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});</w:t>
      </w:r>
    </w:p>
    <w:p w14:paraId="7A2EA6AC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ABCFB6F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// Read: Fetch all users</w:t>
      </w:r>
    </w:p>
    <w:p w14:paraId="6F06C157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app.get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'/users', (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req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, res) =&gt; {</w:t>
      </w:r>
    </w:p>
    <w:p w14:paraId="713415A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sql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= 'SELECT * FROM users';</w:t>
      </w:r>
    </w:p>
    <w:p w14:paraId="762F62A2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db.query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sql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, (err, results) =&gt; {</w:t>
      </w:r>
    </w:p>
    <w:p w14:paraId="12E7DF42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if (err) throw err;</w:t>
      </w:r>
    </w:p>
    <w:p w14:paraId="646CAAEF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(results);</w:t>
      </w:r>
    </w:p>
    <w:p w14:paraId="37E6895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});</w:t>
      </w:r>
    </w:p>
    <w:p w14:paraId="223075E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});</w:t>
      </w:r>
    </w:p>
    <w:p w14:paraId="3827CC7A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9DC2894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// Route to handle form submission</w:t>
      </w:r>
    </w:p>
    <w:p w14:paraId="3E0DA1D0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app.post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'/add', (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req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, res) =&gt; {</w:t>
      </w:r>
    </w:p>
    <w:p w14:paraId="2C057F8E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 xml:space="preserve">'Received form data:',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req.body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);</w:t>
      </w:r>
    </w:p>
    <w:p w14:paraId="69FB4001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{ name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 xml:space="preserve">, email } =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req.body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;</w:t>
      </w:r>
    </w:p>
    <w:p w14:paraId="66D342E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1BA57E8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 xml:space="preserve">  if 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(!name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 xml:space="preserve"> || !email) {</w:t>
      </w:r>
    </w:p>
    <w:p w14:paraId="74CB3DC3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'Name or email is missing');</w:t>
      </w:r>
    </w:p>
    <w:p w14:paraId="340D63EB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 xml:space="preserve">    return 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res.status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(400).send('Name and email are required');</w:t>
      </w:r>
    </w:p>
    <w:p w14:paraId="00BEEE70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}</w:t>
      </w:r>
    </w:p>
    <w:p w14:paraId="37CDFDC7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48D92E2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lastRenderedPageBreak/>
        <w:t>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sql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= 'INSERT INTO users (name, email) VALUES 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(?,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 xml:space="preserve"> ?)';</w:t>
      </w:r>
    </w:p>
    <w:p w14:paraId="7648DA5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db.query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sql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, [name, email], (err, result) =&gt; {</w:t>
      </w:r>
    </w:p>
    <w:p w14:paraId="63EE2223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if (err) throw err;</w:t>
      </w:r>
    </w:p>
    <w:p w14:paraId="41A0786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'User added successfully, result:', result);</w:t>
      </w:r>
    </w:p>
    <w:p w14:paraId="4437B92C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res.redirect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('/');</w:t>
      </w:r>
    </w:p>
    <w:p w14:paraId="28C797D7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});</w:t>
      </w:r>
    </w:p>
    <w:p w14:paraId="0C18D831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});</w:t>
      </w:r>
    </w:p>
    <w:p w14:paraId="302A9569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CB2AD2A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// Update: Edit a user</w:t>
      </w:r>
    </w:p>
    <w:p w14:paraId="1DAA242A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app.post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'/edit', (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req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, res) =&gt; {</w:t>
      </w:r>
    </w:p>
    <w:p w14:paraId="233A1522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{ id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 xml:space="preserve">, name, email } =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req.body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;</w:t>
      </w:r>
    </w:p>
    <w:p w14:paraId="064983D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sql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= 'UPDATE users SET name 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= ?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 xml:space="preserve">, email = ? WHERE id 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= ?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';</w:t>
      </w:r>
    </w:p>
    <w:p w14:paraId="4D534AFC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db.query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sql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, [name, email, id], (err) =&gt; {</w:t>
      </w:r>
    </w:p>
    <w:p w14:paraId="0F707FC4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if (err) throw err;</w:t>
      </w:r>
    </w:p>
    <w:p w14:paraId="69E229F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res.redirect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('/');</w:t>
      </w:r>
    </w:p>
    <w:p w14:paraId="2471BA0F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});</w:t>
      </w:r>
    </w:p>
    <w:p w14:paraId="39FBA18C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});</w:t>
      </w:r>
    </w:p>
    <w:p w14:paraId="0571585F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</w:t>
      </w:r>
    </w:p>
    <w:p w14:paraId="6857E630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// Delete: Remove a user</w:t>
      </w:r>
    </w:p>
    <w:p w14:paraId="0F26A9B0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app.post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'/delete', (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req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, res) =&gt; {</w:t>
      </w:r>
    </w:p>
    <w:p w14:paraId="59488E24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{ id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 xml:space="preserve"> } =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req.body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;</w:t>
      </w:r>
    </w:p>
    <w:p w14:paraId="4F81E6A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sql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= 'DELETE FROM users WHERE id 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= ?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';</w:t>
      </w:r>
    </w:p>
    <w:p w14:paraId="457B4E65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db.query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sql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, [id], (err) =&gt; {</w:t>
      </w:r>
    </w:p>
    <w:p w14:paraId="267B4079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if (err) throw err;</w:t>
      </w:r>
    </w:p>
    <w:p w14:paraId="61653C3E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  </w:t>
      </w: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res.redirect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('/');</w:t>
      </w:r>
    </w:p>
    <w:p w14:paraId="03C51202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  });</w:t>
      </w:r>
    </w:p>
    <w:p w14:paraId="3A509764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});</w:t>
      </w:r>
    </w:p>
    <w:p w14:paraId="40CCA7CD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</w:t>
      </w:r>
    </w:p>
    <w:p w14:paraId="064E407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30BB24F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// Start the server</w:t>
      </w:r>
    </w:p>
    <w:p w14:paraId="72C42017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F16442">
        <w:rPr>
          <w:rFonts w:ascii="Consolas" w:eastAsia="Cambria" w:hAnsi="Consolas" w:cs="Cambria"/>
          <w:sz w:val="20"/>
          <w:szCs w:val="20"/>
        </w:rPr>
        <w:t>app.listen</w:t>
      </w:r>
      <w:proofErr w:type="spellEnd"/>
      <w:proofErr w:type="gramEnd"/>
      <w:r w:rsidRPr="00F16442">
        <w:rPr>
          <w:rFonts w:ascii="Consolas" w:eastAsia="Cambria" w:hAnsi="Consolas" w:cs="Cambria"/>
          <w:sz w:val="20"/>
          <w:szCs w:val="20"/>
        </w:rPr>
        <w:t>(3000, () =&gt; {</w:t>
      </w:r>
    </w:p>
    <w:p w14:paraId="691016AE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  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'Server started on port 3000');</w:t>
      </w:r>
    </w:p>
    <w:p w14:paraId="2942F996" w14:textId="77777777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>});</w:t>
      </w:r>
    </w:p>
    <w:p w14:paraId="096DCA4F" w14:textId="77777777" w:rsidR="00F16442" w:rsidRPr="00F16442" w:rsidRDefault="00F16442" w:rsidP="00F16442">
      <w:pPr>
        <w:spacing w:after="0"/>
        <w:jc w:val="both"/>
        <w:rPr>
          <w:rFonts w:eastAsia="Cambria" w:cs="Cambria"/>
        </w:rPr>
      </w:pPr>
    </w:p>
    <w:p w14:paraId="43A9C231" w14:textId="4D25375E" w:rsidR="00F16442" w:rsidRPr="00F16442" w:rsidRDefault="00F16442" w:rsidP="00F16442">
      <w:pPr>
        <w:spacing w:after="0"/>
        <w:jc w:val="both"/>
        <w:rPr>
          <w:rFonts w:eastAsia="Cambria" w:cs="Cambria"/>
          <w:b/>
          <w:bCs/>
        </w:rPr>
      </w:pPr>
      <w:r w:rsidRPr="00F16442">
        <w:rPr>
          <w:rFonts w:eastAsia="Cambria" w:cs="Cambria"/>
          <w:b/>
          <w:bCs/>
        </w:rPr>
        <w:t>Run the Application</w:t>
      </w:r>
    </w:p>
    <w:p w14:paraId="628BA4E5" w14:textId="77777777" w:rsidR="00F16442" w:rsidRPr="00F16442" w:rsidRDefault="00F16442" w:rsidP="00F16442">
      <w:pPr>
        <w:spacing w:after="0"/>
        <w:jc w:val="both"/>
        <w:rPr>
          <w:rFonts w:eastAsia="Cambria" w:cs="Cambria"/>
        </w:rPr>
      </w:pPr>
    </w:p>
    <w:p w14:paraId="2241CFE4" w14:textId="1E81CC67" w:rsidR="00F16442" w:rsidRPr="00F16442" w:rsidRDefault="00F16442" w:rsidP="00F16442">
      <w:pPr>
        <w:spacing w:after="0"/>
        <w:jc w:val="both"/>
        <w:rPr>
          <w:rFonts w:eastAsia="Cambria" w:cs="Cambria"/>
        </w:rPr>
      </w:pPr>
      <w:r w:rsidRPr="00F16442">
        <w:rPr>
          <w:rFonts w:eastAsia="Cambria" w:cs="Cambria"/>
          <w:b/>
          <w:bCs/>
        </w:rPr>
        <w:t>Start MySQL</w:t>
      </w:r>
      <w:r w:rsidRPr="00F16442">
        <w:rPr>
          <w:rFonts w:eastAsia="Cambria" w:cs="Cambria"/>
        </w:rPr>
        <w:t>:</w:t>
      </w:r>
    </w:p>
    <w:p w14:paraId="51D12A7B" w14:textId="5459BA20" w:rsidR="00F16442" w:rsidRPr="00F16442" w:rsidRDefault="00F16442" w:rsidP="00F16442">
      <w:pPr>
        <w:spacing w:after="0"/>
        <w:jc w:val="both"/>
        <w:rPr>
          <w:rFonts w:eastAsia="Cambria" w:cs="Cambria"/>
        </w:rPr>
      </w:pPr>
      <w:r w:rsidRPr="00F16442">
        <w:rPr>
          <w:rFonts w:eastAsia="Cambria" w:cs="Cambria"/>
        </w:rPr>
        <w:t>Ensure MySQL is running on your machine </w:t>
      </w:r>
    </w:p>
    <w:p w14:paraId="6057838D" w14:textId="77777777" w:rsidR="00F16442" w:rsidRPr="00F16442" w:rsidRDefault="00F16442" w:rsidP="00F16442">
      <w:pPr>
        <w:spacing w:after="0"/>
        <w:jc w:val="both"/>
        <w:rPr>
          <w:rFonts w:eastAsia="Cambria" w:cs="Cambria"/>
        </w:rPr>
      </w:pPr>
    </w:p>
    <w:p w14:paraId="185EB462" w14:textId="7DD9EFB2" w:rsidR="00F16442" w:rsidRPr="00F16442" w:rsidRDefault="00F16442" w:rsidP="00F16442">
      <w:pPr>
        <w:spacing w:after="0"/>
        <w:jc w:val="both"/>
        <w:rPr>
          <w:rFonts w:eastAsia="Cambria" w:cs="Cambria"/>
        </w:rPr>
      </w:pPr>
      <w:r w:rsidRPr="00F16442">
        <w:rPr>
          <w:rFonts w:eastAsia="Cambria" w:cs="Cambria"/>
          <w:b/>
          <w:bCs/>
        </w:rPr>
        <w:t>MySQL Database and Table Creation:</w:t>
      </w:r>
    </w:p>
    <w:p w14:paraId="043AC642" w14:textId="1C0260A3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 xml:space="preserve">Create database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mydatabase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;</w:t>
      </w:r>
    </w:p>
    <w:p w14:paraId="5DD47D5C" w14:textId="0674C956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 xml:space="preserve">use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mydatabase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>;</w:t>
      </w:r>
    </w:p>
    <w:p w14:paraId="3BDA12C8" w14:textId="0353689B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F16442">
        <w:rPr>
          <w:rFonts w:ascii="Consolas" w:eastAsia="Cambria" w:hAnsi="Consolas" w:cs="Cambria"/>
          <w:sz w:val="20"/>
          <w:szCs w:val="20"/>
        </w:rPr>
        <w:t xml:space="preserve">Create table </w:t>
      </w:r>
      <w:proofErr w:type="gramStart"/>
      <w:r w:rsidRPr="00F16442">
        <w:rPr>
          <w:rFonts w:ascii="Consolas" w:eastAsia="Cambria" w:hAnsi="Consolas" w:cs="Cambria"/>
          <w:sz w:val="20"/>
          <w:szCs w:val="20"/>
        </w:rPr>
        <w:t>users(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 xml:space="preserve">id int </w:t>
      </w:r>
      <w:proofErr w:type="spellStart"/>
      <w:r w:rsidRPr="00F16442">
        <w:rPr>
          <w:rFonts w:ascii="Consolas" w:eastAsia="Cambria" w:hAnsi="Consolas" w:cs="Cambria"/>
          <w:sz w:val="20"/>
          <w:szCs w:val="20"/>
        </w:rPr>
        <w:t>auto_increment</w:t>
      </w:r>
      <w:proofErr w:type="spellEnd"/>
      <w:r w:rsidRPr="00F16442">
        <w:rPr>
          <w:rFonts w:ascii="Consolas" w:eastAsia="Cambria" w:hAnsi="Consolas" w:cs="Cambria"/>
          <w:sz w:val="20"/>
          <w:szCs w:val="20"/>
        </w:rPr>
        <w:t xml:space="preserve"> primary key, name varchar(20), email     </w:t>
      </w:r>
    </w:p>
    <w:p w14:paraId="380F4CC3" w14:textId="03B25480" w:rsidR="00F16442" w:rsidRPr="00F16442" w:rsidRDefault="00F16442" w:rsidP="00F16442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F16442">
        <w:rPr>
          <w:rFonts w:ascii="Consolas" w:eastAsia="Cambria" w:hAnsi="Consolas" w:cs="Cambria"/>
          <w:sz w:val="20"/>
          <w:szCs w:val="20"/>
        </w:rPr>
        <w:t>varchar(</w:t>
      </w:r>
      <w:proofErr w:type="gramEnd"/>
      <w:r w:rsidRPr="00F16442">
        <w:rPr>
          <w:rFonts w:ascii="Consolas" w:eastAsia="Cambria" w:hAnsi="Consolas" w:cs="Cambria"/>
          <w:sz w:val="20"/>
          <w:szCs w:val="20"/>
        </w:rPr>
        <w:t>25));</w:t>
      </w:r>
    </w:p>
    <w:p w14:paraId="3E00A0F8" w14:textId="77777777" w:rsidR="00F16442" w:rsidRPr="00F16442" w:rsidRDefault="00F16442" w:rsidP="00F16442">
      <w:pPr>
        <w:spacing w:after="0"/>
        <w:jc w:val="both"/>
        <w:rPr>
          <w:rFonts w:eastAsia="Cambria" w:cs="Cambria"/>
        </w:rPr>
      </w:pPr>
    </w:p>
    <w:p w14:paraId="392C128D" w14:textId="6B6075B5" w:rsidR="00F16442" w:rsidRPr="00F16442" w:rsidRDefault="00F16442" w:rsidP="00F16442">
      <w:pPr>
        <w:spacing w:after="0"/>
        <w:rPr>
          <w:rFonts w:ascii="Consolas" w:eastAsia="Cambria" w:hAnsi="Consolas" w:cs="Cambria"/>
          <w:sz w:val="20"/>
          <w:szCs w:val="20"/>
        </w:rPr>
      </w:pPr>
      <w:r w:rsidRPr="00F16442">
        <w:rPr>
          <w:rFonts w:eastAsia="Cambria" w:cs="Cambria"/>
        </w:rPr>
        <w:t>Start your Node.js server:</w:t>
      </w:r>
      <w:r w:rsidRPr="00F16442">
        <w:rPr>
          <w:rFonts w:eastAsia="Cambria" w:cs="Cambria"/>
        </w:rPr>
        <w:br/>
      </w:r>
      <w:r w:rsidRPr="00F16442">
        <w:rPr>
          <w:rFonts w:ascii="Consolas" w:eastAsia="Cambria" w:hAnsi="Consolas" w:cs="Cambria"/>
          <w:sz w:val="20"/>
          <w:szCs w:val="20"/>
        </w:rPr>
        <w:t>node app.js</w:t>
      </w:r>
    </w:p>
    <w:p w14:paraId="6AD0777F" w14:textId="77777777" w:rsidR="00F16442" w:rsidRPr="00F16442" w:rsidRDefault="00F16442" w:rsidP="00F16442">
      <w:pPr>
        <w:spacing w:after="0"/>
        <w:jc w:val="both"/>
        <w:rPr>
          <w:rFonts w:eastAsia="Cambria" w:cs="Cambria"/>
        </w:rPr>
      </w:pPr>
      <w:r w:rsidRPr="00F16442">
        <w:rPr>
          <w:rFonts w:eastAsia="Cambria" w:cs="Cambria"/>
        </w:rPr>
        <w:t xml:space="preserve">Server running at </w:t>
      </w:r>
      <w:hyperlink r:id="rId10" w:history="1">
        <w:r w:rsidRPr="00F16442">
          <w:rPr>
            <w:rStyle w:val="Hyperlink"/>
            <w:rFonts w:eastAsia="Cambria" w:cs="Cambria"/>
          </w:rPr>
          <w:t>http://localhost:3000</w:t>
        </w:r>
      </w:hyperlink>
    </w:p>
    <w:p w14:paraId="5A853FE4" w14:textId="77777777" w:rsidR="00F16442" w:rsidRPr="00F16442" w:rsidRDefault="00F16442" w:rsidP="00F16442">
      <w:pPr>
        <w:spacing w:after="0"/>
        <w:jc w:val="both"/>
        <w:rPr>
          <w:rFonts w:eastAsia="Cambria" w:cs="Cambria"/>
        </w:rPr>
      </w:pPr>
      <w:r w:rsidRPr="00F16442">
        <w:rPr>
          <w:rFonts w:eastAsia="Cambria" w:cs="Cambria"/>
        </w:rPr>
        <w:t>Click the above link and check the result.</w:t>
      </w:r>
    </w:p>
    <w:p w14:paraId="0677FFC1" w14:textId="7E480D7E" w:rsidR="003B3AAF" w:rsidRPr="008A04B3" w:rsidRDefault="00F16442" w:rsidP="00C44E93">
      <w:pPr>
        <w:spacing w:after="0"/>
        <w:jc w:val="both"/>
        <w:rPr>
          <w:rFonts w:eastAsia="Cambria" w:cs="Cambria"/>
          <w:b/>
          <w:bCs/>
          <w:i/>
          <w:iCs/>
          <w:sz w:val="18"/>
          <w:szCs w:val="18"/>
        </w:rPr>
      </w:pPr>
      <w:r w:rsidRPr="00F16442">
        <w:rPr>
          <w:rFonts w:eastAsia="Cambria" w:cs="Cambria"/>
        </w:rPr>
        <w:br/>
      </w:r>
    </w:p>
    <w:p w14:paraId="29DF6D46" w14:textId="77777777" w:rsidR="001E19B7" w:rsidRDefault="001E19B7" w:rsidP="00860AC0">
      <w:pPr>
        <w:spacing w:after="0"/>
        <w:jc w:val="both"/>
        <w:rPr>
          <w:rFonts w:eastAsia="Cambria" w:cs="Cambria"/>
        </w:rPr>
      </w:pPr>
    </w:p>
    <w:p w14:paraId="14E6FAB0" w14:textId="5FC460C5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eastAsia="Cambria" w:cs="Cambria"/>
          <w:b/>
          <w:bCs/>
        </w:rPr>
        <w:t>Debugging JavaScript Code</w:t>
      </w:r>
    </w:p>
    <w:p w14:paraId="7C2BE928" w14:textId="1182D2EC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eastAsia="Cambria" w:cs="Cambria"/>
          <w:b/>
          <w:bCs/>
        </w:rPr>
        <w:t>Common Debugging Methods</w:t>
      </w:r>
    </w:p>
    <w:p w14:paraId="3B9C9EB7" w14:textId="77777777" w:rsidR="00860AC0" w:rsidRPr="00860AC0" w:rsidRDefault="00860AC0" w:rsidP="00D718D8">
      <w:pPr>
        <w:spacing w:after="0"/>
        <w:jc w:val="both"/>
        <w:rPr>
          <w:rFonts w:eastAsia="Cambria" w:cs="Cambria"/>
        </w:rPr>
      </w:pPr>
      <w:r w:rsidRPr="00860AC0">
        <w:rPr>
          <w:rFonts w:eastAsia="Cambria" w:cs="Cambria"/>
          <w:b/>
          <w:bCs/>
        </w:rPr>
        <w:t xml:space="preserve">Using </w:t>
      </w:r>
      <w:proofErr w:type="gramStart"/>
      <w:r w:rsidRPr="00860AC0">
        <w:rPr>
          <w:rFonts w:eastAsia="Cambria" w:cs="Cambria"/>
          <w:b/>
          <w:bCs/>
        </w:rPr>
        <w:t>console.log(</w:t>
      </w:r>
      <w:proofErr w:type="gramEnd"/>
      <w:r w:rsidRPr="00860AC0">
        <w:rPr>
          <w:rFonts w:eastAsia="Cambria" w:cs="Cambria"/>
          <w:b/>
          <w:bCs/>
        </w:rPr>
        <w:t>) (Basic Debugging)</w:t>
      </w:r>
    </w:p>
    <w:p w14:paraId="472250B0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5;</w:t>
      </w:r>
    </w:p>
    <w:p w14:paraId="0A7E5877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"Value of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:",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num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); // Debugging output</w:t>
      </w:r>
    </w:p>
    <w:p w14:paraId="2ED58A62" w14:textId="77777777" w:rsidR="00D718D8" w:rsidRDefault="00D718D8" w:rsidP="00D718D8">
      <w:pPr>
        <w:spacing w:after="0"/>
        <w:jc w:val="both"/>
        <w:rPr>
          <w:rFonts w:eastAsia="Cambria" w:cs="Cambria"/>
          <w:b/>
          <w:bCs/>
        </w:rPr>
      </w:pPr>
    </w:p>
    <w:p w14:paraId="2C148F9E" w14:textId="6EB4F2DA" w:rsidR="00860AC0" w:rsidRPr="00860AC0" w:rsidRDefault="00860AC0" w:rsidP="00D718D8">
      <w:pPr>
        <w:spacing w:after="0"/>
        <w:jc w:val="both"/>
        <w:rPr>
          <w:rFonts w:eastAsia="Cambria" w:cs="Cambria"/>
        </w:rPr>
      </w:pPr>
      <w:r w:rsidRPr="00860AC0">
        <w:rPr>
          <w:rFonts w:eastAsia="Cambria" w:cs="Cambria"/>
          <w:b/>
          <w:bCs/>
        </w:rPr>
        <w:t>Using debugger Statement</w:t>
      </w:r>
    </w:p>
    <w:p w14:paraId="58A27F7C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testFunction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6D019FE5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let x = 10;</w:t>
      </w:r>
    </w:p>
    <w:p w14:paraId="72600AF3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debugger;  /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/ Execution will pause here in the browser’s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DevTools</w:t>
      </w:r>
      <w:proofErr w:type="spellEnd"/>
    </w:p>
    <w:p w14:paraId="699108BB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x += 5;</w:t>
      </w:r>
    </w:p>
    <w:p w14:paraId="7C08E2E5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console.log(x);</w:t>
      </w:r>
    </w:p>
    <w:p w14:paraId="7BF559C8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0E8251C2" w14:textId="77777777" w:rsidR="00860AC0" w:rsidRPr="00860AC0" w:rsidRDefault="00860AC0" w:rsidP="00860AC0">
      <w:pPr>
        <w:spacing w:after="0"/>
        <w:jc w:val="both"/>
        <w:rPr>
          <w:rFonts w:eastAsia="Cambria" w:cs="Cambria"/>
        </w:rPr>
      </w:pPr>
      <w:proofErr w:type="spellStart"/>
      <w:proofErr w:type="gramStart"/>
      <w:r w:rsidRPr="00860AC0">
        <w:rPr>
          <w:rFonts w:eastAsia="Cambria" w:cs="Cambria"/>
        </w:rPr>
        <w:t>testFunction</w:t>
      </w:r>
      <w:proofErr w:type="spellEnd"/>
      <w:r w:rsidRPr="00860AC0">
        <w:rPr>
          <w:rFonts w:eastAsia="Cambria" w:cs="Cambria"/>
        </w:rPr>
        <w:t>(</w:t>
      </w:r>
      <w:proofErr w:type="gramEnd"/>
      <w:r w:rsidRPr="00860AC0">
        <w:rPr>
          <w:rFonts w:eastAsia="Cambria" w:cs="Cambria"/>
        </w:rPr>
        <w:t>);</w:t>
      </w:r>
    </w:p>
    <w:p w14:paraId="036B4DEB" w14:textId="77777777" w:rsidR="00D718D8" w:rsidRDefault="00D718D8" w:rsidP="00D718D8">
      <w:pPr>
        <w:spacing w:after="0"/>
        <w:jc w:val="both"/>
        <w:rPr>
          <w:rFonts w:eastAsia="Cambria" w:cs="Cambria"/>
          <w:b/>
          <w:bCs/>
        </w:rPr>
      </w:pPr>
    </w:p>
    <w:p w14:paraId="49C8EDC9" w14:textId="556AF5FA" w:rsidR="00860AC0" w:rsidRPr="00860AC0" w:rsidRDefault="00860AC0" w:rsidP="00D718D8">
      <w:pPr>
        <w:spacing w:after="0"/>
        <w:jc w:val="both"/>
        <w:rPr>
          <w:rFonts w:eastAsia="Cambria" w:cs="Cambria"/>
        </w:rPr>
      </w:pPr>
      <w:r w:rsidRPr="00860AC0">
        <w:rPr>
          <w:rFonts w:eastAsia="Cambria" w:cs="Cambria"/>
          <w:b/>
          <w:bCs/>
        </w:rPr>
        <w:t xml:space="preserve">Using </w:t>
      </w:r>
      <w:proofErr w:type="gramStart"/>
      <w:r w:rsidRPr="00860AC0">
        <w:rPr>
          <w:rFonts w:eastAsia="Cambria" w:cs="Cambria"/>
          <w:b/>
          <w:bCs/>
        </w:rPr>
        <w:t>console.log(</w:t>
      </w:r>
      <w:proofErr w:type="gramEnd"/>
      <w:r w:rsidRPr="00860AC0">
        <w:rPr>
          <w:rFonts w:eastAsia="Cambria" w:cs="Cambria"/>
          <w:b/>
          <w:bCs/>
        </w:rPr>
        <w:t>) in Node.js</w:t>
      </w:r>
    </w:p>
    <w:p w14:paraId="2152C6BD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"Server is running on port",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process.env.PORT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);</w:t>
      </w:r>
    </w:p>
    <w:p w14:paraId="4077B031" w14:textId="77777777" w:rsidR="00D718D8" w:rsidRDefault="00D718D8" w:rsidP="00D718D8">
      <w:pPr>
        <w:spacing w:after="0"/>
        <w:jc w:val="both"/>
        <w:rPr>
          <w:rFonts w:eastAsia="Cambria" w:cs="Cambria"/>
          <w:b/>
          <w:bCs/>
        </w:rPr>
      </w:pPr>
    </w:p>
    <w:p w14:paraId="53E743E0" w14:textId="0C62CBFD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eastAsia="Cambria" w:cs="Cambria"/>
          <w:b/>
          <w:bCs/>
        </w:rPr>
        <w:t>Unit Testing in JavaScript (Jest)</w:t>
      </w:r>
    </w:p>
    <w:p w14:paraId="6A23C369" w14:textId="6FC55324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eastAsia="Cambria" w:cs="Cambria"/>
          <w:b/>
          <w:bCs/>
        </w:rPr>
        <w:t>Setting Up Jest</w:t>
      </w:r>
    </w:p>
    <w:p w14:paraId="790C8794" w14:textId="77777777" w:rsidR="00860AC0" w:rsidRPr="00860AC0" w:rsidRDefault="00860AC0" w:rsidP="00860AC0">
      <w:pPr>
        <w:spacing w:after="0"/>
        <w:jc w:val="both"/>
        <w:rPr>
          <w:rFonts w:eastAsia="Cambria" w:cs="Cambria"/>
        </w:rPr>
      </w:pPr>
      <w:r w:rsidRPr="00860AC0">
        <w:rPr>
          <w:rFonts w:eastAsia="Cambria" w:cs="Cambria"/>
        </w:rPr>
        <w:t xml:space="preserve">Install </w:t>
      </w:r>
      <w:r w:rsidRPr="00860AC0">
        <w:rPr>
          <w:rFonts w:eastAsia="Cambria" w:cs="Cambria"/>
          <w:b/>
          <w:bCs/>
        </w:rPr>
        <w:t>Jest</w:t>
      </w:r>
      <w:r w:rsidRPr="00860AC0">
        <w:rPr>
          <w:rFonts w:eastAsia="Cambria" w:cs="Cambria"/>
        </w:rPr>
        <w:t xml:space="preserve"> globally or in a project:</w:t>
      </w:r>
    </w:p>
    <w:p w14:paraId="1F1A5474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 --save-dev jest</w:t>
      </w:r>
    </w:p>
    <w:p w14:paraId="2B0A6A68" w14:textId="77777777" w:rsidR="001E19B7" w:rsidRPr="00860AC0" w:rsidRDefault="001E19B7" w:rsidP="00860AC0">
      <w:pPr>
        <w:spacing w:after="0"/>
        <w:jc w:val="both"/>
        <w:rPr>
          <w:rFonts w:eastAsia="Cambria" w:cs="Cambria"/>
        </w:rPr>
      </w:pPr>
    </w:p>
    <w:p w14:paraId="50269E30" w14:textId="77777777" w:rsidR="00860AC0" w:rsidRPr="00860AC0" w:rsidRDefault="00860AC0" w:rsidP="00860AC0">
      <w:pPr>
        <w:spacing w:after="0"/>
        <w:jc w:val="both"/>
        <w:rPr>
          <w:rFonts w:eastAsia="Cambria" w:cs="Cambria"/>
        </w:rPr>
      </w:pPr>
      <w:r w:rsidRPr="00860AC0">
        <w:rPr>
          <w:rFonts w:eastAsia="Cambria" w:cs="Cambria"/>
        </w:rPr>
        <w:t xml:space="preserve">Add a test script in </w:t>
      </w:r>
      <w:proofErr w:type="spellStart"/>
      <w:proofErr w:type="gramStart"/>
      <w:r w:rsidRPr="00860AC0">
        <w:rPr>
          <w:rFonts w:eastAsia="Cambria" w:cs="Cambria"/>
          <w:b/>
          <w:bCs/>
        </w:rPr>
        <w:t>package.json</w:t>
      </w:r>
      <w:proofErr w:type="spellEnd"/>
      <w:proofErr w:type="gramEnd"/>
      <w:r w:rsidRPr="00860AC0">
        <w:rPr>
          <w:rFonts w:eastAsia="Cambria" w:cs="Cambria"/>
        </w:rPr>
        <w:t>:</w:t>
      </w:r>
    </w:p>
    <w:p w14:paraId="5D5AC834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"scripts": {</w:t>
      </w:r>
    </w:p>
    <w:p w14:paraId="7EBF5BF0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"test": "jest"</w:t>
      </w:r>
    </w:p>
    <w:p w14:paraId="0E36F95B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6E08D293" w14:textId="00137AD4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3834C48" w14:textId="5520FDE7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eastAsia="Cambria" w:cs="Cambria"/>
          <w:b/>
          <w:bCs/>
        </w:rPr>
        <w:t>Writing a Simple Unit Test</w:t>
      </w:r>
    </w:p>
    <w:p w14:paraId="3F12622A" w14:textId="77777777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ascii="Segoe UI Emoji" w:eastAsia="Cambria" w:hAnsi="Segoe UI Emoji" w:cs="Segoe UI Emoji"/>
          <w:b/>
          <w:bCs/>
        </w:rPr>
        <w:t>📂</w:t>
      </w:r>
      <w:r w:rsidRPr="00860AC0">
        <w:rPr>
          <w:rFonts w:eastAsia="Cambria" w:cs="Cambria"/>
          <w:b/>
          <w:bCs/>
        </w:rPr>
        <w:t xml:space="preserve"> Project Structure</w:t>
      </w:r>
    </w:p>
    <w:p w14:paraId="66A3900A" w14:textId="77777777" w:rsidR="00860AC0" w:rsidRPr="00860AC0" w:rsidRDefault="00860AC0" w:rsidP="00860AC0">
      <w:pPr>
        <w:spacing w:after="0"/>
        <w:jc w:val="both"/>
        <w:rPr>
          <w:rFonts w:eastAsia="Cambria" w:cs="Cambria"/>
        </w:rPr>
      </w:pPr>
      <w:r w:rsidRPr="00860AC0">
        <w:rPr>
          <w:rFonts w:eastAsia="Cambria" w:cs="Cambria"/>
        </w:rPr>
        <w:t>backend-</w:t>
      </w:r>
      <w:proofErr w:type="spellStart"/>
      <w:r w:rsidRPr="00860AC0">
        <w:rPr>
          <w:rFonts w:eastAsia="Cambria" w:cs="Cambria"/>
        </w:rPr>
        <w:t>api</w:t>
      </w:r>
      <w:proofErr w:type="spellEnd"/>
      <w:r w:rsidRPr="00860AC0">
        <w:rPr>
          <w:rFonts w:eastAsia="Cambria" w:cs="Cambria"/>
        </w:rPr>
        <w:t>/</w:t>
      </w:r>
    </w:p>
    <w:p w14:paraId="2BD9C725" w14:textId="77777777" w:rsidR="00860AC0" w:rsidRPr="00860AC0" w:rsidRDefault="00860AC0" w:rsidP="00860AC0">
      <w:pPr>
        <w:spacing w:after="0"/>
        <w:jc w:val="both"/>
        <w:rPr>
          <w:rFonts w:eastAsia="Cambria" w:cs="Cambria"/>
        </w:rPr>
      </w:pPr>
      <w:r w:rsidRPr="00860AC0">
        <w:rPr>
          <w:rFonts w:ascii="MS Mincho" w:eastAsia="MS Mincho" w:hAnsi="MS Mincho" w:cs="MS Mincho" w:hint="eastAsia"/>
        </w:rPr>
        <w:t>│──</w:t>
      </w:r>
      <w:r w:rsidRPr="00860AC0">
        <w:rPr>
          <w:rFonts w:eastAsia="Cambria" w:cs="Cambria"/>
        </w:rPr>
        <w:t xml:space="preserve"> </w:t>
      </w:r>
      <w:proofErr w:type="spellStart"/>
      <w:r w:rsidRPr="00860AC0">
        <w:rPr>
          <w:rFonts w:eastAsia="Cambria" w:cs="Cambria"/>
        </w:rPr>
        <w:t>src</w:t>
      </w:r>
      <w:proofErr w:type="spellEnd"/>
      <w:r w:rsidRPr="00860AC0">
        <w:rPr>
          <w:rFonts w:eastAsia="Cambria" w:cs="Cambria"/>
        </w:rPr>
        <w:t>/</w:t>
      </w:r>
    </w:p>
    <w:p w14:paraId="5CB9A56A" w14:textId="77777777" w:rsidR="00860AC0" w:rsidRPr="00860AC0" w:rsidRDefault="00860AC0" w:rsidP="00860AC0">
      <w:pPr>
        <w:spacing w:after="0"/>
        <w:jc w:val="both"/>
        <w:rPr>
          <w:rFonts w:eastAsia="Cambria" w:cs="Cambria"/>
        </w:rPr>
      </w:pPr>
      <w:r w:rsidRPr="00860AC0">
        <w:rPr>
          <w:rFonts w:ascii="MS Mincho" w:eastAsia="MS Mincho" w:hAnsi="MS Mincho" w:cs="MS Mincho" w:hint="eastAsia"/>
        </w:rPr>
        <w:t>│</w:t>
      </w:r>
      <w:r w:rsidRPr="00860AC0">
        <w:rPr>
          <w:rFonts w:eastAsia="Cambria" w:cs="Cambria"/>
        </w:rPr>
        <w:t xml:space="preserve">   </w:t>
      </w:r>
      <w:r w:rsidRPr="00860AC0">
        <w:rPr>
          <w:rFonts w:ascii="MS Mincho" w:eastAsia="MS Mincho" w:hAnsi="MS Mincho" w:cs="MS Mincho" w:hint="eastAsia"/>
        </w:rPr>
        <w:t>├──</w:t>
      </w:r>
      <w:r w:rsidRPr="00860AC0">
        <w:rPr>
          <w:rFonts w:eastAsia="Cambria" w:cs="Cambria"/>
        </w:rPr>
        <w:t xml:space="preserve"> math.js</w:t>
      </w:r>
    </w:p>
    <w:p w14:paraId="590BBE94" w14:textId="77777777" w:rsidR="00860AC0" w:rsidRPr="00860AC0" w:rsidRDefault="00860AC0" w:rsidP="00860AC0">
      <w:pPr>
        <w:spacing w:after="0"/>
        <w:jc w:val="both"/>
        <w:rPr>
          <w:rFonts w:eastAsia="Cambria" w:cs="Cambria"/>
        </w:rPr>
      </w:pPr>
      <w:r w:rsidRPr="00860AC0">
        <w:rPr>
          <w:rFonts w:ascii="MS Mincho" w:eastAsia="MS Mincho" w:hAnsi="MS Mincho" w:cs="MS Mincho" w:hint="eastAsia"/>
        </w:rPr>
        <w:t>│──</w:t>
      </w:r>
      <w:r w:rsidRPr="00860AC0">
        <w:rPr>
          <w:rFonts w:eastAsia="Cambria" w:cs="Cambria"/>
        </w:rPr>
        <w:t xml:space="preserve"> tests/</w:t>
      </w:r>
    </w:p>
    <w:p w14:paraId="329B2343" w14:textId="77777777" w:rsidR="00860AC0" w:rsidRPr="00860AC0" w:rsidRDefault="00860AC0" w:rsidP="00860AC0">
      <w:pPr>
        <w:spacing w:after="0"/>
        <w:jc w:val="both"/>
        <w:rPr>
          <w:rFonts w:eastAsia="Cambria" w:cs="Cambria"/>
        </w:rPr>
      </w:pPr>
      <w:r w:rsidRPr="00860AC0">
        <w:rPr>
          <w:rFonts w:ascii="MS Mincho" w:eastAsia="MS Mincho" w:hAnsi="MS Mincho" w:cs="MS Mincho" w:hint="eastAsia"/>
        </w:rPr>
        <w:t>│</w:t>
      </w:r>
      <w:r w:rsidRPr="00860AC0">
        <w:rPr>
          <w:rFonts w:eastAsia="Cambria" w:cs="Cambria"/>
        </w:rPr>
        <w:t xml:space="preserve">   </w:t>
      </w:r>
      <w:r w:rsidRPr="00860AC0">
        <w:rPr>
          <w:rFonts w:ascii="MS Mincho" w:eastAsia="MS Mincho" w:hAnsi="MS Mincho" w:cs="MS Mincho" w:hint="eastAsia"/>
        </w:rPr>
        <w:t>├──</w:t>
      </w:r>
      <w:r w:rsidRPr="00860AC0">
        <w:rPr>
          <w:rFonts w:eastAsia="Cambria" w:cs="Cambria"/>
        </w:rPr>
        <w:t xml:space="preserve"> math.test.js</w:t>
      </w:r>
    </w:p>
    <w:p w14:paraId="04A47F9C" w14:textId="77777777" w:rsidR="00860AC0" w:rsidRPr="00860AC0" w:rsidRDefault="00860AC0" w:rsidP="00860AC0">
      <w:pPr>
        <w:spacing w:after="0"/>
        <w:jc w:val="both"/>
        <w:rPr>
          <w:rFonts w:eastAsia="Cambria" w:cs="Cambria"/>
        </w:rPr>
      </w:pPr>
      <w:r w:rsidRPr="00860AC0">
        <w:rPr>
          <w:rFonts w:ascii="MS Mincho" w:eastAsia="MS Mincho" w:hAnsi="MS Mincho" w:cs="MS Mincho" w:hint="eastAsia"/>
        </w:rPr>
        <w:t>│──</w:t>
      </w:r>
      <w:r w:rsidRPr="00860AC0">
        <w:rPr>
          <w:rFonts w:eastAsia="Cambria" w:cs="Cambria"/>
        </w:rPr>
        <w:t xml:space="preserve"> </w:t>
      </w:r>
      <w:proofErr w:type="spellStart"/>
      <w:proofErr w:type="gramStart"/>
      <w:r w:rsidRPr="00860AC0">
        <w:rPr>
          <w:rFonts w:eastAsia="Cambria" w:cs="Cambria"/>
        </w:rPr>
        <w:t>package.json</w:t>
      </w:r>
      <w:proofErr w:type="spellEnd"/>
      <w:proofErr w:type="gramEnd"/>
    </w:p>
    <w:p w14:paraId="0FF7E7EC" w14:textId="77777777" w:rsidR="00A323B2" w:rsidRDefault="00A323B2" w:rsidP="00860AC0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35C034FA" w14:textId="2E4E614F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ascii="Segoe UI Emoji" w:eastAsia="Cambria" w:hAnsi="Segoe UI Emoji" w:cs="Segoe UI Emoji"/>
          <w:b/>
          <w:bCs/>
        </w:rPr>
        <w:t>📂</w:t>
      </w:r>
      <w:r w:rsidRPr="00860AC0">
        <w:rPr>
          <w:rFonts w:eastAsia="Cambria" w:cs="Cambria"/>
          <w:b/>
          <w:bCs/>
        </w:rPr>
        <w:t xml:space="preserve"> </w:t>
      </w:r>
      <w:proofErr w:type="spellStart"/>
      <w:r w:rsidRPr="00860AC0">
        <w:rPr>
          <w:rFonts w:eastAsia="Cambria" w:cs="Cambria"/>
          <w:b/>
          <w:bCs/>
        </w:rPr>
        <w:t>src</w:t>
      </w:r>
      <w:proofErr w:type="spellEnd"/>
      <w:r w:rsidRPr="00860AC0">
        <w:rPr>
          <w:rFonts w:eastAsia="Cambria" w:cs="Cambria"/>
          <w:b/>
          <w:bCs/>
        </w:rPr>
        <w:t>/math.js (Function to Test)</w:t>
      </w:r>
    </w:p>
    <w:p w14:paraId="6AB0E976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add(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a, b) {</w:t>
      </w:r>
    </w:p>
    <w:p w14:paraId="1FF93906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return a + b;</w:t>
      </w:r>
    </w:p>
    <w:p w14:paraId="370D56E6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15CB867B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BF2D6C1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multiply(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a, b) {</w:t>
      </w:r>
    </w:p>
    <w:p w14:paraId="6E257B2F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return a * b;</w:t>
      </w:r>
    </w:p>
    <w:p w14:paraId="2EF3A872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5491E652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C3DA782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module.exports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= { add, multiply };</w:t>
      </w:r>
    </w:p>
    <w:p w14:paraId="16C877E1" w14:textId="77777777" w:rsidR="00A323B2" w:rsidRPr="00640723" w:rsidRDefault="00A323B2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6450309E" w14:textId="77777777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ascii="Segoe UI Emoji" w:eastAsia="Cambria" w:hAnsi="Segoe UI Emoji" w:cs="Segoe UI Emoji"/>
          <w:b/>
          <w:bCs/>
        </w:rPr>
        <w:t>📂</w:t>
      </w:r>
      <w:r w:rsidRPr="00860AC0">
        <w:rPr>
          <w:rFonts w:eastAsia="Cambria" w:cs="Cambria"/>
          <w:b/>
          <w:bCs/>
        </w:rPr>
        <w:t xml:space="preserve"> tests/math.test.js (Jest Test File)</w:t>
      </w:r>
    </w:p>
    <w:p w14:paraId="6D3EF15D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{ add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, multiply } = require("../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/math");</w:t>
      </w:r>
    </w:p>
    <w:p w14:paraId="22BE6AA2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7E0D876A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640723">
        <w:rPr>
          <w:rFonts w:ascii="Consolas" w:eastAsia="Cambria" w:hAnsi="Consolas" w:cs="Cambria"/>
          <w:sz w:val="20"/>
          <w:szCs w:val="20"/>
        </w:rPr>
        <w:t>test(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"adds 2 + 3 to equal 5", () =&gt; {</w:t>
      </w:r>
    </w:p>
    <w:p w14:paraId="6810E10C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expect(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add(2, 3)).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toBe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(5);</w:t>
      </w:r>
    </w:p>
    <w:p w14:paraId="6A9666CB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});</w:t>
      </w:r>
    </w:p>
    <w:p w14:paraId="26F266FE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C65F1AB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640723">
        <w:rPr>
          <w:rFonts w:ascii="Consolas" w:eastAsia="Cambria" w:hAnsi="Consolas" w:cs="Cambria"/>
          <w:sz w:val="20"/>
          <w:szCs w:val="20"/>
        </w:rPr>
        <w:t>test(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"multiplies 3 * 4 to equal 12", () =&gt; {</w:t>
      </w:r>
    </w:p>
    <w:p w14:paraId="2DF50D55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expect(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multiply(3, 4)).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toBe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(12);</w:t>
      </w:r>
    </w:p>
    <w:p w14:paraId="2D0D320C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});</w:t>
      </w:r>
    </w:p>
    <w:p w14:paraId="512653D6" w14:textId="77777777" w:rsidR="00A323B2" w:rsidRDefault="00A323B2" w:rsidP="00860AC0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6A44A86F" w14:textId="081AB593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eastAsia="Cambria" w:cs="Cambria"/>
          <w:b/>
          <w:bCs/>
        </w:rPr>
        <w:t xml:space="preserve">Integration Testing with </w:t>
      </w:r>
      <w:proofErr w:type="spellStart"/>
      <w:r w:rsidRPr="00860AC0">
        <w:rPr>
          <w:rFonts w:eastAsia="Cambria" w:cs="Cambria"/>
          <w:b/>
          <w:bCs/>
        </w:rPr>
        <w:t>Supertest</w:t>
      </w:r>
      <w:proofErr w:type="spellEnd"/>
    </w:p>
    <w:p w14:paraId="66FE9B17" w14:textId="5CBF71BE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eastAsia="Cambria" w:cs="Cambria"/>
          <w:b/>
          <w:bCs/>
        </w:rPr>
        <w:t xml:space="preserve">Setting Up </w:t>
      </w:r>
      <w:proofErr w:type="spellStart"/>
      <w:r w:rsidRPr="00860AC0">
        <w:rPr>
          <w:rFonts w:eastAsia="Cambria" w:cs="Cambria"/>
          <w:b/>
          <w:bCs/>
        </w:rPr>
        <w:t>Supertest</w:t>
      </w:r>
      <w:proofErr w:type="spellEnd"/>
    </w:p>
    <w:p w14:paraId="5090A95B" w14:textId="77777777" w:rsidR="00860AC0" w:rsidRPr="00860AC0" w:rsidRDefault="00860AC0" w:rsidP="00860AC0">
      <w:pPr>
        <w:spacing w:after="0"/>
        <w:jc w:val="both"/>
        <w:rPr>
          <w:rFonts w:eastAsia="Cambria" w:cs="Cambria"/>
        </w:rPr>
      </w:pPr>
      <w:r w:rsidRPr="00860AC0">
        <w:rPr>
          <w:rFonts w:eastAsia="Cambria" w:cs="Cambria"/>
        </w:rPr>
        <w:t xml:space="preserve">Install </w:t>
      </w:r>
      <w:proofErr w:type="spellStart"/>
      <w:r w:rsidRPr="00860AC0">
        <w:rPr>
          <w:rFonts w:eastAsia="Cambria" w:cs="Cambria"/>
          <w:b/>
          <w:bCs/>
        </w:rPr>
        <w:t>Supertest</w:t>
      </w:r>
      <w:proofErr w:type="spellEnd"/>
      <w:r w:rsidRPr="00860AC0">
        <w:rPr>
          <w:rFonts w:eastAsia="Cambria" w:cs="Cambria"/>
        </w:rPr>
        <w:t xml:space="preserve"> and </w:t>
      </w:r>
      <w:r w:rsidRPr="00860AC0">
        <w:rPr>
          <w:rFonts w:eastAsia="Cambria" w:cs="Cambria"/>
          <w:b/>
          <w:bCs/>
        </w:rPr>
        <w:t>Jest</w:t>
      </w:r>
      <w:r w:rsidRPr="00860AC0">
        <w:rPr>
          <w:rFonts w:eastAsia="Cambria" w:cs="Cambria"/>
        </w:rPr>
        <w:t>:</w:t>
      </w:r>
    </w:p>
    <w:p w14:paraId="13CC89E7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 --save-dev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supertest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jest</w:t>
      </w:r>
    </w:p>
    <w:p w14:paraId="581525C6" w14:textId="77777777" w:rsidR="00A323B2" w:rsidRDefault="00A323B2" w:rsidP="00860AC0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28D32143" w14:textId="0E5B1A85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eastAsia="Cambria" w:cs="Cambria"/>
          <w:b/>
          <w:bCs/>
        </w:rPr>
        <w:t>Testing an Express API</w:t>
      </w:r>
    </w:p>
    <w:p w14:paraId="46AFBF9C" w14:textId="77777777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ascii="Segoe UI Emoji" w:eastAsia="Cambria" w:hAnsi="Segoe UI Emoji" w:cs="Segoe UI Emoji"/>
          <w:b/>
          <w:bCs/>
        </w:rPr>
        <w:t>📂</w:t>
      </w:r>
      <w:r w:rsidRPr="00860AC0">
        <w:rPr>
          <w:rFonts w:eastAsia="Cambria" w:cs="Cambria"/>
          <w:b/>
          <w:bCs/>
        </w:rPr>
        <w:t xml:space="preserve"> server.js (Sample Express API)</w:t>
      </w:r>
    </w:p>
    <w:p w14:paraId="1AE636A9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express = require("express");</w:t>
      </w:r>
    </w:p>
    <w:p w14:paraId="0CCBC1F2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app =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express(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);</w:t>
      </w:r>
    </w:p>
    <w:p w14:paraId="7FDC1E80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3A8B208B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app.get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"/ping", 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req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, res) =&gt; {</w:t>
      </w:r>
    </w:p>
    <w:p w14:paraId="066C3AB5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({ message: "pong" });</w:t>
      </w:r>
    </w:p>
    <w:p w14:paraId="0114ECCD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});</w:t>
      </w:r>
    </w:p>
    <w:p w14:paraId="1ACD2D0C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4C45DE28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module.exports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= app;</w:t>
      </w:r>
    </w:p>
    <w:p w14:paraId="2F687DBC" w14:textId="77777777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ascii="Segoe UI Emoji" w:eastAsia="Cambria" w:hAnsi="Segoe UI Emoji" w:cs="Segoe UI Emoji"/>
          <w:b/>
          <w:bCs/>
        </w:rPr>
        <w:t>📂</w:t>
      </w:r>
      <w:r w:rsidRPr="00860AC0">
        <w:rPr>
          <w:rFonts w:eastAsia="Cambria" w:cs="Cambria"/>
          <w:b/>
          <w:bCs/>
        </w:rPr>
        <w:t xml:space="preserve"> tests/server.test.js</w:t>
      </w:r>
    </w:p>
    <w:p w14:paraId="5D5976AD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request = require("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supertest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");</w:t>
      </w:r>
    </w:p>
    <w:p w14:paraId="4C2AB4B9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app =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require(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"../server");</w:t>
      </w:r>
    </w:p>
    <w:p w14:paraId="1D63E9F0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</w:p>
    <w:p w14:paraId="1D124FAA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640723">
        <w:rPr>
          <w:rFonts w:ascii="Consolas" w:eastAsia="Cambria" w:hAnsi="Consolas" w:cs="Cambria"/>
          <w:sz w:val="20"/>
          <w:szCs w:val="20"/>
        </w:rPr>
        <w:t>test(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"GET /ping should return pong", async () =&gt; {</w:t>
      </w:r>
    </w:p>
    <w:p w14:paraId="6286FE6E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response = await request(app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).get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("/ping");</w:t>
      </w:r>
    </w:p>
    <w:p w14:paraId="6FDB9B59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expect(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response.status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).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toBe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(200);</w:t>
      </w:r>
    </w:p>
    <w:p w14:paraId="56E399EB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expect(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response.body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.message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).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toBe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("pong");</w:t>
      </w:r>
    </w:p>
    <w:p w14:paraId="7494BE7C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});</w:t>
      </w:r>
    </w:p>
    <w:p w14:paraId="222A0CFD" w14:textId="77777777" w:rsidR="00A323B2" w:rsidRDefault="00A323B2" w:rsidP="00860AC0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095C8D64" w14:textId="71E9673A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eastAsia="Cambria" w:cs="Cambria"/>
          <w:b/>
          <w:bCs/>
        </w:rPr>
        <w:t>Running the Test</w:t>
      </w:r>
    </w:p>
    <w:p w14:paraId="4E6D221E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test</w:t>
      </w:r>
    </w:p>
    <w:p w14:paraId="4BC2CB2A" w14:textId="4241158F" w:rsidR="00860AC0" w:rsidRPr="00860AC0" w:rsidRDefault="00860AC0" w:rsidP="00860AC0">
      <w:pPr>
        <w:spacing w:after="0"/>
        <w:jc w:val="both"/>
        <w:rPr>
          <w:rFonts w:eastAsia="Cambria" w:cs="Cambria"/>
        </w:rPr>
      </w:pPr>
    </w:p>
    <w:p w14:paraId="0AF8E42D" w14:textId="6CF63EC6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eastAsia="Cambria" w:cs="Cambria"/>
          <w:b/>
          <w:bCs/>
        </w:rPr>
        <w:t>End-to-End (E2E) Testing with Cypress</w:t>
      </w:r>
    </w:p>
    <w:p w14:paraId="095644A1" w14:textId="19E10C24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eastAsia="Cambria" w:cs="Cambria"/>
          <w:b/>
          <w:bCs/>
        </w:rPr>
        <w:t>Installing Cypress</w:t>
      </w:r>
    </w:p>
    <w:p w14:paraId="278D6D7B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 --save-dev cypress</w:t>
      </w:r>
    </w:p>
    <w:p w14:paraId="00B8D360" w14:textId="77777777" w:rsidR="00A323B2" w:rsidRDefault="00A323B2" w:rsidP="00860AC0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77ADBF0D" w14:textId="556437AD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eastAsia="Cambria" w:cs="Cambria"/>
          <w:b/>
          <w:bCs/>
        </w:rPr>
        <w:t>Writing a Cypress Test</w:t>
      </w:r>
    </w:p>
    <w:p w14:paraId="5F875ED7" w14:textId="77777777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ascii="Segoe UI Emoji" w:eastAsia="Cambria" w:hAnsi="Segoe UI Emoji" w:cs="Segoe UI Emoji"/>
          <w:b/>
          <w:bCs/>
        </w:rPr>
        <w:t>📂</w:t>
      </w:r>
      <w:r w:rsidRPr="00860AC0">
        <w:rPr>
          <w:rFonts w:eastAsia="Cambria" w:cs="Cambria"/>
          <w:b/>
          <w:bCs/>
        </w:rPr>
        <w:t xml:space="preserve"> cypress/integration/sample.spec.js</w:t>
      </w:r>
    </w:p>
    <w:p w14:paraId="42502D24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640723">
        <w:rPr>
          <w:rFonts w:ascii="Consolas" w:eastAsia="Cambria" w:hAnsi="Consolas" w:cs="Cambria"/>
          <w:sz w:val="20"/>
          <w:szCs w:val="20"/>
        </w:rPr>
        <w:t>describe(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"Visit Homepage", () =&gt; {</w:t>
      </w:r>
    </w:p>
    <w:p w14:paraId="18E08D81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it(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"should load homepage", () =&gt; {</w:t>
      </w:r>
    </w:p>
    <w:p w14:paraId="79A15604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cy.visit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("http://localhost:3000");</w:t>
      </w:r>
    </w:p>
    <w:p w14:paraId="3D6DD495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cy.contains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("Welcome");</w:t>
      </w:r>
    </w:p>
    <w:p w14:paraId="39813F28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lastRenderedPageBreak/>
        <w:t xml:space="preserve">    });</w:t>
      </w:r>
    </w:p>
    <w:p w14:paraId="2E60B201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});</w:t>
      </w:r>
    </w:p>
    <w:p w14:paraId="3252BDB0" w14:textId="77777777" w:rsidR="00A323B2" w:rsidRDefault="00A323B2" w:rsidP="00860AC0">
      <w:pPr>
        <w:spacing w:after="0"/>
        <w:jc w:val="both"/>
        <w:rPr>
          <w:rFonts w:ascii="Segoe UI Emoji" w:eastAsia="Cambria" w:hAnsi="Segoe UI Emoji" w:cs="Segoe UI Emoji"/>
          <w:b/>
          <w:bCs/>
        </w:rPr>
      </w:pPr>
    </w:p>
    <w:p w14:paraId="4E99AD59" w14:textId="5453EA5C" w:rsidR="00860AC0" w:rsidRPr="00860AC0" w:rsidRDefault="00860AC0" w:rsidP="00860AC0">
      <w:pPr>
        <w:spacing w:after="0"/>
        <w:jc w:val="both"/>
        <w:rPr>
          <w:rFonts w:eastAsia="Cambria" w:cs="Cambria"/>
          <w:b/>
          <w:bCs/>
        </w:rPr>
      </w:pPr>
      <w:r w:rsidRPr="00860AC0">
        <w:rPr>
          <w:rFonts w:eastAsia="Cambria" w:cs="Cambria"/>
          <w:b/>
          <w:bCs/>
        </w:rPr>
        <w:t>Running Cypress</w:t>
      </w:r>
    </w:p>
    <w:p w14:paraId="2F875735" w14:textId="77777777" w:rsidR="00860AC0" w:rsidRPr="00640723" w:rsidRDefault="00860AC0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npx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cypress open</w:t>
      </w:r>
    </w:p>
    <w:p w14:paraId="7C1D3687" w14:textId="77777777" w:rsidR="00C44E93" w:rsidRDefault="00C44E93" w:rsidP="00EA4F13">
      <w:pPr>
        <w:spacing w:after="0"/>
        <w:jc w:val="both"/>
        <w:rPr>
          <w:rFonts w:eastAsia="Cambria" w:cs="Cambria"/>
          <w:b/>
          <w:bCs/>
        </w:rPr>
      </w:pPr>
    </w:p>
    <w:p w14:paraId="0F6E853A" w14:textId="2C9F7376" w:rsidR="00F91472" w:rsidRPr="00F91472" w:rsidRDefault="00F91472" w:rsidP="00EA4F13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  <w:b/>
          <w:bCs/>
        </w:rPr>
        <w:t>Remove unnecessary console logs</w:t>
      </w:r>
      <w:r w:rsidRPr="00F91472">
        <w:rPr>
          <w:rFonts w:eastAsia="Cambria" w:cs="Cambria"/>
        </w:rPr>
        <w:t>:</w:t>
      </w:r>
    </w:p>
    <w:p w14:paraId="6ACAE36E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"Debug message"); // Remove before deploying</w:t>
      </w:r>
    </w:p>
    <w:p w14:paraId="0483E35B" w14:textId="77777777" w:rsidR="00F91472" w:rsidRPr="00F91472" w:rsidRDefault="00F91472" w:rsidP="00EA4F13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  <w:b/>
          <w:bCs/>
        </w:rPr>
        <w:t>Use a linter</w:t>
      </w:r>
      <w:r w:rsidRPr="00F91472">
        <w:rPr>
          <w:rFonts w:eastAsia="Cambria" w:cs="Cambria"/>
        </w:rPr>
        <w:t xml:space="preserve"> (</w:t>
      </w:r>
      <w:proofErr w:type="spellStart"/>
      <w:r w:rsidRPr="00F91472">
        <w:rPr>
          <w:rFonts w:eastAsia="Cambria" w:cs="Cambria"/>
        </w:rPr>
        <w:t>ESLint</w:t>
      </w:r>
      <w:proofErr w:type="spellEnd"/>
      <w:r w:rsidRPr="00F91472">
        <w:rPr>
          <w:rFonts w:eastAsia="Cambria" w:cs="Cambria"/>
        </w:rPr>
        <w:t>) to fix syntax issues:</w:t>
      </w:r>
    </w:p>
    <w:p w14:paraId="2E71B0A3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npx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eslint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.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 --fix</w:t>
      </w:r>
    </w:p>
    <w:p w14:paraId="3150C7E0" w14:textId="77777777" w:rsidR="00C44E93" w:rsidRDefault="00C44E93" w:rsidP="00EA4F13">
      <w:pPr>
        <w:spacing w:after="0"/>
        <w:jc w:val="both"/>
        <w:rPr>
          <w:rFonts w:eastAsia="Cambria" w:cs="Cambria"/>
          <w:b/>
          <w:bCs/>
        </w:rPr>
      </w:pPr>
    </w:p>
    <w:p w14:paraId="5A923721" w14:textId="07C1CFE2" w:rsidR="00F91472" w:rsidRPr="00F91472" w:rsidRDefault="00F91472" w:rsidP="00EA4F13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  <w:b/>
          <w:bCs/>
        </w:rPr>
        <w:t>Minify CSS &amp; JavaScript</w:t>
      </w:r>
      <w:r w:rsidRPr="00F91472">
        <w:rPr>
          <w:rFonts w:eastAsia="Cambria" w:cs="Cambria"/>
        </w:rPr>
        <w:t>:</w:t>
      </w:r>
    </w:p>
    <w:p w14:paraId="3659C5A1" w14:textId="77777777" w:rsidR="00F91472" w:rsidRPr="00F91472" w:rsidRDefault="00F91472" w:rsidP="00EA4F13">
      <w:pPr>
        <w:spacing w:after="0"/>
        <w:ind w:firstLine="720"/>
        <w:jc w:val="both"/>
        <w:rPr>
          <w:rFonts w:eastAsia="Cambria" w:cs="Cambria"/>
        </w:rPr>
      </w:pPr>
      <w:r w:rsidRPr="00F91472">
        <w:rPr>
          <w:rFonts w:eastAsia="Cambria" w:cs="Cambria"/>
        </w:rPr>
        <w:t xml:space="preserve">Use tools like </w:t>
      </w:r>
      <w:r w:rsidRPr="00F91472">
        <w:rPr>
          <w:rFonts w:eastAsia="Cambria" w:cs="Cambria"/>
          <w:b/>
          <w:bCs/>
        </w:rPr>
        <w:t>Terser (JS)</w:t>
      </w:r>
      <w:r w:rsidRPr="00F91472">
        <w:rPr>
          <w:rFonts w:eastAsia="Cambria" w:cs="Cambria"/>
        </w:rPr>
        <w:t xml:space="preserve"> and </w:t>
      </w:r>
      <w:proofErr w:type="spellStart"/>
      <w:r w:rsidRPr="00F91472">
        <w:rPr>
          <w:rFonts w:eastAsia="Cambria" w:cs="Cambria"/>
          <w:b/>
          <w:bCs/>
        </w:rPr>
        <w:t>CSSNano</w:t>
      </w:r>
      <w:proofErr w:type="spellEnd"/>
      <w:r w:rsidRPr="00F91472">
        <w:rPr>
          <w:rFonts w:eastAsia="Cambria" w:cs="Cambria"/>
          <w:b/>
          <w:bCs/>
        </w:rPr>
        <w:t xml:space="preserve"> (CSS)</w:t>
      </w:r>
      <w:r w:rsidRPr="00F91472">
        <w:rPr>
          <w:rFonts w:eastAsia="Cambria" w:cs="Cambria"/>
        </w:rPr>
        <w:t>.</w:t>
      </w:r>
    </w:p>
    <w:p w14:paraId="253ABA80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 terser -g</w:t>
      </w:r>
    </w:p>
    <w:p w14:paraId="591177DF" w14:textId="77777777" w:rsidR="00F91472" w:rsidRPr="00F91472" w:rsidRDefault="00F91472" w:rsidP="00F91472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>terser script.js -o script.min.js</w:t>
      </w:r>
    </w:p>
    <w:p w14:paraId="0E3088C5" w14:textId="7ADEDC94" w:rsidR="00F91472" w:rsidRPr="00F91472" w:rsidRDefault="00F91472" w:rsidP="00F91472">
      <w:pPr>
        <w:spacing w:after="0"/>
        <w:jc w:val="both"/>
        <w:rPr>
          <w:rFonts w:eastAsia="Cambria" w:cs="Cambria"/>
        </w:rPr>
      </w:pPr>
    </w:p>
    <w:p w14:paraId="76FBB079" w14:textId="5CA6F70B" w:rsidR="00F91472" w:rsidRPr="00F91472" w:rsidRDefault="00F91472" w:rsidP="00F91472">
      <w:pPr>
        <w:spacing w:after="0"/>
        <w:jc w:val="both"/>
        <w:rPr>
          <w:rFonts w:eastAsia="Cambria" w:cs="Cambria"/>
          <w:b/>
          <w:bCs/>
        </w:rPr>
      </w:pPr>
      <w:r w:rsidRPr="00F91472">
        <w:rPr>
          <w:rFonts w:eastAsia="Cambria" w:cs="Cambria"/>
          <w:b/>
          <w:bCs/>
        </w:rPr>
        <w:t>UI/UX Enhancements</w:t>
      </w:r>
    </w:p>
    <w:p w14:paraId="30AE1A07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  <w:b/>
          <w:bCs/>
        </w:rPr>
        <w:t>Add a Loading Indicator</w:t>
      </w:r>
      <w:r w:rsidRPr="00F91472">
        <w:rPr>
          <w:rFonts w:eastAsia="Cambria" w:cs="Cambria"/>
        </w:rPr>
        <w:t xml:space="preserve"> for API calls:</w:t>
      </w:r>
    </w:p>
    <w:p w14:paraId="05DB83B2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showLoader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5157F6EA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("loader").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style.display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"block";</w:t>
      </w:r>
    </w:p>
    <w:p w14:paraId="36A85224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7263EE77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hideLoader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7EC03EB1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("loader").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style.display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"none";</w:t>
      </w:r>
    </w:p>
    <w:p w14:paraId="3032090F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7010DC1F" w14:textId="77777777" w:rsidR="007A097A" w:rsidRDefault="007A097A" w:rsidP="007A097A">
      <w:pPr>
        <w:spacing w:after="0"/>
        <w:jc w:val="both"/>
        <w:rPr>
          <w:rFonts w:eastAsia="Cambria" w:cs="Cambria"/>
          <w:b/>
          <w:bCs/>
        </w:rPr>
      </w:pPr>
    </w:p>
    <w:p w14:paraId="0A924890" w14:textId="63F2AE2D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  <w:b/>
          <w:bCs/>
        </w:rPr>
        <w:t>Make the App Responsive</w:t>
      </w:r>
      <w:r w:rsidRPr="00F91472">
        <w:rPr>
          <w:rFonts w:eastAsia="Cambria" w:cs="Cambria"/>
        </w:rPr>
        <w:t xml:space="preserve"> (Use CSS Media Queries):</w:t>
      </w:r>
    </w:p>
    <w:p w14:paraId="573E083E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@media (max-width: 600px) {</w:t>
      </w:r>
    </w:p>
    <w:p w14:paraId="01CF161B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body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{ font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-size: 14px; }</w:t>
      </w:r>
    </w:p>
    <w:p w14:paraId="008FCCA6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332D17B1" w14:textId="77777777" w:rsidR="007A097A" w:rsidRDefault="007A097A" w:rsidP="007A097A">
      <w:pPr>
        <w:spacing w:after="0"/>
        <w:jc w:val="both"/>
        <w:rPr>
          <w:rFonts w:eastAsia="Cambria" w:cs="Cambria"/>
          <w:b/>
          <w:bCs/>
        </w:rPr>
      </w:pPr>
    </w:p>
    <w:p w14:paraId="27AAB0AF" w14:textId="2C5E27E4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  <w:b/>
          <w:bCs/>
        </w:rPr>
        <w:t>Enhance Form Validation</w:t>
      </w:r>
      <w:r w:rsidRPr="00F91472">
        <w:rPr>
          <w:rFonts w:eastAsia="Cambria" w:cs="Cambria"/>
        </w:rPr>
        <w:t>:</w:t>
      </w:r>
    </w:p>
    <w:p w14:paraId="15157CAC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validateForm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 {</w:t>
      </w:r>
    </w:p>
    <w:p w14:paraId="745C8881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let email =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("email").value;</w:t>
      </w:r>
    </w:p>
    <w:p w14:paraId="1CEDBBA5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if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email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.includes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("@")) {</w:t>
      </w:r>
    </w:p>
    <w:p w14:paraId="6744694E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alert(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"Invalid email address!");</w:t>
      </w:r>
    </w:p>
    <w:p w14:paraId="4688B04C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    return false;</w:t>
      </w:r>
    </w:p>
    <w:p w14:paraId="04E04115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2A2D8491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return true;</w:t>
      </w:r>
    </w:p>
    <w:p w14:paraId="2F438286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</w:t>
      </w:r>
    </w:p>
    <w:p w14:paraId="4BF30BF8" w14:textId="373E7D1D" w:rsidR="00F91472" w:rsidRPr="00F91472" w:rsidRDefault="00F91472" w:rsidP="00F91472">
      <w:pPr>
        <w:spacing w:after="0"/>
        <w:jc w:val="both"/>
        <w:rPr>
          <w:rFonts w:eastAsia="Cambria" w:cs="Cambria"/>
        </w:rPr>
      </w:pPr>
    </w:p>
    <w:p w14:paraId="461F1943" w14:textId="22BC921F" w:rsidR="00F91472" w:rsidRPr="00F91472" w:rsidRDefault="00F91472" w:rsidP="00F91472">
      <w:pPr>
        <w:spacing w:after="0"/>
        <w:jc w:val="both"/>
        <w:rPr>
          <w:rFonts w:eastAsia="Cambria" w:cs="Cambria"/>
          <w:b/>
          <w:bCs/>
        </w:rPr>
      </w:pPr>
      <w:r w:rsidRPr="00F91472">
        <w:rPr>
          <w:rFonts w:eastAsia="Cambria" w:cs="Cambria"/>
          <w:b/>
          <w:bCs/>
        </w:rPr>
        <w:t>Performance Optimization</w:t>
      </w:r>
    </w:p>
    <w:p w14:paraId="3218F5F5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  <w:b/>
          <w:bCs/>
        </w:rPr>
        <w:t>Enable Compression</w:t>
      </w:r>
      <w:r w:rsidRPr="00F91472">
        <w:rPr>
          <w:rFonts w:eastAsia="Cambria" w:cs="Cambria"/>
        </w:rPr>
        <w:t xml:space="preserve"> in Express.js:</w:t>
      </w:r>
    </w:p>
    <w:p w14:paraId="4E6E90C8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 compression</w:t>
      </w:r>
    </w:p>
    <w:p w14:paraId="09937389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compression = require("compression");</w:t>
      </w:r>
    </w:p>
    <w:p w14:paraId="78C409BC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app.use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compression(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));</w:t>
      </w:r>
    </w:p>
    <w:p w14:paraId="180C5679" w14:textId="77777777" w:rsidR="007A097A" w:rsidRPr="00F91472" w:rsidRDefault="007A097A" w:rsidP="00F91472">
      <w:pPr>
        <w:spacing w:after="0"/>
        <w:jc w:val="both"/>
        <w:rPr>
          <w:rFonts w:eastAsia="Cambria" w:cs="Cambria"/>
        </w:rPr>
      </w:pPr>
    </w:p>
    <w:p w14:paraId="13B66FA1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  <w:b/>
          <w:bCs/>
        </w:rPr>
        <w:t>Lazy Load Images in React/Vue</w:t>
      </w:r>
      <w:r w:rsidRPr="00F91472">
        <w:rPr>
          <w:rFonts w:eastAsia="Cambria" w:cs="Cambria"/>
        </w:rPr>
        <w:t>:</w:t>
      </w:r>
    </w:p>
    <w:p w14:paraId="580271D0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&lt;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img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src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="image.jpg" loading="lazy" alt="Image"&gt;</w:t>
      </w:r>
    </w:p>
    <w:p w14:paraId="70D51073" w14:textId="40FD0AF6" w:rsidR="00F91472" w:rsidRPr="00F91472" w:rsidRDefault="00F91472" w:rsidP="00F91472">
      <w:pPr>
        <w:spacing w:after="0"/>
        <w:jc w:val="both"/>
        <w:rPr>
          <w:rFonts w:eastAsia="Cambria" w:cs="Cambria"/>
        </w:rPr>
      </w:pPr>
    </w:p>
    <w:p w14:paraId="38E50E74" w14:textId="2A34A725" w:rsidR="00F91472" w:rsidRPr="00F91472" w:rsidRDefault="00F91472" w:rsidP="00F91472">
      <w:pPr>
        <w:spacing w:after="0"/>
        <w:jc w:val="both"/>
        <w:rPr>
          <w:rFonts w:eastAsia="Cambria" w:cs="Cambria"/>
          <w:b/>
          <w:bCs/>
        </w:rPr>
      </w:pPr>
      <w:r w:rsidRPr="00F91472">
        <w:rPr>
          <w:rFonts w:eastAsia="Cambria" w:cs="Cambria"/>
          <w:b/>
          <w:bCs/>
        </w:rPr>
        <w:lastRenderedPageBreak/>
        <w:t>Security Enhancements</w:t>
      </w:r>
    </w:p>
    <w:p w14:paraId="46684996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  <w:b/>
          <w:bCs/>
        </w:rPr>
        <w:t>Use Helmet.js for Security Headers (Express.js)</w:t>
      </w:r>
    </w:p>
    <w:p w14:paraId="1AC0D6CC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 helmet</w:t>
      </w:r>
    </w:p>
    <w:p w14:paraId="10F1E89C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helmet = require("helmet");</w:t>
      </w:r>
    </w:p>
    <w:p w14:paraId="2B75746D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app.use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helmet(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));</w:t>
      </w:r>
    </w:p>
    <w:p w14:paraId="20F7A874" w14:textId="77777777" w:rsidR="007A097A" w:rsidRDefault="007A097A" w:rsidP="007A097A">
      <w:pPr>
        <w:spacing w:after="0"/>
        <w:jc w:val="both"/>
        <w:rPr>
          <w:rFonts w:eastAsia="Cambria" w:cs="Cambria"/>
          <w:b/>
          <w:bCs/>
        </w:rPr>
      </w:pPr>
    </w:p>
    <w:p w14:paraId="54004593" w14:textId="6465659A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  <w:b/>
          <w:bCs/>
        </w:rPr>
        <w:t>Sanitize User Input to Prevent XSS</w:t>
      </w:r>
    </w:p>
    <w:p w14:paraId="5E886746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sanitizeHtml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require("sanitize-html");</w:t>
      </w:r>
    </w:p>
    <w:p w14:paraId="31EED9DF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cleanData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sanitizeHtml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req.body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.comment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);</w:t>
      </w:r>
    </w:p>
    <w:p w14:paraId="7EECF995" w14:textId="77777777" w:rsidR="007A097A" w:rsidRDefault="007A097A" w:rsidP="007A097A">
      <w:pPr>
        <w:spacing w:after="0"/>
        <w:jc w:val="both"/>
        <w:rPr>
          <w:rFonts w:eastAsia="Cambria" w:cs="Cambria"/>
          <w:b/>
          <w:bCs/>
        </w:rPr>
      </w:pPr>
    </w:p>
    <w:p w14:paraId="33291A00" w14:textId="58062602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  <w:b/>
          <w:bCs/>
        </w:rPr>
        <w:t>Use HTTPS for Secure Requests</w:t>
      </w:r>
      <w:r w:rsidRPr="00F91472">
        <w:rPr>
          <w:rFonts w:eastAsia="Cambria" w:cs="Cambria"/>
        </w:rPr>
        <w:t>:</w:t>
      </w:r>
    </w:p>
    <w:p w14:paraId="4AD7519C" w14:textId="77777777" w:rsidR="00F91472" w:rsidRPr="00F91472" w:rsidRDefault="00F91472" w:rsidP="007A097A">
      <w:pPr>
        <w:spacing w:after="0"/>
        <w:ind w:firstLine="720"/>
        <w:jc w:val="both"/>
        <w:rPr>
          <w:rFonts w:eastAsia="Cambria" w:cs="Cambria"/>
        </w:rPr>
      </w:pPr>
      <w:r w:rsidRPr="00F91472">
        <w:rPr>
          <w:rFonts w:eastAsia="Cambria" w:cs="Cambria"/>
        </w:rPr>
        <w:t xml:space="preserve">Use </w:t>
      </w:r>
      <w:r w:rsidRPr="00F91472">
        <w:rPr>
          <w:rFonts w:eastAsia="Cambria" w:cs="Cambria"/>
          <w:b/>
          <w:bCs/>
        </w:rPr>
        <w:t>SSL/TLS certificates</w:t>
      </w:r>
      <w:r w:rsidRPr="00F91472">
        <w:rPr>
          <w:rFonts w:eastAsia="Cambria" w:cs="Cambria"/>
        </w:rPr>
        <w:t xml:space="preserve"> on production servers.</w:t>
      </w:r>
    </w:p>
    <w:p w14:paraId="41629ED2" w14:textId="62C616CB" w:rsidR="00F91472" w:rsidRPr="00F91472" w:rsidRDefault="00F91472" w:rsidP="00F91472">
      <w:pPr>
        <w:spacing w:after="0"/>
        <w:jc w:val="both"/>
        <w:rPr>
          <w:rFonts w:eastAsia="Cambria" w:cs="Cambria"/>
        </w:rPr>
      </w:pPr>
    </w:p>
    <w:p w14:paraId="7F73AD43" w14:textId="6929C346" w:rsidR="00F91472" w:rsidRPr="00F91472" w:rsidRDefault="00F91472" w:rsidP="00F91472">
      <w:pPr>
        <w:spacing w:after="0"/>
        <w:jc w:val="both"/>
        <w:rPr>
          <w:rFonts w:eastAsia="Cambria" w:cs="Cambria"/>
          <w:b/>
          <w:bCs/>
        </w:rPr>
      </w:pPr>
      <w:r w:rsidRPr="00F91472">
        <w:rPr>
          <w:rFonts w:eastAsia="Cambria" w:cs="Cambria"/>
          <w:b/>
          <w:bCs/>
        </w:rPr>
        <w:t>Error Handling and Logging</w:t>
      </w:r>
    </w:p>
    <w:p w14:paraId="13CACE6A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  <w:b/>
          <w:bCs/>
        </w:rPr>
        <w:t>Catch Unhandled Errors in Express.js</w:t>
      </w:r>
    </w:p>
    <w:p w14:paraId="16AF5607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app.use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(err,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req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, res, next) =&gt; {</w:t>
      </w:r>
    </w:p>
    <w:p w14:paraId="5F841253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err.stack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);</w:t>
      </w:r>
    </w:p>
    <w:p w14:paraId="68BFD470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640723">
        <w:rPr>
          <w:rFonts w:ascii="Consolas" w:eastAsia="Cambria" w:hAnsi="Consolas" w:cs="Cambria"/>
          <w:sz w:val="20"/>
          <w:szCs w:val="20"/>
        </w:rPr>
        <w:t>res.status</w:t>
      </w:r>
      <w:proofErr w:type="spellEnd"/>
      <w:proofErr w:type="gramEnd"/>
      <w:r w:rsidRPr="00640723">
        <w:rPr>
          <w:rFonts w:ascii="Consolas" w:eastAsia="Cambria" w:hAnsi="Consolas" w:cs="Cambria"/>
          <w:sz w:val="20"/>
          <w:szCs w:val="20"/>
        </w:rPr>
        <w:t>(500).send("Something went wrong!");</w:t>
      </w:r>
    </w:p>
    <w:p w14:paraId="2245C82C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});</w:t>
      </w:r>
    </w:p>
    <w:p w14:paraId="6E6CE625" w14:textId="77777777" w:rsidR="007A097A" w:rsidRDefault="007A097A" w:rsidP="007A097A">
      <w:pPr>
        <w:spacing w:after="0"/>
        <w:jc w:val="both"/>
        <w:rPr>
          <w:rFonts w:eastAsia="Cambria" w:cs="Cambria"/>
          <w:b/>
          <w:bCs/>
        </w:rPr>
      </w:pPr>
    </w:p>
    <w:p w14:paraId="6A1D00A5" w14:textId="649CCCE2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  <w:b/>
          <w:bCs/>
        </w:rPr>
        <w:t>Log Requests using Morgan</w:t>
      </w:r>
    </w:p>
    <w:p w14:paraId="7DAB50AA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 morgan</w:t>
      </w:r>
    </w:p>
    <w:p w14:paraId="34551A28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morgan = require("morgan");</w:t>
      </w:r>
    </w:p>
    <w:p w14:paraId="3FD949EC" w14:textId="77777777" w:rsidR="00F91472" w:rsidRPr="00640723" w:rsidRDefault="00F91472" w:rsidP="00640723">
      <w:pPr>
        <w:spacing w:after="0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app.use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(morgan("dev"));</w:t>
      </w:r>
    </w:p>
    <w:p w14:paraId="0DF5C7F7" w14:textId="32EA6120" w:rsidR="00F91472" w:rsidRPr="00F91472" w:rsidRDefault="00F91472" w:rsidP="00F91472">
      <w:pPr>
        <w:spacing w:after="0"/>
        <w:jc w:val="both"/>
        <w:rPr>
          <w:rFonts w:eastAsia="Cambria" w:cs="Cambria"/>
        </w:rPr>
      </w:pPr>
    </w:p>
    <w:p w14:paraId="3A1E6E85" w14:textId="09915BAF" w:rsidR="00F91472" w:rsidRPr="00F91472" w:rsidRDefault="00F91472" w:rsidP="00F91472">
      <w:pPr>
        <w:spacing w:after="0"/>
        <w:jc w:val="both"/>
        <w:rPr>
          <w:rFonts w:eastAsia="Cambria" w:cs="Cambria"/>
          <w:b/>
          <w:bCs/>
        </w:rPr>
      </w:pPr>
      <w:r w:rsidRPr="00F91472">
        <w:rPr>
          <w:rFonts w:eastAsia="Cambria" w:cs="Cambria"/>
          <w:b/>
          <w:bCs/>
        </w:rPr>
        <w:t>Deploying a Frontend Application</w:t>
      </w:r>
    </w:p>
    <w:p w14:paraId="3C82A9ED" w14:textId="1530D008" w:rsidR="00F91472" w:rsidRPr="00F91472" w:rsidRDefault="00F91472" w:rsidP="00F91472">
      <w:pPr>
        <w:spacing w:after="0"/>
        <w:jc w:val="both"/>
        <w:rPr>
          <w:rFonts w:eastAsia="Cambria" w:cs="Cambria"/>
          <w:b/>
          <w:bCs/>
        </w:rPr>
      </w:pPr>
      <w:r w:rsidRPr="00F91472">
        <w:rPr>
          <w:rFonts w:eastAsia="Cambria" w:cs="Cambria"/>
          <w:b/>
          <w:bCs/>
        </w:rPr>
        <w:t xml:space="preserve">Deploying on </w:t>
      </w:r>
      <w:proofErr w:type="spellStart"/>
      <w:r w:rsidRPr="00F91472">
        <w:rPr>
          <w:rFonts w:eastAsia="Cambria" w:cs="Cambria"/>
          <w:b/>
          <w:bCs/>
        </w:rPr>
        <w:t>Vercel</w:t>
      </w:r>
      <w:proofErr w:type="spellEnd"/>
      <w:r w:rsidRPr="00F91472">
        <w:rPr>
          <w:rFonts w:eastAsia="Cambria" w:cs="Cambria"/>
          <w:b/>
          <w:bCs/>
        </w:rPr>
        <w:t xml:space="preserve"> (React/Vue/Static Sites)</w:t>
      </w:r>
    </w:p>
    <w:p w14:paraId="7BBDB91E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 xml:space="preserve">Install </w:t>
      </w:r>
      <w:proofErr w:type="spellStart"/>
      <w:r w:rsidRPr="00F91472">
        <w:rPr>
          <w:rFonts w:eastAsia="Cambria" w:cs="Cambria"/>
        </w:rPr>
        <w:t>Vercel</w:t>
      </w:r>
      <w:proofErr w:type="spellEnd"/>
      <w:r w:rsidRPr="00F91472">
        <w:rPr>
          <w:rFonts w:eastAsia="Cambria" w:cs="Cambria"/>
        </w:rPr>
        <w:t xml:space="preserve"> CLI:</w:t>
      </w:r>
    </w:p>
    <w:p w14:paraId="3CF35F99" w14:textId="77777777" w:rsidR="00F91472" w:rsidRPr="00640723" w:rsidRDefault="00F91472" w:rsidP="00640723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 -g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vercel</w:t>
      </w:r>
      <w:proofErr w:type="spellEnd"/>
    </w:p>
    <w:p w14:paraId="5FA73930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 xml:space="preserve">Login to </w:t>
      </w:r>
      <w:proofErr w:type="spellStart"/>
      <w:r w:rsidRPr="00F91472">
        <w:rPr>
          <w:rFonts w:eastAsia="Cambria" w:cs="Cambria"/>
        </w:rPr>
        <w:t>Vercel</w:t>
      </w:r>
      <w:proofErr w:type="spellEnd"/>
      <w:r w:rsidRPr="00F91472">
        <w:rPr>
          <w:rFonts w:eastAsia="Cambria" w:cs="Cambria"/>
        </w:rPr>
        <w:t>:</w:t>
      </w:r>
    </w:p>
    <w:p w14:paraId="570A0112" w14:textId="77777777" w:rsidR="00F91472" w:rsidRPr="00640723" w:rsidRDefault="00F91472" w:rsidP="00640723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vercel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login</w:t>
      </w:r>
    </w:p>
    <w:p w14:paraId="35D80601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>Deploy the app:</w:t>
      </w:r>
    </w:p>
    <w:p w14:paraId="4CA08939" w14:textId="77777777" w:rsidR="00F91472" w:rsidRPr="00640723" w:rsidRDefault="00F91472" w:rsidP="00640723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vercel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--prod</w:t>
      </w:r>
    </w:p>
    <w:p w14:paraId="45BD2BDE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 xml:space="preserve">Your app is now live at </w:t>
      </w:r>
      <w:r w:rsidRPr="00F91472">
        <w:rPr>
          <w:rFonts w:eastAsia="Cambria" w:cs="Cambria"/>
          <w:b/>
          <w:bCs/>
        </w:rPr>
        <w:t>https://your-project.vercel.app</w:t>
      </w:r>
      <w:r w:rsidRPr="00F91472">
        <w:rPr>
          <w:rFonts w:eastAsia="Cambria" w:cs="Cambria"/>
        </w:rPr>
        <w:t>.</w:t>
      </w:r>
    </w:p>
    <w:p w14:paraId="0548CD87" w14:textId="7071B8ED" w:rsidR="00F91472" w:rsidRPr="00F91472" w:rsidRDefault="00F91472" w:rsidP="00F91472">
      <w:pPr>
        <w:spacing w:after="0"/>
        <w:jc w:val="both"/>
        <w:rPr>
          <w:rFonts w:eastAsia="Cambria" w:cs="Cambria"/>
        </w:rPr>
      </w:pPr>
    </w:p>
    <w:p w14:paraId="55015A68" w14:textId="7D47252D" w:rsidR="00F91472" w:rsidRPr="00F91472" w:rsidRDefault="00F91472" w:rsidP="00F91472">
      <w:pPr>
        <w:spacing w:after="0"/>
        <w:jc w:val="both"/>
        <w:rPr>
          <w:rFonts w:eastAsia="Cambria" w:cs="Cambria"/>
          <w:b/>
          <w:bCs/>
        </w:rPr>
      </w:pPr>
      <w:r w:rsidRPr="00F91472">
        <w:rPr>
          <w:rFonts w:eastAsia="Cambria" w:cs="Cambria"/>
          <w:b/>
          <w:bCs/>
        </w:rPr>
        <w:t>Deploying on Netlify</w:t>
      </w:r>
    </w:p>
    <w:p w14:paraId="2FF6219F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>Install Netlify CLI:</w:t>
      </w:r>
    </w:p>
    <w:p w14:paraId="3A4D1BB5" w14:textId="77777777" w:rsidR="00F91472" w:rsidRPr="00640723" w:rsidRDefault="00F91472" w:rsidP="00640723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 -g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netlify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-cli</w:t>
      </w:r>
    </w:p>
    <w:p w14:paraId="3B2CBA82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>Login:</w:t>
      </w:r>
    </w:p>
    <w:p w14:paraId="04010074" w14:textId="77777777" w:rsidR="00F91472" w:rsidRPr="00640723" w:rsidRDefault="00F91472" w:rsidP="00640723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netlify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login</w:t>
      </w:r>
    </w:p>
    <w:p w14:paraId="357B116C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>Deploy:</w:t>
      </w:r>
    </w:p>
    <w:p w14:paraId="3BA7A794" w14:textId="77777777" w:rsidR="00F91472" w:rsidRPr="00640723" w:rsidRDefault="00F91472" w:rsidP="00640723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netlify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deploy --prod</w:t>
      </w:r>
    </w:p>
    <w:p w14:paraId="29D4A68B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 xml:space="preserve">The site will be hosted at </w:t>
      </w:r>
      <w:r w:rsidRPr="00F91472">
        <w:rPr>
          <w:rFonts w:eastAsia="Cambria" w:cs="Cambria"/>
          <w:b/>
          <w:bCs/>
        </w:rPr>
        <w:t>https://your-project.netlify.app</w:t>
      </w:r>
      <w:r w:rsidRPr="00F91472">
        <w:rPr>
          <w:rFonts w:eastAsia="Cambria" w:cs="Cambria"/>
        </w:rPr>
        <w:t>.</w:t>
      </w:r>
    </w:p>
    <w:p w14:paraId="5E05EACD" w14:textId="2D6A1819" w:rsidR="00F91472" w:rsidRPr="00F91472" w:rsidRDefault="00F91472" w:rsidP="00F91472">
      <w:pPr>
        <w:spacing w:after="0"/>
        <w:jc w:val="both"/>
        <w:rPr>
          <w:rFonts w:eastAsia="Cambria" w:cs="Cambria"/>
        </w:rPr>
      </w:pPr>
    </w:p>
    <w:p w14:paraId="7F25721D" w14:textId="79F9BF5E" w:rsidR="00F91472" w:rsidRPr="00F91472" w:rsidRDefault="00F91472" w:rsidP="00485130">
      <w:pPr>
        <w:spacing w:after="0"/>
        <w:ind w:left="284" w:hanging="284"/>
        <w:jc w:val="both"/>
        <w:rPr>
          <w:rFonts w:eastAsia="Cambria" w:cs="Cambria"/>
        </w:rPr>
      </w:pPr>
    </w:p>
    <w:p w14:paraId="5A97AFDB" w14:textId="444507C9" w:rsidR="00F91472" w:rsidRPr="00F91472" w:rsidRDefault="00F91472" w:rsidP="00F91472">
      <w:pPr>
        <w:spacing w:after="0"/>
        <w:jc w:val="both"/>
        <w:rPr>
          <w:rFonts w:eastAsia="Cambria" w:cs="Cambria"/>
          <w:b/>
          <w:bCs/>
        </w:rPr>
      </w:pPr>
      <w:r w:rsidRPr="00F91472">
        <w:rPr>
          <w:rFonts w:eastAsia="Cambria" w:cs="Cambria"/>
          <w:b/>
          <w:bCs/>
        </w:rPr>
        <w:t>Deploying on Heroku</w:t>
      </w:r>
    </w:p>
    <w:p w14:paraId="08423F00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 xml:space="preserve">Install the </w:t>
      </w:r>
      <w:r w:rsidRPr="00F91472">
        <w:rPr>
          <w:rFonts w:eastAsia="Cambria" w:cs="Cambria"/>
          <w:b/>
          <w:bCs/>
        </w:rPr>
        <w:t>Heroku CLI</w:t>
      </w:r>
      <w:r w:rsidRPr="00F91472">
        <w:rPr>
          <w:rFonts w:eastAsia="Cambria" w:cs="Cambria"/>
        </w:rPr>
        <w:t>:</w:t>
      </w:r>
    </w:p>
    <w:p w14:paraId="10ACA54B" w14:textId="77777777" w:rsidR="00F91472" w:rsidRPr="00640723" w:rsidRDefault="00F91472" w:rsidP="00640723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npm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install -g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heroku</w:t>
      </w:r>
      <w:proofErr w:type="spellEnd"/>
    </w:p>
    <w:p w14:paraId="4A4DE4CB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lastRenderedPageBreak/>
        <w:t>Login:</w:t>
      </w:r>
    </w:p>
    <w:p w14:paraId="60BF0486" w14:textId="77777777" w:rsidR="00F91472" w:rsidRPr="00640723" w:rsidRDefault="00F91472" w:rsidP="00640723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heroku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login</w:t>
      </w:r>
    </w:p>
    <w:p w14:paraId="1B1D83DD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>Create a new Heroku project:</w:t>
      </w:r>
    </w:p>
    <w:p w14:paraId="7DFE7A6D" w14:textId="77777777" w:rsidR="00F91472" w:rsidRPr="00640723" w:rsidRDefault="00F91472" w:rsidP="00640723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heroku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create my-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api</w:t>
      </w:r>
      <w:proofErr w:type="spellEnd"/>
    </w:p>
    <w:p w14:paraId="26AB9F7C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 xml:space="preserve">Add a </w:t>
      </w:r>
      <w:r w:rsidRPr="00F91472">
        <w:rPr>
          <w:rFonts w:eastAsia="Cambria" w:cs="Cambria"/>
          <w:b/>
          <w:bCs/>
        </w:rPr>
        <w:t>Git Remote</w:t>
      </w:r>
      <w:r w:rsidRPr="00F91472">
        <w:rPr>
          <w:rFonts w:eastAsia="Cambria" w:cs="Cambria"/>
        </w:rPr>
        <w:t>:</w:t>
      </w:r>
    </w:p>
    <w:p w14:paraId="2E7FE419" w14:textId="77777777" w:rsidR="00F91472" w:rsidRPr="00640723" w:rsidRDefault="00F91472" w:rsidP="00640723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git remote add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heroku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https://git.heroku.com/my-api.git</w:t>
      </w:r>
    </w:p>
    <w:p w14:paraId="7B5E6619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>Deploy:</w:t>
      </w:r>
    </w:p>
    <w:p w14:paraId="2E8419B4" w14:textId="77777777" w:rsidR="00F91472" w:rsidRPr="00640723" w:rsidRDefault="00F91472" w:rsidP="00640723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git push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heroku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main</w:t>
      </w:r>
    </w:p>
    <w:p w14:paraId="1CDAEA8E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>Open the API:</w:t>
      </w:r>
    </w:p>
    <w:p w14:paraId="7EC09309" w14:textId="77777777" w:rsidR="00F91472" w:rsidRPr="00640723" w:rsidRDefault="00F91472" w:rsidP="00640723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proofErr w:type="spellStart"/>
      <w:r w:rsidRPr="00640723">
        <w:rPr>
          <w:rFonts w:ascii="Consolas" w:eastAsia="Cambria" w:hAnsi="Consolas" w:cs="Cambria"/>
          <w:sz w:val="20"/>
          <w:szCs w:val="20"/>
        </w:rPr>
        <w:t>heroku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 xml:space="preserve"> open</w:t>
      </w:r>
    </w:p>
    <w:p w14:paraId="3CD5B84E" w14:textId="77777777" w:rsidR="00F91472" w:rsidRPr="00F91472" w:rsidRDefault="00F91472" w:rsidP="007A097A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 xml:space="preserve">API is live at </w:t>
      </w:r>
      <w:r w:rsidRPr="00F91472">
        <w:rPr>
          <w:rFonts w:eastAsia="Cambria" w:cs="Cambria"/>
          <w:b/>
          <w:bCs/>
        </w:rPr>
        <w:t>https://my-api.herokuapp.com</w:t>
      </w:r>
      <w:r w:rsidRPr="00F91472">
        <w:rPr>
          <w:rFonts w:eastAsia="Cambria" w:cs="Cambria"/>
        </w:rPr>
        <w:t>.</w:t>
      </w:r>
    </w:p>
    <w:p w14:paraId="6E0C61DF" w14:textId="2748733A" w:rsidR="00F91472" w:rsidRPr="00F91472" w:rsidRDefault="00F91472" w:rsidP="00F91472">
      <w:pPr>
        <w:spacing w:after="0"/>
        <w:jc w:val="both"/>
        <w:rPr>
          <w:rFonts w:eastAsia="Cambria" w:cs="Cambria"/>
        </w:rPr>
      </w:pPr>
    </w:p>
    <w:p w14:paraId="38E902D0" w14:textId="77777777" w:rsidR="00485130" w:rsidRPr="00F91472" w:rsidRDefault="00485130" w:rsidP="00485130">
      <w:pPr>
        <w:spacing w:after="0"/>
        <w:rPr>
          <w:rFonts w:eastAsia="Cambria" w:cs="Cambria"/>
        </w:rPr>
      </w:pPr>
    </w:p>
    <w:p w14:paraId="41EC8CC1" w14:textId="37C2F2E4" w:rsidR="00F91472" w:rsidRPr="00F91472" w:rsidRDefault="00F91472" w:rsidP="00F91472">
      <w:pPr>
        <w:spacing w:after="0"/>
        <w:jc w:val="both"/>
        <w:rPr>
          <w:rFonts w:eastAsia="Cambria" w:cs="Cambria"/>
          <w:b/>
          <w:bCs/>
        </w:rPr>
      </w:pPr>
      <w:r w:rsidRPr="00F91472">
        <w:rPr>
          <w:rFonts w:eastAsia="Cambria" w:cs="Cambria"/>
          <w:b/>
          <w:bCs/>
        </w:rPr>
        <w:t>Testing Production API</w:t>
      </w:r>
    </w:p>
    <w:p w14:paraId="2AE0AADF" w14:textId="77777777" w:rsidR="00F91472" w:rsidRPr="00F91472" w:rsidRDefault="00F91472" w:rsidP="00F91472">
      <w:pPr>
        <w:spacing w:after="0"/>
        <w:jc w:val="both"/>
        <w:rPr>
          <w:rFonts w:eastAsia="Cambria" w:cs="Cambria"/>
        </w:rPr>
      </w:pPr>
      <w:r w:rsidRPr="00F91472">
        <w:rPr>
          <w:rFonts w:eastAsia="Cambria" w:cs="Cambria"/>
        </w:rPr>
        <w:t xml:space="preserve">Use </w:t>
      </w:r>
      <w:r w:rsidRPr="00F91472">
        <w:rPr>
          <w:rFonts w:eastAsia="Cambria" w:cs="Cambria"/>
          <w:b/>
          <w:bCs/>
        </w:rPr>
        <w:t>Postman</w:t>
      </w:r>
      <w:r w:rsidRPr="00F91472">
        <w:rPr>
          <w:rFonts w:eastAsia="Cambria" w:cs="Cambria"/>
        </w:rPr>
        <w:t xml:space="preserve"> or </w:t>
      </w:r>
      <w:proofErr w:type="gramStart"/>
      <w:r w:rsidRPr="00F91472">
        <w:rPr>
          <w:rFonts w:eastAsia="Cambria" w:cs="Cambria"/>
        </w:rPr>
        <w:t>fetch(</w:t>
      </w:r>
      <w:proofErr w:type="gramEnd"/>
      <w:r w:rsidRPr="00F91472">
        <w:rPr>
          <w:rFonts w:eastAsia="Cambria" w:cs="Cambria"/>
        </w:rPr>
        <w:t>) to test:</w:t>
      </w:r>
    </w:p>
    <w:p w14:paraId="338C1271" w14:textId="4CECE334" w:rsidR="00F91472" w:rsidRPr="00F91472" w:rsidRDefault="00F91472" w:rsidP="00F91472">
      <w:pPr>
        <w:spacing w:after="0"/>
        <w:jc w:val="both"/>
        <w:rPr>
          <w:rFonts w:eastAsia="Cambria" w:cs="Cambria"/>
        </w:rPr>
      </w:pPr>
    </w:p>
    <w:p w14:paraId="1FAC4D7F" w14:textId="77777777" w:rsidR="00F91472" w:rsidRPr="00640723" w:rsidRDefault="00F91472" w:rsidP="00640723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>fetch("https://backend-api.onrender.com/tasks")</w:t>
      </w:r>
    </w:p>
    <w:p w14:paraId="3025CFD0" w14:textId="77777777" w:rsidR="00F91472" w:rsidRPr="00640723" w:rsidRDefault="00F91472" w:rsidP="00640723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 xml:space="preserve">(res =&gt; </w:t>
      </w:r>
      <w:proofErr w:type="spellStart"/>
      <w:r w:rsidRPr="00640723">
        <w:rPr>
          <w:rFonts w:ascii="Consolas" w:eastAsia="Cambria" w:hAnsi="Consolas" w:cs="Cambria"/>
          <w:sz w:val="20"/>
          <w:szCs w:val="20"/>
        </w:rPr>
        <w:t>res.json</w:t>
      </w:r>
      <w:proofErr w:type="spellEnd"/>
      <w:r w:rsidRPr="00640723">
        <w:rPr>
          <w:rFonts w:ascii="Consolas" w:eastAsia="Cambria" w:hAnsi="Consolas" w:cs="Cambria"/>
          <w:sz w:val="20"/>
          <w:szCs w:val="20"/>
        </w:rPr>
        <w:t>())</w:t>
      </w:r>
    </w:p>
    <w:p w14:paraId="35A22DC3" w14:textId="77777777" w:rsidR="00F91472" w:rsidRPr="00640723" w:rsidRDefault="00F91472" w:rsidP="00640723">
      <w:pPr>
        <w:spacing w:after="0"/>
        <w:ind w:left="284"/>
        <w:rPr>
          <w:rFonts w:ascii="Consolas" w:eastAsia="Cambria" w:hAnsi="Consolas" w:cs="Cambria"/>
          <w:sz w:val="20"/>
          <w:szCs w:val="20"/>
        </w:rPr>
      </w:pPr>
      <w:r w:rsidRPr="00640723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640723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640723">
        <w:rPr>
          <w:rFonts w:ascii="Consolas" w:eastAsia="Cambria" w:hAnsi="Consolas" w:cs="Cambria"/>
          <w:sz w:val="20"/>
          <w:szCs w:val="20"/>
        </w:rPr>
        <w:t>(data =&gt; console.log(data));</w:t>
      </w:r>
    </w:p>
    <w:p w14:paraId="29C26B75" w14:textId="36D51B95" w:rsidR="00F91472" w:rsidRPr="00F91472" w:rsidRDefault="00F91472" w:rsidP="00F91472">
      <w:pPr>
        <w:spacing w:after="0"/>
        <w:jc w:val="both"/>
        <w:rPr>
          <w:rFonts w:eastAsia="Cambria" w:cs="Cambria"/>
        </w:rPr>
      </w:pPr>
    </w:p>
    <w:sectPr w:rsidR="00F91472" w:rsidRPr="00F91472">
      <w:head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BC34C" w14:textId="77777777" w:rsidR="00A97A0B" w:rsidRDefault="00A97A0B" w:rsidP="00C708E2">
      <w:pPr>
        <w:spacing w:after="0" w:line="240" w:lineRule="auto"/>
      </w:pPr>
      <w:r>
        <w:separator/>
      </w:r>
    </w:p>
  </w:endnote>
  <w:endnote w:type="continuationSeparator" w:id="0">
    <w:p w14:paraId="377896C5" w14:textId="77777777" w:rsidR="00A97A0B" w:rsidRDefault="00A97A0B" w:rsidP="00C7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AF420" w14:textId="77777777" w:rsidR="00A97A0B" w:rsidRDefault="00A97A0B" w:rsidP="00C708E2">
      <w:pPr>
        <w:spacing w:after="0" w:line="240" w:lineRule="auto"/>
      </w:pPr>
      <w:r>
        <w:separator/>
      </w:r>
    </w:p>
  </w:footnote>
  <w:footnote w:type="continuationSeparator" w:id="0">
    <w:p w14:paraId="2462C014" w14:textId="77777777" w:rsidR="00A97A0B" w:rsidRDefault="00A97A0B" w:rsidP="00C7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66F3F" w14:textId="027C9592" w:rsidR="00C708E2" w:rsidRDefault="00C708E2" w:rsidP="00C708E2">
    <w:pPr>
      <w:pStyle w:val="Header"/>
      <w:jc w:val="center"/>
      <w:rPr>
        <w:lang w:val="en-US"/>
      </w:rPr>
    </w:pPr>
  </w:p>
  <w:p w14:paraId="56B84564" w14:textId="77777777" w:rsidR="00C708E2" w:rsidRDefault="00C708E2" w:rsidP="00C708E2">
    <w:pPr>
      <w:pStyle w:val="Header"/>
    </w:pPr>
    <w:r>
      <w:rPr>
        <w:rFonts w:eastAsiaTheme="minorHAns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ACF0BB" wp14:editId="4D9C3011">
              <wp:simplePos x="0" y="0"/>
              <wp:positionH relativeFrom="margin">
                <wp:posOffset>303848</wp:posOffset>
              </wp:positionH>
              <wp:positionV relativeFrom="topMargin">
                <wp:posOffset>204788</wp:posOffset>
              </wp:positionV>
              <wp:extent cx="5095875" cy="390525"/>
              <wp:effectExtent l="0" t="19050" r="28575" b="28575"/>
              <wp:wrapNone/>
              <wp:docPr id="65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5875" cy="390525"/>
                        <a:chOff x="1778" y="533"/>
                        <a:chExt cx="8698" cy="299705"/>
                      </a:xfrm>
                    </wpg:grpSpPr>
                    <wps:wsp>
                      <wps:cNvPr id="657" name="AutoShape 2"/>
                      <wps:cNvCnPr>
                        <a:cxnSpLocks noChangeShapeType="1"/>
                      </wps:cNvCnPr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AutoShape 1"/>
                      <wps:cNvSpPr>
                        <a:spLocks noChangeArrowheads="1"/>
                      </wps:cNvSpPr>
                      <wps:spPr bwMode="auto">
                        <a:xfrm>
                          <a:off x="5436" y="533"/>
                          <a:ext cx="2244" cy="299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9D6854" w14:textId="6C938F6E" w:rsidR="00C708E2" w:rsidRDefault="000B654B" w:rsidP="00C708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ACF0BB" id="Group 3" o:spid="_x0000_s1026" style="position:absolute;margin-left:23.95pt;margin-top:16.15pt;width:401.25pt;height:30.75pt;z-index:251659264;mso-position-horizontal-relative:margin;mso-position-vertical-relative:top-margin-area;mso-width-relative:margin" coordorigin="1778,533" coordsize="8698,29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" strokecolor="gray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" o:spid="_x0000_s1028" type="#_x0000_t185" style="position:absolute;left:5436;top:533;width:2244;height:299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" filled="t" strokecolor="gray" strokeweight="2.25pt">
                <v:textbox inset=",0,,0">
                  <w:txbxContent>
                    <w:p w14:paraId="699D6854" w14:textId="6C938F6E" w:rsidR="00C708E2" w:rsidRDefault="000B654B" w:rsidP="00C708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t xml:space="preserve">     </w:t>
    </w:r>
  </w:p>
  <w:sdt>
    <w:sdtPr>
      <w:rPr>
        <w:rFonts w:ascii="Cambria" w:hAnsi="Cambria"/>
      </w:rPr>
      <w:id w:val="1917208520"/>
      <w:docPartObj>
        <w:docPartGallery w:val="Page Numbers (Top of Page)"/>
        <w:docPartUnique/>
      </w:docPartObj>
    </w:sdtPr>
    <w:sdtContent>
      <w:p w14:paraId="764AF63A" w14:textId="2BDBCC16" w:rsidR="00C708E2" w:rsidRPr="004D1618" w:rsidRDefault="00C708E2" w:rsidP="00C708E2">
        <w:pPr>
          <w:pStyle w:val="Header"/>
          <w:rPr>
            <w:rFonts w:ascii="Cambria" w:eastAsiaTheme="minorEastAsia" w:hAnsi="Cambria"/>
            <w:sz w:val="24"/>
            <w:szCs w:val="24"/>
          </w:rPr>
        </w:pPr>
      </w:p>
      <w:p w14:paraId="3FDDB70C" w14:textId="70516C9C" w:rsidR="00C708E2" w:rsidRPr="00C708E2" w:rsidRDefault="00C708E2" w:rsidP="00E33112">
        <w:pPr>
          <w:pStyle w:val="Header"/>
          <w:tabs>
            <w:tab w:val="clear" w:pos="9026"/>
            <w:tab w:val="right" w:pos="9638"/>
          </w:tabs>
          <w:rPr>
            <w:rFonts w:ascii="Cambria" w:hAnsi="Cambria"/>
          </w:rPr>
        </w:pPr>
        <w:r w:rsidRPr="004D1618">
          <w:rPr>
            <w:rFonts w:ascii="Cambria" w:hAnsi="Cambria"/>
          </w:rPr>
          <w:t xml:space="preserve">Kickstart JavaScript Fundamentals        </w:t>
        </w:r>
        <w:r w:rsidRPr="004D1618">
          <w:rPr>
            <w:rFonts w:ascii="Cambria" w:hAnsi="Cambria"/>
          </w:rPr>
          <w:tab/>
        </w:r>
        <w:r w:rsidRPr="004D1618">
          <w:rPr>
            <w:rFonts w:ascii="Cambria" w:hAnsi="Cambria"/>
          </w:rPr>
          <w:tab/>
        </w:r>
        <w:r w:rsidR="00E33112">
          <w:rPr>
            <w:rFonts w:ascii="Cambria" w:hAnsi="Cambria"/>
          </w:rPr>
          <w:t xml:space="preserve">       </w:t>
        </w:r>
        <w:r w:rsidR="009574B3">
          <w:rPr>
            <w:rFonts w:ascii="Cambria" w:hAnsi="Cambria"/>
          </w:rPr>
          <w:t>Capstone Project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5FC4"/>
    <w:multiLevelType w:val="multilevel"/>
    <w:tmpl w:val="7D6E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0FED"/>
    <w:multiLevelType w:val="hybridMultilevel"/>
    <w:tmpl w:val="3190CADC"/>
    <w:lvl w:ilvl="0" w:tplc="4009000F">
      <w:start w:val="1"/>
      <w:numFmt w:val="decimal"/>
      <w:lvlText w:val="%1."/>
      <w:lvlJc w:val="left"/>
      <w:pPr>
        <w:ind w:left="6882" w:hanging="360"/>
      </w:pPr>
    </w:lvl>
    <w:lvl w:ilvl="1" w:tplc="40090019" w:tentative="1">
      <w:start w:val="1"/>
      <w:numFmt w:val="lowerLetter"/>
      <w:lvlText w:val="%2."/>
      <w:lvlJc w:val="left"/>
      <w:pPr>
        <w:ind w:left="7602" w:hanging="360"/>
      </w:pPr>
    </w:lvl>
    <w:lvl w:ilvl="2" w:tplc="4009001B" w:tentative="1">
      <w:start w:val="1"/>
      <w:numFmt w:val="lowerRoman"/>
      <w:lvlText w:val="%3."/>
      <w:lvlJc w:val="right"/>
      <w:pPr>
        <w:ind w:left="8322" w:hanging="180"/>
      </w:pPr>
    </w:lvl>
    <w:lvl w:ilvl="3" w:tplc="4009000F" w:tentative="1">
      <w:start w:val="1"/>
      <w:numFmt w:val="decimal"/>
      <w:lvlText w:val="%4."/>
      <w:lvlJc w:val="left"/>
      <w:pPr>
        <w:ind w:left="9042" w:hanging="360"/>
      </w:pPr>
    </w:lvl>
    <w:lvl w:ilvl="4" w:tplc="40090019" w:tentative="1">
      <w:start w:val="1"/>
      <w:numFmt w:val="lowerLetter"/>
      <w:lvlText w:val="%5."/>
      <w:lvlJc w:val="left"/>
      <w:pPr>
        <w:ind w:left="9762" w:hanging="360"/>
      </w:pPr>
    </w:lvl>
    <w:lvl w:ilvl="5" w:tplc="4009001B" w:tentative="1">
      <w:start w:val="1"/>
      <w:numFmt w:val="lowerRoman"/>
      <w:lvlText w:val="%6."/>
      <w:lvlJc w:val="right"/>
      <w:pPr>
        <w:ind w:left="10482" w:hanging="180"/>
      </w:pPr>
    </w:lvl>
    <w:lvl w:ilvl="6" w:tplc="4009000F" w:tentative="1">
      <w:start w:val="1"/>
      <w:numFmt w:val="decimal"/>
      <w:lvlText w:val="%7."/>
      <w:lvlJc w:val="left"/>
      <w:pPr>
        <w:ind w:left="11202" w:hanging="360"/>
      </w:pPr>
    </w:lvl>
    <w:lvl w:ilvl="7" w:tplc="40090019" w:tentative="1">
      <w:start w:val="1"/>
      <w:numFmt w:val="lowerLetter"/>
      <w:lvlText w:val="%8."/>
      <w:lvlJc w:val="left"/>
      <w:pPr>
        <w:ind w:left="11922" w:hanging="360"/>
      </w:pPr>
    </w:lvl>
    <w:lvl w:ilvl="8" w:tplc="4009001B" w:tentative="1">
      <w:start w:val="1"/>
      <w:numFmt w:val="lowerRoman"/>
      <w:lvlText w:val="%9."/>
      <w:lvlJc w:val="right"/>
      <w:pPr>
        <w:ind w:left="12642" w:hanging="180"/>
      </w:pPr>
    </w:lvl>
  </w:abstractNum>
  <w:abstractNum w:abstractNumId="2" w15:restartNumberingAfterBreak="0">
    <w:nsid w:val="00A031C4"/>
    <w:multiLevelType w:val="multilevel"/>
    <w:tmpl w:val="D65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85E8D"/>
    <w:multiLevelType w:val="hybridMultilevel"/>
    <w:tmpl w:val="5A4EDB2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D0502D"/>
    <w:multiLevelType w:val="multilevel"/>
    <w:tmpl w:val="4F1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030B6C"/>
    <w:multiLevelType w:val="multilevel"/>
    <w:tmpl w:val="B0DE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065EE5"/>
    <w:multiLevelType w:val="multilevel"/>
    <w:tmpl w:val="7BA6F4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13C1A04"/>
    <w:multiLevelType w:val="multilevel"/>
    <w:tmpl w:val="EC72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582E64"/>
    <w:multiLevelType w:val="hybridMultilevel"/>
    <w:tmpl w:val="70668D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1A96D39"/>
    <w:multiLevelType w:val="multilevel"/>
    <w:tmpl w:val="F07412B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1B94A10"/>
    <w:multiLevelType w:val="multilevel"/>
    <w:tmpl w:val="F728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BE7BAF"/>
    <w:multiLevelType w:val="multilevel"/>
    <w:tmpl w:val="8F60FE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1F54E57"/>
    <w:multiLevelType w:val="hybridMultilevel"/>
    <w:tmpl w:val="2B04844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2040040"/>
    <w:multiLevelType w:val="multilevel"/>
    <w:tmpl w:val="89B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3C611D"/>
    <w:multiLevelType w:val="multilevel"/>
    <w:tmpl w:val="BAA8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2733363"/>
    <w:multiLevelType w:val="multilevel"/>
    <w:tmpl w:val="583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283005B"/>
    <w:multiLevelType w:val="multilevel"/>
    <w:tmpl w:val="5ED20D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02A17EE7"/>
    <w:multiLevelType w:val="multilevel"/>
    <w:tmpl w:val="4FA4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BE522D"/>
    <w:multiLevelType w:val="multilevel"/>
    <w:tmpl w:val="8CC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CF0089"/>
    <w:multiLevelType w:val="multilevel"/>
    <w:tmpl w:val="E3AA7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02E23AD8"/>
    <w:multiLevelType w:val="multilevel"/>
    <w:tmpl w:val="66EC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2FD5362"/>
    <w:multiLevelType w:val="hybridMultilevel"/>
    <w:tmpl w:val="0784C7A0"/>
    <w:lvl w:ilvl="0" w:tplc="C5CE1D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30743F2"/>
    <w:multiLevelType w:val="multilevel"/>
    <w:tmpl w:val="C21E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0A47DB"/>
    <w:multiLevelType w:val="multilevel"/>
    <w:tmpl w:val="CCE0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30E6162"/>
    <w:multiLevelType w:val="multilevel"/>
    <w:tmpl w:val="68F0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1E508F"/>
    <w:multiLevelType w:val="hybridMultilevel"/>
    <w:tmpl w:val="C4766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35C1980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5E68E9"/>
    <w:multiLevelType w:val="multilevel"/>
    <w:tmpl w:val="E5D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713C22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3743196"/>
    <w:multiLevelType w:val="multilevel"/>
    <w:tmpl w:val="F5A0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7B31B7"/>
    <w:multiLevelType w:val="multilevel"/>
    <w:tmpl w:val="FD2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AD2A3F"/>
    <w:multiLevelType w:val="multilevel"/>
    <w:tmpl w:val="D5EE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BF58C1"/>
    <w:multiLevelType w:val="multilevel"/>
    <w:tmpl w:val="43E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E47AD3"/>
    <w:multiLevelType w:val="multilevel"/>
    <w:tmpl w:val="785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F45DFA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25307F"/>
    <w:multiLevelType w:val="hybridMultilevel"/>
    <w:tmpl w:val="5B6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46A05FF"/>
    <w:multiLevelType w:val="multilevel"/>
    <w:tmpl w:val="5C7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793554"/>
    <w:multiLevelType w:val="multilevel"/>
    <w:tmpl w:val="C52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48D4F45"/>
    <w:multiLevelType w:val="multilevel"/>
    <w:tmpl w:val="1A42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4902BFF"/>
    <w:multiLevelType w:val="multilevel"/>
    <w:tmpl w:val="0376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4AB4387"/>
    <w:multiLevelType w:val="multilevel"/>
    <w:tmpl w:val="AB64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B24B79"/>
    <w:multiLevelType w:val="multilevel"/>
    <w:tmpl w:val="4EA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BF5514"/>
    <w:multiLevelType w:val="multilevel"/>
    <w:tmpl w:val="6C3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C64B77"/>
    <w:multiLevelType w:val="multilevel"/>
    <w:tmpl w:val="1EF8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4D632B1"/>
    <w:multiLevelType w:val="hybridMultilevel"/>
    <w:tmpl w:val="DD687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4DE65C7"/>
    <w:multiLevelType w:val="hybridMultilevel"/>
    <w:tmpl w:val="A02C2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4E16DB4"/>
    <w:multiLevelType w:val="multilevel"/>
    <w:tmpl w:val="BDD2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4E73EF3"/>
    <w:multiLevelType w:val="hybridMultilevel"/>
    <w:tmpl w:val="512201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04F2696E"/>
    <w:multiLevelType w:val="multilevel"/>
    <w:tmpl w:val="C2B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0E2274"/>
    <w:multiLevelType w:val="multilevel"/>
    <w:tmpl w:val="04D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1C3A47"/>
    <w:multiLevelType w:val="hybridMultilevel"/>
    <w:tmpl w:val="FF64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523316A"/>
    <w:multiLevelType w:val="hybridMultilevel"/>
    <w:tmpl w:val="BB484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056D45CE"/>
    <w:multiLevelType w:val="hybridMultilevel"/>
    <w:tmpl w:val="8548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56F14DF"/>
    <w:multiLevelType w:val="multilevel"/>
    <w:tmpl w:val="CA94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8A2C5B"/>
    <w:multiLevelType w:val="multilevel"/>
    <w:tmpl w:val="ACF4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5E96EA8"/>
    <w:multiLevelType w:val="multilevel"/>
    <w:tmpl w:val="F1D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F836E6"/>
    <w:multiLevelType w:val="multilevel"/>
    <w:tmpl w:val="C7D8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0E7D62"/>
    <w:multiLevelType w:val="multilevel"/>
    <w:tmpl w:val="D3D6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4126BE"/>
    <w:multiLevelType w:val="multilevel"/>
    <w:tmpl w:val="27A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510990"/>
    <w:multiLevelType w:val="multilevel"/>
    <w:tmpl w:val="176C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67A16C3"/>
    <w:multiLevelType w:val="multilevel"/>
    <w:tmpl w:val="DACC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67E40D1"/>
    <w:multiLevelType w:val="multilevel"/>
    <w:tmpl w:val="9B8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8432CC"/>
    <w:multiLevelType w:val="multilevel"/>
    <w:tmpl w:val="191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A16FB8"/>
    <w:multiLevelType w:val="multilevel"/>
    <w:tmpl w:val="60DC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6D553B5"/>
    <w:multiLevelType w:val="hybridMultilevel"/>
    <w:tmpl w:val="1F16F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6D82FE9"/>
    <w:multiLevelType w:val="multilevel"/>
    <w:tmpl w:val="870A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03276F"/>
    <w:multiLevelType w:val="hybridMultilevel"/>
    <w:tmpl w:val="EE0CD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072E3039"/>
    <w:multiLevelType w:val="multilevel"/>
    <w:tmpl w:val="81D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807B79"/>
    <w:multiLevelType w:val="multilevel"/>
    <w:tmpl w:val="682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AE3C08"/>
    <w:multiLevelType w:val="multilevel"/>
    <w:tmpl w:val="54F0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7BA21AB"/>
    <w:multiLevelType w:val="hybridMultilevel"/>
    <w:tmpl w:val="AF04BD3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1" w15:restartNumberingAfterBreak="0">
    <w:nsid w:val="07BC6920"/>
    <w:multiLevelType w:val="multilevel"/>
    <w:tmpl w:val="7008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D51A08"/>
    <w:multiLevelType w:val="multilevel"/>
    <w:tmpl w:val="BC102A82"/>
    <w:lvl w:ilvl="0">
      <w:start w:val="1"/>
      <w:numFmt w:val="lowerLetter"/>
      <w:lvlText w:val="%1."/>
      <w:lvlJc w:val="left"/>
      <w:pPr>
        <w:tabs>
          <w:tab w:val="num" w:pos="338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338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338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338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338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338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338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338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338"/>
        </w:tabs>
        <w:ind w:left="7538" w:hanging="180"/>
      </w:pPr>
    </w:lvl>
  </w:abstractNum>
  <w:abstractNum w:abstractNumId="73" w15:restartNumberingAfterBreak="0">
    <w:nsid w:val="07E91D38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E92761"/>
    <w:multiLevelType w:val="multilevel"/>
    <w:tmpl w:val="C94A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EE5DAC"/>
    <w:multiLevelType w:val="hybridMultilevel"/>
    <w:tmpl w:val="9A2AC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07F167FD"/>
    <w:multiLevelType w:val="multilevel"/>
    <w:tmpl w:val="61E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04349C"/>
    <w:multiLevelType w:val="multilevel"/>
    <w:tmpl w:val="FB8C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80727C8"/>
    <w:multiLevelType w:val="hybridMultilevel"/>
    <w:tmpl w:val="A5DC5F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08444EE7"/>
    <w:multiLevelType w:val="multilevel"/>
    <w:tmpl w:val="7E86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6B14FD"/>
    <w:multiLevelType w:val="multilevel"/>
    <w:tmpl w:val="9E7E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8AB45FB"/>
    <w:multiLevelType w:val="multilevel"/>
    <w:tmpl w:val="C8D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BD60AE"/>
    <w:multiLevelType w:val="multilevel"/>
    <w:tmpl w:val="7A8A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9A07492"/>
    <w:multiLevelType w:val="multilevel"/>
    <w:tmpl w:val="B920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9DB4940"/>
    <w:multiLevelType w:val="multilevel"/>
    <w:tmpl w:val="C1C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9F10B33"/>
    <w:multiLevelType w:val="multilevel"/>
    <w:tmpl w:val="9166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FC45BE"/>
    <w:multiLevelType w:val="multilevel"/>
    <w:tmpl w:val="BFFE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0A1D3C33"/>
    <w:multiLevelType w:val="multilevel"/>
    <w:tmpl w:val="497691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8" w15:restartNumberingAfterBreak="0">
    <w:nsid w:val="0A2C62C6"/>
    <w:multiLevelType w:val="multilevel"/>
    <w:tmpl w:val="359E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A587699"/>
    <w:multiLevelType w:val="multilevel"/>
    <w:tmpl w:val="C734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0A604343"/>
    <w:multiLevelType w:val="multilevel"/>
    <w:tmpl w:val="455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A760C6C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A7716B8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0A83791F"/>
    <w:multiLevelType w:val="multilevel"/>
    <w:tmpl w:val="BC78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A917E02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ABE4B95"/>
    <w:multiLevelType w:val="multilevel"/>
    <w:tmpl w:val="9E8E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B171040"/>
    <w:multiLevelType w:val="multilevel"/>
    <w:tmpl w:val="13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B903734"/>
    <w:multiLevelType w:val="multilevel"/>
    <w:tmpl w:val="FEC6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C04216C"/>
    <w:multiLevelType w:val="multilevel"/>
    <w:tmpl w:val="B4F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C4F5607"/>
    <w:multiLevelType w:val="multilevel"/>
    <w:tmpl w:val="8792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0C6E0584"/>
    <w:multiLevelType w:val="multilevel"/>
    <w:tmpl w:val="98FE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C81695D"/>
    <w:multiLevelType w:val="multilevel"/>
    <w:tmpl w:val="E85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C932610"/>
    <w:multiLevelType w:val="hybridMultilevel"/>
    <w:tmpl w:val="F656C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0C9E3DE7"/>
    <w:multiLevelType w:val="multilevel"/>
    <w:tmpl w:val="34B4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CDF7CE4"/>
    <w:multiLevelType w:val="multilevel"/>
    <w:tmpl w:val="2AA4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CFD7192"/>
    <w:multiLevelType w:val="multilevel"/>
    <w:tmpl w:val="6014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D274DCC"/>
    <w:multiLevelType w:val="multilevel"/>
    <w:tmpl w:val="8A68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D3A2C92"/>
    <w:multiLevelType w:val="multilevel"/>
    <w:tmpl w:val="17C2F1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8" w15:restartNumberingAfterBreak="0">
    <w:nsid w:val="0D4B1689"/>
    <w:multiLevelType w:val="multilevel"/>
    <w:tmpl w:val="7C08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D8601AA"/>
    <w:multiLevelType w:val="hybridMultilevel"/>
    <w:tmpl w:val="09B00E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0DBD30B8"/>
    <w:multiLevelType w:val="multilevel"/>
    <w:tmpl w:val="7B48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0DDB4083"/>
    <w:multiLevelType w:val="hybridMultilevel"/>
    <w:tmpl w:val="28769312"/>
    <w:lvl w:ilvl="0" w:tplc="40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2" w15:restartNumberingAfterBreak="0">
    <w:nsid w:val="0E31319D"/>
    <w:multiLevelType w:val="multilevel"/>
    <w:tmpl w:val="26C0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0E366B18"/>
    <w:multiLevelType w:val="multilevel"/>
    <w:tmpl w:val="7906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E5801E7"/>
    <w:multiLevelType w:val="multilevel"/>
    <w:tmpl w:val="4776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E800985"/>
    <w:multiLevelType w:val="multilevel"/>
    <w:tmpl w:val="D05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E911578"/>
    <w:multiLevelType w:val="multilevel"/>
    <w:tmpl w:val="C47E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E9F1301"/>
    <w:multiLevelType w:val="multilevel"/>
    <w:tmpl w:val="93B6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EC0205C"/>
    <w:multiLevelType w:val="multilevel"/>
    <w:tmpl w:val="456E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EC9697F"/>
    <w:multiLevelType w:val="multilevel"/>
    <w:tmpl w:val="05F4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ED52708"/>
    <w:multiLevelType w:val="multilevel"/>
    <w:tmpl w:val="1F58F4FA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21" w15:restartNumberingAfterBreak="0">
    <w:nsid w:val="0EE33ABC"/>
    <w:multiLevelType w:val="multilevel"/>
    <w:tmpl w:val="18D0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F015836"/>
    <w:multiLevelType w:val="multilevel"/>
    <w:tmpl w:val="CAD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F2A774B"/>
    <w:multiLevelType w:val="multilevel"/>
    <w:tmpl w:val="D61E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0F3E6737"/>
    <w:multiLevelType w:val="multilevel"/>
    <w:tmpl w:val="CF80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F5E4A27"/>
    <w:multiLevelType w:val="multilevel"/>
    <w:tmpl w:val="1DA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F764952"/>
    <w:multiLevelType w:val="multilevel"/>
    <w:tmpl w:val="49B8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F804B17"/>
    <w:multiLevelType w:val="hybridMultilevel"/>
    <w:tmpl w:val="D2408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0F88062D"/>
    <w:multiLevelType w:val="multilevel"/>
    <w:tmpl w:val="2E9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FAC5C27"/>
    <w:multiLevelType w:val="hybridMultilevel"/>
    <w:tmpl w:val="C2361D66"/>
    <w:lvl w:ilvl="0" w:tplc="E7F8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0135B33"/>
    <w:multiLevelType w:val="multilevel"/>
    <w:tmpl w:val="E59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03B6C27"/>
    <w:multiLevelType w:val="multilevel"/>
    <w:tmpl w:val="AED8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0570BAD"/>
    <w:multiLevelType w:val="multilevel"/>
    <w:tmpl w:val="326E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107C1B42"/>
    <w:multiLevelType w:val="multilevel"/>
    <w:tmpl w:val="D5DC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0AB2947"/>
    <w:multiLevelType w:val="multilevel"/>
    <w:tmpl w:val="607E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0CC1543"/>
    <w:multiLevelType w:val="hybridMultilevel"/>
    <w:tmpl w:val="AA5C1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0E30648"/>
    <w:multiLevelType w:val="multilevel"/>
    <w:tmpl w:val="5254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0E3157E"/>
    <w:multiLevelType w:val="multilevel"/>
    <w:tmpl w:val="80FE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10F001E1"/>
    <w:multiLevelType w:val="multilevel"/>
    <w:tmpl w:val="6C24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113971ED"/>
    <w:multiLevelType w:val="multilevel"/>
    <w:tmpl w:val="E3D8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1546B81"/>
    <w:multiLevelType w:val="hybridMultilevel"/>
    <w:tmpl w:val="B8DC44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1" w15:restartNumberingAfterBreak="0">
    <w:nsid w:val="119A7D05"/>
    <w:multiLevelType w:val="multilevel"/>
    <w:tmpl w:val="E0B4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1A055E4"/>
    <w:multiLevelType w:val="multilevel"/>
    <w:tmpl w:val="9EB4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11CF6935"/>
    <w:multiLevelType w:val="multilevel"/>
    <w:tmpl w:val="AE98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1EB1072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1218473C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2405EC0"/>
    <w:multiLevelType w:val="multilevel"/>
    <w:tmpl w:val="85D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2481246"/>
    <w:multiLevelType w:val="multilevel"/>
    <w:tmpl w:val="62B8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124D4698"/>
    <w:multiLevelType w:val="multilevel"/>
    <w:tmpl w:val="0F8CAA7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 w15:restartNumberingAfterBreak="0">
    <w:nsid w:val="128C3BE2"/>
    <w:multiLevelType w:val="multilevel"/>
    <w:tmpl w:val="FCEE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2993397"/>
    <w:multiLevelType w:val="multilevel"/>
    <w:tmpl w:val="EB4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2AC14A4"/>
    <w:multiLevelType w:val="multilevel"/>
    <w:tmpl w:val="349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12D23364"/>
    <w:multiLevelType w:val="multilevel"/>
    <w:tmpl w:val="BF56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131D6AE9"/>
    <w:multiLevelType w:val="hybridMultilevel"/>
    <w:tmpl w:val="95160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131E1740"/>
    <w:multiLevelType w:val="hybridMultilevel"/>
    <w:tmpl w:val="4596ECD4"/>
    <w:lvl w:ilvl="0" w:tplc="07AA8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13247FE7"/>
    <w:multiLevelType w:val="multilevel"/>
    <w:tmpl w:val="25B0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3554659"/>
    <w:multiLevelType w:val="multilevel"/>
    <w:tmpl w:val="2DC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35678FE"/>
    <w:multiLevelType w:val="multilevel"/>
    <w:tmpl w:val="DC12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37D4659"/>
    <w:multiLevelType w:val="multilevel"/>
    <w:tmpl w:val="0590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420520B"/>
    <w:multiLevelType w:val="multilevel"/>
    <w:tmpl w:val="629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4511471"/>
    <w:multiLevelType w:val="multilevel"/>
    <w:tmpl w:val="E44C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145538D7"/>
    <w:multiLevelType w:val="multilevel"/>
    <w:tmpl w:val="B5A0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46344F8"/>
    <w:multiLevelType w:val="multilevel"/>
    <w:tmpl w:val="1E1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48A382D"/>
    <w:multiLevelType w:val="multilevel"/>
    <w:tmpl w:val="8B327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4" w15:restartNumberingAfterBreak="0">
    <w:nsid w:val="14A95A4F"/>
    <w:multiLevelType w:val="multilevel"/>
    <w:tmpl w:val="93D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4FA77C4"/>
    <w:multiLevelType w:val="multilevel"/>
    <w:tmpl w:val="FE8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4FC38CD"/>
    <w:multiLevelType w:val="multilevel"/>
    <w:tmpl w:val="974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5440F3C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558125A"/>
    <w:multiLevelType w:val="multilevel"/>
    <w:tmpl w:val="624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55C0C04"/>
    <w:multiLevelType w:val="multilevel"/>
    <w:tmpl w:val="351A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56735FB"/>
    <w:multiLevelType w:val="multilevel"/>
    <w:tmpl w:val="3BB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56D1D91"/>
    <w:multiLevelType w:val="multilevel"/>
    <w:tmpl w:val="D07A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15742773"/>
    <w:multiLevelType w:val="multilevel"/>
    <w:tmpl w:val="3E7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5837BB9"/>
    <w:multiLevelType w:val="multilevel"/>
    <w:tmpl w:val="7488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15B27A57"/>
    <w:multiLevelType w:val="multilevel"/>
    <w:tmpl w:val="3E36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15C13C69"/>
    <w:multiLevelType w:val="multilevel"/>
    <w:tmpl w:val="6C22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6001FA6"/>
    <w:multiLevelType w:val="multilevel"/>
    <w:tmpl w:val="C790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62546FB"/>
    <w:multiLevelType w:val="multilevel"/>
    <w:tmpl w:val="B28E74A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78" w15:restartNumberingAfterBreak="0">
    <w:nsid w:val="16434FAD"/>
    <w:multiLevelType w:val="multilevel"/>
    <w:tmpl w:val="B496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6445A46"/>
    <w:multiLevelType w:val="multilevel"/>
    <w:tmpl w:val="E27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64F0467"/>
    <w:multiLevelType w:val="multilevel"/>
    <w:tmpl w:val="327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166670FB"/>
    <w:multiLevelType w:val="multilevel"/>
    <w:tmpl w:val="18F8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6BA1194"/>
    <w:multiLevelType w:val="multilevel"/>
    <w:tmpl w:val="0826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6BF5A7B"/>
    <w:multiLevelType w:val="multilevel"/>
    <w:tmpl w:val="EC46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1749763A"/>
    <w:multiLevelType w:val="multilevel"/>
    <w:tmpl w:val="2B64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17497708"/>
    <w:multiLevelType w:val="hybridMultilevel"/>
    <w:tmpl w:val="3B94F1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17507EB8"/>
    <w:multiLevelType w:val="multilevel"/>
    <w:tmpl w:val="4B3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75E278C"/>
    <w:multiLevelType w:val="multilevel"/>
    <w:tmpl w:val="C23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7B10B45"/>
    <w:multiLevelType w:val="hybridMultilevel"/>
    <w:tmpl w:val="08A272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9" w15:restartNumberingAfterBreak="0">
    <w:nsid w:val="17B702B9"/>
    <w:multiLevelType w:val="multilevel"/>
    <w:tmpl w:val="27F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7E312AD"/>
    <w:multiLevelType w:val="multilevel"/>
    <w:tmpl w:val="56C2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7E6045A"/>
    <w:multiLevelType w:val="multilevel"/>
    <w:tmpl w:val="32F8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7E67B54"/>
    <w:multiLevelType w:val="multilevel"/>
    <w:tmpl w:val="442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81A57B2"/>
    <w:multiLevelType w:val="multilevel"/>
    <w:tmpl w:val="29D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85661CA"/>
    <w:multiLevelType w:val="multilevel"/>
    <w:tmpl w:val="817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88B3C0A"/>
    <w:multiLevelType w:val="multilevel"/>
    <w:tmpl w:val="0B20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89A71FA"/>
    <w:multiLevelType w:val="multilevel"/>
    <w:tmpl w:val="A9A4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8E950C7"/>
    <w:multiLevelType w:val="multilevel"/>
    <w:tmpl w:val="55E0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8F80770"/>
    <w:multiLevelType w:val="multilevel"/>
    <w:tmpl w:val="EF2E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9191106"/>
    <w:multiLevelType w:val="multilevel"/>
    <w:tmpl w:val="95F4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9515D33"/>
    <w:multiLevelType w:val="hybridMultilevel"/>
    <w:tmpl w:val="8FD0B5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197F50DE"/>
    <w:multiLevelType w:val="multilevel"/>
    <w:tmpl w:val="15A4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9835CCF"/>
    <w:multiLevelType w:val="multilevel"/>
    <w:tmpl w:val="97EC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9922F79"/>
    <w:multiLevelType w:val="multilevel"/>
    <w:tmpl w:val="FCAA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99A5127"/>
    <w:multiLevelType w:val="multilevel"/>
    <w:tmpl w:val="0376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199E6830"/>
    <w:multiLevelType w:val="multilevel"/>
    <w:tmpl w:val="8666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9B315F5"/>
    <w:multiLevelType w:val="multilevel"/>
    <w:tmpl w:val="0DC4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9F207F2"/>
    <w:multiLevelType w:val="hybridMultilevel"/>
    <w:tmpl w:val="E9F294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1A002844"/>
    <w:multiLevelType w:val="multilevel"/>
    <w:tmpl w:val="C7F2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A11437A"/>
    <w:multiLevelType w:val="multilevel"/>
    <w:tmpl w:val="E368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1A571E9D"/>
    <w:multiLevelType w:val="multilevel"/>
    <w:tmpl w:val="44D8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1A597B05"/>
    <w:multiLevelType w:val="multilevel"/>
    <w:tmpl w:val="8F88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AA56528"/>
    <w:multiLevelType w:val="multilevel"/>
    <w:tmpl w:val="06B8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ABC5CAE"/>
    <w:multiLevelType w:val="multilevel"/>
    <w:tmpl w:val="95A2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1ACF24B4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1AE57026"/>
    <w:multiLevelType w:val="multilevel"/>
    <w:tmpl w:val="564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AF60682"/>
    <w:multiLevelType w:val="hybridMultilevel"/>
    <w:tmpl w:val="C7024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1AFA2FB6"/>
    <w:multiLevelType w:val="multilevel"/>
    <w:tmpl w:val="0D0C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1B217348"/>
    <w:multiLevelType w:val="multilevel"/>
    <w:tmpl w:val="B19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B6E00A7"/>
    <w:multiLevelType w:val="hybridMultilevel"/>
    <w:tmpl w:val="8A206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1BC87035"/>
    <w:multiLevelType w:val="multilevel"/>
    <w:tmpl w:val="FFE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BCA4842"/>
    <w:multiLevelType w:val="hybridMultilevel"/>
    <w:tmpl w:val="9766CB8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2" w15:restartNumberingAfterBreak="0">
    <w:nsid w:val="1BDE4921"/>
    <w:multiLevelType w:val="multilevel"/>
    <w:tmpl w:val="994A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BEF476D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1C465785"/>
    <w:multiLevelType w:val="multilevel"/>
    <w:tmpl w:val="91F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C790DA4"/>
    <w:multiLevelType w:val="multilevel"/>
    <w:tmpl w:val="08C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C982FAE"/>
    <w:multiLevelType w:val="multilevel"/>
    <w:tmpl w:val="D45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CB0501C"/>
    <w:multiLevelType w:val="multilevel"/>
    <w:tmpl w:val="EEFA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CB3310F"/>
    <w:multiLevelType w:val="hybridMultilevel"/>
    <w:tmpl w:val="B6A0A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1D4813D6"/>
    <w:multiLevelType w:val="multilevel"/>
    <w:tmpl w:val="5D38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D7E2B92"/>
    <w:multiLevelType w:val="multilevel"/>
    <w:tmpl w:val="859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D8A5E49"/>
    <w:multiLevelType w:val="multilevel"/>
    <w:tmpl w:val="CD0852F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 w15:restartNumberingAfterBreak="0">
    <w:nsid w:val="1DAD394E"/>
    <w:multiLevelType w:val="multilevel"/>
    <w:tmpl w:val="256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DD23F39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DDF2A83"/>
    <w:multiLevelType w:val="multilevel"/>
    <w:tmpl w:val="2032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E2E0960"/>
    <w:multiLevelType w:val="multilevel"/>
    <w:tmpl w:val="C29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E457C73"/>
    <w:multiLevelType w:val="multilevel"/>
    <w:tmpl w:val="9374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1E6D03CF"/>
    <w:multiLevelType w:val="multilevel"/>
    <w:tmpl w:val="9B8A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E751F86"/>
    <w:multiLevelType w:val="multilevel"/>
    <w:tmpl w:val="03C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E7E1038"/>
    <w:multiLevelType w:val="hybridMultilevel"/>
    <w:tmpl w:val="BB48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1E8B7575"/>
    <w:multiLevelType w:val="multilevel"/>
    <w:tmpl w:val="C56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EA73283"/>
    <w:multiLevelType w:val="multilevel"/>
    <w:tmpl w:val="07D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EDE6701"/>
    <w:multiLevelType w:val="multilevel"/>
    <w:tmpl w:val="9A2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F4B435A"/>
    <w:multiLevelType w:val="multilevel"/>
    <w:tmpl w:val="417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F6D5E30"/>
    <w:multiLevelType w:val="multilevel"/>
    <w:tmpl w:val="CC2C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F7575DC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F792B8C"/>
    <w:multiLevelType w:val="multilevel"/>
    <w:tmpl w:val="9784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F925071"/>
    <w:multiLevelType w:val="multilevel"/>
    <w:tmpl w:val="7D62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FCA4725"/>
    <w:multiLevelType w:val="hybridMultilevel"/>
    <w:tmpl w:val="496ABB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1FE12CAF"/>
    <w:multiLevelType w:val="multilevel"/>
    <w:tmpl w:val="CCBE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FE2554B"/>
    <w:multiLevelType w:val="hybridMultilevel"/>
    <w:tmpl w:val="D068B1E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1" w15:restartNumberingAfterBreak="0">
    <w:nsid w:val="1FF82588"/>
    <w:multiLevelType w:val="multilevel"/>
    <w:tmpl w:val="D30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01D3689"/>
    <w:multiLevelType w:val="multilevel"/>
    <w:tmpl w:val="C63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032565F"/>
    <w:multiLevelType w:val="hybridMultilevel"/>
    <w:tmpl w:val="4E7C63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207679B0"/>
    <w:multiLevelType w:val="multilevel"/>
    <w:tmpl w:val="4644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0B0439A"/>
    <w:multiLevelType w:val="hybridMultilevel"/>
    <w:tmpl w:val="6C963932"/>
    <w:lvl w:ilvl="0" w:tplc="88301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20B27D90"/>
    <w:multiLevelType w:val="multilevel"/>
    <w:tmpl w:val="7EC2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20C71995"/>
    <w:multiLevelType w:val="hybridMultilevel"/>
    <w:tmpl w:val="4D5070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20C84408"/>
    <w:multiLevelType w:val="multilevel"/>
    <w:tmpl w:val="5772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1020D3B"/>
    <w:multiLevelType w:val="multilevel"/>
    <w:tmpl w:val="A5C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11860B5"/>
    <w:multiLevelType w:val="multilevel"/>
    <w:tmpl w:val="850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1254A34"/>
    <w:multiLevelType w:val="multilevel"/>
    <w:tmpl w:val="D298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214B7342"/>
    <w:multiLevelType w:val="hybridMultilevel"/>
    <w:tmpl w:val="1BBA3124"/>
    <w:lvl w:ilvl="0" w:tplc="A79489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2173646F"/>
    <w:multiLevelType w:val="hybridMultilevel"/>
    <w:tmpl w:val="63088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21834923"/>
    <w:multiLevelType w:val="multilevel"/>
    <w:tmpl w:val="F9F4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21AB4ACE"/>
    <w:multiLevelType w:val="multilevel"/>
    <w:tmpl w:val="0B50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21AD21C3"/>
    <w:multiLevelType w:val="multilevel"/>
    <w:tmpl w:val="DAE41ED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67" w15:restartNumberingAfterBreak="0">
    <w:nsid w:val="21B963BA"/>
    <w:multiLevelType w:val="multilevel"/>
    <w:tmpl w:val="4A02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1E86B3A"/>
    <w:multiLevelType w:val="multilevel"/>
    <w:tmpl w:val="B43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1FB5A98"/>
    <w:multiLevelType w:val="multilevel"/>
    <w:tmpl w:val="89A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20F5FE6"/>
    <w:multiLevelType w:val="multilevel"/>
    <w:tmpl w:val="78A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2154229"/>
    <w:multiLevelType w:val="multilevel"/>
    <w:tmpl w:val="B20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21948B4"/>
    <w:multiLevelType w:val="hybridMultilevel"/>
    <w:tmpl w:val="600AD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2226560B"/>
    <w:multiLevelType w:val="multilevel"/>
    <w:tmpl w:val="735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2346EC2"/>
    <w:multiLevelType w:val="multilevel"/>
    <w:tmpl w:val="9816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23A55B7"/>
    <w:multiLevelType w:val="hybridMultilevel"/>
    <w:tmpl w:val="A874E08E"/>
    <w:lvl w:ilvl="0" w:tplc="A1C23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224E4AB4"/>
    <w:multiLevelType w:val="multilevel"/>
    <w:tmpl w:val="350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2705B27"/>
    <w:multiLevelType w:val="multilevel"/>
    <w:tmpl w:val="425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27F107E"/>
    <w:multiLevelType w:val="multilevel"/>
    <w:tmpl w:val="C11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28E4A7C"/>
    <w:multiLevelType w:val="multilevel"/>
    <w:tmpl w:val="5AF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3053D85"/>
    <w:multiLevelType w:val="multilevel"/>
    <w:tmpl w:val="D580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31B6F4E"/>
    <w:multiLevelType w:val="multilevel"/>
    <w:tmpl w:val="92F0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233E4D40"/>
    <w:multiLevelType w:val="hybridMultilevel"/>
    <w:tmpl w:val="7AB2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23580CDE"/>
    <w:multiLevelType w:val="multilevel"/>
    <w:tmpl w:val="7F1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3774366"/>
    <w:multiLevelType w:val="multilevel"/>
    <w:tmpl w:val="B57863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5" w15:restartNumberingAfterBreak="0">
    <w:nsid w:val="23936832"/>
    <w:multiLevelType w:val="multilevel"/>
    <w:tmpl w:val="9B0C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23D30E44"/>
    <w:multiLevelType w:val="multilevel"/>
    <w:tmpl w:val="E22E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47C5942"/>
    <w:multiLevelType w:val="multilevel"/>
    <w:tmpl w:val="13A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47D7693"/>
    <w:multiLevelType w:val="hybridMultilevel"/>
    <w:tmpl w:val="E798434A"/>
    <w:lvl w:ilvl="0" w:tplc="8F2CFD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2480700D"/>
    <w:multiLevelType w:val="multilevel"/>
    <w:tmpl w:val="F8F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4980F2D"/>
    <w:multiLevelType w:val="multilevel"/>
    <w:tmpl w:val="AD56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4AE5D31"/>
    <w:multiLevelType w:val="multilevel"/>
    <w:tmpl w:val="E9A8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4BB44AA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24CF441A"/>
    <w:multiLevelType w:val="multilevel"/>
    <w:tmpl w:val="D7F8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4" w15:restartNumberingAfterBreak="0">
    <w:nsid w:val="24DE11E2"/>
    <w:multiLevelType w:val="multilevel"/>
    <w:tmpl w:val="8D0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51A7CEA"/>
    <w:multiLevelType w:val="multilevel"/>
    <w:tmpl w:val="D6EA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52117E7"/>
    <w:multiLevelType w:val="multilevel"/>
    <w:tmpl w:val="6B9C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52405ED"/>
    <w:multiLevelType w:val="multilevel"/>
    <w:tmpl w:val="F7E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53D4CE3"/>
    <w:multiLevelType w:val="multilevel"/>
    <w:tmpl w:val="C6D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5601440"/>
    <w:multiLevelType w:val="hybridMultilevel"/>
    <w:tmpl w:val="19509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258110BB"/>
    <w:multiLevelType w:val="multilevel"/>
    <w:tmpl w:val="2DAA1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1" w15:restartNumberingAfterBreak="0">
    <w:nsid w:val="25915809"/>
    <w:multiLevelType w:val="multilevel"/>
    <w:tmpl w:val="1F8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5A31931"/>
    <w:multiLevelType w:val="multilevel"/>
    <w:tmpl w:val="3CFE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5B3088F"/>
    <w:multiLevelType w:val="multilevel"/>
    <w:tmpl w:val="F744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25B37214"/>
    <w:multiLevelType w:val="hybridMultilevel"/>
    <w:tmpl w:val="0592F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25DB737A"/>
    <w:multiLevelType w:val="hybridMultilevel"/>
    <w:tmpl w:val="A9C6B682"/>
    <w:lvl w:ilvl="0" w:tplc="BE985BC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25DE66F2"/>
    <w:multiLevelType w:val="multilevel"/>
    <w:tmpl w:val="994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25FD2294"/>
    <w:multiLevelType w:val="multilevel"/>
    <w:tmpl w:val="D238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26374436"/>
    <w:multiLevelType w:val="multilevel"/>
    <w:tmpl w:val="0832ADD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9" w15:restartNumberingAfterBreak="0">
    <w:nsid w:val="266A75C2"/>
    <w:multiLevelType w:val="multilevel"/>
    <w:tmpl w:val="CD10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67A5254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268C06E4"/>
    <w:multiLevelType w:val="multilevel"/>
    <w:tmpl w:val="6AA0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26BF2BB2"/>
    <w:multiLevelType w:val="multilevel"/>
    <w:tmpl w:val="03C6FD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3" w15:restartNumberingAfterBreak="0">
    <w:nsid w:val="26C805AF"/>
    <w:multiLevelType w:val="hybridMultilevel"/>
    <w:tmpl w:val="79CE620E"/>
    <w:lvl w:ilvl="0" w:tplc="4A7E40E2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26E43DF4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27080C7B"/>
    <w:multiLevelType w:val="multilevel"/>
    <w:tmpl w:val="F41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70D4829"/>
    <w:multiLevelType w:val="multilevel"/>
    <w:tmpl w:val="2744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73A034E"/>
    <w:multiLevelType w:val="hybridMultilevel"/>
    <w:tmpl w:val="BCEC2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27400E31"/>
    <w:multiLevelType w:val="multilevel"/>
    <w:tmpl w:val="514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7B804BA"/>
    <w:multiLevelType w:val="multilevel"/>
    <w:tmpl w:val="E83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7CB3F6C"/>
    <w:multiLevelType w:val="multilevel"/>
    <w:tmpl w:val="A19C56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1" w15:restartNumberingAfterBreak="0">
    <w:nsid w:val="27E36194"/>
    <w:multiLevelType w:val="multilevel"/>
    <w:tmpl w:val="5328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27ED5A86"/>
    <w:multiLevelType w:val="multilevel"/>
    <w:tmpl w:val="356C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7F77B32"/>
    <w:multiLevelType w:val="multilevel"/>
    <w:tmpl w:val="054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80616E4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8073CB4"/>
    <w:multiLevelType w:val="multilevel"/>
    <w:tmpl w:val="18C6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8213E98"/>
    <w:multiLevelType w:val="multilevel"/>
    <w:tmpl w:val="0014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82268E6"/>
    <w:multiLevelType w:val="multilevel"/>
    <w:tmpl w:val="FDDC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846497C"/>
    <w:multiLevelType w:val="hybridMultilevel"/>
    <w:tmpl w:val="5D9A54D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28627517"/>
    <w:multiLevelType w:val="multilevel"/>
    <w:tmpl w:val="76E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8795C0C"/>
    <w:multiLevelType w:val="multilevel"/>
    <w:tmpl w:val="03A6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89174AE"/>
    <w:multiLevelType w:val="multilevel"/>
    <w:tmpl w:val="90F2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28C11C4B"/>
    <w:multiLevelType w:val="multilevel"/>
    <w:tmpl w:val="2E1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8D94C83"/>
    <w:multiLevelType w:val="multilevel"/>
    <w:tmpl w:val="149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8F50862"/>
    <w:multiLevelType w:val="hybridMultilevel"/>
    <w:tmpl w:val="97D67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293D3856"/>
    <w:multiLevelType w:val="hybridMultilevel"/>
    <w:tmpl w:val="FDC627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6" w15:restartNumberingAfterBreak="0">
    <w:nsid w:val="29915827"/>
    <w:multiLevelType w:val="multilevel"/>
    <w:tmpl w:val="10E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9F00E96"/>
    <w:multiLevelType w:val="multilevel"/>
    <w:tmpl w:val="A3D2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A19387D"/>
    <w:multiLevelType w:val="hybridMultilevel"/>
    <w:tmpl w:val="96DCF8E4"/>
    <w:lvl w:ilvl="0" w:tplc="F23A4954">
      <w:start w:val="1"/>
      <w:numFmt w:val="lowerLetter"/>
      <w:lvlText w:val="%1."/>
      <w:lvlJc w:val="left"/>
      <w:pPr>
        <w:ind w:left="720" w:hanging="360"/>
      </w:pPr>
      <w:rPr>
        <w:rFonts w:ascii="Lora" w:hAnsi="Lora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2A356443"/>
    <w:multiLevelType w:val="hybridMultilevel"/>
    <w:tmpl w:val="404C2A3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2A506FA5"/>
    <w:multiLevelType w:val="multilevel"/>
    <w:tmpl w:val="D7345FD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1" w15:restartNumberingAfterBreak="0">
    <w:nsid w:val="2A5A70DA"/>
    <w:multiLevelType w:val="multilevel"/>
    <w:tmpl w:val="5D9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A960921"/>
    <w:multiLevelType w:val="hybridMultilevel"/>
    <w:tmpl w:val="715EB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2AA70AC7"/>
    <w:multiLevelType w:val="multilevel"/>
    <w:tmpl w:val="52DE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AAB25A5"/>
    <w:multiLevelType w:val="multilevel"/>
    <w:tmpl w:val="CED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AC165B2"/>
    <w:multiLevelType w:val="multilevel"/>
    <w:tmpl w:val="30AE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AEF5CE9"/>
    <w:multiLevelType w:val="multilevel"/>
    <w:tmpl w:val="331A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2B15777E"/>
    <w:multiLevelType w:val="multilevel"/>
    <w:tmpl w:val="D084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BA764C1"/>
    <w:multiLevelType w:val="multilevel"/>
    <w:tmpl w:val="3CC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BB85E9B"/>
    <w:multiLevelType w:val="multilevel"/>
    <w:tmpl w:val="71CA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C2E27DC"/>
    <w:multiLevelType w:val="multilevel"/>
    <w:tmpl w:val="7776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2C5C7AAB"/>
    <w:multiLevelType w:val="multilevel"/>
    <w:tmpl w:val="AC7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2C86405B"/>
    <w:multiLevelType w:val="multilevel"/>
    <w:tmpl w:val="5DC8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C9C2354"/>
    <w:multiLevelType w:val="multilevel"/>
    <w:tmpl w:val="E9C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CDF1E86"/>
    <w:multiLevelType w:val="hybridMultilevel"/>
    <w:tmpl w:val="608E9C5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5" w15:restartNumberingAfterBreak="0">
    <w:nsid w:val="2D583E17"/>
    <w:multiLevelType w:val="multilevel"/>
    <w:tmpl w:val="8AB2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D844BC5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2DCF121E"/>
    <w:multiLevelType w:val="multilevel"/>
    <w:tmpl w:val="53F2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DDA315D"/>
    <w:multiLevelType w:val="multilevel"/>
    <w:tmpl w:val="F6FE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E105785"/>
    <w:multiLevelType w:val="hybridMultilevel"/>
    <w:tmpl w:val="922882EE"/>
    <w:lvl w:ilvl="0" w:tplc="939C6F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2E425B96"/>
    <w:multiLevelType w:val="multilevel"/>
    <w:tmpl w:val="B50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EA075F8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EA93DFA"/>
    <w:multiLevelType w:val="multilevel"/>
    <w:tmpl w:val="C546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2EB349A4"/>
    <w:multiLevelType w:val="hybridMultilevel"/>
    <w:tmpl w:val="D86C5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2EC4432A"/>
    <w:multiLevelType w:val="multilevel"/>
    <w:tmpl w:val="A6A2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2EC97F6A"/>
    <w:multiLevelType w:val="multilevel"/>
    <w:tmpl w:val="B8A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EE96D87"/>
    <w:multiLevelType w:val="multilevel"/>
    <w:tmpl w:val="5DC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F120940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F201120"/>
    <w:multiLevelType w:val="multilevel"/>
    <w:tmpl w:val="3C5C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2F202857"/>
    <w:multiLevelType w:val="multilevel"/>
    <w:tmpl w:val="8C3C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F3F46F0"/>
    <w:multiLevelType w:val="multilevel"/>
    <w:tmpl w:val="4656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F504B5E"/>
    <w:multiLevelType w:val="multilevel"/>
    <w:tmpl w:val="570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F626CA2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F7F5C7E"/>
    <w:multiLevelType w:val="multilevel"/>
    <w:tmpl w:val="0FFA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F824B98"/>
    <w:multiLevelType w:val="hybridMultilevel"/>
    <w:tmpl w:val="A2DC776C"/>
    <w:lvl w:ilvl="0" w:tplc="CCBC0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2FD545F1"/>
    <w:multiLevelType w:val="multilevel"/>
    <w:tmpl w:val="DE48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0026C56"/>
    <w:multiLevelType w:val="multilevel"/>
    <w:tmpl w:val="C64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01F61AF"/>
    <w:multiLevelType w:val="hybridMultilevel"/>
    <w:tmpl w:val="426810FE"/>
    <w:lvl w:ilvl="0" w:tplc="B36E3482">
      <w:start w:val="1"/>
      <w:numFmt w:val="decimal"/>
      <w:lvlText w:val="%1."/>
      <w:lvlJc w:val="left"/>
      <w:pPr>
        <w:ind w:left="720" w:hanging="360"/>
      </w:pPr>
      <w:rPr>
        <w:rFonts w:ascii="Lora" w:hAnsi="Lora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30304D00"/>
    <w:multiLevelType w:val="multilevel"/>
    <w:tmpl w:val="943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30322371"/>
    <w:multiLevelType w:val="hybridMultilevel"/>
    <w:tmpl w:val="B810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30492119"/>
    <w:multiLevelType w:val="multilevel"/>
    <w:tmpl w:val="0A50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05D0A59"/>
    <w:multiLevelType w:val="multilevel"/>
    <w:tmpl w:val="C7709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2" w15:restartNumberingAfterBreak="0">
    <w:nsid w:val="3069712F"/>
    <w:multiLevelType w:val="multilevel"/>
    <w:tmpl w:val="EA02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30990A04"/>
    <w:multiLevelType w:val="multilevel"/>
    <w:tmpl w:val="C9F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0C11826"/>
    <w:multiLevelType w:val="multilevel"/>
    <w:tmpl w:val="48C6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30CA664E"/>
    <w:multiLevelType w:val="hybridMultilevel"/>
    <w:tmpl w:val="A6047A72"/>
    <w:lvl w:ilvl="0" w:tplc="F51E4A46">
      <w:start w:val="3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30D33EC1"/>
    <w:multiLevelType w:val="hybridMultilevel"/>
    <w:tmpl w:val="65B8B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30EF6F0B"/>
    <w:multiLevelType w:val="hybridMultilevel"/>
    <w:tmpl w:val="76087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30F72980"/>
    <w:multiLevelType w:val="hybridMultilevel"/>
    <w:tmpl w:val="E8581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30FB3B62"/>
    <w:multiLevelType w:val="multilevel"/>
    <w:tmpl w:val="B96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12D3B4C"/>
    <w:multiLevelType w:val="hybridMultilevel"/>
    <w:tmpl w:val="62B2B5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312F1B5B"/>
    <w:multiLevelType w:val="hybridMultilevel"/>
    <w:tmpl w:val="F42A89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317516BF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317F122D"/>
    <w:multiLevelType w:val="multilevel"/>
    <w:tmpl w:val="033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18F7A3F"/>
    <w:multiLevelType w:val="hybridMultilevel"/>
    <w:tmpl w:val="1562C7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5" w15:restartNumberingAfterBreak="0">
    <w:nsid w:val="31C931CD"/>
    <w:multiLevelType w:val="multilevel"/>
    <w:tmpl w:val="92DC8D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31E84505"/>
    <w:multiLevelType w:val="multilevel"/>
    <w:tmpl w:val="C178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320B1861"/>
    <w:multiLevelType w:val="multilevel"/>
    <w:tmpl w:val="DE9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2187549"/>
    <w:multiLevelType w:val="multilevel"/>
    <w:tmpl w:val="733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22624BD"/>
    <w:multiLevelType w:val="multilevel"/>
    <w:tmpl w:val="59F2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229040A"/>
    <w:multiLevelType w:val="multilevel"/>
    <w:tmpl w:val="419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22918F9"/>
    <w:multiLevelType w:val="multilevel"/>
    <w:tmpl w:val="6E6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2715435"/>
    <w:multiLevelType w:val="multilevel"/>
    <w:tmpl w:val="73C4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32B039B7"/>
    <w:multiLevelType w:val="multilevel"/>
    <w:tmpl w:val="CA3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2C16283"/>
    <w:multiLevelType w:val="multilevel"/>
    <w:tmpl w:val="04A6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32D312DE"/>
    <w:multiLevelType w:val="multilevel"/>
    <w:tmpl w:val="780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32E82F81"/>
    <w:multiLevelType w:val="hybridMultilevel"/>
    <w:tmpl w:val="2A962AF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7" w15:restartNumberingAfterBreak="0">
    <w:nsid w:val="32EC3617"/>
    <w:multiLevelType w:val="multilevel"/>
    <w:tmpl w:val="7D78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3755B06"/>
    <w:multiLevelType w:val="multilevel"/>
    <w:tmpl w:val="7690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33755EF1"/>
    <w:multiLevelType w:val="multilevel"/>
    <w:tmpl w:val="277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37E2030"/>
    <w:multiLevelType w:val="multilevel"/>
    <w:tmpl w:val="01F8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3823FC7"/>
    <w:multiLevelType w:val="multilevel"/>
    <w:tmpl w:val="D72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388306E"/>
    <w:multiLevelType w:val="multilevel"/>
    <w:tmpl w:val="4A0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3922935"/>
    <w:multiLevelType w:val="hybridMultilevel"/>
    <w:tmpl w:val="044C2D5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4" w15:restartNumberingAfterBreak="0">
    <w:nsid w:val="33AC0ACB"/>
    <w:multiLevelType w:val="multilevel"/>
    <w:tmpl w:val="8AAA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3BA21C5"/>
    <w:multiLevelType w:val="multilevel"/>
    <w:tmpl w:val="83ACBD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16" w15:restartNumberingAfterBreak="0">
    <w:nsid w:val="33BA30C6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7" w15:restartNumberingAfterBreak="0">
    <w:nsid w:val="33DC3A31"/>
    <w:multiLevelType w:val="multilevel"/>
    <w:tmpl w:val="6CEA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451353C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34556F72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45B4095"/>
    <w:multiLevelType w:val="multilevel"/>
    <w:tmpl w:val="F0EC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34600BFB"/>
    <w:multiLevelType w:val="multilevel"/>
    <w:tmpl w:val="7F8E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4A37D13"/>
    <w:multiLevelType w:val="multilevel"/>
    <w:tmpl w:val="0BA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4AE2551"/>
    <w:multiLevelType w:val="multilevel"/>
    <w:tmpl w:val="794A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4B77CA3"/>
    <w:multiLevelType w:val="multilevel"/>
    <w:tmpl w:val="A338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4E14A0B"/>
    <w:multiLevelType w:val="multilevel"/>
    <w:tmpl w:val="BB80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5536D97"/>
    <w:multiLevelType w:val="multilevel"/>
    <w:tmpl w:val="A3FC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56A5F8B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35733D82"/>
    <w:multiLevelType w:val="multilevel"/>
    <w:tmpl w:val="EDA2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35814C61"/>
    <w:multiLevelType w:val="multilevel"/>
    <w:tmpl w:val="F28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5927314"/>
    <w:multiLevelType w:val="multilevel"/>
    <w:tmpl w:val="0376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35BE6FDB"/>
    <w:multiLevelType w:val="multilevel"/>
    <w:tmpl w:val="D5B4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5E12C0B"/>
    <w:multiLevelType w:val="multilevel"/>
    <w:tmpl w:val="BBCC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600519C"/>
    <w:multiLevelType w:val="multilevel"/>
    <w:tmpl w:val="2632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60637DE"/>
    <w:multiLevelType w:val="multilevel"/>
    <w:tmpl w:val="0F9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6286136"/>
    <w:multiLevelType w:val="multilevel"/>
    <w:tmpl w:val="2F7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649481C"/>
    <w:multiLevelType w:val="multilevel"/>
    <w:tmpl w:val="BE9840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7" w15:restartNumberingAfterBreak="0">
    <w:nsid w:val="365776DD"/>
    <w:multiLevelType w:val="multilevel"/>
    <w:tmpl w:val="B7F2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6860274"/>
    <w:multiLevelType w:val="multilevel"/>
    <w:tmpl w:val="7F8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6885018"/>
    <w:multiLevelType w:val="multilevel"/>
    <w:tmpl w:val="EDC8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6A47269"/>
    <w:multiLevelType w:val="multilevel"/>
    <w:tmpl w:val="C8F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6E94954"/>
    <w:multiLevelType w:val="hybridMultilevel"/>
    <w:tmpl w:val="0A6E7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3709080C"/>
    <w:multiLevelType w:val="hybridMultilevel"/>
    <w:tmpl w:val="CEC4D38C"/>
    <w:lvl w:ilvl="0" w:tplc="83D06C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3717226F"/>
    <w:multiLevelType w:val="multilevel"/>
    <w:tmpl w:val="8976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72C5741"/>
    <w:multiLevelType w:val="multilevel"/>
    <w:tmpl w:val="4DDC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373C3309"/>
    <w:multiLevelType w:val="multilevel"/>
    <w:tmpl w:val="D3BC5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6" w15:restartNumberingAfterBreak="0">
    <w:nsid w:val="37404B22"/>
    <w:multiLevelType w:val="multilevel"/>
    <w:tmpl w:val="393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7562A62"/>
    <w:multiLevelType w:val="multilevel"/>
    <w:tmpl w:val="CC2C52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8" w15:restartNumberingAfterBreak="0">
    <w:nsid w:val="3775458C"/>
    <w:multiLevelType w:val="multilevel"/>
    <w:tmpl w:val="36B8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3780773A"/>
    <w:multiLevelType w:val="hybridMultilevel"/>
    <w:tmpl w:val="4148CC86"/>
    <w:lvl w:ilvl="0" w:tplc="D7D4A00E">
      <w:start w:val="1"/>
      <w:numFmt w:val="decimal"/>
      <w:lvlText w:val="%1."/>
      <w:lvlJc w:val="left"/>
      <w:pPr>
        <w:ind w:left="1004" w:hanging="360"/>
      </w:pPr>
      <w:rPr>
        <w:rFonts w:ascii="Lora" w:hAnsi="Lora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37A60C52"/>
    <w:multiLevelType w:val="multilevel"/>
    <w:tmpl w:val="68D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7C12429"/>
    <w:multiLevelType w:val="multilevel"/>
    <w:tmpl w:val="C6EA87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52" w15:restartNumberingAfterBreak="0">
    <w:nsid w:val="37D34AB4"/>
    <w:multiLevelType w:val="multilevel"/>
    <w:tmpl w:val="37BC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7D82A46"/>
    <w:multiLevelType w:val="multilevel"/>
    <w:tmpl w:val="06B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37DB152E"/>
    <w:multiLevelType w:val="multilevel"/>
    <w:tmpl w:val="3C3C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37FC7F31"/>
    <w:multiLevelType w:val="multilevel"/>
    <w:tmpl w:val="8216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8597EF2"/>
    <w:multiLevelType w:val="multilevel"/>
    <w:tmpl w:val="CF0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86C4452"/>
    <w:multiLevelType w:val="multilevel"/>
    <w:tmpl w:val="182E1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8" w15:restartNumberingAfterBreak="0">
    <w:nsid w:val="38736014"/>
    <w:multiLevelType w:val="multilevel"/>
    <w:tmpl w:val="66FC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8991144"/>
    <w:multiLevelType w:val="hybridMultilevel"/>
    <w:tmpl w:val="852A0D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389F7005"/>
    <w:multiLevelType w:val="multilevel"/>
    <w:tmpl w:val="6AEC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8C2337B"/>
    <w:multiLevelType w:val="multilevel"/>
    <w:tmpl w:val="866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8C355E4"/>
    <w:multiLevelType w:val="multilevel"/>
    <w:tmpl w:val="7702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38C4057C"/>
    <w:multiLevelType w:val="multilevel"/>
    <w:tmpl w:val="2FB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8E56851"/>
    <w:multiLevelType w:val="multilevel"/>
    <w:tmpl w:val="51A2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8EC078E"/>
    <w:multiLevelType w:val="hybridMultilevel"/>
    <w:tmpl w:val="22DEF7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 w15:restartNumberingAfterBreak="0">
    <w:nsid w:val="38F24EF3"/>
    <w:multiLevelType w:val="multilevel"/>
    <w:tmpl w:val="027A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38F376F8"/>
    <w:multiLevelType w:val="multilevel"/>
    <w:tmpl w:val="F294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39327F15"/>
    <w:multiLevelType w:val="multilevel"/>
    <w:tmpl w:val="5880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93D1F02"/>
    <w:multiLevelType w:val="multilevel"/>
    <w:tmpl w:val="7EB2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39443285"/>
    <w:multiLevelType w:val="multilevel"/>
    <w:tmpl w:val="88C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9553CED"/>
    <w:multiLevelType w:val="multilevel"/>
    <w:tmpl w:val="33AC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95E0EEE"/>
    <w:multiLevelType w:val="multilevel"/>
    <w:tmpl w:val="03B0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96768A6"/>
    <w:multiLevelType w:val="multilevel"/>
    <w:tmpl w:val="070C999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4" w15:restartNumberingAfterBreak="0">
    <w:nsid w:val="398D16D0"/>
    <w:multiLevelType w:val="hybridMultilevel"/>
    <w:tmpl w:val="AB961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39BA44A5"/>
    <w:multiLevelType w:val="multilevel"/>
    <w:tmpl w:val="87B0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9BC1E03"/>
    <w:multiLevelType w:val="hybridMultilevel"/>
    <w:tmpl w:val="2AAEB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39DB5192"/>
    <w:multiLevelType w:val="multilevel"/>
    <w:tmpl w:val="29EE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9E07AA3"/>
    <w:multiLevelType w:val="multilevel"/>
    <w:tmpl w:val="A49E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39FB061F"/>
    <w:multiLevelType w:val="multilevel"/>
    <w:tmpl w:val="CCFA2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0" w15:restartNumberingAfterBreak="0">
    <w:nsid w:val="3A1D1F6A"/>
    <w:multiLevelType w:val="multilevel"/>
    <w:tmpl w:val="A22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3A2B3D8D"/>
    <w:multiLevelType w:val="multilevel"/>
    <w:tmpl w:val="2926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3A2E2AEF"/>
    <w:multiLevelType w:val="multilevel"/>
    <w:tmpl w:val="BF5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AA34477"/>
    <w:multiLevelType w:val="multilevel"/>
    <w:tmpl w:val="899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AB72D4A"/>
    <w:multiLevelType w:val="multilevel"/>
    <w:tmpl w:val="7A4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AB913CC"/>
    <w:multiLevelType w:val="multilevel"/>
    <w:tmpl w:val="72F4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AD83A03"/>
    <w:multiLevelType w:val="hybridMultilevel"/>
    <w:tmpl w:val="7382AB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7" w15:restartNumberingAfterBreak="0">
    <w:nsid w:val="3ADC5CB0"/>
    <w:multiLevelType w:val="hybridMultilevel"/>
    <w:tmpl w:val="611491C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8" w15:restartNumberingAfterBreak="0">
    <w:nsid w:val="3AEC2DBE"/>
    <w:multiLevelType w:val="multilevel"/>
    <w:tmpl w:val="394C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B043632"/>
    <w:multiLevelType w:val="hybridMultilevel"/>
    <w:tmpl w:val="B442F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3B295147"/>
    <w:multiLevelType w:val="multilevel"/>
    <w:tmpl w:val="C82CBD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91" w15:restartNumberingAfterBreak="0">
    <w:nsid w:val="3B3B1674"/>
    <w:multiLevelType w:val="multilevel"/>
    <w:tmpl w:val="3866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B3C3168"/>
    <w:multiLevelType w:val="hybridMultilevel"/>
    <w:tmpl w:val="E65C15B0"/>
    <w:lvl w:ilvl="0" w:tplc="0F242A80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93" w15:restartNumberingAfterBreak="0">
    <w:nsid w:val="3B9046B1"/>
    <w:multiLevelType w:val="multilevel"/>
    <w:tmpl w:val="8EC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BAD28CE"/>
    <w:multiLevelType w:val="multilevel"/>
    <w:tmpl w:val="ECB4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3BD04925"/>
    <w:multiLevelType w:val="multilevel"/>
    <w:tmpl w:val="9238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BDE6624"/>
    <w:multiLevelType w:val="multilevel"/>
    <w:tmpl w:val="78FA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C0F5AEA"/>
    <w:multiLevelType w:val="multilevel"/>
    <w:tmpl w:val="18D2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C3C0841"/>
    <w:multiLevelType w:val="hybridMultilevel"/>
    <w:tmpl w:val="C1BA9B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3C3C17F5"/>
    <w:multiLevelType w:val="multilevel"/>
    <w:tmpl w:val="8606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C68193B"/>
    <w:multiLevelType w:val="multilevel"/>
    <w:tmpl w:val="48C04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3C780D5B"/>
    <w:multiLevelType w:val="hybridMultilevel"/>
    <w:tmpl w:val="268C2A24"/>
    <w:lvl w:ilvl="0" w:tplc="B264471E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3CA25B3B"/>
    <w:multiLevelType w:val="multilevel"/>
    <w:tmpl w:val="7EC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CB64B5D"/>
    <w:multiLevelType w:val="multilevel"/>
    <w:tmpl w:val="CDD4B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3CDF7049"/>
    <w:multiLevelType w:val="hybridMultilevel"/>
    <w:tmpl w:val="FB8A7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 w15:restartNumberingAfterBreak="0">
    <w:nsid w:val="3D291DD9"/>
    <w:multiLevelType w:val="hybridMultilevel"/>
    <w:tmpl w:val="4574F5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6" w15:restartNumberingAfterBreak="0">
    <w:nsid w:val="3D2B6C04"/>
    <w:multiLevelType w:val="multilevel"/>
    <w:tmpl w:val="0422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3D8256AB"/>
    <w:multiLevelType w:val="multilevel"/>
    <w:tmpl w:val="2E4C63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08" w15:restartNumberingAfterBreak="0">
    <w:nsid w:val="3DA10E6D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3DC85FAD"/>
    <w:multiLevelType w:val="hybridMultilevel"/>
    <w:tmpl w:val="5B6A6F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" w15:restartNumberingAfterBreak="0">
    <w:nsid w:val="3DCC75E8"/>
    <w:multiLevelType w:val="hybridMultilevel"/>
    <w:tmpl w:val="38AEF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1" w15:restartNumberingAfterBreak="0">
    <w:nsid w:val="3DCD15D6"/>
    <w:multiLevelType w:val="multilevel"/>
    <w:tmpl w:val="AFAA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DF11332"/>
    <w:multiLevelType w:val="multilevel"/>
    <w:tmpl w:val="25B2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3E004524"/>
    <w:multiLevelType w:val="multilevel"/>
    <w:tmpl w:val="6D2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E0B6E3E"/>
    <w:multiLevelType w:val="multilevel"/>
    <w:tmpl w:val="4464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3E0E727B"/>
    <w:multiLevelType w:val="multilevel"/>
    <w:tmpl w:val="5C6C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E5E4B8F"/>
    <w:multiLevelType w:val="multilevel"/>
    <w:tmpl w:val="E9D0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EA046F3"/>
    <w:multiLevelType w:val="multilevel"/>
    <w:tmpl w:val="2344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EA178AE"/>
    <w:multiLevelType w:val="multilevel"/>
    <w:tmpl w:val="EF7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ED40001"/>
    <w:multiLevelType w:val="multilevel"/>
    <w:tmpl w:val="B60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EE04B2C"/>
    <w:multiLevelType w:val="multilevel"/>
    <w:tmpl w:val="1C88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3EE8784B"/>
    <w:multiLevelType w:val="hybridMultilevel"/>
    <w:tmpl w:val="6A38458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2" w15:restartNumberingAfterBreak="0">
    <w:nsid w:val="3EF50BAD"/>
    <w:multiLevelType w:val="multilevel"/>
    <w:tmpl w:val="3FC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F30538B"/>
    <w:multiLevelType w:val="multilevel"/>
    <w:tmpl w:val="77A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F375421"/>
    <w:multiLevelType w:val="multilevel"/>
    <w:tmpl w:val="9170F41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5" w15:restartNumberingAfterBreak="0">
    <w:nsid w:val="3F4507B0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3F4C06D2"/>
    <w:multiLevelType w:val="multilevel"/>
    <w:tmpl w:val="C8A8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F5017EF"/>
    <w:multiLevelType w:val="multilevel"/>
    <w:tmpl w:val="AD5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3F5307B7"/>
    <w:multiLevelType w:val="multilevel"/>
    <w:tmpl w:val="74C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F7B1E07"/>
    <w:multiLevelType w:val="multilevel"/>
    <w:tmpl w:val="59D6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FBB2CC1"/>
    <w:multiLevelType w:val="multilevel"/>
    <w:tmpl w:val="41A6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3FD5228E"/>
    <w:multiLevelType w:val="multilevel"/>
    <w:tmpl w:val="90F21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32" w15:restartNumberingAfterBreak="0">
    <w:nsid w:val="3FD62E4E"/>
    <w:multiLevelType w:val="multilevel"/>
    <w:tmpl w:val="608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FF71A56"/>
    <w:multiLevelType w:val="hybridMultilevel"/>
    <w:tmpl w:val="5ACA4B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4" w15:restartNumberingAfterBreak="0">
    <w:nsid w:val="401642DC"/>
    <w:multiLevelType w:val="multilevel"/>
    <w:tmpl w:val="620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0204E58"/>
    <w:multiLevelType w:val="hybridMultilevel"/>
    <w:tmpl w:val="98FC9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6" w15:restartNumberingAfterBreak="0">
    <w:nsid w:val="404F5743"/>
    <w:multiLevelType w:val="multilevel"/>
    <w:tmpl w:val="CAC2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0571B5F"/>
    <w:multiLevelType w:val="multilevel"/>
    <w:tmpl w:val="87D6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07B7BC0"/>
    <w:multiLevelType w:val="multilevel"/>
    <w:tmpl w:val="7AA2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08B6308"/>
    <w:multiLevelType w:val="multilevel"/>
    <w:tmpl w:val="E2F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0B761C0"/>
    <w:multiLevelType w:val="multilevel"/>
    <w:tmpl w:val="7BBC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0FE009F"/>
    <w:multiLevelType w:val="multilevel"/>
    <w:tmpl w:val="0AC0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157730A"/>
    <w:multiLevelType w:val="multilevel"/>
    <w:tmpl w:val="21B4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41580466"/>
    <w:multiLevelType w:val="multilevel"/>
    <w:tmpl w:val="B3A42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4" w15:restartNumberingAfterBreak="0">
    <w:nsid w:val="419F2B2A"/>
    <w:multiLevelType w:val="multilevel"/>
    <w:tmpl w:val="7C6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41A46770"/>
    <w:multiLevelType w:val="hybridMultilevel"/>
    <w:tmpl w:val="1B12D8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6" w15:restartNumberingAfterBreak="0">
    <w:nsid w:val="41E37620"/>
    <w:multiLevelType w:val="hybridMultilevel"/>
    <w:tmpl w:val="FE22080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7" w15:restartNumberingAfterBreak="0">
    <w:nsid w:val="42236EC5"/>
    <w:multiLevelType w:val="multilevel"/>
    <w:tmpl w:val="70EE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2307135"/>
    <w:multiLevelType w:val="multilevel"/>
    <w:tmpl w:val="A8F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2A16B9A"/>
    <w:multiLevelType w:val="hybridMultilevel"/>
    <w:tmpl w:val="8182E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0" w15:restartNumberingAfterBreak="0">
    <w:nsid w:val="430B5038"/>
    <w:multiLevelType w:val="multilevel"/>
    <w:tmpl w:val="C682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4326489A"/>
    <w:multiLevelType w:val="multilevel"/>
    <w:tmpl w:val="1B28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36A69D0"/>
    <w:multiLevelType w:val="hybridMultilevel"/>
    <w:tmpl w:val="D884DB40"/>
    <w:lvl w:ilvl="0" w:tplc="11AC44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437238B7"/>
    <w:multiLevelType w:val="multilevel"/>
    <w:tmpl w:val="0978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37F220E"/>
    <w:multiLevelType w:val="multilevel"/>
    <w:tmpl w:val="71D0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391583C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43A305FE"/>
    <w:multiLevelType w:val="multilevel"/>
    <w:tmpl w:val="1EA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3A60C9D"/>
    <w:multiLevelType w:val="multilevel"/>
    <w:tmpl w:val="2958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43BE0255"/>
    <w:multiLevelType w:val="multilevel"/>
    <w:tmpl w:val="29D0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3BF39E8"/>
    <w:multiLevelType w:val="multilevel"/>
    <w:tmpl w:val="6DB6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3ED0C75"/>
    <w:multiLevelType w:val="multilevel"/>
    <w:tmpl w:val="23C2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3F140FB"/>
    <w:multiLevelType w:val="multilevel"/>
    <w:tmpl w:val="34F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3F83B66"/>
    <w:multiLevelType w:val="multilevel"/>
    <w:tmpl w:val="E3F0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44E35C9"/>
    <w:multiLevelType w:val="multilevel"/>
    <w:tmpl w:val="16A8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44F52F2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44610D81"/>
    <w:multiLevelType w:val="multilevel"/>
    <w:tmpl w:val="FEB8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44687F00"/>
    <w:multiLevelType w:val="multilevel"/>
    <w:tmpl w:val="2DAA1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67" w15:restartNumberingAfterBreak="0">
    <w:nsid w:val="447B60ED"/>
    <w:multiLevelType w:val="multilevel"/>
    <w:tmpl w:val="387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4A2427A"/>
    <w:multiLevelType w:val="multilevel"/>
    <w:tmpl w:val="1B04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4B757FB"/>
    <w:multiLevelType w:val="hybridMultilevel"/>
    <w:tmpl w:val="03727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44D30847"/>
    <w:multiLevelType w:val="hybridMultilevel"/>
    <w:tmpl w:val="ED323896"/>
    <w:lvl w:ilvl="0" w:tplc="FF28444A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04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44F810A1"/>
    <w:multiLevelType w:val="multilevel"/>
    <w:tmpl w:val="378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4FB0EB5"/>
    <w:multiLevelType w:val="multilevel"/>
    <w:tmpl w:val="D23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55F1A40"/>
    <w:multiLevelType w:val="multilevel"/>
    <w:tmpl w:val="61C0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56C7D84"/>
    <w:multiLevelType w:val="multilevel"/>
    <w:tmpl w:val="19C2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56E54E0"/>
    <w:multiLevelType w:val="multilevel"/>
    <w:tmpl w:val="DEA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5D11FF7"/>
    <w:multiLevelType w:val="multilevel"/>
    <w:tmpl w:val="F03E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45FA44F9"/>
    <w:multiLevelType w:val="hybridMultilevel"/>
    <w:tmpl w:val="9592A16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9B1AD5D4">
      <w:start w:val="1"/>
      <w:numFmt w:val="lowerLetter"/>
      <w:lvlText w:val="%2."/>
      <w:lvlJc w:val="left"/>
      <w:pPr>
        <w:ind w:left="1800" w:hanging="360"/>
      </w:pPr>
      <w:rPr>
        <w:rFonts w:ascii="Lora" w:hAnsi="Lora" w:hint="default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8" w15:restartNumberingAfterBreak="0">
    <w:nsid w:val="45FE5241"/>
    <w:multiLevelType w:val="multilevel"/>
    <w:tmpl w:val="D3BC5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79" w15:restartNumberingAfterBreak="0">
    <w:nsid w:val="464A3A81"/>
    <w:multiLevelType w:val="multilevel"/>
    <w:tmpl w:val="5AA4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64E56B6"/>
    <w:multiLevelType w:val="multilevel"/>
    <w:tmpl w:val="16DA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46850D4B"/>
    <w:multiLevelType w:val="hybridMultilevel"/>
    <w:tmpl w:val="87F44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2" w15:restartNumberingAfterBreak="0">
    <w:nsid w:val="46852CA3"/>
    <w:multiLevelType w:val="multilevel"/>
    <w:tmpl w:val="2C1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6D3554C"/>
    <w:multiLevelType w:val="multilevel"/>
    <w:tmpl w:val="93FC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46F60363"/>
    <w:multiLevelType w:val="multilevel"/>
    <w:tmpl w:val="4B1A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6FB540C"/>
    <w:multiLevelType w:val="multilevel"/>
    <w:tmpl w:val="9D06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47123A38"/>
    <w:multiLevelType w:val="multilevel"/>
    <w:tmpl w:val="6E9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72100AA"/>
    <w:multiLevelType w:val="hybridMultilevel"/>
    <w:tmpl w:val="4DE80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8" w15:restartNumberingAfterBreak="0">
    <w:nsid w:val="47281D62"/>
    <w:multiLevelType w:val="multilevel"/>
    <w:tmpl w:val="E24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7676C0A"/>
    <w:multiLevelType w:val="multilevel"/>
    <w:tmpl w:val="FA44BB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477D4BFF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477F16E4"/>
    <w:multiLevelType w:val="hybridMultilevel"/>
    <w:tmpl w:val="9DF08C08"/>
    <w:lvl w:ilvl="0" w:tplc="A1469A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2" w15:restartNumberingAfterBreak="0">
    <w:nsid w:val="47815D0D"/>
    <w:multiLevelType w:val="multilevel"/>
    <w:tmpl w:val="1C26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7C10C78"/>
    <w:multiLevelType w:val="multilevel"/>
    <w:tmpl w:val="F048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7E85553"/>
    <w:multiLevelType w:val="hybridMultilevel"/>
    <w:tmpl w:val="46848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 w15:restartNumberingAfterBreak="0">
    <w:nsid w:val="480942F3"/>
    <w:multiLevelType w:val="hybridMultilevel"/>
    <w:tmpl w:val="5992D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 w15:restartNumberingAfterBreak="0">
    <w:nsid w:val="480A5DD5"/>
    <w:multiLevelType w:val="multilevel"/>
    <w:tmpl w:val="043C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4847186D"/>
    <w:multiLevelType w:val="multilevel"/>
    <w:tmpl w:val="6C5C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87D1DA5"/>
    <w:multiLevelType w:val="multilevel"/>
    <w:tmpl w:val="EC7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87E3ED4"/>
    <w:multiLevelType w:val="multilevel"/>
    <w:tmpl w:val="1FD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89537EC"/>
    <w:multiLevelType w:val="multilevel"/>
    <w:tmpl w:val="25D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8B3484D"/>
    <w:multiLevelType w:val="multilevel"/>
    <w:tmpl w:val="CAC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8D55B6D"/>
    <w:multiLevelType w:val="multilevel"/>
    <w:tmpl w:val="D9E4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48F05CC7"/>
    <w:multiLevelType w:val="hybridMultilevel"/>
    <w:tmpl w:val="3B6027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4" w15:restartNumberingAfterBreak="0">
    <w:nsid w:val="48F92D60"/>
    <w:multiLevelType w:val="multilevel"/>
    <w:tmpl w:val="87A2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4997754F"/>
    <w:multiLevelType w:val="multilevel"/>
    <w:tmpl w:val="6D9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9C55436"/>
    <w:multiLevelType w:val="multilevel"/>
    <w:tmpl w:val="B09A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9DE7DAA"/>
    <w:multiLevelType w:val="multilevel"/>
    <w:tmpl w:val="6954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9DF2806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9F32F48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 w15:restartNumberingAfterBreak="0">
    <w:nsid w:val="49F4654E"/>
    <w:multiLevelType w:val="multilevel"/>
    <w:tmpl w:val="4420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9FB69BD"/>
    <w:multiLevelType w:val="multilevel"/>
    <w:tmpl w:val="8DAE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4A1F5DD8"/>
    <w:multiLevelType w:val="multilevel"/>
    <w:tmpl w:val="FA6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A432F93"/>
    <w:multiLevelType w:val="hybridMultilevel"/>
    <w:tmpl w:val="8CAC1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4" w15:restartNumberingAfterBreak="0">
    <w:nsid w:val="4A5D2222"/>
    <w:multiLevelType w:val="multilevel"/>
    <w:tmpl w:val="30C68C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15" w15:restartNumberingAfterBreak="0">
    <w:nsid w:val="4A78103B"/>
    <w:multiLevelType w:val="multilevel"/>
    <w:tmpl w:val="994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4A7A6202"/>
    <w:multiLevelType w:val="multilevel"/>
    <w:tmpl w:val="D3BC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4A8102F6"/>
    <w:multiLevelType w:val="hybridMultilevel"/>
    <w:tmpl w:val="9DCC098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8" w15:restartNumberingAfterBreak="0">
    <w:nsid w:val="4AA679AD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4AA721E3"/>
    <w:multiLevelType w:val="multilevel"/>
    <w:tmpl w:val="4F2C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AB078F4"/>
    <w:multiLevelType w:val="multilevel"/>
    <w:tmpl w:val="E046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ABA02A2"/>
    <w:multiLevelType w:val="multilevel"/>
    <w:tmpl w:val="4C24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ABF35A4"/>
    <w:multiLevelType w:val="hybridMultilevel"/>
    <w:tmpl w:val="0DFE2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3" w15:restartNumberingAfterBreak="0">
    <w:nsid w:val="4AD2313E"/>
    <w:multiLevelType w:val="hybridMultilevel"/>
    <w:tmpl w:val="8990F410"/>
    <w:lvl w:ilvl="0" w:tplc="AA7AA5BC">
      <w:start w:val="1"/>
      <w:numFmt w:val="upperLetter"/>
      <w:lvlText w:val="%1)"/>
      <w:lvlJc w:val="left"/>
      <w:pPr>
        <w:ind w:left="990" w:hanging="6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4" w15:restartNumberingAfterBreak="0">
    <w:nsid w:val="4AE61C3F"/>
    <w:multiLevelType w:val="multilevel"/>
    <w:tmpl w:val="C9A2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B123585"/>
    <w:multiLevelType w:val="multilevel"/>
    <w:tmpl w:val="D2CC97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26" w15:restartNumberingAfterBreak="0">
    <w:nsid w:val="4B1D561B"/>
    <w:multiLevelType w:val="hybridMultilevel"/>
    <w:tmpl w:val="C630CF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7" w15:restartNumberingAfterBreak="0">
    <w:nsid w:val="4B2B6411"/>
    <w:multiLevelType w:val="multilevel"/>
    <w:tmpl w:val="7E7A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4B314C22"/>
    <w:multiLevelType w:val="hybridMultilevel"/>
    <w:tmpl w:val="0C22D3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9" w15:restartNumberingAfterBreak="0">
    <w:nsid w:val="4B3D23F5"/>
    <w:multiLevelType w:val="multilevel"/>
    <w:tmpl w:val="F58A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0" w15:restartNumberingAfterBreak="0">
    <w:nsid w:val="4B400A79"/>
    <w:multiLevelType w:val="multilevel"/>
    <w:tmpl w:val="0BC2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4B431FA3"/>
    <w:multiLevelType w:val="multilevel"/>
    <w:tmpl w:val="ED1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B89068B"/>
    <w:multiLevelType w:val="hybridMultilevel"/>
    <w:tmpl w:val="14AC93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3" w15:restartNumberingAfterBreak="0">
    <w:nsid w:val="4B9A1B2A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 w15:restartNumberingAfterBreak="0">
    <w:nsid w:val="4BA076C8"/>
    <w:multiLevelType w:val="multilevel"/>
    <w:tmpl w:val="51AC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4C1A572B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4C413028"/>
    <w:multiLevelType w:val="multilevel"/>
    <w:tmpl w:val="3A8E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C7D29C5"/>
    <w:multiLevelType w:val="multilevel"/>
    <w:tmpl w:val="32E6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CA51858"/>
    <w:multiLevelType w:val="hybridMultilevel"/>
    <w:tmpl w:val="317CBB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9" w15:restartNumberingAfterBreak="0">
    <w:nsid w:val="4CD435B6"/>
    <w:multiLevelType w:val="multilevel"/>
    <w:tmpl w:val="6850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4CFB0E70"/>
    <w:multiLevelType w:val="multilevel"/>
    <w:tmpl w:val="437A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D0A302A"/>
    <w:multiLevelType w:val="multilevel"/>
    <w:tmpl w:val="D18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D242CB0"/>
    <w:multiLevelType w:val="hybridMultilevel"/>
    <w:tmpl w:val="D130A528"/>
    <w:lvl w:ilvl="0" w:tplc="C08A04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822EE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3" w15:restartNumberingAfterBreak="0">
    <w:nsid w:val="4D585D74"/>
    <w:multiLevelType w:val="hybridMultilevel"/>
    <w:tmpl w:val="E1E00E4C"/>
    <w:lvl w:ilvl="0" w:tplc="1304CAB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4" w15:restartNumberingAfterBreak="0">
    <w:nsid w:val="4D684999"/>
    <w:multiLevelType w:val="hybridMultilevel"/>
    <w:tmpl w:val="905CB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5" w15:restartNumberingAfterBreak="0">
    <w:nsid w:val="4D7F4A09"/>
    <w:multiLevelType w:val="multilevel"/>
    <w:tmpl w:val="EEE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D8530D0"/>
    <w:multiLevelType w:val="hybridMultilevel"/>
    <w:tmpl w:val="73E6D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7" w15:restartNumberingAfterBreak="0">
    <w:nsid w:val="4DA57F45"/>
    <w:multiLevelType w:val="multilevel"/>
    <w:tmpl w:val="7F3C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DAD185F"/>
    <w:multiLevelType w:val="multilevel"/>
    <w:tmpl w:val="3E2E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DBE29C8"/>
    <w:multiLevelType w:val="multilevel"/>
    <w:tmpl w:val="4AAAF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 w15:restartNumberingAfterBreak="0">
    <w:nsid w:val="4DFF662E"/>
    <w:multiLevelType w:val="multilevel"/>
    <w:tmpl w:val="761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E1950E3"/>
    <w:multiLevelType w:val="multilevel"/>
    <w:tmpl w:val="D174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E2D68C7"/>
    <w:multiLevelType w:val="multilevel"/>
    <w:tmpl w:val="B7EA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4E4F00AA"/>
    <w:multiLevelType w:val="multilevel"/>
    <w:tmpl w:val="6956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E590297"/>
    <w:multiLevelType w:val="multilevel"/>
    <w:tmpl w:val="FB5E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E67158F"/>
    <w:multiLevelType w:val="multilevel"/>
    <w:tmpl w:val="AC6A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E6F2F5B"/>
    <w:multiLevelType w:val="multilevel"/>
    <w:tmpl w:val="F84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E9037A3"/>
    <w:multiLevelType w:val="multilevel"/>
    <w:tmpl w:val="4DF295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8" w15:restartNumberingAfterBreak="0">
    <w:nsid w:val="4F3C7797"/>
    <w:multiLevelType w:val="multilevel"/>
    <w:tmpl w:val="7E12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 w15:restartNumberingAfterBreak="0">
    <w:nsid w:val="4F56644F"/>
    <w:multiLevelType w:val="multilevel"/>
    <w:tmpl w:val="DE4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F7C09A7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 w15:restartNumberingAfterBreak="0">
    <w:nsid w:val="4F830B70"/>
    <w:multiLevelType w:val="hybridMultilevel"/>
    <w:tmpl w:val="DA5EC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2" w15:restartNumberingAfterBreak="0">
    <w:nsid w:val="4F8D2787"/>
    <w:multiLevelType w:val="multilevel"/>
    <w:tmpl w:val="1DF0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FB93805"/>
    <w:multiLevelType w:val="multilevel"/>
    <w:tmpl w:val="D1B0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01F71B5"/>
    <w:multiLevelType w:val="multilevel"/>
    <w:tmpl w:val="F44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0226DB9"/>
    <w:multiLevelType w:val="multilevel"/>
    <w:tmpl w:val="2462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08013C9"/>
    <w:multiLevelType w:val="multilevel"/>
    <w:tmpl w:val="C62C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7" w15:restartNumberingAfterBreak="0">
    <w:nsid w:val="50855626"/>
    <w:multiLevelType w:val="hybridMultilevel"/>
    <w:tmpl w:val="7F1A787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68" w15:restartNumberingAfterBreak="0">
    <w:nsid w:val="50A4609F"/>
    <w:multiLevelType w:val="hybridMultilevel"/>
    <w:tmpl w:val="C5B2F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 w15:restartNumberingAfterBreak="0">
    <w:nsid w:val="50BA2743"/>
    <w:multiLevelType w:val="hybridMultilevel"/>
    <w:tmpl w:val="BCB4FE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0" w15:restartNumberingAfterBreak="0">
    <w:nsid w:val="50BA3DEA"/>
    <w:multiLevelType w:val="hybridMultilevel"/>
    <w:tmpl w:val="0854FD6A"/>
    <w:lvl w:ilvl="0" w:tplc="C9A420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1" w15:restartNumberingAfterBreak="0">
    <w:nsid w:val="50C54A00"/>
    <w:multiLevelType w:val="hybridMultilevel"/>
    <w:tmpl w:val="7A8CE8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2" w15:restartNumberingAfterBreak="0">
    <w:nsid w:val="50C60EE9"/>
    <w:multiLevelType w:val="multilevel"/>
    <w:tmpl w:val="430A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51072D29"/>
    <w:multiLevelType w:val="multilevel"/>
    <w:tmpl w:val="FBF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511E2772"/>
    <w:multiLevelType w:val="hybridMultilevel"/>
    <w:tmpl w:val="E348D2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5" w15:restartNumberingAfterBreak="0">
    <w:nsid w:val="51267783"/>
    <w:multiLevelType w:val="hybridMultilevel"/>
    <w:tmpl w:val="A9C0C9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6" w15:restartNumberingAfterBreak="0">
    <w:nsid w:val="5153131A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 w15:restartNumberingAfterBreak="0">
    <w:nsid w:val="517410C3"/>
    <w:multiLevelType w:val="hybridMultilevel"/>
    <w:tmpl w:val="5E64AA0E"/>
    <w:lvl w:ilvl="0" w:tplc="FAB469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BD34290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8" w15:restartNumberingAfterBreak="0">
    <w:nsid w:val="518E7321"/>
    <w:multiLevelType w:val="multilevel"/>
    <w:tmpl w:val="FDE6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1BC60C3"/>
    <w:multiLevelType w:val="hybridMultilevel"/>
    <w:tmpl w:val="FEA829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0" w15:restartNumberingAfterBreak="0">
    <w:nsid w:val="51E328AA"/>
    <w:multiLevelType w:val="hybridMultilevel"/>
    <w:tmpl w:val="7EFE51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1" w15:restartNumberingAfterBreak="0">
    <w:nsid w:val="51EA4140"/>
    <w:multiLevelType w:val="hybridMultilevel"/>
    <w:tmpl w:val="053894C2"/>
    <w:lvl w:ilvl="0" w:tplc="35B24F48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2" w15:restartNumberingAfterBreak="0">
    <w:nsid w:val="52252628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232088E"/>
    <w:multiLevelType w:val="multilevel"/>
    <w:tmpl w:val="BD82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23D3506"/>
    <w:multiLevelType w:val="multilevel"/>
    <w:tmpl w:val="E29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2AB32CC"/>
    <w:multiLevelType w:val="hybridMultilevel"/>
    <w:tmpl w:val="E4B6D788"/>
    <w:lvl w:ilvl="0" w:tplc="40090019">
      <w:start w:val="1"/>
      <w:numFmt w:val="lowerLetter"/>
      <w:lvlText w:val="%1."/>
      <w:lvlJc w:val="left"/>
      <w:pPr>
        <w:ind w:left="1364" w:hanging="360"/>
      </w:pPr>
    </w:lvl>
    <w:lvl w:ilvl="1" w:tplc="40090019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86" w15:restartNumberingAfterBreak="0">
    <w:nsid w:val="530A6F66"/>
    <w:multiLevelType w:val="multilevel"/>
    <w:tmpl w:val="F15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30F2976"/>
    <w:multiLevelType w:val="multilevel"/>
    <w:tmpl w:val="784E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31F0895"/>
    <w:multiLevelType w:val="hybridMultilevel"/>
    <w:tmpl w:val="ED4E7D9C"/>
    <w:lvl w:ilvl="0" w:tplc="AF78294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9" w15:restartNumberingAfterBreak="0">
    <w:nsid w:val="53227AA5"/>
    <w:multiLevelType w:val="hybridMultilevel"/>
    <w:tmpl w:val="DE90C656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0" w15:restartNumberingAfterBreak="0">
    <w:nsid w:val="533909CE"/>
    <w:multiLevelType w:val="hybridMultilevel"/>
    <w:tmpl w:val="BD04B8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91" w15:restartNumberingAfterBreak="0">
    <w:nsid w:val="53437E68"/>
    <w:multiLevelType w:val="multilevel"/>
    <w:tmpl w:val="6C6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3BA3E41"/>
    <w:multiLevelType w:val="hybridMultilevel"/>
    <w:tmpl w:val="9E14DE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93" w15:restartNumberingAfterBreak="0">
    <w:nsid w:val="53D72A05"/>
    <w:multiLevelType w:val="multilevel"/>
    <w:tmpl w:val="7D1076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94" w15:restartNumberingAfterBreak="0">
    <w:nsid w:val="5414388F"/>
    <w:multiLevelType w:val="hybridMultilevel"/>
    <w:tmpl w:val="8F229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5" w15:restartNumberingAfterBreak="0">
    <w:nsid w:val="54365B27"/>
    <w:multiLevelType w:val="multilevel"/>
    <w:tmpl w:val="3CBE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4870F08"/>
    <w:multiLevelType w:val="multilevel"/>
    <w:tmpl w:val="D1E4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49519B7"/>
    <w:multiLevelType w:val="hybridMultilevel"/>
    <w:tmpl w:val="6074A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8" w15:restartNumberingAfterBreak="0">
    <w:nsid w:val="54952716"/>
    <w:multiLevelType w:val="multilevel"/>
    <w:tmpl w:val="4E3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4CC6D52"/>
    <w:multiLevelType w:val="multilevel"/>
    <w:tmpl w:val="85C0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0" w15:restartNumberingAfterBreak="0">
    <w:nsid w:val="54FB702E"/>
    <w:multiLevelType w:val="multilevel"/>
    <w:tmpl w:val="D21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5031F04"/>
    <w:multiLevelType w:val="multilevel"/>
    <w:tmpl w:val="201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506058A"/>
    <w:multiLevelType w:val="multilevel"/>
    <w:tmpl w:val="4FDC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3" w15:restartNumberingAfterBreak="0">
    <w:nsid w:val="550F69B1"/>
    <w:multiLevelType w:val="multilevel"/>
    <w:tmpl w:val="109A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55160093"/>
    <w:multiLevelType w:val="hybridMultilevel"/>
    <w:tmpl w:val="52B8E53E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5" w15:restartNumberingAfterBreak="0">
    <w:nsid w:val="552C2EDC"/>
    <w:multiLevelType w:val="multilevel"/>
    <w:tmpl w:val="C1705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 w15:restartNumberingAfterBreak="0">
    <w:nsid w:val="553B0C6A"/>
    <w:multiLevelType w:val="multilevel"/>
    <w:tmpl w:val="D004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541576F"/>
    <w:multiLevelType w:val="multilevel"/>
    <w:tmpl w:val="2D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54577DD"/>
    <w:multiLevelType w:val="multilevel"/>
    <w:tmpl w:val="F8EC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9" w15:restartNumberingAfterBreak="0">
    <w:nsid w:val="555974EC"/>
    <w:multiLevelType w:val="multilevel"/>
    <w:tmpl w:val="8EA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57533DF"/>
    <w:multiLevelType w:val="multilevel"/>
    <w:tmpl w:val="5548450C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711" w15:restartNumberingAfterBreak="0">
    <w:nsid w:val="55793FFC"/>
    <w:multiLevelType w:val="multilevel"/>
    <w:tmpl w:val="D7D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5C826E3"/>
    <w:multiLevelType w:val="multilevel"/>
    <w:tmpl w:val="2036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5FD0471"/>
    <w:multiLevelType w:val="multilevel"/>
    <w:tmpl w:val="FBA8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56165C68"/>
    <w:multiLevelType w:val="multilevel"/>
    <w:tmpl w:val="DA68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5" w15:restartNumberingAfterBreak="0">
    <w:nsid w:val="56274B0F"/>
    <w:multiLevelType w:val="multilevel"/>
    <w:tmpl w:val="7A76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6553B94"/>
    <w:multiLevelType w:val="hybridMultilevel"/>
    <w:tmpl w:val="9740F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7" w15:restartNumberingAfterBreak="0">
    <w:nsid w:val="565B1677"/>
    <w:multiLevelType w:val="multilevel"/>
    <w:tmpl w:val="19D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6653063"/>
    <w:multiLevelType w:val="multilevel"/>
    <w:tmpl w:val="E62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566C45C4"/>
    <w:multiLevelType w:val="multilevel"/>
    <w:tmpl w:val="68D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6720FD2"/>
    <w:multiLevelType w:val="multilevel"/>
    <w:tmpl w:val="2A9E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70803E4"/>
    <w:multiLevelType w:val="multilevel"/>
    <w:tmpl w:val="D030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7371014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3" w15:restartNumberingAfterBreak="0">
    <w:nsid w:val="575C3F1B"/>
    <w:multiLevelType w:val="multilevel"/>
    <w:tmpl w:val="40F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7691F54"/>
    <w:multiLevelType w:val="multilevel"/>
    <w:tmpl w:val="3138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5" w15:restartNumberingAfterBreak="0">
    <w:nsid w:val="57AC2584"/>
    <w:multiLevelType w:val="multilevel"/>
    <w:tmpl w:val="031A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7D54084"/>
    <w:multiLevelType w:val="multilevel"/>
    <w:tmpl w:val="9108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7F3585D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7FD3DCB"/>
    <w:multiLevelType w:val="hybridMultilevel"/>
    <w:tmpl w:val="9C42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9" w15:restartNumberingAfterBreak="0">
    <w:nsid w:val="58091BC3"/>
    <w:multiLevelType w:val="multilevel"/>
    <w:tmpl w:val="5E10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0" w15:restartNumberingAfterBreak="0">
    <w:nsid w:val="58433F37"/>
    <w:multiLevelType w:val="hybridMultilevel"/>
    <w:tmpl w:val="EA740558"/>
    <w:lvl w:ilvl="0" w:tplc="0E8C8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1" w15:restartNumberingAfterBreak="0">
    <w:nsid w:val="587C6474"/>
    <w:multiLevelType w:val="multilevel"/>
    <w:tmpl w:val="1F86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8B56E16"/>
    <w:multiLevelType w:val="hybridMultilevel"/>
    <w:tmpl w:val="AA6694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3" w15:restartNumberingAfterBreak="0">
    <w:nsid w:val="58D115EF"/>
    <w:multiLevelType w:val="hybridMultilevel"/>
    <w:tmpl w:val="E5160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4" w15:restartNumberingAfterBreak="0">
    <w:nsid w:val="58D11A39"/>
    <w:multiLevelType w:val="hybridMultilevel"/>
    <w:tmpl w:val="49F839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5" w15:restartNumberingAfterBreak="0">
    <w:nsid w:val="58D47E19"/>
    <w:multiLevelType w:val="multilevel"/>
    <w:tmpl w:val="9CB4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8D941CB"/>
    <w:multiLevelType w:val="multilevel"/>
    <w:tmpl w:val="AD5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7" w15:restartNumberingAfterBreak="0">
    <w:nsid w:val="59294769"/>
    <w:multiLevelType w:val="multilevel"/>
    <w:tmpl w:val="A068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9346D6F"/>
    <w:multiLevelType w:val="multilevel"/>
    <w:tmpl w:val="148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95C7836"/>
    <w:multiLevelType w:val="multilevel"/>
    <w:tmpl w:val="F3E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95F6315"/>
    <w:multiLevelType w:val="multilevel"/>
    <w:tmpl w:val="C4B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96131FD"/>
    <w:multiLevelType w:val="multilevel"/>
    <w:tmpl w:val="06D0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96F3FFF"/>
    <w:multiLevelType w:val="multilevel"/>
    <w:tmpl w:val="C412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98461D4"/>
    <w:multiLevelType w:val="multilevel"/>
    <w:tmpl w:val="7E18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9A97E91"/>
    <w:multiLevelType w:val="multilevel"/>
    <w:tmpl w:val="C03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9B962A0"/>
    <w:multiLevelType w:val="multilevel"/>
    <w:tmpl w:val="D216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6" w15:restartNumberingAfterBreak="0">
    <w:nsid w:val="59BB1E69"/>
    <w:multiLevelType w:val="multilevel"/>
    <w:tmpl w:val="9770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9CE73C9"/>
    <w:multiLevelType w:val="hybridMultilevel"/>
    <w:tmpl w:val="7578ED8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48" w15:restartNumberingAfterBreak="0">
    <w:nsid w:val="59D173E1"/>
    <w:multiLevelType w:val="multilevel"/>
    <w:tmpl w:val="C204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A2D3DB6"/>
    <w:multiLevelType w:val="hybridMultilevel"/>
    <w:tmpl w:val="5D805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0" w15:restartNumberingAfterBreak="0">
    <w:nsid w:val="5A34379E"/>
    <w:multiLevelType w:val="multilevel"/>
    <w:tmpl w:val="ED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A3C7B5B"/>
    <w:multiLevelType w:val="multilevel"/>
    <w:tmpl w:val="2FD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A3E3339"/>
    <w:multiLevelType w:val="multilevel"/>
    <w:tmpl w:val="A5F0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A496E5E"/>
    <w:multiLevelType w:val="multilevel"/>
    <w:tmpl w:val="B80E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4" w15:restartNumberingAfterBreak="0">
    <w:nsid w:val="5AC50E70"/>
    <w:multiLevelType w:val="multilevel"/>
    <w:tmpl w:val="158A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5" w15:restartNumberingAfterBreak="0">
    <w:nsid w:val="5AC80082"/>
    <w:multiLevelType w:val="hybridMultilevel"/>
    <w:tmpl w:val="2E747CD6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40090019">
      <w:start w:val="1"/>
      <w:numFmt w:val="lowerLetter"/>
      <w:lvlText w:val="%3."/>
      <w:lvlJc w:val="left"/>
      <w:pPr>
        <w:ind w:left="2766" w:hanging="36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56" w15:restartNumberingAfterBreak="0">
    <w:nsid w:val="5AF653BB"/>
    <w:multiLevelType w:val="multilevel"/>
    <w:tmpl w:val="F25AFE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57" w15:restartNumberingAfterBreak="0">
    <w:nsid w:val="5B186303"/>
    <w:multiLevelType w:val="multilevel"/>
    <w:tmpl w:val="74E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B8131AD"/>
    <w:multiLevelType w:val="hybridMultilevel"/>
    <w:tmpl w:val="129A0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9" w15:restartNumberingAfterBreak="0">
    <w:nsid w:val="5B9940A7"/>
    <w:multiLevelType w:val="hybridMultilevel"/>
    <w:tmpl w:val="0EA09286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60" w15:restartNumberingAfterBreak="0">
    <w:nsid w:val="5BB747CF"/>
    <w:multiLevelType w:val="multilevel"/>
    <w:tmpl w:val="C16E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1" w15:restartNumberingAfterBreak="0">
    <w:nsid w:val="5BCE48FF"/>
    <w:multiLevelType w:val="multilevel"/>
    <w:tmpl w:val="503E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BE76699"/>
    <w:multiLevelType w:val="multilevel"/>
    <w:tmpl w:val="7C5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C322B13"/>
    <w:multiLevelType w:val="multilevel"/>
    <w:tmpl w:val="4AD2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4" w15:restartNumberingAfterBreak="0">
    <w:nsid w:val="5C4049BF"/>
    <w:multiLevelType w:val="multilevel"/>
    <w:tmpl w:val="EC10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C52005D"/>
    <w:multiLevelType w:val="multilevel"/>
    <w:tmpl w:val="605A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C835F14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7" w15:restartNumberingAfterBreak="0">
    <w:nsid w:val="5CB273F6"/>
    <w:multiLevelType w:val="multilevel"/>
    <w:tmpl w:val="0816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CFA2762"/>
    <w:multiLevelType w:val="multilevel"/>
    <w:tmpl w:val="1B0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D1D6855"/>
    <w:multiLevelType w:val="multilevel"/>
    <w:tmpl w:val="90F21B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 w15:restartNumberingAfterBreak="0">
    <w:nsid w:val="5D1F45AF"/>
    <w:multiLevelType w:val="multilevel"/>
    <w:tmpl w:val="1AB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D3D272A"/>
    <w:multiLevelType w:val="multilevel"/>
    <w:tmpl w:val="6F22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5D472F4C"/>
    <w:multiLevelType w:val="multilevel"/>
    <w:tmpl w:val="5C1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3" w15:restartNumberingAfterBreak="0">
    <w:nsid w:val="5D891B11"/>
    <w:multiLevelType w:val="multilevel"/>
    <w:tmpl w:val="0A2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DA2619E"/>
    <w:multiLevelType w:val="multilevel"/>
    <w:tmpl w:val="7AD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E273576"/>
    <w:multiLevelType w:val="multilevel"/>
    <w:tmpl w:val="80C6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E426215"/>
    <w:multiLevelType w:val="multilevel"/>
    <w:tmpl w:val="082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E5A60C1"/>
    <w:multiLevelType w:val="hybridMultilevel"/>
    <w:tmpl w:val="1A98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8" w15:restartNumberingAfterBreak="0">
    <w:nsid w:val="5E6D49CB"/>
    <w:multiLevelType w:val="multilevel"/>
    <w:tmpl w:val="47C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E867BE5"/>
    <w:multiLevelType w:val="multilevel"/>
    <w:tmpl w:val="C7046836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780" w15:restartNumberingAfterBreak="0">
    <w:nsid w:val="5E98258E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1" w15:restartNumberingAfterBreak="0">
    <w:nsid w:val="5ECA2BC3"/>
    <w:multiLevelType w:val="multilevel"/>
    <w:tmpl w:val="1C9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EE82624"/>
    <w:multiLevelType w:val="multilevel"/>
    <w:tmpl w:val="D75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EF706A6"/>
    <w:multiLevelType w:val="multilevel"/>
    <w:tmpl w:val="5E2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F087069"/>
    <w:multiLevelType w:val="hybridMultilevel"/>
    <w:tmpl w:val="8C228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5" w15:restartNumberingAfterBreak="0">
    <w:nsid w:val="5F0877A2"/>
    <w:multiLevelType w:val="multilevel"/>
    <w:tmpl w:val="AADC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 w15:restartNumberingAfterBreak="0">
    <w:nsid w:val="5F516201"/>
    <w:multiLevelType w:val="multilevel"/>
    <w:tmpl w:val="1716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FCA2209"/>
    <w:multiLevelType w:val="hybridMultilevel"/>
    <w:tmpl w:val="F58CA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8" w15:restartNumberingAfterBreak="0">
    <w:nsid w:val="5FE05B90"/>
    <w:multiLevelType w:val="hybridMultilevel"/>
    <w:tmpl w:val="ED7068D2"/>
    <w:lvl w:ilvl="0" w:tplc="329630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9" w15:restartNumberingAfterBreak="0">
    <w:nsid w:val="5FF801B8"/>
    <w:multiLevelType w:val="multilevel"/>
    <w:tmpl w:val="47F4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0" w15:restartNumberingAfterBreak="0">
    <w:nsid w:val="5FF80650"/>
    <w:multiLevelType w:val="multilevel"/>
    <w:tmpl w:val="B7B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013744F"/>
    <w:multiLevelType w:val="multilevel"/>
    <w:tmpl w:val="82F0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602B154F"/>
    <w:multiLevelType w:val="hybridMultilevel"/>
    <w:tmpl w:val="581EC794"/>
    <w:lvl w:ilvl="0" w:tplc="DF9621CC">
      <w:start w:val="1"/>
      <w:numFmt w:val="decimal"/>
      <w:lvlText w:val="%1."/>
      <w:lvlJc w:val="left"/>
      <w:pPr>
        <w:ind w:left="720" w:hanging="360"/>
      </w:pPr>
      <w:rPr>
        <w:rFonts w:ascii="Lora" w:hAnsi="Lora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3" w15:restartNumberingAfterBreak="0">
    <w:nsid w:val="603F0A1A"/>
    <w:multiLevelType w:val="multilevel"/>
    <w:tmpl w:val="8C8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07D76F0"/>
    <w:multiLevelType w:val="hybridMultilevel"/>
    <w:tmpl w:val="52948F1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95" w15:restartNumberingAfterBreak="0">
    <w:nsid w:val="608A4D0F"/>
    <w:multiLevelType w:val="multilevel"/>
    <w:tmpl w:val="F1EE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0E86A7E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7" w15:restartNumberingAfterBreak="0">
    <w:nsid w:val="61066B7C"/>
    <w:multiLevelType w:val="multilevel"/>
    <w:tmpl w:val="A28A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10B2BBB"/>
    <w:multiLevelType w:val="multilevel"/>
    <w:tmpl w:val="AD50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9" w15:restartNumberingAfterBreak="0">
    <w:nsid w:val="610C4893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61111949"/>
    <w:multiLevelType w:val="multilevel"/>
    <w:tmpl w:val="98C4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1247CD8"/>
    <w:multiLevelType w:val="multilevel"/>
    <w:tmpl w:val="693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1276F14"/>
    <w:multiLevelType w:val="multilevel"/>
    <w:tmpl w:val="5BFA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15E2248"/>
    <w:multiLevelType w:val="multilevel"/>
    <w:tmpl w:val="C1A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17347F3"/>
    <w:multiLevelType w:val="multilevel"/>
    <w:tmpl w:val="F2EE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17D4854"/>
    <w:multiLevelType w:val="multilevel"/>
    <w:tmpl w:val="2156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1B102D5"/>
    <w:multiLevelType w:val="multilevel"/>
    <w:tmpl w:val="94C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1DF6D78"/>
    <w:multiLevelType w:val="multilevel"/>
    <w:tmpl w:val="006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8" w15:restartNumberingAfterBreak="0">
    <w:nsid w:val="62053648"/>
    <w:multiLevelType w:val="multilevel"/>
    <w:tmpl w:val="2C80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9" w15:restartNumberingAfterBreak="0">
    <w:nsid w:val="62117A5F"/>
    <w:multiLevelType w:val="multilevel"/>
    <w:tmpl w:val="A47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22D3378"/>
    <w:multiLevelType w:val="multilevel"/>
    <w:tmpl w:val="8512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24C57D3"/>
    <w:multiLevelType w:val="multilevel"/>
    <w:tmpl w:val="1FDC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2750122"/>
    <w:multiLevelType w:val="hybridMultilevel"/>
    <w:tmpl w:val="34D8C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3" w15:restartNumberingAfterBreak="0">
    <w:nsid w:val="62826BC9"/>
    <w:multiLevelType w:val="multilevel"/>
    <w:tmpl w:val="93D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4" w15:restartNumberingAfterBreak="0">
    <w:nsid w:val="62CC035E"/>
    <w:multiLevelType w:val="multilevel"/>
    <w:tmpl w:val="BA0E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5" w15:restartNumberingAfterBreak="0">
    <w:nsid w:val="62DA0F88"/>
    <w:multiLevelType w:val="multilevel"/>
    <w:tmpl w:val="26C2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6" w15:restartNumberingAfterBreak="0">
    <w:nsid w:val="62EA6CF1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7" w15:restartNumberingAfterBreak="0">
    <w:nsid w:val="62EB13C5"/>
    <w:multiLevelType w:val="multilevel"/>
    <w:tmpl w:val="FF0A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8" w15:restartNumberingAfterBreak="0">
    <w:nsid w:val="62EC3861"/>
    <w:multiLevelType w:val="multilevel"/>
    <w:tmpl w:val="6714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30871DD"/>
    <w:multiLevelType w:val="multilevel"/>
    <w:tmpl w:val="EA3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3207FD2"/>
    <w:multiLevelType w:val="multilevel"/>
    <w:tmpl w:val="DE8C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328346C"/>
    <w:multiLevelType w:val="multilevel"/>
    <w:tmpl w:val="7DF2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3644AF5"/>
    <w:multiLevelType w:val="multilevel"/>
    <w:tmpl w:val="E13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38649C5"/>
    <w:multiLevelType w:val="multilevel"/>
    <w:tmpl w:val="B40C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4" w15:restartNumberingAfterBreak="0">
    <w:nsid w:val="63AF7096"/>
    <w:multiLevelType w:val="hybridMultilevel"/>
    <w:tmpl w:val="D376D810"/>
    <w:lvl w:ilvl="0" w:tplc="EBBAEDD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5" w15:restartNumberingAfterBreak="0">
    <w:nsid w:val="63C53660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6" w15:restartNumberingAfterBreak="0">
    <w:nsid w:val="63FC00A8"/>
    <w:multiLevelType w:val="multilevel"/>
    <w:tmpl w:val="CC9C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42C477D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45D7E1C"/>
    <w:multiLevelType w:val="multilevel"/>
    <w:tmpl w:val="BD4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4820D0E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0" w15:restartNumberingAfterBreak="0">
    <w:nsid w:val="648B7075"/>
    <w:multiLevelType w:val="multilevel"/>
    <w:tmpl w:val="28FC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64B66DA1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2" w15:restartNumberingAfterBreak="0">
    <w:nsid w:val="64BF526C"/>
    <w:multiLevelType w:val="multilevel"/>
    <w:tmpl w:val="9374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3" w15:restartNumberingAfterBreak="0">
    <w:nsid w:val="64E737DC"/>
    <w:multiLevelType w:val="multilevel"/>
    <w:tmpl w:val="5C68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50249B5"/>
    <w:multiLevelType w:val="multilevel"/>
    <w:tmpl w:val="EC04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5362130"/>
    <w:multiLevelType w:val="multilevel"/>
    <w:tmpl w:val="F0C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56C1DC3"/>
    <w:multiLevelType w:val="multilevel"/>
    <w:tmpl w:val="DC6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5703DFA"/>
    <w:multiLevelType w:val="multilevel"/>
    <w:tmpl w:val="9EB6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572108F"/>
    <w:multiLevelType w:val="multilevel"/>
    <w:tmpl w:val="075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57A3306"/>
    <w:multiLevelType w:val="hybridMultilevel"/>
    <w:tmpl w:val="7136C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0" w15:restartNumberingAfterBreak="0">
    <w:nsid w:val="65A70D78"/>
    <w:multiLevelType w:val="multilevel"/>
    <w:tmpl w:val="ED08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5CD29B6"/>
    <w:multiLevelType w:val="multilevel"/>
    <w:tmpl w:val="C47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5D73049"/>
    <w:multiLevelType w:val="multilevel"/>
    <w:tmpl w:val="1DDE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 w15:restartNumberingAfterBreak="0">
    <w:nsid w:val="663E1F33"/>
    <w:multiLevelType w:val="multilevel"/>
    <w:tmpl w:val="5764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65475C1"/>
    <w:multiLevelType w:val="multilevel"/>
    <w:tmpl w:val="6B1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66A4B7C"/>
    <w:multiLevelType w:val="multilevel"/>
    <w:tmpl w:val="3492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66D272C"/>
    <w:multiLevelType w:val="multilevel"/>
    <w:tmpl w:val="FBB8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680130C"/>
    <w:multiLevelType w:val="multilevel"/>
    <w:tmpl w:val="DA7EC3E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48" w15:restartNumberingAfterBreak="0">
    <w:nsid w:val="668C599C"/>
    <w:multiLevelType w:val="hybridMultilevel"/>
    <w:tmpl w:val="19923CAE"/>
    <w:lvl w:ilvl="0" w:tplc="40090019">
      <w:start w:val="1"/>
      <w:numFmt w:val="lowerLetter"/>
      <w:lvlText w:val="%1."/>
      <w:lvlJc w:val="left"/>
      <w:pPr>
        <w:ind w:left="1004" w:hanging="360"/>
      </w:p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9" w15:restartNumberingAfterBreak="0">
    <w:nsid w:val="66BD1F20"/>
    <w:multiLevelType w:val="hybridMultilevel"/>
    <w:tmpl w:val="6B9A599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50" w15:restartNumberingAfterBreak="0">
    <w:nsid w:val="66EC4260"/>
    <w:multiLevelType w:val="multilevel"/>
    <w:tmpl w:val="6400D2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51" w15:restartNumberingAfterBreak="0">
    <w:nsid w:val="67126EB4"/>
    <w:multiLevelType w:val="multilevel"/>
    <w:tmpl w:val="70EE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73F2A35"/>
    <w:multiLevelType w:val="multilevel"/>
    <w:tmpl w:val="EC9E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3" w15:restartNumberingAfterBreak="0">
    <w:nsid w:val="676E449E"/>
    <w:multiLevelType w:val="multilevel"/>
    <w:tmpl w:val="65DC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7B14146"/>
    <w:multiLevelType w:val="multilevel"/>
    <w:tmpl w:val="C01C9E3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5" w15:restartNumberingAfterBreak="0">
    <w:nsid w:val="67BC658A"/>
    <w:multiLevelType w:val="multilevel"/>
    <w:tmpl w:val="4D9C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7C37375"/>
    <w:multiLevelType w:val="multilevel"/>
    <w:tmpl w:val="5E7E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8387945"/>
    <w:multiLevelType w:val="multilevel"/>
    <w:tmpl w:val="27B0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85A0EBB"/>
    <w:multiLevelType w:val="hybridMultilevel"/>
    <w:tmpl w:val="F1F046B6"/>
    <w:lvl w:ilvl="0" w:tplc="0E30CB56">
      <w:start w:val="1"/>
      <w:numFmt w:val="decimal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9" w15:restartNumberingAfterBreak="0">
    <w:nsid w:val="685A176E"/>
    <w:multiLevelType w:val="multilevel"/>
    <w:tmpl w:val="03D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865332C"/>
    <w:multiLevelType w:val="multilevel"/>
    <w:tmpl w:val="36B8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1" w15:restartNumberingAfterBreak="0">
    <w:nsid w:val="68E56D89"/>
    <w:multiLevelType w:val="multilevel"/>
    <w:tmpl w:val="0284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8ED0D37"/>
    <w:multiLevelType w:val="multilevel"/>
    <w:tmpl w:val="52C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8F954C5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4" w15:restartNumberingAfterBreak="0">
    <w:nsid w:val="69146E2B"/>
    <w:multiLevelType w:val="multilevel"/>
    <w:tmpl w:val="5A9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9356EE0"/>
    <w:multiLevelType w:val="multilevel"/>
    <w:tmpl w:val="B018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6" w15:restartNumberingAfterBreak="0">
    <w:nsid w:val="6969346A"/>
    <w:multiLevelType w:val="multilevel"/>
    <w:tmpl w:val="9F4A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7" w15:restartNumberingAfterBreak="0">
    <w:nsid w:val="699F4A53"/>
    <w:multiLevelType w:val="hybridMultilevel"/>
    <w:tmpl w:val="0B3EA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8" w15:restartNumberingAfterBreak="0">
    <w:nsid w:val="69BC1295"/>
    <w:multiLevelType w:val="multilevel"/>
    <w:tmpl w:val="FE4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9D71A63"/>
    <w:multiLevelType w:val="multilevel"/>
    <w:tmpl w:val="994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70" w15:restartNumberingAfterBreak="0">
    <w:nsid w:val="69F11CC2"/>
    <w:multiLevelType w:val="multilevel"/>
    <w:tmpl w:val="F1A8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A087756"/>
    <w:multiLevelType w:val="multilevel"/>
    <w:tmpl w:val="C4AC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2" w15:restartNumberingAfterBreak="0">
    <w:nsid w:val="6A2C7A6D"/>
    <w:multiLevelType w:val="multilevel"/>
    <w:tmpl w:val="EA74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3" w15:restartNumberingAfterBreak="0">
    <w:nsid w:val="6A673785"/>
    <w:multiLevelType w:val="multilevel"/>
    <w:tmpl w:val="419695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A6E3BC4"/>
    <w:multiLevelType w:val="multilevel"/>
    <w:tmpl w:val="0A34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A852F55"/>
    <w:multiLevelType w:val="multilevel"/>
    <w:tmpl w:val="0C7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A9C30E7"/>
    <w:multiLevelType w:val="multilevel"/>
    <w:tmpl w:val="74C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AB44664"/>
    <w:multiLevelType w:val="multilevel"/>
    <w:tmpl w:val="5C86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AB91BE0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9" w15:restartNumberingAfterBreak="0">
    <w:nsid w:val="6AC2605F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ADF4BB5"/>
    <w:multiLevelType w:val="multilevel"/>
    <w:tmpl w:val="2A9C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1" w15:restartNumberingAfterBreak="0">
    <w:nsid w:val="6AF61DA4"/>
    <w:multiLevelType w:val="multilevel"/>
    <w:tmpl w:val="B1E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AF63ADE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6B0570F3"/>
    <w:multiLevelType w:val="hybridMultilevel"/>
    <w:tmpl w:val="B324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4" w15:restartNumberingAfterBreak="0">
    <w:nsid w:val="6B0F60BA"/>
    <w:multiLevelType w:val="multilevel"/>
    <w:tmpl w:val="239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B1A06D8"/>
    <w:multiLevelType w:val="multilevel"/>
    <w:tmpl w:val="650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B503493"/>
    <w:multiLevelType w:val="multilevel"/>
    <w:tmpl w:val="608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B5037A5"/>
    <w:multiLevelType w:val="multilevel"/>
    <w:tmpl w:val="CAB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B543D42"/>
    <w:multiLevelType w:val="multilevel"/>
    <w:tmpl w:val="B98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B5854C5"/>
    <w:multiLevelType w:val="multilevel"/>
    <w:tmpl w:val="AECA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0" w15:restartNumberingAfterBreak="0">
    <w:nsid w:val="6B5B6280"/>
    <w:multiLevelType w:val="multilevel"/>
    <w:tmpl w:val="22F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B6B29CD"/>
    <w:multiLevelType w:val="multilevel"/>
    <w:tmpl w:val="CBC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B777BEC"/>
    <w:multiLevelType w:val="hybridMultilevel"/>
    <w:tmpl w:val="1876B5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 w15:restartNumberingAfterBreak="0">
    <w:nsid w:val="6BA14589"/>
    <w:multiLevelType w:val="multilevel"/>
    <w:tmpl w:val="D1B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BAE3D47"/>
    <w:multiLevelType w:val="multilevel"/>
    <w:tmpl w:val="FE8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C3167D4"/>
    <w:multiLevelType w:val="multilevel"/>
    <w:tmpl w:val="05AC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C3451AB"/>
    <w:multiLevelType w:val="hybridMultilevel"/>
    <w:tmpl w:val="EA206D5C"/>
    <w:lvl w:ilvl="0" w:tplc="AD74BE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7" w15:restartNumberingAfterBreak="0">
    <w:nsid w:val="6C3D254B"/>
    <w:multiLevelType w:val="multilevel"/>
    <w:tmpl w:val="CFCE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C845DB1"/>
    <w:multiLevelType w:val="hybridMultilevel"/>
    <w:tmpl w:val="24E017D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99" w15:restartNumberingAfterBreak="0">
    <w:nsid w:val="6CB3704C"/>
    <w:multiLevelType w:val="multilevel"/>
    <w:tmpl w:val="E3D8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CBA7986"/>
    <w:multiLevelType w:val="multilevel"/>
    <w:tmpl w:val="BBF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CDC7D71"/>
    <w:multiLevelType w:val="multilevel"/>
    <w:tmpl w:val="748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2" w15:restartNumberingAfterBreak="0">
    <w:nsid w:val="6D301F00"/>
    <w:multiLevelType w:val="multilevel"/>
    <w:tmpl w:val="F89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D302923"/>
    <w:multiLevelType w:val="multilevel"/>
    <w:tmpl w:val="C510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D507315"/>
    <w:multiLevelType w:val="multilevel"/>
    <w:tmpl w:val="7A404D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05" w15:restartNumberingAfterBreak="0">
    <w:nsid w:val="6D692CD0"/>
    <w:multiLevelType w:val="multilevel"/>
    <w:tmpl w:val="BE28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D6F01F2"/>
    <w:multiLevelType w:val="multilevel"/>
    <w:tmpl w:val="92D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E1017EB"/>
    <w:multiLevelType w:val="multilevel"/>
    <w:tmpl w:val="83AC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8" w15:restartNumberingAfterBreak="0">
    <w:nsid w:val="6E410DCE"/>
    <w:multiLevelType w:val="multilevel"/>
    <w:tmpl w:val="870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E5803D5"/>
    <w:multiLevelType w:val="multilevel"/>
    <w:tmpl w:val="7F5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EB13FC5"/>
    <w:multiLevelType w:val="multilevel"/>
    <w:tmpl w:val="3B5A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1" w15:restartNumberingAfterBreak="0">
    <w:nsid w:val="6EBC7A62"/>
    <w:multiLevelType w:val="multilevel"/>
    <w:tmpl w:val="B57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EFF0427"/>
    <w:multiLevelType w:val="multilevel"/>
    <w:tmpl w:val="0E64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3" w15:restartNumberingAfterBreak="0">
    <w:nsid w:val="6EFF6DE3"/>
    <w:multiLevelType w:val="multilevel"/>
    <w:tmpl w:val="C0CA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F4905B8"/>
    <w:multiLevelType w:val="hybridMultilevel"/>
    <w:tmpl w:val="57E8DA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5" w15:restartNumberingAfterBreak="0">
    <w:nsid w:val="6F7A63E8"/>
    <w:multiLevelType w:val="multilevel"/>
    <w:tmpl w:val="194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FB37DF8"/>
    <w:multiLevelType w:val="multilevel"/>
    <w:tmpl w:val="CE30C2B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917" w15:restartNumberingAfterBreak="0">
    <w:nsid w:val="6FB82CA7"/>
    <w:multiLevelType w:val="multilevel"/>
    <w:tmpl w:val="64B2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8" w15:restartNumberingAfterBreak="0">
    <w:nsid w:val="6FDE5CDD"/>
    <w:multiLevelType w:val="multilevel"/>
    <w:tmpl w:val="8A8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014763C"/>
    <w:multiLevelType w:val="hybridMultilevel"/>
    <w:tmpl w:val="7EE6E3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0" w15:restartNumberingAfterBreak="0">
    <w:nsid w:val="702C2A84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05C4CE3"/>
    <w:multiLevelType w:val="hybridMultilevel"/>
    <w:tmpl w:val="AC14F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 w15:restartNumberingAfterBreak="0">
    <w:nsid w:val="70647037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709E1EC0"/>
    <w:multiLevelType w:val="multilevel"/>
    <w:tmpl w:val="A6B4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0AE17D3"/>
    <w:multiLevelType w:val="multilevel"/>
    <w:tmpl w:val="7792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0F832ED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11B7011"/>
    <w:multiLevelType w:val="hybridMultilevel"/>
    <w:tmpl w:val="DF44EAFC"/>
    <w:lvl w:ilvl="0" w:tplc="554EF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7" w15:restartNumberingAfterBreak="0">
    <w:nsid w:val="716F0215"/>
    <w:multiLevelType w:val="multilevel"/>
    <w:tmpl w:val="0376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8" w15:restartNumberingAfterBreak="0">
    <w:nsid w:val="71D125A2"/>
    <w:multiLevelType w:val="multilevel"/>
    <w:tmpl w:val="F7CA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204439E"/>
    <w:multiLevelType w:val="multilevel"/>
    <w:tmpl w:val="9FEC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0" w15:restartNumberingAfterBreak="0">
    <w:nsid w:val="72154FB3"/>
    <w:multiLevelType w:val="multilevel"/>
    <w:tmpl w:val="A022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21852BC"/>
    <w:multiLevelType w:val="multilevel"/>
    <w:tmpl w:val="A506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2" w15:restartNumberingAfterBreak="0">
    <w:nsid w:val="726276D0"/>
    <w:multiLevelType w:val="multilevel"/>
    <w:tmpl w:val="BCD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3" w15:restartNumberingAfterBreak="0">
    <w:nsid w:val="72AE3ED7"/>
    <w:multiLevelType w:val="multilevel"/>
    <w:tmpl w:val="DC2E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2BA28C9"/>
    <w:multiLevelType w:val="multilevel"/>
    <w:tmpl w:val="AB7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72D76042"/>
    <w:multiLevelType w:val="multilevel"/>
    <w:tmpl w:val="3130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6" w15:restartNumberingAfterBreak="0">
    <w:nsid w:val="72EB6005"/>
    <w:multiLevelType w:val="multilevel"/>
    <w:tmpl w:val="F6A4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33A407A"/>
    <w:multiLevelType w:val="multilevel"/>
    <w:tmpl w:val="8B5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3736554"/>
    <w:multiLevelType w:val="multilevel"/>
    <w:tmpl w:val="10C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3752A22"/>
    <w:multiLevelType w:val="hybridMultilevel"/>
    <w:tmpl w:val="D8E6A6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DD382C6E">
      <w:start w:val="1"/>
      <w:numFmt w:val="lowerLetter"/>
      <w:lvlText w:val="%2."/>
      <w:lvlJc w:val="left"/>
      <w:pPr>
        <w:ind w:left="1800" w:hanging="360"/>
      </w:pPr>
      <w:rPr>
        <w:rFonts w:ascii="Lora" w:hAnsi="Lora" w:hint="default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0" w15:restartNumberingAfterBreak="0">
    <w:nsid w:val="73764346"/>
    <w:multiLevelType w:val="multilevel"/>
    <w:tmpl w:val="1858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73961152"/>
    <w:multiLevelType w:val="multilevel"/>
    <w:tmpl w:val="312E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3CE740A"/>
    <w:multiLevelType w:val="multilevel"/>
    <w:tmpl w:val="F75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3D91FFC"/>
    <w:multiLevelType w:val="multilevel"/>
    <w:tmpl w:val="5B64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3E73BCF"/>
    <w:multiLevelType w:val="multilevel"/>
    <w:tmpl w:val="6A9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73EB4A1B"/>
    <w:multiLevelType w:val="multilevel"/>
    <w:tmpl w:val="884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3F07C6B"/>
    <w:multiLevelType w:val="multilevel"/>
    <w:tmpl w:val="AD5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7" w15:restartNumberingAfterBreak="0">
    <w:nsid w:val="743A30F5"/>
    <w:multiLevelType w:val="multilevel"/>
    <w:tmpl w:val="BEF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8" w15:restartNumberingAfterBreak="0">
    <w:nsid w:val="747F0AE4"/>
    <w:multiLevelType w:val="multilevel"/>
    <w:tmpl w:val="0A60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9" w15:restartNumberingAfterBreak="0">
    <w:nsid w:val="74BE64E1"/>
    <w:multiLevelType w:val="multilevel"/>
    <w:tmpl w:val="D30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74E53A75"/>
    <w:multiLevelType w:val="multilevel"/>
    <w:tmpl w:val="AA5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752D1367"/>
    <w:multiLevelType w:val="hybridMultilevel"/>
    <w:tmpl w:val="0D4EC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 w15:restartNumberingAfterBreak="0">
    <w:nsid w:val="75412327"/>
    <w:multiLevelType w:val="multilevel"/>
    <w:tmpl w:val="944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55E699F"/>
    <w:multiLevelType w:val="multilevel"/>
    <w:tmpl w:val="9A76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4" w15:restartNumberingAfterBreak="0">
    <w:nsid w:val="7571311B"/>
    <w:multiLevelType w:val="multilevel"/>
    <w:tmpl w:val="3302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5C01E09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764E7020"/>
    <w:multiLevelType w:val="multilevel"/>
    <w:tmpl w:val="791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6532533"/>
    <w:multiLevelType w:val="hybridMultilevel"/>
    <w:tmpl w:val="ADEEEF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8" w15:restartNumberingAfterBreak="0">
    <w:nsid w:val="76572E81"/>
    <w:multiLevelType w:val="multilevel"/>
    <w:tmpl w:val="81BA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9" w15:restartNumberingAfterBreak="0">
    <w:nsid w:val="765D1816"/>
    <w:multiLevelType w:val="multilevel"/>
    <w:tmpl w:val="8A0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66002D4"/>
    <w:multiLevelType w:val="multilevel"/>
    <w:tmpl w:val="7C4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6671D0D"/>
    <w:multiLevelType w:val="multilevel"/>
    <w:tmpl w:val="746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6986EAA"/>
    <w:multiLevelType w:val="multilevel"/>
    <w:tmpl w:val="5846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76BA1D04"/>
    <w:multiLevelType w:val="hybridMultilevel"/>
    <w:tmpl w:val="7838812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4" w15:restartNumberingAfterBreak="0">
    <w:nsid w:val="76D23AF9"/>
    <w:multiLevelType w:val="multilevel"/>
    <w:tmpl w:val="4E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6D33D9C"/>
    <w:multiLevelType w:val="multilevel"/>
    <w:tmpl w:val="AEC8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6" w15:restartNumberingAfterBreak="0">
    <w:nsid w:val="76F44AAE"/>
    <w:multiLevelType w:val="multilevel"/>
    <w:tmpl w:val="578E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71363E4"/>
    <w:multiLevelType w:val="multilevel"/>
    <w:tmpl w:val="C4D0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730435F"/>
    <w:multiLevelType w:val="hybridMultilevel"/>
    <w:tmpl w:val="BE8483B6"/>
    <w:lvl w:ilvl="0" w:tplc="0CF2F9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9" w15:restartNumberingAfterBreak="0">
    <w:nsid w:val="776A7481"/>
    <w:multiLevelType w:val="hybridMultilevel"/>
    <w:tmpl w:val="65EA19C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0" w15:restartNumberingAfterBreak="0">
    <w:nsid w:val="77722FF7"/>
    <w:multiLevelType w:val="hybridMultilevel"/>
    <w:tmpl w:val="001C702E"/>
    <w:lvl w:ilvl="0" w:tplc="1E6C5A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 w15:restartNumberingAfterBreak="0">
    <w:nsid w:val="77BC3FA5"/>
    <w:multiLevelType w:val="multilevel"/>
    <w:tmpl w:val="B4E6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2" w15:restartNumberingAfterBreak="0">
    <w:nsid w:val="78150C5E"/>
    <w:multiLevelType w:val="multilevel"/>
    <w:tmpl w:val="391687D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3" w15:restartNumberingAfterBreak="0">
    <w:nsid w:val="78577604"/>
    <w:multiLevelType w:val="hybridMultilevel"/>
    <w:tmpl w:val="EE7C9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4" w15:restartNumberingAfterBreak="0">
    <w:nsid w:val="786336AF"/>
    <w:multiLevelType w:val="hybridMultilevel"/>
    <w:tmpl w:val="13A85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5" w15:restartNumberingAfterBreak="0">
    <w:nsid w:val="78663817"/>
    <w:multiLevelType w:val="multilevel"/>
    <w:tmpl w:val="21EA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6" w15:restartNumberingAfterBreak="0">
    <w:nsid w:val="787628ED"/>
    <w:multiLevelType w:val="multilevel"/>
    <w:tmpl w:val="AAA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8BB5D47"/>
    <w:multiLevelType w:val="multilevel"/>
    <w:tmpl w:val="70C81E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8" w15:restartNumberingAfterBreak="0">
    <w:nsid w:val="79477ACD"/>
    <w:multiLevelType w:val="multilevel"/>
    <w:tmpl w:val="A472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9" w15:restartNumberingAfterBreak="0">
    <w:nsid w:val="7987725F"/>
    <w:multiLevelType w:val="multilevel"/>
    <w:tmpl w:val="E324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0" w15:restartNumberingAfterBreak="0">
    <w:nsid w:val="79964CC6"/>
    <w:multiLevelType w:val="multilevel"/>
    <w:tmpl w:val="35E0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9B02296"/>
    <w:multiLevelType w:val="multilevel"/>
    <w:tmpl w:val="402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9B31BED"/>
    <w:multiLevelType w:val="multilevel"/>
    <w:tmpl w:val="04B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9C83B0A"/>
    <w:multiLevelType w:val="multilevel"/>
    <w:tmpl w:val="47A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4" w15:restartNumberingAfterBreak="0">
    <w:nsid w:val="79D00475"/>
    <w:multiLevelType w:val="multilevel"/>
    <w:tmpl w:val="3EE6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9D41D80"/>
    <w:multiLevelType w:val="multilevel"/>
    <w:tmpl w:val="38FC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6" w15:restartNumberingAfterBreak="0">
    <w:nsid w:val="79F050A5"/>
    <w:multiLevelType w:val="multilevel"/>
    <w:tmpl w:val="E2C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87" w15:restartNumberingAfterBreak="0">
    <w:nsid w:val="7A027849"/>
    <w:multiLevelType w:val="multilevel"/>
    <w:tmpl w:val="C0C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A142024"/>
    <w:multiLevelType w:val="multilevel"/>
    <w:tmpl w:val="9C24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A1F5A91"/>
    <w:multiLevelType w:val="hybridMultilevel"/>
    <w:tmpl w:val="84367EF6"/>
    <w:lvl w:ilvl="0" w:tplc="0E30CB5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180D4FE">
      <w:start w:val="1"/>
      <w:numFmt w:val="upperLetter"/>
      <w:lvlText w:val="%2)"/>
      <w:lvlJc w:val="left"/>
      <w:pPr>
        <w:ind w:left="9578" w:hanging="8498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 w15:restartNumberingAfterBreak="0">
    <w:nsid w:val="7A4203CC"/>
    <w:multiLevelType w:val="hybridMultilevel"/>
    <w:tmpl w:val="A93021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1" w15:restartNumberingAfterBreak="0">
    <w:nsid w:val="7A4C03FE"/>
    <w:multiLevelType w:val="multilevel"/>
    <w:tmpl w:val="B83C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A4E539C"/>
    <w:multiLevelType w:val="multilevel"/>
    <w:tmpl w:val="8220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A846B69"/>
    <w:multiLevelType w:val="multilevel"/>
    <w:tmpl w:val="E960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A9579A9"/>
    <w:multiLevelType w:val="multilevel"/>
    <w:tmpl w:val="1B54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B1D675B"/>
    <w:multiLevelType w:val="multilevel"/>
    <w:tmpl w:val="B126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B2876C9"/>
    <w:multiLevelType w:val="multilevel"/>
    <w:tmpl w:val="8BE2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7" w15:restartNumberingAfterBreak="0">
    <w:nsid w:val="7B2932CD"/>
    <w:multiLevelType w:val="multilevel"/>
    <w:tmpl w:val="2F58B63C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 w:hint="default"/>
      </w:rPr>
    </w:lvl>
  </w:abstractNum>
  <w:abstractNum w:abstractNumId="998" w15:restartNumberingAfterBreak="0">
    <w:nsid w:val="7BA37C33"/>
    <w:multiLevelType w:val="hybridMultilevel"/>
    <w:tmpl w:val="6C4C2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9" w15:restartNumberingAfterBreak="0">
    <w:nsid w:val="7BAC55FE"/>
    <w:multiLevelType w:val="multilevel"/>
    <w:tmpl w:val="87D2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0" w15:restartNumberingAfterBreak="0">
    <w:nsid w:val="7BDC762D"/>
    <w:multiLevelType w:val="multilevel"/>
    <w:tmpl w:val="F89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BE01A38"/>
    <w:multiLevelType w:val="multilevel"/>
    <w:tmpl w:val="1578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C231476"/>
    <w:multiLevelType w:val="multilevel"/>
    <w:tmpl w:val="669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C324FD8"/>
    <w:multiLevelType w:val="multilevel"/>
    <w:tmpl w:val="D92C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4" w15:restartNumberingAfterBreak="0">
    <w:nsid w:val="7C4E0819"/>
    <w:multiLevelType w:val="multilevel"/>
    <w:tmpl w:val="D3BC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5" w15:restartNumberingAfterBreak="0">
    <w:nsid w:val="7C8125FF"/>
    <w:multiLevelType w:val="multilevel"/>
    <w:tmpl w:val="C64AA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6" w15:restartNumberingAfterBreak="0">
    <w:nsid w:val="7C86700B"/>
    <w:multiLevelType w:val="multilevel"/>
    <w:tmpl w:val="35DE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7" w15:restartNumberingAfterBreak="0">
    <w:nsid w:val="7CA75C15"/>
    <w:multiLevelType w:val="multilevel"/>
    <w:tmpl w:val="D0721C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08" w15:restartNumberingAfterBreak="0">
    <w:nsid w:val="7CA80013"/>
    <w:multiLevelType w:val="multilevel"/>
    <w:tmpl w:val="FDB6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D267428"/>
    <w:multiLevelType w:val="multilevel"/>
    <w:tmpl w:val="9B50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10" w15:restartNumberingAfterBreak="0">
    <w:nsid w:val="7D2A7D30"/>
    <w:multiLevelType w:val="multilevel"/>
    <w:tmpl w:val="F858FA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11" w15:restartNumberingAfterBreak="0">
    <w:nsid w:val="7D46340C"/>
    <w:multiLevelType w:val="multilevel"/>
    <w:tmpl w:val="C76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D7B1AE3"/>
    <w:multiLevelType w:val="multilevel"/>
    <w:tmpl w:val="67DA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D933FFE"/>
    <w:multiLevelType w:val="hybridMultilevel"/>
    <w:tmpl w:val="743A31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4" w15:restartNumberingAfterBreak="0">
    <w:nsid w:val="7D962666"/>
    <w:multiLevelType w:val="multilevel"/>
    <w:tmpl w:val="8008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D9A53F2"/>
    <w:multiLevelType w:val="multilevel"/>
    <w:tmpl w:val="3E86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DAD2B24"/>
    <w:multiLevelType w:val="multilevel"/>
    <w:tmpl w:val="6540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7" w15:restartNumberingAfterBreak="0">
    <w:nsid w:val="7DD93909"/>
    <w:multiLevelType w:val="hybridMultilevel"/>
    <w:tmpl w:val="B414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 w15:restartNumberingAfterBreak="0">
    <w:nsid w:val="7DD947EF"/>
    <w:multiLevelType w:val="hybridMultilevel"/>
    <w:tmpl w:val="2632BC6E"/>
    <w:lvl w:ilvl="0" w:tplc="5412945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9" w15:restartNumberingAfterBreak="0">
    <w:nsid w:val="7DF85547"/>
    <w:multiLevelType w:val="multilevel"/>
    <w:tmpl w:val="4E52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0" w15:restartNumberingAfterBreak="0">
    <w:nsid w:val="7E14285F"/>
    <w:multiLevelType w:val="multilevel"/>
    <w:tmpl w:val="076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7E1B1DB3"/>
    <w:multiLevelType w:val="multilevel"/>
    <w:tmpl w:val="4B4ADA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22" w15:restartNumberingAfterBreak="0">
    <w:nsid w:val="7E2D67BF"/>
    <w:multiLevelType w:val="multilevel"/>
    <w:tmpl w:val="B40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E380D43"/>
    <w:multiLevelType w:val="multilevel"/>
    <w:tmpl w:val="AD5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4" w15:restartNumberingAfterBreak="0">
    <w:nsid w:val="7E3934AB"/>
    <w:multiLevelType w:val="hybridMultilevel"/>
    <w:tmpl w:val="5CB4DA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25" w15:restartNumberingAfterBreak="0">
    <w:nsid w:val="7E681E0D"/>
    <w:multiLevelType w:val="multilevel"/>
    <w:tmpl w:val="1590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EA55166"/>
    <w:multiLevelType w:val="multilevel"/>
    <w:tmpl w:val="D78A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EB41A44"/>
    <w:multiLevelType w:val="multilevel"/>
    <w:tmpl w:val="C2D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8" w15:restartNumberingAfterBreak="0">
    <w:nsid w:val="7EDA3694"/>
    <w:multiLevelType w:val="multilevel"/>
    <w:tmpl w:val="95B4994E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1029" w15:restartNumberingAfterBreak="0">
    <w:nsid w:val="7EEF702B"/>
    <w:multiLevelType w:val="multilevel"/>
    <w:tmpl w:val="D13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EF974A6"/>
    <w:multiLevelType w:val="multilevel"/>
    <w:tmpl w:val="A296FA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31" w15:restartNumberingAfterBreak="0">
    <w:nsid w:val="7F257E7C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2" w15:restartNumberingAfterBreak="0">
    <w:nsid w:val="7F4C5738"/>
    <w:multiLevelType w:val="multilevel"/>
    <w:tmpl w:val="82B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F617208"/>
    <w:multiLevelType w:val="multilevel"/>
    <w:tmpl w:val="15D8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4" w15:restartNumberingAfterBreak="0">
    <w:nsid w:val="7F703061"/>
    <w:multiLevelType w:val="multilevel"/>
    <w:tmpl w:val="55BC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F7912D9"/>
    <w:multiLevelType w:val="hybridMultilevel"/>
    <w:tmpl w:val="9C863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6" w15:restartNumberingAfterBreak="0">
    <w:nsid w:val="7F856135"/>
    <w:multiLevelType w:val="multilevel"/>
    <w:tmpl w:val="D9E4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7" w15:restartNumberingAfterBreak="0">
    <w:nsid w:val="7F8570E3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8" w15:restartNumberingAfterBreak="0">
    <w:nsid w:val="7FAE7BE9"/>
    <w:multiLevelType w:val="multilevel"/>
    <w:tmpl w:val="CC2C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9" w15:restartNumberingAfterBreak="0">
    <w:nsid w:val="7FDA3415"/>
    <w:multiLevelType w:val="multilevel"/>
    <w:tmpl w:val="A88C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FDC623D"/>
    <w:multiLevelType w:val="multilevel"/>
    <w:tmpl w:val="1D861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668206">
    <w:abstractNumId w:val="710"/>
  </w:num>
  <w:num w:numId="2" w16cid:durableId="87702836">
    <w:abstractNumId w:val="312"/>
  </w:num>
  <w:num w:numId="3" w16cid:durableId="1226603225">
    <w:abstractNumId w:val="16"/>
  </w:num>
  <w:num w:numId="4" w16cid:durableId="1867669196">
    <w:abstractNumId w:val="614"/>
  </w:num>
  <w:num w:numId="5" w16cid:durableId="1092819297">
    <w:abstractNumId w:val="490"/>
  </w:num>
  <w:num w:numId="6" w16cid:durableId="2018726718">
    <w:abstractNumId w:val="107"/>
  </w:num>
  <w:num w:numId="7" w16cid:durableId="1591424676">
    <w:abstractNumId w:val="1030"/>
  </w:num>
  <w:num w:numId="8" w16cid:durableId="1752697084">
    <w:abstractNumId w:val="850"/>
  </w:num>
  <w:num w:numId="9" w16cid:durableId="1372727644">
    <w:abstractNumId w:val="163"/>
  </w:num>
  <w:num w:numId="10" w16cid:durableId="1493834099">
    <w:abstractNumId w:val="657"/>
  </w:num>
  <w:num w:numId="11" w16cid:durableId="841118932">
    <w:abstractNumId w:val="177"/>
  </w:num>
  <w:num w:numId="12" w16cid:durableId="1995916368">
    <w:abstractNumId w:val="904"/>
  </w:num>
  <w:num w:numId="13" w16cid:durableId="2104959754">
    <w:abstractNumId w:val="1007"/>
  </w:num>
  <w:num w:numId="14" w16cid:durableId="1175455110">
    <w:abstractNumId w:val="1021"/>
  </w:num>
  <w:num w:numId="15" w16cid:durableId="1976520641">
    <w:abstractNumId w:val="11"/>
  </w:num>
  <w:num w:numId="16" w16cid:durableId="769082119">
    <w:abstractNumId w:val="87"/>
  </w:num>
  <w:num w:numId="17" w16cid:durableId="880626894">
    <w:abstractNumId w:val="756"/>
  </w:num>
  <w:num w:numId="18" w16cid:durableId="1708261632">
    <w:abstractNumId w:val="1028"/>
  </w:num>
  <w:num w:numId="19" w16cid:durableId="1321079994">
    <w:abstractNumId w:val="6"/>
  </w:num>
  <w:num w:numId="20" w16cid:durableId="944768389">
    <w:abstractNumId w:val="415"/>
  </w:num>
  <w:num w:numId="21" w16cid:durableId="1991404612">
    <w:abstractNumId w:val="1010"/>
  </w:num>
  <w:num w:numId="22" w16cid:durableId="1221551695">
    <w:abstractNumId w:val="693"/>
  </w:num>
  <w:num w:numId="23" w16cid:durableId="291792691">
    <w:abstractNumId w:val="625"/>
  </w:num>
  <w:num w:numId="24" w16cid:durableId="1504275052">
    <w:abstractNumId w:val="284"/>
  </w:num>
  <w:num w:numId="25" w16cid:durableId="488861266">
    <w:abstractNumId w:val="451"/>
  </w:num>
  <w:num w:numId="26" w16cid:durableId="1540169038">
    <w:abstractNumId w:val="543"/>
  </w:num>
  <w:num w:numId="27" w16cid:durableId="1800340868">
    <w:abstractNumId w:val="916"/>
  </w:num>
  <w:num w:numId="28" w16cid:durableId="471798512">
    <w:abstractNumId w:val="72"/>
  </w:num>
  <w:num w:numId="29" w16cid:durableId="618221651">
    <w:abstractNumId w:val="120"/>
  </w:num>
  <w:num w:numId="30" w16cid:durableId="302973477">
    <w:abstractNumId w:val="847"/>
  </w:num>
  <w:num w:numId="31" w16cid:durableId="1293946405">
    <w:abstractNumId w:val="266"/>
  </w:num>
  <w:num w:numId="32" w16cid:durableId="839077897">
    <w:abstractNumId w:val="320"/>
  </w:num>
  <w:num w:numId="33" w16cid:durableId="71587572">
    <w:abstractNumId w:val="507"/>
  </w:num>
  <w:num w:numId="34" w16cid:durableId="1990865102">
    <w:abstractNumId w:val="779"/>
  </w:num>
  <w:num w:numId="35" w16cid:durableId="19287796">
    <w:abstractNumId w:val="997"/>
  </w:num>
  <w:num w:numId="36" w16cid:durableId="1129324417">
    <w:abstractNumId w:val="148"/>
  </w:num>
  <w:num w:numId="37" w16cid:durableId="733544876">
    <w:abstractNumId w:val="669"/>
  </w:num>
  <w:num w:numId="38" w16cid:durableId="201676351">
    <w:abstractNumId w:val="35"/>
  </w:num>
  <w:num w:numId="39" w16cid:durableId="233662799">
    <w:abstractNumId w:val="636"/>
  </w:num>
  <w:num w:numId="40" w16cid:durableId="1893881754">
    <w:abstractNumId w:val="599"/>
  </w:num>
  <w:num w:numId="41" w16cid:durableId="1516191386">
    <w:abstractNumId w:val="783"/>
  </w:num>
  <w:num w:numId="42" w16cid:durableId="536820304">
    <w:abstractNumId w:val="784"/>
  </w:num>
  <w:num w:numId="43" w16cid:durableId="90516073">
    <w:abstractNumId w:val="470"/>
  </w:num>
  <w:num w:numId="44" w16cid:durableId="851066323">
    <w:abstractNumId w:val="698"/>
  </w:num>
  <w:num w:numId="45" w16cid:durableId="1108158838">
    <w:abstractNumId w:val="863"/>
  </w:num>
  <w:num w:numId="46" w16cid:durableId="962619136">
    <w:abstractNumId w:val="13"/>
  </w:num>
  <w:num w:numId="47" w16cid:durableId="828787579">
    <w:abstractNumId w:val="117"/>
  </w:num>
  <w:num w:numId="48" w16cid:durableId="550074444">
    <w:abstractNumId w:val="987"/>
  </w:num>
  <w:num w:numId="49" w16cid:durableId="1548833736">
    <w:abstractNumId w:val="664"/>
  </w:num>
  <w:num w:numId="50" w16cid:durableId="1378746714">
    <w:abstractNumId w:val="534"/>
  </w:num>
  <w:num w:numId="51" w16cid:durableId="857623005">
    <w:abstractNumId w:val="235"/>
  </w:num>
  <w:num w:numId="52" w16cid:durableId="694116960">
    <w:abstractNumId w:val="721"/>
  </w:num>
  <w:num w:numId="53" w16cid:durableId="984161467">
    <w:abstractNumId w:val="780"/>
  </w:num>
  <w:num w:numId="54" w16cid:durableId="1181966134">
    <w:abstractNumId w:val="722"/>
  </w:num>
  <w:num w:numId="55" w16cid:durableId="107697230">
    <w:abstractNumId w:val="1009"/>
  </w:num>
  <w:num w:numId="56" w16cid:durableId="1034309009">
    <w:abstractNumId w:val="869"/>
  </w:num>
  <w:num w:numId="57" w16cid:durableId="825900906">
    <w:abstractNumId w:val="306"/>
  </w:num>
  <w:num w:numId="58" w16cid:durableId="289746655">
    <w:abstractNumId w:val="883"/>
  </w:num>
  <w:num w:numId="59" w16cid:durableId="266472573">
    <w:abstractNumId w:val="976"/>
  </w:num>
  <w:num w:numId="60" w16cid:durableId="754281885">
    <w:abstractNumId w:val="980"/>
  </w:num>
  <w:num w:numId="61" w16cid:durableId="1749035513">
    <w:abstractNumId w:val="770"/>
  </w:num>
  <w:num w:numId="62" w16cid:durableId="1308784925">
    <w:abstractNumId w:val="180"/>
  </w:num>
  <w:num w:numId="63" w16cid:durableId="732386976">
    <w:abstractNumId w:val="25"/>
  </w:num>
  <w:num w:numId="64" w16cid:durableId="162823582">
    <w:abstractNumId w:val="98"/>
  </w:num>
  <w:num w:numId="65" w16cid:durableId="595558238">
    <w:abstractNumId w:val="932"/>
  </w:num>
  <w:num w:numId="66" w16cid:durableId="797647915">
    <w:abstractNumId w:val="403"/>
  </w:num>
  <w:num w:numId="67" w16cid:durableId="404767805">
    <w:abstractNumId w:val="983"/>
  </w:num>
  <w:num w:numId="68" w16cid:durableId="37171963">
    <w:abstractNumId w:val="891"/>
  </w:num>
  <w:num w:numId="69" w16cid:durableId="188419084">
    <w:abstractNumId w:val="825"/>
  </w:num>
  <w:num w:numId="70" w16cid:durableId="1342930310">
    <w:abstractNumId w:val="808"/>
  </w:num>
  <w:num w:numId="71" w16cid:durableId="533269462">
    <w:abstractNumId w:val="707"/>
  </w:num>
  <w:num w:numId="72" w16cid:durableId="1249316511">
    <w:abstractNumId w:val="639"/>
  </w:num>
  <w:num w:numId="73" w16cid:durableId="1000697988">
    <w:abstractNumId w:val="15"/>
  </w:num>
  <w:num w:numId="74" w16cid:durableId="1592157470">
    <w:abstractNumId w:val="55"/>
  </w:num>
  <w:num w:numId="75" w16cid:durableId="1642228309">
    <w:abstractNumId w:val="947"/>
  </w:num>
  <w:num w:numId="76" w16cid:durableId="428545327">
    <w:abstractNumId w:val="277"/>
  </w:num>
  <w:num w:numId="77" w16cid:durableId="567881685">
    <w:abstractNumId w:val="269"/>
  </w:num>
  <w:num w:numId="78" w16cid:durableId="1097209308">
    <w:abstractNumId w:val="868"/>
  </w:num>
  <w:num w:numId="79" w16cid:durableId="562566100">
    <w:abstractNumId w:val="289"/>
  </w:num>
  <w:num w:numId="80" w16cid:durableId="1247377788">
    <w:abstractNumId w:val="408"/>
  </w:num>
  <w:num w:numId="81" w16cid:durableId="1961253683">
    <w:abstractNumId w:val="301"/>
  </w:num>
  <w:num w:numId="82" w16cid:durableId="875043942">
    <w:abstractNumId w:val="902"/>
  </w:num>
  <w:num w:numId="83" w16cid:durableId="995642615">
    <w:abstractNumId w:val="832"/>
  </w:num>
  <w:num w:numId="84" w16cid:durableId="198934249">
    <w:abstractNumId w:val="78"/>
  </w:num>
  <w:num w:numId="85" w16cid:durableId="174198433">
    <w:abstractNumId w:val="990"/>
  </w:num>
  <w:num w:numId="86" w16cid:durableId="1811436055">
    <w:abstractNumId w:val="1"/>
  </w:num>
  <w:num w:numId="87" w16cid:durableId="1345286065">
    <w:abstractNumId w:val="392"/>
  </w:num>
  <w:num w:numId="88" w16cid:durableId="711734455">
    <w:abstractNumId w:val="228"/>
  </w:num>
  <w:num w:numId="89" w16cid:durableId="691298078">
    <w:abstractNumId w:val="409"/>
  </w:num>
  <w:num w:numId="90" w16cid:durableId="346634946">
    <w:abstractNumId w:val="659"/>
  </w:num>
  <w:num w:numId="91" w16cid:durableId="238712167">
    <w:abstractNumId w:val="686"/>
  </w:num>
  <w:num w:numId="92" w16cid:durableId="90250286">
    <w:abstractNumId w:val="412"/>
  </w:num>
  <w:num w:numId="93" w16cid:durableId="1399205998">
    <w:abstractNumId w:val="717"/>
  </w:num>
  <w:num w:numId="94" w16cid:durableId="623854175">
    <w:abstractNumId w:val="51"/>
  </w:num>
  <w:num w:numId="95" w16cid:durableId="280890302">
    <w:abstractNumId w:val="436"/>
  </w:num>
  <w:num w:numId="96" w16cid:durableId="935139654">
    <w:abstractNumId w:val="679"/>
  </w:num>
  <w:num w:numId="97" w16cid:durableId="825172094">
    <w:abstractNumId w:val="231"/>
  </w:num>
  <w:num w:numId="98" w16cid:durableId="1387800850">
    <w:abstractNumId w:val="473"/>
  </w:num>
  <w:num w:numId="99" w16cid:durableId="1711033499">
    <w:abstractNumId w:val="740"/>
  </w:num>
  <w:num w:numId="100" w16cid:durableId="807867871">
    <w:abstractNumId w:val="213"/>
  </w:num>
  <w:num w:numId="101" w16cid:durableId="488862818">
    <w:abstractNumId w:val="396"/>
  </w:num>
  <w:num w:numId="102" w16cid:durableId="1470246686">
    <w:abstractNumId w:val="666"/>
  </w:num>
  <w:num w:numId="103" w16cid:durableId="1209489424">
    <w:abstractNumId w:val="615"/>
  </w:num>
  <w:num w:numId="104" w16cid:durableId="516964344">
    <w:abstractNumId w:val="48"/>
  </w:num>
  <w:num w:numId="105" w16cid:durableId="1996060484">
    <w:abstractNumId w:val="165"/>
  </w:num>
  <w:num w:numId="106" w16cid:durableId="457988413">
    <w:abstractNumId w:val="346"/>
  </w:num>
  <w:num w:numId="107" w16cid:durableId="304313980">
    <w:abstractNumId w:val="842"/>
  </w:num>
  <w:num w:numId="108" w16cid:durableId="67075911">
    <w:abstractNumId w:val="611"/>
  </w:num>
  <w:num w:numId="109" w16cid:durableId="1207568328">
    <w:abstractNumId w:val="353"/>
  </w:num>
  <w:num w:numId="110" w16cid:durableId="1824733860">
    <w:abstractNumId w:val="393"/>
  </w:num>
  <w:num w:numId="111" w16cid:durableId="1229070311">
    <w:abstractNumId w:val="981"/>
  </w:num>
  <w:num w:numId="112" w16cid:durableId="1309280535">
    <w:abstractNumId w:val="771"/>
  </w:num>
  <w:num w:numId="113" w16cid:durableId="1469710358">
    <w:abstractNumId w:val="1027"/>
  </w:num>
  <w:num w:numId="114" w16cid:durableId="1567300178">
    <w:abstractNumId w:val="23"/>
  </w:num>
  <w:num w:numId="115" w16cid:durableId="44061788">
    <w:abstractNumId w:val="453"/>
  </w:num>
  <w:num w:numId="116" w16cid:durableId="682366904">
    <w:abstractNumId w:val="272"/>
  </w:num>
  <w:num w:numId="117" w16cid:durableId="464394147">
    <w:abstractNumId w:val="926"/>
  </w:num>
  <w:num w:numId="118" w16cid:durableId="1111124671">
    <w:abstractNumId w:val="986"/>
  </w:num>
  <w:num w:numId="119" w16cid:durableId="1674457522">
    <w:abstractNumId w:val="416"/>
  </w:num>
  <w:num w:numId="120" w16cid:durableId="1345399900">
    <w:abstractNumId w:val="456"/>
  </w:num>
  <w:num w:numId="121" w16cid:durableId="805703445">
    <w:abstractNumId w:val="230"/>
  </w:num>
  <w:num w:numId="122" w16cid:durableId="1935284812">
    <w:abstractNumId w:val="61"/>
  </w:num>
  <w:num w:numId="123" w16cid:durableId="80182190">
    <w:abstractNumId w:val="660"/>
  </w:num>
  <w:num w:numId="124" w16cid:durableId="1024941641">
    <w:abstractNumId w:val="273"/>
  </w:num>
  <w:num w:numId="125" w16cid:durableId="323901516">
    <w:abstractNumId w:val="49"/>
  </w:num>
  <w:num w:numId="126" w16cid:durableId="1356539344">
    <w:abstractNumId w:val="461"/>
  </w:num>
  <w:num w:numId="127" w16cid:durableId="289358581">
    <w:abstractNumId w:val="422"/>
  </w:num>
  <w:num w:numId="128" w16cid:durableId="870609663">
    <w:abstractNumId w:val="278"/>
  </w:num>
  <w:num w:numId="129" w16cid:durableId="1504930694">
    <w:abstractNumId w:val="164"/>
  </w:num>
  <w:num w:numId="130" w16cid:durableId="1209104812">
    <w:abstractNumId w:val="404"/>
  </w:num>
  <w:num w:numId="131" w16cid:durableId="744109684">
    <w:abstractNumId w:val="401"/>
  </w:num>
  <w:num w:numId="132" w16cid:durableId="2133860795">
    <w:abstractNumId w:val="229"/>
  </w:num>
  <w:num w:numId="133" w16cid:durableId="329216207">
    <w:abstractNumId w:val="942"/>
  </w:num>
  <w:num w:numId="134" w16cid:durableId="914587260">
    <w:abstractNumId w:val="261"/>
  </w:num>
  <w:num w:numId="135" w16cid:durableId="855534961">
    <w:abstractNumId w:val="886"/>
  </w:num>
  <w:num w:numId="136" w16cid:durableId="2092308306">
    <w:abstractNumId w:val="918"/>
  </w:num>
  <w:num w:numId="137" w16cid:durableId="1879008429">
    <w:abstractNumId w:val="224"/>
  </w:num>
  <w:num w:numId="138" w16cid:durableId="1509443958">
    <w:abstractNumId w:val="168"/>
  </w:num>
  <w:num w:numId="139" w16cid:durableId="1135412114">
    <w:abstractNumId w:val="435"/>
  </w:num>
  <w:num w:numId="140" w16cid:durableId="2100981245">
    <w:abstractNumId w:val="481"/>
  </w:num>
  <w:num w:numId="141" w16cid:durableId="294407689">
    <w:abstractNumId w:val="170"/>
  </w:num>
  <w:num w:numId="142" w16cid:durableId="1637447513">
    <w:abstractNumId w:val="179"/>
  </w:num>
  <w:num w:numId="143" w16cid:durableId="2102791743">
    <w:abstractNumId w:val="326"/>
  </w:num>
  <w:num w:numId="144" w16cid:durableId="2058845936">
    <w:abstractNumId w:val="757"/>
  </w:num>
  <w:num w:numId="145" w16cid:durableId="384836329">
    <w:abstractNumId w:val="252"/>
  </w:num>
  <w:num w:numId="146" w16cid:durableId="1046753646">
    <w:abstractNumId w:val="137"/>
  </w:num>
  <w:num w:numId="147" w16cid:durableId="714541941">
    <w:abstractNumId w:val="781"/>
  </w:num>
  <w:num w:numId="148" w16cid:durableId="22020952">
    <w:abstractNumId w:val="541"/>
  </w:num>
  <w:num w:numId="149" w16cid:durableId="394478229">
    <w:abstractNumId w:val="750"/>
  </w:num>
  <w:num w:numId="150" w16cid:durableId="2083983415">
    <w:abstractNumId w:val="689"/>
  </w:num>
  <w:num w:numId="151" w16cid:durableId="336739210">
    <w:abstractNumId w:val="704"/>
  </w:num>
  <w:num w:numId="152" w16cid:durableId="2073114122">
    <w:abstractNumId w:val="824"/>
  </w:num>
  <w:num w:numId="153" w16cid:durableId="633489943">
    <w:abstractNumId w:val="154"/>
  </w:num>
  <w:num w:numId="154" w16cid:durableId="530186456">
    <w:abstractNumId w:val="66"/>
  </w:num>
  <w:num w:numId="155" w16cid:durableId="759907645">
    <w:abstractNumId w:val="961"/>
  </w:num>
  <w:num w:numId="156" w16cid:durableId="323626345">
    <w:abstractNumId w:val="822"/>
  </w:num>
  <w:num w:numId="157" w16cid:durableId="1919746639">
    <w:abstractNumId w:val="515"/>
  </w:num>
  <w:num w:numId="158" w16cid:durableId="675310403">
    <w:abstractNumId w:val="533"/>
  </w:num>
  <w:num w:numId="159" w16cid:durableId="980184966">
    <w:abstractNumId w:val="342"/>
  </w:num>
  <w:num w:numId="160" w16cid:durableId="1155418512">
    <w:abstractNumId w:val="670"/>
  </w:num>
  <w:num w:numId="161" w16cid:durableId="310719611">
    <w:abstractNumId w:val="129"/>
  </w:num>
  <w:num w:numId="162" w16cid:durableId="104276047">
    <w:abstractNumId w:val="442"/>
  </w:num>
  <w:num w:numId="163" w16cid:durableId="497579159">
    <w:abstractNumId w:val="50"/>
  </w:num>
  <w:num w:numId="164" w16cid:durableId="1915309939">
    <w:abstractNumId w:val="388"/>
  </w:num>
  <w:num w:numId="165" w16cid:durableId="620572371">
    <w:abstractNumId w:val="185"/>
  </w:num>
  <w:num w:numId="166" w16cid:durableId="432215757">
    <w:abstractNumId w:val="777"/>
  </w:num>
  <w:num w:numId="167" w16cid:durableId="1074887888">
    <w:abstractNumId w:val="308"/>
  </w:num>
  <w:num w:numId="168" w16cid:durableId="820854533">
    <w:abstractNumId w:val="19"/>
  </w:num>
  <w:num w:numId="169" w16cid:durableId="180709762">
    <w:abstractNumId w:val="512"/>
  </w:num>
  <w:num w:numId="170" w16cid:durableId="726490945">
    <w:abstractNumId w:val="395"/>
  </w:num>
  <w:num w:numId="171" w16cid:durableId="1021320218">
    <w:abstractNumId w:val="649"/>
  </w:num>
  <w:num w:numId="172" w16cid:durableId="689573401">
    <w:abstractNumId w:val="1005"/>
  </w:num>
  <w:num w:numId="173" w16cid:durableId="762919519">
    <w:abstractNumId w:val="104"/>
  </w:num>
  <w:num w:numId="174" w16cid:durableId="642278618">
    <w:abstractNumId w:val="601"/>
  </w:num>
  <w:num w:numId="175" w16cid:durableId="1858080733">
    <w:abstractNumId w:val="259"/>
  </w:num>
  <w:num w:numId="176" w16cid:durableId="40906312">
    <w:abstractNumId w:val="58"/>
  </w:num>
  <w:num w:numId="177" w16cid:durableId="1335915572">
    <w:abstractNumId w:val="818"/>
  </w:num>
  <w:num w:numId="178" w16cid:durableId="500386881">
    <w:abstractNumId w:val="398"/>
  </w:num>
  <w:num w:numId="179" w16cid:durableId="1655451344">
    <w:abstractNumId w:val="887"/>
  </w:num>
  <w:num w:numId="180" w16cid:durableId="961037571">
    <w:abstractNumId w:val="554"/>
  </w:num>
  <w:num w:numId="181" w16cid:durableId="594636224">
    <w:abstractNumId w:val="317"/>
  </w:num>
  <w:num w:numId="182" w16cid:durableId="1321890237">
    <w:abstractNumId w:val="413"/>
  </w:num>
  <w:num w:numId="183" w16cid:durableId="236745863">
    <w:abstractNumId w:val="263"/>
  </w:num>
  <w:num w:numId="184" w16cid:durableId="1484854441">
    <w:abstractNumId w:val="594"/>
  </w:num>
  <w:num w:numId="185" w16cid:durableId="1980719560">
    <w:abstractNumId w:val="21"/>
  </w:num>
  <w:num w:numId="186" w16cid:durableId="1134642214">
    <w:abstractNumId w:val="354"/>
  </w:num>
  <w:num w:numId="187" w16cid:durableId="358548550">
    <w:abstractNumId w:val="385"/>
  </w:num>
  <w:num w:numId="188" w16cid:durableId="1336034655">
    <w:abstractNumId w:val="63"/>
  </w:num>
  <w:num w:numId="189" w16cid:durableId="1185552428">
    <w:abstractNumId w:val="901"/>
  </w:num>
  <w:num w:numId="190" w16cid:durableId="929393942">
    <w:abstractNumId w:val="112"/>
  </w:num>
  <w:num w:numId="191" w16cid:durableId="1554806814">
    <w:abstractNumId w:val="303"/>
  </w:num>
  <w:num w:numId="192" w16cid:durableId="216819639">
    <w:abstractNumId w:val="912"/>
  </w:num>
  <w:num w:numId="193" w16cid:durableId="1141386031">
    <w:abstractNumId w:val="171"/>
  </w:num>
  <w:num w:numId="194" w16cid:durableId="1456632139">
    <w:abstractNumId w:val="311"/>
  </w:num>
  <w:num w:numId="195" w16cid:durableId="1314330537">
    <w:abstractNumId w:val="39"/>
  </w:num>
  <w:num w:numId="196" w16cid:durableId="1989017804">
    <w:abstractNumId w:val="285"/>
  </w:num>
  <w:num w:numId="197" w16cid:durableId="1822959650">
    <w:abstractNumId w:val="506"/>
  </w:num>
  <w:num w:numId="198" w16cid:durableId="1258096559">
    <w:abstractNumId w:val="1003"/>
  </w:num>
  <w:num w:numId="199" w16cid:durableId="1561088435">
    <w:abstractNumId w:val="813"/>
  </w:num>
  <w:num w:numId="200" w16cid:durableId="1520697619">
    <w:abstractNumId w:val="99"/>
  </w:num>
  <w:num w:numId="201" w16cid:durableId="1709641544">
    <w:abstractNumId w:val="173"/>
  </w:num>
  <w:num w:numId="202" w16cid:durableId="2002541858">
    <w:abstractNumId w:val="1002"/>
  </w:num>
  <w:num w:numId="203" w16cid:durableId="226261719">
    <w:abstractNumId w:val="565"/>
  </w:num>
  <w:num w:numId="204" w16cid:durableId="10034988">
    <w:abstractNumId w:val="785"/>
  </w:num>
  <w:num w:numId="205" w16cid:durableId="1098988093">
    <w:abstractNumId w:val="604"/>
  </w:num>
  <w:num w:numId="206" w16cid:durableId="1661616601">
    <w:abstractNumId w:val="817"/>
  </w:num>
  <w:num w:numId="207" w16cid:durableId="1289431154">
    <w:abstractNumId w:val="368"/>
  </w:num>
  <w:num w:numId="208" w16cid:durableId="843938623">
    <w:abstractNumId w:val="69"/>
  </w:num>
  <w:num w:numId="209" w16cid:durableId="1935699205">
    <w:abstractNumId w:val="387"/>
  </w:num>
  <w:num w:numId="210" w16cid:durableId="1764255084">
    <w:abstractNumId w:val="351"/>
  </w:num>
  <w:num w:numId="211" w16cid:durableId="987048863">
    <w:abstractNumId w:val="535"/>
  </w:num>
  <w:num w:numId="212" w16cid:durableId="1916864457">
    <w:abstractNumId w:val="463"/>
  </w:num>
  <w:num w:numId="213" w16cid:durableId="147210551">
    <w:abstractNumId w:val="889"/>
  </w:num>
  <w:num w:numId="214" w16cid:durableId="1306621270">
    <w:abstractNumId w:val="544"/>
  </w:num>
  <w:num w:numId="215" w16cid:durableId="2060930735">
    <w:abstractNumId w:val="978"/>
  </w:num>
  <w:num w:numId="216" w16cid:durableId="1128016416">
    <w:abstractNumId w:val="805"/>
  </w:num>
  <w:num w:numId="217" w16cid:durableId="1754744920">
    <w:abstractNumId w:val="673"/>
  </w:num>
  <w:num w:numId="218" w16cid:durableId="1692300327">
    <w:abstractNumId w:val="382"/>
  </w:num>
  <w:num w:numId="219" w16cid:durableId="656374521">
    <w:abstractNumId w:val="708"/>
  </w:num>
  <w:num w:numId="220" w16cid:durableId="369837871">
    <w:abstractNumId w:val="216"/>
  </w:num>
  <w:num w:numId="221" w16cid:durableId="2139447193">
    <w:abstractNumId w:val="462"/>
  </w:num>
  <w:num w:numId="222" w16cid:durableId="1885406338">
    <w:abstractNumId w:val="985"/>
  </w:num>
  <w:num w:numId="223" w16cid:durableId="1079138391">
    <w:abstractNumId w:val="557"/>
  </w:num>
  <w:num w:numId="224" w16cid:durableId="309141250">
    <w:abstractNumId w:val="86"/>
  </w:num>
  <w:num w:numId="225" w16cid:durableId="2089425081">
    <w:abstractNumId w:val="381"/>
  </w:num>
  <w:num w:numId="226" w16cid:durableId="1250846271">
    <w:abstractNumId w:val="138"/>
  </w:num>
  <w:num w:numId="227" w16cid:durableId="1821728979">
    <w:abstractNumId w:val="457"/>
  </w:num>
  <w:num w:numId="228" w16cid:durableId="130683305">
    <w:abstractNumId w:val="479"/>
  </w:num>
  <w:num w:numId="229" w16cid:durableId="1747652826">
    <w:abstractNumId w:val="37"/>
  </w:num>
  <w:num w:numId="230" w16cid:durableId="2003043771">
    <w:abstractNumId w:val="627"/>
  </w:num>
  <w:num w:numId="231" w16cid:durableId="46343070">
    <w:abstractNumId w:val="379"/>
  </w:num>
  <w:num w:numId="232" w16cid:durableId="1601449215">
    <w:abstractNumId w:val="787"/>
  </w:num>
  <w:num w:numId="233" w16cid:durableId="1523520210">
    <w:abstractNumId w:val="715"/>
  </w:num>
  <w:num w:numId="234" w16cid:durableId="346055232">
    <w:abstractNumId w:val="96"/>
  </w:num>
  <w:num w:numId="235" w16cid:durableId="63988676">
    <w:abstractNumId w:val="67"/>
  </w:num>
  <w:num w:numId="236" w16cid:durableId="145631331">
    <w:abstractNumId w:val="239"/>
  </w:num>
  <w:num w:numId="237" w16cid:durableId="839782336">
    <w:abstractNumId w:val="898"/>
  </w:num>
  <w:num w:numId="238" w16cid:durableId="1166435977">
    <w:abstractNumId w:val="653"/>
  </w:num>
  <w:num w:numId="239" w16cid:durableId="243999682">
    <w:abstractNumId w:val="656"/>
  </w:num>
  <w:num w:numId="240" w16cid:durableId="1959990112">
    <w:abstractNumId w:val="9"/>
  </w:num>
  <w:num w:numId="241" w16cid:durableId="1481573626">
    <w:abstractNumId w:val="814"/>
  </w:num>
  <w:num w:numId="242" w16cid:durableId="1701856971">
    <w:abstractNumId w:val="188"/>
  </w:num>
  <w:num w:numId="243" w16cid:durableId="434599656">
    <w:abstractNumId w:val="62"/>
  </w:num>
  <w:num w:numId="244" w16cid:durableId="2062091080">
    <w:abstractNumId w:val="952"/>
  </w:num>
  <w:num w:numId="245" w16cid:durableId="749428273">
    <w:abstractNumId w:val="613"/>
  </w:num>
  <w:num w:numId="246" w16cid:durableId="741289967">
    <w:abstractNumId w:val="257"/>
  </w:num>
  <w:num w:numId="247" w16cid:durableId="1505514342">
    <w:abstractNumId w:val="406"/>
  </w:num>
  <w:num w:numId="248" w16cid:durableId="117914223">
    <w:abstractNumId w:val="52"/>
  </w:num>
  <w:num w:numId="249" w16cid:durableId="267927472">
    <w:abstractNumId w:val="238"/>
  </w:num>
  <w:num w:numId="250" w16cid:durableId="825167089">
    <w:abstractNumId w:val="172"/>
  </w:num>
  <w:num w:numId="251" w16cid:durableId="1188567956">
    <w:abstractNumId w:val="246"/>
  </w:num>
  <w:num w:numId="252" w16cid:durableId="1485778932">
    <w:abstractNumId w:val="296"/>
  </w:num>
  <w:num w:numId="253" w16cid:durableId="573708924">
    <w:abstractNumId w:val="60"/>
  </w:num>
  <w:num w:numId="254" w16cid:durableId="1436249137">
    <w:abstractNumId w:val="254"/>
  </w:num>
  <w:num w:numId="255" w16cid:durableId="1494030958">
    <w:abstractNumId w:val="945"/>
  </w:num>
  <w:num w:numId="256" w16cid:durableId="1234436600">
    <w:abstractNumId w:val="41"/>
  </w:num>
  <w:num w:numId="257" w16cid:durableId="532692667">
    <w:abstractNumId w:val="373"/>
  </w:num>
  <w:num w:numId="258" w16cid:durableId="427627405">
    <w:abstractNumId w:val="773"/>
  </w:num>
  <w:num w:numId="259" w16cid:durableId="831989985">
    <w:abstractNumId w:val="205"/>
  </w:num>
  <w:num w:numId="260" w16cid:durableId="1948149102">
    <w:abstractNumId w:val="194"/>
  </w:num>
  <w:num w:numId="261" w16cid:durableId="238759315">
    <w:abstractNumId w:val="162"/>
  </w:num>
  <w:num w:numId="262" w16cid:durableId="1155142416">
    <w:abstractNumId w:val="662"/>
  </w:num>
  <w:num w:numId="263" w16cid:durableId="1516386540">
    <w:abstractNumId w:val="211"/>
  </w:num>
  <w:num w:numId="264" w16cid:durableId="704714355">
    <w:abstractNumId w:val="885"/>
  </w:num>
  <w:num w:numId="265" w16cid:durableId="2040548909">
    <w:abstractNumId w:val="936"/>
  </w:num>
  <w:num w:numId="266" w16cid:durableId="358548310">
    <w:abstractNumId w:val="718"/>
  </w:num>
  <w:num w:numId="267" w16cid:durableId="137453799">
    <w:abstractNumId w:val="411"/>
  </w:num>
  <w:num w:numId="268" w16cid:durableId="774012403">
    <w:abstractNumId w:val="597"/>
  </w:num>
  <w:num w:numId="269" w16cid:durableId="471485236">
    <w:abstractNumId w:val="482"/>
  </w:num>
  <w:num w:numId="270" w16cid:durableId="388381036">
    <w:abstractNumId w:val="202"/>
  </w:num>
  <w:num w:numId="271" w16cid:durableId="997731360">
    <w:abstractNumId w:val="446"/>
  </w:num>
  <w:num w:numId="272" w16cid:durableId="1128546682">
    <w:abstractNumId w:val="982"/>
  </w:num>
  <w:num w:numId="273" w16cid:durableId="303001666">
    <w:abstractNumId w:val="948"/>
  </w:num>
  <w:num w:numId="274" w16cid:durableId="1516337588">
    <w:abstractNumId w:val="146"/>
  </w:num>
  <w:num w:numId="275" w16cid:durableId="1507403997">
    <w:abstractNumId w:val="856"/>
  </w:num>
  <w:num w:numId="276" w16cid:durableId="1851021500">
    <w:abstractNumId w:val="890"/>
  </w:num>
  <w:num w:numId="277" w16cid:durableId="186606685">
    <w:abstractNumId w:val="106"/>
  </w:num>
  <w:num w:numId="278" w16cid:durableId="1668824120">
    <w:abstractNumId w:val="899"/>
  </w:num>
  <w:num w:numId="279" w16cid:durableId="1277785041">
    <w:abstractNumId w:val="893"/>
  </w:num>
  <w:num w:numId="280" w16cid:durableId="1963338773">
    <w:abstractNumId w:val="801"/>
  </w:num>
  <w:num w:numId="281" w16cid:durableId="986781906">
    <w:abstractNumId w:val="226"/>
  </w:num>
  <w:num w:numId="282" w16cid:durableId="875582120">
    <w:abstractNumId w:val="428"/>
  </w:num>
  <w:num w:numId="283" w16cid:durableId="402602657">
    <w:abstractNumId w:val="116"/>
  </w:num>
  <w:num w:numId="284" w16cid:durableId="13965834">
    <w:abstractNumId w:val="1000"/>
  </w:num>
  <w:num w:numId="285" w16cid:durableId="1303081422">
    <w:abstractNumId w:val="996"/>
  </w:num>
  <w:num w:numId="286" w16cid:durableId="504056975">
    <w:abstractNumId w:val="169"/>
  </w:num>
  <w:num w:numId="287" w16cid:durableId="1144544488">
    <w:abstractNumId w:val="283"/>
  </w:num>
  <w:num w:numId="288" w16cid:durableId="285282159">
    <w:abstractNumId w:val="156"/>
  </w:num>
  <w:num w:numId="289" w16cid:durableId="341471071">
    <w:abstractNumId w:val="1012"/>
  </w:num>
  <w:num w:numId="290" w16cid:durableId="1938243958">
    <w:abstractNumId w:val="333"/>
  </w:num>
  <w:num w:numId="291" w16cid:durableId="96341086">
    <w:abstractNumId w:val="336"/>
  </w:num>
  <w:num w:numId="292" w16cid:durableId="938568287">
    <w:abstractNumId w:val="934"/>
  </w:num>
  <w:num w:numId="293" w16cid:durableId="1944531748">
    <w:abstractNumId w:val="119"/>
  </w:num>
  <w:num w:numId="294" w16cid:durableId="279915223">
    <w:abstractNumId w:val="809"/>
  </w:num>
  <w:num w:numId="295" w16cid:durableId="1509828552">
    <w:abstractNumId w:val="513"/>
  </w:num>
  <w:num w:numId="296" w16cid:durableId="485825101">
    <w:abstractNumId w:val="790"/>
  </w:num>
  <w:num w:numId="297" w16cid:durableId="907956650">
    <w:abstractNumId w:val="540"/>
  </w:num>
  <w:num w:numId="298" w16cid:durableId="1344741979">
    <w:abstractNumId w:val="647"/>
  </w:num>
  <w:num w:numId="299" w16cid:durableId="81488835">
    <w:abstractNumId w:val="701"/>
  </w:num>
  <w:num w:numId="300" w16cid:durableId="1434008691">
    <w:abstractNumId w:val="691"/>
  </w:num>
  <w:num w:numId="301" w16cid:durableId="1463305204">
    <w:abstractNumId w:val="420"/>
  </w:num>
  <w:num w:numId="302" w16cid:durableId="1212693796">
    <w:abstractNumId w:val="241"/>
  </w:num>
  <w:num w:numId="303" w16cid:durableId="1636909388">
    <w:abstractNumId w:val="911"/>
  </w:num>
  <w:num w:numId="304" w16cid:durableId="25715905">
    <w:abstractNumId w:val="236"/>
  </w:num>
  <w:num w:numId="305" w16cid:durableId="248076446">
    <w:abstractNumId w:val="973"/>
  </w:num>
  <w:num w:numId="306" w16cid:durableId="901722298">
    <w:abstractNumId w:val="64"/>
  </w:num>
  <w:num w:numId="307" w16cid:durableId="23869424">
    <w:abstractNumId w:val="598"/>
  </w:num>
  <w:num w:numId="308" w16cid:durableId="872379274">
    <w:abstractNumId w:val="426"/>
  </w:num>
  <w:num w:numId="309" w16cid:durableId="104468497">
    <w:abstractNumId w:val="127"/>
  </w:num>
  <w:num w:numId="310" w16cid:durableId="872154695">
    <w:abstractNumId w:val="304"/>
  </w:num>
  <w:num w:numId="311" w16cid:durableId="2114015875">
    <w:abstractNumId w:val="504"/>
  </w:num>
  <w:num w:numId="312" w16cid:durableId="2027709966">
    <w:abstractNumId w:val="873"/>
  </w:num>
  <w:num w:numId="313" w16cid:durableId="1302154418">
    <w:abstractNumId w:val="111"/>
  </w:num>
  <w:num w:numId="314" w16cid:durableId="431126186">
    <w:abstractNumId w:val="755"/>
  </w:num>
  <w:num w:numId="315" w16cid:durableId="1958638940">
    <w:abstractNumId w:val="262"/>
  </w:num>
  <w:num w:numId="316" w16cid:durableId="685792926">
    <w:abstractNumId w:val="845"/>
  </w:num>
  <w:num w:numId="317" w16cid:durableId="2086881164">
    <w:abstractNumId w:val="102"/>
  </w:num>
  <w:num w:numId="318" w16cid:durableId="1991517000">
    <w:abstractNumId w:val="854"/>
  </w:num>
  <w:num w:numId="319" w16cid:durableId="1888712468">
    <w:abstractNumId w:val="1013"/>
  </w:num>
  <w:num w:numId="320" w16cid:durableId="1872108598">
    <w:abstractNumId w:val="665"/>
  </w:num>
  <w:num w:numId="321" w16cid:durableId="1099523637">
    <w:abstractNumId w:val="758"/>
  </w:num>
  <w:num w:numId="322" w16cid:durableId="1278954308">
    <w:abstractNumId w:val="486"/>
  </w:num>
  <w:num w:numId="323" w16cid:durableId="869878415">
    <w:abstractNumId w:val="762"/>
  </w:num>
  <w:num w:numId="324" w16cid:durableId="1172641362">
    <w:abstractNumId w:val="53"/>
  </w:num>
  <w:num w:numId="325" w16cid:durableId="1080521998">
    <w:abstractNumId w:val="4"/>
  </w:num>
  <w:num w:numId="326" w16cid:durableId="1249146527">
    <w:abstractNumId w:val="538"/>
  </w:num>
  <w:num w:numId="327" w16cid:durableId="189296049">
    <w:abstractNumId w:val="988"/>
  </w:num>
  <w:num w:numId="328" w16cid:durableId="1593932664">
    <w:abstractNumId w:val="268"/>
  </w:num>
  <w:num w:numId="329" w16cid:durableId="1305156300">
    <w:abstractNumId w:val="960"/>
  </w:num>
  <w:num w:numId="330" w16cid:durableId="1692102425">
    <w:abstractNumId w:val="366"/>
  </w:num>
  <w:num w:numId="331" w16cid:durableId="2146702445">
    <w:abstractNumId w:val="225"/>
  </w:num>
  <w:num w:numId="332" w16cid:durableId="845557508">
    <w:abstractNumId w:val="68"/>
  </w:num>
  <w:num w:numId="333" w16cid:durableId="298653284">
    <w:abstractNumId w:val="811"/>
  </w:num>
  <w:num w:numId="334" w16cid:durableId="830484906">
    <w:abstractNumId w:val="542"/>
  </w:num>
  <w:num w:numId="335" w16cid:durableId="113670462">
    <w:abstractNumId w:val="877"/>
  </w:num>
  <w:num w:numId="336" w16cid:durableId="1277831507">
    <w:abstractNumId w:val="150"/>
  </w:num>
  <w:num w:numId="337" w16cid:durableId="11881260">
    <w:abstractNumId w:val="621"/>
  </w:num>
  <w:num w:numId="338" w16cid:durableId="1904557906">
    <w:abstractNumId w:val="571"/>
  </w:num>
  <w:num w:numId="339" w16cid:durableId="1899392818">
    <w:abstractNumId w:val="881"/>
  </w:num>
  <w:num w:numId="340" w16cid:durableId="720402863">
    <w:abstractNumId w:val="696"/>
  </w:num>
  <w:num w:numId="341" w16cid:durableId="574241525">
    <w:abstractNumId w:val="499"/>
  </w:num>
  <w:num w:numId="342" w16cid:durableId="1489787488">
    <w:abstractNumId w:val="532"/>
  </w:num>
  <w:num w:numId="343" w16cid:durableId="578517241">
    <w:abstractNumId w:val="650"/>
  </w:num>
  <w:num w:numId="344" w16cid:durableId="83302612">
    <w:abstractNumId w:val="344"/>
  </w:num>
  <w:num w:numId="345" w16cid:durableId="1276673593">
    <w:abstractNumId w:val="495"/>
  </w:num>
  <w:num w:numId="346" w16cid:durableId="830485605">
    <w:abstractNumId w:val="125"/>
  </w:num>
  <w:num w:numId="347" w16cid:durableId="1511330795">
    <w:abstractNumId w:val="908"/>
  </w:num>
  <w:num w:numId="348" w16cid:durableId="1206407003">
    <w:abstractNumId w:val="131"/>
  </w:num>
  <w:num w:numId="349" w16cid:durableId="437649720">
    <w:abstractNumId w:val="744"/>
  </w:num>
  <w:num w:numId="350" w16cid:durableId="476848113">
    <w:abstractNumId w:val="833"/>
  </w:num>
  <w:num w:numId="351" w16cid:durableId="1153253905">
    <w:abstractNumId w:val="1016"/>
  </w:num>
  <w:num w:numId="352" w16cid:durableId="2142570985">
    <w:abstractNumId w:val="791"/>
  </w:num>
  <w:num w:numId="353" w16cid:durableId="1589345256">
    <w:abstractNumId w:val="768"/>
  </w:num>
  <w:num w:numId="354" w16cid:durableId="1001935993">
    <w:abstractNumId w:val="298"/>
  </w:num>
  <w:num w:numId="355" w16cid:durableId="706489645">
    <w:abstractNumId w:val="941"/>
  </w:num>
  <w:num w:numId="356" w16cid:durableId="1148136236">
    <w:abstractNumId w:val="950"/>
  </w:num>
  <w:num w:numId="357" w16cid:durableId="1511065354">
    <w:abstractNumId w:val="606"/>
  </w:num>
  <w:num w:numId="358" w16cid:durableId="1242715438">
    <w:abstractNumId w:val="452"/>
  </w:num>
  <w:num w:numId="359" w16cid:durableId="1410420262">
    <w:abstractNumId w:val="729"/>
  </w:num>
  <w:num w:numId="360" w16cid:durableId="1155492700">
    <w:abstractNumId w:val="523"/>
  </w:num>
  <w:num w:numId="361" w16cid:durableId="1804228842">
    <w:abstractNumId w:val="683"/>
  </w:num>
  <w:num w:numId="362" w16cid:durableId="1894850992">
    <w:abstractNumId w:val="496"/>
  </w:num>
  <w:num w:numId="363" w16cid:durableId="13967923">
    <w:abstractNumId w:val="159"/>
  </w:num>
  <w:num w:numId="364" w16cid:durableId="1654216268">
    <w:abstractNumId w:val="480"/>
  </w:num>
  <w:num w:numId="365" w16cid:durableId="280963581">
    <w:abstractNumId w:val="962"/>
  </w:num>
  <w:num w:numId="366" w16cid:durableId="1432045597">
    <w:abstractNumId w:val="155"/>
  </w:num>
  <w:num w:numId="367" w16cid:durableId="1395353353">
    <w:abstractNumId w:val="349"/>
  </w:num>
  <w:num w:numId="368" w16cid:durableId="1386490086">
    <w:abstractNumId w:val="143"/>
  </w:num>
  <w:num w:numId="369" w16cid:durableId="1347054300">
    <w:abstractNumId w:val="742"/>
  </w:num>
  <w:num w:numId="370" w16cid:durableId="1317994831">
    <w:abstractNumId w:val="332"/>
  </w:num>
  <w:num w:numId="371" w16cid:durableId="1518930868">
    <w:abstractNumId w:val="582"/>
  </w:num>
  <w:num w:numId="372" w16cid:durableId="277680838">
    <w:abstractNumId w:val="999"/>
  </w:num>
  <w:num w:numId="373" w16cid:durableId="1088816366">
    <w:abstractNumId w:val="429"/>
  </w:num>
  <w:num w:numId="374" w16cid:durableId="1946423927">
    <w:abstractNumId w:val="522"/>
  </w:num>
  <w:num w:numId="375" w16cid:durableId="1841502398">
    <w:abstractNumId w:val="343"/>
  </w:num>
  <w:num w:numId="376" w16cid:durableId="1917131835">
    <w:abstractNumId w:val="485"/>
  </w:num>
  <w:num w:numId="377" w16cid:durableId="1879589520">
    <w:abstractNumId w:val="417"/>
  </w:num>
  <w:num w:numId="378" w16cid:durableId="827401290">
    <w:abstractNumId w:val="327"/>
  </w:num>
  <w:num w:numId="379" w16cid:durableId="864708709">
    <w:abstractNumId w:val="1020"/>
  </w:num>
  <w:num w:numId="380" w16cid:durableId="2042436640">
    <w:abstractNumId w:val="576"/>
  </w:num>
  <w:num w:numId="381" w16cid:durableId="1153254016">
    <w:abstractNumId w:val="733"/>
  </w:num>
  <w:num w:numId="382" w16cid:durableId="1314947012">
    <w:abstractNumId w:val="431"/>
  </w:num>
  <w:num w:numId="383" w16cid:durableId="1021780437">
    <w:abstractNumId w:val="641"/>
  </w:num>
  <w:num w:numId="384" w16cid:durableId="947204748">
    <w:abstractNumId w:val="279"/>
  </w:num>
  <w:num w:numId="385" w16cid:durableId="1838422655">
    <w:abstractNumId w:val="903"/>
  </w:num>
  <w:num w:numId="386" w16cid:durableId="311839415">
    <w:abstractNumId w:val="631"/>
  </w:num>
  <w:num w:numId="387" w16cid:durableId="781608859">
    <w:abstractNumId w:val="65"/>
  </w:num>
  <w:num w:numId="388" w16cid:durableId="1198814501">
    <w:abstractNumId w:val="472"/>
  </w:num>
  <w:num w:numId="389" w16cid:durableId="157501448">
    <w:abstractNumId w:val="414"/>
  </w:num>
  <w:num w:numId="390" w16cid:durableId="1583904127">
    <w:abstractNumId w:val="778"/>
  </w:num>
  <w:num w:numId="391" w16cid:durableId="1361122033">
    <w:abstractNumId w:val="700"/>
  </w:num>
  <w:num w:numId="392" w16cid:durableId="1774932926">
    <w:abstractNumId w:val="835"/>
  </w:num>
  <w:num w:numId="393" w16cid:durableId="505364322">
    <w:abstractNumId w:val="835"/>
    <w:lvlOverride w:ilvl="1">
      <w:lvl w:ilvl="1">
        <w:numFmt w:val="decimal"/>
        <w:lvlText w:val="%2."/>
        <w:lvlJc w:val="left"/>
      </w:lvl>
    </w:lvlOverride>
  </w:num>
  <w:num w:numId="394" w16cid:durableId="480344696">
    <w:abstractNumId w:val="637"/>
  </w:num>
  <w:num w:numId="395" w16cid:durableId="1442601662">
    <w:abstractNumId w:val="101"/>
  </w:num>
  <w:num w:numId="396" w16cid:durableId="433594750">
    <w:abstractNumId w:val="864"/>
  </w:num>
  <w:num w:numId="397" w16cid:durableId="243564266">
    <w:abstractNumId w:val="193"/>
  </w:num>
  <w:num w:numId="398" w16cid:durableId="889922157">
    <w:abstractNumId w:val="319"/>
  </w:num>
  <w:num w:numId="399" w16cid:durableId="796145200">
    <w:abstractNumId w:val="118"/>
  </w:num>
  <w:num w:numId="400" w16cid:durableId="405690338">
    <w:abstractNumId w:val="232"/>
  </w:num>
  <w:num w:numId="401" w16cid:durableId="160899595">
    <w:abstractNumId w:val="90"/>
  </w:num>
  <w:num w:numId="402" w16cid:durableId="1706977793">
    <w:abstractNumId w:val="323"/>
  </w:num>
  <w:num w:numId="403" w16cid:durableId="1194608231">
    <w:abstractNumId w:val="275"/>
  </w:num>
  <w:num w:numId="404" w16cid:durableId="1681395320">
    <w:abstractNumId w:val="201"/>
  </w:num>
  <w:num w:numId="405" w16cid:durableId="1498035726">
    <w:abstractNumId w:val="1006"/>
  </w:num>
  <w:num w:numId="406" w16cid:durableId="1365786296">
    <w:abstractNumId w:val="680"/>
  </w:num>
  <w:num w:numId="407" w16cid:durableId="1417825484">
    <w:abstractNumId w:val="974"/>
  </w:num>
  <w:num w:numId="408" w16cid:durableId="1824811412">
    <w:abstractNumId w:val="374"/>
  </w:num>
  <w:num w:numId="409" w16cid:durableId="1203247502">
    <w:abstractNumId w:val="338"/>
  </w:num>
  <w:num w:numId="410" w16cid:durableId="224219941">
    <w:abstractNumId w:val="968"/>
  </w:num>
  <w:num w:numId="411" w16cid:durableId="2112317061">
    <w:abstractNumId w:val="804"/>
  </w:num>
  <w:num w:numId="412" w16cid:durableId="433284342">
    <w:abstractNumId w:val="322"/>
  </w:num>
  <w:num w:numId="413" w16cid:durableId="1517888095">
    <w:abstractNumId w:val="574"/>
  </w:num>
  <w:num w:numId="414" w16cid:durableId="1489443191">
    <w:abstractNumId w:val="600"/>
  </w:num>
  <w:num w:numId="415" w16cid:durableId="2144350017">
    <w:abstractNumId w:val="12"/>
  </w:num>
  <w:num w:numId="416" w16cid:durableId="2056390516">
    <w:abstractNumId w:val="603"/>
  </w:num>
  <w:num w:numId="417" w16cid:durableId="1941595371">
    <w:abstractNumId w:val="595"/>
  </w:num>
  <w:num w:numId="418" w16cid:durableId="1028724588">
    <w:abstractNumId w:val="359"/>
  </w:num>
  <w:num w:numId="419" w16cid:durableId="569465271">
    <w:abstractNumId w:val="45"/>
  </w:num>
  <w:num w:numId="420" w16cid:durableId="2033991322">
    <w:abstractNumId w:val="642"/>
  </w:num>
  <w:num w:numId="421" w16cid:durableId="1785465678">
    <w:abstractNumId w:val="939"/>
  </w:num>
  <w:num w:numId="422" w16cid:durableId="147940156">
    <w:abstractNumId w:val="474"/>
  </w:num>
  <w:num w:numId="423" w16cid:durableId="1155754733">
    <w:abstractNumId w:val="788"/>
  </w:num>
  <w:num w:numId="424" w16cid:durableId="1927349011">
    <w:abstractNumId w:val="221"/>
  </w:num>
  <w:num w:numId="425" w16cid:durableId="1663896279">
    <w:abstractNumId w:val="135"/>
  </w:num>
  <w:num w:numId="426" w16cid:durableId="1093866746">
    <w:abstractNumId w:val="1018"/>
  </w:num>
  <w:num w:numId="427" w16cid:durableId="1634024960">
    <w:abstractNumId w:val="577"/>
  </w:num>
  <w:num w:numId="428" w16cid:durableId="1447502703">
    <w:abstractNumId w:val="340"/>
  </w:num>
  <w:num w:numId="429" w16cid:durableId="338122600">
    <w:abstractNumId w:val="47"/>
  </w:num>
  <w:num w:numId="430" w16cid:durableId="1353995815">
    <w:abstractNumId w:val="644"/>
  </w:num>
  <w:num w:numId="431" w16cid:durableId="60713023">
    <w:abstractNumId w:val="965"/>
  </w:num>
  <w:num w:numId="432" w16cid:durableId="1301692416">
    <w:abstractNumId w:val="444"/>
  </w:num>
  <w:num w:numId="433" w16cid:durableId="970018650">
    <w:abstractNumId w:val="362"/>
  </w:num>
  <w:num w:numId="434" w16cid:durableId="1431780633">
    <w:abstractNumId w:val="291"/>
  </w:num>
  <w:num w:numId="435" w16cid:durableId="123619724">
    <w:abstractNumId w:val="43"/>
  </w:num>
  <w:num w:numId="436" w16cid:durableId="497775150">
    <w:abstractNumId w:val="166"/>
  </w:num>
  <w:num w:numId="437" w16cid:durableId="1849130643">
    <w:abstractNumId w:val="699"/>
  </w:num>
  <w:num w:numId="438" w16cid:durableId="1116949527">
    <w:abstractNumId w:val="329"/>
  </w:num>
  <w:num w:numId="439" w16cid:durableId="829834888">
    <w:abstractNumId w:val="703"/>
  </w:num>
  <w:num w:numId="440" w16cid:durableId="1450509601">
    <w:abstractNumId w:val="147"/>
  </w:num>
  <w:num w:numId="441" w16cid:durableId="1501577396">
    <w:abstractNumId w:val="113"/>
  </w:num>
  <w:num w:numId="442" w16cid:durableId="2009290945">
    <w:abstractNumId w:val="161"/>
  </w:num>
  <w:num w:numId="443" w16cid:durableId="897010544">
    <w:abstractNumId w:val="807"/>
  </w:num>
  <w:num w:numId="444" w16cid:durableId="112984378">
    <w:abstractNumId w:val="760"/>
  </w:num>
  <w:num w:numId="445" w16cid:durableId="1320117593">
    <w:abstractNumId w:val="794"/>
  </w:num>
  <w:num w:numId="446" w16cid:durableId="721752950">
    <w:abstractNumId w:val="110"/>
  </w:num>
  <w:num w:numId="447" w16cid:durableId="890311690">
    <w:abstractNumId w:val="714"/>
  </w:num>
  <w:num w:numId="448" w16cid:durableId="1853186256">
    <w:abstractNumId w:val="596"/>
  </w:num>
  <w:num w:numId="449" w16cid:durableId="254167731">
    <w:abstractNumId w:val="629"/>
  </w:num>
  <w:num w:numId="450" w16cid:durableId="1822767581">
    <w:abstractNumId w:val="282"/>
  </w:num>
  <w:num w:numId="451" w16cid:durableId="1530487383">
    <w:abstractNumId w:val="1017"/>
  </w:num>
  <w:num w:numId="452" w16cid:durableId="1134297761">
    <w:abstractNumId w:val="153"/>
  </w:num>
  <w:num w:numId="453" w16cid:durableId="452361372">
    <w:abstractNumId w:val="583"/>
  </w:num>
  <w:num w:numId="454" w16cid:durableId="1705599621">
    <w:abstractNumId w:val="692"/>
  </w:num>
  <w:num w:numId="455" w16cid:durableId="161816597">
    <w:abstractNumId w:val="956"/>
  </w:num>
  <w:num w:numId="456" w16cid:durableId="595359878">
    <w:abstractNumId w:val="315"/>
  </w:num>
  <w:num w:numId="457" w16cid:durableId="747192567">
    <w:abstractNumId w:val="371"/>
  </w:num>
  <w:num w:numId="458" w16cid:durableId="128474565">
    <w:abstractNumId w:val="875"/>
  </w:num>
  <w:num w:numId="459" w16cid:durableId="1546336477">
    <w:abstractNumId w:val="367"/>
  </w:num>
  <w:num w:numId="460" w16cid:durableId="84808818">
    <w:abstractNumId w:val="894"/>
  </w:num>
  <w:num w:numId="461" w16cid:durableId="1825317781">
    <w:abstractNumId w:val="579"/>
  </w:num>
  <w:num w:numId="462" w16cid:durableId="1546792468">
    <w:abstractNumId w:val="954"/>
  </w:num>
  <w:num w:numId="463" w16cid:durableId="319117255">
    <w:abstractNumId w:val="931"/>
  </w:num>
  <w:num w:numId="464" w16cid:durableId="304242758">
    <w:abstractNumId w:val="245"/>
  </w:num>
  <w:num w:numId="465" w16cid:durableId="1675254704">
    <w:abstractNumId w:val="617"/>
  </w:num>
  <w:num w:numId="466" w16cid:durableId="224994044">
    <w:abstractNumId w:val="674"/>
  </w:num>
  <w:num w:numId="467" w16cid:durableId="1448085646">
    <w:abstractNumId w:val="866"/>
  </w:num>
  <w:num w:numId="468" w16cid:durableId="1720278735">
    <w:abstractNumId w:val="925"/>
  </w:num>
  <w:num w:numId="469" w16cid:durableId="794450901">
    <w:abstractNumId w:val="167"/>
  </w:num>
  <w:num w:numId="470" w16cid:durableId="2093811754">
    <w:abstractNumId w:val="682"/>
  </w:num>
  <w:num w:numId="471" w16cid:durableId="933125336">
    <w:abstractNumId w:val="920"/>
  </w:num>
  <w:num w:numId="472" w16cid:durableId="1780635291">
    <w:abstractNumId w:val="26"/>
  </w:num>
  <w:num w:numId="473" w16cid:durableId="596325373">
    <w:abstractNumId w:val="73"/>
  </w:num>
  <w:num w:numId="474" w16cid:durableId="576742471">
    <w:abstractNumId w:val="233"/>
  </w:num>
  <w:num w:numId="475" w16cid:durableId="1659841017">
    <w:abstractNumId w:val="879"/>
  </w:num>
  <w:num w:numId="476" w16cid:durableId="1238713579">
    <w:abstractNumId w:val="827"/>
  </w:num>
  <w:num w:numId="477" w16cid:durableId="1153831101">
    <w:abstractNumId w:val="634"/>
  </w:num>
  <w:num w:numId="478" w16cid:durableId="154802943">
    <w:abstractNumId w:val="694"/>
  </w:num>
  <w:num w:numId="479" w16cid:durableId="1815413988">
    <w:abstractNumId w:val="799"/>
  </w:num>
  <w:num w:numId="480" w16cid:durableId="1375545563">
    <w:abstractNumId w:val="975"/>
  </w:num>
  <w:num w:numId="481" w16cid:durableId="1227254146">
    <w:abstractNumId w:val="831"/>
  </w:num>
  <w:num w:numId="482" w16cid:durableId="938216791">
    <w:abstractNumId w:val="910"/>
  </w:num>
  <w:num w:numId="483" w16cid:durableId="1617248994">
    <w:abstractNumId w:val="223"/>
  </w:num>
  <w:num w:numId="484" w16cid:durableId="45685760">
    <w:abstractNumId w:val="531"/>
  </w:num>
  <w:num w:numId="485" w16cid:durableId="445083130">
    <w:abstractNumId w:val="816"/>
  </w:num>
  <w:num w:numId="486" w16cid:durableId="395517199">
    <w:abstractNumId w:val="145"/>
  </w:num>
  <w:num w:numId="487" w16cid:durableId="1173376126">
    <w:abstractNumId w:val="618"/>
  </w:num>
  <w:num w:numId="488" w16cid:durableId="450711126">
    <w:abstractNumId w:val="144"/>
  </w:num>
  <w:num w:numId="489" w16cid:durableId="638150352">
    <w:abstractNumId w:val="796"/>
  </w:num>
  <w:num w:numId="490" w16cid:durableId="913861300">
    <w:abstractNumId w:val="555"/>
  </w:num>
  <w:num w:numId="491" w16cid:durableId="1577325308">
    <w:abstractNumId w:val="633"/>
  </w:num>
  <w:num w:numId="492" w16cid:durableId="671879737">
    <w:abstractNumId w:val="255"/>
  </w:num>
  <w:num w:numId="493" w16cid:durableId="1977443095">
    <w:abstractNumId w:val="331"/>
  </w:num>
  <w:num w:numId="494" w16cid:durableId="14118357">
    <w:abstractNumId w:val="572"/>
  </w:num>
  <w:num w:numId="495" w16cid:durableId="1660503489">
    <w:abstractNumId w:val="769"/>
  </w:num>
  <w:num w:numId="496" w16cid:durableId="49232569">
    <w:abstractNumId w:val="365"/>
  </w:num>
  <w:num w:numId="497" w16cid:durableId="794517706">
    <w:abstractNumId w:val="878"/>
  </w:num>
  <w:num w:numId="498" w16cid:durableId="1001203673">
    <w:abstractNumId w:val="766"/>
  </w:num>
  <w:num w:numId="499" w16cid:durableId="1962614758">
    <w:abstractNumId w:val="1037"/>
  </w:num>
  <w:num w:numId="500" w16cid:durableId="124809838">
    <w:abstractNumId w:val="418"/>
  </w:num>
  <w:num w:numId="501" w16cid:durableId="1113020216">
    <w:abstractNumId w:val="427"/>
  </w:num>
  <w:num w:numId="502" w16cid:durableId="938375061">
    <w:abstractNumId w:val="829"/>
  </w:num>
  <w:num w:numId="503" w16cid:durableId="2106613895">
    <w:abstractNumId w:val="734"/>
  </w:num>
  <w:num w:numId="504" w16cid:durableId="1740981644">
    <w:abstractNumId w:val="730"/>
  </w:num>
  <w:num w:numId="505" w16cid:durableId="130562087">
    <w:abstractNumId w:val="198"/>
  </w:num>
  <w:num w:numId="506" w16cid:durableId="702900597">
    <w:abstractNumId w:val="803"/>
  </w:num>
  <w:num w:numId="507" w16cid:durableId="866648495">
    <w:abstractNumId w:val="959"/>
  </w:num>
  <w:num w:numId="508" w16cid:durableId="1338800897">
    <w:abstractNumId w:val="605"/>
  </w:num>
  <w:num w:numId="509" w16cid:durableId="1104807692">
    <w:abstractNumId w:val="460"/>
  </w:num>
  <w:num w:numId="510" w16cid:durableId="243496739">
    <w:abstractNumId w:val="27"/>
  </w:num>
  <w:num w:numId="511" w16cid:durableId="156767948">
    <w:abstractNumId w:val="584"/>
  </w:num>
  <w:num w:numId="512" w16cid:durableId="43722728">
    <w:abstractNumId w:val="421"/>
  </w:num>
  <w:num w:numId="513" w16cid:durableId="1279684896">
    <w:abstractNumId w:val="182"/>
  </w:num>
  <w:num w:numId="514" w16cid:durableId="331874474">
    <w:abstractNumId w:val="376"/>
  </w:num>
  <w:num w:numId="515" w16cid:durableId="947082738">
    <w:abstractNumId w:val="189"/>
  </w:num>
  <w:num w:numId="516" w16cid:durableId="1176261740">
    <w:abstractNumId w:val="1032"/>
  </w:num>
  <w:num w:numId="517" w16cid:durableId="64762716">
    <w:abstractNumId w:val="18"/>
  </w:num>
  <w:num w:numId="518" w16cid:durableId="2144079125">
    <w:abstractNumId w:val="56"/>
  </w:num>
  <w:num w:numId="519" w16cid:durableId="1956860426">
    <w:abstractNumId w:val="33"/>
  </w:num>
  <w:num w:numId="520" w16cid:durableId="251398004">
    <w:abstractNumId w:val="274"/>
  </w:num>
  <w:num w:numId="521" w16cid:durableId="981615170">
    <w:abstractNumId w:val="220"/>
  </w:num>
  <w:num w:numId="522" w16cid:durableId="236786155">
    <w:abstractNumId w:val="130"/>
  </w:num>
  <w:num w:numId="523" w16cid:durableId="1552886148">
    <w:abstractNumId w:val="270"/>
  </w:num>
  <w:num w:numId="524" w16cid:durableId="1298754307">
    <w:abstractNumId w:val="719"/>
  </w:num>
  <w:num w:numId="525" w16cid:durableId="51468581">
    <w:abstractNumId w:val="450"/>
  </w:num>
  <w:num w:numId="526" w16cid:durableId="882013159">
    <w:abstractNumId w:val="972"/>
  </w:num>
  <w:num w:numId="527" w16cid:durableId="1681157515">
    <w:abstractNumId w:val="638"/>
  </w:num>
  <w:num w:numId="528" w16cid:durableId="709958405">
    <w:abstractNumId w:val="795"/>
  </w:num>
  <w:num w:numId="529" w16cid:durableId="1040544807">
    <w:abstractNumId w:val="949"/>
  </w:num>
  <w:num w:numId="530" w16cid:durableId="2096004808">
    <w:abstractNumId w:val="348"/>
  </w:num>
  <w:num w:numId="531" w16cid:durableId="431828546">
    <w:abstractNumId w:val="184"/>
  </w:num>
  <w:num w:numId="532" w16cid:durableId="1352101651">
    <w:abstractNumId w:val="806"/>
  </w:num>
  <w:num w:numId="533" w16cid:durableId="952859418">
    <w:abstractNumId w:val="562"/>
  </w:num>
  <w:num w:numId="534" w16cid:durableId="455103865">
    <w:abstractNumId w:val="494"/>
  </w:num>
  <w:num w:numId="535" w16cid:durableId="849224969">
    <w:abstractNumId w:val="865"/>
  </w:num>
  <w:num w:numId="536" w16cid:durableId="596445293">
    <w:abstractNumId w:val="658"/>
  </w:num>
  <w:num w:numId="537" w16cid:durableId="2051763052">
    <w:abstractNumId w:val="661"/>
  </w:num>
  <w:num w:numId="538" w16cid:durableId="985936650">
    <w:abstractNumId w:val="578"/>
  </w:num>
  <w:num w:numId="539" w16cid:durableId="1430734928">
    <w:abstractNumId w:val="1004"/>
  </w:num>
  <w:num w:numId="540" w16cid:durableId="180631154">
    <w:abstractNumId w:val="684"/>
  </w:num>
  <w:num w:numId="541" w16cid:durableId="945966634">
    <w:abstractNumId w:val="616"/>
  </w:num>
  <w:num w:numId="542" w16cid:durableId="419760633">
    <w:abstractNumId w:val="478"/>
  </w:num>
  <w:num w:numId="543" w16cid:durableId="817382966">
    <w:abstractNumId w:val="445"/>
  </w:num>
  <w:num w:numId="544" w16cid:durableId="603074784">
    <w:abstractNumId w:val="566"/>
  </w:num>
  <w:num w:numId="545" w16cid:durableId="1724325583">
    <w:abstractNumId w:val="288"/>
  </w:num>
  <w:num w:numId="546" w16cid:durableId="1136214480">
    <w:abstractNumId w:val="38"/>
  </w:num>
  <w:num w:numId="547" w16cid:durableId="1185443575">
    <w:abstractNumId w:val="176"/>
  </w:num>
  <w:num w:numId="548" w16cid:durableId="1723092201">
    <w:abstractNumId w:val="624"/>
  </w:num>
  <w:num w:numId="549" w16cid:durableId="982663179">
    <w:abstractNumId w:val="519"/>
  </w:num>
  <w:num w:numId="550" w16cid:durableId="1488859519">
    <w:abstractNumId w:val="580"/>
  </w:num>
  <w:num w:numId="551" w16cid:durableId="395057177">
    <w:abstractNumId w:val="89"/>
  </w:num>
  <w:num w:numId="552" w16cid:durableId="1094591282">
    <w:abstractNumId w:val="32"/>
  </w:num>
  <w:num w:numId="553" w16cid:durableId="737093421">
    <w:abstractNumId w:val="922"/>
  </w:num>
  <w:num w:numId="554" w16cid:durableId="854460419">
    <w:abstractNumId w:val="57"/>
  </w:num>
  <w:num w:numId="555" w16cid:durableId="1369529994">
    <w:abstractNumId w:val="214"/>
  </w:num>
  <w:num w:numId="556" w16cid:durableId="73666736">
    <w:abstractNumId w:val="713"/>
  </w:num>
  <w:num w:numId="557" w16cid:durableId="2011594278">
    <w:abstractNumId w:val="643"/>
  </w:num>
  <w:num w:numId="558" w16cid:durableId="1094979805">
    <w:abstractNumId w:val="92"/>
  </w:num>
  <w:num w:numId="559" w16cid:durableId="300692600">
    <w:abstractNumId w:val="508"/>
  </w:num>
  <w:num w:numId="560" w16cid:durableId="1668556668">
    <w:abstractNumId w:val="318"/>
  </w:num>
  <w:num w:numId="561" w16cid:durableId="1989549305">
    <w:abstractNumId w:val="397"/>
  </w:num>
  <w:num w:numId="562" w16cid:durableId="127015159">
    <w:abstractNumId w:val="676"/>
  </w:num>
  <w:num w:numId="563" w16cid:durableId="735707924">
    <w:abstractNumId w:val="590"/>
  </w:num>
  <w:num w:numId="564" w16cid:durableId="1968269998">
    <w:abstractNumId w:val="79"/>
  </w:num>
  <w:num w:numId="565" w16cid:durableId="1078402120">
    <w:abstractNumId w:val="134"/>
  </w:num>
  <w:num w:numId="566" w16cid:durableId="2000185325">
    <w:abstractNumId w:val="1015"/>
  </w:num>
  <w:num w:numId="567" w16cid:durableId="1042482071">
    <w:abstractNumId w:val="7"/>
  </w:num>
  <w:num w:numId="568" w16cid:durableId="50203382">
    <w:abstractNumId w:val="251"/>
  </w:num>
  <w:num w:numId="569" w16cid:durableId="477652459">
    <w:abstractNumId w:val="34"/>
  </w:num>
  <w:num w:numId="570" w16cid:durableId="1849831834">
    <w:abstractNumId w:val="558"/>
  </w:num>
  <w:num w:numId="571" w16cid:durableId="1401177139">
    <w:abstractNumId w:val="1019"/>
  </w:num>
  <w:num w:numId="572" w16cid:durableId="2007245035">
    <w:abstractNumId w:val="94"/>
  </w:num>
  <w:num w:numId="573" w16cid:durableId="1263682299">
    <w:abstractNumId w:val="307"/>
  </w:num>
  <w:num w:numId="574" w16cid:durableId="109012082">
    <w:abstractNumId w:val="324"/>
  </w:num>
  <w:num w:numId="575" w16cid:durableId="1366371050">
    <w:abstractNumId w:val="350"/>
  </w:num>
  <w:num w:numId="576" w16cid:durableId="919565317">
    <w:abstractNumId w:val="550"/>
  </w:num>
  <w:num w:numId="577" w16cid:durableId="1172640798">
    <w:abstractNumId w:val="123"/>
  </w:num>
  <w:num w:numId="578" w16cid:durableId="2003968479">
    <w:abstractNumId w:val="361"/>
  </w:num>
  <w:num w:numId="579" w16cid:durableId="699666861">
    <w:abstractNumId w:val="727"/>
  </w:num>
  <w:num w:numId="580" w16cid:durableId="112598983">
    <w:abstractNumId w:val="632"/>
  </w:num>
  <w:num w:numId="581" w16cid:durableId="1128209437">
    <w:abstractNumId w:val="372"/>
  </w:num>
  <w:num w:numId="582" w16cid:durableId="1255284489">
    <w:abstractNumId w:val="91"/>
  </w:num>
  <w:num w:numId="583" w16cid:durableId="989292543">
    <w:abstractNumId w:val="419"/>
  </w:num>
  <w:num w:numId="584" w16cid:durableId="914702460">
    <w:abstractNumId w:val="378"/>
  </w:num>
  <w:num w:numId="585" w16cid:durableId="1194077040">
    <w:abstractNumId w:val="467"/>
  </w:num>
  <w:num w:numId="586" w16cid:durableId="76370295">
    <w:abstractNumId w:val="955"/>
  </w:num>
  <w:num w:numId="587" w16cid:durableId="100154540">
    <w:abstractNumId w:val="882"/>
  </w:num>
  <w:num w:numId="588" w16cid:durableId="793594633">
    <w:abstractNumId w:val="608"/>
  </w:num>
  <w:num w:numId="589" w16cid:durableId="35545130">
    <w:abstractNumId w:val="356"/>
  </w:num>
  <w:num w:numId="590" w16cid:durableId="920990009">
    <w:abstractNumId w:val="152"/>
  </w:num>
  <w:num w:numId="591" w16cid:durableId="22563285">
    <w:abstractNumId w:val="405"/>
  </w:num>
  <w:num w:numId="592" w16cid:durableId="1485203316">
    <w:abstractNumId w:val="335"/>
  </w:num>
  <w:num w:numId="593" w16cid:durableId="557786905">
    <w:abstractNumId w:val="300"/>
  </w:num>
  <w:num w:numId="594" w16cid:durableId="768549837">
    <w:abstractNumId w:val="293"/>
  </w:num>
  <w:num w:numId="595" w16cid:durableId="599265388">
    <w:abstractNumId w:val="299"/>
  </w:num>
  <w:num w:numId="596" w16cid:durableId="289362715">
    <w:abstractNumId w:val="867"/>
  </w:num>
  <w:num w:numId="597" w16cid:durableId="1536648902">
    <w:abstractNumId w:val="1035"/>
  </w:num>
  <w:num w:numId="598" w16cid:durableId="258561659">
    <w:abstractNumId w:val="491"/>
  </w:num>
  <w:num w:numId="599" w16cid:durableId="773063315">
    <w:abstractNumId w:val="1029"/>
  </w:num>
  <w:num w:numId="600" w16cid:durableId="2087680405">
    <w:abstractNumId w:val="937"/>
  </w:num>
  <w:num w:numId="601" w16cid:durableId="2020040096">
    <w:abstractNumId w:val="136"/>
  </w:num>
  <w:num w:numId="602" w16cid:durableId="1157646615">
    <w:abstractNumId w:val="197"/>
  </w:num>
  <w:num w:numId="603" w16cid:durableId="105659391">
    <w:abstractNumId w:val="648"/>
  </w:num>
  <w:num w:numId="604" w16cid:durableId="824317440">
    <w:abstractNumId w:val="964"/>
  </w:num>
  <w:num w:numId="605" w16cid:durableId="589244382">
    <w:abstractNumId w:val="369"/>
  </w:num>
  <w:num w:numId="606" w16cid:durableId="397749469">
    <w:abstractNumId w:val="468"/>
  </w:num>
  <w:num w:numId="607" w16cid:durableId="184943888">
    <w:abstractNumId w:val="839"/>
  </w:num>
  <w:num w:numId="608" w16cid:durableId="1313096177">
    <w:abstractNumId w:val="957"/>
  </w:num>
  <w:num w:numId="609" w16cid:durableId="1780219921">
    <w:abstractNumId w:val="549"/>
  </w:num>
  <w:num w:numId="610" w16cid:durableId="620261371">
    <w:abstractNumId w:val="521"/>
  </w:num>
  <w:num w:numId="611" w16cid:durableId="646324472">
    <w:abstractNumId w:val="607"/>
  </w:num>
  <w:num w:numId="612" w16cid:durableId="1657799265">
    <w:abstractNumId w:val="174"/>
  </w:num>
  <w:num w:numId="613" w16cid:durableId="1577669035">
    <w:abstractNumId w:val="859"/>
  </w:num>
  <w:num w:numId="614" w16cid:durableId="1119297803">
    <w:abstractNumId w:val="357"/>
  </w:num>
  <w:num w:numId="615" w16cid:durableId="1086267275">
    <w:abstractNumId w:val="630"/>
  </w:num>
  <w:num w:numId="616" w16cid:durableId="801115501">
    <w:abstractNumId w:val="667"/>
  </w:num>
  <w:num w:numId="617" w16cid:durableId="2075009927">
    <w:abstractNumId w:val="492"/>
  </w:num>
  <w:num w:numId="618" w16cid:durableId="1059479634">
    <w:abstractNumId w:val="0"/>
  </w:num>
  <w:num w:numId="619" w16cid:durableId="372192853">
    <w:abstractNumId w:val="723"/>
  </w:num>
  <w:num w:numId="620" w16cid:durableId="1761175602">
    <w:abstractNumId w:val="157"/>
  </w:num>
  <w:num w:numId="621" w16cid:durableId="50665747">
    <w:abstractNumId w:val="1033"/>
  </w:num>
  <w:num w:numId="622" w16cid:durableId="1149321979">
    <w:abstractNumId w:val="209"/>
  </w:num>
  <w:num w:numId="623" w16cid:durableId="448083307">
    <w:abstractNumId w:val="75"/>
  </w:num>
  <w:num w:numId="624" w16cid:durableId="207764539">
    <w:abstractNumId w:val="921"/>
  </w:num>
  <w:num w:numId="625" w16cid:durableId="1011184670">
    <w:abstractNumId w:val="528"/>
  </w:num>
  <w:num w:numId="626" w16cid:durableId="294217202">
    <w:abstractNumId w:val="915"/>
  </w:num>
  <w:num w:numId="627" w16cid:durableId="1219168655">
    <w:abstractNumId w:val="655"/>
  </w:num>
  <w:num w:numId="628" w16cid:durableId="1439719916">
    <w:abstractNumId w:val="243"/>
  </w:num>
  <w:num w:numId="629" w16cid:durableId="1959797690">
    <w:abstractNumId w:val="539"/>
  </w:num>
  <w:num w:numId="630" w16cid:durableId="1051727922">
    <w:abstractNumId w:val="834"/>
  </w:num>
  <w:num w:numId="631" w16cid:durableId="270169989">
    <w:abstractNumId w:val="126"/>
  </w:num>
  <w:num w:numId="632" w16cid:durableId="1403866310">
    <w:abstractNumId w:val="897"/>
  </w:num>
  <w:num w:numId="633" w16cid:durableId="835340353">
    <w:abstractNumId w:val="36"/>
  </w:num>
  <w:num w:numId="634" w16cid:durableId="352191662">
    <w:abstractNumId w:val="186"/>
  </w:num>
  <w:num w:numId="635" w16cid:durableId="2074043745">
    <w:abstractNumId w:val="585"/>
  </w:num>
  <w:num w:numId="636" w16cid:durableId="1029065977">
    <w:abstractNumId w:val="103"/>
  </w:num>
  <w:num w:numId="637" w16cid:durableId="318001713">
    <w:abstractNumId w:val="830"/>
  </w:num>
  <w:num w:numId="638" w16cid:durableId="1329208576">
    <w:abstractNumId w:val="967"/>
  </w:num>
  <w:num w:numId="639" w16cid:durableId="296225071">
    <w:abstractNumId w:val="861"/>
  </w:num>
  <w:num w:numId="640" w16cid:durableId="620914268">
    <w:abstractNumId w:val="702"/>
  </w:num>
  <w:num w:numId="641" w16cid:durableId="761146229">
    <w:abstractNumId w:val="849"/>
  </w:num>
  <w:num w:numId="642" w16cid:durableId="1171069643">
    <w:abstractNumId w:val="341"/>
  </w:num>
  <w:num w:numId="643" w16cid:durableId="219438256">
    <w:abstractNumId w:val="820"/>
  </w:num>
  <w:num w:numId="644" w16cid:durableId="749087501">
    <w:abstractNumId w:val="375"/>
  </w:num>
  <w:num w:numId="645" w16cid:durableId="488130108">
    <w:abstractNumId w:val="530"/>
  </w:num>
  <w:num w:numId="646" w16cid:durableId="1050030121">
    <w:abstractNumId w:val="432"/>
  </w:num>
  <w:num w:numId="647" w16cid:durableId="1759862060">
    <w:abstractNumId w:val="548"/>
  </w:num>
  <w:num w:numId="648" w16cid:durableId="155532125">
    <w:abstractNumId w:val="219"/>
  </w:num>
  <w:num w:numId="649" w16cid:durableId="1329362646">
    <w:abstractNumId w:val="622"/>
  </w:num>
  <w:num w:numId="650" w16cid:durableId="1365716971">
    <w:abstractNumId w:val="573"/>
  </w:num>
  <w:num w:numId="651" w16cid:durableId="1979843747">
    <w:abstractNumId w:val="95"/>
  </w:num>
  <w:num w:numId="652" w16cid:durableId="278612855">
    <w:abstractNumId w:val="208"/>
  </w:num>
  <w:num w:numId="653" w16cid:durableId="126894925">
    <w:abstractNumId w:val="588"/>
  </w:num>
  <w:num w:numId="654" w16cid:durableId="606691067">
    <w:abstractNumId w:val="217"/>
  </w:num>
  <w:num w:numId="655" w16cid:durableId="833453462">
    <w:abstractNumId w:val="227"/>
  </w:num>
  <w:num w:numId="656" w16cid:durableId="1298604827">
    <w:abstractNumId w:val="438"/>
  </w:num>
  <w:num w:numId="657" w16cid:durableId="113182437">
    <w:abstractNumId w:val="40"/>
  </w:num>
  <w:num w:numId="658" w16cid:durableId="968708878">
    <w:abstractNumId w:val="652"/>
  </w:num>
  <w:num w:numId="659" w16cid:durableId="247663175">
    <w:abstractNumId w:val="1011"/>
  </w:num>
  <w:num w:numId="660" w16cid:durableId="879783951">
    <w:abstractNumId w:val="302"/>
  </w:num>
  <w:num w:numId="661" w16cid:durableId="2142457217">
    <w:abstractNumId w:val="158"/>
  </w:num>
  <w:num w:numId="662" w16cid:durableId="2116047793">
    <w:abstractNumId w:val="141"/>
  </w:num>
  <w:num w:numId="663" w16cid:durableId="9794880">
    <w:abstractNumId w:val="855"/>
  </w:num>
  <w:num w:numId="664" w16cid:durableId="844436847">
    <w:abstractNumId w:val="739"/>
  </w:num>
  <w:num w:numId="665" w16cid:durableId="788596781">
    <w:abstractNumId w:val="20"/>
  </w:num>
  <w:num w:numId="666" w16cid:durableId="217977130">
    <w:abstractNumId w:val="823"/>
  </w:num>
  <w:num w:numId="667" w16cid:durableId="106237033">
    <w:abstractNumId w:val="454"/>
  </w:num>
  <w:num w:numId="668" w16cid:durableId="972951057">
    <w:abstractNumId w:val="695"/>
  </w:num>
  <w:num w:numId="669" w16cid:durableId="313264625">
    <w:abstractNumId w:val="132"/>
  </w:num>
  <w:num w:numId="670" w16cid:durableId="816606950">
    <w:abstractNumId w:val="449"/>
  </w:num>
  <w:num w:numId="671" w16cid:durableId="1459949923">
    <w:abstractNumId w:val="347"/>
  </w:num>
  <w:num w:numId="672" w16cid:durableId="287662548">
    <w:abstractNumId w:val="459"/>
  </w:num>
  <w:num w:numId="673" w16cid:durableId="1755475808">
    <w:abstractNumId w:val="753"/>
  </w:num>
  <w:num w:numId="674" w16cid:durableId="340593209">
    <w:abstractNumId w:val="688"/>
  </w:num>
  <w:num w:numId="675" w16cid:durableId="1758211899">
    <w:abstractNumId w:val="328"/>
  </w:num>
  <w:num w:numId="676" w16cid:durableId="242766453">
    <w:abstractNumId w:val="305"/>
  </w:num>
  <w:num w:numId="677" w16cid:durableId="929512156">
    <w:abstractNumId w:val="82"/>
  </w:num>
  <w:num w:numId="678" w16cid:durableId="711537008">
    <w:abstractNumId w:val="237"/>
  </w:num>
  <w:num w:numId="679" w16cid:durableId="1633249062">
    <w:abstractNumId w:val="687"/>
  </w:num>
  <w:num w:numId="680" w16cid:durableId="1984385157">
    <w:abstractNumId w:val="836"/>
  </w:num>
  <w:num w:numId="681" w16cid:durableId="197856133">
    <w:abstractNumId w:val="488"/>
  </w:num>
  <w:num w:numId="682" w16cid:durableId="925304540">
    <w:abstractNumId w:val="249"/>
  </w:num>
  <w:num w:numId="683" w16cid:durableId="1030227772">
    <w:abstractNumId w:val="776"/>
  </w:num>
  <w:num w:numId="684" w16cid:durableId="500201246">
    <w:abstractNumId w:val="592"/>
  </w:num>
  <w:num w:numId="685" w16cid:durableId="2082099767">
    <w:abstractNumId w:val="1034"/>
  </w:num>
  <w:num w:numId="686" w16cid:durableId="1315373879">
    <w:abstractNumId w:val="741"/>
  </w:num>
  <w:num w:numId="687" w16cid:durableId="1456748676">
    <w:abstractNumId w:val="128"/>
  </w:num>
  <w:num w:numId="688" w16cid:durableId="829098945">
    <w:abstractNumId w:val="851"/>
  </w:num>
  <w:num w:numId="689" w16cid:durableId="1451431074">
    <w:abstractNumId w:val="677"/>
  </w:num>
  <w:num w:numId="690" w16cid:durableId="1319771942">
    <w:abstractNumId w:val="250"/>
  </w:num>
  <w:num w:numId="691" w16cid:durableId="1297182132">
    <w:abstractNumId w:val="218"/>
  </w:num>
  <w:num w:numId="692" w16cid:durableId="31000699">
    <w:abstractNumId w:val="963"/>
  </w:num>
  <w:num w:numId="693" w16cid:durableId="1687099588">
    <w:abstractNumId w:val="400"/>
  </w:num>
  <w:num w:numId="694" w16cid:durableId="639306446">
    <w:abstractNumId w:val="487"/>
  </w:num>
  <w:num w:numId="695" w16cid:durableId="1331063319">
    <w:abstractNumId w:val="501"/>
  </w:num>
  <w:num w:numId="696" w16cid:durableId="1315646022">
    <w:abstractNumId w:val="195"/>
  </w:num>
  <w:num w:numId="697" w16cid:durableId="1170635108">
    <w:abstractNumId w:val="969"/>
  </w:num>
  <w:num w:numId="698" w16cid:durableId="822938645">
    <w:abstractNumId w:val="570"/>
  </w:num>
  <w:num w:numId="699" w16cid:durableId="1234896249">
    <w:abstractNumId w:val="313"/>
  </w:num>
  <w:num w:numId="700" w16cid:durableId="1902210977">
    <w:abstractNumId w:val="681"/>
  </w:num>
  <w:num w:numId="701" w16cid:durableId="866522469">
    <w:abstractNumId w:val="3"/>
  </w:num>
  <w:num w:numId="702" w16cid:durableId="524830996">
    <w:abstractNumId w:val="924"/>
  </w:num>
  <w:num w:numId="703" w16cid:durableId="1137799824">
    <w:abstractNumId w:val="685"/>
  </w:num>
  <w:num w:numId="704" w16cid:durableId="1114404917">
    <w:abstractNumId w:val="812"/>
  </w:num>
  <w:num w:numId="705" w16cid:durableId="1965843491">
    <w:abstractNumId w:val="586"/>
  </w:num>
  <w:num w:numId="706" w16cid:durableId="772283828">
    <w:abstractNumId w:val="547"/>
  </w:num>
  <w:num w:numId="707" w16cid:durableId="2049724119">
    <w:abstractNumId w:val="587"/>
  </w:num>
  <w:num w:numId="708" w16cid:durableId="1222668043">
    <w:abstractNumId w:val="747"/>
  </w:num>
  <w:num w:numId="709" w16cid:durableId="1011830855">
    <w:abstractNumId w:val="466"/>
  </w:num>
  <w:num w:numId="710" w16cid:durableId="810902708">
    <w:abstractNumId w:val="802"/>
  </w:num>
  <w:num w:numId="711" w16cid:durableId="1720277465">
    <w:abstractNumId w:val="907"/>
  </w:num>
  <w:num w:numId="712" w16cid:durableId="308554800">
    <w:abstractNumId w:val="672"/>
  </w:num>
  <w:num w:numId="713" w16cid:durableId="349532691">
    <w:abstractNumId w:val="797"/>
  </w:num>
  <w:num w:numId="714" w16cid:durableId="870076162">
    <w:abstractNumId w:val="190"/>
  </w:num>
  <w:num w:numId="715" w16cid:durableId="1309434753">
    <w:abstractNumId w:val="551"/>
  </w:num>
  <w:num w:numId="716" w16cid:durableId="1751077603">
    <w:abstractNumId w:val="29"/>
  </w:num>
  <w:num w:numId="717" w16cid:durableId="2042197272">
    <w:abstractNumId w:val="724"/>
  </w:num>
  <w:num w:numId="718" w16cid:durableId="569075942">
    <w:abstractNumId w:val="46"/>
  </w:num>
  <w:num w:numId="719" w16cid:durableId="192697676">
    <w:abstractNumId w:val="900"/>
  </w:num>
  <w:num w:numId="720" w16cid:durableId="1941065175">
    <w:abstractNumId w:val="767"/>
  </w:num>
  <w:num w:numId="721" w16cid:durableId="1472794026">
    <w:abstractNumId w:val="447"/>
  </w:num>
  <w:num w:numId="722" w16cid:durableId="1553689856">
    <w:abstractNumId w:val="754"/>
  </w:num>
  <w:num w:numId="723" w16cid:durableId="1743138876">
    <w:abstractNumId w:val="763"/>
  </w:num>
  <w:num w:numId="724" w16cid:durableId="1871725358">
    <w:abstractNumId w:val="933"/>
  </w:num>
  <w:num w:numId="725" w16cid:durableId="2012565917">
    <w:abstractNumId w:val="706"/>
  </w:num>
  <w:num w:numId="726" w16cid:durableId="571113407">
    <w:abstractNumId w:val="874"/>
  </w:num>
  <w:num w:numId="727" w16cid:durableId="608703313">
    <w:abstractNumId w:val="843"/>
  </w:num>
  <w:num w:numId="728" w16cid:durableId="2083670728">
    <w:abstractNumId w:val="1038"/>
  </w:num>
  <w:num w:numId="729" w16cid:durableId="1258321644">
    <w:abstractNumId w:val="97"/>
  </w:num>
  <w:num w:numId="730" w16cid:durableId="870924218">
    <w:abstractNumId w:val="244"/>
  </w:num>
  <w:num w:numId="731" w16cid:durableId="1736928387">
    <w:abstractNumId w:val="443"/>
  </w:num>
  <w:num w:numId="732" w16cid:durableId="1571233830">
    <w:abstractNumId w:val="42"/>
  </w:num>
  <w:num w:numId="733" w16cid:durableId="942492711">
    <w:abstractNumId w:val="139"/>
  </w:num>
  <w:num w:numId="734" w16cid:durableId="97793863">
    <w:abstractNumId w:val="828"/>
  </w:num>
  <w:num w:numId="735" w16cid:durableId="1713143346">
    <w:abstractNumId w:val="751"/>
  </w:num>
  <w:num w:numId="736" w16cid:durableId="1833641097">
    <w:abstractNumId w:val="364"/>
  </w:num>
  <w:num w:numId="737" w16cid:durableId="578104095">
    <w:abstractNumId w:val="292"/>
  </w:num>
  <w:num w:numId="738" w16cid:durableId="1746756217">
    <w:abstractNumId w:val="635"/>
  </w:num>
  <w:num w:numId="739" w16cid:durableId="759369974">
    <w:abstractNumId w:val="464"/>
  </w:num>
  <w:num w:numId="740" w16cid:durableId="1146362537">
    <w:abstractNumId w:val="857"/>
  </w:num>
  <w:num w:numId="741" w16cid:durableId="185171844">
    <w:abstractNumId w:val="609"/>
  </w:num>
  <w:num w:numId="742" w16cid:durableId="24597738">
    <w:abstractNumId w:val="240"/>
  </w:num>
  <w:num w:numId="743" w16cid:durableId="1401711815">
    <w:abstractNumId w:val="712"/>
  </w:num>
  <w:num w:numId="744" w16cid:durableId="1142311111">
    <w:abstractNumId w:val="819"/>
  </w:num>
  <w:num w:numId="745" w16cid:durableId="141773067">
    <w:abstractNumId w:val="17"/>
  </w:num>
  <w:num w:numId="746" w16cid:durableId="1404454606">
    <w:abstractNumId w:val="793"/>
  </w:num>
  <w:num w:numId="747" w16cid:durableId="1982271581">
    <w:abstractNumId w:val="1031"/>
  </w:num>
  <w:num w:numId="748" w16cid:durableId="1949727996">
    <w:abstractNumId w:val="424"/>
  </w:num>
  <w:num w:numId="749" w16cid:durableId="206189609">
    <w:abstractNumId w:val="14"/>
  </w:num>
  <w:num w:numId="750" w16cid:durableId="794983970">
    <w:abstractNumId w:val="906"/>
  </w:num>
  <w:num w:numId="751" w16cid:durableId="1786269160">
    <w:abstractNumId w:val="525"/>
  </w:num>
  <w:num w:numId="752" w16cid:durableId="43138896">
    <w:abstractNumId w:val="992"/>
  </w:num>
  <w:num w:numId="753" w16cid:durableId="72826554">
    <w:abstractNumId w:val="380"/>
  </w:num>
  <w:num w:numId="754" w16cid:durableId="1124620572">
    <w:abstractNumId w:val="310"/>
  </w:num>
  <w:num w:numId="755" w16cid:durableId="1479884280">
    <w:abstractNumId w:val="81"/>
  </w:num>
  <w:num w:numId="756" w16cid:durableId="1739942226">
    <w:abstractNumId w:val="100"/>
  </w:num>
  <w:num w:numId="757" w16cid:durableId="396561839">
    <w:abstractNumId w:val="399"/>
  </w:num>
  <w:num w:numId="758" w16cid:durableId="820773208">
    <w:abstractNumId w:val="325"/>
  </w:num>
  <w:num w:numId="759" w16cid:durableId="1126851797">
    <w:abstractNumId w:val="471"/>
  </w:num>
  <w:num w:numId="760" w16cid:durableId="101069894">
    <w:abstractNumId w:val="215"/>
  </w:num>
  <w:num w:numId="761" w16cid:durableId="1117333483">
    <w:abstractNumId w:val="260"/>
  </w:num>
  <w:num w:numId="762" w16cid:durableId="1771848370">
    <w:abstractNumId w:val="115"/>
  </w:num>
  <w:num w:numId="763" w16cid:durableId="244455423">
    <w:abstractNumId w:val="862"/>
  </w:num>
  <w:num w:numId="764" w16cid:durableId="2039353662">
    <w:abstractNumId w:val="575"/>
  </w:num>
  <w:num w:numId="765" w16cid:durableId="131562731">
    <w:abstractNumId w:val="121"/>
  </w:num>
  <w:num w:numId="766" w16cid:durableId="1732538065">
    <w:abstractNumId w:val="564"/>
  </w:num>
  <w:num w:numId="767" w16cid:durableId="70738424">
    <w:abstractNumId w:val="74"/>
  </w:num>
  <w:num w:numId="768" w16cid:durableId="1003893585">
    <w:abstractNumId w:val="858"/>
  </w:num>
  <w:num w:numId="769" w16cid:durableId="1536844436">
    <w:abstractNumId w:val="5"/>
  </w:num>
  <w:num w:numId="770" w16cid:durableId="877009462">
    <w:abstractNumId w:val="552"/>
  </w:num>
  <w:num w:numId="771" w16cid:durableId="1492406763">
    <w:abstractNumId w:val="389"/>
  </w:num>
  <w:num w:numId="772" w16cid:durableId="1855876899">
    <w:abstractNumId w:val="1008"/>
  </w:num>
  <w:num w:numId="773" w16cid:durableId="2089231303">
    <w:abstractNumId w:val="764"/>
  </w:num>
  <w:num w:numId="774" w16cid:durableId="1120805526">
    <w:abstractNumId w:val="726"/>
  </w:num>
  <w:num w:numId="775" w16cid:durableId="1415123614">
    <w:abstractNumId w:val="83"/>
  </w:num>
  <w:num w:numId="776" w16cid:durableId="946351030">
    <w:abstractNumId w:val="619"/>
  </w:num>
  <w:num w:numId="777" w16cid:durableId="65736519">
    <w:abstractNumId w:val="294"/>
  </w:num>
  <w:num w:numId="778" w16cid:durableId="179517267">
    <w:abstractNumId w:val="502"/>
  </w:num>
  <w:num w:numId="779" w16cid:durableId="464079131">
    <w:abstractNumId w:val="516"/>
  </w:num>
  <w:num w:numId="780" w16cid:durableId="173148909">
    <w:abstractNumId w:val="591"/>
  </w:num>
  <w:num w:numId="781" w16cid:durableId="496503704">
    <w:abstractNumId w:val="458"/>
  </w:num>
  <w:num w:numId="782" w16cid:durableId="435367881">
    <w:abstractNumId w:val="905"/>
  </w:num>
  <w:num w:numId="783" w16cid:durableId="1902403056">
    <w:abstractNumId w:val="1022"/>
  </w:num>
  <w:num w:numId="784" w16cid:durableId="1664699516">
    <w:abstractNumId w:val="191"/>
  </w:num>
  <w:num w:numId="785" w16cid:durableId="1868832114">
    <w:abstractNumId w:val="943"/>
  </w:num>
  <w:num w:numId="786" w16cid:durableId="514227442">
    <w:abstractNumId w:val="786"/>
  </w:num>
  <w:num w:numId="787" w16cid:durableId="342782458">
    <w:abstractNumId w:val="360"/>
  </w:num>
  <w:num w:numId="788" w16cid:durableId="1856924121">
    <w:abstractNumId w:val="782"/>
  </w:num>
  <w:num w:numId="789" w16cid:durableId="237254397">
    <w:abstractNumId w:val="909"/>
  </w:num>
  <w:num w:numId="790" w16cid:durableId="254826538">
    <w:abstractNumId w:val="28"/>
  </w:num>
  <w:num w:numId="791" w16cid:durableId="1090542355">
    <w:abstractNumId w:val="314"/>
  </w:num>
  <w:num w:numId="792" w16cid:durableId="2040663523">
    <w:abstractNumId w:val="8"/>
  </w:num>
  <w:num w:numId="793" w16cid:durableId="1699963765">
    <w:abstractNumId w:val="623"/>
  </w:num>
  <w:num w:numId="794" w16cid:durableId="936672540">
    <w:abstractNumId w:val="989"/>
  </w:num>
  <w:num w:numId="795" w16cid:durableId="396125167">
    <w:abstractNumId w:val="248"/>
  </w:num>
  <w:num w:numId="796" w16cid:durableId="1101799532">
    <w:abstractNumId w:val="970"/>
  </w:num>
  <w:num w:numId="797" w16cid:durableId="183640929">
    <w:abstractNumId w:val="848"/>
  </w:num>
  <w:num w:numId="798" w16cid:durableId="427628289">
    <w:abstractNumId w:val="339"/>
  </w:num>
  <w:num w:numId="799" w16cid:durableId="1423453531">
    <w:abstractNumId w:val="465"/>
  </w:num>
  <w:num w:numId="800" w16cid:durableId="1038579980">
    <w:abstractNumId w:val="524"/>
  </w:num>
  <w:num w:numId="801" w16cid:durableId="871067209">
    <w:abstractNumId w:val="489"/>
  </w:num>
  <w:num w:numId="802" w16cid:durableId="2140294688">
    <w:abstractNumId w:val="746"/>
  </w:num>
  <w:num w:numId="803" w16cid:durableId="1790010646">
    <w:abstractNumId w:val="946"/>
  </w:num>
  <w:num w:numId="804" w16cid:durableId="777532438">
    <w:abstractNumId w:val="475"/>
  </w:num>
  <w:num w:numId="805" w16cid:durableId="619259770">
    <w:abstractNumId w:val="1023"/>
  </w:num>
  <w:num w:numId="806" w16cid:durableId="1921744660">
    <w:abstractNumId w:val="434"/>
  </w:num>
  <w:num w:numId="807" w16cid:durableId="446047040">
    <w:abstractNumId w:val="500"/>
  </w:num>
  <w:num w:numId="808" w16cid:durableId="1413624493">
    <w:abstractNumId w:val="527"/>
  </w:num>
  <w:num w:numId="809" w16cid:durableId="810515679">
    <w:abstractNumId w:val="483"/>
  </w:num>
  <w:num w:numId="810" w16cid:durableId="270361263">
    <w:abstractNumId w:val="736"/>
  </w:num>
  <w:num w:numId="811" w16cid:durableId="1921862116">
    <w:abstractNumId w:val="761"/>
  </w:num>
  <w:num w:numId="812" w16cid:durableId="197739064">
    <w:abstractNumId w:val="752"/>
  </w:num>
  <w:num w:numId="813" w16cid:durableId="1261639601">
    <w:abstractNumId w:val="559"/>
  </w:num>
  <w:num w:numId="814" w16cid:durableId="1621297275">
    <w:abstractNumId w:val="995"/>
  </w:num>
  <w:num w:numId="815" w16cid:durableId="894773554">
    <w:abstractNumId w:val="345"/>
  </w:num>
  <w:num w:numId="816" w16cid:durableId="1164050938">
    <w:abstractNumId w:val="860"/>
  </w:num>
  <w:num w:numId="817" w16cid:durableId="1781755572">
    <w:abstractNumId w:val="183"/>
  </w:num>
  <w:num w:numId="818" w16cid:durableId="359401816">
    <w:abstractNumId w:val="518"/>
  </w:num>
  <w:num w:numId="819" w16cid:durableId="82460900">
    <w:abstractNumId w:val="448"/>
  </w:num>
  <w:num w:numId="820" w16cid:durableId="1222667149">
    <w:abstractNumId w:val="142"/>
  </w:num>
  <w:num w:numId="821" w16cid:durableId="1605989768">
    <w:abstractNumId w:val="880"/>
  </w:num>
  <w:num w:numId="822" w16cid:durableId="155145244">
    <w:abstractNumId w:val="178"/>
  </w:num>
  <w:num w:numId="823" w16cid:durableId="691612605">
    <w:abstractNumId w:val="928"/>
  </w:num>
  <w:num w:numId="824" w16cid:durableId="1143042916">
    <w:abstractNumId w:val="493"/>
  </w:num>
  <w:num w:numId="825" w16cid:durableId="1110197718">
    <w:abstractNumId w:val="181"/>
  </w:num>
  <w:num w:numId="826" w16cid:durableId="343166554">
    <w:abstractNumId w:val="536"/>
  </w:num>
  <w:num w:numId="827" w16cid:durableId="1380396047">
    <w:abstractNumId w:val="93"/>
  </w:num>
  <w:num w:numId="828" w16cid:durableId="1365977960">
    <w:abstractNumId w:val="477"/>
  </w:num>
  <w:num w:numId="829" w16cid:durableId="1138306165">
    <w:abstractNumId w:val="738"/>
  </w:num>
  <w:num w:numId="830" w16cid:durableId="235478690">
    <w:abstractNumId w:val="838"/>
  </w:num>
  <w:num w:numId="831" w16cid:durableId="984696833">
    <w:abstractNumId w:val="871"/>
  </w:num>
  <w:num w:numId="832" w16cid:durableId="1808233136">
    <w:abstractNumId w:val="210"/>
  </w:num>
  <w:num w:numId="833" w16cid:durableId="1975872207">
    <w:abstractNumId w:val="917"/>
  </w:num>
  <w:num w:numId="834" w16cid:durableId="429005484">
    <w:abstractNumId w:val="196"/>
  </w:num>
  <w:num w:numId="835" w16cid:durableId="370570791">
    <w:abstractNumId w:val="748"/>
  </w:num>
  <w:num w:numId="836" w16cid:durableId="118496814">
    <w:abstractNumId w:val="991"/>
  </w:num>
  <w:num w:numId="837" w16cid:durableId="671641374">
    <w:abstractNumId w:val="265"/>
  </w:num>
  <w:num w:numId="838" w16cid:durableId="1178349357">
    <w:abstractNumId w:val="204"/>
  </w:num>
  <w:num w:numId="839" w16cid:durableId="341661411">
    <w:abstractNumId w:val="430"/>
  </w:num>
  <w:num w:numId="840" w16cid:durableId="354115952">
    <w:abstractNumId w:val="384"/>
  </w:num>
  <w:num w:numId="841" w16cid:durableId="573785981">
    <w:abstractNumId w:val="927"/>
  </w:num>
  <w:num w:numId="842" w16cid:durableId="701979084">
    <w:abstractNumId w:val="425"/>
  </w:num>
  <w:num w:numId="843" w16cid:durableId="748700538">
    <w:abstractNumId w:val="514"/>
  </w:num>
  <w:num w:numId="844" w16cid:durableId="1845508984">
    <w:abstractNumId w:val="929"/>
  </w:num>
  <w:num w:numId="845" w16cid:durableId="926504256">
    <w:abstractNumId w:val="151"/>
  </w:num>
  <w:num w:numId="846" w16cid:durableId="1700005757">
    <w:abstractNumId w:val="410"/>
  </w:num>
  <w:num w:numId="847" w16cid:durableId="1028335227">
    <w:abstractNumId w:val="853"/>
  </w:num>
  <w:num w:numId="848" w16cid:durableId="1353266098">
    <w:abstractNumId w:val="792"/>
  </w:num>
  <w:num w:numId="849" w16cid:durableId="1001591334">
    <w:abstractNumId w:val="844"/>
  </w:num>
  <w:num w:numId="850" w16cid:durableId="1235168995">
    <w:abstractNumId w:val="84"/>
  </w:num>
  <w:num w:numId="851" w16cid:durableId="1079256847">
    <w:abstractNumId w:val="363"/>
  </w:num>
  <w:num w:numId="852" w16cid:durableId="938030677">
    <w:abstractNumId w:val="645"/>
  </w:num>
  <w:num w:numId="853" w16cid:durableId="1294558068">
    <w:abstractNumId w:val="334"/>
  </w:num>
  <w:num w:numId="854" w16cid:durableId="938607868">
    <w:abstractNumId w:val="876"/>
  </w:num>
  <w:num w:numId="855" w16cid:durableId="1375351569">
    <w:abstractNumId w:val="628"/>
  </w:num>
  <w:num w:numId="856" w16cid:durableId="1686249736">
    <w:abstractNumId w:val="984"/>
  </w:num>
  <w:num w:numId="857" w16cid:durableId="314919153">
    <w:abstractNumId w:val="108"/>
  </w:num>
  <w:num w:numId="858" w16cid:durableId="1555460741">
    <w:abstractNumId w:val="377"/>
  </w:num>
  <w:num w:numId="859" w16cid:durableId="1427574273">
    <w:abstractNumId w:val="800"/>
  </w:num>
  <w:num w:numId="860" w16cid:durableId="210045644">
    <w:abstractNumId w:val="433"/>
  </w:num>
  <w:num w:numId="861" w16cid:durableId="1083572725">
    <w:abstractNumId w:val="295"/>
  </w:num>
  <w:num w:numId="862" w16cid:durableId="1499468685">
    <w:abstractNumId w:val="569"/>
  </w:num>
  <w:num w:numId="863" w16cid:durableId="1994601132">
    <w:abstractNumId w:val="765"/>
  </w:num>
  <w:num w:numId="864" w16cid:durableId="292446710">
    <w:abstractNumId w:val="697"/>
  </w:num>
  <w:num w:numId="865" w16cid:durableId="1847359488">
    <w:abstractNumId w:val="896"/>
  </w:num>
  <w:num w:numId="866" w16cid:durableId="1017347932">
    <w:abstractNumId w:val="264"/>
  </w:num>
  <w:num w:numId="867" w16cid:durableId="251545906">
    <w:abstractNumId w:val="568"/>
  </w:num>
  <w:num w:numId="868" w16cid:durableId="443816626">
    <w:abstractNumId w:val="440"/>
  </w:num>
  <w:num w:numId="869" w16cid:durableId="1074930265">
    <w:abstractNumId w:val="841"/>
  </w:num>
  <w:num w:numId="870" w16cid:durableId="341277513">
    <w:abstractNumId w:val="923"/>
  </w:num>
  <w:num w:numId="871" w16cid:durableId="2120756931">
    <w:abstractNumId w:val="24"/>
  </w:num>
  <w:num w:numId="872" w16cid:durableId="109596351">
    <w:abstractNumId w:val="286"/>
  </w:num>
  <w:num w:numId="873" w16cid:durableId="1088888448">
    <w:abstractNumId w:val="640"/>
  </w:num>
  <w:num w:numId="874" w16cid:durableId="1826238635">
    <w:abstractNumId w:val="774"/>
  </w:num>
  <w:num w:numId="875" w16cid:durableId="1884443823">
    <w:abstractNumId w:val="737"/>
  </w:num>
  <w:num w:numId="876" w16cid:durableId="1254826363">
    <w:abstractNumId w:val="938"/>
  </w:num>
  <w:num w:numId="877" w16cid:durableId="1950695031">
    <w:abstractNumId w:val="247"/>
  </w:num>
  <w:num w:numId="878" w16cid:durableId="2044935883">
    <w:abstractNumId w:val="337"/>
  </w:num>
  <w:num w:numId="879" w16cid:durableId="1637296611">
    <w:abstractNumId w:val="423"/>
  </w:num>
  <w:num w:numId="880" w16cid:durableId="2070492839">
    <w:abstractNumId w:val="951"/>
  </w:num>
  <w:num w:numId="881" w16cid:durableId="338967374">
    <w:abstractNumId w:val="759"/>
  </w:num>
  <w:num w:numId="882" w16cid:durableId="491065626">
    <w:abstractNumId w:val="498"/>
  </w:num>
  <w:num w:numId="883" w16cid:durableId="1714423264">
    <w:abstractNumId w:val="892"/>
  </w:num>
  <w:num w:numId="884" w16cid:durableId="56057595">
    <w:abstractNumId w:val="109"/>
  </w:num>
  <w:num w:numId="885" w16cid:durableId="581715503">
    <w:abstractNumId w:val="671"/>
  </w:num>
  <w:num w:numId="886" w16cid:durableId="994796989">
    <w:abstractNumId w:val="919"/>
  </w:num>
  <w:num w:numId="887" w16cid:durableId="196551641">
    <w:abstractNumId w:val="626"/>
  </w:num>
  <w:num w:numId="888" w16cid:durableId="567879901">
    <w:abstractNumId w:val="732"/>
  </w:num>
  <w:num w:numId="889" w16cid:durableId="56786402">
    <w:abstractNumId w:val="914"/>
  </w:num>
  <w:num w:numId="890" w16cid:durableId="486091776">
    <w:abstractNumId w:val="390"/>
  </w:num>
  <w:num w:numId="891" w16cid:durableId="1044716709">
    <w:abstractNumId w:val="253"/>
  </w:num>
  <w:num w:numId="892" w16cid:durableId="1042706349">
    <w:abstractNumId w:val="505"/>
  </w:num>
  <w:num w:numId="893" w16cid:durableId="1079982128">
    <w:abstractNumId w:val="846"/>
  </w:num>
  <w:num w:numId="894" w16cid:durableId="295766183">
    <w:abstractNumId w:val="200"/>
  </w:num>
  <w:num w:numId="895" w16cid:durableId="1279290393">
    <w:abstractNumId w:val="546"/>
  </w:num>
  <w:num w:numId="896" w16cid:durableId="114445883">
    <w:abstractNumId w:val="654"/>
  </w:num>
  <w:num w:numId="897" w16cid:durableId="1609041826">
    <w:abstractNumId w:val="884"/>
  </w:num>
  <w:num w:numId="898" w16cid:durableId="1829636767">
    <w:abstractNumId w:val="30"/>
  </w:num>
  <w:num w:numId="899" w16cid:durableId="900990819">
    <w:abstractNumId w:val="309"/>
  </w:num>
  <w:num w:numId="900" w16cid:durableId="253322730">
    <w:abstractNumId w:val="1026"/>
  </w:num>
  <w:num w:numId="901" w16cid:durableId="116683510">
    <w:abstractNumId w:val="1001"/>
  </w:num>
  <w:num w:numId="902" w16cid:durableId="725450094">
    <w:abstractNumId w:val="287"/>
  </w:num>
  <w:num w:numId="903" w16cid:durableId="1974434825">
    <w:abstractNumId w:val="517"/>
  </w:num>
  <w:num w:numId="904" w16cid:durableId="659772245">
    <w:abstractNumId w:val="840"/>
  </w:num>
  <w:num w:numId="905" w16cid:durableId="317653317">
    <w:abstractNumId w:val="203"/>
  </w:num>
  <w:num w:numId="906" w16cid:durableId="71198457">
    <w:abstractNumId w:val="663"/>
  </w:num>
  <w:num w:numId="907" w16cid:durableId="1905025907">
    <w:abstractNumId w:val="484"/>
  </w:num>
  <w:num w:numId="908" w16cid:durableId="604118915">
    <w:abstractNumId w:val="31"/>
  </w:num>
  <w:num w:numId="909" w16cid:durableId="787316458">
    <w:abstractNumId w:val="567"/>
  </w:num>
  <w:num w:numId="910" w16cid:durableId="656542071">
    <w:abstractNumId w:val="503"/>
  </w:num>
  <w:num w:numId="911" w16cid:durableId="140512745">
    <w:abstractNumId w:val="560"/>
  </w:num>
  <w:num w:numId="912" w16cid:durableId="1632206118">
    <w:abstractNumId w:val="821"/>
  </w:num>
  <w:num w:numId="913" w16cid:durableId="879778774">
    <w:abstractNumId w:val="837"/>
  </w:num>
  <w:num w:numId="914" w16cid:durableId="173809418">
    <w:abstractNumId w:val="798"/>
  </w:num>
  <w:num w:numId="915" w16cid:durableId="376468141">
    <w:abstractNumId w:val="80"/>
  </w:num>
  <w:num w:numId="916" w16cid:durableId="889145637">
    <w:abstractNumId w:val="271"/>
  </w:num>
  <w:num w:numId="917" w16cid:durableId="189727210">
    <w:abstractNumId w:val="612"/>
  </w:num>
  <w:num w:numId="918" w16cid:durableId="728070199">
    <w:abstractNumId w:val="731"/>
  </w:num>
  <w:num w:numId="919" w16cid:durableId="568617929">
    <w:abstractNumId w:val="187"/>
  </w:num>
  <w:num w:numId="920" w16cid:durableId="62678011">
    <w:abstractNumId w:val="743"/>
  </w:num>
  <w:num w:numId="921" w16cid:durableId="129979020">
    <w:abstractNumId w:val="407"/>
  </w:num>
  <w:num w:numId="922" w16cid:durableId="171531757">
    <w:abstractNumId w:val="994"/>
  </w:num>
  <w:num w:numId="923" w16cid:durableId="1296374884">
    <w:abstractNumId w:val="276"/>
  </w:num>
  <w:num w:numId="924" w16cid:durableId="194925812">
    <w:abstractNumId w:val="149"/>
  </w:num>
  <w:num w:numId="925" w16cid:durableId="1832789883">
    <w:abstractNumId w:val="651"/>
  </w:num>
  <w:num w:numId="926" w16cid:durableId="1838108291">
    <w:abstractNumId w:val="735"/>
  </w:num>
  <w:num w:numId="927" w16cid:durableId="749959767">
    <w:abstractNumId w:val="222"/>
  </w:num>
  <w:num w:numId="928" w16cid:durableId="1535583549">
    <w:abstractNumId w:val="455"/>
  </w:num>
  <w:num w:numId="929" w16cid:durableId="763771641">
    <w:abstractNumId w:val="556"/>
  </w:num>
  <w:num w:numId="930" w16cid:durableId="975184122">
    <w:abstractNumId w:val="77"/>
  </w:num>
  <w:num w:numId="931" w16cid:durableId="1085373357">
    <w:abstractNumId w:val="725"/>
  </w:num>
  <w:num w:numId="932" w16cid:durableId="540673671">
    <w:abstractNumId w:val="870"/>
  </w:num>
  <w:num w:numId="933" w16cid:durableId="626400422">
    <w:abstractNumId w:val="290"/>
  </w:num>
  <w:num w:numId="934" w16cid:durableId="1510753164">
    <w:abstractNumId w:val="439"/>
  </w:num>
  <w:num w:numId="935" w16cid:durableId="913079693">
    <w:abstractNumId w:val="124"/>
  </w:num>
  <w:num w:numId="936" w16cid:durableId="1994948011">
    <w:abstractNumId w:val="497"/>
  </w:num>
  <w:num w:numId="937" w16cid:durableId="145709639">
    <w:abstractNumId w:val="775"/>
  </w:num>
  <w:num w:numId="938" w16cid:durableId="878052459">
    <w:abstractNumId w:val="258"/>
  </w:num>
  <w:num w:numId="939" w16cid:durableId="1924103525">
    <w:abstractNumId w:val="437"/>
  </w:num>
  <w:num w:numId="940" w16cid:durableId="1088574405">
    <w:abstractNumId w:val="810"/>
  </w:num>
  <w:num w:numId="941" w16cid:durableId="733283578">
    <w:abstractNumId w:val="1014"/>
  </w:num>
  <w:num w:numId="942" w16cid:durableId="279067119">
    <w:abstractNumId w:val="85"/>
  </w:num>
  <w:num w:numId="943" w16cid:durableId="1185678716">
    <w:abstractNumId w:val="22"/>
  </w:num>
  <w:num w:numId="944" w16cid:durableId="1403872120">
    <w:abstractNumId w:val="88"/>
  </w:num>
  <w:num w:numId="945" w16cid:durableId="1375958291">
    <w:abstractNumId w:val="826"/>
  </w:num>
  <w:num w:numId="946" w16cid:durableId="55518071">
    <w:abstractNumId w:val="370"/>
  </w:num>
  <w:num w:numId="947" w16cid:durableId="1987931163">
    <w:abstractNumId w:val="280"/>
  </w:num>
  <w:num w:numId="948" w16cid:durableId="693766835">
    <w:abstractNumId w:val="267"/>
  </w:num>
  <w:num w:numId="949" w16cid:durableId="934553205">
    <w:abstractNumId w:val="711"/>
  </w:num>
  <w:num w:numId="950" w16cid:durableId="982344587">
    <w:abstractNumId w:val="2"/>
  </w:num>
  <w:num w:numId="951" w16cid:durableId="1833138053">
    <w:abstractNumId w:val="175"/>
  </w:num>
  <w:num w:numId="952" w16cid:durableId="2083217777">
    <w:abstractNumId w:val="940"/>
  </w:num>
  <w:num w:numId="953" w16cid:durableId="942111233">
    <w:abstractNumId w:val="352"/>
  </w:num>
  <w:num w:numId="954" w16cid:durableId="1841852864">
    <w:abstractNumId w:val="709"/>
  </w:num>
  <w:num w:numId="955" w16cid:durableId="503009316">
    <w:abstractNumId w:val="199"/>
  </w:num>
  <w:num w:numId="956" w16cid:durableId="115760280">
    <w:abstractNumId w:val="511"/>
  </w:num>
  <w:num w:numId="957" w16cid:durableId="917445286">
    <w:abstractNumId w:val="998"/>
  </w:num>
  <w:num w:numId="958" w16cid:durableId="229075860">
    <w:abstractNumId w:val="675"/>
  </w:num>
  <w:num w:numId="959" w16cid:durableId="831483809">
    <w:abstractNumId w:val="391"/>
  </w:num>
  <w:num w:numId="960" w16cid:durableId="1160342803">
    <w:abstractNumId w:val="545"/>
  </w:num>
  <w:num w:numId="961" w16cid:durableId="2013874262">
    <w:abstractNumId w:val="888"/>
  </w:num>
  <w:num w:numId="962" w16cid:durableId="93130898">
    <w:abstractNumId w:val="563"/>
  </w:num>
  <w:num w:numId="963" w16cid:durableId="1669864027">
    <w:abstractNumId w:val="966"/>
  </w:num>
  <w:num w:numId="964" w16cid:durableId="1616013809">
    <w:abstractNumId w:val="469"/>
  </w:num>
  <w:num w:numId="965" w16cid:durableId="2014214176">
    <w:abstractNumId w:val="979"/>
  </w:num>
  <w:num w:numId="966" w16cid:durableId="403530736">
    <w:abstractNumId w:val="529"/>
  </w:num>
  <w:num w:numId="967" w16cid:durableId="1084649205">
    <w:abstractNumId w:val="206"/>
  </w:num>
  <w:num w:numId="968" w16cid:durableId="3482373">
    <w:abstractNumId w:val="593"/>
  </w:num>
  <w:num w:numId="969" w16cid:durableId="1115517630">
    <w:abstractNumId w:val="509"/>
  </w:num>
  <w:num w:numId="970" w16cid:durableId="211624296">
    <w:abstractNumId w:val="476"/>
  </w:num>
  <w:num w:numId="971" w16cid:durableId="1232471821">
    <w:abstractNumId w:val="394"/>
  </w:num>
  <w:num w:numId="972" w16cid:durableId="123082087">
    <w:abstractNumId w:val="510"/>
  </w:num>
  <w:num w:numId="973" w16cid:durableId="105924757">
    <w:abstractNumId w:val="441"/>
  </w:num>
  <w:num w:numId="974" w16cid:durableId="536936846">
    <w:abstractNumId w:val="728"/>
  </w:num>
  <w:num w:numId="975" w16cid:durableId="1991246911">
    <w:abstractNumId w:val="207"/>
  </w:num>
  <w:num w:numId="976" w16cid:durableId="593827861">
    <w:abstractNumId w:val="70"/>
  </w:num>
  <w:num w:numId="977" w16cid:durableId="211693189">
    <w:abstractNumId w:val="76"/>
  </w:num>
  <w:num w:numId="978" w16cid:durableId="752168843">
    <w:abstractNumId w:val="930"/>
  </w:num>
  <w:num w:numId="979" w16cid:durableId="1281644277">
    <w:abstractNumId w:val="256"/>
  </w:num>
  <w:num w:numId="980" w16cid:durableId="195774954">
    <w:abstractNumId w:val="355"/>
  </w:num>
  <w:num w:numId="981" w16cid:durableId="1836847020">
    <w:abstractNumId w:val="561"/>
  </w:num>
  <w:num w:numId="982" w16cid:durableId="1312755821">
    <w:abstractNumId w:val="242"/>
  </w:num>
  <w:num w:numId="983" w16cid:durableId="228810569">
    <w:abstractNumId w:val="581"/>
  </w:num>
  <w:num w:numId="984" w16cid:durableId="1031489150">
    <w:abstractNumId w:val="789"/>
  </w:num>
  <w:num w:numId="985" w16cid:durableId="12342124">
    <w:abstractNumId w:val="133"/>
  </w:num>
  <w:num w:numId="986" w16cid:durableId="1238637202">
    <w:abstractNumId w:val="537"/>
  </w:num>
  <w:num w:numId="987" w16cid:durableId="464198996">
    <w:abstractNumId w:val="10"/>
  </w:num>
  <w:num w:numId="988" w16cid:durableId="568923874">
    <w:abstractNumId w:val="192"/>
  </w:num>
  <w:num w:numId="989" w16cid:durableId="967203725">
    <w:abstractNumId w:val="620"/>
  </w:num>
  <w:num w:numId="990" w16cid:durableId="1571892283">
    <w:abstractNumId w:val="815"/>
  </w:num>
  <w:num w:numId="991" w16cid:durableId="1165323761">
    <w:abstractNumId w:val="553"/>
  </w:num>
  <w:num w:numId="992" w16cid:durableId="1451170970">
    <w:abstractNumId w:val="44"/>
  </w:num>
  <w:num w:numId="993" w16cid:durableId="633024706">
    <w:abstractNumId w:val="212"/>
  </w:num>
  <w:num w:numId="994" w16cid:durableId="2022271694">
    <w:abstractNumId w:val="772"/>
  </w:num>
  <w:num w:numId="995" w16cid:durableId="669871834">
    <w:abstractNumId w:val="720"/>
  </w:num>
  <w:num w:numId="996" w16cid:durableId="154222241">
    <w:abstractNumId w:val="71"/>
  </w:num>
  <w:num w:numId="997" w16cid:durableId="879131281">
    <w:abstractNumId w:val="944"/>
  </w:num>
  <w:num w:numId="998" w16cid:durableId="1281110886">
    <w:abstractNumId w:val="358"/>
  </w:num>
  <w:num w:numId="999" w16cid:durableId="1375735613">
    <w:abstractNumId w:val="958"/>
  </w:num>
  <w:num w:numId="1000" w16cid:durableId="387998006">
    <w:abstractNumId w:val="993"/>
  </w:num>
  <w:num w:numId="1001" w16cid:durableId="828181000">
    <w:abstractNumId w:val="935"/>
  </w:num>
  <w:num w:numId="1002" w16cid:durableId="49813955">
    <w:abstractNumId w:val="971"/>
    <w:lvlOverride w:ilvl="0">
      <w:lvl w:ilvl="0">
        <w:numFmt w:val="lowerLetter"/>
        <w:lvlText w:val="%1."/>
        <w:lvlJc w:val="left"/>
      </w:lvl>
    </w:lvlOverride>
  </w:num>
  <w:num w:numId="1003" w16cid:durableId="1724258111">
    <w:abstractNumId w:val="971"/>
    <w:lvlOverride w:ilvl="0">
      <w:lvl w:ilvl="0">
        <w:numFmt w:val="lowerLetter"/>
        <w:lvlText w:val="%1."/>
        <w:lvlJc w:val="left"/>
      </w:lvl>
    </w:lvlOverride>
  </w:num>
  <w:num w:numId="1004" w16cid:durableId="1176191476">
    <w:abstractNumId w:val="971"/>
    <w:lvlOverride w:ilvl="0">
      <w:lvl w:ilvl="0">
        <w:numFmt w:val="lowerLetter"/>
        <w:lvlText w:val="%1."/>
        <w:lvlJc w:val="left"/>
      </w:lvl>
    </w:lvlOverride>
  </w:num>
  <w:num w:numId="1005" w16cid:durableId="1274707388">
    <w:abstractNumId w:val="281"/>
  </w:num>
  <w:num w:numId="1006" w16cid:durableId="1504857439">
    <w:abstractNumId w:val="852"/>
  </w:num>
  <w:num w:numId="1007" w16cid:durableId="942882838">
    <w:abstractNumId w:val="9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08" w16cid:durableId="752821997">
    <w:abstractNumId w:val="589"/>
  </w:num>
  <w:num w:numId="1009" w16cid:durableId="928388842">
    <w:abstractNumId w:val="589"/>
    <w:lvlOverride w:ilvl="0">
      <w:lvl w:ilvl="0">
        <w:numFmt w:val="decimal"/>
        <w:lvlText w:val="%1."/>
        <w:lvlJc w:val="left"/>
      </w:lvl>
    </w:lvlOverride>
  </w:num>
  <w:num w:numId="1010" w16cid:durableId="541597570">
    <w:abstractNumId w:val="953"/>
  </w:num>
  <w:num w:numId="1011" w16cid:durableId="564491955">
    <w:abstractNumId w:val="977"/>
    <w:lvlOverride w:ilvl="0">
      <w:lvl w:ilvl="0">
        <w:numFmt w:val="decimal"/>
        <w:lvlText w:val="%1."/>
        <w:lvlJc w:val="left"/>
      </w:lvl>
    </w:lvlOverride>
  </w:num>
  <w:num w:numId="1012" w16cid:durableId="959579084">
    <w:abstractNumId w:val="38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13" w16cid:durableId="1189685233">
    <w:abstractNumId w:val="59"/>
  </w:num>
  <w:num w:numId="1014" w16cid:durableId="419103882">
    <w:abstractNumId w:val="1040"/>
    <w:lvlOverride w:ilvl="0">
      <w:lvl w:ilvl="0">
        <w:numFmt w:val="decimal"/>
        <w:lvlText w:val="%1."/>
        <w:lvlJc w:val="left"/>
      </w:lvl>
    </w:lvlOverride>
  </w:num>
  <w:num w:numId="1015" w16cid:durableId="1303390763">
    <w:abstractNumId w:val="10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16" w16cid:durableId="1325863451">
    <w:abstractNumId w:val="330"/>
  </w:num>
  <w:num w:numId="1017" w16cid:durableId="1062797435">
    <w:abstractNumId w:val="526"/>
  </w:num>
  <w:num w:numId="1018" w16cid:durableId="1893734893">
    <w:abstractNumId w:val="668"/>
  </w:num>
  <w:num w:numId="1019" w16cid:durableId="2041084948">
    <w:abstractNumId w:val="690"/>
  </w:num>
  <w:num w:numId="1020" w16cid:durableId="1272855999">
    <w:abstractNumId w:val="140"/>
  </w:num>
  <w:num w:numId="1021" w16cid:durableId="1104225355">
    <w:abstractNumId w:val="1024"/>
  </w:num>
  <w:num w:numId="1022" w16cid:durableId="1538397405">
    <w:abstractNumId w:val="321"/>
  </w:num>
  <w:num w:numId="1023" w16cid:durableId="248856228">
    <w:abstractNumId w:val="1036"/>
  </w:num>
  <w:num w:numId="1024" w16cid:durableId="301620825">
    <w:abstractNumId w:val="122"/>
  </w:num>
  <w:num w:numId="1025" w16cid:durableId="631404860">
    <w:abstractNumId w:val="678"/>
  </w:num>
  <w:num w:numId="1026" w16cid:durableId="352271935">
    <w:abstractNumId w:val="297"/>
  </w:num>
  <w:num w:numId="1027" w16cid:durableId="1164319500">
    <w:abstractNumId w:val="316"/>
  </w:num>
  <w:num w:numId="1028" w16cid:durableId="1480724994">
    <w:abstractNumId w:val="610"/>
  </w:num>
  <w:num w:numId="1029" w16cid:durableId="1813214157">
    <w:abstractNumId w:val="114"/>
  </w:num>
  <w:num w:numId="1030" w16cid:durableId="1875188064">
    <w:abstractNumId w:val="1039"/>
  </w:num>
  <w:num w:numId="1031" w16cid:durableId="1585721907">
    <w:abstractNumId w:val="234"/>
  </w:num>
  <w:num w:numId="1032" w16cid:durableId="518084014">
    <w:abstractNumId w:val="160"/>
  </w:num>
  <w:num w:numId="1033" w16cid:durableId="161315340">
    <w:abstractNumId w:val="402"/>
  </w:num>
  <w:num w:numId="1034" w16cid:durableId="2115587479">
    <w:abstractNumId w:val="520"/>
  </w:num>
  <w:num w:numId="1035" w16cid:durableId="1667392159">
    <w:abstractNumId w:val="872"/>
  </w:num>
  <w:num w:numId="1036" w16cid:durableId="289359810">
    <w:abstractNumId w:val="54"/>
  </w:num>
  <w:num w:numId="1037" w16cid:durableId="96753469">
    <w:abstractNumId w:val="745"/>
  </w:num>
  <w:num w:numId="1038" w16cid:durableId="960577170">
    <w:abstractNumId w:val="386"/>
  </w:num>
  <w:num w:numId="1039" w16cid:durableId="944383750">
    <w:abstractNumId w:val="716"/>
  </w:num>
  <w:num w:numId="1040" w16cid:durableId="1260483970">
    <w:abstractNumId w:val="749"/>
  </w:num>
  <w:num w:numId="1041" w16cid:durableId="464540845">
    <w:abstractNumId w:val="602"/>
  </w:num>
  <w:num w:numId="1042" w16cid:durableId="41635729">
    <w:abstractNumId w:val="646"/>
  </w:num>
  <w:num w:numId="1043" w16cid:durableId="147984350">
    <w:abstractNumId w:val="705"/>
  </w:num>
  <w:num w:numId="1044" w16cid:durableId="1284312207">
    <w:abstractNumId w:val="895"/>
  </w:num>
  <w:num w:numId="1045" w16cid:durableId="161166312">
    <w:abstractNumId w:val="10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AzNTewMDczMzdU0lEKTi0uzszPAykwrgUA7BUTVCwAAAA="/>
  </w:docVars>
  <w:rsids>
    <w:rsidRoot w:val="006C4B68"/>
    <w:rsid w:val="00001AE6"/>
    <w:rsid w:val="000030FD"/>
    <w:rsid w:val="00005C6D"/>
    <w:rsid w:val="00006279"/>
    <w:rsid w:val="0000723B"/>
    <w:rsid w:val="000074F5"/>
    <w:rsid w:val="00010293"/>
    <w:rsid w:val="00010A51"/>
    <w:rsid w:val="000110BA"/>
    <w:rsid w:val="00013F28"/>
    <w:rsid w:val="0001683F"/>
    <w:rsid w:val="00020001"/>
    <w:rsid w:val="000200C5"/>
    <w:rsid w:val="00021FBF"/>
    <w:rsid w:val="00022A38"/>
    <w:rsid w:val="00023B24"/>
    <w:rsid w:val="000262C7"/>
    <w:rsid w:val="00026CFB"/>
    <w:rsid w:val="000311B6"/>
    <w:rsid w:val="0003175C"/>
    <w:rsid w:val="0003480A"/>
    <w:rsid w:val="00034F08"/>
    <w:rsid w:val="0003685F"/>
    <w:rsid w:val="00041502"/>
    <w:rsid w:val="00042C2B"/>
    <w:rsid w:val="00042E66"/>
    <w:rsid w:val="00043994"/>
    <w:rsid w:val="00044F52"/>
    <w:rsid w:val="00045E87"/>
    <w:rsid w:val="000465E2"/>
    <w:rsid w:val="0004784E"/>
    <w:rsid w:val="00053064"/>
    <w:rsid w:val="00053C48"/>
    <w:rsid w:val="000545C0"/>
    <w:rsid w:val="00057E8D"/>
    <w:rsid w:val="0006223D"/>
    <w:rsid w:val="0006353A"/>
    <w:rsid w:val="00065B62"/>
    <w:rsid w:val="000679EE"/>
    <w:rsid w:val="0007267C"/>
    <w:rsid w:val="00074F62"/>
    <w:rsid w:val="0008051B"/>
    <w:rsid w:val="00080DF8"/>
    <w:rsid w:val="00081408"/>
    <w:rsid w:val="0008178C"/>
    <w:rsid w:val="00081F1E"/>
    <w:rsid w:val="00083CC0"/>
    <w:rsid w:val="000847E4"/>
    <w:rsid w:val="00087184"/>
    <w:rsid w:val="0008739A"/>
    <w:rsid w:val="000874F6"/>
    <w:rsid w:val="00090377"/>
    <w:rsid w:val="00093269"/>
    <w:rsid w:val="0009357B"/>
    <w:rsid w:val="00093F11"/>
    <w:rsid w:val="00094F62"/>
    <w:rsid w:val="0009768F"/>
    <w:rsid w:val="00097D6B"/>
    <w:rsid w:val="000A004E"/>
    <w:rsid w:val="000A0B89"/>
    <w:rsid w:val="000A41A4"/>
    <w:rsid w:val="000A45B9"/>
    <w:rsid w:val="000A75D8"/>
    <w:rsid w:val="000B04AA"/>
    <w:rsid w:val="000B04CA"/>
    <w:rsid w:val="000B2482"/>
    <w:rsid w:val="000B37AC"/>
    <w:rsid w:val="000B4EE7"/>
    <w:rsid w:val="000B654B"/>
    <w:rsid w:val="000B756D"/>
    <w:rsid w:val="000C0045"/>
    <w:rsid w:val="000C0564"/>
    <w:rsid w:val="000C359A"/>
    <w:rsid w:val="000C5A77"/>
    <w:rsid w:val="000C6F49"/>
    <w:rsid w:val="000C75ED"/>
    <w:rsid w:val="000D0343"/>
    <w:rsid w:val="000D28FC"/>
    <w:rsid w:val="000D3413"/>
    <w:rsid w:val="000D3762"/>
    <w:rsid w:val="000D47A2"/>
    <w:rsid w:val="000D63EB"/>
    <w:rsid w:val="000D6570"/>
    <w:rsid w:val="000D70EA"/>
    <w:rsid w:val="000D777D"/>
    <w:rsid w:val="000D78F9"/>
    <w:rsid w:val="000E00D5"/>
    <w:rsid w:val="000E23A3"/>
    <w:rsid w:val="000E47EF"/>
    <w:rsid w:val="000E50A3"/>
    <w:rsid w:val="000E7904"/>
    <w:rsid w:val="000F06D9"/>
    <w:rsid w:val="000F0977"/>
    <w:rsid w:val="000F1EB7"/>
    <w:rsid w:val="000F230F"/>
    <w:rsid w:val="000F3701"/>
    <w:rsid w:val="000F43A9"/>
    <w:rsid w:val="000F46DA"/>
    <w:rsid w:val="000F5BDF"/>
    <w:rsid w:val="000F7849"/>
    <w:rsid w:val="001008A7"/>
    <w:rsid w:val="001016A0"/>
    <w:rsid w:val="00102420"/>
    <w:rsid w:val="00104FC5"/>
    <w:rsid w:val="001067BF"/>
    <w:rsid w:val="00106AA4"/>
    <w:rsid w:val="0011194A"/>
    <w:rsid w:val="00111D99"/>
    <w:rsid w:val="00111FAD"/>
    <w:rsid w:val="00113DEF"/>
    <w:rsid w:val="00114566"/>
    <w:rsid w:val="001147B1"/>
    <w:rsid w:val="00114B0A"/>
    <w:rsid w:val="00114FF7"/>
    <w:rsid w:val="00116CC2"/>
    <w:rsid w:val="00116F36"/>
    <w:rsid w:val="0011764F"/>
    <w:rsid w:val="00117BBD"/>
    <w:rsid w:val="00117E5C"/>
    <w:rsid w:val="00122CDE"/>
    <w:rsid w:val="00123F1C"/>
    <w:rsid w:val="0012473F"/>
    <w:rsid w:val="0012496B"/>
    <w:rsid w:val="00126B1D"/>
    <w:rsid w:val="00132AD4"/>
    <w:rsid w:val="0013425D"/>
    <w:rsid w:val="00134387"/>
    <w:rsid w:val="00134C7E"/>
    <w:rsid w:val="00135CE6"/>
    <w:rsid w:val="00135E21"/>
    <w:rsid w:val="00136505"/>
    <w:rsid w:val="00140AAD"/>
    <w:rsid w:val="00141194"/>
    <w:rsid w:val="00141288"/>
    <w:rsid w:val="00143392"/>
    <w:rsid w:val="0014388D"/>
    <w:rsid w:val="00143BF5"/>
    <w:rsid w:val="00143F14"/>
    <w:rsid w:val="00144EB6"/>
    <w:rsid w:val="00145745"/>
    <w:rsid w:val="00145A58"/>
    <w:rsid w:val="00147D22"/>
    <w:rsid w:val="00150CEA"/>
    <w:rsid w:val="00150EEF"/>
    <w:rsid w:val="00151E46"/>
    <w:rsid w:val="001540E4"/>
    <w:rsid w:val="0015756F"/>
    <w:rsid w:val="001615A6"/>
    <w:rsid w:val="00161BAA"/>
    <w:rsid w:val="001655D0"/>
    <w:rsid w:val="001673CB"/>
    <w:rsid w:val="0016760F"/>
    <w:rsid w:val="00174B91"/>
    <w:rsid w:val="00175394"/>
    <w:rsid w:val="001756C4"/>
    <w:rsid w:val="001756D7"/>
    <w:rsid w:val="00175E46"/>
    <w:rsid w:val="00180545"/>
    <w:rsid w:val="00180C68"/>
    <w:rsid w:val="00181D94"/>
    <w:rsid w:val="0018401D"/>
    <w:rsid w:val="00184A0C"/>
    <w:rsid w:val="001916A3"/>
    <w:rsid w:val="00193311"/>
    <w:rsid w:val="001973C4"/>
    <w:rsid w:val="001A241A"/>
    <w:rsid w:val="001A2B2F"/>
    <w:rsid w:val="001A32A3"/>
    <w:rsid w:val="001A3EF0"/>
    <w:rsid w:val="001A40E4"/>
    <w:rsid w:val="001A7AB4"/>
    <w:rsid w:val="001B0AA8"/>
    <w:rsid w:val="001B12CB"/>
    <w:rsid w:val="001B271F"/>
    <w:rsid w:val="001B36A4"/>
    <w:rsid w:val="001B3DBC"/>
    <w:rsid w:val="001B3DC3"/>
    <w:rsid w:val="001B46E3"/>
    <w:rsid w:val="001B5C23"/>
    <w:rsid w:val="001C05AC"/>
    <w:rsid w:val="001C1D7A"/>
    <w:rsid w:val="001C405A"/>
    <w:rsid w:val="001C47D1"/>
    <w:rsid w:val="001C6F95"/>
    <w:rsid w:val="001C70C6"/>
    <w:rsid w:val="001C75D7"/>
    <w:rsid w:val="001C77DC"/>
    <w:rsid w:val="001D541F"/>
    <w:rsid w:val="001D67EC"/>
    <w:rsid w:val="001D7340"/>
    <w:rsid w:val="001E19B7"/>
    <w:rsid w:val="001E54CC"/>
    <w:rsid w:val="001E5D48"/>
    <w:rsid w:val="001E619A"/>
    <w:rsid w:val="001E72C4"/>
    <w:rsid w:val="001E78EB"/>
    <w:rsid w:val="001F074F"/>
    <w:rsid w:val="001F2CA4"/>
    <w:rsid w:val="001F4962"/>
    <w:rsid w:val="001F7180"/>
    <w:rsid w:val="00200AA1"/>
    <w:rsid w:val="0020176A"/>
    <w:rsid w:val="00202C90"/>
    <w:rsid w:val="00202E13"/>
    <w:rsid w:val="0020312A"/>
    <w:rsid w:val="00204D14"/>
    <w:rsid w:val="002053A9"/>
    <w:rsid w:val="002062F9"/>
    <w:rsid w:val="00207137"/>
    <w:rsid w:val="002103ED"/>
    <w:rsid w:val="00210715"/>
    <w:rsid w:val="00211367"/>
    <w:rsid w:val="002138F9"/>
    <w:rsid w:val="00214397"/>
    <w:rsid w:val="002160C0"/>
    <w:rsid w:val="00216568"/>
    <w:rsid w:val="0022014A"/>
    <w:rsid w:val="00224FD5"/>
    <w:rsid w:val="0022672F"/>
    <w:rsid w:val="002272C5"/>
    <w:rsid w:val="00231219"/>
    <w:rsid w:val="002314B3"/>
    <w:rsid w:val="0023384E"/>
    <w:rsid w:val="00233878"/>
    <w:rsid w:val="00234019"/>
    <w:rsid w:val="00235977"/>
    <w:rsid w:val="002359D8"/>
    <w:rsid w:val="0024101A"/>
    <w:rsid w:val="0024161A"/>
    <w:rsid w:val="002417E8"/>
    <w:rsid w:val="0024391B"/>
    <w:rsid w:val="002451B7"/>
    <w:rsid w:val="002459C2"/>
    <w:rsid w:val="00245DA5"/>
    <w:rsid w:val="0024606E"/>
    <w:rsid w:val="00251D09"/>
    <w:rsid w:val="00252C91"/>
    <w:rsid w:val="0025320E"/>
    <w:rsid w:val="00253380"/>
    <w:rsid w:val="00254318"/>
    <w:rsid w:val="00254C12"/>
    <w:rsid w:val="002560FF"/>
    <w:rsid w:val="002600A9"/>
    <w:rsid w:val="002605E5"/>
    <w:rsid w:val="00261961"/>
    <w:rsid w:val="00262F1C"/>
    <w:rsid w:val="00266441"/>
    <w:rsid w:val="00266F59"/>
    <w:rsid w:val="00267A8A"/>
    <w:rsid w:val="00273413"/>
    <w:rsid w:val="00274435"/>
    <w:rsid w:val="00275990"/>
    <w:rsid w:val="00275F8B"/>
    <w:rsid w:val="002765E6"/>
    <w:rsid w:val="0027672A"/>
    <w:rsid w:val="00280C4A"/>
    <w:rsid w:val="002859AD"/>
    <w:rsid w:val="002870F7"/>
    <w:rsid w:val="00291768"/>
    <w:rsid w:val="00291E19"/>
    <w:rsid w:val="0029260B"/>
    <w:rsid w:val="00292A2C"/>
    <w:rsid w:val="00292EA6"/>
    <w:rsid w:val="002932CC"/>
    <w:rsid w:val="00296C7A"/>
    <w:rsid w:val="002A0756"/>
    <w:rsid w:val="002A1F8C"/>
    <w:rsid w:val="002A2B44"/>
    <w:rsid w:val="002A2E69"/>
    <w:rsid w:val="002A2EEA"/>
    <w:rsid w:val="002A3A7E"/>
    <w:rsid w:val="002A4D3F"/>
    <w:rsid w:val="002A4F5A"/>
    <w:rsid w:val="002A5C15"/>
    <w:rsid w:val="002A6CF6"/>
    <w:rsid w:val="002A7516"/>
    <w:rsid w:val="002A7EC3"/>
    <w:rsid w:val="002B1137"/>
    <w:rsid w:val="002B3632"/>
    <w:rsid w:val="002B5E5F"/>
    <w:rsid w:val="002C09ED"/>
    <w:rsid w:val="002C2E49"/>
    <w:rsid w:val="002C32E4"/>
    <w:rsid w:val="002C3A45"/>
    <w:rsid w:val="002C4E3F"/>
    <w:rsid w:val="002C5397"/>
    <w:rsid w:val="002C5B31"/>
    <w:rsid w:val="002C74A8"/>
    <w:rsid w:val="002D106E"/>
    <w:rsid w:val="002D45C6"/>
    <w:rsid w:val="002D4AE5"/>
    <w:rsid w:val="002D4DC9"/>
    <w:rsid w:val="002E0607"/>
    <w:rsid w:val="002E31F2"/>
    <w:rsid w:val="002E3A2D"/>
    <w:rsid w:val="002E739A"/>
    <w:rsid w:val="002F0F1A"/>
    <w:rsid w:val="002F2C36"/>
    <w:rsid w:val="002F3FF2"/>
    <w:rsid w:val="002F5211"/>
    <w:rsid w:val="002F5BF5"/>
    <w:rsid w:val="002F6343"/>
    <w:rsid w:val="00300523"/>
    <w:rsid w:val="003018F2"/>
    <w:rsid w:val="003020F0"/>
    <w:rsid w:val="0030331E"/>
    <w:rsid w:val="0030684D"/>
    <w:rsid w:val="003072AD"/>
    <w:rsid w:val="00307406"/>
    <w:rsid w:val="00312DE7"/>
    <w:rsid w:val="00313F44"/>
    <w:rsid w:val="00315C59"/>
    <w:rsid w:val="00316A8C"/>
    <w:rsid w:val="003206D5"/>
    <w:rsid w:val="003206DF"/>
    <w:rsid w:val="00321275"/>
    <w:rsid w:val="00321639"/>
    <w:rsid w:val="00322980"/>
    <w:rsid w:val="00322D4D"/>
    <w:rsid w:val="003232DB"/>
    <w:rsid w:val="00324907"/>
    <w:rsid w:val="00324EE1"/>
    <w:rsid w:val="00330044"/>
    <w:rsid w:val="003302F8"/>
    <w:rsid w:val="00331D8C"/>
    <w:rsid w:val="003329A4"/>
    <w:rsid w:val="00332A94"/>
    <w:rsid w:val="003360CF"/>
    <w:rsid w:val="00336B17"/>
    <w:rsid w:val="003431AA"/>
    <w:rsid w:val="0034355E"/>
    <w:rsid w:val="0034543F"/>
    <w:rsid w:val="0034583D"/>
    <w:rsid w:val="00346139"/>
    <w:rsid w:val="00346341"/>
    <w:rsid w:val="003469E9"/>
    <w:rsid w:val="00351D5D"/>
    <w:rsid w:val="00353422"/>
    <w:rsid w:val="00353502"/>
    <w:rsid w:val="00353F2E"/>
    <w:rsid w:val="00354021"/>
    <w:rsid w:val="003575DB"/>
    <w:rsid w:val="00357E15"/>
    <w:rsid w:val="003618CB"/>
    <w:rsid w:val="0036293E"/>
    <w:rsid w:val="0036377D"/>
    <w:rsid w:val="0036608A"/>
    <w:rsid w:val="00367787"/>
    <w:rsid w:val="00367FD5"/>
    <w:rsid w:val="003711BC"/>
    <w:rsid w:val="00371E6B"/>
    <w:rsid w:val="00372CE3"/>
    <w:rsid w:val="00373075"/>
    <w:rsid w:val="003744B3"/>
    <w:rsid w:val="00374EBD"/>
    <w:rsid w:val="0037504B"/>
    <w:rsid w:val="003763B1"/>
    <w:rsid w:val="00377DC0"/>
    <w:rsid w:val="00383A63"/>
    <w:rsid w:val="00383A80"/>
    <w:rsid w:val="003847F0"/>
    <w:rsid w:val="00384A86"/>
    <w:rsid w:val="00387A4B"/>
    <w:rsid w:val="00390F30"/>
    <w:rsid w:val="00393FF6"/>
    <w:rsid w:val="00394F7C"/>
    <w:rsid w:val="00396848"/>
    <w:rsid w:val="003977CA"/>
    <w:rsid w:val="00397F82"/>
    <w:rsid w:val="003A0B5B"/>
    <w:rsid w:val="003A4A5B"/>
    <w:rsid w:val="003A79CD"/>
    <w:rsid w:val="003A7A09"/>
    <w:rsid w:val="003A7B25"/>
    <w:rsid w:val="003B1AB1"/>
    <w:rsid w:val="003B3AAF"/>
    <w:rsid w:val="003B6A52"/>
    <w:rsid w:val="003B6EF3"/>
    <w:rsid w:val="003B7881"/>
    <w:rsid w:val="003C06C9"/>
    <w:rsid w:val="003C1182"/>
    <w:rsid w:val="003C1DD4"/>
    <w:rsid w:val="003C214D"/>
    <w:rsid w:val="003C23FB"/>
    <w:rsid w:val="003C2DB3"/>
    <w:rsid w:val="003C37BF"/>
    <w:rsid w:val="003C4302"/>
    <w:rsid w:val="003C57C0"/>
    <w:rsid w:val="003C6B76"/>
    <w:rsid w:val="003C7B7C"/>
    <w:rsid w:val="003D02C3"/>
    <w:rsid w:val="003D0BEA"/>
    <w:rsid w:val="003D1D7F"/>
    <w:rsid w:val="003D3468"/>
    <w:rsid w:val="003D60C1"/>
    <w:rsid w:val="003E2BD8"/>
    <w:rsid w:val="003E3B2B"/>
    <w:rsid w:val="003E4A14"/>
    <w:rsid w:val="003E6210"/>
    <w:rsid w:val="003E65E0"/>
    <w:rsid w:val="003F087E"/>
    <w:rsid w:val="003F1454"/>
    <w:rsid w:val="003F3153"/>
    <w:rsid w:val="003F3B0F"/>
    <w:rsid w:val="003F40B6"/>
    <w:rsid w:val="003F4E00"/>
    <w:rsid w:val="003F614E"/>
    <w:rsid w:val="003F7317"/>
    <w:rsid w:val="00401867"/>
    <w:rsid w:val="00401C28"/>
    <w:rsid w:val="00403822"/>
    <w:rsid w:val="00405ED9"/>
    <w:rsid w:val="00407198"/>
    <w:rsid w:val="0041046D"/>
    <w:rsid w:val="00411901"/>
    <w:rsid w:val="004121D4"/>
    <w:rsid w:val="00413BAD"/>
    <w:rsid w:val="00417460"/>
    <w:rsid w:val="00420B1F"/>
    <w:rsid w:val="00421ADD"/>
    <w:rsid w:val="0042290D"/>
    <w:rsid w:val="00422967"/>
    <w:rsid w:val="004236E5"/>
    <w:rsid w:val="00423759"/>
    <w:rsid w:val="00424265"/>
    <w:rsid w:val="004249E9"/>
    <w:rsid w:val="004269C7"/>
    <w:rsid w:val="0043030A"/>
    <w:rsid w:val="00431DD8"/>
    <w:rsid w:val="0043298D"/>
    <w:rsid w:val="00432D51"/>
    <w:rsid w:val="00433F60"/>
    <w:rsid w:val="00433FA8"/>
    <w:rsid w:val="004362A4"/>
    <w:rsid w:val="00440863"/>
    <w:rsid w:val="004410F6"/>
    <w:rsid w:val="00441377"/>
    <w:rsid w:val="0044340E"/>
    <w:rsid w:val="00443FF0"/>
    <w:rsid w:val="00444AEC"/>
    <w:rsid w:val="0044557D"/>
    <w:rsid w:val="00447297"/>
    <w:rsid w:val="0044763C"/>
    <w:rsid w:val="00447F60"/>
    <w:rsid w:val="004516CB"/>
    <w:rsid w:val="00453083"/>
    <w:rsid w:val="00454C2C"/>
    <w:rsid w:val="004550CB"/>
    <w:rsid w:val="00455CEA"/>
    <w:rsid w:val="004570F4"/>
    <w:rsid w:val="00461798"/>
    <w:rsid w:val="004628BA"/>
    <w:rsid w:val="00466BA3"/>
    <w:rsid w:val="0046795C"/>
    <w:rsid w:val="00467CCB"/>
    <w:rsid w:val="004729A2"/>
    <w:rsid w:val="00472F49"/>
    <w:rsid w:val="004745B9"/>
    <w:rsid w:val="00474C13"/>
    <w:rsid w:val="00474E01"/>
    <w:rsid w:val="004760FF"/>
    <w:rsid w:val="00476F14"/>
    <w:rsid w:val="00477060"/>
    <w:rsid w:val="004774F3"/>
    <w:rsid w:val="00481012"/>
    <w:rsid w:val="004828E1"/>
    <w:rsid w:val="00482D7D"/>
    <w:rsid w:val="004832E8"/>
    <w:rsid w:val="00484E54"/>
    <w:rsid w:val="00485130"/>
    <w:rsid w:val="00485B8A"/>
    <w:rsid w:val="00487237"/>
    <w:rsid w:val="004901B3"/>
    <w:rsid w:val="00490C2F"/>
    <w:rsid w:val="00493BFE"/>
    <w:rsid w:val="00494763"/>
    <w:rsid w:val="00497563"/>
    <w:rsid w:val="004A1315"/>
    <w:rsid w:val="004A24C5"/>
    <w:rsid w:val="004A4562"/>
    <w:rsid w:val="004A4A90"/>
    <w:rsid w:val="004A4DCD"/>
    <w:rsid w:val="004A61D5"/>
    <w:rsid w:val="004A666D"/>
    <w:rsid w:val="004A6ACA"/>
    <w:rsid w:val="004B1B41"/>
    <w:rsid w:val="004B3363"/>
    <w:rsid w:val="004B45BB"/>
    <w:rsid w:val="004B4702"/>
    <w:rsid w:val="004B4BB5"/>
    <w:rsid w:val="004B5107"/>
    <w:rsid w:val="004B7824"/>
    <w:rsid w:val="004C1A74"/>
    <w:rsid w:val="004C4E77"/>
    <w:rsid w:val="004C594C"/>
    <w:rsid w:val="004C6296"/>
    <w:rsid w:val="004C6358"/>
    <w:rsid w:val="004C7FCB"/>
    <w:rsid w:val="004D1E0A"/>
    <w:rsid w:val="004D2065"/>
    <w:rsid w:val="004D2E34"/>
    <w:rsid w:val="004D515E"/>
    <w:rsid w:val="004E1786"/>
    <w:rsid w:val="004E1F9B"/>
    <w:rsid w:val="004E435D"/>
    <w:rsid w:val="004E4A8E"/>
    <w:rsid w:val="004E511A"/>
    <w:rsid w:val="004E57EF"/>
    <w:rsid w:val="004E5827"/>
    <w:rsid w:val="004E601D"/>
    <w:rsid w:val="004E6E96"/>
    <w:rsid w:val="004E7AC8"/>
    <w:rsid w:val="004F3450"/>
    <w:rsid w:val="004F469D"/>
    <w:rsid w:val="00500186"/>
    <w:rsid w:val="00501088"/>
    <w:rsid w:val="00501284"/>
    <w:rsid w:val="00501C17"/>
    <w:rsid w:val="00504C86"/>
    <w:rsid w:val="0050729E"/>
    <w:rsid w:val="00510B81"/>
    <w:rsid w:val="0051127E"/>
    <w:rsid w:val="00513B53"/>
    <w:rsid w:val="005156AA"/>
    <w:rsid w:val="00520095"/>
    <w:rsid w:val="00521F1E"/>
    <w:rsid w:val="00522958"/>
    <w:rsid w:val="005247DC"/>
    <w:rsid w:val="00524E8A"/>
    <w:rsid w:val="00525580"/>
    <w:rsid w:val="005273F1"/>
    <w:rsid w:val="00530F58"/>
    <w:rsid w:val="00534F92"/>
    <w:rsid w:val="005353CA"/>
    <w:rsid w:val="005377D5"/>
    <w:rsid w:val="00544D42"/>
    <w:rsid w:val="00550355"/>
    <w:rsid w:val="00550A6F"/>
    <w:rsid w:val="00550D26"/>
    <w:rsid w:val="00550D91"/>
    <w:rsid w:val="0055467D"/>
    <w:rsid w:val="00554B46"/>
    <w:rsid w:val="00556AA6"/>
    <w:rsid w:val="00556ED2"/>
    <w:rsid w:val="00557083"/>
    <w:rsid w:val="00560B62"/>
    <w:rsid w:val="00562025"/>
    <w:rsid w:val="005633ED"/>
    <w:rsid w:val="0056394A"/>
    <w:rsid w:val="0056584B"/>
    <w:rsid w:val="005658A7"/>
    <w:rsid w:val="005659E8"/>
    <w:rsid w:val="005661C2"/>
    <w:rsid w:val="00570369"/>
    <w:rsid w:val="00570911"/>
    <w:rsid w:val="00571369"/>
    <w:rsid w:val="00572426"/>
    <w:rsid w:val="00572FF5"/>
    <w:rsid w:val="0057369B"/>
    <w:rsid w:val="005753EC"/>
    <w:rsid w:val="005770C2"/>
    <w:rsid w:val="00580B2B"/>
    <w:rsid w:val="00581BBE"/>
    <w:rsid w:val="0058226E"/>
    <w:rsid w:val="00583022"/>
    <w:rsid w:val="00587AB3"/>
    <w:rsid w:val="00591EDA"/>
    <w:rsid w:val="005937EC"/>
    <w:rsid w:val="0059481F"/>
    <w:rsid w:val="0059535D"/>
    <w:rsid w:val="00595BFF"/>
    <w:rsid w:val="00595E8B"/>
    <w:rsid w:val="005964B1"/>
    <w:rsid w:val="005978C4"/>
    <w:rsid w:val="00597C92"/>
    <w:rsid w:val="00597DDA"/>
    <w:rsid w:val="005A1721"/>
    <w:rsid w:val="005A21F4"/>
    <w:rsid w:val="005A2EF5"/>
    <w:rsid w:val="005A32FA"/>
    <w:rsid w:val="005A4874"/>
    <w:rsid w:val="005A53E9"/>
    <w:rsid w:val="005A5FC4"/>
    <w:rsid w:val="005A6A60"/>
    <w:rsid w:val="005A76C3"/>
    <w:rsid w:val="005B12FB"/>
    <w:rsid w:val="005B30F8"/>
    <w:rsid w:val="005B47CD"/>
    <w:rsid w:val="005B60B0"/>
    <w:rsid w:val="005B61E7"/>
    <w:rsid w:val="005B64B4"/>
    <w:rsid w:val="005B6CF2"/>
    <w:rsid w:val="005C0D9E"/>
    <w:rsid w:val="005C0DD0"/>
    <w:rsid w:val="005C28C1"/>
    <w:rsid w:val="005D3AF8"/>
    <w:rsid w:val="005D5005"/>
    <w:rsid w:val="005D50A8"/>
    <w:rsid w:val="005D6341"/>
    <w:rsid w:val="005D6716"/>
    <w:rsid w:val="005D6AFF"/>
    <w:rsid w:val="005D6BC5"/>
    <w:rsid w:val="005D7777"/>
    <w:rsid w:val="005E0549"/>
    <w:rsid w:val="005E17BB"/>
    <w:rsid w:val="005E1E0B"/>
    <w:rsid w:val="005E20A2"/>
    <w:rsid w:val="005E293D"/>
    <w:rsid w:val="005E30DC"/>
    <w:rsid w:val="005E359B"/>
    <w:rsid w:val="005E6AE1"/>
    <w:rsid w:val="005E79F9"/>
    <w:rsid w:val="005E7E79"/>
    <w:rsid w:val="005F207E"/>
    <w:rsid w:val="005F2102"/>
    <w:rsid w:val="005F2D01"/>
    <w:rsid w:val="005F3034"/>
    <w:rsid w:val="005F3D35"/>
    <w:rsid w:val="005F667A"/>
    <w:rsid w:val="005F6F7A"/>
    <w:rsid w:val="00600D0F"/>
    <w:rsid w:val="0060157B"/>
    <w:rsid w:val="00601ECB"/>
    <w:rsid w:val="00602434"/>
    <w:rsid w:val="006046DE"/>
    <w:rsid w:val="0060640E"/>
    <w:rsid w:val="006075C2"/>
    <w:rsid w:val="00610DEA"/>
    <w:rsid w:val="006112F5"/>
    <w:rsid w:val="006119B4"/>
    <w:rsid w:val="00611A0C"/>
    <w:rsid w:val="00612522"/>
    <w:rsid w:val="0061333F"/>
    <w:rsid w:val="006150E4"/>
    <w:rsid w:val="00617CDA"/>
    <w:rsid w:val="00620B02"/>
    <w:rsid w:val="00620E72"/>
    <w:rsid w:val="00622607"/>
    <w:rsid w:val="00622C86"/>
    <w:rsid w:val="006233C6"/>
    <w:rsid w:val="00624702"/>
    <w:rsid w:val="006307ED"/>
    <w:rsid w:val="00631B64"/>
    <w:rsid w:val="00631BA4"/>
    <w:rsid w:val="0063269B"/>
    <w:rsid w:val="00632866"/>
    <w:rsid w:val="00632B1B"/>
    <w:rsid w:val="006338FE"/>
    <w:rsid w:val="00633F84"/>
    <w:rsid w:val="00635457"/>
    <w:rsid w:val="00636D8B"/>
    <w:rsid w:val="00637798"/>
    <w:rsid w:val="0064064E"/>
    <w:rsid w:val="00640723"/>
    <w:rsid w:val="006409D0"/>
    <w:rsid w:val="0064124D"/>
    <w:rsid w:val="00643C3D"/>
    <w:rsid w:val="006471B0"/>
    <w:rsid w:val="0064788B"/>
    <w:rsid w:val="00647EA5"/>
    <w:rsid w:val="00651E35"/>
    <w:rsid w:val="00654A1F"/>
    <w:rsid w:val="00655963"/>
    <w:rsid w:val="00655E0E"/>
    <w:rsid w:val="0066001D"/>
    <w:rsid w:val="00661752"/>
    <w:rsid w:val="00661C71"/>
    <w:rsid w:val="006632A1"/>
    <w:rsid w:val="00663B8F"/>
    <w:rsid w:val="00664A1A"/>
    <w:rsid w:val="00664C02"/>
    <w:rsid w:val="00666291"/>
    <w:rsid w:val="0066696D"/>
    <w:rsid w:val="006673DE"/>
    <w:rsid w:val="006679F6"/>
    <w:rsid w:val="00667D31"/>
    <w:rsid w:val="00672AED"/>
    <w:rsid w:val="00673238"/>
    <w:rsid w:val="0068205C"/>
    <w:rsid w:val="00684450"/>
    <w:rsid w:val="006878A6"/>
    <w:rsid w:val="00690884"/>
    <w:rsid w:val="00691654"/>
    <w:rsid w:val="00691D82"/>
    <w:rsid w:val="006922F8"/>
    <w:rsid w:val="00692357"/>
    <w:rsid w:val="006928E7"/>
    <w:rsid w:val="006929E1"/>
    <w:rsid w:val="0069374F"/>
    <w:rsid w:val="006946B3"/>
    <w:rsid w:val="00694C89"/>
    <w:rsid w:val="00695B09"/>
    <w:rsid w:val="00696F61"/>
    <w:rsid w:val="006A07C4"/>
    <w:rsid w:val="006A1654"/>
    <w:rsid w:val="006A1A31"/>
    <w:rsid w:val="006A31DB"/>
    <w:rsid w:val="006A3F42"/>
    <w:rsid w:val="006A620E"/>
    <w:rsid w:val="006B077D"/>
    <w:rsid w:val="006B14CD"/>
    <w:rsid w:val="006B20AC"/>
    <w:rsid w:val="006B2C89"/>
    <w:rsid w:val="006B37E2"/>
    <w:rsid w:val="006B58E3"/>
    <w:rsid w:val="006B662D"/>
    <w:rsid w:val="006C29B6"/>
    <w:rsid w:val="006C2DCA"/>
    <w:rsid w:val="006C3A89"/>
    <w:rsid w:val="006C4B68"/>
    <w:rsid w:val="006C5AB8"/>
    <w:rsid w:val="006C5ECD"/>
    <w:rsid w:val="006C7747"/>
    <w:rsid w:val="006C7A94"/>
    <w:rsid w:val="006D02A8"/>
    <w:rsid w:val="006D15FA"/>
    <w:rsid w:val="006D2115"/>
    <w:rsid w:val="006D2620"/>
    <w:rsid w:val="006D2FE1"/>
    <w:rsid w:val="006D315F"/>
    <w:rsid w:val="006D3334"/>
    <w:rsid w:val="006E0622"/>
    <w:rsid w:val="006E12DD"/>
    <w:rsid w:val="006E25B3"/>
    <w:rsid w:val="006E26B4"/>
    <w:rsid w:val="006E4D4C"/>
    <w:rsid w:val="006E5BFA"/>
    <w:rsid w:val="006F1817"/>
    <w:rsid w:val="006F6DF3"/>
    <w:rsid w:val="007001D9"/>
    <w:rsid w:val="007022B8"/>
    <w:rsid w:val="007023B4"/>
    <w:rsid w:val="00703C00"/>
    <w:rsid w:val="00703CD2"/>
    <w:rsid w:val="00704D25"/>
    <w:rsid w:val="00705035"/>
    <w:rsid w:val="007050B7"/>
    <w:rsid w:val="00705F1A"/>
    <w:rsid w:val="0070609A"/>
    <w:rsid w:val="00711A92"/>
    <w:rsid w:val="007138B3"/>
    <w:rsid w:val="00713A36"/>
    <w:rsid w:val="00717391"/>
    <w:rsid w:val="00720FD7"/>
    <w:rsid w:val="0072239E"/>
    <w:rsid w:val="00724136"/>
    <w:rsid w:val="00727C1C"/>
    <w:rsid w:val="00727F84"/>
    <w:rsid w:val="0073009A"/>
    <w:rsid w:val="0073018B"/>
    <w:rsid w:val="0073217C"/>
    <w:rsid w:val="00737985"/>
    <w:rsid w:val="00737BCE"/>
    <w:rsid w:val="00740A47"/>
    <w:rsid w:val="007435CF"/>
    <w:rsid w:val="00743E2F"/>
    <w:rsid w:val="00744299"/>
    <w:rsid w:val="007457A9"/>
    <w:rsid w:val="00745DA9"/>
    <w:rsid w:val="007467A3"/>
    <w:rsid w:val="007470F9"/>
    <w:rsid w:val="00750CB4"/>
    <w:rsid w:val="00751814"/>
    <w:rsid w:val="00760D7E"/>
    <w:rsid w:val="007644AC"/>
    <w:rsid w:val="00767AD7"/>
    <w:rsid w:val="00770392"/>
    <w:rsid w:val="0077282E"/>
    <w:rsid w:val="00773CB4"/>
    <w:rsid w:val="00773FEA"/>
    <w:rsid w:val="00777F08"/>
    <w:rsid w:val="00783500"/>
    <w:rsid w:val="00784D1D"/>
    <w:rsid w:val="007850F8"/>
    <w:rsid w:val="0078562F"/>
    <w:rsid w:val="00787077"/>
    <w:rsid w:val="00787DDA"/>
    <w:rsid w:val="00791C53"/>
    <w:rsid w:val="0079286B"/>
    <w:rsid w:val="00793747"/>
    <w:rsid w:val="00796530"/>
    <w:rsid w:val="00796F97"/>
    <w:rsid w:val="007A097A"/>
    <w:rsid w:val="007A1E64"/>
    <w:rsid w:val="007A2689"/>
    <w:rsid w:val="007A26B1"/>
    <w:rsid w:val="007A38EB"/>
    <w:rsid w:val="007A390B"/>
    <w:rsid w:val="007A3D18"/>
    <w:rsid w:val="007A47ED"/>
    <w:rsid w:val="007A4B6B"/>
    <w:rsid w:val="007A6919"/>
    <w:rsid w:val="007A7131"/>
    <w:rsid w:val="007A7F3D"/>
    <w:rsid w:val="007B0494"/>
    <w:rsid w:val="007B0963"/>
    <w:rsid w:val="007B096F"/>
    <w:rsid w:val="007B249A"/>
    <w:rsid w:val="007B55DC"/>
    <w:rsid w:val="007B5A4E"/>
    <w:rsid w:val="007B5D0A"/>
    <w:rsid w:val="007C10F4"/>
    <w:rsid w:val="007C1B81"/>
    <w:rsid w:val="007C289D"/>
    <w:rsid w:val="007C32CB"/>
    <w:rsid w:val="007C3C1C"/>
    <w:rsid w:val="007C3C28"/>
    <w:rsid w:val="007C5102"/>
    <w:rsid w:val="007C55B7"/>
    <w:rsid w:val="007C5A7F"/>
    <w:rsid w:val="007C72BB"/>
    <w:rsid w:val="007D083B"/>
    <w:rsid w:val="007D1D89"/>
    <w:rsid w:val="007D1EC4"/>
    <w:rsid w:val="007D229D"/>
    <w:rsid w:val="007D2A18"/>
    <w:rsid w:val="007D2B50"/>
    <w:rsid w:val="007D4A5F"/>
    <w:rsid w:val="007D544D"/>
    <w:rsid w:val="007D565F"/>
    <w:rsid w:val="007D65D2"/>
    <w:rsid w:val="007D6C87"/>
    <w:rsid w:val="007D794A"/>
    <w:rsid w:val="007D7D72"/>
    <w:rsid w:val="007E121F"/>
    <w:rsid w:val="007E1708"/>
    <w:rsid w:val="007E2182"/>
    <w:rsid w:val="007E46FF"/>
    <w:rsid w:val="007F0CED"/>
    <w:rsid w:val="007F0DB6"/>
    <w:rsid w:val="007F0E7C"/>
    <w:rsid w:val="007F2543"/>
    <w:rsid w:val="007F2E11"/>
    <w:rsid w:val="007F40EA"/>
    <w:rsid w:val="007F4FE9"/>
    <w:rsid w:val="007F5228"/>
    <w:rsid w:val="007F6B47"/>
    <w:rsid w:val="007F6E72"/>
    <w:rsid w:val="007F7D9E"/>
    <w:rsid w:val="00800302"/>
    <w:rsid w:val="00801230"/>
    <w:rsid w:val="00804AD9"/>
    <w:rsid w:val="00806426"/>
    <w:rsid w:val="00806E2D"/>
    <w:rsid w:val="00807A45"/>
    <w:rsid w:val="00810090"/>
    <w:rsid w:val="0081123E"/>
    <w:rsid w:val="00812048"/>
    <w:rsid w:val="00812AAD"/>
    <w:rsid w:val="00813F1C"/>
    <w:rsid w:val="008141FB"/>
    <w:rsid w:val="00814E76"/>
    <w:rsid w:val="00815DF7"/>
    <w:rsid w:val="00820D73"/>
    <w:rsid w:val="0082187D"/>
    <w:rsid w:val="00822222"/>
    <w:rsid w:val="008225BA"/>
    <w:rsid w:val="00822864"/>
    <w:rsid w:val="00822951"/>
    <w:rsid w:val="0082462B"/>
    <w:rsid w:val="0082517D"/>
    <w:rsid w:val="008256CB"/>
    <w:rsid w:val="0082590D"/>
    <w:rsid w:val="008279C0"/>
    <w:rsid w:val="00830BC2"/>
    <w:rsid w:val="0083181F"/>
    <w:rsid w:val="00833184"/>
    <w:rsid w:val="008340F9"/>
    <w:rsid w:val="00834FB1"/>
    <w:rsid w:val="008356F3"/>
    <w:rsid w:val="00842A23"/>
    <w:rsid w:val="0084698A"/>
    <w:rsid w:val="00852B23"/>
    <w:rsid w:val="008569FE"/>
    <w:rsid w:val="008601C0"/>
    <w:rsid w:val="00860240"/>
    <w:rsid w:val="00860AC0"/>
    <w:rsid w:val="008627D6"/>
    <w:rsid w:val="00863D69"/>
    <w:rsid w:val="00864987"/>
    <w:rsid w:val="00864A49"/>
    <w:rsid w:val="00865527"/>
    <w:rsid w:val="008711A7"/>
    <w:rsid w:val="00871D99"/>
    <w:rsid w:val="0087217A"/>
    <w:rsid w:val="0087259E"/>
    <w:rsid w:val="00872AE1"/>
    <w:rsid w:val="00873913"/>
    <w:rsid w:val="00876E35"/>
    <w:rsid w:val="00881864"/>
    <w:rsid w:val="00881B45"/>
    <w:rsid w:val="008848F8"/>
    <w:rsid w:val="00884ABC"/>
    <w:rsid w:val="00885620"/>
    <w:rsid w:val="00885A2A"/>
    <w:rsid w:val="008878FE"/>
    <w:rsid w:val="00890F75"/>
    <w:rsid w:val="008913C3"/>
    <w:rsid w:val="00891F00"/>
    <w:rsid w:val="008924B9"/>
    <w:rsid w:val="00892677"/>
    <w:rsid w:val="008949CB"/>
    <w:rsid w:val="008A04B3"/>
    <w:rsid w:val="008A05E4"/>
    <w:rsid w:val="008A2450"/>
    <w:rsid w:val="008A3A00"/>
    <w:rsid w:val="008A7A4D"/>
    <w:rsid w:val="008B065F"/>
    <w:rsid w:val="008B36B0"/>
    <w:rsid w:val="008B4F5B"/>
    <w:rsid w:val="008B6542"/>
    <w:rsid w:val="008C01FB"/>
    <w:rsid w:val="008C0989"/>
    <w:rsid w:val="008C0C09"/>
    <w:rsid w:val="008C1FB0"/>
    <w:rsid w:val="008C3233"/>
    <w:rsid w:val="008C55F5"/>
    <w:rsid w:val="008C73DF"/>
    <w:rsid w:val="008C7C83"/>
    <w:rsid w:val="008D18E2"/>
    <w:rsid w:val="008D46E0"/>
    <w:rsid w:val="008D558D"/>
    <w:rsid w:val="008D602A"/>
    <w:rsid w:val="008D69D6"/>
    <w:rsid w:val="008E0F4D"/>
    <w:rsid w:val="008E1D71"/>
    <w:rsid w:val="008E1E2E"/>
    <w:rsid w:val="008E3159"/>
    <w:rsid w:val="008E3707"/>
    <w:rsid w:val="008E3DDF"/>
    <w:rsid w:val="008E40BD"/>
    <w:rsid w:val="008E4517"/>
    <w:rsid w:val="008E4BDE"/>
    <w:rsid w:val="008E5B30"/>
    <w:rsid w:val="008E6F84"/>
    <w:rsid w:val="008F044C"/>
    <w:rsid w:val="008F10A0"/>
    <w:rsid w:val="008F1A88"/>
    <w:rsid w:val="008F1B77"/>
    <w:rsid w:val="008F2058"/>
    <w:rsid w:val="008F2182"/>
    <w:rsid w:val="008F59BE"/>
    <w:rsid w:val="008F6C0C"/>
    <w:rsid w:val="009013F7"/>
    <w:rsid w:val="0090491C"/>
    <w:rsid w:val="00905571"/>
    <w:rsid w:val="00906C47"/>
    <w:rsid w:val="00907634"/>
    <w:rsid w:val="00910633"/>
    <w:rsid w:val="009108BF"/>
    <w:rsid w:val="00911ED8"/>
    <w:rsid w:val="00912377"/>
    <w:rsid w:val="00912F11"/>
    <w:rsid w:val="0091364F"/>
    <w:rsid w:val="0091429A"/>
    <w:rsid w:val="00914E8E"/>
    <w:rsid w:val="00915BC0"/>
    <w:rsid w:val="00916476"/>
    <w:rsid w:val="00916A91"/>
    <w:rsid w:val="0092053E"/>
    <w:rsid w:val="00921328"/>
    <w:rsid w:val="009217B3"/>
    <w:rsid w:val="00921A21"/>
    <w:rsid w:val="009225CE"/>
    <w:rsid w:val="009249E1"/>
    <w:rsid w:val="00925E1B"/>
    <w:rsid w:val="00926695"/>
    <w:rsid w:val="00931C27"/>
    <w:rsid w:val="00931DB5"/>
    <w:rsid w:val="0093305D"/>
    <w:rsid w:val="009335A3"/>
    <w:rsid w:val="00933DD8"/>
    <w:rsid w:val="0093513D"/>
    <w:rsid w:val="009365CA"/>
    <w:rsid w:val="0093691D"/>
    <w:rsid w:val="00936B05"/>
    <w:rsid w:val="00940777"/>
    <w:rsid w:val="00940EF0"/>
    <w:rsid w:val="00944144"/>
    <w:rsid w:val="00945BB2"/>
    <w:rsid w:val="00945D94"/>
    <w:rsid w:val="00947859"/>
    <w:rsid w:val="00950CCA"/>
    <w:rsid w:val="00951524"/>
    <w:rsid w:val="009516B3"/>
    <w:rsid w:val="00951829"/>
    <w:rsid w:val="00952151"/>
    <w:rsid w:val="00955248"/>
    <w:rsid w:val="009558F0"/>
    <w:rsid w:val="00956CED"/>
    <w:rsid w:val="009574B3"/>
    <w:rsid w:val="00961B8E"/>
    <w:rsid w:val="0096338B"/>
    <w:rsid w:val="00963F06"/>
    <w:rsid w:val="009677B3"/>
    <w:rsid w:val="00967A47"/>
    <w:rsid w:val="00970786"/>
    <w:rsid w:val="00970E30"/>
    <w:rsid w:val="00971ED3"/>
    <w:rsid w:val="00973316"/>
    <w:rsid w:val="00974C19"/>
    <w:rsid w:val="00975657"/>
    <w:rsid w:val="00975816"/>
    <w:rsid w:val="0097594B"/>
    <w:rsid w:val="00975E8C"/>
    <w:rsid w:val="00980114"/>
    <w:rsid w:val="00981461"/>
    <w:rsid w:val="0098276B"/>
    <w:rsid w:val="009830D9"/>
    <w:rsid w:val="00984038"/>
    <w:rsid w:val="00985AE1"/>
    <w:rsid w:val="0098616D"/>
    <w:rsid w:val="0099229C"/>
    <w:rsid w:val="00992CB2"/>
    <w:rsid w:val="00993527"/>
    <w:rsid w:val="00995EFE"/>
    <w:rsid w:val="009A1EAD"/>
    <w:rsid w:val="009A277A"/>
    <w:rsid w:val="009A29A9"/>
    <w:rsid w:val="009A32D2"/>
    <w:rsid w:val="009A402C"/>
    <w:rsid w:val="009A4341"/>
    <w:rsid w:val="009A52E5"/>
    <w:rsid w:val="009A6803"/>
    <w:rsid w:val="009A7AA9"/>
    <w:rsid w:val="009B079C"/>
    <w:rsid w:val="009B08B9"/>
    <w:rsid w:val="009B3A09"/>
    <w:rsid w:val="009B3FEB"/>
    <w:rsid w:val="009B6343"/>
    <w:rsid w:val="009B68B1"/>
    <w:rsid w:val="009C0DBE"/>
    <w:rsid w:val="009C207E"/>
    <w:rsid w:val="009C41D0"/>
    <w:rsid w:val="009C4906"/>
    <w:rsid w:val="009C4B4D"/>
    <w:rsid w:val="009C5254"/>
    <w:rsid w:val="009C6C95"/>
    <w:rsid w:val="009C6E1A"/>
    <w:rsid w:val="009C78EA"/>
    <w:rsid w:val="009D0F6F"/>
    <w:rsid w:val="009D0F7B"/>
    <w:rsid w:val="009D419F"/>
    <w:rsid w:val="009E1B2A"/>
    <w:rsid w:val="009E2D4D"/>
    <w:rsid w:val="009E3162"/>
    <w:rsid w:val="009E5052"/>
    <w:rsid w:val="009E628D"/>
    <w:rsid w:val="009E7A65"/>
    <w:rsid w:val="009F1EB1"/>
    <w:rsid w:val="009F2BBD"/>
    <w:rsid w:val="009F2F2E"/>
    <w:rsid w:val="009F34CC"/>
    <w:rsid w:val="009F408B"/>
    <w:rsid w:val="009F4421"/>
    <w:rsid w:val="009F46CA"/>
    <w:rsid w:val="009F47F8"/>
    <w:rsid w:val="009F4F4A"/>
    <w:rsid w:val="009F574D"/>
    <w:rsid w:val="009F74E6"/>
    <w:rsid w:val="00A0001D"/>
    <w:rsid w:val="00A03356"/>
    <w:rsid w:val="00A101F3"/>
    <w:rsid w:val="00A10992"/>
    <w:rsid w:val="00A10D2B"/>
    <w:rsid w:val="00A112F9"/>
    <w:rsid w:val="00A12D5E"/>
    <w:rsid w:val="00A13585"/>
    <w:rsid w:val="00A13D05"/>
    <w:rsid w:val="00A13D99"/>
    <w:rsid w:val="00A167B7"/>
    <w:rsid w:val="00A217A8"/>
    <w:rsid w:val="00A303EB"/>
    <w:rsid w:val="00A323B2"/>
    <w:rsid w:val="00A32609"/>
    <w:rsid w:val="00A34308"/>
    <w:rsid w:val="00A3482F"/>
    <w:rsid w:val="00A3619B"/>
    <w:rsid w:val="00A368BA"/>
    <w:rsid w:val="00A36E1F"/>
    <w:rsid w:val="00A409FD"/>
    <w:rsid w:val="00A40E35"/>
    <w:rsid w:val="00A43C12"/>
    <w:rsid w:val="00A458E3"/>
    <w:rsid w:val="00A50523"/>
    <w:rsid w:val="00A5059F"/>
    <w:rsid w:val="00A50B8C"/>
    <w:rsid w:val="00A5259A"/>
    <w:rsid w:val="00A53E70"/>
    <w:rsid w:val="00A56746"/>
    <w:rsid w:val="00A5758F"/>
    <w:rsid w:val="00A57782"/>
    <w:rsid w:val="00A61D83"/>
    <w:rsid w:val="00A64B14"/>
    <w:rsid w:val="00A65896"/>
    <w:rsid w:val="00A66148"/>
    <w:rsid w:val="00A67B29"/>
    <w:rsid w:val="00A7084A"/>
    <w:rsid w:val="00A71D93"/>
    <w:rsid w:val="00A72119"/>
    <w:rsid w:val="00A73451"/>
    <w:rsid w:val="00A743C3"/>
    <w:rsid w:val="00A76382"/>
    <w:rsid w:val="00A76C97"/>
    <w:rsid w:val="00A777B0"/>
    <w:rsid w:val="00A8449F"/>
    <w:rsid w:val="00A85530"/>
    <w:rsid w:val="00A85D31"/>
    <w:rsid w:val="00A85E2B"/>
    <w:rsid w:val="00A904FC"/>
    <w:rsid w:val="00A90BD6"/>
    <w:rsid w:val="00A9308A"/>
    <w:rsid w:val="00A930D0"/>
    <w:rsid w:val="00A938D6"/>
    <w:rsid w:val="00A95DA7"/>
    <w:rsid w:val="00A95DE7"/>
    <w:rsid w:val="00A9665D"/>
    <w:rsid w:val="00A9728B"/>
    <w:rsid w:val="00A97827"/>
    <w:rsid w:val="00A97A0B"/>
    <w:rsid w:val="00A97EC1"/>
    <w:rsid w:val="00AA07B7"/>
    <w:rsid w:val="00AA6077"/>
    <w:rsid w:val="00AA6666"/>
    <w:rsid w:val="00AA78FA"/>
    <w:rsid w:val="00AB14DB"/>
    <w:rsid w:val="00AB2852"/>
    <w:rsid w:val="00AB3D3F"/>
    <w:rsid w:val="00AB48BD"/>
    <w:rsid w:val="00AB58CC"/>
    <w:rsid w:val="00AC0CF9"/>
    <w:rsid w:val="00AC1D12"/>
    <w:rsid w:val="00AC2EE6"/>
    <w:rsid w:val="00AC4AF9"/>
    <w:rsid w:val="00AC7159"/>
    <w:rsid w:val="00AC7C32"/>
    <w:rsid w:val="00AD32F0"/>
    <w:rsid w:val="00AD3A39"/>
    <w:rsid w:val="00AD446E"/>
    <w:rsid w:val="00AD4514"/>
    <w:rsid w:val="00AD4BE5"/>
    <w:rsid w:val="00AD61DB"/>
    <w:rsid w:val="00AD6C5E"/>
    <w:rsid w:val="00AD754B"/>
    <w:rsid w:val="00AD7674"/>
    <w:rsid w:val="00AD7B28"/>
    <w:rsid w:val="00AE0B8D"/>
    <w:rsid w:val="00AE17A4"/>
    <w:rsid w:val="00AE241D"/>
    <w:rsid w:val="00AE2839"/>
    <w:rsid w:val="00AE30A7"/>
    <w:rsid w:val="00AE3B13"/>
    <w:rsid w:val="00AE5467"/>
    <w:rsid w:val="00AE5B2D"/>
    <w:rsid w:val="00AF0C13"/>
    <w:rsid w:val="00AF4B5C"/>
    <w:rsid w:val="00AF5EA4"/>
    <w:rsid w:val="00AF6244"/>
    <w:rsid w:val="00AF6678"/>
    <w:rsid w:val="00AF6EAA"/>
    <w:rsid w:val="00B0175F"/>
    <w:rsid w:val="00B03A66"/>
    <w:rsid w:val="00B040A9"/>
    <w:rsid w:val="00B059B1"/>
    <w:rsid w:val="00B05E56"/>
    <w:rsid w:val="00B0650E"/>
    <w:rsid w:val="00B075B0"/>
    <w:rsid w:val="00B07DF5"/>
    <w:rsid w:val="00B07EC0"/>
    <w:rsid w:val="00B10EBE"/>
    <w:rsid w:val="00B11166"/>
    <w:rsid w:val="00B12590"/>
    <w:rsid w:val="00B1357C"/>
    <w:rsid w:val="00B14320"/>
    <w:rsid w:val="00B15050"/>
    <w:rsid w:val="00B15E6A"/>
    <w:rsid w:val="00B215D0"/>
    <w:rsid w:val="00B226DB"/>
    <w:rsid w:val="00B23613"/>
    <w:rsid w:val="00B23E76"/>
    <w:rsid w:val="00B23ED8"/>
    <w:rsid w:val="00B26484"/>
    <w:rsid w:val="00B276BD"/>
    <w:rsid w:val="00B27D2C"/>
    <w:rsid w:val="00B31A29"/>
    <w:rsid w:val="00B322D7"/>
    <w:rsid w:val="00B33D42"/>
    <w:rsid w:val="00B34645"/>
    <w:rsid w:val="00B36E33"/>
    <w:rsid w:val="00B371B7"/>
    <w:rsid w:val="00B40D21"/>
    <w:rsid w:val="00B42042"/>
    <w:rsid w:val="00B42EA5"/>
    <w:rsid w:val="00B46A7D"/>
    <w:rsid w:val="00B4708D"/>
    <w:rsid w:val="00B472EA"/>
    <w:rsid w:val="00B47D6E"/>
    <w:rsid w:val="00B51702"/>
    <w:rsid w:val="00B5340F"/>
    <w:rsid w:val="00B55C75"/>
    <w:rsid w:val="00B567F8"/>
    <w:rsid w:val="00B57E76"/>
    <w:rsid w:val="00B61EB7"/>
    <w:rsid w:val="00B6690E"/>
    <w:rsid w:val="00B670CB"/>
    <w:rsid w:val="00B70049"/>
    <w:rsid w:val="00B75110"/>
    <w:rsid w:val="00B762D6"/>
    <w:rsid w:val="00B828FF"/>
    <w:rsid w:val="00B83123"/>
    <w:rsid w:val="00B840A0"/>
    <w:rsid w:val="00B84842"/>
    <w:rsid w:val="00B85010"/>
    <w:rsid w:val="00B85488"/>
    <w:rsid w:val="00B900C9"/>
    <w:rsid w:val="00B910D4"/>
    <w:rsid w:val="00B91DA6"/>
    <w:rsid w:val="00B926FE"/>
    <w:rsid w:val="00B933EA"/>
    <w:rsid w:val="00B94B47"/>
    <w:rsid w:val="00B95D07"/>
    <w:rsid w:val="00B96CC4"/>
    <w:rsid w:val="00B97C7B"/>
    <w:rsid w:val="00BA00D5"/>
    <w:rsid w:val="00BA0379"/>
    <w:rsid w:val="00BA14AB"/>
    <w:rsid w:val="00BA1E99"/>
    <w:rsid w:val="00BA2E0C"/>
    <w:rsid w:val="00BA452F"/>
    <w:rsid w:val="00BB1408"/>
    <w:rsid w:val="00BB730B"/>
    <w:rsid w:val="00BB77F8"/>
    <w:rsid w:val="00BC00A2"/>
    <w:rsid w:val="00BC0FCE"/>
    <w:rsid w:val="00BC533B"/>
    <w:rsid w:val="00BC6C56"/>
    <w:rsid w:val="00BD0274"/>
    <w:rsid w:val="00BD07B5"/>
    <w:rsid w:val="00BD3C87"/>
    <w:rsid w:val="00BD5341"/>
    <w:rsid w:val="00BD7E5E"/>
    <w:rsid w:val="00BE1B21"/>
    <w:rsid w:val="00BE2A46"/>
    <w:rsid w:val="00BE3DEE"/>
    <w:rsid w:val="00BE4D20"/>
    <w:rsid w:val="00BE5631"/>
    <w:rsid w:val="00BF0AB7"/>
    <w:rsid w:val="00BF192C"/>
    <w:rsid w:val="00BF34E1"/>
    <w:rsid w:val="00BF3A36"/>
    <w:rsid w:val="00BF4245"/>
    <w:rsid w:val="00C012E8"/>
    <w:rsid w:val="00C027F5"/>
    <w:rsid w:val="00C02EBE"/>
    <w:rsid w:val="00C03089"/>
    <w:rsid w:val="00C0593C"/>
    <w:rsid w:val="00C06026"/>
    <w:rsid w:val="00C06E04"/>
    <w:rsid w:val="00C1355C"/>
    <w:rsid w:val="00C141DE"/>
    <w:rsid w:val="00C175AF"/>
    <w:rsid w:val="00C175CC"/>
    <w:rsid w:val="00C1768A"/>
    <w:rsid w:val="00C1775A"/>
    <w:rsid w:val="00C17944"/>
    <w:rsid w:val="00C20BB8"/>
    <w:rsid w:val="00C20FA5"/>
    <w:rsid w:val="00C22DF4"/>
    <w:rsid w:val="00C24723"/>
    <w:rsid w:val="00C2782D"/>
    <w:rsid w:val="00C27E75"/>
    <w:rsid w:val="00C31A28"/>
    <w:rsid w:val="00C326CC"/>
    <w:rsid w:val="00C33EFA"/>
    <w:rsid w:val="00C34018"/>
    <w:rsid w:val="00C34D74"/>
    <w:rsid w:val="00C3554E"/>
    <w:rsid w:val="00C36CCB"/>
    <w:rsid w:val="00C37527"/>
    <w:rsid w:val="00C40690"/>
    <w:rsid w:val="00C4161F"/>
    <w:rsid w:val="00C42506"/>
    <w:rsid w:val="00C42697"/>
    <w:rsid w:val="00C43470"/>
    <w:rsid w:val="00C43957"/>
    <w:rsid w:val="00C43D67"/>
    <w:rsid w:val="00C44E93"/>
    <w:rsid w:val="00C44F8B"/>
    <w:rsid w:val="00C52947"/>
    <w:rsid w:val="00C5596F"/>
    <w:rsid w:val="00C55C55"/>
    <w:rsid w:val="00C61728"/>
    <w:rsid w:val="00C61773"/>
    <w:rsid w:val="00C6183A"/>
    <w:rsid w:val="00C618E8"/>
    <w:rsid w:val="00C61D5D"/>
    <w:rsid w:val="00C62768"/>
    <w:rsid w:val="00C6522F"/>
    <w:rsid w:val="00C708E2"/>
    <w:rsid w:val="00C718B1"/>
    <w:rsid w:val="00C7223A"/>
    <w:rsid w:val="00C73984"/>
    <w:rsid w:val="00C77AE8"/>
    <w:rsid w:val="00C82B03"/>
    <w:rsid w:val="00C82CE0"/>
    <w:rsid w:val="00C8307B"/>
    <w:rsid w:val="00C830D1"/>
    <w:rsid w:val="00C83426"/>
    <w:rsid w:val="00C83569"/>
    <w:rsid w:val="00C83739"/>
    <w:rsid w:val="00C8641F"/>
    <w:rsid w:val="00C86BF1"/>
    <w:rsid w:val="00C86F3A"/>
    <w:rsid w:val="00C906E6"/>
    <w:rsid w:val="00C90EB2"/>
    <w:rsid w:val="00C93D35"/>
    <w:rsid w:val="00C96719"/>
    <w:rsid w:val="00C967FC"/>
    <w:rsid w:val="00C97618"/>
    <w:rsid w:val="00C97B5D"/>
    <w:rsid w:val="00C97D55"/>
    <w:rsid w:val="00CA230C"/>
    <w:rsid w:val="00CA26F0"/>
    <w:rsid w:val="00CA3AD4"/>
    <w:rsid w:val="00CA46C2"/>
    <w:rsid w:val="00CA4E4A"/>
    <w:rsid w:val="00CA57C7"/>
    <w:rsid w:val="00CA5DC7"/>
    <w:rsid w:val="00CA68D6"/>
    <w:rsid w:val="00CA71A2"/>
    <w:rsid w:val="00CB0679"/>
    <w:rsid w:val="00CB1296"/>
    <w:rsid w:val="00CB4871"/>
    <w:rsid w:val="00CB4B7E"/>
    <w:rsid w:val="00CB4B85"/>
    <w:rsid w:val="00CB511A"/>
    <w:rsid w:val="00CB5357"/>
    <w:rsid w:val="00CB5778"/>
    <w:rsid w:val="00CB59AC"/>
    <w:rsid w:val="00CC31B1"/>
    <w:rsid w:val="00CC46C6"/>
    <w:rsid w:val="00CC63E1"/>
    <w:rsid w:val="00CC68C8"/>
    <w:rsid w:val="00CC6FE1"/>
    <w:rsid w:val="00CD10A3"/>
    <w:rsid w:val="00CD3482"/>
    <w:rsid w:val="00CD49E1"/>
    <w:rsid w:val="00CD54D8"/>
    <w:rsid w:val="00CD5629"/>
    <w:rsid w:val="00CD5CE8"/>
    <w:rsid w:val="00CD65BE"/>
    <w:rsid w:val="00CD6ABB"/>
    <w:rsid w:val="00CD6C14"/>
    <w:rsid w:val="00CD74D6"/>
    <w:rsid w:val="00CE0A91"/>
    <w:rsid w:val="00CE140B"/>
    <w:rsid w:val="00CE4D23"/>
    <w:rsid w:val="00CE4D9D"/>
    <w:rsid w:val="00CE51BC"/>
    <w:rsid w:val="00CF2028"/>
    <w:rsid w:val="00CF43E7"/>
    <w:rsid w:val="00CF4686"/>
    <w:rsid w:val="00CF5EBD"/>
    <w:rsid w:val="00CF6FCB"/>
    <w:rsid w:val="00CF77FF"/>
    <w:rsid w:val="00D008A9"/>
    <w:rsid w:val="00D025EC"/>
    <w:rsid w:val="00D04315"/>
    <w:rsid w:val="00D04A63"/>
    <w:rsid w:val="00D12598"/>
    <w:rsid w:val="00D12A37"/>
    <w:rsid w:val="00D1389C"/>
    <w:rsid w:val="00D13ED6"/>
    <w:rsid w:val="00D170EC"/>
    <w:rsid w:val="00D20BAF"/>
    <w:rsid w:val="00D218B3"/>
    <w:rsid w:val="00D22A43"/>
    <w:rsid w:val="00D247E3"/>
    <w:rsid w:val="00D247EA"/>
    <w:rsid w:val="00D25681"/>
    <w:rsid w:val="00D26089"/>
    <w:rsid w:val="00D26A32"/>
    <w:rsid w:val="00D26D4D"/>
    <w:rsid w:val="00D2720E"/>
    <w:rsid w:val="00D32AF0"/>
    <w:rsid w:val="00D33840"/>
    <w:rsid w:val="00D4231B"/>
    <w:rsid w:val="00D43460"/>
    <w:rsid w:val="00D4421E"/>
    <w:rsid w:val="00D46996"/>
    <w:rsid w:val="00D47AB9"/>
    <w:rsid w:val="00D50039"/>
    <w:rsid w:val="00D50B3F"/>
    <w:rsid w:val="00D5109E"/>
    <w:rsid w:val="00D53CD9"/>
    <w:rsid w:val="00D54858"/>
    <w:rsid w:val="00D55B2F"/>
    <w:rsid w:val="00D61F62"/>
    <w:rsid w:val="00D62165"/>
    <w:rsid w:val="00D62CF7"/>
    <w:rsid w:val="00D64BEC"/>
    <w:rsid w:val="00D67E23"/>
    <w:rsid w:val="00D7035E"/>
    <w:rsid w:val="00D70B5C"/>
    <w:rsid w:val="00D71590"/>
    <w:rsid w:val="00D718D8"/>
    <w:rsid w:val="00D71AC8"/>
    <w:rsid w:val="00D71BF3"/>
    <w:rsid w:val="00D731E4"/>
    <w:rsid w:val="00D74026"/>
    <w:rsid w:val="00D7445F"/>
    <w:rsid w:val="00D74E7D"/>
    <w:rsid w:val="00D75C8F"/>
    <w:rsid w:val="00D800AF"/>
    <w:rsid w:val="00D8368B"/>
    <w:rsid w:val="00D83D9A"/>
    <w:rsid w:val="00D857E1"/>
    <w:rsid w:val="00D85D8C"/>
    <w:rsid w:val="00D86733"/>
    <w:rsid w:val="00D870F3"/>
    <w:rsid w:val="00D90652"/>
    <w:rsid w:val="00D92AF9"/>
    <w:rsid w:val="00D93018"/>
    <w:rsid w:val="00D9326B"/>
    <w:rsid w:val="00D9465C"/>
    <w:rsid w:val="00D960B9"/>
    <w:rsid w:val="00D962C6"/>
    <w:rsid w:val="00D97A01"/>
    <w:rsid w:val="00DA071D"/>
    <w:rsid w:val="00DA30B8"/>
    <w:rsid w:val="00DA425D"/>
    <w:rsid w:val="00DB1083"/>
    <w:rsid w:val="00DB1108"/>
    <w:rsid w:val="00DB4260"/>
    <w:rsid w:val="00DB521F"/>
    <w:rsid w:val="00DB63A5"/>
    <w:rsid w:val="00DC3B0B"/>
    <w:rsid w:val="00DC526A"/>
    <w:rsid w:val="00DC6CEA"/>
    <w:rsid w:val="00DC7D49"/>
    <w:rsid w:val="00DD0ECA"/>
    <w:rsid w:val="00DD2467"/>
    <w:rsid w:val="00DD74CD"/>
    <w:rsid w:val="00DD7C0F"/>
    <w:rsid w:val="00DD7FA9"/>
    <w:rsid w:val="00DE22C1"/>
    <w:rsid w:val="00DE2358"/>
    <w:rsid w:val="00DE23A8"/>
    <w:rsid w:val="00DE53C1"/>
    <w:rsid w:val="00DE5C4D"/>
    <w:rsid w:val="00DE6D75"/>
    <w:rsid w:val="00DE70D2"/>
    <w:rsid w:val="00DE76E3"/>
    <w:rsid w:val="00DF0C1D"/>
    <w:rsid w:val="00DF1495"/>
    <w:rsid w:val="00DF2321"/>
    <w:rsid w:val="00DF3FB1"/>
    <w:rsid w:val="00DF61AE"/>
    <w:rsid w:val="00E02F0F"/>
    <w:rsid w:val="00E04865"/>
    <w:rsid w:val="00E104B3"/>
    <w:rsid w:val="00E113A3"/>
    <w:rsid w:val="00E117A5"/>
    <w:rsid w:val="00E12D46"/>
    <w:rsid w:val="00E1516F"/>
    <w:rsid w:val="00E20A61"/>
    <w:rsid w:val="00E2104F"/>
    <w:rsid w:val="00E220EC"/>
    <w:rsid w:val="00E22236"/>
    <w:rsid w:val="00E22767"/>
    <w:rsid w:val="00E2392F"/>
    <w:rsid w:val="00E23EDE"/>
    <w:rsid w:val="00E24B0A"/>
    <w:rsid w:val="00E24E60"/>
    <w:rsid w:val="00E268D0"/>
    <w:rsid w:val="00E31346"/>
    <w:rsid w:val="00E327AC"/>
    <w:rsid w:val="00E33112"/>
    <w:rsid w:val="00E339B7"/>
    <w:rsid w:val="00E33A13"/>
    <w:rsid w:val="00E33AD4"/>
    <w:rsid w:val="00E34048"/>
    <w:rsid w:val="00E35E2F"/>
    <w:rsid w:val="00E4365C"/>
    <w:rsid w:val="00E45C4E"/>
    <w:rsid w:val="00E46D8E"/>
    <w:rsid w:val="00E47E80"/>
    <w:rsid w:val="00E53A63"/>
    <w:rsid w:val="00E55714"/>
    <w:rsid w:val="00E559F3"/>
    <w:rsid w:val="00E56C9F"/>
    <w:rsid w:val="00E56CBF"/>
    <w:rsid w:val="00E6162B"/>
    <w:rsid w:val="00E619C5"/>
    <w:rsid w:val="00E65E7D"/>
    <w:rsid w:val="00E66F33"/>
    <w:rsid w:val="00E676CD"/>
    <w:rsid w:val="00E70563"/>
    <w:rsid w:val="00E70B3B"/>
    <w:rsid w:val="00E718BF"/>
    <w:rsid w:val="00E71E09"/>
    <w:rsid w:val="00E731B6"/>
    <w:rsid w:val="00E736A9"/>
    <w:rsid w:val="00E74991"/>
    <w:rsid w:val="00E75F3E"/>
    <w:rsid w:val="00E77387"/>
    <w:rsid w:val="00E809DD"/>
    <w:rsid w:val="00E81882"/>
    <w:rsid w:val="00E81DAA"/>
    <w:rsid w:val="00E8367F"/>
    <w:rsid w:val="00E842B1"/>
    <w:rsid w:val="00E847F0"/>
    <w:rsid w:val="00E84831"/>
    <w:rsid w:val="00E87D25"/>
    <w:rsid w:val="00E91553"/>
    <w:rsid w:val="00E9187F"/>
    <w:rsid w:val="00E9268B"/>
    <w:rsid w:val="00E949D0"/>
    <w:rsid w:val="00E9577B"/>
    <w:rsid w:val="00E95EB3"/>
    <w:rsid w:val="00E977B5"/>
    <w:rsid w:val="00EA05F6"/>
    <w:rsid w:val="00EA0C30"/>
    <w:rsid w:val="00EA218D"/>
    <w:rsid w:val="00EA2353"/>
    <w:rsid w:val="00EA321E"/>
    <w:rsid w:val="00EA4F13"/>
    <w:rsid w:val="00EA5347"/>
    <w:rsid w:val="00EA7CE1"/>
    <w:rsid w:val="00EB0D5B"/>
    <w:rsid w:val="00EB0D93"/>
    <w:rsid w:val="00EB12AD"/>
    <w:rsid w:val="00EB36CA"/>
    <w:rsid w:val="00EB3E8D"/>
    <w:rsid w:val="00EB4062"/>
    <w:rsid w:val="00EB689B"/>
    <w:rsid w:val="00EB6D64"/>
    <w:rsid w:val="00EB7926"/>
    <w:rsid w:val="00EC10A7"/>
    <w:rsid w:val="00EC1806"/>
    <w:rsid w:val="00EC29B1"/>
    <w:rsid w:val="00EC35D6"/>
    <w:rsid w:val="00EC45D6"/>
    <w:rsid w:val="00EC4D10"/>
    <w:rsid w:val="00EC5276"/>
    <w:rsid w:val="00EC53C4"/>
    <w:rsid w:val="00EC5C83"/>
    <w:rsid w:val="00EC7022"/>
    <w:rsid w:val="00ED06E9"/>
    <w:rsid w:val="00ED0969"/>
    <w:rsid w:val="00ED13AA"/>
    <w:rsid w:val="00ED1E53"/>
    <w:rsid w:val="00ED38ED"/>
    <w:rsid w:val="00ED52B2"/>
    <w:rsid w:val="00ED6008"/>
    <w:rsid w:val="00ED6316"/>
    <w:rsid w:val="00ED73C6"/>
    <w:rsid w:val="00EE1333"/>
    <w:rsid w:val="00EE1977"/>
    <w:rsid w:val="00EE291B"/>
    <w:rsid w:val="00EE2EC2"/>
    <w:rsid w:val="00EE3036"/>
    <w:rsid w:val="00EE3961"/>
    <w:rsid w:val="00EE453B"/>
    <w:rsid w:val="00EE5575"/>
    <w:rsid w:val="00EE5ECD"/>
    <w:rsid w:val="00EE6C2F"/>
    <w:rsid w:val="00EF058F"/>
    <w:rsid w:val="00EF5B33"/>
    <w:rsid w:val="00EF683F"/>
    <w:rsid w:val="00EF70FC"/>
    <w:rsid w:val="00EF791B"/>
    <w:rsid w:val="00EF7AE4"/>
    <w:rsid w:val="00EF7AF0"/>
    <w:rsid w:val="00F00674"/>
    <w:rsid w:val="00F0180D"/>
    <w:rsid w:val="00F0201F"/>
    <w:rsid w:val="00F0290A"/>
    <w:rsid w:val="00F02940"/>
    <w:rsid w:val="00F02FFE"/>
    <w:rsid w:val="00F05FB5"/>
    <w:rsid w:val="00F06854"/>
    <w:rsid w:val="00F06B5B"/>
    <w:rsid w:val="00F11F15"/>
    <w:rsid w:val="00F13980"/>
    <w:rsid w:val="00F13CE5"/>
    <w:rsid w:val="00F14611"/>
    <w:rsid w:val="00F147C0"/>
    <w:rsid w:val="00F148A3"/>
    <w:rsid w:val="00F149A6"/>
    <w:rsid w:val="00F14B3B"/>
    <w:rsid w:val="00F16442"/>
    <w:rsid w:val="00F202C9"/>
    <w:rsid w:val="00F20870"/>
    <w:rsid w:val="00F22A43"/>
    <w:rsid w:val="00F22D6A"/>
    <w:rsid w:val="00F23193"/>
    <w:rsid w:val="00F24AF8"/>
    <w:rsid w:val="00F24F4A"/>
    <w:rsid w:val="00F24FDD"/>
    <w:rsid w:val="00F25BBD"/>
    <w:rsid w:val="00F25C98"/>
    <w:rsid w:val="00F2788F"/>
    <w:rsid w:val="00F30303"/>
    <w:rsid w:val="00F31654"/>
    <w:rsid w:val="00F33761"/>
    <w:rsid w:val="00F3426C"/>
    <w:rsid w:val="00F356F3"/>
    <w:rsid w:val="00F365E1"/>
    <w:rsid w:val="00F4066B"/>
    <w:rsid w:val="00F41B68"/>
    <w:rsid w:val="00F41BF1"/>
    <w:rsid w:val="00F41F0A"/>
    <w:rsid w:val="00F437D6"/>
    <w:rsid w:val="00F439C6"/>
    <w:rsid w:val="00F45AC5"/>
    <w:rsid w:val="00F46E5F"/>
    <w:rsid w:val="00F4749F"/>
    <w:rsid w:val="00F5063A"/>
    <w:rsid w:val="00F523CD"/>
    <w:rsid w:val="00F601C5"/>
    <w:rsid w:val="00F60BDD"/>
    <w:rsid w:val="00F60F16"/>
    <w:rsid w:val="00F61579"/>
    <w:rsid w:val="00F637D0"/>
    <w:rsid w:val="00F63A27"/>
    <w:rsid w:val="00F64500"/>
    <w:rsid w:val="00F66FA0"/>
    <w:rsid w:val="00F67D3E"/>
    <w:rsid w:val="00F705ED"/>
    <w:rsid w:val="00F706D6"/>
    <w:rsid w:val="00F73139"/>
    <w:rsid w:val="00F74F00"/>
    <w:rsid w:val="00F751AB"/>
    <w:rsid w:val="00F75C40"/>
    <w:rsid w:val="00F770CF"/>
    <w:rsid w:val="00F80633"/>
    <w:rsid w:val="00F80982"/>
    <w:rsid w:val="00F81446"/>
    <w:rsid w:val="00F82248"/>
    <w:rsid w:val="00F82678"/>
    <w:rsid w:val="00F832A8"/>
    <w:rsid w:val="00F84ABB"/>
    <w:rsid w:val="00F84E6C"/>
    <w:rsid w:val="00F85FF9"/>
    <w:rsid w:val="00F86746"/>
    <w:rsid w:val="00F87A14"/>
    <w:rsid w:val="00F87F92"/>
    <w:rsid w:val="00F908F1"/>
    <w:rsid w:val="00F91472"/>
    <w:rsid w:val="00F91AEC"/>
    <w:rsid w:val="00F91DBC"/>
    <w:rsid w:val="00F91F1C"/>
    <w:rsid w:val="00F9355B"/>
    <w:rsid w:val="00F94072"/>
    <w:rsid w:val="00F95D4B"/>
    <w:rsid w:val="00F972C0"/>
    <w:rsid w:val="00F9740E"/>
    <w:rsid w:val="00FA015F"/>
    <w:rsid w:val="00FA0784"/>
    <w:rsid w:val="00FA0882"/>
    <w:rsid w:val="00FA0EAD"/>
    <w:rsid w:val="00FA178D"/>
    <w:rsid w:val="00FA263B"/>
    <w:rsid w:val="00FA568B"/>
    <w:rsid w:val="00FA6824"/>
    <w:rsid w:val="00FA6BDD"/>
    <w:rsid w:val="00FA78F4"/>
    <w:rsid w:val="00FB13FD"/>
    <w:rsid w:val="00FB186E"/>
    <w:rsid w:val="00FB4F5B"/>
    <w:rsid w:val="00FB526D"/>
    <w:rsid w:val="00FB6948"/>
    <w:rsid w:val="00FC0451"/>
    <w:rsid w:val="00FC1A39"/>
    <w:rsid w:val="00FC48D4"/>
    <w:rsid w:val="00FC4C3C"/>
    <w:rsid w:val="00FC554C"/>
    <w:rsid w:val="00FC6115"/>
    <w:rsid w:val="00FC637F"/>
    <w:rsid w:val="00FD1B55"/>
    <w:rsid w:val="00FD249C"/>
    <w:rsid w:val="00FD3402"/>
    <w:rsid w:val="00FD3A7C"/>
    <w:rsid w:val="00FD48B9"/>
    <w:rsid w:val="00FD506D"/>
    <w:rsid w:val="00FD7F38"/>
    <w:rsid w:val="00FE2067"/>
    <w:rsid w:val="00FE36A5"/>
    <w:rsid w:val="00FE3B4A"/>
    <w:rsid w:val="00FE3C83"/>
    <w:rsid w:val="00FE400D"/>
    <w:rsid w:val="00FE40F7"/>
    <w:rsid w:val="00FE4C1B"/>
    <w:rsid w:val="00FF01F5"/>
    <w:rsid w:val="00FF08DA"/>
    <w:rsid w:val="00FF291E"/>
    <w:rsid w:val="00FF292A"/>
    <w:rsid w:val="00FF3184"/>
    <w:rsid w:val="00FF31C4"/>
    <w:rsid w:val="00FF3A9E"/>
    <w:rsid w:val="00FF40FE"/>
    <w:rsid w:val="00FF53C5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187D"/>
  <w15:docId w15:val="{9556FBCE-18F9-4A19-8FED-9630379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4B68"/>
    <w:pPr>
      <w:spacing w:after="200" w:line="276" w:lineRule="auto"/>
    </w:pPr>
    <w:rPr>
      <w:rFonts w:ascii="Lora" w:hAnsi="Lor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EF5B33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8C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-sectionsub-heading-sub-sectionsAVA">
    <w:name w:val="Sub-section(sub-heading-sub-sections)[AVA]"/>
    <w:uiPriority w:val="1"/>
    <w:qFormat/>
    <w:rsid w:val="006C4B68"/>
    <w:rPr>
      <w:rFonts w:ascii="Lora" w:hAnsi="Lora"/>
      <w:b/>
      <w:sz w:val="32"/>
    </w:rPr>
  </w:style>
  <w:style w:type="character" w:customStyle="1" w:styleId="CodeTermsAVA">
    <w:name w:val="Code Terms[AVA]"/>
    <w:uiPriority w:val="1"/>
    <w:rsid w:val="006C4B68"/>
    <w:rPr>
      <w:rFonts w:ascii="Lora" w:hAnsi="Lora"/>
      <w:b/>
      <w:sz w:val="40"/>
    </w:rPr>
  </w:style>
  <w:style w:type="character" w:customStyle="1" w:styleId="TIPINFOAVAHEB">
    <w:name w:val="TIP/INFO [AVA HEB]"/>
    <w:uiPriority w:val="1"/>
    <w:qFormat/>
    <w:rsid w:val="006C4B68"/>
    <w:rPr>
      <w:rFonts w:ascii="Lora" w:hAnsi="Lora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/>
    </w:rPr>
  </w:style>
  <w:style w:type="character" w:customStyle="1" w:styleId="ScreenTextAVAHEB">
    <w:name w:val="ScreenText [AVA HEB]"/>
    <w:uiPriority w:val="1"/>
    <w:qFormat/>
    <w:rsid w:val="006C4B68"/>
    <w:rPr>
      <w:rFonts w:ascii="Lora" w:hAnsi="Lora"/>
      <w:b/>
      <w:color w:val="auto"/>
      <w:sz w:val="24"/>
      <w:u w:val="none"/>
    </w:rPr>
  </w:style>
  <w:style w:type="character" w:customStyle="1" w:styleId="ReferencesAVAHEB">
    <w:name w:val="References [AVA HEB]"/>
    <w:uiPriority w:val="1"/>
    <w:qFormat/>
    <w:rsid w:val="006C4B68"/>
    <w:rPr>
      <w:rFonts w:ascii="Lora" w:hAnsi="Lora"/>
      <w:i/>
      <w:sz w:val="24"/>
    </w:rPr>
  </w:style>
  <w:style w:type="paragraph" w:customStyle="1" w:styleId="FigureAVA">
    <w:name w:val="Figure [AVA]"/>
    <w:basedOn w:val="Normal"/>
    <w:qFormat/>
    <w:rsid w:val="006C4B68"/>
    <w:pPr>
      <w:jc w:val="center"/>
    </w:pPr>
    <w:rPr>
      <w:sz w:val="18"/>
    </w:rPr>
  </w:style>
  <w:style w:type="paragraph" w:customStyle="1" w:styleId="FigurecaptionAVA">
    <w:name w:val="Figure caption [AVA]"/>
    <w:basedOn w:val="FigureAVA"/>
    <w:rsid w:val="00474C13"/>
    <w:rPr>
      <w:b/>
    </w:rPr>
  </w:style>
  <w:style w:type="paragraph" w:customStyle="1" w:styleId="ChapterTitleAVAHEB">
    <w:name w:val="Chapter Title [AVA HEB]"/>
    <w:basedOn w:val="Heading1"/>
    <w:link w:val="ChapterTitleAVAHEBChar"/>
    <w:qFormat/>
    <w:rsid w:val="006C4B68"/>
    <w:pPr>
      <w:spacing w:before="0"/>
      <w:jc w:val="right"/>
    </w:pPr>
    <w:rPr>
      <w:rFonts w:ascii="Lora" w:eastAsia="Palatino Linotype" w:hAnsi="Lora" w:cs="Palatino Linotype"/>
      <w:b/>
      <w:sz w:val="80"/>
      <w:szCs w:val="80"/>
    </w:rPr>
  </w:style>
  <w:style w:type="character" w:customStyle="1" w:styleId="ChapterTitleAVAHEBChar">
    <w:name w:val="Chapter Title [AVA HEB] Char"/>
    <w:link w:val="ChapterTitleAVAHEB"/>
    <w:qFormat/>
    <w:rsid w:val="006C4B68"/>
    <w:rPr>
      <w:rFonts w:ascii="Lora" w:eastAsia="Palatino Linotype" w:hAnsi="Lora" w:cs="Palatino Linotype"/>
      <w:b/>
      <w:color w:val="365F91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EF5B33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ChapterTitleNumberAVAHEB">
    <w:name w:val="Chapter Title Number [AVA HEB]"/>
    <w:basedOn w:val="Heading1"/>
    <w:link w:val="ChapterTitleNumberAVAHEBChar"/>
    <w:qFormat/>
    <w:rsid w:val="006C4B68"/>
    <w:pPr>
      <w:spacing w:before="0"/>
      <w:jc w:val="right"/>
    </w:pPr>
    <w:rPr>
      <w:rFonts w:ascii="Lora" w:eastAsia="Palatino Linotype" w:hAnsi="Lora" w:cs="Palatino Linotype"/>
      <w:bCs/>
      <w:smallCaps/>
      <w:sz w:val="70"/>
      <w:szCs w:val="70"/>
    </w:rPr>
  </w:style>
  <w:style w:type="character" w:customStyle="1" w:styleId="ChapterTitleNumberAVAHEBChar">
    <w:name w:val="Chapter Title Number [AVA HEB] Char"/>
    <w:link w:val="ChapterTitleNumberAVAHEB"/>
    <w:qFormat/>
    <w:rsid w:val="006C4B68"/>
    <w:rPr>
      <w:rFonts w:ascii="Lora" w:eastAsia="Palatino Linotype" w:hAnsi="Lora" w:cs="Palatino Linotype"/>
      <w:bCs/>
      <w:smallCaps/>
      <w:color w:val="365F91"/>
      <w:sz w:val="70"/>
      <w:szCs w:val="70"/>
      <w:lang w:eastAsia="en-US"/>
    </w:rPr>
  </w:style>
  <w:style w:type="paragraph" w:customStyle="1" w:styleId="CodeBlockAVAHEB">
    <w:name w:val="Code Block [AVA HEB]"/>
    <w:basedOn w:val="Normal"/>
    <w:link w:val="CodeBlockAVAHEBChar"/>
    <w:qFormat/>
    <w:rsid w:val="00EF5B33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AVAHEBChar">
    <w:name w:val="Code Block [AVA HEB] Char"/>
    <w:link w:val="CodeBlockAVAHEB"/>
    <w:qFormat/>
    <w:rsid w:val="00EF5B33"/>
    <w:rPr>
      <w:rFonts w:ascii="Consolas" w:eastAsia="Arial" w:hAnsi="Consolas" w:cs="Arial"/>
      <w:sz w:val="20"/>
      <w:szCs w:val="20"/>
    </w:rPr>
  </w:style>
  <w:style w:type="paragraph" w:customStyle="1" w:styleId="CodeinTextAVAHEB">
    <w:name w:val="Code in Text [AVA HEB]"/>
    <w:basedOn w:val="Normal"/>
    <w:link w:val="CodeinTextAVAHEBChar"/>
    <w:qFormat/>
    <w:rsid w:val="00EF5B33"/>
    <w:pPr>
      <w:spacing w:after="0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AVAHEBChar">
    <w:name w:val="Code in Text [AVA HEB] Char"/>
    <w:link w:val="CodeinTextAVAHEB"/>
    <w:qFormat/>
    <w:rsid w:val="00EF5B33"/>
    <w:rPr>
      <w:rFonts w:ascii="Consolas" w:eastAsia="Palatino Linotype" w:hAnsi="Consolas" w:cs="Palatino Linotype"/>
      <w:b/>
      <w:sz w:val="20"/>
      <w:szCs w:val="20"/>
    </w:rPr>
  </w:style>
  <w:style w:type="paragraph" w:customStyle="1" w:styleId="FigureCaptionAVAHEB">
    <w:name w:val="Figure Caption [AVA HEB]"/>
    <w:basedOn w:val="Normal"/>
    <w:next w:val="FigureAVA"/>
    <w:link w:val="Figur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FigureCaptionAVAHEBChar">
    <w:name w:val="Figure Caption [AVA HEB] Char"/>
    <w:link w:val="FigureCaptionAVAHEB"/>
    <w:qFormat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paragraph" w:customStyle="1" w:styleId="Heading1AVAHEB">
    <w:name w:val="Heading 1 [AVA HEB]"/>
    <w:basedOn w:val="Heading1"/>
    <w:qFormat/>
    <w:rsid w:val="006C4B68"/>
    <w:pPr>
      <w:spacing w:before="400"/>
    </w:pPr>
    <w:rPr>
      <w:rFonts w:ascii="Lora" w:eastAsia="Palatino Linotype" w:hAnsi="Lora" w:cs="Palatino Linotype"/>
      <w:b/>
      <w:color w:val="auto"/>
      <w:sz w:val="40"/>
      <w:szCs w:val="40"/>
    </w:rPr>
  </w:style>
  <w:style w:type="paragraph" w:customStyle="1" w:styleId="Heading2AVAHEB">
    <w:name w:val="Heading 2 [AVA HEB]"/>
    <w:basedOn w:val="Normal"/>
    <w:link w:val="Heading2AVAHEBChar"/>
    <w:qFormat/>
    <w:rsid w:val="006C4B68"/>
    <w:pPr>
      <w:spacing w:before="200" w:after="0"/>
      <w:jc w:val="both"/>
    </w:pPr>
    <w:rPr>
      <w:rFonts w:eastAsia="Palatino Linotype" w:cs="Palatino Linotype"/>
      <w:b/>
      <w:sz w:val="36"/>
      <w:szCs w:val="36"/>
    </w:rPr>
  </w:style>
  <w:style w:type="character" w:customStyle="1" w:styleId="Heading2AVAHEBChar">
    <w:name w:val="Heading 2 [AVA HEB] Char"/>
    <w:link w:val="Heading2AVAHEB"/>
    <w:qFormat/>
    <w:rsid w:val="006C4B68"/>
    <w:rPr>
      <w:rFonts w:ascii="Lora" w:eastAsia="Palatino Linotype" w:hAnsi="Lora" w:cs="Palatino Linotype"/>
      <w:b/>
      <w:sz w:val="36"/>
      <w:szCs w:val="36"/>
      <w:lang w:eastAsia="en-US"/>
    </w:rPr>
  </w:style>
  <w:style w:type="paragraph" w:customStyle="1" w:styleId="LinkAVAHEB">
    <w:name w:val="Link [AVA HEB]"/>
    <w:basedOn w:val="Normal"/>
    <w:link w:val="Link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Arial" w:cs="Arial"/>
      <w:b/>
    </w:rPr>
  </w:style>
  <w:style w:type="character" w:customStyle="1" w:styleId="LinkAVAHEBChar">
    <w:name w:val="Link [AVA HEB] Char"/>
    <w:link w:val="LinkAVAHEB"/>
    <w:rsid w:val="006C4B68"/>
    <w:rPr>
      <w:rFonts w:ascii="Lora" w:eastAsia="Arial" w:hAnsi="Lora" w:cs="Arial"/>
      <w:b/>
      <w:sz w:val="22"/>
      <w:szCs w:val="22"/>
      <w:shd w:val="clear" w:color="auto" w:fill="FFFFFF"/>
      <w:lang w:eastAsia="en-US"/>
    </w:rPr>
  </w:style>
  <w:style w:type="paragraph" w:customStyle="1" w:styleId="NormalAVAHEB">
    <w:name w:val="Normal [AVA HEB]"/>
    <w:basedOn w:val="Normal"/>
    <w:link w:val="Normal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Palatino Linotype" w:cs="Palatino Linotype"/>
    </w:rPr>
  </w:style>
  <w:style w:type="character" w:customStyle="1" w:styleId="NormalAVAHEBChar">
    <w:name w:val="Normal [AVA HEB] Char"/>
    <w:link w:val="NormalAVAHEB"/>
    <w:qFormat/>
    <w:rsid w:val="006C4B68"/>
    <w:rPr>
      <w:rFonts w:ascii="Lora" w:eastAsia="Palatino Linotype" w:hAnsi="Lora" w:cs="Palatino Linotype"/>
      <w:sz w:val="22"/>
      <w:szCs w:val="22"/>
      <w:shd w:val="clear" w:color="auto" w:fill="FFFFFF"/>
      <w:lang w:eastAsia="en-US"/>
    </w:rPr>
  </w:style>
  <w:style w:type="paragraph" w:customStyle="1" w:styleId="TableCaptionAVAHEB">
    <w:name w:val="Table Caption [AVA HEB]"/>
    <w:basedOn w:val="Normal"/>
    <w:link w:val="Tabl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TableCaptionAVAHEBChar">
    <w:name w:val="Table Caption [AVA HEB] Char"/>
    <w:link w:val="TableCaptionAVAHEB"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character" w:customStyle="1" w:styleId="Heading2Char">
    <w:name w:val="Heading 2 Char"/>
    <w:link w:val="Heading2"/>
    <w:uiPriority w:val="9"/>
    <w:semiHidden/>
    <w:rsid w:val="00331D8C"/>
    <w:rPr>
      <w:rFonts w:ascii="Cambria" w:eastAsia="Times New Roman" w:hAnsi="Cambria" w:cs="Times New Roman"/>
      <w:color w:val="365F91"/>
      <w:sz w:val="26"/>
      <w:szCs w:val="26"/>
    </w:rPr>
  </w:style>
  <w:style w:type="character" w:styleId="BookTitle">
    <w:name w:val="Book Title"/>
    <w:uiPriority w:val="33"/>
    <w:qFormat/>
    <w:rsid w:val="00C718B1"/>
    <w:rPr>
      <w:rFonts w:ascii="Palatino Linotype" w:hAnsi="Palatino Linotype"/>
      <w:b/>
      <w:bCs/>
      <w:i w:val="0"/>
      <w:iCs/>
      <w:spacing w:val="5"/>
      <w:sz w:val="80"/>
    </w:rPr>
  </w:style>
  <w:style w:type="paragraph" w:customStyle="1" w:styleId="CodeBlockBPBHEB">
    <w:name w:val="Code Block [BPB HEB]"/>
    <w:basedOn w:val="Normal"/>
    <w:qFormat/>
    <w:rsid w:val="00C718B1"/>
    <w:pPr>
      <w:widowControl w:val="0"/>
      <w:spacing w:after="100"/>
    </w:pPr>
    <w:rPr>
      <w:rFonts w:ascii="Consolas" w:eastAsia="Arial" w:hAnsi="Consolas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8B1"/>
    <w:pPr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B1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3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482"/>
    <w:pPr>
      <w:spacing w:after="0" w:line="240" w:lineRule="auto"/>
    </w:pPr>
    <w:rPr>
      <w:rFonts w:ascii="Arial" w:eastAsia="Arial" w:hAnsi="Arial" w:cs="Arial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482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403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2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E2"/>
    <w:rPr>
      <w:rFonts w:ascii="Lora" w:hAnsi="Lor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E2"/>
    <w:rPr>
      <w:rFonts w:ascii="Lora" w:hAnsi="Lora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F832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2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58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D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87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DefaultParagraphFont"/>
    <w:rsid w:val="006E26B4"/>
  </w:style>
  <w:style w:type="character" w:customStyle="1" w:styleId="mord">
    <w:name w:val="mord"/>
    <w:basedOn w:val="DefaultParagraphFont"/>
    <w:rsid w:val="006E26B4"/>
  </w:style>
  <w:style w:type="character" w:customStyle="1" w:styleId="mrel">
    <w:name w:val="mrel"/>
    <w:basedOn w:val="DefaultParagraphFont"/>
    <w:rsid w:val="006E26B4"/>
  </w:style>
  <w:style w:type="character" w:customStyle="1" w:styleId="mbin">
    <w:name w:val="mbin"/>
    <w:basedOn w:val="DefaultParagraphFont"/>
    <w:rsid w:val="006E26B4"/>
  </w:style>
  <w:style w:type="character" w:styleId="Hyperlink">
    <w:name w:val="Hyperlink"/>
    <w:basedOn w:val="DefaultParagraphFont"/>
    <w:uiPriority w:val="99"/>
    <w:unhideWhenUsed/>
    <w:rsid w:val="00F27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88F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510B81"/>
  </w:style>
  <w:style w:type="character" w:customStyle="1" w:styleId="hljs-name">
    <w:name w:val="hljs-name"/>
    <w:basedOn w:val="DefaultParagraphFont"/>
    <w:rsid w:val="00510B81"/>
  </w:style>
  <w:style w:type="character" w:customStyle="1" w:styleId="hljs-attr">
    <w:name w:val="hljs-attr"/>
    <w:basedOn w:val="DefaultParagraphFont"/>
    <w:rsid w:val="00510B81"/>
  </w:style>
  <w:style w:type="character" w:customStyle="1" w:styleId="hljs-string">
    <w:name w:val="hljs-string"/>
    <w:basedOn w:val="DefaultParagraphFont"/>
    <w:rsid w:val="00510B81"/>
  </w:style>
  <w:style w:type="character" w:styleId="FollowedHyperlink">
    <w:name w:val="FollowedHyperlink"/>
    <w:basedOn w:val="DefaultParagraphFont"/>
    <w:uiPriority w:val="99"/>
    <w:semiHidden/>
    <w:unhideWhenUsed/>
    <w:rsid w:val="00145745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60157B"/>
  </w:style>
  <w:style w:type="character" w:customStyle="1" w:styleId="hljs-number">
    <w:name w:val="hljs-number"/>
    <w:basedOn w:val="DefaultParagraphFont"/>
    <w:rsid w:val="0060157B"/>
  </w:style>
  <w:style w:type="character" w:customStyle="1" w:styleId="hljs-title">
    <w:name w:val="hljs-title"/>
    <w:basedOn w:val="DefaultParagraphFont"/>
    <w:rsid w:val="0060157B"/>
  </w:style>
  <w:style w:type="character" w:customStyle="1" w:styleId="hljs-function">
    <w:name w:val="hljs-function"/>
    <w:basedOn w:val="DefaultParagraphFont"/>
    <w:rsid w:val="0060157B"/>
  </w:style>
  <w:style w:type="character" w:customStyle="1" w:styleId="hljs-params">
    <w:name w:val="hljs-params"/>
    <w:basedOn w:val="DefaultParagraphFont"/>
    <w:rsid w:val="0060157B"/>
  </w:style>
  <w:style w:type="character" w:customStyle="1" w:styleId="hljs-variable">
    <w:name w:val="hljs-variable"/>
    <w:basedOn w:val="DefaultParagraphFont"/>
    <w:rsid w:val="0060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4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6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0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8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01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24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1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8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5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80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9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4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4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67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62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03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9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32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5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8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84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1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2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2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6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06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04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3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3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5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22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1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81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0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9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05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0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3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83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38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1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50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95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7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30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6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43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3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5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62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0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50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0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13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50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70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6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17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53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50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13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1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9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4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32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7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6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0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9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9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2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3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5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86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8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7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51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4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2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59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7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5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2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3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8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1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7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9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3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9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2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4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9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6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7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8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58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3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2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4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47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9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0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6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48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1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09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90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58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0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7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66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81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33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87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32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014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7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303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79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9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88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8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09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33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60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45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7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241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5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98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78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29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70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84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855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15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26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30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10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00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57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724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23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90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10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0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1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12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61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45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53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065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47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26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16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62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03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33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62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5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75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685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908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90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86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5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26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57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3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1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2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08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81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68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81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6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70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71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4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0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4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49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814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46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981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66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76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719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973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76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15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9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04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84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475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98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88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987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770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5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87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42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67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61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4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50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3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77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2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74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54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590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5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01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81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39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77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220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3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91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72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87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78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24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56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72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25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053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04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42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19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50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72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3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65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4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11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1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21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59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2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73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00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0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36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49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2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5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5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21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1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64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6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4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2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9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41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1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43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2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1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5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0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2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47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6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1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3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31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380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66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61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1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167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64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8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0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19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87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093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44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9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51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0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54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33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30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66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53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29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223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65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00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06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18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4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16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57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01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49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23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31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31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21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65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245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22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58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73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64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59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50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857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17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8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88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402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9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22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43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10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14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7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20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6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72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31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8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2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910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50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50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60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19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96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65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93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3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22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51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05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34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3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22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48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53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8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75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296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46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9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27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375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9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4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42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46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90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2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8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8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94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0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50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0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1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2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80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16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03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5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56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1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0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7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1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8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27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9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4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9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1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73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83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13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7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0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4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0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98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9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1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9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4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7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33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8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1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3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31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64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5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66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46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08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238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14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517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42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994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2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30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154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58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949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98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71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3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81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21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21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73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75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22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73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97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668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57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1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3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989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15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891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14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33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4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7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99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16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74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34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13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19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41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31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421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74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035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21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22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93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48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3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12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2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52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760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51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11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64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951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33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885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756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670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06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9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948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31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00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500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174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3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29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1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94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83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42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43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48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72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138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8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49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788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7500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3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5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5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4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1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4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12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80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69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49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4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3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1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0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6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38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9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99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8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72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78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76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20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88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4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8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25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1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09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41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16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94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61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4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19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244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86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22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47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94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12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996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1972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86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77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25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07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15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32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8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35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93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14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68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7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0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93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15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5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46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42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45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23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68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20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59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86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50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12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948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19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57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2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76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63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465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5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14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14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70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71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7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006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88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45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0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06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09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32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385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5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6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64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90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09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530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13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89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10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3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94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3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60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69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05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68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57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46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21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90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59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98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52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41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8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16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7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2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920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48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46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1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06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65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51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382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627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34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74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309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80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35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03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85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51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77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51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09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11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29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3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14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72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751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15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Style%20Template%20AVA%20H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DFED-ACB0-47DC-9CBE-3BD6EDF0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Template AVA HEB.dot</Template>
  <TotalTime>4</TotalTime>
  <Pages>26</Pages>
  <Words>4949</Words>
  <Characters>28215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</dc:creator>
  <cp:keywords/>
  <cp:lastModifiedBy>rupalimchopade@outlook.com</cp:lastModifiedBy>
  <cp:revision>3</cp:revision>
  <cp:lastPrinted>2024-12-29T10:54:00Z</cp:lastPrinted>
  <dcterms:created xsi:type="dcterms:W3CDTF">2025-03-06T15:40:00Z</dcterms:created>
  <dcterms:modified xsi:type="dcterms:W3CDTF">2025-03-07T09:26:00Z</dcterms:modified>
</cp:coreProperties>
</file>