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7AA5F022" w:rsidR="00C718B1" w:rsidRPr="00C718B1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C718B1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2B3632">
        <w:rPr>
          <w:rStyle w:val="BookTitle"/>
          <w:rFonts w:ascii="Lora" w:hAnsi="Lora"/>
          <w:b w:val="0"/>
          <w:bCs/>
          <w:iCs w:val="0"/>
          <w:spacing w:val="0"/>
          <w:sz w:val="70"/>
        </w:rPr>
        <w:t>2</w:t>
      </w:r>
    </w:p>
    <w:p w14:paraId="0E864269" w14:textId="3413BEA9" w:rsidR="00C718B1" w:rsidRPr="00C718B1" w:rsidRDefault="002B3632" w:rsidP="00C718B1">
      <w:pPr>
        <w:pStyle w:val="ChapterTitleAVAHEB"/>
      </w:pPr>
      <w:r>
        <w:t>JavaScript Syntax and Basics</w:t>
      </w:r>
    </w:p>
    <w:p w14:paraId="2BE6B707" w14:textId="0D9D8B96" w:rsidR="0056584B" w:rsidRPr="005D5005" w:rsidRDefault="0056584B" w:rsidP="005D500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5D5005">
        <w:rPr>
          <w:rFonts w:ascii="Consolas" w:hAnsi="Consolas"/>
          <w:b w:val="0"/>
          <w:bCs/>
          <w:sz w:val="20"/>
          <w:szCs w:val="20"/>
        </w:rPr>
        <w:t>let name = "</w:t>
      </w:r>
      <w:r w:rsidR="005D5005">
        <w:rPr>
          <w:rFonts w:ascii="Consolas" w:hAnsi="Consolas"/>
          <w:b w:val="0"/>
          <w:bCs/>
          <w:sz w:val="20"/>
          <w:szCs w:val="20"/>
        </w:rPr>
        <w:t>Rupali</w:t>
      </w:r>
      <w:r w:rsidRPr="005D5005">
        <w:rPr>
          <w:rFonts w:ascii="Consolas" w:hAnsi="Consolas"/>
          <w:b w:val="0"/>
          <w:bCs/>
          <w:sz w:val="20"/>
          <w:szCs w:val="20"/>
        </w:rPr>
        <w:t>";</w:t>
      </w:r>
    </w:p>
    <w:p w14:paraId="74610F03" w14:textId="4D08456F" w:rsidR="0056584B" w:rsidRPr="005D5005" w:rsidRDefault="0056584B" w:rsidP="005D500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5D5005">
        <w:rPr>
          <w:rFonts w:ascii="Consolas" w:hAnsi="Consolas"/>
          <w:b w:val="0"/>
          <w:bCs/>
          <w:sz w:val="20"/>
          <w:szCs w:val="20"/>
        </w:rPr>
        <w:t>console.log("Hello, " + name);</w:t>
      </w:r>
    </w:p>
    <w:p w14:paraId="72FCF3DF" w14:textId="77777777" w:rsidR="0056584B" w:rsidRDefault="0056584B" w:rsidP="005D5005">
      <w:pPr>
        <w:pStyle w:val="Heading1AVAHEB"/>
        <w:spacing w:before="0"/>
        <w:jc w:val="both"/>
        <w:rPr>
          <w:b w:val="0"/>
          <w:bCs/>
          <w:sz w:val="22"/>
          <w:szCs w:val="22"/>
        </w:rPr>
      </w:pPr>
    </w:p>
    <w:p w14:paraId="5E066088" w14:textId="7CCF5EAD" w:rsidR="005D5005" w:rsidRDefault="005D5005" w:rsidP="009432D5">
      <w:pPr>
        <w:pStyle w:val="Heading1AVAHEB"/>
        <w:spacing w:before="0"/>
        <w:jc w:val="both"/>
        <w:rPr>
          <w:sz w:val="22"/>
          <w:szCs w:val="22"/>
        </w:rPr>
      </w:pPr>
      <w:r w:rsidRPr="00F14611">
        <w:rPr>
          <w:sz w:val="22"/>
          <w:szCs w:val="22"/>
        </w:rPr>
        <w:t>Example:</w:t>
      </w:r>
    </w:p>
    <w:p w14:paraId="1FAA0F5E" w14:textId="085742EA" w:rsidR="005D5005" w:rsidRPr="00114B0A" w:rsidRDefault="005D5005" w:rsidP="005D500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114B0A">
        <w:rPr>
          <w:rFonts w:ascii="Consolas" w:hAnsi="Consolas"/>
          <w:b w:val="0"/>
          <w:bCs/>
          <w:sz w:val="20"/>
          <w:szCs w:val="20"/>
        </w:rPr>
        <w:t xml:space="preserve">let age = 45; </w:t>
      </w:r>
    </w:p>
    <w:p w14:paraId="78023231" w14:textId="00C84FCD" w:rsidR="005D5005" w:rsidRDefault="005D5005" w:rsidP="005D500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114B0A">
        <w:rPr>
          <w:rFonts w:ascii="Consolas" w:hAnsi="Consolas"/>
          <w:b w:val="0"/>
          <w:bCs/>
          <w:sz w:val="20"/>
          <w:szCs w:val="20"/>
        </w:rPr>
        <w:t>console.log(age); // Correct</w:t>
      </w:r>
    </w:p>
    <w:p w14:paraId="2A4E9636" w14:textId="77777777" w:rsidR="00114B0A" w:rsidRDefault="00114B0A" w:rsidP="005D500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</w:p>
    <w:p w14:paraId="3C74CA43" w14:textId="20100AFF" w:rsidR="00403822" w:rsidRDefault="00403822" w:rsidP="00F14611">
      <w:pPr>
        <w:pStyle w:val="Heading1AVAHEB"/>
        <w:spacing w:before="0"/>
        <w:jc w:val="both"/>
        <w:rPr>
          <w:sz w:val="22"/>
          <w:szCs w:val="22"/>
        </w:rPr>
      </w:pPr>
      <w:r w:rsidRPr="00F14611">
        <w:rPr>
          <w:sz w:val="22"/>
          <w:szCs w:val="22"/>
        </w:rPr>
        <w:t>Example:</w:t>
      </w:r>
    </w:p>
    <w:p w14:paraId="35296F17" w14:textId="77777777" w:rsidR="00403822" w:rsidRPr="00403822" w:rsidRDefault="00403822" w:rsidP="00F14611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403822">
        <w:rPr>
          <w:rFonts w:ascii="Consolas" w:hAnsi="Consolas"/>
          <w:b w:val="0"/>
          <w:bCs/>
          <w:sz w:val="20"/>
          <w:szCs w:val="20"/>
          <w:lang w:val="en-US"/>
        </w:rPr>
        <w:t>// This is a single-line comment</w:t>
      </w:r>
    </w:p>
    <w:p w14:paraId="1197A890" w14:textId="77777777" w:rsidR="00403822" w:rsidRPr="00403822" w:rsidRDefault="00403822" w:rsidP="00F14611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403822">
        <w:rPr>
          <w:rFonts w:ascii="Consolas" w:hAnsi="Consolas"/>
          <w:b w:val="0"/>
          <w:bCs/>
          <w:sz w:val="20"/>
          <w:szCs w:val="20"/>
          <w:lang w:val="en-US"/>
        </w:rPr>
        <w:t>/*</w:t>
      </w:r>
    </w:p>
    <w:p w14:paraId="022A62AD" w14:textId="77777777" w:rsidR="00403822" w:rsidRPr="00403822" w:rsidRDefault="00403822" w:rsidP="00F14611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403822">
        <w:rPr>
          <w:rFonts w:ascii="Consolas" w:hAnsi="Consolas"/>
          <w:b w:val="0"/>
          <w:bCs/>
          <w:sz w:val="20"/>
          <w:szCs w:val="20"/>
          <w:lang w:val="en-US"/>
        </w:rPr>
        <w:t xml:space="preserve">  This is a multi-line comment</w:t>
      </w:r>
    </w:p>
    <w:p w14:paraId="31C1F1BB" w14:textId="2F182977" w:rsidR="0056584B" w:rsidRPr="00403822" w:rsidRDefault="00403822" w:rsidP="00F14611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403822">
        <w:rPr>
          <w:rFonts w:ascii="Consolas" w:hAnsi="Consolas"/>
          <w:b w:val="0"/>
          <w:bCs/>
          <w:sz w:val="20"/>
          <w:szCs w:val="20"/>
          <w:lang w:val="en-US"/>
        </w:rPr>
        <w:t>*/</w:t>
      </w:r>
    </w:p>
    <w:p w14:paraId="462248C9" w14:textId="77777777" w:rsidR="00500186" w:rsidRPr="00C73984" w:rsidRDefault="00500186" w:rsidP="005D6BC5">
      <w:pPr>
        <w:pStyle w:val="Heading1AVAHEB"/>
        <w:tabs>
          <w:tab w:val="num" w:pos="284"/>
        </w:tabs>
        <w:spacing w:before="0"/>
        <w:ind w:left="720" w:hanging="720"/>
        <w:jc w:val="both"/>
        <w:rPr>
          <w:b w:val="0"/>
          <w:sz w:val="22"/>
          <w:szCs w:val="22"/>
        </w:rPr>
      </w:pPr>
    </w:p>
    <w:p w14:paraId="5DCE13ED" w14:textId="2A4848C9" w:rsidR="009B08B9" w:rsidRDefault="00A97827" w:rsidP="00C73984">
      <w:pPr>
        <w:pStyle w:val="Heading1AVAHEB"/>
        <w:spacing w:before="0"/>
        <w:rPr>
          <w:sz w:val="22"/>
          <w:szCs w:val="22"/>
          <w:lang w:val="en-US"/>
        </w:rPr>
      </w:pPr>
      <w:r w:rsidRPr="00500186">
        <w:rPr>
          <w:sz w:val="22"/>
          <w:szCs w:val="22"/>
          <w:lang w:val="en-US"/>
        </w:rPr>
        <w:t>Example:</w:t>
      </w:r>
    </w:p>
    <w:p w14:paraId="1F0191F2" w14:textId="7F9C843A" w:rsidR="00A97827" w:rsidRPr="00A97827" w:rsidRDefault="00A97827" w:rsidP="00C73984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97827">
        <w:rPr>
          <w:rFonts w:ascii="Consolas" w:hAnsi="Consolas"/>
          <w:b w:val="0"/>
          <w:bCs/>
          <w:sz w:val="20"/>
          <w:szCs w:val="20"/>
          <w:lang w:val="en-US"/>
        </w:rPr>
        <w:t>let result = 15 + 10;</w:t>
      </w:r>
    </w:p>
    <w:p w14:paraId="6B527FB1" w14:textId="77777777" w:rsidR="00A97827" w:rsidRPr="00A97827" w:rsidRDefault="00A97827" w:rsidP="00C73984">
      <w:pPr>
        <w:pStyle w:val="Heading1AVAHEB"/>
        <w:spacing w:before="0"/>
        <w:rPr>
          <w:rFonts w:ascii="Consolas" w:hAnsi="Consolas"/>
          <w:b w:val="0"/>
          <w:bCs/>
          <w:sz w:val="22"/>
          <w:szCs w:val="22"/>
          <w:lang w:val="en-US"/>
        </w:rPr>
      </w:pPr>
    </w:p>
    <w:p w14:paraId="5BFF1ACD" w14:textId="304E0A1F" w:rsidR="000B4EE7" w:rsidRPr="00500186" w:rsidRDefault="000B4EE7" w:rsidP="009432D5">
      <w:pPr>
        <w:pStyle w:val="Heading1AVAHEB"/>
        <w:spacing w:before="0"/>
        <w:jc w:val="both"/>
        <w:rPr>
          <w:bCs/>
          <w:sz w:val="22"/>
          <w:szCs w:val="22"/>
          <w:lang w:val="en-US"/>
        </w:rPr>
      </w:pPr>
      <w:r w:rsidRPr="00500186">
        <w:rPr>
          <w:bCs/>
          <w:sz w:val="22"/>
          <w:szCs w:val="22"/>
          <w:lang w:val="en-US"/>
        </w:rPr>
        <w:t>Example:</w:t>
      </w:r>
    </w:p>
    <w:p w14:paraId="039DDA20" w14:textId="77777777" w:rsidR="000B4EE7" w:rsidRPr="000B4EE7" w:rsidRDefault="000B4EE7" w:rsidP="009432D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0B4EE7">
        <w:rPr>
          <w:rFonts w:ascii="Consolas" w:hAnsi="Consolas"/>
          <w:b w:val="0"/>
          <w:sz w:val="20"/>
          <w:szCs w:val="20"/>
          <w:lang w:val="en-US"/>
        </w:rPr>
        <w:t>var keyword = "var is a keyword example";</w:t>
      </w:r>
    </w:p>
    <w:p w14:paraId="4ACBA269" w14:textId="77777777" w:rsidR="000B4EE7" w:rsidRDefault="000B4EE7" w:rsidP="000B4EE7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0B4EE7">
        <w:rPr>
          <w:rFonts w:ascii="Consolas" w:hAnsi="Consolas"/>
          <w:b w:val="0"/>
          <w:sz w:val="20"/>
          <w:szCs w:val="20"/>
          <w:lang w:val="en-US"/>
        </w:rPr>
        <w:t>console.log(keyword);  // Output: "var is a keyword example"</w:t>
      </w:r>
    </w:p>
    <w:p w14:paraId="0506C90E" w14:textId="77777777" w:rsidR="009432D5" w:rsidRDefault="009432D5" w:rsidP="005658A7">
      <w:pPr>
        <w:pStyle w:val="Heading1AVAHEB"/>
        <w:spacing w:before="0"/>
        <w:jc w:val="both"/>
        <w:rPr>
          <w:sz w:val="22"/>
          <w:szCs w:val="22"/>
        </w:rPr>
      </w:pPr>
    </w:p>
    <w:p w14:paraId="07B1A78B" w14:textId="22828A77" w:rsidR="005658A7" w:rsidRPr="005C0D9E" w:rsidRDefault="005658A7" w:rsidP="005658A7">
      <w:pPr>
        <w:pStyle w:val="Heading1AVAHEB"/>
        <w:spacing w:before="0"/>
        <w:jc w:val="both"/>
        <w:rPr>
          <w:sz w:val="22"/>
          <w:szCs w:val="22"/>
        </w:rPr>
      </w:pPr>
      <w:r w:rsidRPr="005C0D9E">
        <w:rPr>
          <w:sz w:val="22"/>
          <w:szCs w:val="22"/>
        </w:rPr>
        <w:t>Examples of Valid Identifiers:</w:t>
      </w:r>
    </w:p>
    <w:p w14:paraId="6107B0D1" w14:textId="7AE25B4F" w:rsidR="005658A7" w:rsidRPr="005658A7" w:rsidRDefault="005658A7" w:rsidP="005658A7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5658A7">
        <w:rPr>
          <w:rFonts w:ascii="Consolas" w:hAnsi="Consolas"/>
          <w:b w:val="0"/>
          <w:sz w:val="20"/>
          <w:szCs w:val="20"/>
          <w:lang w:val="en-US"/>
        </w:rPr>
        <w:t>let name = "</w:t>
      </w:r>
      <w:r>
        <w:rPr>
          <w:rFonts w:ascii="Consolas" w:hAnsi="Consolas"/>
          <w:b w:val="0"/>
          <w:sz w:val="20"/>
          <w:szCs w:val="20"/>
          <w:lang w:val="en-US"/>
        </w:rPr>
        <w:t>Rupali</w:t>
      </w:r>
      <w:r w:rsidRPr="005658A7">
        <w:rPr>
          <w:rFonts w:ascii="Consolas" w:hAnsi="Consolas"/>
          <w:b w:val="0"/>
          <w:sz w:val="20"/>
          <w:szCs w:val="20"/>
          <w:lang w:val="en-US"/>
        </w:rPr>
        <w:t>";</w:t>
      </w:r>
    </w:p>
    <w:p w14:paraId="7F1739BC" w14:textId="77777777" w:rsidR="005658A7" w:rsidRPr="005658A7" w:rsidRDefault="005658A7" w:rsidP="005658A7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5658A7">
        <w:rPr>
          <w:rFonts w:ascii="Consolas" w:hAnsi="Consolas"/>
          <w:b w:val="0"/>
          <w:sz w:val="20"/>
          <w:szCs w:val="20"/>
          <w:lang w:val="en-US"/>
        </w:rPr>
        <w:t>let $dollarValue = 100;</w:t>
      </w:r>
    </w:p>
    <w:p w14:paraId="0195F123" w14:textId="390ECC25" w:rsidR="00F9740E" w:rsidRDefault="005658A7" w:rsidP="005658A7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5658A7">
        <w:rPr>
          <w:rFonts w:ascii="Consolas" w:hAnsi="Consolas"/>
          <w:b w:val="0"/>
          <w:sz w:val="20"/>
          <w:szCs w:val="20"/>
          <w:lang w:val="en-US"/>
        </w:rPr>
        <w:t>let _private = "secret";</w:t>
      </w:r>
    </w:p>
    <w:p w14:paraId="2206D37A" w14:textId="77777777" w:rsidR="005658A7" w:rsidRDefault="005658A7" w:rsidP="005658A7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</w:p>
    <w:p w14:paraId="3E0A8FAF" w14:textId="54495CF2" w:rsidR="005658A7" w:rsidRDefault="005658A7" w:rsidP="005658A7">
      <w:pPr>
        <w:pStyle w:val="Heading1AVAHEB"/>
        <w:spacing w:before="0"/>
        <w:jc w:val="both"/>
        <w:rPr>
          <w:sz w:val="22"/>
          <w:szCs w:val="22"/>
        </w:rPr>
      </w:pPr>
      <w:r w:rsidRPr="005C0D9E">
        <w:rPr>
          <w:sz w:val="22"/>
          <w:szCs w:val="22"/>
        </w:rPr>
        <w:t>Examples of Invalid Identifiers:</w:t>
      </w:r>
    </w:p>
    <w:p w14:paraId="55E2E700" w14:textId="1B2A84B1" w:rsidR="005658A7" w:rsidRPr="005658A7" w:rsidRDefault="005658A7" w:rsidP="00C7398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5658A7">
        <w:rPr>
          <w:rFonts w:ascii="Consolas" w:hAnsi="Consolas"/>
          <w:b w:val="0"/>
          <w:sz w:val="20"/>
          <w:szCs w:val="20"/>
          <w:lang w:val="en-US"/>
        </w:rPr>
        <w:t xml:space="preserve">// let 123name; </w:t>
      </w:r>
      <w:r w:rsidR="005E79F9">
        <w:rPr>
          <w:rFonts w:ascii="Consolas" w:hAnsi="Consolas"/>
          <w:b w:val="0"/>
          <w:sz w:val="20"/>
          <w:szCs w:val="20"/>
          <w:lang w:val="en-US"/>
        </w:rPr>
        <w:t xml:space="preserve"> </w:t>
      </w:r>
      <w:r w:rsidRPr="005658A7">
        <w:rPr>
          <w:rFonts w:ascii="Consolas" w:hAnsi="Consolas"/>
          <w:b w:val="0"/>
          <w:sz w:val="20"/>
          <w:szCs w:val="20"/>
          <w:lang w:val="en-US"/>
        </w:rPr>
        <w:t>// Starts with a digit</w:t>
      </w:r>
    </w:p>
    <w:p w14:paraId="3FBDAF54" w14:textId="4830945C" w:rsidR="005658A7" w:rsidRDefault="005658A7" w:rsidP="005658A7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5658A7">
        <w:rPr>
          <w:rFonts w:ascii="Consolas" w:hAnsi="Consolas"/>
          <w:b w:val="0"/>
          <w:sz w:val="20"/>
          <w:szCs w:val="20"/>
          <w:lang w:val="en-US"/>
        </w:rPr>
        <w:t xml:space="preserve">// let if; </w:t>
      </w:r>
      <w:r w:rsidR="005E79F9">
        <w:rPr>
          <w:rFonts w:ascii="Consolas" w:hAnsi="Consolas"/>
          <w:b w:val="0"/>
          <w:sz w:val="20"/>
          <w:szCs w:val="20"/>
          <w:lang w:val="en-US"/>
        </w:rPr>
        <w:t xml:space="preserve">      </w:t>
      </w:r>
      <w:r w:rsidRPr="005658A7">
        <w:rPr>
          <w:rFonts w:ascii="Consolas" w:hAnsi="Consolas"/>
          <w:b w:val="0"/>
          <w:sz w:val="20"/>
          <w:szCs w:val="20"/>
          <w:lang w:val="en-US"/>
        </w:rPr>
        <w:t>// Uses a reserved keyword</w:t>
      </w:r>
    </w:p>
    <w:p w14:paraId="61D6AA8F" w14:textId="77777777" w:rsidR="005E79F9" w:rsidRDefault="005E79F9" w:rsidP="005658A7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</w:p>
    <w:p w14:paraId="78D87850" w14:textId="77777777" w:rsidR="005E79F9" w:rsidRDefault="005E79F9" w:rsidP="005E79F9">
      <w:pPr>
        <w:pStyle w:val="Heading1AVAHEB"/>
        <w:spacing w:before="0"/>
        <w:jc w:val="both"/>
        <w:rPr>
          <w:b w:val="0"/>
          <w:bCs/>
          <w:sz w:val="22"/>
          <w:szCs w:val="22"/>
        </w:rPr>
      </w:pPr>
    </w:p>
    <w:p w14:paraId="608F82BF" w14:textId="7E4B7488" w:rsidR="005E79F9" w:rsidRDefault="005E79F9" w:rsidP="005E79F9">
      <w:pPr>
        <w:pStyle w:val="Heading1AVAHEB"/>
        <w:spacing w:before="0"/>
        <w:jc w:val="both"/>
        <w:rPr>
          <w:sz w:val="22"/>
          <w:szCs w:val="22"/>
        </w:rPr>
      </w:pPr>
      <w:r w:rsidRPr="005C0D9E">
        <w:rPr>
          <w:sz w:val="22"/>
          <w:szCs w:val="22"/>
        </w:rPr>
        <w:t>Example:</w:t>
      </w:r>
    </w:p>
    <w:p w14:paraId="62BB070C" w14:textId="77777777" w:rsidR="000262C7" w:rsidRDefault="005E79F9" w:rsidP="000262C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5E79F9">
        <w:rPr>
          <w:rFonts w:ascii="Consolas" w:hAnsi="Consolas"/>
          <w:b w:val="0"/>
          <w:bCs/>
          <w:sz w:val="20"/>
          <w:szCs w:val="20"/>
        </w:rPr>
        <w:t>let sum = 10 +</w:t>
      </w:r>
    </w:p>
    <w:p w14:paraId="3C1882A2" w14:textId="1EACB57C" w:rsidR="005E79F9" w:rsidRPr="005E79F9" w:rsidRDefault="005E79F9" w:rsidP="000262C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5E79F9">
        <w:rPr>
          <w:rFonts w:ascii="Consolas" w:hAnsi="Consolas"/>
          <w:b w:val="0"/>
          <w:bCs/>
          <w:sz w:val="20"/>
          <w:szCs w:val="20"/>
        </w:rPr>
        <w:t>20;</w:t>
      </w:r>
    </w:p>
    <w:p w14:paraId="52A3D967" w14:textId="13585633" w:rsidR="005E79F9" w:rsidRDefault="005E79F9" w:rsidP="005E79F9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5E79F9">
        <w:rPr>
          <w:rFonts w:ascii="Consolas" w:hAnsi="Consolas"/>
          <w:b w:val="0"/>
          <w:bCs/>
          <w:sz w:val="20"/>
          <w:szCs w:val="20"/>
        </w:rPr>
        <w:t>// Output: 30</w:t>
      </w:r>
    </w:p>
    <w:p w14:paraId="706BD82B" w14:textId="77777777" w:rsidR="000262C7" w:rsidRDefault="000262C7" w:rsidP="005E79F9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</w:p>
    <w:p w14:paraId="59819AE0" w14:textId="77777777" w:rsidR="00E84831" w:rsidRPr="00DC6CEA" w:rsidRDefault="00E84831" w:rsidP="005D6BC5">
      <w:pPr>
        <w:pStyle w:val="Heading1AVAHEB"/>
        <w:tabs>
          <w:tab w:val="num" w:pos="426"/>
        </w:tabs>
        <w:spacing w:before="0"/>
        <w:ind w:hanging="720"/>
        <w:jc w:val="both"/>
        <w:rPr>
          <w:b w:val="0"/>
          <w:sz w:val="12"/>
          <w:szCs w:val="12"/>
        </w:rPr>
      </w:pPr>
    </w:p>
    <w:p w14:paraId="32418485" w14:textId="0192C0BF" w:rsidR="005E79F9" w:rsidRPr="005C0D9E" w:rsidRDefault="00E84831" w:rsidP="005658A7">
      <w:pPr>
        <w:pStyle w:val="Heading1AVAHEB"/>
        <w:spacing w:before="0"/>
        <w:jc w:val="both"/>
        <w:rPr>
          <w:sz w:val="22"/>
          <w:szCs w:val="22"/>
        </w:rPr>
      </w:pPr>
      <w:r w:rsidRPr="005C0D9E">
        <w:rPr>
          <w:sz w:val="22"/>
          <w:szCs w:val="22"/>
        </w:rPr>
        <w:t>Example:</w:t>
      </w:r>
    </w:p>
    <w:p w14:paraId="6C0B6788" w14:textId="1F59F5D8" w:rsidR="00E84831" w:rsidRPr="00E84831" w:rsidRDefault="00E84831" w:rsidP="00E8483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E84831">
        <w:rPr>
          <w:rFonts w:ascii="Consolas" w:hAnsi="Consolas"/>
          <w:b w:val="0"/>
          <w:sz w:val="20"/>
          <w:szCs w:val="20"/>
          <w:lang w:val="en-US"/>
        </w:rPr>
        <w:t>function add</w:t>
      </w:r>
      <w:r w:rsidR="004E7AC8">
        <w:rPr>
          <w:rFonts w:ascii="Consolas" w:hAnsi="Consolas"/>
          <w:b w:val="0"/>
          <w:sz w:val="20"/>
          <w:szCs w:val="20"/>
          <w:lang w:val="en-US"/>
        </w:rPr>
        <w:t>Values</w:t>
      </w:r>
      <w:r w:rsidRPr="00E84831">
        <w:rPr>
          <w:rFonts w:ascii="Consolas" w:hAnsi="Consolas"/>
          <w:b w:val="0"/>
          <w:sz w:val="20"/>
          <w:szCs w:val="20"/>
          <w:lang w:val="en-US"/>
        </w:rPr>
        <w:t>(</w:t>
      </w:r>
      <w:r w:rsidR="007138B3">
        <w:rPr>
          <w:rFonts w:ascii="Consolas" w:hAnsi="Consolas"/>
          <w:b w:val="0"/>
          <w:sz w:val="20"/>
          <w:szCs w:val="20"/>
          <w:lang w:val="en-US"/>
        </w:rPr>
        <w:t>x</w:t>
      </w:r>
      <w:r w:rsidRPr="00E84831">
        <w:rPr>
          <w:rFonts w:ascii="Consolas" w:hAnsi="Consolas"/>
          <w:b w:val="0"/>
          <w:sz w:val="20"/>
          <w:szCs w:val="20"/>
          <w:lang w:val="en-US"/>
        </w:rPr>
        <w:t xml:space="preserve">, </w:t>
      </w:r>
      <w:r w:rsidR="007138B3">
        <w:rPr>
          <w:rFonts w:ascii="Consolas" w:hAnsi="Consolas"/>
          <w:b w:val="0"/>
          <w:sz w:val="20"/>
          <w:szCs w:val="20"/>
          <w:lang w:val="en-US"/>
        </w:rPr>
        <w:t>y</w:t>
      </w:r>
      <w:r w:rsidRPr="00E84831">
        <w:rPr>
          <w:rFonts w:ascii="Consolas" w:hAnsi="Consolas"/>
          <w:b w:val="0"/>
          <w:sz w:val="20"/>
          <w:szCs w:val="20"/>
          <w:lang w:val="en-US"/>
        </w:rPr>
        <w:t>) {</w:t>
      </w:r>
    </w:p>
    <w:p w14:paraId="0C8FC592" w14:textId="36298E96" w:rsidR="00E84831" w:rsidRPr="00E84831" w:rsidRDefault="00E84831" w:rsidP="00E8483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E84831">
        <w:rPr>
          <w:rFonts w:ascii="Consolas" w:hAnsi="Consolas"/>
          <w:b w:val="0"/>
          <w:sz w:val="20"/>
          <w:szCs w:val="20"/>
          <w:lang w:val="en-US"/>
        </w:rPr>
        <w:t xml:space="preserve">  return </w:t>
      </w:r>
      <w:r w:rsidR="007138B3">
        <w:rPr>
          <w:rFonts w:ascii="Consolas" w:hAnsi="Consolas"/>
          <w:b w:val="0"/>
          <w:sz w:val="20"/>
          <w:szCs w:val="20"/>
          <w:lang w:val="en-US"/>
        </w:rPr>
        <w:t>x</w:t>
      </w:r>
      <w:r w:rsidRPr="00E84831">
        <w:rPr>
          <w:rFonts w:ascii="Consolas" w:hAnsi="Consolas"/>
          <w:b w:val="0"/>
          <w:sz w:val="20"/>
          <w:szCs w:val="20"/>
          <w:lang w:val="en-US"/>
        </w:rPr>
        <w:t xml:space="preserve"> + </w:t>
      </w:r>
      <w:r w:rsidR="007138B3">
        <w:rPr>
          <w:rFonts w:ascii="Consolas" w:hAnsi="Consolas"/>
          <w:b w:val="0"/>
          <w:sz w:val="20"/>
          <w:szCs w:val="20"/>
          <w:lang w:val="en-US"/>
        </w:rPr>
        <w:t>y</w:t>
      </w:r>
      <w:r w:rsidRPr="00E84831">
        <w:rPr>
          <w:rFonts w:ascii="Consolas" w:hAnsi="Consolas"/>
          <w:b w:val="0"/>
          <w:sz w:val="20"/>
          <w:szCs w:val="20"/>
          <w:lang w:val="en-US"/>
        </w:rPr>
        <w:t>;</w:t>
      </w:r>
    </w:p>
    <w:p w14:paraId="029B1A94" w14:textId="77777777" w:rsidR="00E84831" w:rsidRPr="00E84831" w:rsidRDefault="00E84831" w:rsidP="00E8483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E84831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14:paraId="19AB117C" w14:textId="734FD1E4" w:rsidR="00E84831" w:rsidRPr="00E84831" w:rsidRDefault="00E84831" w:rsidP="00E8483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E84831">
        <w:rPr>
          <w:rFonts w:ascii="Consolas" w:hAnsi="Consolas"/>
          <w:b w:val="0"/>
          <w:sz w:val="20"/>
          <w:szCs w:val="20"/>
          <w:lang w:val="en-US"/>
        </w:rPr>
        <w:t>let result = add</w:t>
      </w:r>
      <w:r w:rsidR="004E7AC8">
        <w:rPr>
          <w:rFonts w:ascii="Consolas" w:hAnsi="Consolas"/>
          <w:b w:val="0"/>
          <w:sz w:val="20"/>
          <w:szCs w:val="20"/>
          <w:lang w:val="en-US"/>
        </w:rPr>
        <w:t>Values</w:t>
      </w:r>
      <w:r w:rsidRPr="00E84831">
        <w:rPr>
          <w:rFonts w:ascii="Consolas" w:hAnsi="Consolas"/>
          <w:b w:val="0"/>
          <w:sz w:val="20"/>
          <w:szCs w:val="20"/>
          <w:lang w:val="en-US"/>
        </w:rPr>
        <w:t>(</w:t>
      </w:r>
      <w:r w:rsidR="007138B3">
        <w:rPr>
          <w:rFonts w:ascii="Consolas" w:hAnsi="Consolas"/>
          <w:b w:val="0"/>
          <w:sz w:val="20"/>
          <w:szCs w:val="20"/>
          <w:lang w:val="en-US"/>
        </w:rPr>
        <w:t>1</w:t>
      </w:r>
      <w:r w:rsidRPr="00E84831">
        <w:rPr>
          <w:rFonts w:ascii="Consolas" w:hAnsi="Consolas"/>
          <w:b w:val="0"/>
          <w:sz w:val="20"/>
          <w:szCs w:val="20"/>
          <w:lang w:val="en-US"/>
        </w:rPr>
        <w:t>5, 10);</w:t>
      </w:r>
    </w:p>
    <w:p w14:paraId="6FA03698" w14:textId="52CA7094" w:rsidR="00E84831" w:rsidRDefault="00E84831" w:rsidP="00E8483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  <w:r w:rsidRPr="00E84831">
        <w:rPr>
          <w:rFonts w:ascii="Consolas" w:hAnsi="Consolas"/>
          <w:b w:val="0"/>
          <w:sz w:val="20"/>
          <w:szCs w:val="20"/>
          <w:lang w:val="en-US"/>
        </w:rPr>
        <w:t>console.log("The sum is: " + result);</w:t>
      </w:r>
    </w:p>
    <w:p w14:paraId="7E3A3CA7" w14:textId="77777777" w:rsidR="00FA6BDD" w:rsidRDefault="00FA6BDD" w:rsidP="00E8483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  <w:lang w:val="en-US"/>
        </w:rPr>
      </w:pPr>
    </w:p>
    <w:p w14:paraId="48512528" w14:textId="77777777" w:rsidR="004901B3" w:rsidRDefault="004901B3" w:rsidP="004901B3">
      <w:pPr>
        <w:pStyle w:val="Heading1AVAHEB"/>
        <w:spacing w:before="0"/>
        <w:jc w:val="both"/>
        <w:rPr>
          <w:b w:val="0"/>
          <w:sz w:val="22"/>
          <w:szCs w:val="22"/>
        </w:rPr>
      </w:pPr>
    </w:p>
    <w:p w14:paraId="08F088D7" w14:textId="3A7D1795" w:rsidR="004901B3" w:rsidRDefault="004901B3" w:rsidP="004901B3">
      <w:pPr>
        <w:pStyle w:val="Heading1AVAHEB"/>
        <w:spacing w:before="0"/>
        <w:jc w:val="both"/>
        <w:rPr>
          <w:bCs/>
          <w:sz w:val="22"/>
          <w:szCs w:val="22"/>
        </w:rPr>
      </w:pPr>
      <w:r w:rsidRPr="005C0D9E">
        <w:rPr>
          <w:bCs/>
          <w:sz w:val="22"/>
          <w:szCs w:val="22"/>
        </w:rPr>
        <w:t>Example of Issue with ASI:</w:t>
      </w:r>
    </w:p>
    <w:p w14:paraId="19291350" w14:textId="77777777" w:rsidR="004901B3" w:rsidRPr="004901B3" w:rsidRDefault="004901B3" w:rsidP="004901B3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4901B3">
        <w:rPr>
          <w:rFonts w:ascii="Consolas" w:hAnsi="Consolas"/>
          <w:b w:val="0"/>
          <w:sz w:val="20"/>
          <w:szCs w:val="20"/>
        </w:rPr>
        <w:t>return</w:t>
      </w:r>
    </w:p>
    <w:p w14:paraId="57D6B43C" w14:textId="77777777" w:rsidR="004901B3" w:rsidRPr="004901B3" w:rsidRDefault="004901B3" w:rsidP="004901B3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4901B3">
        <w:rPr>
          <w:rFonts w:ascii="Consolas" w:hAnsi="Consolas"/>
          <w:b w:val="0"/>
          <w:sz w:val="20"/>
          <w:szCs w:val="20"/>
        </w:rPr>
        <w:t>{</w:t>
      </w:r>
    </w:p>
    <w:p w14:paraId="62CD4945" w14:textId="77777777" w:rsidR="004901B3" w:rsidRPr="004901B3" w:rsidRDefault="004901B3" w:rsidP="004901B3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4901B3">
        <w:rPr>
          <w:rFonts w:ascii="Consolas" w:hAnsi="Consolas"/>
          <w:b w:val="0"/>
          <w:sz w:val="20"/>
          <w:szCs w:val="20"/>
        </w:rPr>
        <w:t xml:space="preserve">  key: "value"</w:t>
      </w:r>
    </w:p>
    <w:p w14:paraId="1EDF7E65" w14:textId="7880D659" w:rsidR="004901B3" w:rsidRDefault="004901B3" w:rsidP="004901B3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4901B3">
        <w:rPr>
          <w:rFonts w:ascii="Consolas" w:hAnsi="Consolas"/>
          <w:b w:val="0"/>
          <w:sz w:val="20"/>
          <w:szCs w:val="20"/>
        </w:rPr>
        <w:t>};</w:t>
      </w:r>
    </w:p>
    <w:p w14:paraId="413EEAE9" w14:textId="77777777" w:rsidR="00B1357C" w:rsidRDefault="00B1357C" w:rsidP="004901B3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01410020" w14:textId="77777777" w:rsidR="00123F1C" w:rsidRDefault="00123F1C" w:rsidP="00123F1C">
      <w:pPr>
        <w:pStyle w:val="Heading1AVAHEB"/>
        <w:spacing w:before="0"/>
        <w:jc w:val="both"/>
        <w:rPr>
          <w:b w:val="0"/>
          <w:sz w:val="22"/>
          <w:szCs w:val="22"/>
        </w:rPr>
      </w:pPr>
    </w:p>
    <w:p w14:paraId="0234FB49" w14:textId="7FAE399A" w:rsidR="00123F1C" w:rsidRDefault="00123F1C" w:rsidP="00123F1C">
      <w:pPr>
        <w:pStyle w:val="Heading1AVAHEB"/>
        <w:spacing w:before="0"/>
        <w:jc w:val="both"/>
        <w:rPr>
          <w:bCs/>
          <w:sz w:val="22"/>
          <w:szCs w:val="22"/>
        </w:rPr>
      </w:pPr>
      <w:r w:rsidRPr="005C0D9E">
        <w:rPr>
          <w:bCs/>
          <w:sz w:val="22"/>
          <w:szCs w:val="22"/>
        </w:rPr>
        <w:t>Example:</w:t>
      </w:r>
    </w:p>
    <w:p w14:paraId="37A3F862" w14:textId="29835656" w:rsidR="00123F1C" w:rsidRDefault="00123F1C" w:rsidP="00123F1C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123F1C">
        <w:rPr>
          <w:rFonts w:ascii="Consolas" w:hAnsi="Consolas"/>
          <w:b w:val="0"/>
          <w:sz w:val="20"/>
          <w:szCs w:val="20"/>
        </w:rPr>
        <w:t>console.log("Line1\nLine2");</w:t>
      </w:r>
    </w:p>
    <w:p w14:paraId="0214D8D4" w14:textId="77777777" w:rsidR="00A10D2B" w:rsidRPr="00123F1C" w:rsidRDefault="00A10D2B" w:rsidP="00123F1C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64CDFE6F" w14:textId="442EA934" w:rsidR="00F25BBD" w:rsidRPr="003C2DB3" w:rsidRDefault="00C1775A" w:rsidP="00F25BBD">
      <w:pPr>
        <w:pStyle w:val="FigureAVA"/>
        <w:jc w:val="both"/>
        <w:rPr>
          <w:b/>
          <w:bCs/>
          <w:sz w:val="22"/>
        </w:rPr>
      </w:pPr>
      <w:r w:rsidRPr="003C2DB3">
        <w:rPr>
          <w:b/>
          <w:bCs/>
          <w:sz w:val="22"/>
        </w:rPr>
        <w:t>Example:</w:t>
      </w:r>
    </w:p>
    <w:p w14:paraId="1D06D621" w14:textId="77777777" w:rsidR="00C1775A" w:rsidRPr="00C1775A" w:rsidRDefault="00C1775A" w:rsidP="00C1775A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C1775A">
        <w:rPr>
          <w:rFonts w:ascii="Consolas" w:hAnsi="Consolas"/>
          <w:sz w:val="20"/>
          <w:szCs w:val="20"/>
        </w:rPr>
        <w:t>// Hoisting with var</w:t>
      </w:r>
    </w:p>
    <w:p w14:paraId="2A517E71" w14:textId="55810E22" w:rsidR="00C1775A" w:rsidRPr="00C1775A" w:rsidRDefault="00C1775A" w:rsidP="00C1775A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C1775A">
        <w:rPr>
          <w:rFonts w:ascii="Consolas" w:hAnsi="Consolas"/>
          <w:sz w:val="20"/>
          <w:szCs w:val="20"/>
        </w:rPr>
        <w:t>console.log(</w:t>
      </w:r>
      <w:r w:rsidR="00572FF5">
        <w:rPr>
          <w:rFonts w:ascii="Consolas" w:hAnsi="Consolas"/>
          <w:sz w:val="20"/>
          <w:szCs w:val="20"/>
        </w:rPr>
        <w:t>test</w:t>
      </w:r>
      <w:r w:rsidRPr="00C1775A">
        <w:rPr>
          <w:rFonts w:ascii="Consolas" w:hAnsi="Consolas"/>
          <w:sz w:val="20"/>
          <w:szCs w:val="20"/>
        </w:rPr>
        <w:t>Var); // Output: undefined (hoisted declaration)</w:t>
      </w:r>
    </w:p>
    <w:p w14:paraId="136C6F59" w14:textId="61A281EE" w:rsidR="00C1775A" w:rsidRPr="00C1775A" w:rsidRDefault="00C1775A" w:rsidP="00C1775A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C1775A">
        <w:rPr>
          <w:rFonts w:ascii="Consolas" w:hAnsi="Consolas"/>
          <w:sz w:val="20"/>
          <w:szCs w:val="20"/>
        </w:rPr>
        <w:t xml:space="preserve">var </w:t>
      </w:r>
      <w:r w:rsidR="00572FF5">
        <w:rPr>
          <w:rFonts w:ascii="Consolas" w:hAnsi="Consolas"/>
          <w:sz w:val="20"/>
          <w:szCs w:val="20"/>
        </w:rPr>
        <w:t>test</w:t>
      </w:r>
      <w:r w:rsidRPr="00C1775A">
        <w:rPr>
          <w:rFonts w:ascii="Consolas" w:hAnsi="Consolas"/>
          <w:sz w:val="20"/>
          <w:szCs w:val="20"/>
        </w:rPr>
        <w:t>Var = 10;</w:t>
      </w:r>
    </w:p>
    <w:p w14:paraId="13542906" w14:textId="2932EF37" w:rsidR="00C1775A" w:rsidRPr="00C1775A" w:rsidRDefault="00C1775A" w:rsidP="00C1775A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C1775A">
        <w:rPr>
          <w:rFonts w:ascii="Consolas" w:hAnsi="Consolas"/>
          <w:sz w:val="20"/>
          <w:szCs w:val="20"/>
        </w:rPr>
        <w:t>console.log(</w:t>
      </w:r>
      <w:r w:rsidR="00572FF5">
        <w:rPr>
          <w:rFonts w:ascii="Consolas" w:hAnsi="Consolas"/>
          <w:sz w:val="20"/>
          <w:szCs w:val="20"/>
        </w:rPr>
        <w:t>test</w:t>
      </w:r>
      <w:r w:rsidRPr="00C1775A">
        <w:rPr>
          <w:rFonts w:ascii="Consolas" w:hAnsi="Consolas"/>
          <w:sz w:val="20"/>
          <w:szCs w:val="20"/>
        </w:rPr>
        <w:t>Var); // Output: 10</w:t>
      </w:r>
    </w:p>
    <w:p w14:paraId="105A40B1" w14:textId="77777777" w:rsidR="00C1775A" w:rsidRPr="00C1775A" w:rsidRDefault="00C1775A" w:rsidP="00C1775A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</w:p>
    <w:p w14:paraId="02882886" w14:textId="77777777" w:rsidR="00C1775A" w:rsidRPr="00C1775A" w:rsidRDefault="00C1775A" w:rsidP="00C1775A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C1775A">
        <w:rPr>
          <w:rFonts w:ascii="Consolas" w:hAnsi="Consolas"/>
          <w:sz w:val="20"/>
          <w:szCs w:val="20"/>
        </w:rPr>
        <w:t>// Scope issue with var</w:t>
      </w:r>
    </w:p>
    <w:p w14:paraId="3C8741D8" w14:textId="77777777" w:rsidR="00C1775A" w:rsidRPr="00C1775A" w:rsidRDefault="00C1775A" w:rsidP="00C1775A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C1775A">
        <w:rPr>
          <w:rFonts w:ascii="Consolas" w:hAnsi="Consolas"/>
          <w:sz w:val="20"/>
          <w:szCs w:val="20"/>
        </w:rPr>
        <w:t>if (true) {</w:t>
      </w:r>
    </w:p>
    <w:p w14:paraId="2BF5D8E9" w14:textId="77777777" w:rsidR="00C1775A" w:rsidRPr="00C1775A" w:rsidRDefault="00C1775A" w:rsidP="00C1775A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C1775A">
        <w:rPr>
          <w:rFonts w:ascii="Consolas" w:hAnsi="Consolas"/>
          <w:sz w:val="20"/>
          <w:szCs w:val="20"/>
        </w:rPr>
        <w:t xml:space="preserve">  var count = 5;</w:t>
      </w:r>
    </w:p>
    <w:p w14:paraId="118F1A2B" w14:textId="77777777" w:rsidR="00C1775A" w:rsidRPr="00C1775A" w:rsidRDefault="00C1775A" w:rsidP="00C1775A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C1775A">
        <w:rPr>
          <w:rFonts w:ascii="Consolas" w:hAnsi="Consolas"/>
          <w:sz w:val="20"/>
          <w:szCs w:val="20"/>
        </w:rPr>
        <w:t>}</w:t>
      </w:r>
    </w:p>
    <w:p w14:paraId="049A8659" w14:textId="39EBADF3" w:rsidR="00C1775A" w:rsidRPr="00C1775A" w:rsidRDefault="00C1775A" w:rsidP="00C1775A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C1775A">
        <w:rPr>
          <w:rFonts w:ascii="Consolas" w:hAnsi="Consolas"/>
          <w:sz w:val="20"/>
          <w:szCs w:val="20"/>
        </w:rPr>
        <w:t>console.log(count); // Output: 5 (accessible outside block)</w:t>
      </w:r>
    </w:p>
    <w:p w14:paraId="30FEE7CB" w14:textId="77777777" w:rsidR="00F25BBD" w:rsidRDefault="00F25BBD" w:rsidP="00F25BBD">
      <w:pPr>
        <w:pStyle w:val="FigureAVA"/>
        <w:jc w:val="both"/>
        <w:rPr>
          <w:sz w:val="22"/>
          <w:lang w:val="en-US"/>
        </w:rPr>
      </w:pPr>
    </w:p>
    <w:p w14:paraId="556CA0FA" w14:textId="77777777" w:rsidR="00E56CBF" w:rsidRP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56CBF">
        <w:rPr>
          <w:rFonts w:ascii="Consolas" w:hAnsi="Consolas"/>
          <w:sz w:val="20"/>
          <w:szCs w:val="20"/>
          <w:lang w:val="en-US"/>
        </w:rPr>
        <w:t>// Block scope</w:t>
      </w:r>
    </w:p>
    <w:p w14:paraId="43687395" w14:textId="77777777" w:rsidR="00E56CBF" w:rsidRP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56CBF">
        <w:rPr>
          <w:rFonts w:ascii="Consolas" w:hAnsi="Consolas"/>
          <w:sz w:val="20"/>
          <w:szCs w:val="20"/>
          <w:lang w:val="en-US"/>
        </w:rPr>
        <w:t>if (true) {</w:t>
      </w:r>
    </w:p>
    <w:p w14:paraId="1926F006" w14:textId="77777777" w:rsidR="00E56CBF" w:rsidRP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56CBF">
        <w:rPr>
          <w:rFonts w:ascii="Consolas" w:hAnsi="Consolas"/>
          <w:sz w:val="20"/>
          <w:szCs w:val="20"/>
          <w:lang w:val="en-US"/>
        </w:rPr>
        <w:t xml:space="preserve">  let counter = 10;</w:t>
      </w:r>
    </w:p>
    <w:p w14:paraId="05D2E84E" w14:textId="77777777" w:rsidR="00E56CBF" w:rsidRP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56CBF">
        <w:rPr>
          <w:rFonts w:ascii="Consolas" w:hAnsi="Consolas"/>
          <w:sz w:val="20"/>
          <w:szCs w:val="20"/>
          <w:lang w:val="en-US"/>
        </w:rPr>
        <w:t xml:space="preserve">  console.log(counter); // Output: 10</w:t>
      </w:r>
    </w:p>
    <w:p w14:paraId="0726AED0" w14:textId="77777777" w:rsidR="00E56CBF" w:rsidRP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56CBF">
        <w:rPr>
          <w:rFonts w:ascii="Consolas" w:hAnsi="Consolas"/>
          <w:sz w:val="20"/>
          <w:szCs w:val="20"/>
          <w:lang w:val="en-US"/>
        </w:rPr>
        <w:t>}</w:t>
      </w:r>
    </w:p>
    <w:p w14:paraId="538D07F9" w14:textId="720D170F" w:rsidR="00ED1E53" w:rsidRP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56CBF">
        <w:rPr>
          <w:rFonts w:ascii="Consolas" w:hAnsi="Consolas"/>
          <w:sz w:val="20"/>
          <w:szCs w:val="20"/>
          <w:lang w:val="en-US"/>
        </w:rPr>
        <w:t>// console.log(counter); // Error: counter is not defined</w:t>
      </w:r>
    </w:p>
    <w:p w14:paraId="692C1E51" w14:textId="77777777" w:rsidR="00E56CBF" w:rsidRP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35B4A1A0" w14:textId="77777777" w:rsidR="00E56CBF" w:rsidRP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56CBF">
        <w:rPr>
          <w:rFonts w:ascii="Consolas" w:hAnsi="Consolas"/>
          <w:sz w:val="20"/>
          <w:szCs w:val="20"/>
          <w:lang w:val="en-US"/>
        </w:rPr>
        <w:t>// TDZ in action</w:t>
      </w:r>
    </w:p>
    <w:p w14:paraId="6DA93936" w14:textId="77777777" w:rsidR="00E56CBF" w:rsidRP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56CBF">
        <w:rPr>
          <w:rFonts w:ascii="Consolas" w:hAnsi="Consolas"/>
          <w:sz w:val="20"/>
          <w:szCs w:val="20"/>
          <w:lang w:val="en-US"/>
        </w:rPr>
        <w:t>// console.log(message); // Error: Cannot access 'message' before initialization</w:t>
      </w:r>
    </w:p>
    <w:p w14:paraId="1004AE67" w14:textId="4A53A56F" w:rsidR="00E56CBF" w:rsidRP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56CBF">
        <w:rPr>
          <w:rFonts w:ascii="Consolas" w:hAnsi="Consolas"/>
          <w:sz w:val="20"/>
          <w:szCs w:val="20"/>
          <w:lang w:val="en-US"/>
        </w:rPr>
        <w:t xml:space="preserve">let message = "Hello, </w:t>
      </w:r>
      <w:r w:rsidR="007A38EB">
        <w:rPr>
          <w:rFonts w:ascii="Consolas" w:hAnsi="Consolas"/>
          <w:sz w:val="20"/>
          <w:szCs w:val="20"/>
          <w:lang w:val="en-US"/>
        </w:rPr>
        <w:t>Rupali</w:t>
      </w:r>
      <w:r w:rsidRPr="00E56CBF">
        <w:rPr>
          <w:rFonts w:ascii="Consolas" w:hAnsi="Consolas"/>
          <w:sz w:val="20"/>
          <w:szCs w:val="20"/>
          <w:lang w:val="en-US"/>
        </w:rPr>
        <w:t>!";</w:t>
      </w:r>
    </w:p>
    <w:p w14:paraId="3348796F" w14:textId="111CEECA" w:rsid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56CBF">
        <w:rPr>
          <w:rFonts w:ascii="Consolas" w:hAnsi="Consolas"/>
          <w:sz w:val="20"/>
          <w:szCs w:val="20"/>
          <w:lang w:val="en-US"/>
        </w:rPr>
        <w:t xml:space="preserve">console.log(message); // Output: Hello, </w:t>
      </w:r>
      <w:r w:rsidR="007A38EB">
        <w:rPr>
          <w:rFonts w:ascii="Consolas" w:hAnsi="Consolas"/>
          <w:sz w:val="20"/>
          <w:szCs w:val="20"/>
          <w:lang w:val="en-US"/>
        </w:rPr>
        <w:t>Rupali</w:t>
      </w:r>
      <w:r w:rsidRPr="00E56CBF">
        <w:rPr>
          <w:rFonts w:ascii="Consolas" w:hAnsi="Consolas"/>
          <w:sz w:val="20"/>
          <w:szCs w:val="20"/>
          <w:lang w:val="en-US"/>
        </w:rPr>
        <w:t>!</w:t>
      </w:r>
    </w:p>
    <w:p w14:paraId="7A0F0F28" w14:textId="77777777" w:rsidR="00E56CBF" w:rsidRDefault="00E56CBF" w:rsidP="00E56CBF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6303F106" w14:textId="77777777" w:rsidR="00E56C9F" w:rsidRDefault="00E56C9F" w:rsidP="00E56C9F">
      <w:pPr>
        <w:pStyle w:val="FigureAVA"/>
        <w:spacing w:after="0"/>
        <w:jc w:val="both"/>
        <w:rPr>
          <w:sz w:val="22"/>
        </w:rPr>
      </w:pPr>
    </w:p>
    <w:p w14:paraId="740C76E2" w14:textId="77777777" w:rsidR="00E56C9F" w:rsidRPr="00E56C9F" w:rsidRDefault="00E56C9F" w:rsidP="00E56C9F">
      <w:pPr>
        <w:pStyle w:val="FigureAVA"/>
        <w:spacing w:after="0"/>
        <w:jc w:val="both"/>
        <w:rPr>
          <w:sz w:val="22"/>
        </w:rPr>
      </w:pPr>
    </w:p>
    <w:p w14:paraId="2BE5EC62" w14:textId="77777777" w:rsidR="00275F8B" w:rsidRPr="00275F8B" w:rsidRDefault="00275F8B" w:rsidP="00275F8B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275F8B">
        <w:rPr>
          <w:rFonts w:ascii="Consolas" w:hAnsi="Consolas"/>
          <w:sz w:val="20"/>
          <w:szCs w:val="20"/>
          <w:lang w:val="en-US"/>
        </w:rPr>
        <w:t>// Immutable reference</w:t>
      </w:r>
    </w:p>
    <w:p w14:paraId="2EAA375B" w14:textId="77777777" w:rsidR="00275F8B" w:rsidRPr="00275F8B" w:rsidRDefault="00275F8B" w:rsidP="00275F8B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275F8B">
        <w:rPr>
          <w:rFonts w:ascii="Consolas" w:hAnsi="Consolas"/>
          <w:sz w:val="20"/>
          <w:szCs w:val="20"/>
          <w:lang w:val="en-US"/>
        </w:rPr>
        <w:t>const pi = 3.14;</w:t>
      </w:r>
    </w:p>
    <w:p w14:paraId="531A6A09" w14:textId="77777777" w:rsidR="00275F8B" w:rsidRPr="00275F8B" w:rsidRDefault="00275F8B" w:rsidP="00275F8B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275F8B">
        <w:rPr>
          <w:rFonts w:ascii="Consolas" w:hAnsi="Consolas"/>
          <w:sz w:val="20"/>
          <w:szCs w:val="20"/>
          <w:lang w:val="en-US"/>
        </w:rPr>
        <w:t>// pi = 3.14159; // Error: Assignment to constant variable</w:t>
      </w:r>
    </w:p>
    <w:p w14:paraId="3762BC27" w14:textId="77777777" w:rsidR="00275F8B" w:rsidRPr="00275F8B" w:rsidRDefault="00275F8B" w:rsidP="00275F8B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61D8F8AF" w14:textId="77777777" w:rsidR="00275F8B" w:rsidRPr="00275F8B" w:rsidRDefault="00275F8B" w:rsidP="00275F8B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275F8B">
        <w:rPr>
          <w:rFonts w:ascii="Consolas" w:hAnsi="Consolas"/>
          <w:sz w:val="20"/>
          <w:szCs w:val="20"/>
          <w:lang w:val="en-US"/>
        </w:rPr>
        <w:t>// Modifiable object properties</w:t>
      </w:r>
    </w:p>
    <w:p w14:paraId="5BC94D94" w14:textId="77777777" w:rsidR="00275F8B" w:rsidRPr="00275F8B" w:rsidRDefault="00275F8B" w:rsidP="00275F8B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275F8B">
        <w:rPr>
          <w:rFonts w:ascii="Consolas" w:hAnsi="Consolas"/>
          <w:sz w:val="20"/>
          <w:szCs w:val="20"/>
          <w:lang w:val="en-US"/>
        </w:rPr>
        <w:t>const config = { theme: "dark" };</w:t>
      </w:r>
    </w:p>
    <w:p w14:paraId="54B21835" w14:textId="77777777" w:rsidR="00275F8B" w:rsidRPr="00275F8B" w:rsidRDefault="00275F8B" w:rsidP="00275F8B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275F8B">
        <w:rPr>
          <w:rFonts w:ascii="Consolas" w:hAnsi="Consolas"/>
          <w:sz w:val="20"/>
          <w:szCs w:val="20"/>
          <w:lang w:val="en-US"/>
        </w:rPr>
        <w:t>config.theme = "light";</w:t>
      </w:r>
    </w:p>
    <w:p w14:paraId="643F325B" w14:textId="4F57833E" w:rsidR="00E56CBF" w:rsidRDefault="00275F8B" w:rsidP="00275F8B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275F8B">
        <w:rPr>
          <w:rFonts w:ascii="Consolas" w:hAnsi="Consolas"/>
          <w:sz w:val="20"/>
          <w:szCs w:val="20"/>
          <w:lang w:val="en-US"/>
        </w:rPr>
        <w:t>console.log(config.theme); // Output: light</w:t>
      </w:r>
    </w:p>
    <w:p w14:paraId="60C8067F" w14:textId="77777777" w:rsidR="00275F8B" w:rsidRDefault="00275F8B" w:rsidP="00275F8B">
      <w:pPr>
        <w:pStyle w:val="FigureAVA"/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49F3322C" w14:textId="685A8905" w:rsidR="000F3701" w:rsidRPr="00804AD9" w:rsidRDefault="00F87F92" w:rsidP="00F87F92">
      <w:pPr>
        <w:pStyle w:val="FigureAVA"/>
        <w:numPr>
          <w:ilvl w:val="0"/>
          <w:numId w:val="53"/>
        </w:numPr>
        <w:tabs>
          <w:tab w:val="clear" w:pos="720"/>
          <w:tab w:val="num" w:pos="284"/>
        </w:tabs>
        <w:spacing w:after="0"/>
        <w:ind w:hanging="720"/>
        <w:jc w:val="both"/>
        <w:rPr>
          <w:b/>
          <w:bCs/>
          <w:sz w:val="22"/>
        </w:rPr>
      </w:pPr>
      <w:r w:rsidRPr="00804AD9">
        <w:rPr>
          <w:b/>
          <w:bCs/>
          <w:sz w:val="22"/>
        </w:rPr>
        <w:lastRenderedPageBreak/>
        <w:t>Scope Differences:</w:t>
      </w:r>
    </w:p>
    <w:p w14:paraId="017B2873" w14:textId="77777777" w:rsidR="00F87F92" w:rsidRPr="00F87F92" w:rsidRDefault="00F87F92" w:rsidP="00EA218D">
      <w:pPr>
        <w:pStyle w:val="FigureAVA"/>
        <w:spacing w:after="0"/>
        <w:ind w:left="720" w:hanging="72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>function testScope() {</w:t>
      </w:r>
    </w:p>
    <w:p w14:paraId="6CCB6E42" w14:textId="77777777" w:rsidR="00F87F92" w:rsidRPr="00F87F92" w:rsidRDefault="00F87F92" w:rsidP="00EA218D">
      <w:pPr>
        <w:pStyle w:val="FigureAVA"/>
        <w:spacing w:after="0"/>
        <w:ind w:left="720" w:hanging="72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 xml:space="preserve">  if (true) {</w:t>
      </w:r>
    </w:p>
    <w:p w14:paraId="5351D9CE" w14:textId="2DCC08EA" w:rsidR="00F87F92" w:rsidRPr="00F87F92" w:rsidRDefault="00F87F92" w:rsidP="00EA218D">
      <w:pPr>
        <w:pStyle w:val="FigureAVA"/>
        <w:spacing w:after="0"/>
        <w:ind w:left="720" w:hanging="72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 xml:space="preserve">    var x</w:t>
      </w:r>
      <w:r w:rsidR="00727F84">
        <w:rPr>
          <w:rFonts w:ascii="Consolas" w:hAnsi="Consolas"/>
          <w:sz w:val="20"/>
          <w:szCs w:val="20"/>
        </w:rPr>
        <w:t>1</w:t>
      </w:r>
      <w:r w:rsidRPr="00F87F92">
        <w:rPr>
          <w:rFonts w:ascii="Consolas" w:hAnsi="Consolas"/>
          <w:sz w:val="20"/>
          <w:szCs w:val="20"/>
        </w:rPr>
        <w:t xml:space="preserve"> = 10;</w:t>
      </w:r>
    </w:p>
    <w:p w14:paraId="061D9492" w14:textId="077ED6BF" w:rsidR="00F87F92" w:rsidRPr="00F87F92" w:rsidRDefault="00F87F92" w:rsidP="00EA218D">
      <w:pPr>
        <w:pStyle w:val="FigureAVA"/>
        <w:spacing w:after="0"/>
        <w:ind w:left="720" w:hanging="72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 xml:space="preserve">    let y</w:t>
      </w:r>
      <w:r w:rsidR="00727F84">
        <w:rPr>
          <w:rFonts w:ascii="Consolas" w:hAnsi="Consolas"/>
          <w:sz w:val="20"/>
          <w:szCs w:val="20"/>
        </w:rPr>
        <w:t>1</w:t>
      </w:r>
      <w:r w:rsidRPr="00F87F92">
        <w:rPr>
          <w:rFonts w:ascii="Consolas" w:hAnsi="Consolas"/>
          <w:sz w:val="20"/>
          <w:szCs w:val="20"/>
        </w:rPr>
        <w:t xml:space="preserve"> = 20;</w:t>
      </w:r>
    </w:p>
    <w:p w14:paraId="37D96B9F" w14:textId="280119C8" w:rsidR="00F87F92" w:rsidRPr="00F87F92" w:rsidRDefault="00F87F92" w:rsidP="00EA218D">
      <w:pPr>
        <w:pStyle w:val="FigureAVA"/>
        <w:spacing w:after="0"/>
        <w:ind w:left="720" w:hanging="72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 xml:space="preserve">    const z</w:t>
      </w:r>
      <w:r w:rsidR="00727F84">
        <w:rPr>
          <w:rFonts w:ascii="Consolas" w:hAnsi="Consolas"/>
          <w:sz w:val="20"/>
          <w:szCs w:val="20"/>
        </w:rPr>
        <w:t>1</w:t>
      </w:r>
      <w:r w:rsidRPr="00F87F92">
        <w:rPr>
          <w:rFonts w:ascii="Consolas" w:hAnsi="Consolas"/>
          <w:sz w:val="20"/>
          <w:szCs w:val="20"/>
        </w:rPr>
        <w:t xml:space="preserve"> = 30;</w:t>
      </w:r>
    </w:p>
    <w:p w14:paraId="2B0290A6" w14:textId="77777777" w:rsidR="00F87F92" w:rsidRPr="00F87F92" w:rsidRDefault="00F87F92" w:rsidP="00EA218D">
      <w:pPr>
        <w:pStyle w:val="FigureAVA"/>
        <w:spacing w:after="0"/>
        <w:ind w:left="720" w:hanging="72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 xml:space="preserve">  }</w:t>
      </w:r>
    </w:p>
    <w:p w14:paraId="1C73FAA3" w14:textId="4D46D091" w:rsidR="00F87F92" w:rsidRPr="00F87F92" w:rsidRDefault="00F87F92" w:rsidP="00EA218D">
      <w:pPr>
        <w:pStyle w:val="FigureAVA"/>
        <w:spacing w:after="0"/>
        <w:ind w:left="720" w:hanging="72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 xml:space="preserve">  console.log(x</w:t>
      </w:r>
      <w:r w:rsidR="00727F84">
        <w:rPr>
          <w:rFonts w:ascii="Consolas" w:hAnsi="Consolas"/>
          <w:sz w:val="20"/>
          <w:szCs w:val="20"/>
        </w:rPr>
        <w:t>1</w:t>
      </w:r>
      <w:r w:rsidRPr="00F87F92">
        <w:rPr>
          <w:rFonts w:ascii="Consolas" w:hAnsi="Consolas"/>
          <w:sz w:val="20"/>
          <w:szCs w:val="20"/>
        </w:rPr>
        <w:t>); // Output: 10</w:t>
      </w:r>
    </w:p>
    <w:p w14:paraId="2862F9E3" w14:textId="30BC2C62" w:rsidR="00F87F92" w:rsidRPr="00F87F92" w:rsidRDefault="00F87F92" w:rsidP="00EA218D">
      <w:pPr>
        <w:pStyle w:val="FigureAVA"/>
        <w:spacing w:after="0"/>
        <w:ind w:left="720" w:hanging="72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 xml:space="preserve">  // console.log(y</w:t>
      </w:r>
      <w:r w:rsidR="00727F84">
        <w:rPr>
          <w:rFonts w:ascii="Consolas" w:hAnsi="Consolas"/>
          <w:sz w:val="20"/>
          <w:szCs w:val="20"/>
        </w:rPr>
        <w:t>1</w:t>
      </w:r>
      <w:r w:rsidRPr="00F87F92">
        <w:rPr>
          <w:rFonts w:ascii="Consolas" w:hAnsi="Consolas"/>
          <w:sz w:val="20"/>
          <w:szCs w:val="20"/>
        </w:rPr>
        <w:t>); // Error: y is not defined</w:t>
      </w:r>
    </w:p>
    <w:p w14:paraId="7819358E" w14:textId="3DFF800C" w:rsidR="00F87F92" w:rsidRPr="00F87F92" w:rsidRDefault="00F87F92" w:rsidP="00EA218D">
      <w:pPr>
        <w:pStyle w:val="FigureAVA"/>
        <w:spacing w:after="0"/>
        <w:ind w:left="720" w:hanging="72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 xml:space="preserve">  // console.log(z</w:t>
      </w:r>
      <w:r w:rsidR="00727F84">
        <w:rPr>
          <w:rFonts w:ascii="Consolas" w:hAnsi="Consolas"/>
          <w:sz w:val="20"/>
          <w:szCs w:val="20"/>
        </w:rPr>
        <w:t>1</w:t>
      </w:r>
      <w:r w:rsidRPr="00F87F92">
        <w:rPr>
          <w:rFonts w:ascii="Consolas" w:hAnsi="Consolas"/>
          <w:sz w:val="20"/>
          <w:szCs w:val="20"/>
        </w:rPr>
        <w:t>); // Error: z is not defined</w:t>
      </w:r>
    </w:p>
    <w:p w14:paraId="238D6D38" w14:textId="7A287C59" w:rsidR="00F87F92" w:rsidRDefault="00F87F92" w:rsidP="00EA218D">
      <w:pPr>
        <w:pStyle w:val="FigureAVA"/>
        <w:spacing w:after="0"/>
        <w:ind w:left="720" w:hanging="72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>}</w:t>
      </w:r>
    </w:p>
    <w:p w14:paraId="4660BDB3" w14:textId="77777777" w:rsidR="00F87F92" w:rsidRPr="00804AD9" w:rsidRDefault="00F87F92" w:rsidP="00F87F92">
      <w:pPr>
        <w:pStyle w:val="FigureAVA"/>
        <w:spacing w:after="0"/>
        <w:ind w:left="720"/>
        <w:jc w:val="both"/>
        <w:rPr>
          <w:rFonts w:ascii="Consolas" w:hAnsi="Consolas"/>
          <w:sz w:val="22"/>
        </w:rPr>
      </w:pPr>
    </w:p>
    <w:p w14:paraId="0CBF75C6" w14:textId="09C9F955" w:rsidR="00F87F92" w:rsidRPr="00804AD9" w:rsidRDefault="00F87F92" w:rsidP="00F87F92">
      <w:pPr>
        <w:pStyle w:val="FigureAVA"/>
        <w:numPr>
          <w:ilvl w:val="1"/>
          <w:numId w:val="55"/>
        </w:numPr>
        <w:spacing w:after="0"/>
        <w:ind w:left="306" w:hanging="306"/>
        <w:jc w:val="both"/>
        <w:rPr>
          <w:b/>
          <w:bCs/>
          <w:sz w:val="22"/>
        </w:rPr>
      </w:pPr>
      <w:r w:rsidRPr="00804AD9">
        <w:rPr>
          <w:b/>
          <w:bCs/>
          <w:sz w:val="22"/>
        </w:rPr>
        <w:t>Hoisting Differences:</w:t>
      </w:r>
    </w:p>
    <w:p w14:paraId="2E025D53" w14:textId="77777777" w:rsidR="00F87F92" w:rsidRPr="00F87F92" w:rsidRDefault="00F87F92" w:rsidP="00F87F92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>console.log(a); // Output: undefined</w:t>
      </w:r>
    </w:p>
    <w:p w14:paraId="2BC31790" w14:textId="77777777" w:rsidR="00F87F92" w:rsidRPr="00F87F92" w:rsidRDefault="00F87F92" w:rsidP="00F87F92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>var a = 5;</w:t>
      </w:r>
    </w:p>
    <w:p w14:paraId="766BC40E" w14:textId="77777777" w:rsidR="00F87F92" w:rsidRPr="00F87F92" w:rsidRDefault="00F87F92" w:rsidP="00F87F92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</w:p>
    <w:p w14:paraId="1F4D37A3" w14:textId="77777777" w:rsidR="00F87F92" w:rsidRPr="00F87F92" w:rsidRDefault="00F87F92" w:rsidP="00F87F92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>// console.log(b); // Error: Cannot access 'b' before initialization</w:t>
      </w:r>
    </w:p>
    <w:p w14:paraId="705C2714" w14:textId="77777777" w:rsidR="00F87F92" w:rsidRPr="00F87F92" w:rsidRDefault="00F87F92" w:rsidP="00F87F92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>let b = 10;</w:t>
      </w:r>
    </w:p>
    <w:p w14:paraId="1A541351" w14:textId="77777777" w:rsidR="00F87F92" w:rsidRPr="00F87F92" w:rsidRDefault="00F87F92" w:rsidP="00F87F92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</w:p>
    <w:p w14:paraId="2675D761" w14:textId="77777777" w:rsidR="00F87F92" w:rsidRPr="00F87F92" w:rsidRDefault="00F87F92" w:rsidP="00F87F92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>// console.log(c); // Error: Cannot access 'c' before initialization</w:t>
      </w:r>
    </w:p>
    <w:p w14:paraId="12B92215" w14:textId="11D46C9F" w:rsidR="00F87F92" w:rsidRPr="00F87F92" w:rsidRDefault="00F87F92" w:rsidP="00F87F92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F87F92">
        <w:rPr>
          <w:rFonts w:ascii="Consolas" w:hAnsi="Consolas"/>
          <w:sz w:val="20"/>
          <w:szCs w:val="20"/>
        </w:rPr>
        <w:t>const c = 15;</w:t>
      </w:r>
    </w:p>
    <w:p w14:paraId="52D5B773" w14:textId="77777777" w:rsidR="00F87F92" w:rsidRDefault="00F87F92" w:rsidP="00F87F92">
      <w:pPr>
        <w:pStyle w:val="FigureAVA"/>
        <w:spacing w:after="0"/>
        <w:jc w:val="both"/>
        <w:rPr>
          <w:b/>
          <w:bCs/>
          <w:sz w:val="32"/>
          <w:szCs w:val="40"/>
        </w:rPr>
      </w:pPr>
    </w:p>
    <w:p w14:paraId="1CC1D81D" w14:textId="684D33AC" w:rsidR="00F87F92" w:rsidRPr="00804AD9" w:rsidRDefault="00F87F92" w:rsidP="00F87F92">
      <w:pPr>
        <w:pStyle w:val="FigureAVA"/>
        <w:numPr>
          <w:ilvl w:val="0"/>
          <w:numId w:val="56"/>
        </w:numPr>
        <w:tabs>
          <w:tab w:val="clear" w:pos="720"/>
        </w:tabs>
        <w:spacing w:after="0"/>
        <w:ind w:left="284" w:hanging="284"/>
        <w:jc w:val="both"/>
        <w:rPr>
          <w:b/>
          <w:bCs/>
          <w:sz w:val="22"/>
        </w:rPr>
      </w:pPr>
      <w:r w:rsidRPr="00804AD9">
        <w:rPr>
          <w:b/>
          <w:bCs/>
          <w:sz w:val="22"/>
        </w:rPr>
        <w:t>Immutability with const:</w:t>
      </w:r>
    </w:p>
    <w:p w14:paraId="7FCC66B1" w14:textId="77777777" w:rsidR="007A47ED" w:rsidRPr="007A47ED" w:rsidRDefault="007A47ED" w:rsidP="007A47ED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7A47ED">
        <w:rPr>
          <w:rFonts w:ascii="Consolas" w:hAnsi="Consolas"/>
          <w:sz w:val="20"/>
          <w:szCs w:val="20"/>
        </w:rPr>
        <w:t>const myArray = [1, 2, 3];</w:t>
      </w:r>
    </w:p>
    <w:p w14:paraId="5F8C945A" w14:textId="77777777" w:rsidR="007A47ED" w:rsidRPr="007A47ED" w:rsidRDefault="007A47ED" w:rsidP="007A47ED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7A47ED">
        <w:rPr>
          <w:rFonts w:ascii="Consolas" w:hAnsi="Consolas"/>
          <w:sz w:val="20"/>
          <w:szCs w:val="20"/>
        </w:rPr>
        <w:t>myArray.push(4);</w:t>
      </w:r>
    </w:p>
    <w:p w14:paraId="2F242ADF" w14:textId="77777777" w:rsidR="007A47ED" w:rsidRPr="007A47ED" w:rsidRDefault="007A47ED" w:rsidP="007A47ED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7A47ED">
        <w:rPr>
          <w:rFonts w:ascii="Consolas" w:hAnsi="Consolas"/>
          <w:sz w:val="20"/>
          <w:szCs w:val="20"/>
        </w:rPr>
        <w:t>console.log(myArray); // Output: [1, 2, 3, 4]</w:t>
      </w:r>
    </w:p>
    <w:p w14:paraId="198D6F40" w14:textId="77777777" w:rsidR="007A47ED" w:rsidRPr="007A47ED" w:rsidRDefault="007A47ED" w:rsidP="007A47ED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</w:p>
    <w:p w14:paraId="0F096663" w14:textId="61F1B39A" w:rsidR="00F87F92" w:rsidRDefault="007A47ED" w:rsidP="007A47ED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  <w:r w:rsidRPr="007A47ED">
        <w:rPr>
          <w:rFonts w:ascii="Consolas" w:hAnsi="Consolas"/>
          <w:sz w:val="20"/>
          <w:szCs w:val="20"/>
        </w:rPr>
        <w:t>// myArray = [5, 6]; // Error: Assignment to constant variable</w:t>
      </w:r>
    </w:p>
    <w:p w14:paraId="01E68230" w14:textId="77777777" w:rsidR="00111D99" w:rsidRDefault="00111D99" w:rsidP="007A47ED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</w:p>
    <w:p w14:paraId="2BBA31A4" w14:textId="77777777" w:rsidR="00787077" w:rsidRDefault="00787077" w:rsidP="007A47ED">
      <w:pPr>
        <w:pStyle w:val="FigureAVA"/>
        <w:spacing w:after="0"/>
        <w:jc w:val="both"/>
        <w:rPr>
          <w:rFonts w:ascii="Consolas" w:hAnsi="Consolas"/>
          <w:sz w:val="20"/>
          <w:szCs w:val="20"/>
        </w:rPr>
      </w:pPr>
    </w:p>
    <w:p w14:paraId="4746E219" w14:textId="1E937CD2" w:rsidR="004745B9" w:rsidRPr="004745B9" w:rsidRDefault="004745B9" w:rsidP="004745B9">
      <w:pPr>
        <w:pStyle w:val="FigureAVA"/>
        <w:jc w:val="left"/>
        <w:rPr>
          <w:b/>
          <w:bCs/>
          <w:iCs/>
          <w:sz w:val="22"/>
        </w:rPr>
      </w:pPr>
      <w:r w:rsidRPr="004745B9">
        <w:rPr>
          <w:b/>
          <w:bCs/>
          <w:iCs/>
          <w:sz w:val="22"/>
        </w:rPr>
        <w:t>Example:</w:t>
      </w:r>
    </w:p>
    <w:p w14:paraId="0FADC275" w14:textId="5C9672C6" w:rsidR="004745B9" w:rsidRPr="004745B9" w:rsidRDefault="004745B9" w:rsidP="004745B9">
      <w:pPr>
        <w:pStyle w:val="FigureAVA"/>
        <w:spacing w:after="0"/>
        <w:jc w:val="left"/>
        <w:rPr>
          <w:rFonts w:ascii="Consolas" w:hAnsi="Consolas"/>
          <w:i/>
          <w:sz w:val="20"/>
          <w:szCs w:val="20"/>
        </w:rPr>
      </w:pPr>
      <w:r w:rsidRPr="004745B9">
        <w:rPr>
          <w:rFonts w:ascii="Consolas" w:hAnsi="Consolas"/>
          <w:i/>
          <w:sz w:val="20"/>
          <w:szCs w:val="20"/>
        </w:rPr>
        <w:t xml:space="preserve">let greet = "Hello, </w:t>
      </w:r>
      <w:r>
        <w:rPr>
          <w:rFonts w:ascii="Consolas" w:hAnsi="Consolas"/>
          <w:i/>
          <w:sz w:val="20"/>
          <w:szCs w:val="20"/>
        </w:rPr>
        <w:t>Rupali</w:t>
      </w:r>
      <w:r w:rsidRPr="004745B9">
        <w:rPr>
          <w:rFonts w:ascii="Consolas" w:hAnsi="Consolas"/>
          <w:i/>
          <w:sz w:val="20"/>
          <w:szCs w:val="20"/>
        </w:rPr>
        <w:t>!";</w:t>
      </w:r>
    </w:p>
    <w:p w14:paraId="1809BF33" w14:textId="35351CA5" w:rsidR="004745B9" w:rsidRPr="004745B9" w:rsidRDefault="004745B9" w:rsidP="004745B9">
      <w:pPr>
        <w:pStyle w:val="FigureAVA"/>
        <w:spacing w:after="0"/>
        <w:jc w:val="left"/>
        <w:rPr>
          <w:rFonts w:ascii="Consolas" w:hAnsi="Consolas"/>
          <w:i/>
          <w:sz w:val="20"/>
          <w:szCs w:val="20"/>
        </w:rPr>
      </w:pPr>
      <w:r w:rsidRPr="004745B9">
        <w:rPr>
          <w:rFonts w:ascii="Consolas" w:hAnsi="Consolas"/>
          <w:i/>
          <w:sz w:val="20"/>
          <w:szCs w:val="20"/>
        </w:rPr>
        <w:t>console.log(greet.length); // Output: 1</w:t>
      </w:r>
      <w:r w:rsidR="00973316">
        <w:rPr>
          <w:rFonts w:ascii="Consolas" w:hAnsi="Consolas"/>
          <w:i/>
          <w:sz w:val="20"/>
          <w:szCs w:val="20"/>
        </w:rPr>
        <w:t>4</w:t>
      </w:r>
    </w:p>
    <w:p w14:paraId="48F8BFF3" w14:textId="5C2EFD51" w:rsidR="004745B9" w:rsidRPr="004745B9" w:rsidRDefault="004745B9" w:rsidP="004745B9">
      <w:pPr>
        <w:pStyle w:val="FigureAVA"/>
        <w:spacing w:after="0"/>
        <w:jc w:val="left"/>
        <w:rPr>
          <w:rFonts w:ascii="Consolas" w:hAnsi="Consolas"/>
          <w:i/>
          <w:sz w:val="20"/>
          <w:szCs w:val="20"/>
        </w:rPr>
      </w:pPr>
      <w:r w:rsidRPr="004745B9">
        <w:rPr>
          <w:rFonts w:ascii="Consolas" w:hAnsi="Consolas"/>
          <w:i/>
          <w:sz w:val="20"/>
          <w:szCs w:val="20"/>
        </w:rPr>
        <w:t xml:space="preserve">console.log(greet.toUpperCase()); // Output: HELLO, </w:t>
      </w:r>
      <w:r w:rsidR="00973316">
        <w:rPr>
          <w:rFonts w:ascii="Consolas" w:hAnsi="Consolas"/>
          <w:i/>
          <w:sz w:val="20"/>
          <w:szCs w:val="20"/>
        </w:rPr>
        <w:t>RUPALI</w:t>
      </w:r>
      <w:r w:rsidRPr="004745B9">
        <w:rPr>
          <w:rFonts w:ascii="Consolas" w:hAnsi="Consolas"/>
          <w:i/>
          <w:sz w:val="20"/>
          <w:szCs w:val="20"/>
        </w:rPr>
        <w:t>!</w:t>
      </w:r>
    </w:p>
    <w:p w14:paraId="6A482FA1" w14:textId="3CA8CD57" w:rsidR="004745B9" w:rsidRDefault="004745B9" w:rsidP="004745B9">
      <w:pPr>
        <w:pStyle w:val="FigureAVA"/>
        <w:spacing w:after="0"/>
        <w:jc w:val="left"/>
        <w:rPr>
          <w:rFonts w:ascii="Consolas" w:hAnsi="Consolas"/>
          <w:i/>
          <w:sz w:val="20"/>
          <w:szCs w:val="20"/>
        </w:rPr>
      </w:pPr>
      <w:r w:rsidRPr="004745B9">
        <w:rPr>
          <w:rFonts w:ascii="Consolas" w:hAnsi="Consolas"/>
          <w:i/>
          <w:sz w:val="20"/>
          <w:szCs w:val="20"/>
        </w:rPr>
        <w:t>console.log(greet.includes("</w:t>
      </w:r>
      <w:r w:rsidR="00973316">
        <w:rPr>
          <w:rFonts w:ascii="Consolas" w:hAnsi="Consolas"/>
          <w:i/>
          <w:sz w:val="20"/>
          <w:szCs w:val="20"/>
        </w:rPr>
        <w:t>Rupa</w:t>
      </w:r>
      <w:r w:rsidRPr="004745B9">
        <w:rPr>
          <w:rFonts w:ascii="Consolas" w:hAnsi="Consolas"/>
          <w:i/>
          <w:sz w:val="20"/>
          <w:szCs w:val="20"/>
        </w:rPr>
        <w:t>")); // Output: true</w:t>
      </w:r>
    </w:p>
    <w:p w14:paraId="324D4809" w14:textId="77777777" w:rsidR="00C55C55" w:rsidRPr="004745B9" w:rsidRDefault="00C55C55" w:rsidP="004745B9">
      <w:pPr>
        <w:pStyle w:val="FigureAVA"/>
        <w:spacing w:after="0"/>
        <w:jc w:val="left"/>
        <w:rPr>
          <w:rFonts w:ascii="Consolas" w:hAnsi="Consolas"/>
          <w:i/>
          <w:sz w:val="20"/>
          <w:szCs w:val="20"/>
        </w:rPr>
      </w:pPr>
    </w:p>
    <w:p w14:paraId="193BE451" w14:textId="77777777" w:rsidR="00F832A8" w:rsidRDefault="00F832A8" w:rsidP="00F832A8">
      <w:pPr>
        <w:pStyle w:val="FigureAVA"/>
        <w:rPr>
          <w:i/>
          <w:szCs w:val="18"/>
        </w:rPr>
      </w:pPr>
    </w:p>
    <w:p w14:paraId="618C7402" w14:textId="5F9CED39" w:rsidR="00F832A8" w:rsidRPr="00BC00A2" w:rsidRDefault="00C55C55" w:rsidP="00F832A8">
      <w:pPr>
        <w:pStyle w:val="Heading1AVAHEB"/>
        <w:spacing w:before="0"/>
        <w:rPr>
          <w:bCs/>
          <w:sz w:val="22"/>
          <w:szCs w:val="22"/>
        </w:rPr>
      </w:pPr>
      <w:r w:rsidRPr="00BC00A2">
        <w:rPr>
          <w:bCs/>
          <w:sz w:val="22"/>
          <w:szCs w:val="22"/>
        </w:rPr>
        <w:lastRenderedPageBreak/>
        <w:t>Example:</w:t>
      </w:r>
    </w:p>
    <w:p w14:paraId="55E7EF36" w14:textId="37527D48" w:rsidR="00C55C55" w:rsidRPr="00C55C55" w:rsidRDefault="00C55C55" w:rsidP="00C55C55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C55C55">
        <w:rPr>
          <w:rFonts w:ascii="Consolas" w:hAnsi="Consolas"/>
          <w:b w:val="0"/>
          <w:sz w:val="20"/>
          <w:szCs w:val="20"/>
        </w:rPr>
        <w:t>let num</w:t>
      </w:r>
      <w:r w:rsidR="00EC53C4">
        <w:rPr>
          <w:rFonts w:ascii="Consolas" w:hAnsi="Consolas"/>
          <w:b w:val="0"/>
          <w:sz w:val="20"/>
          <w:szCs w:val="20"/>
        </w:rPr>
        <w:t>b</w:t>
      </w:r>
      <w:r w:rsidRPr="00C55C55">
        <w:rPr>
          <w:rFonts w:ascii="Consolas" w:hAnsi="Consolas"/>
          <w:b w:val="0"/>
          <w:sz w:val="20"/>
          <w:szCs w:val="20"/>
        </w:rPr>
        <w:t>1 = 4</w:t>
      </w:r>
      <w:r w:rsidR="00E1516F">
        <w:rPr>
          <w:rFonts w:ascii="Consolas" w:hAnsi="Consolas"/>
          <w:b w:val="0"/>
          <w:sz w:val="20"/>
          <w:szCs w:val="20"/>
        </w:rPr>
        <w:t>0</w:t>
      </w:r>
      <w:r w:rsidRPr="00C55C55">
        <w:rPr>
          <w:rFonts w:ascii="Consolas" w:hAnsi="Consolas"/>
          <w:b w:val="0"/>
          <w:sz w:val="20"/>
          <w:szCs w:val="20"/>
        </w:rPr>
        <w:t>;</w:t>
      </w:r>
    </w:p>
    <w:p w14:paraId="3DD0DE3B" w14:textId="64D642AE" w:rsidR="00C55C55" w:rsidRPr="00C55C55" w:rsidRDefault="00C55C55" w:rsidP="00C55C55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C55C55">
        <w:rPr>
          <w:rFonts w:ascii="Consolas" w:hAnsi="Consolas"/>
          <w:b w:val="0"/>
          <w:sz w:val="20"/>
          <w:szCs w:val="20"/>
        </w:rPr>
        <w:t>let num</w:t>
      </w:r>
      <w:r w:rsidR="00EC53C4">
        <w:rPr>
          <w:rFonts w:ascii="Consolas" w:hAnsi="Consolas"/>
          <w:b w:val="0"/>
          <w:sz w:val="20"/>
          <w:szCs w:val="20"/>
        </w:rPr>
        <w:t>b</w:t>
      </w:r>
      <w:r w:rsidRPr="00C55C55">
        <w:rPr>
          <w:rFonts w:ascii="Consolas" w:hAnsi="Consolas"/>
          <w:b w:val="0"/>
          <w:sz w:val="20"/>
          <w:szCs w:val="20"/>
        </w:rPr>
        <w:t>2 = 3.14;</w:t>
      </w:r>
    </w:p>
    <w:p w14:paraId="10EA61B1" w14:textId="77777777" w:rsidR="00C55C55" w:rsidRPr="00C55C55" w:rsidRDefault="00C55C55" w:rsidP="00C55C55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</w:p>
    <w:p w14:paraId="0AB27821" w14:textId="0B28856B" w:rsidR="00C55C55" w:rsidRPr="00C55C55" w:rsidRDefault="00C55C55" w:rsidP="00C55C55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C55C55">
        <w:rPr>
          <w:rFonts w:ascii="Consolas" w:hAnsi="Consolas"/>
          <w:b w:val="0"/>
          <w:sz w:val="20"/>
          <w:szCs w:val="20"/>
        </w:rPr>
        <w:t>console.log(num</w:t>
      </w:r>
      <w:r w:rsidR="00EC53C4">
        <w:rPr>
          <w:rFonts w:ascii="Consolas" w:hAnsi="Consolas"/>
          <w:b w:val="0"/>
          <w:sz w:val="20"/>
          <w:szCs w:val="20"/>
        </w:rPr>
        <w:t>b</w:t>
      </w:r>
      <w:r w:rsidRPr="00C55C55">
        <w:rPr>
          <w:rFonts w:ascii="Consolas" w:hAnsi="Consolas"/>
          <w:b w:val="0"/>
          <w:sz w:val="20"/>
          <w:szCs w:val="20"/>
        </w:rPr>
        <w:t>1 + num</w:t>
      </w:r>
      <w:r w:rsidR="00EC53C4">
        <w:rPr>
          <w:rFonts w:ascii="Consolas" w:hAnsi="Consolas"/>
          <w:b w:val="0"/>
          <w:sz w:val="20"/>
          <w:szCs w:val="20"/>
        </w:rPr>
        <w:t>b</w:t>
      </w:r>
      <w:r w:rsidRPr="00C55C55">
        <w:rPr>
          <w:rFonts w:ascii="Consolas" w:hAnsi="Consolas"/>
          <w:b w:val="0"/>
          <w:sz w:val="20"/>
          <w:szCs w:val="20"/>
        </w:rPr>
        <w:t>2); // Output: 4</w:t>
      </w:r>
      <w:r w:rsidR="00E1516F">
        <w:rPr>
          <w:rFonts w:ascii="Consolas" w:hAnsi="Consolas"/>
          <w:b w:val="0"/>
          <w:sz w:val="20"/>
          <w:szCs w:val="20"/>
        </w:rPr>
        <w:t>3</w:t>
      </w:r>
      <w:r w:rsidRPr="00C55C55">
        <w:rPr>
          <w:rFonts w:ascii="Consolas" w:hAnsi="Consolas"/>
          <w:b w:val="0"/>
          <w:sz w:val="20"/>
          <w:szCs w:val="20"/>
        </w:rPr>
        <w:t>.14</w:t>
      </w:r>
    </w:p>
    <w:p w14:paraId="7BB73FA2" w14:textId="1BFD0934" w:rsidR="00C55C55" w:rsidRPr="00C55C55" w:rsidRDefault="00C55C55" w:rsidP="00C55C55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C55C55">
        <w:rPr>
          <w:rFonts w:ascii="Consolas" w:hAnsi="Consolas"/>
          <w:b w:val="0"/>
          <w:sz w:val="20"/>
          <w:szCs w:val="20"/>
        </w:rPr>
        <w:t>console.log((num</w:t>
      </w:r>
      <w:r w:rsidR="00EC53C4">
        <w:rPr>
          <w:rFonts w:ascii="Consolas" w:hAnsi="Consolas"/>
          <w:b w:val="0"/>
          <w:sz w:val="20"/>
          <w:szCs w:val="20"/>
        </w:rPr>
        <w:t>b</w:t>
      </w:r>
      <w:r w:rsidRPr="00C55C55">
        <w:rPr>
          <w:rFonts w:ascii="Consolas" w:hAnsi="Consolas"/>
          <w:b w:val="0"/>
          <w:sz w:val="20"/>
          <w:szCs w:val="20"/>
        </w:rPr>
        <w:t>2).toFixed(1)); // Output: 3.1</w:t>
      </w:r>
    </w:p>
    <w:p w14:paraId="40112C27" w14:textId="77777777" w:rsidR="00C55C55" w:rsidRPr="00C55C55" w:rsidRDefault="00C55C55" w:rsidP="00C55C55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C55C55">
        <w:rPr>
          <w:rFonts w:ascii="Consolas" w:hAnsi="Consolas"/>
          <w:b w:val="0"/>
          <w:sz w:val="20"/>
          <w:szCs w:val="20"/>
        </w:rPr>
        <w:t>console.log(parseInt("100px")); // Output: 100</w:t>
      </w:r>
    </w:p>
    <w:p w14:paraId="3819671B" w14:textId="6DD7A936" w:rsidR="00F832A8" w:rsidRDefault="00C55C55" w:rsidP="00C55C55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C55C55">
        <w:rPr>
          <w:rFonts w:ascii="Consolas" w:hAnsi="Consolas"/>
          <w:b w:val="0"/>
          <w:sz w:val="20"/>
          <w:szCs w:val="20"/>
        </w:rPr>
        <w:t>console.log(Number.isNaN("hello" * 2)); // Output: true</w:t>
      </w:r>
    </w:p>
    <w:p w14:paraId="130CDC97" w14:textId="77777777" w:rsidR="000D63EB" w:rsidRDefault="000D63EB" w:rsidP="00C55C55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</w:p>
    <w:p w14:paraId="713ADEA0" w14:textId="1021944D" w:rsidR="00DC3B0B" w:rsidRPr="00DC3B0B" w:rsidRDefault="00DC3B0B" w:rsidP="00DC3B0B">
      <w:pPr>
        <w:pStyle w:val="Heading4"/>
        <w:rPr>
          <w:rFonts w:ascii="Lora" w:hAnsi="Lora"/>
          <w:b/>
          <w:bCs/>
          <w:i w:val="0"/>
          <w:iCs w:val="0"/>
          <w:color w:val="auto"/>
          <w:lang w:eastAsia="en-IN"/>
        </w:rPr>
      </w:pPr>
      <w:r w:rsidRPr="00DC3B0B">
        <w:rPr>
          <w:rFonts w:ascii="Lora" w:hAnsi="Lora"/>
          <w:b/>
          <w:bCs/>
          <w:i w:val="0"/>
          <w:iCs w:val="0"/>
          <w:color w:val="auto"/>
          <w:lang w:eastAsia="en-IN"/>
        </w:rPr>
        <w:t>Example:</w:t>
      </w:r>
    </w:p>
    <w:p w14:paraId="0DAC4F9D" w14:textId="77777777" w:rsidR="00DC3B0B" w:rsidRPr="00DC3B0B" w:rsidRDefault="00DC3B0B" w:rsidP="00DC3B0B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C3B0B">
        <w:rPr>
          <w:rFonts w:ascii="Consolas" w:hAnsi="Consolas"/>
          <w:b w:val="0"/>
          <w:bCs/>
          <w:sz w:val="20"/>
          <w:szCs w:val="20"/>
          <w:lang w:val="en-US"/>
        </w:rPr>
        <w:t>let isStudent = true;</w:t>
      </w:r>
    </w:p>
    <w:p w14:paraId="2676F3E2" w14:textId="77777777" w:rsidR="00DC3B0B" w:rsidRPr="00DC3B0B" w:rsidRDefault="00DC3B0B" w:rsidP="00DC3B0B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C3B0B">
        <w:rPr>
          <w:rFonts w:ascii="Consolas" w:hAnsi="Consolas"/>
          <w:b w:val="0"/>
          <w:bCs/>
          <w:sz w:val="20"/>
          <w:szCs w:val="20"/>
          <w:lang w:val="en-US"/>
        </w:rPr>
        <w:t>let hasID = false;</w:t>
      </w:r>
    </w:p>
    <w:p w14:paraId="3C76E145" w14:textId="77777777" w:rsidR="00DC3B0B" w:rsidRPr="00DC3B0B" w:rsidRDefault="00DC3B0B" w:rsidP="00DC3B0B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37ACE870" w14:textId="77777777" w:rsidR="00DC3B0B" w:rsidRPr="00DC3B0B" w:rsidRDefault="00DC3B0B" w:rsidP="00DC3B0B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C3B0B">
        <w:rPr>
          <w:rFonts w:ascii="Consolas" w:hAnsi="Consolas"/>
          <w:b w:val="0"/>
          <w:bCs/>
          <w:sz w:val="20"/>
          <w:szCs w:val="20"/>
          <w:lang w:val="en-US"/>
        </w:rPr>
        <w:t>if (isStudent &amp;&amp; hasID) {</w:t>
      </w:r>
    </w:p>
    <w:p w14:paraId="7F5DD864" w14:textId="77777777" w:rsidR="00DC3B0B" w:rsidRPr="00DC3B0B" w:rsidRDefault="00DC3B0B" w:rsidP="00DC3B0B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C3B0B">
        <w:rPr>
          <w:rFonts w:ascii="Consolas" w:hAnsi="Consolas"/>
          <w:b w:val="0"/>
          <w:bCs/>
          <w:sz w:val="20"/>
          <w:szCs w:val="20"/>
          <w:lang w:val="en-US"/>
        </w:rPr>
        <w:t xml:space="preserve">  console.log("Eligible for student discount");</w:t>
      </w:r>
    </w:p>
    <w:p w14:paraId="4E436E03" w14:textId="77777777" w:rsidR="00DC3B0B" w:rsidRPr="00DC3B0B" w:rsidRDefault="00DC3B0B" w:rsidP="00DC3B0B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C3B0B">
        <w:rPr>
          <w:rFonts w:ascii="Consolas" w:hAnsi="Consolas"/>
          <w:b w:val="0"/>
          <w:bCs/>
          <w:sz w:val="20"/>
          <w:szCs w:val="20"/>
          <w:lang w:val="en-US"/>
        </w:rPr>
        <w:t>} else {</w:t>
      </w:r>
    </w:p>
    <w:p w14:paraId="0BE04255" w14:textId="77777777" w:rsidR="00DC3B0B" w:rsidRPr="00DC3B0B" w:rsidRDefault="00DC3B0B" w:rsidP="00DC3B0B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C3B0B">
        <w:rPr>
          <w:rFonts w:ascii="Consolas" w:hAnsi="Consolas"/>
          <w:b w:val="0"/>
          <w:bCs/>
          <w:sz w:val="20"/>
          <w:szCs w:val="20"/>
          <w:lang w:val="en-US"/>
        </w:rPr>
        <w:t xml:space="preserve">  console.log("Not eligible for student discount");</w:t>
      </w:r>
    </w:p>
    <w:p w14:paraId="355D772B" w14:textId="77777777" w:rsidR="00DC3B0B" w:rsidRPr="00DC3B0B" w:rsidRDefault="00DC3B0B" w:rsidP="00DC3B0B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C3B0B">
        <w:rPr>
          <w:rFonts w:ascii="Consolas" w:hAnsi="Consolas"/>
          <w:b w:val="0"/>
          <w:bCs/>
          <w:sz w:val="20"/>
          <w:szCs w:val="20"/>
          <w:lang w:val="en-US"/>
        </w:rPr>
        <w:t>}</w:t>
      </w:r>
    </w:p>
    <w:p w14:paraId="7D47A33D" w14:textId="5DB1809D" w:rsidR="003C4302" w:rsidRDefault="00DC3B0B" w:rsidP="00DC3B0B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C3B0B">
        <w:rPr>
          <w:rFonts w:ascii="Consolas" w:hAnsi="Consolas"/>
          <w:b w:val="0"/>
          <w:bCs/>
          <w:sz w:val="20"/>
          <w:szCs w:val="20"/>
          <w:lang w:val="en-US"/>
        </w:rPr>
        <w:t>// Output: Not eligible for student discount</w:t>
      </w:r>
    </w:p>
    <w:p w14:paraId="4FBA2362" w14:textId="77777777" w:rsidR="007F2E11" w:rsidRPr="00DC3B0B" w:rsidRDefault="007F2E11" w:rsidP="00DC3B0B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4E6ACF67" w14:textId="20FDDB7C" w:rsidR="00DF3FB1" w:rsidRDefault="008E4517" w:rsidP="00C718B1">
      <w:pPr>
        <w:pStyle w:val="Heading1AVAHEB"/>
        <w:rPr>
          <w:lang w:val="en-US"/>
        </w:rPr>
      </w:pPr>
      <w:r>
        <w:rPr>
          <w:lang w:val="en-US"/>
        </w:rPr>
        <w:t>Example:</w:t>
      </w:r>
    </w:p>
    <w:p w14:paraId="7A0056B3" w14:textId="77777777" w:rsidR="008E4517" w:rsidRPr="00F84E6C" w:rsidRDefault="008E4517" w:rsidP="008E451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F84E6C">
        <w:rPr>
          <w:rFonts w:ascii="Consolas" w:hAnsi="Consolas"/>
          <w:b w:val="0"/>
          <w:bCs/>
          <w:sz w:val="20"/>
          <w:szCs w:val="20"/>
          <w:lang w:val="en-US"/>
        </w:rPr>
        <w:t>if ("Hello") {</w:t>
      </w:r>
    </w:p>
    <w:p w14:paraId="7A0B0AC8" w14:textId="77777777" w:rsidR="008E4517" w:rsidRPr="00F84E6C" w:rsidRDefault="008E4517" w:rsidP="008E451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F84E6C">
        <w:rPr>
          <w:rFonts w:ascii="Consolas" w:hAnsi="Consolas"/>
          <w:b w:val="0"/>
          <w:bCs/>
          <w:sz w:val="20"/>
          <w:szCs w:val="20"/>
          <w:lang w:val="en-US"/>
        </w:rPr>
        <w:t xml:space="preserve">  console.log("This is truthy!"); // Output: This is truthy!</w:t>
      </w:r>
    </w:p>
    <w:p w14:paraId="14A9A14E" w14:textId="77777777" w:rsidR="008E4517" w:rsidRPr="00F84E6C" w:rsidRDefault="008E4517" w:rsidP="008E451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F84E6C">
        <w:rPr>
          <w:rFonts w:ascii="Consolas" w:hAnsi="Consolas"/>
          <w:b w:val="0"/>
          <w:bCs/>
          <w:sz w:val="20"/>
          <w:szCs w:val="20"/>
          <w:lang w:val="en-US"/>
        </w:rPr>
        <w:t>}</w:t>
      </w:r>
    </w:p>
    <w:p w14:paraId="4A9DF08C" w14:textId="77777777" w:rsidR="008E4517" w:rsidRPr="00F84E6C" w:rsidRDefault="008E4517" w:rsidP="008E451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28220214" w14:textId="77777777" w:rsidR="008E4517" w:rsidRPr="00F84E6C" w:rsidRDefault="008E4517" w:rsidP="008E451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F84E6C">
        <w:rPr>
          <w:rFonts w:ascii="Consolas" w:hAnsi="Consolas"/>
          <w:b w:val="0"/>
          <w:bCs/>
          <w:sz w:val="20"/>
          <w:szCs w:val="20"/>
          <w:lang w:val="en-US"/>
        </w:rPr>
        <w:t>if (0) {</w:t>
      </w:r>
    </w:p>
    <w:p w14:paraId="3BB67D3A" w14:textId="77777777" w:rsidR="008E4517" w:rsidRPr="00F84E6C" w:rsidRDefault="008E4517" w:rsidP="008E451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F84E6C">
        <w:rPr>
          <w:rFonts w:ascii="Consolas" w:hAnsi="Consolas"/>
          <w:b w:val="0"/>
          <w:bCs/>
          <w:sz w:val="20"/>
          <w:szCs w:val="20"/>
          <w:lang w:val="en-US"/>
        </w:rPr>
        <w:t xml:space="preserve">  console.log("This won't run."); // Won't execute since 0 is falsy</w:t>
      </w:r>
    </w:p>
    <w:p w14:paraId="567DA42E" w14:textId="62EEEA3E" w:rsidR="008E4517" w:rsidRPr="00F84E6C" w:rsidRDefault="008E4517" w:rsidP="008E451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F84E6C">
        <w:rPr>
          <w:rFonts w:ascii="Consolas" w:hAnsi="Consolas"/>
          <w:b w:val="0"/>
          <w:bCs/>
          <w:sz w:val="20"/>
          <w:szCs w:val="20"/>
          <w:lang w:val="en-US"/>
        </w:rPr>
        <w:t>}</w:t>
      </w:r>
    </w:p>
    <w:p w14:paraId="29CCE5C2" w14:textId="77777777" w:rsidR="00B926FE" w:rsidRDefault="00B926FE" w:rsidP="008E4517">
      <w:pPr>
        <w:pStyle w:val="Heading1AVAHEB"/>
        <w:spacing w:before="0"/>
        <w:rPr>
          <w:b w:val="0"/>
          <w:bCs/>
          <w:sz w:val="22"/>
          <w:szCs w:val="22"/>
          <w:lang w:val="en-US"/>
        </w:rPr>
      </w:pPr>
    </w:p>
    <w:p w14:paraId="63045D68" w14:textId="38F87CA7" w:rsidR="00A66148" w:rsidRDefault="002A5C15" w:rsidP="00A66148">
      <w:pPr>
        <w:pStyle w:val="Heading1AVAHEB"/>
        <w:jc w:val="both"/>
        <w:rPr>
          <w:bCs/>
          <w:sz w:val="22"/>
          <w:szCs w:val="22"/>
        </w:rPr>
      </w:pPr>
      <w:r w:rsidRPr="002A5C15">
        <w:rPr>
          <w:bCs/>
          <w:sz w:val="22"/>
          <w:szCs w:val="22"/>
        </w:rPr>
        <w:t>Example:</w:t>
      </w:r>
    </w:p>
    <w:p w14:paraId="57E66097" w14:textId="7BD61DC4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let x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 xml:space="preserve"> = 10, y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 xml:space="preserve"> = 4;</w:t>
      </w:r>
    </w:p>
    <w:p w14:paraId="75B41BA4" w14:textId="20C1266C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console.log(x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 xml:space="preserve"> + y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>); // Output: 14</w:t>
      </w:r>
    </w:p>
    <w:p w14:paraId="19955B24" w14:textId="6700B232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console.log(x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 xml:space="preserve"> </w:t>
      </w:r>
      <w:r w:rsidR="009A1EAD">
        <w:rPr>
          <w:rFonts w:ascii="Consolas" w:hAnsi="Consolas"/>
          <w:b w:val="0"/>
          <w:sz w:val="20"/>
          <w:szCs w:val="20"/>
        </w:rPr>
        <w:t>–</w:t>
      </w:r>
      <w:r w:rsidRPr="002A5C15">
        <w:rPr>
          <w:rFonts w:ascii="Consolas" w:hAnsi="Consolas"/>
          <w:b w:val="0"/>
          <w:sz w:val="20"/>
          <w:szCs w:val="20"/>
        </w:rPr>
        <w:t xml:space="preserve"> y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>); // Output: 6</w:t>
      </w:r>
    </w:p>
    <w:p w14:paraId="11D63199" w14:textId="29ACEBCA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console.log(x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 xml:space="preserve"> * y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>); // Output: 40</w:t>
      </w:r>
    </w:p>
    <w:p w14:paraId="613972ED" w14:textId="20CB1337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console.log(x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 xml:space="preserve"> / y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>); // Output: 2.5</w:t>
      </w:r>
    </w:p>
    <w:p w14:paraId="73FADEB6" w14:textId="59335184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console.log(x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 xml:space="preserve"> % y</w:t>
      </w:r>
      <w:r w:rsidR="009A1EAD">
        <w:rPr>
          <w:rFonts w:ascii="Consolas" w:hAnsi="Consolas"/>
          <w:b w:val="0"/>
          <w:sz w:val="20"/>
          <w:szCs w:val="20"/>
        </w:rPr>
        <w:t>1</w:t>
      </w:r>
      <w:r w:rsidRPr="002A5C15">
        <w:rPr>
          <w:rFonts w:ascii="Consolas" w:hAnsi="Consolas"/>
          <w:b w:val="0"/>
          <w:sz w:val="20"/>
          <w:szCs w:val="20"/>
        </w:rPr>
        <w:t>); // Output: 2</w:t>
      </w:r>
    </w:p>
    <w:p w14:paraId="7A3EEC8B" w14:textId="77777777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5B057739" w14:textId="77777777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let a = 5;</w:t>
      </w:r>
    </w:p>
    <w:p w14:paraId="7BBBA0BE" w14:textId="77777777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a++;</w:t>
      </w:r>
    </w:p>
    <w:p w14:paraId="68128D76" w14:textId="77777777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console.log(a); // Output: 6</w:t>
      </w:r>
    </w:p>
    <w:p w14:paraId="2AC9CC33" w14:textId="77777777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1AAB7C53" w14:textId="77777777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let b = 10;</w:t>
      </w:r>
    </w:p>
    <w:p w14:paraId="3FCD2DAE" w14:textId="77777777" w:rsidR="002A5C15" w:rsidRPr="002A5C15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b--;</w:t>
      </w:r>
    </w:p>
    <w:p w14:paraId="486958AD" w14:textId="3D5E4886" w:rsidR="002A5C15" w:rsidRPr="00A66148" w:rsidRDefault="002A5C15" w:rsidP="002A5C15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2A5C15">
        <w:rPr>
          <w:rFonts w:ascii="Consolas" w:hAnsi="Consolas"/>
          <w:b w:val="0"/>
          <w:sz w:val="20"/>
          <w:szCs w:val="20"/>
        </w:rPr>
        <w:t>console.log(b); // Output: 9</w:t>
      </w:r>
    </w:p>
    <w:p w14:paraId="182CEF8A" w14:textId="77777777" w:rsidR="00346139" w:rsidRDefault="00346139" w:rsidP="00A34308">
      <w:pPr>
        <w:pStyle w:val="FigureAVA"/>
        <w:rPr>
          <w:i/>
          <w:szCs w:val="18"/>
        </w:rPr>
      </w:pPr>
    </w:p>
    <w:p w14:paraId="06416D9D" w14:textId="7A8C9875" w:rsidR="006A1654" w:rsidRDefault="00234019" w:rsidP="006A1654">
      <w:pPr>
        <w:pStyle w:val="Heading1AVAHEB"/>
        <w:jc w:val="both"/>
        <w:rPr>
          <w:sz w:val="22"/>
          <w:szCs w:val="22"/>
          <w:lang w:val="en-US"/>
        </w:rPr>
      </w:pPr>
      <w:r w:rsidRPr="00234019">
        <w:rPr>
          <w:sz w:val="22"/>
          <w:szCs w:val="22"/>
          <w:lang w:val="en-US"/>
        </w:rPr>
        <w:lastRenderedPageBreak/>
        <w:t>Example:</w:t>
      </w:r>
    </w:p>
    <w:p w14:paraId="0EAC05DC" w14:textId="53021D0F" w:rsidR="00234019" w:rsidRPr="00234019" w:rsidRDefault="00234019" w:rsidP="00234019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234019">
        <w:rPr>
          <w:rFonts w:ascii="Consolas" w:hAnsi="Consolas"/>
          <w:b w:val="0"/>
          <w:bCs/>
          <w:sz w:val="20"/>
          <w:szCs w:val="20"/>
          <w:lang w:val="en-US"/>
        </w:rPr>
        <w:t>let num1 = 10, num2 = 5, num3 = "10";</w:t>
      </w:r>
    </w:p>
    <w:p w14:paraId="03AAB1A7" w14:textId="77777777" w:rsidR="00234019" w:rsidRPr="00234019" w:rsidRDefault="00234019" w:rsidP="00234019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234019">
        <w:rPr>
          <w:rFonts w:ascii="Consolas" w:hAnsi="Consolas"/>
          <w:b w:val="0"/>
          <w:bCs/>
          <w:sz w:val="20"/>
          <w:szCs w:val="20"/>
          <w:lang w:val="en-US"/>
        </w:rPr>
        <w:t>console.log(num1 == num3); // Output: true (loose equality)</w:t>
      </w:r>
    </w:p>
    <w:p w14:paraId="466DF336" w14:textId="77777777" w:rsidR="00234019" w:rsidRPr="00234019" w:rsidRDefault="00234019" w:rsidP="00234019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234019">
        <w:rPr>
          <w:rFonts w:ascii="Consolas" w:hAnsi="Consolas"/>
          <w:b w:val="0"/>
          <w:bCs/>
          <w:sz w:val="20"/>
          <w:szCs w:val="20"/>
          <w:lang w:val="en-US"/>
        </w:rPr>
        <w:t>console.log(num1 === num3); // Output: false (strict equality)</w:t>
      </w:r>
    </w:p>
    <w:p w14:paraId="03184A85" w14:textId="77777777" w:rsidR="00234019" w:rsidRPr="00234019" w:rsidRDefault="00234019" w:rsidP="00234019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234019">
        <w:rPr>
          <w:rFonts w:ascii="Consolas" w:hAnsi="Consolas"/>
          <w:b w:val="0"/>
          <w:bCs/>
          <w:sz w:val="20"/>
          <w:szCs w:val="20"/>
          <w:lang w:val="en-US"/>
        </w:rPr>
        <w:t>console.log(num1 &gt; num2); // Output: true</w:t>
      </w:r>
    </w:p>
    <w:p w14:paraId="55EF7302" w14:textId="77777777" w:rsidR="00234019" w:rsidRPr="00234019" w:rsidRDefault="00234019" w:rsidP="00234019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234019">
        <w:rPr>
          <w:rFonts w:ascii="Consolas" w:hAnsi="Consolas"/>
          <w:b w:val="0"/>
          <w:bCs/>
          <w:sz w:val="20"/>
          <w:szCs w:val="20"/>
          <w:lang w:val="en-US"/>
        </w:rPr>
        <w:t>console.log(num1 &lt;= num2); // Output: false</w:t>
      </w:r>
    </w:p>
    <w:p w14:paraId="6924BBD8" w14:textId="5E1BF163" w:rsidR="00234019" w:rsidRPr="00234019" w:rsidRDefault="00234019" w:rsidP="00234019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234019">
        <w:rPr>
          <w:rFonts w:ascii="Consolas" w:hAnsi="Consolas"/>
          <w:b w:val="0"/>
          <w:bCs/>
          <w:sz w:val="20"/>
          <w:szCs w:val="20"/>
          <w:lang w:val="en-US"/>
        </w:rPr>
        <w:t>console.log(num1 !== num3); // Output: true</w:t>
      </w:r>
    </w:p>
    <w:p w14:paraId="459111B5" w14:textId="77777777" w:rsidR="00346139" w:rsidRDefault="00346139" w:rsidP="00A32609">
      <w:pPr>
        <w:pStyle w:val="FigureAVA"/>
        <w:rPr>
          <w:i/>
          <w:szCs w:val="18"/>
        </w:rPr>
      </w:pPr>
    </w:p>
    <w:p w14:paraId="26F47481" w14:textId="248ECC10" w:rsidR="00234019" w:rsidRDefault="00AE5467" w:rsidP="00C718B1">
      <w:pPr>
        <w:pStyle w:val="Heading1AVAHEB"/>
        <w:rPr>
          <w:sz w:val="22"/>
          <w:szCs w:val="22"/>
          <w:lang w:val="en-US"/>
        </w:rPr>
      </w:pPr>
      <w:r w:rsidRPr="00AE5467">
        <w:rPr>
          <w:sz w:val="22"/>
          <w:szCs w:val="22"/>
          <w:lang w:val="en-US"/>
        </w:rPr>
        <w:t>Example:</w:t>
      </w:r>
    </w:p>
    <w:p w14:paraId="3257650D" w14:textId="4106FB93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let a = 10, b = 5, c = 15;</w:t>
      </w:r>
    </w:p>
    <w:p w14:paraId="5DCC7159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07254411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// Logical AND</w:t>
      </w:r>
    </w:p>
    <w:p w14:paraId="3BB106C2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if (a &gt; b &amp;&amp; c &gt; a) {</w:t>
      </w:r>
    </w:p>
    <w:p w14:paraId="115D1E5D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 xml:space="preserve">  console.log("Both conditions are true.");</w:t>
      </w:r>
    </w:p>
    <w:p w14:paraId="3C62A01D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} else {</w:t>
      </w:r>
    </w:p>
    <w:p w14:paraId="2EA55992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 xml:space="preserve">  console.log("At least one condition is false.");</w:t>
      </w:r>
    </w:p>
    <w:p w14:paraId="1869F222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}</w:t>
      </w:r>
    </w:p>
    <w:p w14:paraId="337ACFC1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// Output: Both conditions are true.</w:t>
      </w:r>
    </w:p>
    <w:p w14:paraId="0980EAF2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31C1F27F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// Logical OR</w:t>
      </w:r>
    </w:p>
    <w:p w14:paraId="7880CEE5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if (a &lt; b || c &gt; a) {</w:t>
      </w:r>
    </w:p>
    <w:p w14:paraId="008E2274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 xml:space="preserve">  console.log("At least one condition is true.");</w:t>
      </w:r>
    </w:p>
    <w:p w14:paraId="67CC67F9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}</w:t>
      </w:r>
    </w:p>
    <w:p w14:paraId="27BD9F44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// Output: At least one condition is true.</w:t>
      </w:r>
    </w:p>
    <w:p w14:paraId="3093B08C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2CE8B138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// Logical NOT</w:t>
      </w:r>
    </w:p>
    <w:p w14:paraId="75E37A52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let isLoggedIn = false;</w:t>
      </w:r>
    </w:p>
    <w:p w14:paraId="32D898D8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if (!isLoggedIn) {</w:t>
      </w:r>
    </w:p>
    <w:p w14:paraId="3A6C7674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 xml:space="preserve">  console.log("User is not logged in.");</w:t>
      </w:r>
    </w:p>
    <w:p w14:paraId="6E090DC4" w14:textId="77777777" w:rsidR="00AE5467" w:rsidRP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}</w:t>
      </w:r>
    </w:p>
    <w:p w14:paraId="4CC02418" w14:textId="6C61F8EF" w:rsid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AE5467">
        <w:rPr>
          <w:rFonts w:ascii="Consolas" w:hAnsi="Consolas"/>
          <w:b w:val="0"/>
          <w:bCs/>
          <w:sz w:val="20"/>
          <w:szCs w:val="20"/>
          <w:lang w:val="en-US"/>
        </w:rPr>
        <w:t>// Output: User is not logged in.</w:t>
      </w:r>
    </w:p>
    <w:p w14:paraId="4BFDFC4D" w14:textId="77777777" w:rsidR="00AE5467" w:rsidRDefault="00AE5467" w:rsidP="00AE5467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7307CC80" w14:textId="77777777" w:rsidR="00E75F3E" w:rsidRPr="00E75F3E" w:rsidRDefault="00E75F3E" w:rsidP="00476F14">
      <w:pPr>
        <w:pStyle w:val="Heading1AVAHEB"/>
        <w:spacing w:before="0"/>
        <w:jc w:val="both"/>
        <w:rPr>
          <w:sz w:val="22"/>
          <w:szCs w:val="22"/>
        </w:rPr>
      </w:pPr>
      <w:r w:rsidRPr="00E75F3E">
        <w:rPr>
          <w:sz w:val="22"/>
          <w:szCs w:val="22"/>
        </w:rPr>
        <w:t>Precedence Example:</w:t>
      </w:r>
    </w:p>
    <w:p w14:paraId="4672F949" w14:textId="77777777" w:rsidR="00E75F3E" w:rsidRPr="00346139" w:rsidRDefault="00E75F3E" w:rsidP="00346139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346139">
        <w:rPr>
          <w:rFonts w:ascii="Consolas" w:hAnsi="Consolas"/>
          <w:b w:val="0"/>
          <w:bCs/>
          <w:sz w:val="20"/>
          <w:szCs w:val="20"/>
        </w:rPr>
        <w:t>let res</w:t>
      </w:r>
      <w:r w:rsidRPr="00346139">
        <w:rPr>
          <w:rFonts w:ascii="Consolas" w:hAnsi="Consolas"/>
          <w:b w:val="0"/>
          <w:bCs/>
          <w:sz w:val="20"/>
          <w:szCs w:val="20"/>
          <w:lang w:val="en-US"/>
        </w:rPr>
        <w:t>ult = 10 + 5 * 2; // Multiplication has higher precedence than addition.</w:t>
      </w:r>
    </w:p>
    <w:p w14:paraId="006153F0" w14:textId="43D22F53" w:rsidR="00E75F3E" w:rsidRPr="00346139" w:rsidRDefault="00E75F3E" w:rsidP="00E75F3E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346139">
        <w:rPr>
          <w:rFonts w:ascii="Consolas" w:hAnsi="Consolas"/>
          <w:b w:val="0"/>
          <w:bCs/>
          <w:sz w:val="20"/>
          <w:szCs w:val="20"/>
          <w:lang w:val="en-US"/>
        </w:rPr>
        <w:t>console.log(result); // Output: 20</w:t>
      </w:r>
    </w:p>
    <w:p w14:paraId="3176B382" w14:textId="77777777" w:rsidR="00E75F3E" w:rsidRDefault="00E75F3E" w:rsidP="00E75F3E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4586E3B6" w14:textId="153F1901" w:rsidR="00E75F3E" w:rsidRPr="00476F14" w:rsidRDefault="00E75F3E" w:rsidP="00476F14">
      <w:pPr>
        <w:pStyle w:val="Heading1AVAHEB"/>
        <w:spacing w:before="0"/>
        <w:jc w:val="both"/>
        <w:rPr>
          <w:sz w:val="22"/>
          <w:szCs w:val="22"/>
        </w:rPr>
      </w:pPr>
      <w:r w:rsidRPr="00476F14">
        <w:rPr>
          <w:sz w:val="22"/>
          <w:szCs w:val="22"/>
        </w:rPr>
        <w:t>To override precedence, use parentheses:</w:t>
      </w:r>
    </w:p>
    <w:p w14:paraId="29C4A3F6" w14:textId="77777777" w:rsidR="00E75F3E" w:rsidRPr="00E75F3E" w:rsidRDefault="00E75F3E" w:rsidP="00346139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E75F3E">
        <w:rPr>
          <w:rFonts w:ascii="Consolas" w:hAnsi="Consolas"/>
          <w:b w:val="0"/>
          <w:bCs/>
          <w:sz w:val="20"/>
          <w:szCs w:val="20"/>
          <w:lang w:val="en-US"/>
        </w:rPr>
        <w:t>let result = (10 + 5) * 2;</w:t>
      </w:r>
    </w:p>
    <w:p w14:paraId="39442F0C" w14:textId="77D2CC43" w:rsidR="00E75F3E" w:rsidRDefault="00E75F3E" w:rsidP="00E75F3E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E75F3E">
        <w:rPr>
          <w:rFonts w:ascii="Consolas" w:hAnsi="Consolas"/>
          <w:b w:val="0"/>
          <w:bCs/>
          <w:sz w:val="20"/>
          <w:szCs w:val="20"/>
          <w:lang w:val="en-US"/>
        </w:rPr>
        <w:t>console.log(result); // Output: 30</w:t>
      </w:r>
    </w:p>
    <w:p w14:paraId="44405517" w14:textId="77777777" w:rsidR="00E75F3E" w:rsidRDefault="00E75F3E" w:rsidP="00E75F3E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25A37F0C" w14:textId="77777777" w:rsidR="00346139" w:rsidRPr="00346139" w:rsidRDefault="00B0175F" w:rsidP="00346139">
      <w:pPr>
        <w:spacing w:after="0"/>
        <w:jc w:val="both"/>
        <w:rPr>
          <w:b/>
          <w:bCs/>
          <w:sz w:val="32"/>
          <w:szCs w:val="32"/>
          <w:lang w:val="en-US"/>
        </w:rPr>
      </w:pPr>
      <w:r w:rsidRPr="00346139">
        <w:rPr>
          <w:b/>
          <w:bCs/>
          <w:sz w:val="32"/>
          <w:szCs w:val="32"/>
          <w:lang w:val="en-US"/>
        </w:rPr>
        <w:t>Syntax:</w:t>
      </w:r>
    </w:p>
    <w:p w14:paraId="5D851FB7" w14:textId="77777777" w:rsidR="00346139" w:rsidRDefault="00B0175F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B0175F">
        <w:rPr>
          <w:rFonts w:ascii="Consolas" w:hAnsi="Consolas"/>
          <w:bCs/>
          <w:sz w:val="20"/>
          <w:szCs w:val="20"/>
          <w:lang w:val="en-US"/>
        </w:rPr>
        <w:t>if (condition) {</w:t>
      </w:r>
    </w:p>
    <w:p w14:paraId="7DDD16D0" w14:textId="77777777" w:rsidR="00346139" w:rsidRDefault="00B0175F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B0175F">
        <w:rPr>
          <w:rFonts w:ascii="Consolas" w:hAnsi="Consolas"/>
          <w:bCs/>
          <w:sz w:val="20"/>
          <w:szCs w:val="20"/>
          <w:lang w:val="en-US"/>
        </w:rPr>
        <w:t>// Code to execute if the condition is true</w:t>
      </w:r>
    </w:p>
    <w:p w14:paraId="213D9F89" w14:textId="77777777" w:rsidR="00346139" w:rsidRDefault="00B0175F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B0175F">
        <w:rPr>
          <w:rFonts w:ascii="Consolas" w:hAnsi="Consolas"/>
          <w:bCs/>
          <w:sz w:val="20"/>
          <w:szCs w:val="20"/>
          <w:lang w:val="en-US"/>
        </w:rPr>
        <w:t>}</w:t>
      </w:r>
    </w:p>
    <w:p w14:paraId="1F2AF77D" w14:textId="77777777" w:rsidR="00346139" w:rsidRDefault="00346139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</w:p>
    <w:p w14:paraId="186B45D7" w14:textId="77777777" w:rsidR="00346139" w:rsidRPr="00346139" w:rsidRDefault="00B0175F" w:rsidP="00346139">
      <w:pPr>
        <w:spacing w:after="0"/>
        <w:jc w:val="both"/>
        <w:rPr>
          <w:b/>
          <w:bCs/>
          <w:sz w:val="32"/>
          <w:szCs w:val="32"/>
          <w:lang w:val="en-US"/>
        </w:rPr>
      </w:pPr>
      <w:r w:rsidRPr="00346139">
        <w:rPr>
          <w:b/>
          <w:bCs/>
          <w:sz w:val="32"/>
          <w:szCs w:val="32"/>
          <w:lang w:val="en-US"/>
        </w:rPr>
        <w:t>Example:</w:t>
      </w:r>
    </w:p>
    <w:p w14:paraId="30036732" w14:textId="77777777" w:rsidR="00346139" w:rsidRDefault="00B0175F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9A1EAD">
        <w:rPr>
          <w:rFonts w:ascii="Consolas" w:hAnsi="Consolas"/>
          <w:bCs/>
          <w:sz w:val="20"/>
          <w:szCs w:val="20"/>
          <w:lang w:val="en-US"/>
        </w:rPr>
        <w:t>let age = 18;</w:t>
      </w:r>
    </w:p>
    <w:p w14:paraId="529D15E3" w14:textId="77777777" w:rsidR="00346139" w:rsidRDefault="00B0175F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9A1EAD">
        <w:rPr>
          <w:rFonts w:ascii="Consolas" w:hAnsi="Consolas"/>
          <w:bCs/>
          <w:sz w:val="20"/>
          <w:szCs w:val="20"/>
          <w:lang w:val="en-US"/>
        </w:rPr>
        <w:t>if (age &gt;= 18) {</w:t>
      </w:r>
    </w:p>
    <w:p w14:paraId="0D3A6B06" w14:textId="77777777" w:rsidR="00346139" w:rsidRDefault="00B0175F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9A1EAD">
        <w:rPr>
          <w:rFonts w:ascii="Consolas" w:hAnsi="Consolas"/>
          <w:bCs/>
          <w:sz w:val="20"/>
          <w:szCs w:val="20"/>
          <w:lang w:val="en-US"/>
        </w:rPr>
        <w:t xml:space="preserve">console.log("You are </w:t>
      </w:r>
      <w:r w:rsidR="00970E30">
        <w:rPr>
          <w:rFonts w:ascii="Consolas" w:hAnsi="Consolas"/>
          <w:b/>
          <w:bCs/>
          <w:sz w:val="20"/>
          <w:szCs w:val="20"/>
          <w:lang w:val="en-US"/>
        </w:rPr>
        <w:t>adult now</w:t>
      </w:r>
      <w:r w:rsidRPr="009A1EAD">
        <w:rPr>
          <w:rFonts w:ascii="Consolas" w:hAnsi="Consolas"/>
          <w:bCs/>
          <w:sz w:val="20"/>
          <w:szCs w:val="20"/>
          <w:lang w:val="en-US"/>
        </w:rPr>
        <w:t>.");</w:t>
      </w:r>
    </w:p>
    <w:p w14:paraId="17086809" w14:textId="77777777" w:rsidR="00346139" w:rsidRDefault="00B0175F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9A1EAD">
        <w:rPr>
          <w:rFonts w:ascii="Consolas" w:hAnsi="Consolas"/>
          <w:bCs/>
          <w:sz w:val="20"/>
          <w:szCs w:val="20"/>
          <w:lang w:val="en-US"/>
        </w:rPr>
        <w:t>}</w:t>
      </w:r>
    </w:p>
    <w:p w14:paraId="2AC8F808" w14:textId="77777777" w:rsidR="0036608A" w:rsidRDefault="0036608A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</w:p>
    <w:p w14:paraId="73DC606F" w14:textId="77777777" w:rsidR="00346139" w:rsidRPr="00346139" w:rsidRDefault="00D43460" w:rsidP="00346139">
      <w:pPr>
        <w:spacing w:after="0"/>
        <w:jc w:val="both"/>
        <w:rPr>
          <w:b/>
          <w:bCs/>
          <w:sz w:val="32"/>
          <w:szCs w:val="32"/>
          <w:lang w:val="en-US"/>
        </w:rPr>
      </w:pPr>
      <w:r w:rsidRPr="00346139">
        <w:rPr>
          <w:b/>
          <w:bCs/>
          <w:sz w:val="32"/>
          <w:szCs w:val="32"/>
          <w:lang w:val="en-US"/>
        </w:rPr>
        <w:t>With Multiple Conditions:</w:t>
      </w:r>
    </w:p>
    <w:p w14:paraId="2292A8B5" w14:textId="77777777" w:rsidR="00346139" w:rsidRDefault="00D43460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D43460">
        <w:rPr>
          <w:rFonts w:ascii="Consolas" w:hAnsi="Consolas"/>
          <w:bCs/>
          <w:sz w:val="20"/>
          <w:szCs w:val="20"/>
          <w:lang w:val="en-US"/>
        </w:rPr>
        <w:t>let temperature = 30;</w:t>
      </w:r>
    </w:p>
    <w:p w14:paraId="163ABBB9" w14:textId="77777777" w:rsidR="00346139" w:rsidRDefault="00D43460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D43460">
        <w:rPr>
          <w:rFonts w:ascii="Consolas" w:hAnsi="Consolas"/>
          <w:bCs/>
          <w:sz w:val="20"/>
          <w:szCs w:val="20"/>
          <w:lang w:val="en-US"/>
        </w:rPr>
        <w:t>if (temperature &gt; 35) {</w:t>
      </w:r>
    </w:p>
    <w:p w14:paraId="5868C8FE" w14:textId="77777777" w:rsidR="00346139" w:rsidRDefault="00D43460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D43460">
        <w:rPr>
          <w:rFonts w:ascii="Consolas" w:hAnsi="Consolas"/>
          <w:bCs/>
          <w:sz w:val="20"/>
          <w:szCs w:val="20"/>
          <w:lang w:val="en-US"/>
        </w:rPr>
        <w:t>console.log("It's a hot day!");</w:t>
      </w:r>
    </w:p>
    <w:p w14:paraId="73E40AB0" w14:textId="77777777" w:rsidR="00346139" w:rsidRDefault="00D43460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D43460">
        <w:rPr>
          <w:rFonts w:ascii="Consolas" w:hAnsi="Consolas"/>
          <w:bCs/>
          <w:sz w:val="20"/>
          <w:szCs w:val="20"/>
          <w:lang w:val="en-US"/>
        </w:rPr>
        <w:t>} else if (temperature &gt; 25) {</w:t>
      </w:r>
    </w:p>
    <w:p w14:paraId="193F7BE1" w14:textId="77777777" w:rsidR="00346139" w:rsidRDefault="00D43460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D43460">
        <w:rPr>
          <w:rFonts w:ascii="Consolas" w:hAnsi="Consolas"/>
          <w:bCs/>
          <w:sz w:val="20"/>
          <w:szCs w:val="20"/>
          <w:lang w:val="en-US"/>
        </w:rPr>
        <w:t>console.log("It's a warm day.");</w:t>
      </w:r>
    </w:p>
    <w:p w14:paraId="689AE2D0" w14:textId="77777777" w:rsidR="00346139" w:rsidRDefault="00D43460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D43460">
        <w:rPr>
          <w:rFonts w:ascii="Consolas" w:hAnsi="Consolas"/>
          <w:bCs/>
          <w:sz w:val="20"/>
          <w:szCs w:val="20"/>
          <w:lang w:val="en-US"/>
        </w:rPr>
        <w:t>} else {</w:t>
      </w:r>
    </w:p>
    <w:p w14:paraId="48675A75" w14:textId="77777777" w:rsidR="00346139" w:rsidRDefault="00D43460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D43460">
        <w:rPr>
          <w:rFonts w:ascii="Consolas" w:hAnsi="Consolas"/>
          <w:bCs/>
          <w:sz w:val="20"/>
          <w:szCs w:val="20"/>
          <w:lang w:val="en-US"/>
        </w:rPr>
        <w:t>console.log("It's a cool day.");</w:t>
      </w:r>
    </w:p>
    <w:p w14:paraId="61EC566E" w14:textId="77777777" w:rsidR="00346139" w:rsidRDefault="00D43460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D43460">
        <w:rPr>
          <w:rFonts w:ascii="Consolas" w:hAnsi="Consolas"/>
          <w:bCs/>
          <w:sz w:val="20"/>
          <w:szCs w:val="20"/>
          <w:lang w:val="en-US"/>
        </w:rPr>
        <w:t>}</w:t>
      </w:r>
    </w:p>
    <w:p w14:paraId="5ADA6A7A" w14:textId="77777777" w:rsidR="00346139" w:rsidRDefault="00346139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</w:p>
    <w:p w14:paraId="5AE68549" w14:textId="77777777" w:rsidR="00346139" w:rsidRPr="00346139" w:rsidRDefault="00E718BF" w:rsidP="00346139">
      <w:pPr>
        <w:spacing w:after="0"/>
        <w:jc w:val="both"/>
        <w:rPr>
          <w:b/>
          <w:bCs/>
          <w:sz w:val="32"/>
          <w:szCs w:val="32"/>
          <w:lang w:val="en-US"/>
        </w:rPr>
      </w:pPr>
      <w:r w:rsidRPr="00346139">
        <w:rPr>
          <w:b/>
          <w:bCs/>
          <w:sz w:val="32"/>
          <w:szCs w:val="32"/>
          <w:lang w:val="en-US"/>
        </w:rPr>
        <w:t>Syntax:</w:t>
      </w:r>
    </w:p>
    <w:p w14:paraId="60D4D9A9" w14:textId="77777777" w:rsidR="00346139" w:rsidRDefault="00E718BF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E718BF">
        <w:rPr>
          <w:rFonts w:ascii="Consolas" w:hAnsi="Consolas"/>
          <w:bCs/>
          <w:sz w:val="20"/>
          <w:szCs w:val="20"/>
          <w:lang w:val="en-US"/>
        </w:rPr>
        <w:t>if (condition) {</w:t>
      </w:r>
    </w:p>
    <w:p w14:paraId="34467000" w14:textId="77777777" w:rsidR="00346139" w:rsidRDefault="00E718BF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E718BF">
        <w:rPr>
          <w:rFonts w:ascii="Consolas" w:hAnsi="Consolas"/>
          <w:bCs/>
          <w:sz w:val="20"/>
          <w:szCs w:val="20"/>
          <w:lang w:val="en-US"/>
        </w:rPr>
        <w:t xml:space="preserve">// </w:t>
      </w:r>
      <w:r w:rsidR="00FD506D">
        <w:rPr>
          <w:rFonts w:ascii="Consolas" w:hAnsi="Consolas"/>
          <w:b/>
          <w:bCs/>
          <w:sz w:val="20"/>
          <w:szCs w:val="20"/>
          <w:lang w:val="en-US"/>
        </w:rPr>
        <w:t>execute this</w:t>
      </w:r>
      <w:r w:rsidRPr="00E718BF">
        <w:rPr>
          <w:rFonts w:ascii="Consolas" w:hAnsi="Consolas"/>
          <w:bCs/>
          <w:sz w:val="20"/>
          <w:szCs w:val="20"/>
          <w:lang w:val="en-US"/>
        </w:rPr>
        <w:t xml:space="preserve"> if the condition is true</w:t>
      </w:r>
    </w:p>
    <w:p w14:paraId="1B85028B" w14:textId="77777777" w:rsidR="00346139" w:rsidRDefault="00E718BF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E718BF">
        <w:rPr>
          <w:rFonts w:ascii="Consolas" w:hAnsi="Consolas"/>
          <w:bCs/>
          <w:sz w:val="20"/>
          <w:szCs w:val="20"/>
          <w:lang w:val="en-US"/>
        </w:rPr>
        <w:t>} else {</w:t>
      </w:r>
    </w:p>
    <w:p w14:paraId="35715A8B" w14:textId="77777777" w:rsidR="00346139" w:rsidRDefault="00E718BF" w:rsidP="00346139">
      <w:pPr>
        <w:spacing w:after="0"/>
        <w:jc w:val="both"/>
        <w:rPr>
          <w:rFonts w:ascii="Consolas" w:hAnsi="Consolas"/>
          <w:bCs/>
          <w:sz w:val="20"/>
          <w:szCs w:val="20"/>
          <w:lang w:val="en-US"/>
        </w:rPr>
      </w:pPr>
      <w:r w:rsidRPr="00E718BF">
        <w:rPr>
          <w:rFonts w:ascii="Consolas" w:hAnsi="Consolas"/>
          <w:bCs/>
          <w:sz w:val="20"/>
          <w:szCs w:val="20"/>
          <w:lang w:val="en-US"/>
        </w:rPr>
        <w:t>// execute</w:t>
      </w:r>
      <w:r w:rsidR="00FD506D">
        <w:rPr>
          <w:rFonts w:ascii="Consolas" w:hAnsi="Consolas"/>
          <w:b/>
          <w:bCs/>
          <w:sz w:val="20"/>
          <w:szCs w:val="20"/>
          <w:lang w:val="en-US"/>
        </w:rPr>
        <w:t xml:space="preserve"> this</w:t>
      </w:r>
      <w:r w:rsidRPr="00E718BF">
        <w:rPr>
          <w:rFonts w:ascii="Consolas" w:hAnsi="Consolas"/>
          <w:bCs/>
          <w:sz w:val="20"/>
          <w:szCs w:val="20"/>
          <w:lang w:val="en-US"/>
        </w:rPr>
        <w:t xml:space="preserve"> if the condition is false</w:t>
      </w:r>
    </w:p>
    <w:p w14:paraId="0CFA14D1" w14:textId="3EC562F0" w:rsidR="00E718BF" w:rsidRPr="00346139" w:rsidRDefault="00E718BF" w:rsidP="00346139">
      <w:pPr>
        <w:spacing w:after="0"/>
        <w:jc w:val="both"/>
        <w:rPr>
          <w:bCs/>
          <w:sz w:val="36"/>
          <w:szCs w:val="36"/>
        </w:rPr>
      </w:pPr>
      <w:r w:rsidRPr="00E718BF">
        <w:rPr>
          <w:rFonts w:ascii="Consolas" w:hAnsi="Consolas"/>
          <w:bCs/>
          <w:sz w:val="20"/>
          <w:szCs w:val="20"/>
          <w:lang w:val="en-US"/>
        </w:rPr>
        <w:t>}</w:t>
      </w:r>
    </w:p>
    <w:p w14:paraId="288419AC" w14:textId="004A10BF" w:rsidR="00E718BF" w:rsidRPr="00804AD9" w:rsidRDefault="00420B1F" w:rsidP="00C718B1">
      <w:pPr>
        <w:pStyle w:val="Heading1AVAHEB"/>
        <w:rPr>
          <w:sz w:val="32"/>
          <w:szCs w:val="32"/>
          <w:lang w:val="en-US"/>
        </w:rPr>
      </w:pPr>
      <w:r w:rsidRPr="00804AD9">
        <w:rPr>
          <w:sz w:val="32"/>
          <w:szCs w:val="32"/>
          <w:lang w:val="en-US"/>
        </w:rPr>
        <w:lastRenderedPageBreak/>
        <w:t>Example:</w:t>
      </w:r>
    </w:p>
    <w:p w14:paraId="0DEB61EB" w14:textId="4D1681A1" w:rsidR="0091429A" w:rsidRPr="0091429A" w:rsidRDefault="0091429A" w:rsidP="0091429A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91429A">
        <w:rPr>
          <w:rFonts w:ascii="Consolas" w:hAnsi="Consolas"/>
          <w:b w:val="0"/>
          <w:bCs/>
          <w:sz w:val="20"/>
          <w:szCs w:val="20"/>
          <w:lang w:val="en-US"/>
        </w:rPr>
        <w:t>let age</w:t>
      </w:r>
      <w:r w:rsidR="00274435">
        <w:rPr>
          <w:rFonts w:ascii="Consolas" w:hAnsi="Consolas"/>
          <w:b w:val="0"/>
          <w:bCs/>
          <w:sz w:val="20"/>
          <w:szCs w:val="20"/>
          <w:lang w:val="en-US"/>
        </w:rPr>
        <w:t>_value</w:t>
      </w:r>
      <w:r w:rsidRPr="0091429A">
        <w:rPr>
          <w:rFonts w:ascii="Consolas" w:hAnsi="Consolas"/>
          <w:b w:val="0"/>
          <w:bCs/>
          <w:sz w:val="20"/>
          <w:szCs w:val="20"/>
          <w:lang w:val="en-US"/>
        </w:rPr>
        <w:t xml:space="preserve"> = 2</w:t>
      </w:r>
      <w:r w:rsidR="00274435">
        <w:rPr>
          <w:rFonts w:ascii="Consolas" w:hAnsi="Consolas"/>
          <w:b w:val="0"/>
          <w:bCs/>
          <w:sz w:val="20"/>
          <w:szCs w:val="20"/>
          <w:lang w:val="en-US"/>
        </w:rPr>
        <w:t>2</w:t>
      </w:r>
      <w:r w:rsidRPr="0091429A">
        <w:rPr>
          <w:rFonts w:ascii="Consolas" w:hAnsi="Consolas"/>
          <w:b w:val="0"/>
          <w:bCs/>
          <w:sz w:val="20"/>
          <w:szCs w:val="20"/>
          <w:lang w:val="en-US"/>
        </w:rPr>
        <w:t>;</w:t>
      </w:r>
    </w:p>
    <w:p w14:paraId="1A182FA4" w14:textId="77777777" w:rsidR="0091429A" w:rsidRPr="0091429A" w:rsidRDefault="0091429A" w:rsidP="0091429A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2CE8740E" w14:textId="2E84705E" w:rsidR="0091429A" w:rsidRPr="0091429A" w:rsidRDefault="0091429A" w:rsidP="0091429A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91429A">
        <w:rPr>
          <w:rFonts w:ascii="Consolas" w:hAnsi="Consolas"/>
          <w:b w:val="0"/>
          <w:bCs/>
          <w:sz w:val="20"/>
          <w:szCs w:val="20"/>
          <w:lang w:val="en-US"/>
        </w:rPr>
        <w:t>if (age</w:t>
      </w:r>
      <w:r w:rsidR="00274435">
        <w:rPr>
          <w:rFonts w:ascii="Consolas" w:hAnsi="Consolas"/>
          <w:b w:val="0"/>
          <w:bCs/>
          <w:sz w:val="20"/>
          <w:szCs w:val="20"/>
          <w:lang w:val="en-US"/>
        </w:rPr>
        <w:t>_value</w:t>
      </w:r>
      <w:r w:rsidRPr="0091429A">
        <w:rPr>
          <w:rFonts w:ascii="Consolas" w:hAnsi="Consolas"/>
          <w:b w:val="0"/>
          <w:bCs/>
          <w:sz w:val="20"/>
          <w:szCs w:val="20"/>
          <w:lang w:val="en-US"/>
        </w:rPr>
        <w:t xml:space="preserve"> &gt;= 18) {</w:t>
      </w:r>
    </w:p>
    <w:p w14:paraId="6CB90FE1" w14:textId="77777777" w:rsidR="0091429A" w:rsidRPr="0091429A" w:rsidRDefault="0091429A" w:rsidP="0091429A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91429A">
        <w:rPr>
          <w:rFonts w:ascii="Consolas" w:hAnsi="Consolas"/>
          <w:b w:val="0"/>
          <w:bCs/>
          <w:sz w:val="20"/>
          <w:szCs w:val="20"/>
          <w:lang w:val="en-US"/>
        </w:rPr>
        <w:t xml:space="preserve">    console.log("You are an adult.");</w:t>
      </w:r>
    </w:p>
    <w:p w14:paraId="12A31FEE" w14:textId="77777777" w:rsidR="0091429A" w:rsidRPr="0091429A" w:rsidRDefault="0091429A" w:rsidP="0091429A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91429A">
        <w:rPr>
          <w:rFonts w:ascii="Consolas" w:hAnsi="Consolas"/>
          <w:b w:val="0"/>
          <w:bCs/>
          <w:sz w:val="20"/>
          <w:szCs w:val="20"/>
          <w:lang w:val="en-US"/>
        </w:rPr>
        <w:t>} else {</w:t>
      </w:r>
    </w:p>
    <w:p w14:paraId="170CA43D" w14:textId="77777777" w:rsidR="0091429A" w:rsidRPr="0091429A" w:rsidRDefault="0091429A" w:rsidP="0091429A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91429A">
        <w:rPr>
          <w:rFonts w:ascii="Consolas" w:hAnsi="Consolas"/>
          <w:b w:val="0"/>
          <w:bCs/>
          <w:sz w:val="20"/>
          <w:szCs w:val="20"/>
          <w:lang w:val="en-US"/>
        </w:rPr>
        <w:t xml:space="preserve">    console.log("You are a minor.");</w:t>
      </w:r>
    </w:p>
    <w:p w14:paraId="1E15A936" w14:textId="77777777" w:rsidR="0091429A" w:rsidRDefault="0091429A" w:rsidP="0091429A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91429A">
        <w:rPr>
          <w:rFonts w:ascii="Consolas" w:hAnsi="Consolas"/>
          <w:b w:val="0"/>
          <w:bCs/>
          <w:sz w:val="20"/>
          <w:szCs w:val="20"/>
          <w:lang w:val="en-US"/>
        </w:rPr>
        <w:t>}</w:t>
      </w:r>
    </w:p>
    <w:p w14:paraId="79CA6917" w14:textId="1CA9CCBA" w:rsidR="00744299" w:rsidRPr="00804AD9" w:rsidRDefault="00890F75" w:rsidP="00890F75">
      <w:pPr>
        <w:pStyle w:val="Heading1AVAHEB"/>
        <w:rPr>
          <w:sz w:val="32"/>
          <w:szCs w:val="32"/>
          <w:lang w:val="en-US"/>
        </w:rPr>
      </w:pPr>
      <w:r w:rsidRPr="00804AD9">
        <w:rPr>
          <w:sz w:val="32"/>
          <w:szCs w:val="32"/>
          <w:lang w:val="en-US"/>
        </w:rPr>
        <w:t>Syntax:</w:t>
      </w:r>
    </w:p>
    <w:p w14:paraId="6BB3C228" w14:textId="77777777" w:rsidR="00890F75" w:rsidRP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890F75">
        <w:rPr>
          <w:rFonts w:ascii="Consolas" w:hAnsi="Consolas"/>
          <w:b w:val="0"/>
          <w:bCs/>
          <w:sz w:val="20"/>
          <w:szCs w:val="20"/>
          <w:lang w:val="en-US"/>
        </w:rPr>
        <w:t>switch (expression) {</w:t>
      </w:r>
    </w:p>
    <w:p w14:paraId="6A2C6CAB" w14:textId="77777777" w:rsidR="00890F75" w:rsidRP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890F75">
        <w:rPr>
          <w:rFonts w:ascii="Consolas" w:hAnsi="Consolas"/>
          <w:b w:val="0"/>
          <w:bCs/>
          <w:sz w:val="20"/>
          <w:szCs w:val="20"/>
          <w:lang w:val="en-US"/>
        </w:rPr>
        <w:t xml:space="preserve">  case value1:</w:t>
      </w:r>
    </w:p>
    <w:p w14:paraId="4551CAF1" w14:textId="77777777" w:rsidR="00890F75" w:rsidRP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890F75">
        <w:rPr>
          <w:rFonts w:ascii="Consolas" w:hAnsi="Consolas"/>
          <w:b w:val="0"/>
          <w:bCs/>
          <w:sz w:val="20"/>
          <w:szCs w:val="20"/>
          <w:lang w:val="en-US"/>
        </w:rPr>
        <w:t xml:space="preserve">    // Code to execute if expression === value1</w:t>
      </w:r>
    </w:p>
    <w:p w14:paraId="6DE34BD3" w14:textId="77777777" w:rsidR="00890F75" w:rsidRP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890F75">
        <w:rPr>
          <w:rFonts w:ascii="Consolas" w:hAnsi="Consolas"/>
          <w:b w:val="0"/>
          <w:bCs/>
          <w:sz w:val="20"/>
          <w:szCs w:val="20"/>
          <w:lang w:val="en-US"/>
        </w:rPr>
        <w:t xml:space="preserve">    break;</w:t>
      </w:r>
    </w:p>
    <w:p w14:paraId="43E0DA68" w14:textId="77777777" w:rsidR="00890F75" w:rsidRP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890F75">
        <w:rPr>
          <w:rFonts w:ascii="Consolas" w:hAnsi="Consolas"/>
          <w:b w:val="0"/>
          <w:bCs/>
          <w:sz w:val="20"/>
          <w:szCs w:val="20"/>
          <w:lang w:val="en-US"/>
        </w:rPr>
        <w:t xml:space="preserve">  case value2:</w:t>
      </w:r>
    </w:p>
    <w:p w14:paraId="2427B242" w14:textId="77777777" w:rsidR="00890F75" w:rsidRP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890F75">
        <w:rPr>
          <w:rFonts w:ascii="Consolas" w:hAnsi="Consolas"/>
          <w:b w:val="0"/>
          <w:bCs/>
          <w:sz w:val="20"/>
          <w:szCs w:val="20"/>
          <w:lang w:val="en-US"/>
        </w:rPr>
        <w:t xml:space="preserve">    // Code to execute if expression === value2</w:t>
      </w:r>
    </w:p>
    <w:p w14:paraId="21EE45BA" w14:textId="77777777" w:rsidR="00890F75" w:rsidRP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890F75">
        <w:rPr>
          <w:rFonts w:ascii="Consolas" w:hAnsi="Consolas"/>
          <w:b w:val="0"/>
          <w:bCs/>
          <w:sz w:val="20"/>
          <w:szCs w:val="20"/>
          <w:lang w:val="en-US"/>
        </w:rPr>
        <w:t xml:space="preserve">    break;</w:t>
      </w:r>
    </w:p>
    <w:p w14:paraId="4CF5A971" w14:textId="77777777" w:rsidR="00890F75" w:rsidRP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890F75">
        <w:rPr>
          <w:rFonts w:ascii="Consolas" w:hAnsi="Consolas"/>
          <w:b w:val="0"/>
          <w:bCs/>
          <w:sz w:val="20"/>
          <w:szCs w:val="20"/>
          <w:lang w:val="en-US"/>
        </w:rPr>
        <w:t xml:space="preserve">  default:</w:t>
      </w:r>
    </w:p>
    <w:p w14:paraId="077228B9" w14:textId="77777777" w:rsidR="00890F75" w:rsidRP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890F75">
        <w:rPr>
          <w:rFonts w:ascii="Consolas" w:hAnsi="Consolas"/>
          <w:b w:val="0"/>
          <w:bCs/>
          <w:sz w:val="20"/>
          <w:szCs w:val="20"/>
          <w:lang w:val="en-US"/>
        </w:rPr>
        <w:t xml:space="preserve">    // Code to execute if no cases match</w:t>
      </w:r>
    </w:p>
    <w:p w14:paraId="0FB92EF7" w14:textId="4190FE6C" w:rsid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890F75">
        <w:rPr>
          <w:rFonts w:ascii="Consolas" w:hAnsi="Consolas"/>
          <w:b w:val="0"/>
          <w:bCs/>
          <w:sz w:val="20"/>
          <w:szCs w:val="20"/>
          <w:lang w:val="en-US"/>
        </w:rPr>
        <w:t>}</w:t>
      </w:r>
    </w:p>
    <w:p w14:paraId="7E941914" w14:textId="77777777" w:rsid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2FAD4F88" w14:textId="77777777" w:rsidR="00890F75" w:rsidRDefault="00890F75" w:rsidP="00890F75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36EA53CF" w14:textId="6FF0CBC6" w:rsidR="00F24F4A" w:rsidRPr="00804AD9" w:rsidRDefault="00F24F4A" w:rsidP="00890F75">
      <w:pPr>
        <w:pStyle w:val="Heading1AVAHEB"/>
        <w:spacing w:before="0"/>
        <w:jc w:val="both"/>
        <w:rPr>
          <w:sz w:val="32"/>
          <w:szCs w:val="32"/>
          <w:lang w:val="en-US"/>
        </w:rPr>
      </w:pPr>
      <w:r w:rsidRPr="00804AD9">
        <w:rPr>
          <w:sz w:val="32"/>
          <w:szCs w:val="32"/>
          <w:lang w:val="en-US"/>
        </w:rPr>
        <w:t>Example:</w:t>
      </w:r>
    </w:p>
    <w:p w14:paraId="2024CBC5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>let fruit = "apple";</w:t>
      </w:r>
    </w:p>
    <w:p w14:paraId="1EBC54B3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>switch (fruit) {</w:t>
      </w:r>
    </w:p>
    <w:p w14:paraId="3A0A0AA7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 xml:space="preserve">  case "banana":</w:t>
      </w:r>
    </w:p>
    <w:p w14:paraId="2E478847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 xml:space="preserve">    console.log("Yellow fruit");</w:t>
      </w:r>
    </w:p>
    <w:p w14:paraId="0943DCF2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 xml:space="preserve">    break;</w:t>
      </w:r>
    </w:p>
    <w:p w14:paraId="0B7FD887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 xml:space="preserve">  case "apple":</w:t>
      </w:r>
    </w:p>
    <w:p w14:paraId="42A277C1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 xml:space="preserve">    console.log("Red or green fruit");</w:t>
      </w:r>
    </w:p>
    <w:p w14:paraId="6DD8F03E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 xml:space="preserve">    break;</w:t>
      </w:r>
    </w:p>
    <w:p w14:paraId="36855F27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 xml:space="preserve">  case "orange":</w:t>
      </w:r>
    </w:p>
    <w:p w14:paraId="35A032E9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 xml:space="preserve">    console.log("Orange fruit");</w:t>
      </w:r>
    </w:p>
    <w:p w14:paraId="5DCDE305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 xml:space="preserve">    break;</w:t>
      </w:r>
    </w:p>
    <w:p w14:paraId="3E8B1082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 xml:space="preserve">  default:</w:t>
      </w:r>
    </w:p>
    <w:p w14:paraId="78050EF5" w14:textId="77777777" w:rsidR="000847E4" w:rsidRP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 xml:space="preserve">    console.log("Unknown fruit");</w:t>
      </w:r>
    </w:p>
    <w:p w14:paraId="3856EC3F" w14:textId="751BD4FF" w:rsidR="00F24F4A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  <w:r w:rsidRPr="000847E4">
        <w:rPr>
          <w:rFonts w:ascii="Consolas" w:hAnsi="Consolas"/>
          <w:b w:val="0"/>
          <w:bCs/>
          <w:sz w:val="20"/>
          <w:szCs w:val="20"/>
          <w:lang w:val="en-US"/>
        </w:rPr>
        <w:t>}</w:t>
      </w:r>
    </w:p>
    <w:p w14:paraId="3F51B110" w14:textId="77777777" w:rsidR="000847E4" w:rsidRDefault="000847E4" w:rsidP="000847E4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1A48F4F7" w14:textId="77777777" w:rsidR="003763B1" w:rsidRPr="00804AD9" w:rsidRDefault="003763B1" w:rsidP="003763B1">
      <w:pPr>
        <w:pStyle w:val="Heading1AVAHEB"/>
        <w:rPr>
          <w:bCs/>
          <w:sz w:val="22"/>
          <w:szCs w:val="22"/>
        </w:rPr>
      </w:pPr>
      <w:r w:rsidRPr="00804AD9">
        <w:rPr>
          <w:bCs/>
          <w:sz w:val="22"/>
          <w:szCs w:val="22"/>
        </w:rPr>
        <w:t>Nested if-else Example:</w:t>
      </w:r>
    </w:p>
    <w:p w14:paraId="398F7CD7" w14:textId="77777777" w:rsidR="00B34645" w:rsidRPr="00B34645" w:rsidRDefault="00B34645" w:rsidP="00B34645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B34645">
        <w:rPr>
          <w:rFonts w:ascii="Consolas" w:hAnsi="Consolas"/>
          <w:b w:val="0"/>
          <w:bCs/>
          <w:sz w:val="20"/>
          <w:szCs w:val="20"/>
          <w:lang w:val="en-US"/>
        </w:rPr>
        <w:t>let age = 16;</w:t>
      </w:r>
    </w:p>
    <w:p w14:paraId="50B5200B" w14:textId="77777777" w:rsidR="00B34645" w:rsidRPr="00B34645" w:rsidRDefault="00B34645" w:rsidP="00B34645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4F9B1AF7" w14:textId="77777777" w:rsidR="00B34645" w:rsidRPr="00B34645" w:rsidRDefault="00B34645" w:rsidP="00B34645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B34645">
        <w:rPr>
          <w:rFonts w:ascii="Consolas" w:hAnsi="Consolas"/>
          <w:b w:val="0"/>
          <w:bCs/>
          <w:sz w:val="20"/>
          <w:szCs w:val="20"/>
          <w:lang w:val="en-US"/>
        </w:rPr>
        <w:t>if (age &gt;= 18) {</w:t>
      </w:r>
    </w:p>
    <w:p w14:paraId="0C664ED3" w14:textId="77777777" w:rsidR="00B34645" w:rsidRPr="00B34645" w:rsidRDefault="00B34645" w:rsidP="00B34645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B34645">
        <w:rPr>
          <w:rFonts w:ascii="Consolas" w:hAnsi="Consolas"/>
          <w:b w:val="0"/>
          <w:bCs/>
          <w:sz w:val="20"/>
          <w:szCs w:val="20"/>
          <w:lang w:val="en-US"/>
        </w:rPr>
        <w:t xml:space="preserve">  console.log("You are eligible to vote.");</w:t>
      </w:r>
    </w:p>
    <w:p w14:paraId="4BEAA701" w14:textId="77777777" w:rsidR="00B34645" w:rsidRPr="00B34645" w:rsidRDefault="00B34645" w:rsidP="00B34645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B34645">
        <w:rPr>
          <w:rFonts w:ascii="Consolas" w:hAnsi="Consolas"/>
          <w:b w:val="0"/>
          <w:bCs/>
          <w:sz w:val="20"/>
          <w:szCs w:val="20"/>
          <w:lang w:val="en-US"/>
        </w:rPr>
        <w:t>} else if (age &gt;= 16) {</w:t>
      </w:r>
    </w:p>
    <w:p w14:paraId="0415AD9B" w14:textId="77777777" w:rsidR="00B34645" w:rsidRPr="00B34645" w:rsidRDefault="00B34645" w:rsidP="00B34645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B34645">
        <w:rPr>
          <w:rFonts w:ascii="Consolas" w:hAnsi="Consolas"/>
          <w:b w:val="0"/>
          <w:bCs/>
          <w:sz w:val="20"/>
          <w:szCs w:val="20"/>
          <w:lang w:val="en-US"/>
        </w:rPr>
        <w:t xml:space="preserve">  console.log("You can apply for a driving license.");</w:t>
      </w:r>
    </w:p>
    <w:p w14:paraId="4EB1B76C" w14:textId="77777777" w:rsidR="00B34645" w:rsidRPr="00B34645" w:rsidRDefault="00B34645" w:rsidP="00B34645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B34645">
        <w:rPr>
          <w:rFonts w:ascii="Consolas" w:hAnsi="Consolas"/>
          <w:b w:val="0"/>
          <w:bCs/>
          <w:sz w:val="20"/>
          <w:szCs w:val="20"/>
          <w:lang w:val="en-US"/>
        </w:rPr>
        <w:t>} else {</w:t>
      </w:r>
    </w:p>
    <w:p w14:paraId="12D69935" w14:textId="77777777" w:rsidR="00B34645" w:rsidRPr="00B34645" w:rsidRDefault="00B34645" w:rsidP="00B34645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B34645">
        <w:rPr>
          <w:rFonts w:ascii="Consolas" w:hAnsi="Consolas"/>
          <w:b w:val="0"/>
          <w:bCs/>
          <w:sz w:val="20"/>
          <w:szCs w:val="20"/>
          <w:lang w:val="en-US"/>
        </w:rPr>
        <w:t xml:space="preserve">  console.log("You are not eligible for voting or driving.");</w:t>
      </w:r>
    </w:p>
    <w:p w14:paraId="45847FFC" w14:textId="4DC03A1B" w:rsidR="003763B1" w:rsidRDefault="00B34645" w:rsidP="00B34645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B34645">
        <w:rPr>
          <w:rFonts w:ascii="Consolas" w:hAnsi="Consolas"/>
          <w:b w:val="0"/>
          <w:bCs/>
          <w:sz w:val="20"/>
          <w:szCs w:val="20"/>
          <w:lang w:val="en-US"/>
        </w:rPr>
        <w:t>}</w:t>
      </w:r>
    </w:p>
    <w:p w14:paraId="43F1D237" w14:textId="77777777" w:rsidR="00B34645" w:rsidRDefault="00B34645" w:rsidP="003763B1">
      <w:pPr>
        <w:pStyle w:val="Heading1AVAHEB"/>
        <w:spacing w:before="0"/>
        <w:rPr>
          <w:b w:val="0"/>
          <w:bCs/>
          <w:sz w:val="22"/>
          <w:szCs w:val="22"/>
        </w:rPr>
      </w:pPr>
    </w:p>
    <w:p w14:paraId="6F3A6AEC" w14:textId="0C38F7B4" w:rsidR="0056394A" w:rsidRPr="00804AD9" w:rsidRDefault="00A76C97" w:rsidP="00A76C97">
      <w:pPr>
        <w:pStyle w:val="Heading1AVAHEB"/>
        <w:rPr>
          <w:bCs/>
          <w:sz w:val="22"/>
          <w:szCs w:val="22"/>
        </w:rPr>
      </w:pPr>
      <w:r w:rsidRPr="00804AD9">
        <w:rPr>
          <w:bCs/>
          <w:sz w:val="22"/>
          <w:szCs w:val="22"/>
        </w:rPr>
        <w:lastRenderedPageBreak/>
        <w:t>Complex switch Example:</w:t>
      </w:r>
    </w:p>
    <w:p w14:paraId="7E30476D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>let command = "start";</w:t>
      </w:r>
    </w:p>
    <w:p w14:paraId="1D312C0B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</w:p>
    <w:p w14:paraId="027356D3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>switch (command) {</w:t>
      </w:r>
    </w:p>
    <w:p w14:paraId="1DD6924E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 xml:space="preserve">  case "start":</w:t>
      </w:r>
    </w:p>
    <w:p w14:paraId="4BB76FE9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 xml:space="preserve">    console.log("The engine is starting.");</w:t>
      </w:r>
    </w:p>
    <w:p w14:paraId="574D299D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 xml:space="preserve">    break;</w:t>
      </w:r>
    </w:p>
    <w:p w14:paraId="4642626C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 xml:space="preserve">  case "stop":</w:t>
      </w:r>
    </w:p>
    <w:p w14:paraId="7BC6A2C5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 xml:space="preserve">    console.log("The engine is stopping.");</w:t>
      </w:r>
    </w:p>
    <w:p w14:paraId="0E5F6218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 xml:space="preserve">    break;</w:t>
      </w:r>
    </w:p>
    <w:p w14:paraId="7C42F660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 xml:space="preserve">  case "pause":</w:t>
      </w:r>
    </w:p>
    <w:p w14:paraId="2FF2C1E7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 xml:space="preserve">    console.log("The engine is paused.");</w:t>
      </w:r>
    </w:p>
    <w:p w14:paraId="0F058CAB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 xml:space="preserve">    break;</w:t>
      </w:r>
    </w:p>
    <w:p w14:paraId="62F2361D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 xml:space="preserve">  default:</w:t>
      </w:r>
    </w:p>
    <w:p w14:paraId="0112E702" w14:textId="77777777" w:rsidR="005D50A8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 xml:space="preserve">    console.log("Unknown command.");</w:t>
      </w:r>
    </w:p>
    <w:p w14:paraId="67685159" w14:textId="4D34DD7D" w:rsidR="00A76C97" w:rsidRPr="005D50A8" w:rsidRDefault="005D50A8" w:rsidP="005D50A8">
      <w:pPr>
        <w:pStyle w:val="Heading1AVAHEB"/>
        <w:spacing w:before="0"/>
        <w:rPr>
          <w:rFonts w:ascii="Consolas" w:hAnsi="Consolas"/>
          <w:b w:val="0"/>
          <w:sz w:val="20"/>
          <w:szCs w:val="20"/>
        </w:rPr>
      </w:pPr>
      <w:r w:rsidRPr="005D50A8">
        <w:rPr>
          <w:rFonts w:ascii="Consolas" w:hAnsi="Consolas"/>
          <w:b w:val="0"/>
          <w:sz w:val="20"/>
          <w:szCs w:val="20"/>
        </w:rPr>
        <w:t>}</w:t>
      </w:r>
    </w:p>
    <w:p w14:paraId="40EF63A1" w14:textId="77777777" w:rsidR="00A76C97" w:rsidRDefault="00A76C97" w:rsidP="003763B1">
      <w:pPr>
        <w:pStyle w:val="Heading1AVAHEB"/>
        <w:spacing w:before="0"/>
        <w:rPr>
          <w:b w:val="0"/>
          <w:bCs/>
          <w:sz w:val="22"/>
          <w:szCs w:val="22"/>
          <w:lang w:val="en-US"/>
        </w:rPr>
      </w:pPr>
    </w:p>
    <w:p w14:paraId="186C1F43" w14:textId="77777777" w:rsidR="0034583D" w:rsidRP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b w:val="0"/>
          <w:sz w:val="22"/>
          <w:szCs w:val="22"/>
        </w:rPr>
      </w:pPr>
    </w:p>
    <w:p w14:paraId="7B99D46B" w14:textId="77777777" w:rsidR="0034583D" w:rsidRPr="0034583D" w:rsidRDefault="0034583D" w:rsidP="00EA218D">
      <w:pPr>
        <w:pStyle w:val="Heading1AVAHEB"/>
        <w:tabs>
          <w:tab w:val="num" w:pos="426"/>
        </w:tabs>
        <w:spacing w:before="0"/>
        <w:ind w:left="720" w:hanging="720"/>
        <w:rPr>
          <w:bCs/>
          <w:sz w:val="22"/>
          <w:szCs w:val="22"/>
        </w:rPr>
      </w:pPr>
      <w:r w:rsidRPr="0034583D">
        <w:rPr>
          <w:bCs/>
          <w:sz w:val="22"/>
          <w:szCs w:val="22"/>
        </w:rPr>
        <w:t>Example:</w:t>
      </w:r>
    </w:p>
    <w:p w14:paraId="4E6DD692" w14:textId="77777777" w:rsidR="0034583D" w:rsidRP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rFonts w:ascii="Consolas" w:hAnsi="Consolas"/>
          <w:b w:val="0"/>
          <w:sz w:val="20"/>
          <w:szCs w:val="20"/>
        </w:rPr>
      </w:pPr>
      <w:r w:rsidRPr="0034583D">
        <w:rPr>
          <w:rFonts w:ascii="Consolas" w:hAnsi="Consolas"/>
          <w:b w:val="0"/>
          <w:sz w:val="20"/>
          <w:szCs w:val="20"/>
        </w:rPr>
        <w:t>let color = "red";</w:t>
      </w:r>
    </w:p>
    <w:p w14:paraId="723331F6" w14:textId="77777777" w:rsidR="0034583D" w:rsidRP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rFonts w:ascii="Consolas" w:hAnsi="Consolas"/>
          <w:b w:val="0"/>
          <w:sz w:val="20"/>
          <w:szCs w:val="20"/>
        </w:rPr>
      </w:pPr>
      <w:r w:rsidRPr="0034583D">
        <w:rPr>
          <w:rFonts w:ascii="Consolas" w:hAnsi="Consolas"/>
          <w:b w:val="0"/>
          <w:sz w:val="20"/>
          <w:szCs w:val="20"/>
        </w:rPr>
        <w:t>switch (color) {</w:t>
      </w:r>
    </w:p>
    <w:p w14:paraId="3110A088" w14:textId="77777777" w:rsidR="0034583D" w:rsidRP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rFonts w:ascii="Consolas" w:hAnsi="Consolas"/>
          <w:b w:val="0"/>
          <w:sz w:val="20"/>
          <w:szCs w:val="20"/>
        </w:rPr>
      </w:pPr>
      <w:r w:rsidRPr="0034583D">
        <w:rPr>
          <w:rFonts w:ascii="Consolas" w:hAnsi="Consolas"/>
          <w:b w:val="0"/>
          <w:sz w:val="20"/>
          <w:szCs w:val="20"/>
        </w:rPr>
        <w:t xml:space="preserve">  case "red":</w:t>
      </w:r>
    </w:p>
    <w:p w14:paraId="65EB461D" w14:textId="77777777" w:rsidR="0034583D" w:rsidRP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rFonts w:ascii="Consolas" w:hAnsi="Consolas"/>
          <w:b w:val="0"/>
          <w:sz w:val="20"/>
          <w:szCs w:val="20"/>
        </w:rPr>
      </w:pPr>
      <w:r w:rsidRPr="0034583D">
        <w:rPr>
          <w:rFonts w:ascii="Consolas" w:hAnsi="Consolas"/>
          <w:b w:val="0"/>
          <w:sz w:val="20"/>
          <w:szCs w:val="20"/>
        </w:rPr>
        <w:t xml:space="preserve">    console.log("Stop");</w:t>
      </w:r>
    </w:p>
    <w:p w14:paraId="0DEDB608" w14:textId="77777777" w:rsidR="0034583D" w:rsidRP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rFonts w:ascii="Consolas" w:hAnsi="Consolas"/>
          <w:b w:val="0"/>
          <w:sz w:val="20"/>
          <w:szCs w:val="20"/>
        </w:rPr>
      </w:pPr>
      <w:r w:rsidRPr="0034583D">
        <w:rPr>
          <w:rFonts w:ascii="Consolas" w:hAnsi="Consolas"/>
          <w:b w:val="0"/>
          <w:sz w:val="20"/>
          <w:szCs w:val="20"/>
        </w:rPr>
        <w:t xml:space="preserve">  case "yellow":</w:t>
      </w:r>
    </w:p>
    <w:p w14:paraId="736D0F2B" w14:textId="77777777" w:rsidR="0034583D" w:rsidRP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rFonts w:ascii="Consolas" w:hAnsi="Consolas"/>
          <w:b w:val="0"/>
          <w:sz w:val="20"/>
          <w:szCs w:val="20"/>
        </w:rPr>
      </w:pPr>
      <w:r w:rsidRPr="0034583D">
        <w:rPr>
          <w:rFonts w:ascii="Consolas" w:hAnsi="Consolas"/>
          <w:b w:val="0"/>
          <w:sz w:val="20"/>
          <w:szCs w:val="20"/>
        </w:rPr>
        <w:t xml:space="preserve">    console.log("Caution");</w:t>
      </w:r>
    </w:p>
    <w:p w14:paraId="39EBE2A7" w14:textId="77777777" w:rsidR="0034583D" w:rsidRP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rFonts w:ascii="Consolas" w:hAnsi="Consolas"/>
          <w:b w:val="0"/>
          <w:sz w:val="20"/>
          <w:szCs w:val="20"/>
        </w:rPr>
      </w:pPr>
      <w:r w:rsidRPr="0034583D">
        <w:rPr>
          <w:rFonts w:ascii="Consolas" w:hAnsi="Consolas"/>
          <w:b w:val="0"/>
          <w:sz w:val="20"/>
          <w:szCs w:val="20"/>
        </w:rPr>
        <w:t xml:space="preserve">  case "green":</w:t>
      </w:r>
    </w:p>
    <w:p w14:paraId="2962E83A" w14:textId="77777777" w:rsidR="0034583D" w:rsidRP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rFonts w:ascii="Consolas" w:hAnsi="Consolas"/>
          <w:b w:val="0"/>
          <w:sz w:val="20"/>
          <w:szCs w:val="20"/>
        </w:rPr>
      </w:pPr>
      <w:r w:rsidRPr="0034583D">
        <w:rPr>
          <w:rFonts w:ascii="Consolas" w:hAnsi="Consolas"/>
          <w:b w:val="0"/>
          <w:sz w:val="20"/>
          <w:szCs w:val="20"/>
        </w:rPr>
        <w:t xml:space="preserve">    console.log("Go");</w:t>
      </w:r>
    </w:p>
    <w:p w14:paraId="77887273" w14:textId="5273BE74" w:rsid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rFonts w:ascii="Consolas" w:hAnsi="Consolas"/>
          <w:b w:val="0"/>
          <w:sz w:val="20"/>
          <w:szCs w:val="20"/>
        </w:rPr>
      </w:pPr>
      <w:r w:rsidRPr="0034583D">
        <w:rPr>
          <w:rFonts w:ascii="Consolas" w:hAnsi="Consolas"/>
          <w:b w:val="0"/>
          <w:sz w:val="20"/>
          <w:szCs w:val="20"/>
        </w:rPr>
        <w:t>}</w:t>
      </w:r>
    </w:p>
    <w:p w14:paraId="7A5B6542" w14:textId="77777777" w:rsid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rFonts w:ascii="Consolas" w:hAnsi="Consolas"/>
          <w:b w:val="0"/>
          <w:sz w:val="20"/>
          <w:szCs w:val="20"/>
        </w:rPr>
      </w:pPr>
    </w:p>
    <w:p w14:paraId="3C6AD016" w14:textId="77777777" w:rsidR="0034583D" w:rsidRDefault="0034583D" w:rsidP="00EA218D">
      <w:pPr>
        <w:pStyle w:val="Heading1AVAHEB"/>
        <w:tabs>
          <w:tab w:val="num" w:pos="426"/>
        </w:tabs>
        <w:spacing w:before="0"/>
        <w:ind w:left="1440" w:hanging="720"/>
        <w:rPr>
          <w:rFonts w:ascii="Consolas" w:hAnsi="Consolas"/>
          <w:b w:val="0"/>
          <w:sz w:val="20"/>
          <w:szCs w:val="20"/>
        </w:rPr>
      </w:pPr>
    </w:p>
    <w:p w14:paraId="059C353F" w14:textId="3F878460" w:rsidR="008D558D" w:rsidRPr="008D558D" w:rsidRDefault="008D558D" w:rsidP="008D558D">
      <w:pPr>
        <w:pStyle w:val="NormalAVAHEB"/>
      </w:pPr>
      <w:r w:rsidRPr="008D558D">
        <w:rPr>
          <w:b/>
          <w:bCs/>
        </w:rPr>
        <w:t>Syntax</w:t>
      </w:r>
      <w:r w:rsidRPr="008D558D">
        <w:t>:</w:t>
      </w:r>
    </w:p>
    <w:p w14:paraId="599FF99E" w14:textId="77777777" w:rsidR="008D558D" w:rsidRPr="006E12DD" w:rsidRDefault="008D558D" w:rsidP="008D558D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6E12DD">
        <w:rPr>
          <w:rFonts w:ascii="Consolas" w:hAnsi="Consolas"/>
          <w:sz w:val="20"/>
          <w:szCs w:val="20"/>
          <w:lang w:val="en-US"/>
        </w:rPr>
        <w:t>for (initialization; condition; increment/decrement) {</w:t>
      </w:r>
    </w:p>
    <w:p w14:paraId="6937FD95" w14:textId="77777777" w:rsidR="008D558D" w:rsidRPr="006E12DD" w:rsidRDefault="008D558D" w:rsidP="008D558D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6E12DD">
        <w:rPr>
          <w:rFonts w:ascii="Consolas" w:hAnsi="Consolas"/>
          <w:sz w:val="20"/>
          <w:szCs w:val="20"/>
          <w:lang w:val="en-US"/>
        </w:rPr>
        <w:t xml:space="preserve">    // Code block to execute</w:t>
      </w:r>
    </w:p>
    <w:p w14:paraId="2BEC6EEF" w14:textId="24083F82" w:rsidR="008D558D" w:rsidRPr="006E12DD" w:rsidRDefault="008D558D" w:rsidP="008D558D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6E12DD">
        <w:rPr>
          <w:rFonts w:ascii="Consolas" w:hAnsi="Consolas"/>
          <w:sz w:val="20"/>
          <w:szCs w:val="20"/>
          <w:lang w:val="en-US"/>
        </w:rPr>
        <w:t>}</w:t>
      </w:r>
    </w:p>
    <w:p w14:paraId="1D2D0306" w14:textId="77777777" w:rsidR="006E12DD" w:rsidRDefault="006E12DD" w:rsidP="008D558D">
      <w:pPr>
        <w:pStyle w:val="NormalAVAHEB"/>
        <w:rPr>
          <w:lang w:val="en-US"/>
        </w:rPr>
      </w:pPr>
    </w:p>
    <w:p w14:paraId="66435370" w14:textId="77777777" w:rsidR="006E12DD" w:rsidRPr="006E12DD" w:rsidRDefault="006E12DD" w:rsidP="006E12DD">
      <w:pPr>
        <w:pStyle w:val="NormalAVAHEB"/>
      </w:pPr>
      <w:r w:rsidRPr="006E12DD">
        <w:rPr>
          <w:b/>
          <w:bCs/>
        </w:rPr>
        <w:t>Example 1: Iterating through a range of numbers</w:t>
      </w:r>
    </w:p>
    <w:p w14:paraId="52442EBC" w14:textId="77777777" w:rsidR="006E12DD" w:rsidRPr="006E12DD" w:rsidRDefault="006E12DD" w:rsidP="006E12DD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6E12DD">
        <w:rPr>
          <w:rFonts w:ascii="Consolas" w:hAnsi="Consolas"/>
          <w:sz w:val="20"/>
          <w:szCs w:val="20"/>
          <w:lang w:val="en-US"/>
        </w:rPr>
        <w:t>for (let i = 1; i &lt;= 5; i++) {</w:t>
      </w:r>
    </w:p>
    <w:p w14:paraId="1CC1C175" w14:textId="77777777" w:rsidR="006E12DD" w:rsidRPr="006E12DD" w:rsidRDefault="006E12DD" w:rsidP="006E12DD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6E12DD">
        <w:rPr>
          <w:rFonts w:ascii="Consolas" w:hAnsi="Consolas"/>
          <w:sz w:val="20"/>
          <w:szCs w:val="20"/>
          <w:lang w:val="en-US"/>
        </w:rPr>
        <w:t xml:space="preserve">    console.log(`Iteration number: ${i}`);</w:t>
      </w:r>
    </w:p>
    <w:p w14:paraId="58B07CC8" w14:textId="50277334" w:rsidR="006E12DD" w:rsidRPr="006E12DD" w:rsidRDefault="006E12DD" w:rsidP="006E12DD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6E12DD">
        <w:rPr>
          <w:rFonts w:ascii="Consolas" w:hAnsi="Consolas"/>
          <w:sz w:val="20"/>
          <w:szCs w:val="20"/>
          <w:lang w:val="en-US"/>
        </w:rPr>
        <w:t>}</w:t>
      </w:r>
    </w:p>
    <w:p w14:paraId="3DEB43F9" w14:textId="77777777" w:rsidR="009432D5" w:rsidRDefault="009432D5" w:rsidP="006E12DD">
      <w:pPr>
        <w:pStyle w:val="NormalAVAHEB"/>
        <w:rPr>
          <w:b/>
          <w:bCs/>
        </w:rPr>
      </w:pPr>
    </w:p>
    <w:p w14:paraId="5FF47EAE" w14:textId="6F6CD9C5" w:rsidR="006E12DD" w:rsidRPr="00180545" w:rsidRDefault="00180545" w:rsidP="006E12DD">
      <w:pPr>
        <w:pStyle w:val="NormalAVAHEB"/>
        <w:rPr>
          <w:b/>
          <w:bCs/>
        </w:rPr>
      </w:pPr>
      <w:r w:rsidRPr="00180545">
        <w:rPr>
          <w:b/>
          <w:bCs/>
        </w:rPr>
        <w:t>Example 2: Iterating over an array</w:t>
      </w:r>
    </w:p>
    <w:p w14:paraId="4EDF68E5" w14:textId="77777777" w:rsidR="00180545" w:rsidRPr="00180545" w:rsidRDefault="00180545" w:rsidP="00180545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180545">
        <w:rPr>
          <w:rFonts w:ascii="Consolas" w:hAnsi="Consolas"/>
          <w:sz w:val="20"/>
          <w:szCs w:val="20"/>
          <w:lang w:val="en-US"/>
        </w:rPr>
        <w:t>const fruits = ['Apple', 'Banana', 'Cherry'];</w:t>
      </w:r>
    </w:p>
    <w:p w14:paraId="6BC7F1D4" w14:textId="77777777" w:rsidR="00180545" w:rsidRPr="00180545" w:rsidRDefault="00180545" w:rsidP="00180545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180545">
        <w:rPr>
          <w:rFonts w:ascii="Consolas" w:hAnsi="Consolas"/>
          <w:sz w:val="20"/>
          <w:szCs w:val="20"/>
          <w:lang w:val="en-US"/>
        </w:rPr>
        <w:t>for (let i = 0; i &lt; fruits.length; i++) {</w:t>
      </w:r>
    </w:p>
    <w:p w14:paraId="70954DA5" w14:textId="77777777" w:rsidR="00180545" w:rsidRPr="00180545" w:rsidRDefault="00180545" w:rsidP="00180545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180545">
        <w:rPr>
          <w:rFonts w:ascii="Consolas" w:hAnsi="Consolas"/>
          <w:sz w:val="20"/>
          <w:szCs w:val="20"/>
          <w:lang w:val="en-US"/>
        </w:rPr>
        <w:t xml:space="preserve">    console.log(fruits[i]);</w:t>
      </w:r>
    </w:p>
    <w:p w14:paraId="1A0763C4" w14:textId="2AD0A80E" w:rsidR="006E12DD" w:rsidRDefault="00180545" w:rsidP="00180545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180545">
        <w:rPr>
          <w:rFonts w:ascii="Consolas" w:hAnsi="Consolas"/>
          <w:sz w:val="20"/>
          <w:szCs w:val="20"/>
          <w:lang w:val="en-US"/>
        </w:rPr>
        <w:t>}</w:t>
      </w:r>
    </w:p>
    <w:p w14:paraId="4CE314B1" w14:textId="77777777" w:rsidR="00180545" w:rsidRDefault="00180545" w:rsidP="00180545">
      <w:pPr>
        <w:pStyle w:val="NormalAVAHEB"/>
        <w:rPr>
          <w:rFonts w:ascii="Consolas" w:hAnsi="Consolas"/>
          <w:sz w:val="20"/>
          <w:szCs w:val="20"/>
          <w:lang w:val="en-US"/>
        </w:rPr>
      </w:pPr>
    </w:p>
    <w:p w14:paraId="64D8E7E4" w14:textId="77777777" w:rsidR="005E7E79" w:rsidRPr="005E7E79" w:rsidRDefault="005E7E79" w:rsidP="005E7E79">
      <w:pPr>
        <w:pStyle w:val="NormalAVAHEB"/>
        <w:rPr>
          <w:b/>
          <w:bCs/>
        </w:rPr>
      </w:pPr>
      <w:r w:rsidRPr="005E7E79">
        <w:rPr>
          <w:b/>
          <w:bCs/>
        </w:rPr>
        <w:lastRenderedPageBreak/>
        <w:t>Syntax:</w:t>
      </w:r>
    </w:p>
    <w:p w14:paraId="366E1D6D" w14:textId="77777777" w:rsidR="005E7E79" w:rsidRPr="005E7E79" w:rsidRDefault="005E7E79" w:rsidP="005E7E79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5E7E79">
        <w:rPr>
          <w:rFonts w:ascii="Consolas" w:hAnsi="Consolas"/>
          <w:sz w:val="20"/>
          <w:szCs w:val="20"/>
          <w:lang w:val="en-US"/>
        </w:rPr>
        <w:t>while (condition) {</w:t>
      </w:r>
    </w:p>
    <w:p w14:paraId="396BBBF6" w14:textId="77777777" w:rsidR="005E7E79" w:rsidRPr="005E7E79" w:rsidRDefault="005E7E79" w:rsidP="005E7E79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5E7E79">
        <w:rPr>
          <w:rFonts w:ascii="Consolas" w:hAnsi="Consolas"/>
          <w:sz w:val="20"/>
          <w:szCs w:val="20"/>
          <w:lang w:val="en-US"/>
        </w:rPr>
        <w:t xml:space="preserve">    // Code block to execute</w:t>
      </w:r>
    </w:p>
    <w:p w14:paraId="08B84476" w14:textId="75168C47" w:rsidR="007C1B81" w:rsidRDefault="005E7E79" w:rsidP="005E7E79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5E7E79">
        <w:rPr>
          <w:rFonts w:ascii="Consolas" w:hAnsi="Consolas"/>
          <w:sz w:val="20"/>
          <w:szCs w:val="20"/>
          <w:lang w:val="en-US"/>
        </w:rPr>
        <w:t>}</w:t>
      </w:r>
    </w:p>
    <w:p w14:paraId="7CB20F50" w14:textId="77777777" w:rsidR="005E7E79" w:rsidRDefault="005E7E79" w:rsidP="005E7E79">
      <w:pPr>
        <w:pStyle w:val="NormalAVAHEB"/>
        <w:rPr>
          <w:rFonts w:ascii="Consolas" w:hAnsi="Consolas"/>
          <w:sz w:val="20"/>
          <w:szCs w:val="20"/>
          <w:lang w:val="en-US"/>
        </w:rPr>
      </w:pPr>
    </w:p>
    <w:p w14:paraId="38711D3E" w14:textId="558BC948" w:rsidR="005E7E79" w:rsidRPr="00114566" w:rsidRDefault="005E7E79" w:rsidP="005E7E79">
      <w:pPr>
        <w:pStyle w:val="NormalAVAHEB"/>
        <w:rPr>
          <w:b/>
          <w:bCs/>
        </w:rPr>
      </w:pPr>
      <w:r w:rsidRPr="00114566">
        <w:rPr>
          <w:b/>
          <w:bCs/>
        </w:rPr>
        <w:t>Example 1: Print numbers until a condition is met</w:t>
      </w:r>
    </w:p>
    <w:p w14:paraId="71B293CA" w14:textId="77777777" w:rsidR="005E7E79" w:rsidRPr="005E7E79" w:rsidRDefault="005E7E79" w:rsidP="005E7E79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5E7E79">
        <w:rPr>
          <w:rFonts w:ascii="Consolas" w:hAnsi="Consolas"/>
          <w:sz w:val="20"/>
          <w:szCs w:val="20"/>
          <w:lang w:val="en-US"/>
        </w:rPr>
        <w:t>let counter = 1;</w:t>
      </w:r>
    </w:p>
    <w:p w14:paraId="6ADC9CEC" w14:textId="77777777" w:rsidR="005E7E79" w:rsidRPr="005E7E79" w:rsidRDefault="005E7E79" w:rsidP="005E7E79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5E7E79">
        <w:rPr>
          <w:rFonts w:ascii="Consolas" w:hAnsi="Consolas"/>
          <w:sz w:val="20"/>
          <w:szCs w:val="20"/>
          <w:lang w:val="en-US"/>
        </w:rPr>
        <w:t>while (counter &lt;= 3) {</w:t>
      </w:r>
    </w:p>
    <w:p w14:paraId="2C7D0358" w14:textId="77777777" w:rsidR="005E7E79" w:rsidRPr="005E7E79" w:rsidRDefault="005E7E79" w:rsidP="005E7E79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5E7E79">
        <w:rPr>
          <w:rFonts w:ascii="Consolas" w:hAnsi="Consolas"/>
          <w:sz w:val="20"/>
          <w:szCs w:val="20"/>
          <w:lang w:val="en-US"/>
        </w:rPr>
        <w:t xml:space="preserve">    console.log(`Counter is at: ${counter}`);</w:t>
      </w:r>
    </w:p>
    <w:p w14:paraId="52F61950" w14:textId="77777777" w:rsidR="005E7E79" w:rsidRPr="005E7E79" w:rsidRDefault="005E7E79" w:rsidP="005E7E79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5E7E79">
        <w:rPr>
          <w:rFonts w:ascii="Consolas" w:hAnsi="Consolas"/>
          <w:sz w:val="20"/>
          <w:szCs w:val="20"/>
          <w:lang w:val="en-US"/>
        </w:rPr>
        <w:t xml:space="preserve">    counter++;</w:t>
      </w:r>
    </w:p>
    <w:p w14:paraId="61968C30" w14:textId="463603CE" w:rsidR="005E7E79" w:rsidRDefault="005E7E79" w:rsidP="005E7E79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5E7E79">
        <w:rPr>
          <w:rFonts w:ascii="Consolas" w:hAnsi="Consolas"/>
          <w:sz w:val="20"/>
          <w:szCs w:val="20"/>
          <w:lang w:val="en-US"/>
        </w:rPr>
        <w:t>}</w:t>
      </w:r>
    </w:p>
    <w:p w14:paraId="7F1035FE" w14:textId="77777777" w:rsidR="005E7E79" w:rsidRPr="00EE1977" w:rsidRDefault="005E7E79" w:rsidP="005E7E79">
      <w:pPr>
        <w:pStyle w:val="NormalAVAHEB"/>
      </w:pPr>
    </w:p>
    <w:p w14:paraId="1BC7A8FB" w14:textId="7E0C47AD" w:rsidR="009677B3" w:rsidRPr="00114566" w:rsidRDefault="009677B3" w:rsidP="005E7E79">
      <w:pPr>
        <w:pStyle w:val="NormalAVAHEB"/>
        <w:rPr>
          <w:b/>
          <w:bCs/>
        </w:rPr>
      </w:pPr>
      <w:r w:rsidRPr="00114566">
        <w:rPr>
          <w:b/>
          <w:bCs/>
        </w:rPr>
        <w:t>Example 2: Breaking out of a loop</w:t>
      </w:r>
    </w:p>
    <w:p w14:paraId="709859AF" w14:textId="77777777" w:rsidR="009677B3" w:rsidRPr="009677B3" w:rsidRDefault="009677B3" w:rsidP="00967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677B3">
        <w:rPr>
          <w:rFonts w:ascii="Consolas" w:hAnsi="Consolas"/>
          <w:sz w:val="20"/>
          <w:szCs w:val="20"/>
          <w:lang w:val="en-US"/>
        </w:rPr>
        <w:t>let sum = 0;</w:t>
      </w:r>
    </w:p>
    <w:p w14:paraId="1FB5729B" w14:textId="77777777" w:rsidR="009677B3" w:rsidRPr="009677B3" w:rsidRDefault="009677B3" w:rsidP="00967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677B3">
        <w:rPr>
          <w:rFonts w:ascii="Consolas" w:hAnsi="Consolas"/>
          <w:sz w:val="20"/>
          <w:szCs w:val="20"/>
          <w:lang w:val="en-US"/>
        </w:rPr>
        <w:t>let number = 1;</w:t>
      </w:r>
    </w:p>
    <w:p w14:paraId="0EFA6AAB" w14:textId="77777777" w:rsidR="009677B3" w:rsidRPr="009677B3" w:rsidRDefault="009677B3" w:rsidP="00967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677B3">
        <w:rPr>
          <w:rFonts w:ascii="Consolas" w:hAnsi="Consolas"/>
          <w:sz w:val="20"/>
          <w:szCs w:val="20"/>
          <w:lang w:val="en-US"/>
        </w:rPr>
        <w:t>while (true) {</w:t>
      </w:r>
    </w:p>
    <w:p w14:paraId="37DAEB1A" w14:textId="77777777" w:rsidR="009677B3" w:rsidRPr="009677B3" w:rsidRDefault="009677B3" w:rsidP="00967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677B3">
        <w:rPr>
          <w:rFonts w:ascii="Consolas" w:hAnsi="Consolas"/>
          <w:sz w:val="20"/>
          <w:szCs w:val="20"/>
          <w:lang w:val="en-US"/>
        </w:rPr>
        <w:t xml:space="preserve">    sum += number;</w:t>
      </w:r>
    </w:p>
    <w:p w14:paraId="647A1B23" w14:textId="77777777" w:rsidR="009677B3" w:rsidRPr="009677B3" w:rsidRDefault="009677B3" w:rsidP="00967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677B3">
        <w:rPr>
          <w:rFonts w:ascii="Consolas" w:hAnsi="Consolas"/>
          <w:sz w:val="20"/>
          <w:szCs w:val="20"/>
          <w:lang w:val="en-US"/>
        </w:rPr>
        <w:t xml:space="preserve">    if (sum &gt; 10) break; // Exit the loop once sum exceeds 10</w:t>
      </w:r>
    </w:p>
    <w:p w14:paraId="3B6FEDA0" w14:textId="77777777" w:rsidR="009677B3" w:rsidRPr="009677B3" w:rsidRDefault="009677B3" w:rsidP="00967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677B3">
        <w:rPr>
          <w:rFonts w:ascii="Consolas" w:hAnsi="Consolas"/>
          <w:sz w:val="20"/>
          <w:szCs w:val="20"/>
          <w:lang w:val="en-US"/>
        </w:rPr>
        <w:t xml:space="preserve">    number++;</w:t>
      </w:r>
    </w:p>
    <w:p w14:paraId="4FFBD9C8" w14:textId="77777777" w:rsidR="009677B3" w:rsidRPr="009677B3" w:rsidRDefault="009677B3" w:rsidP="00967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677B3">
        <w:rPr>
          <w:rFonts w:ascii="Consolas" w:hAnsi="Consolas"/>
          <w:sz w:val="20"/>
          <w:szCs w:val="20"/>
          <w:lang w:val="en-US"/>
        </w:rPr>
        <w:t>}</w:t>
      </w:r>
    </w:p>
    <w:p w14:paraId="40AD9A24" w14:textId="0BDEB283" w:rsidR="009677B3" w:rsidRDefault="009677B3" w:rsidP="00967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677B3">
        <w:rPr>
          <w:rFonts w:ascii="Consolas" w:hAnsi="Consolas"/>
          <w:sz w:val="20"/>
          <w:szCs w:val="20"/>
          <w:lang w:val="en-US"/>
        </w:rPr>
        <w:t>console.log(`Sum: ${sum}`);</w:t>
      </w:r>
    </w:p>
    <w:p w14:paraId="4E7EA084" w14:textId="77777777" w:rsidR="009677B3" w:rsidRDefault="009677B3" w:rsidP="009677B3">
      <w:pPr>
        <w:pStyle w:val="NormalAVAHEB"/>
        <w:rPr>
          <w:rFonts w:ascii="Consolas" w:hAnsi="Consolas"/>
          <w:sz w:val="20"/>
          <w:szCs w:val="20"/>
          <w:lang w:val="en-US"/>
        </w:rPr>
      </w:pPr>
    </w:p>
    <w:p w14:paraId="5CB47F2E" w14:textId="77777777" w:rsidR="006307ED" w:rsidRPr="006307ED" w:rsidRDefault="006307ED" w:rsidP="006307ED">
      <w:pPr>
        <w:pStyle w:val="NormalAVAHEB"/>
        <w:rPr>
          <w:b/>
          <w:bCs/>
        </w:rPr>
      </w:pPr>
      <w:r w:rsidRPr="006307ED">
        <w:rPr>
          <w:b/>
          <w:bCs/>
        </w:rPr>
        <w:t>Syntax:</w:t>
      </w:r>
    </w:p>
    <w:p w14:paraId="3B67C1DE" w14:textId="77777777" w:rsidR="006307ED" w:rsidRPr="006307ED" w:rsidRDefault="006307ED" w:rsidP="006307ED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6307ED">
        <w:rPr>
          <w:rFonts w:ascii="Consolas" w:hAnsi="Consolas"/>
          <w:sz w:val="20"/>
          <w:szCs w:val="20"/>
          <w:lang w:val="en-US"/>
        </w:rPr>
        <w:t>do {</w:t>
      </w:r>
    </w:p>
    <w:p w14:paraId="168534BF" w14:textId="77777777" w:rsidR="006307ED" w:rsidRPr="006307ED" w:rsidRDefault="006307ED" w:rsidP="006307ED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6307ED">
        <w:rPr>
          <w:rFonts w:ascii="Consolas" w:hAnsi="Consolas"/>
          <w:sz w:val="20"/>
          <w:szCs w:val="20"/>
          <w:lang w:val="en-US"/>
        </w:rPr>
        <w:t xml:space="preserve">    // Code block to execute</w:t>
      </w:r>
    </w:p>
    <w:p w14:paraId="71CA0333" w14:textId="0F4547BA" w:rsidR="006A3F42" w:rsidRDefault="006307ED" w:rsidP="006307ED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6307ED">
        <w:rPr>
          <w:rFonts w:ascii="Consolas" w:hAnsi="Consolas"/>
          <w:sz w:val="20"/>
          <w:szCs w:val="20"/>
          <w:lang w:val="en-US"/>
        </w:rPr>
        <w:t>} while (condition);</w:t>
      </w:r>
    </w:p>
    <w:p w14:paraId="1873DACC" w14:textId="77777777" w:rsidR="006307ED" w:rsidRDefault="006307ED" w:rsidP="006307ED">
      <w:pPr>
        <w:pStyle w:val="NormalAVAHEB"/>
        <w:rPr>
          <w:rFonts w:ascii="Consolas" w:hAnsi="Consolas"/>
          <w:sz w:val="20"/>
          <w:szCs w:val="20"/>
          <w:lang w:val="en-US"/>
        </w:rPr>
      </w:pPr>
    </w:p>
    <w:p w14:paraId="466C0DE4" w14:textId="0643D4B5" w:rsidR="006307ED" w:rsidRPr="00EA5347" w:rsidRDefault="00F972C0" w:rsidP="006307ED">
      <w:pPr>
        <w:pStyle w:val="NormalAVAHEB"/>
        <w:rPr>
          <w:b/>
          <w:bCs/>
        </w:rPr>
      </w:pPr>
      <w:r w:rsidRPr="00EA5347">
        <w:rPr>
          <w:b/>
          <w:bCs/>
        </w:rPr>
        <w:t>Example 1: Executing a block at least once</w:t>
      </w:r>
    </w:p>
    <w:p w14:paraId="52C599C5" w14:textId="77777777" w:rsidR="009217B3" w:rsidRPr="009217B3" w:rsidRDefault="009217B3" w:rsidP="00921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217B3">
        <w:rPr>
          <w:rFonts w:ascii="Consolas" w:hAnsi="Consolas"/>
          <w:sz w:val="20"/>
          <w:szCs w:val="20"/>
          <w:lang w:val="en-US"/>
        </w:rPr>
        <w:t>let i = 0;</w:t>
      </w:r>
    </w:p>
    <w:p w14:paraId="01A901BF" w14:textId="77777777" w:rsidR="009217B3" w:rsidRPr="009217B3" w:rsidRDefault="009217B3" w:rsidP="00921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217B3">
        <w:rPr>
          <w:rFonts w:ascii="Consolas" w:hAnsi="Consolas"/>
          <w:sz w:val="20"/>
          <w:szCs w:val="20"/>
          <w:lang w:val="en-US"/>
        </w:rPr>
        <w:t>do {</w:t>
      </w:r>
    </w:p>
    <w:p w14:paraId="4BB4B46F" w14:textId="77777777" w:rsidR="009217B3" w:rsidRPr="009217B3" w:rsidRDefault="009217B3" w:rsidP="00921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217B3">
        <w:rPr>
          <w:rFonts w:ascii="Consolas" w:hAnsi="Consolas"/>
          <w:sz w:val="20"/>
          <w:szCs w:val="20"/>
          <w:lang w:val="en-US"/>
        </w:rPr>
        <w:t xml:space="preserve">    console.log(`Value of i: ${i}`);</w:t>
      </w:r>
    </w:p>
    <w:p w14:paraId="6E7ADB11" w14:textId="77777777" w:rsidR="009217B3" w:rsidRPr="009217B3" w:rsidRDefault="009217B3" w:rsidP="00921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217B3">
        <w:rPr>
          <w:rFonts w:ascii="Consolas" w:hAnsi="Consolas"/>
          <w:sz w:val="20"/>
          <w:szCs w:val="20"/>
          <w:lang w:val="en-US"/>
        </w:rPr>
        <w:t xml:space="preserve">    i++;</w:t>
      </w:r>
    </w:p>
    <w:p w14:paraId="04EAB1F0" w14:textId="7A33112F" w:rsidR="00F972C0" w:rsidRDefault="009217B3" w:rsidP="009217B3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9217B3">
        <w:rPr>
          <w:rFonts w:ascii="Consolas" w:hAnsi="Consolas"/>
          <w:sz w:val="20"/>
          <w:szCs w:val="20"/>
          <w:lang w:val="en-US"/>
        </w:rPr>
        <w:t>} while (i &lt; 3);</w:t>
      </w:r>
    </w:p>
    <w:p w14:paraId="75B010F6" w14:textId="77777777" w:rsidR="009432D5" w:rsidRDefault="009432D5" w:rsidP="009217B3">
      <w:pPr>
        <w:pStyle w:val="NormalAVAHEB"/>
        <w:rPr>
          <w:b/>
          <w:bCs/>
        </w:rPr>
      </w:pPr>
    </w:p>
    <w:p w14:paraId="45710132" w14:textId="73D962CC" w:rsidR="00A12D5E" w:rsidRPr="00EA5347" w:rsidRDefault="00A12D5E" w:rsidP="009217B3">
      <w:pPr>
        <w:pStyle w:val="NormalAVAHEB"/>
        <w:rPr>
          <w:b/>
          <w:bCs/>
        </w:rPr>
      </w:pPr>
      <w:r w:rsidRPr="00EA5347">
        <w:rPr>
          <w:b/>
          <w:bCs/>
        </w:rPr>
        <w:t>Example 2: Validating user input</w:t>
      </w:r>
    </w:p>
    <w:p w14:paraId="72330BEA" w14:textId="77777777" w:rsidR="00A12D5E" w:rsidRPr="00A12D5E" w:rsidRDefault="00A12D5E" w:rsidP="00A12D5E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A12D5E">
        <w:rPr>
          <w:rFonts w:ascii="Consolas" w:hAnsi="Consolas"/>
          <w:sz w:val="20"/>
          <w:szCs w:val="20"/>
          <w:lang w:val="en-US"/>
        </w:rPr>
        <w:t>let password;</w:t>
      </w:r>
    </w:p>
    <w:p w14:paraId="2B5D0C51" w14:textId="77777777" w:rsidR="00A12D5E" w:rsidRPr="00A12D5E" w:rsidRDefault="00A12D5E" w:rsidP="00A12D5E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A12D5E">
        <w:rPr>
          <w:rFonts w:ascii="Consolas" w:hAnsi="Consolas"/>
          <w:sz w:val="20"/>
          <w:szCs w:val="20"/>
          <w:lang w:val="en-US"/>
        </w:rPr>
        <w:t>do {</w:t>
      </w:r>
    </w:p>
    <w:p w14:paraId="2BAE4017" w14:textId="77777777" w:rsidR="00A12D5E" w:rsidRPr="00A12D5E" w:rsidRDefault="00A12D5E" w:rsidP="00A12D5E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A12D5E">
        <w:rPr>
          <w:rFonts w:ascii="Consolas" w:hAnsi="Consolas"/>
          <w:sz w:val="20"/>
          <w:szCs w:val="20"/>
          <w:lang w:val="en-US"/>
        </w:rPr>
        <w:t xml:space="preserve">    password = prompt("Enter your password:");</w:t>
      </w:r>
    </w:p>
    <w:p w14:paraId="56DD82D4" w14:textId="77777777" w:rsidR="00A12D5E" w:rsidRPr="00A12D5E" w:rsidRDefault="00A12D5E" w:rsidP="00A12D5E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A12D5E">
        <w:rPr>
          <w:rFonts w:ascii="Consolas" w:hAnsi="Consolas"/>
          <w:sz w:val="20"/>
          <w:szCs w:val="20"/>
          <w:lang w:val="en-US"/>
        </w:rPr>
        <w:lastRenderedPageBreak/>
        <w:t>} while (password !== "secure123");</w:t>
      </w:r>
    </w:p>
    <w:p w14:paraId="3597C218" w14:textId="0AF0DC01" w:rsidR="00A12D5E" w:rsidRDefault="00A12D5E" w:rsidP="00A12D5E">
      <w:pPr>
        <w:pStyle w:val="NormalAVAHEB"/>
        <w:rPr>
          <w:rFonts w:ascii="Consolas" w:hAnsi="Consolas"/>
          <w:sz w:val="20"/>
          <w:szCs w:val="20"/>
          <w:lang w:val="en-US"/>
        </w:rPr>
      </w:pPr>
      <w:r w:rsidRPr="00A12D5E">
        <w:rPr>
          <w:rFonts w:ascii="Consolas" w:hAnsi="Consolas"/>
          <w:sz w:val="20"/>
          <w:szCs w:val="20"/>
          <w:lang w:val="en-US"/>
        </w:rPr>
        <w:t>console.log("Password accepted!");</w:t>
      </w:r>
    </w:p>
    <w:p w14:paraId="66FADF3B" w14:textId="77777777" w:rsidR="00A12D5E" w:rsidRDefault="00A12D5E" w:rsidP="00A12D5E">
      <w:pPr>
        <w:pStyle w:val="NormalAVAHEB"/>
        <w:rPr>
          <w:rFonts w:ascii="Consolas" w:hAnsi="Consolas"/>
          <w:sz w:val="20"/>
          <w:szCs w:val="20"/>
          <w:lang w:val="en-US"/>
        </w:rPr>
      </w:pPr>
    </w:p>
    <w:p w14:paraId="18ECA0ED" w14:textId="4B759CE3" w:rsidR="00C40690" w:rsidRPr="00804AD9" w:rsidRDefault="00C40690" w:rsidP="003D60C1">
      <w:pPr>
        <w:spacing w:after="0"/>
        <w:jc w:val="both"/>
        <w:rPr>
          <w:rFonts w:eastAsia="Palatino Linotype" w:cs="Palatino Linotype"/>
          <w:b/>
          <w:bCs/>
          <w:sz w:val="32"/>
          <w:szCs w:val="32"/>
        </w:rPr>
      </w:pPr>
      <w:r w:rsidRPr="00804AD9">
        <w:rPr>
          <w:rFonts w:eastAsia="Palatino Linotype" w:cs="Palatino Linotype"/>
          <w:b/>
          <w:bCs/>
          <w:sz w:val="32"/>
          <w:szCs w:val="32"/>
        </w:rPr>
        <w:t>Structure of try-catch-finally</w:t>
      </w:r>
    </w:p>
    <w:p w14:paraId="163D6BD1" w14:textId="77777777" w:rsidR="00C40690" w:rsidRPr="00CA57C7" w:rsidRDefault="00C40690" w:rsidP="00C40690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try {</w:t>
      </w:r>
    </w:p>
    <w:p w14:paraId="4D5DE0E1" w14:textId="77777777" w:rsidR="00C40690" w:rsidRPr="00CA57C7" w:rsidRDefault="00C40690" w:rsidP="00C40690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// Code that may throw an error</w:t>
      </w:r>
    </w:p>
    <w:p w14:paraId="2588FB2C" w14:textId="77777777" w:rsidR="00C40690" w:rsidRPr="00CA57C7" w:rsidRDefault="00C40690" w:rsidP="00C40690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catch (error) {</w:t>
      </w:r>
    </w:p>
    <w:p w14:paraId="13187BE3" w14:textId="77777777" w:rsidR="00C40690" w:rsidRPr="00CA57C7" w:rsidRDefault="00C40690" w:rsidP="00C40690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// Code to handle the error</w:t>
      </w:r>
    </w:p>
    <w:p w14:paraId="2D557015" w14:textId="77777777" w:rsidR="00C40690" w:rsidRPr="00CA57C7" w:rsidRDefault="00C40690" w:rsidP="00C40690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finally {</w:t>
      </w:r>
    </w:p>
    <w:p w14:paraId="41B9AD72" w14:textId="77777777" w:rsidR="00C40690" w:rsidRPr="00CA57C7" w:rsidRDefault="00C40690" w:rsidP="00C40690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// Code that executes regardless of an error</w:t>
      </w:r>
    </w:p>
    <w:p w14:paraId="479E2DF3" w14:textId="0B3FC3C3" w:rsidR="00C40690" w:rsidRPr="00CA57C7" w:rsidRDefault="00C40690" w:rsidP="00C40690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</w:t>
      </w:r>
    </w:p>
    <w:p w14:paraId="16BEF379" w14:textId="77777777" w:rsidR="00C40690" w:rsidRDefault="00C40690" w:rsidP="00C40690">
      <w:pPr>
        <w:spacing w:after="0"/>
        <w:jc w:val="both"/>
        <w:rPr>
          <w:rFonts w:eastAsia="Palatino Linotype" w:cs="Palatino Linotype"/>
        </w:rPr>
      </w:pPr>
    </w:p>
    <w:p w14:paraId="05763E6B" w14:textId="77777777" w:rsidR="00936B05" w:rsidRPr="00936B05" w:rsidRDefault="00936B05" w:rsidP="00936B05">
      <w:pPr>
        <w:spacing w:after="0"/>
        <w:jc w:val="both"/>
        <w:rPr>
          <w:rFonts w:eastAsia="Palatino Linotype" w:cs="Palatino Linotype"/>
          <w:b/>
          <w:bCs/>
        </w:rPr>
      </w:pPr>
      <w:r w:rsidRPr="00936B05">
        <w:rPr>
          <w:rFonts w:eastAsia="Palatino Linotype" w:cs="Palatino Linotype"/>
          <w:b/>
          <w:bCs/>
        </w:rPr>
        <w:t>Examples</w:t>
      </w:r>
    </w:p>
    <w:p w14:paraId="24454AAA" w14:textId="77777777" w:rsidR="00936B05" w:rsidRPr="00936B05" w:rsidRDefault="00936B05" w:rsidP="00936B05">
      <w:pPr>
        <w:spacing w:after="0"/>
        <w:jc w:val="both"/>
        <w:rPr>
          <w:rFonts w:eastAsia="Palatino Linotype" w:cs="Palatino Linotype"/>
          <w:b/>
          <w:bCs/>
        </w:rPr>
      </w:pPr>
      <w:r w:rsidRPr="00936B05">
        <w:rPr>
          <w:rFonts w:eastAsia="Palatino Linotype" w:cs="Palatino Linotype"/>
          <w:b/>
          <w:bCs/>
        </w:rPr>
        <w:t>1. Handling a Basic Error</w:t>
      </w:r>
    </w:p>
    <w:p w14:paraId="6CDACB46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try {</w:t>
      </w:r>
    </w:p>
    <w:p w14:paraId="20B53CA2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let num = 10;</w:t>
      </w:r>
    </w:p>
    <w:p w14:paraId="63E3E499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let result = num / 0; // No error; division by zero in JavaScript is Infinity</w:t>
      </w:r>
    </w:p>
    <w:p w14:paraId="38C5A1F1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console.log(result);</w:t>
      </w:r>
    </w:p>
    <w:p w14:paraId="10E264A8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catch (error) {</w:t>
      </w:r>
    </w:p>
    <w:p w14:paraId="583C4D28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console.log("An error occurred:", error.message);</w:t>
      </w:r>
    </w:p>
    <w:p w14:paraId="1C68E65A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finally {</w:t>
      </w:r>
    </w:p>
    <w:p w14:paraId="7F59D6F8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console.log("Execution completed.");</w:t>
      </w:r>
    </w:p>
    <w:p w14:paraId="7566B7FD" w14:textId="3498E4DA" w:rsidR="00C40690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</w:t>
      </w:r>
    </w:p>
    <w:p w14:paraId="0172E573" w14:textId="77777777" w:rsidR="00936B05" w:rsidRDefault="00936B05" w:rsidP="00936B05">
      <w:pPr>
        <w:spacing w:after="0"/>
        <w:jc w:val="both"/>
        <w:rPr>
          <w:rFonts w:eastAsia="Palatino Linotype" w:cs="Palatino Linotype"/>
        </w:rPr>
      </w:pPr>
    </w:p>
    <w:p w14:paraId="69EB1517" w14:textId="770119D5" w:rsidR="00936B05" w:rsidRPr="000F46DA" w:rsidRDefault="00936B05" w:rsidP="00936B05">
      <w:pPr>
        <w:spacing w:after="0"/>
        <w:jc w:val="both"/>
        <w:rPr>
          <w:rFonts w:eastAsia="Palatino Linotype" w:cs="Palatino Linotype"/>
          <w:b/>
          <w:bCs/>
        </w:rPr>
      </w:pPr>
      <w:r w:rsidRPr="000F46DA">
        <w:rPr>
          <w:rFonts w:eastAsia="Palatino Linotype" w:cs="Palatino Linotype"/>
          <w:b/>
          <w:bCs/>
        </w:rPr>
        <w:t>2. Handling a Reference Error</w:t>
      </w:r>
    </w:p>
    <w:p w14:paraId="3AEE19C3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try {</w:t>
      </w:r>
    </w:p>
    <w:p w14:paraId="5B5F116C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console.log(value); // ReferenceError: value is not defined</w:t>
      </w:r>
    </w:p>
    <w:p w14:paraId="692C564A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catch (error) {</w:t>
      </w:r>
    </w:p>
    <w:p w14:paraId="64F750F6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console.log("An error occurred:", error.message);</w:t>
      </w:r>
    </w:p>
    <w:p w14:paraId="7EE9E5C6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finally {</w:t>
      </w:r>
    </w:p>
    <w:p w14:paraId="6E20D929" w14:textId="77777777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console.log("Error handling done.");</w:t>
      </w:r>
    </w:p>
    <w:p w14:paraId="06C58321" w14:textId="7D37DA06" w:rsidR="00936B05" w:rsidRPr="00CA57C7" w:rsidRDefault="00936B05" w:rsidP="00936B05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</w:t>
      </w:r>
    </w:p>
    <w:p w14:paraId="325D363F" w14:textId="77777777" w:rsidR="00936B05" w:rsidRDefault="00936B05" w:rsidP="00936B05">
      <w:pPr>
        <w:spacing w:after="0"/>
        <w:jc w:val="both"/>
        <w:rPr>
          <w:rFonts w:eastAsia="Palatino Linotype" w:cs="Palatino Linotype"/>
        </w:rPr>
      </w:pPr>
    </w:p>
    <w:p w14:paraId="0EAE562D" w14:textId="6FD24649" w:rsidR="00C4161F" w:rsidRPr="000F46DA" w:rsidRDefault="00C4161F" w:rsidP="00C4161F">
      <w:pPr>
        <w:spacing w:after="0"/>
        <w:jc w:val="both"/>
        <w:rPr>
          <w:rFonts w:eastAsia="Palatino Linotype" w:cs="Palatino Linotype"/>
          <w:b/>
          <w:bCs/>
        </w:rPr>
      </w:pPr>
      <w:r w:rsidRPr="000F46DA">
        <w:rPr>
          <w:rFonts w:eastAsia="Palatino Linotype" w:cs="Palatino Linotype"/>
          <w:b/>
          <w:bCs/>
        </w:rPr>
        <w:t>3. Throwing a Custom Error</w:t>
      </w:r>
    </w:p>
    <w:p w14:paraId="115B713B" w14:textId="77777777" w:rsidR="00C4161F" w:rsidRPr="00CA57C7" w:rsidRDefault="00C4161F" w:rsidP="00C4161F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try {</w:t>
      </w:r>
    </w:p>
    <w:p w14:paraId="7C1399EE" w14:textId="77777777" w:rsidR="00C4161F" w:rsidRPr="00CA57C7" w:rsidRDefault="00C4161F" w:rsidP="00C4161F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let age = -5;</w:t>
      </w:r>
    </w:p>
    <w:p w14:paraId="170533D4" w14:textId="77777777" w:rsidR="00C4161F" w:rsidRPr="00CA57C7" w:rsidRDefault="00C4161F" w:rsidP="00C4161F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if (age &lt; 0) {</w:t>
      </w:r>
    </w:p>
    <w:p w14:paraId="3DA202F0" w14:textId="77777777" w:rsidR="00C4161F" w:rsidRPr="00CA57C7" w:rsidRDefault="00C4161F" w:rsidP="00C4161F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    throw new Error("Age cannot be negative.");</w:t>
      </w:r>
    </w:p>
    <w:p w14:paraId="0B579080" w14:textId="77777777" w:rsidR="00C4161F" w:rsidRPr="00CA57C7" w:rsidRDefault="00C4161F" w:rsidP="00C4161F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}</w:t>
      </w:r>
    </w:p>
    <w:p w14:paraId="394F33C6" w14:textId="77777777" w:rsidR="00C4161F" w:rsidRPr="00CA57C7" w:rsidRDefault="00C4161F" w:rsidP="00C4161F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console.log("Age is valid.");</w:t>
      </w:r>
    </w:p>
    <w:p w14:paraId="2E821264" w14:textId="77777777" w:rsidR="00C4161F" w:rsidRPr="00CA57C7" w:rsidRDefault="00C4161F" w:rsidP="00C4161F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catch (error) {</w:t>
      </w:r>
    </w:p>
    <w:p w14:paraId="4F08498A" w14:textId="77777777" w:rsidR="00C4161F" w:rsidRPr="00CA57C7" w:rsidRDefault="00C4161F" w:rsidP="00C4161F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console.log("An error occurred:", error.message);</w:t>
      </w:r>
    </w:p>
    <w:p w14:paraId="0BFA0A5A" w14:textId="77777777" w:rsidR="00C4161F" w:rsidRPr="00CA57C7" w:rsidRDefault="00C4161F" w:rsidP="00C4161F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finally {</w:t>
      </w:r>
    </w:p>
    <w:p w14:paraId="126BE2A9" w14:textId="77777777" w:rsidR="00C4161F" w:rsidRPr="00CA57C7" w:rsidRDefault="00C4161F" w:rsidP="00C4161F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console.log("Validation complete.");</w:t>
      </w:r>
    </w:p>
    <w:p w14:paraId="21862493" w14:textId="4FE31734" w:rsidR="00C4161F" w:rsidRPr="00CA57C7" w:rsidRDefault="00C4161F" w:rsidP="00C4161F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</w:t>
      </w:r>
    </w:p>
    <w:p w14:paraId="0E53A312" w14:textId="77777777" w:rsidR="00C4161F" w:rsidRDefault="00C4161F" w:rsidP="00C4161F">
      <w:pPr>
        <w:spacing w:after="0"/>
        <w:jc w:val="both"/>
        <w:rPr>
          <w:rFonts w:eastAsia="Palatino Linotype" w:cs="Palatino Linotype"/>
        </w:rPr>
      </w:pPr>
    </w:p>
    <w:p w14:paraId="43D0E82B" w14:textId="1C23131D" w:rsidR="00E113A3" w:rsidRPr="0008178C" w:rsidRDefault="00E113A3" w:rsidP="00AF4B5C">
      <w:pPr>
        <w:spacing w:after="0"/>
        <w:jc w:val="both"/>
        <w:rPr>
          <w:rFonts w:eastAsia="Palatino Linotype" w:cs="Palatino Linotype"/>
          <w:b/>
          <w:bCs/>
        </w:rPr>
      </w:pPr>
      <w:r w:rsidRPr="0008178C">
        <w:rPr>
          <w:rFonts w:eastAsia="Palatino Linotype" w:cs="Palatino Linotype"/>
          <w:b/>
          <w:bCs/>
        </w:rPr>
        <w:t>4. Using finally for Cleanup</w:t>
      </w:r>
    </w:p>
    <w:p w14:paraId="2CE17B8C" w14:textId="77777777" w:rsidR="00E113A3" w:rsidRPr="00CA57C7" w:rsidRDefault="00E113A3" w:rsidP="00E113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try {</w:t>
      </w:r>
    </w:p>
    <w:p w14:paraId="614D868B" w14:textId="77777777" w:rsidR="00E113A3" w:rsidRPr="00CA57C7" w:rsidRDefault="00E113A3" w:rsidP="00E113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console.log("Opening a file...");</w:t>
      </w:r>
    </w:p>
    <w:p w14:paraId="762F76C8" w14:textId="77777777" w:rsidR="00E113A3" w:rsidRPr="00CA57C7" w:rsidRDefault="00E113A3" w:rsidP="00E113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throw new Error("File not found.");</w:t>
      </w:r>
    </w:p>
    <w:p w14:paraId="15ECD344" w14:textId="77777777" w:rsidR="00E113A3" w:rsidRPr="00CA57C7" w:rsidRDefault="00E113A3" w:rsidP="00E113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lastRenderedPageBreak/>
        <w:t>} catch (error) {</w:t>
      </w:r>
    </w:p>
    <w:p w14:paraId="39718DE1" w14:textId="77777777" w:rsidR="00E113A3" w:rsidRPr="00CA57C7" w:rsidRDefault="00E113A3" w:rsidP="00E113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console.log("Error:", error.message);</w:t>
      </w:r>
    </w:p>
    <w:p w14:paraId="545CB0BA" w14:textId="77777777" w:rsidR="00E113A3" w:rsidRPr="00CA57C7" w:rsidRDefault="00E113A3" w:rsidP="00E113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finally {</w:t>
      </w:r>
    </w:p>
    <w:p w14:paraId="02F4AE0F" w14:textId="77777777" w:rsidR="00E113A3" w:rsidRPr="00CA57C7" w:rsidRDefault="00E113A3" w:rsidP="00E113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console.log("Closing the file...");</w:t>
      </w:r>
    </w:p>
    <w:p w14:paraId="4D51FA19" w14:textId="7FC62ACB" w:rsidR="00E113A3" w:rsidRPr="00CA57C7" w:rsidRDefault="00E113A3" w:rsidP="00E113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</w:t>
      </w:r>
    </w:p>
    <w:p w14:paraId="63551639" w14:textId="77777777" w:rsidR="00E113A3" w:rsidRDefault="00E113A3" w:rsidP="00E113A3">
      <w:pPr>
        <w:spacing w:after="0"/>
        <w:jc w:val="both"/>
        <w:rPr>
          <w:rFonts w:eastAsia="Palatino Linotype" w:cs="Palatino Linotype"/>
        </w:rPr>
      </w:pPr>
    </w:p>
    <w:p w14:paraId="7236A004" w14:textId="5114A603" w:rsidR="00CD10A3" w:rsidRDefault="00CD10A3" w:rsidP="001F2CA4">
      <w:pPr>
        <w:spacing w:after="0"/>
        <w:jc w:val="both"/>
        <w:rPr>
          <w:rFonts w:eastAsia="Palatino Linotype" w:cs="Palatino Linotype"/>
        </w:rPr>
      </w:pPr>
      <w:r w:rsidRPr="00CD10A3">
        <w:rPr>
          <w:rFonts w:eastAsia="Palatino Linotype" w:cs="Palatino Linotype"/>
          <w:b/>
          <w:bCs/>
        </w:rPr>
        <w:t>Example</w:t>
      </w:r>
      <w:r w:rsidRPr="00CD10A3">
        <w:rPr>
          <w:rFonts w:eastAsia="Palatino Linotype" w:cs="Palatino Linotype"/>
        </w:rPr>
        <w:t>:</w:t>
      </w:r>
    </w:p>
    <w:p w14:paraId="64D3CE29" w14:textId="77777777" w:rsidR="00CD10A3" w:rsidRPr="00CA57C7" w:rsidRDefault="00CD10A3" w:rsidP="00CD10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try {</w:t>
      </w:r>
    </w:p>
    <w:p w14:paraId="2C98EB5D" w14:textId="77777777" w:rsidR="00CD10A3" w:rsidRPr="00CA57C7" w:rsidRDefault="00CD10A3" w:rsidP="00CD10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JSON.parse("{ invalid JSON }"); // SyntaxError</w:t>
      </w:r>
    </w:p>
    <w:p w14:paraId="018A1AEB" w14:textId="77777777" w:rsidR="00CD10A3" w:rsidRPr="00CA57C7" w:rsidRDefault="00CD10A3" w:rsidP="00CD10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catch (error) {</w:t>
      </w:r>
    </w:p>
    <w:p w14:paraId="2A374B77" w14:textId="77777777" w:rsidR="00CD10A3" w:rsidRPr="00CA57C7" w:rsidRDefault="00CD10A3" w:rsidP="00CD10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console.log("Error name:", error.name);</w:t>
      </w:r>
    </w:p>
    <w:p w14:paraId="2656E083" w14:textId="77777777" w:rsidR="00CD10A3" w:rsidRPr="00CA57C7" w:rsidRDefault="00CD10A3" w:rsidP="00CD10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console.log("Error message:", error.message);</w:t>
      </w:r>
    </w:p>
    <w:p w14:paraId="6DEFBD1E" w14:textId="77777777" w:rsidR="00CD10A3" w:rsidRPr="00CA57C7" w:rsidRDefault="00CD10A3" w:rsidP="00CD10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console.log("Error stack:", error.stack);</w:t>
      </w:r>
    </w:p>
    <w:p w14:paraId="2FA3AEFA" w14:textId="213720F3" w:rsidR="00CD10A3" w:rsidRPr="00CA57C7" w:rsidRDefault="00CD10A3" w:rsidP="00CD10A3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</w:t>
      </w:r>
    </w:p>
    <w:p w14:paraId="6CE12AAA" w14:textId="77777777" w:rsidR="00CD10A3" w:rsidRDefault="00CD10A3" w:rsidP="00CD10A3">
      <w:pPr>
        <w:spacing w:after="0"/>
        <w:jc w:val="both"/>
        <w:rPr>
          <w:rFonts w:eastAsia="Palatino Linotype" w:cs="Palatino Linotype"/>
        </w:rPr>
      </w:pPr>
    </w:p>
    <w:p w14:paraId="52387808" w14:textId="77777777" w:rsidR="00CC6FE1" w:rsidRPr="00CC6FE1" w:rsidRDefault="00CC6FE1" w:rsidP="00CC6FE1">
      <w:pPr>
        <w:spacing w:after="0"/>
        <w:jc w:val="both"/>
        <w:rPr>
          <w:rFonts w:eastAsia="Palatino Linotype" w:cs="Palatino Linotype"/>
        </w:rPr>
      </w:pPr>
      <w:r w:rsidRPr="00CC6FE1">
        <w:rPr>
          <w:rFonts w:eastAsia="Palatino Linotype" w:cs="Palatino Linotype"/>
          <w:b/>
          <w:bCs/>
        </w:rPr>
        <w:t>Example</w:t>
      </w:r>
      <w:r w:rsidRPr="00CC6FE1">
        <w:rPr>
          <w:rFonts w:eastAsia="Palatino Linotype" w:cs="Palatino Linotype"/>
        </w:rPr>
        <w:t>:</w:t>
      </w:r>
    </w:p>
    <w:p w14:paraId="62EAF58A" w14:textId="77777777" w:rsidR="00CC6FE1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function connectToDatabase() {</w:t>
      </w:r>
    </w:p>
    <w:p w14:paraId="6ADAA212" w14:textId="77777777" w:rsidR="00CC6FE1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console.log("Connecting to database...");</w:t>
      </w:r>
    </w:p>
    <w:p w14:paraId="60887ECE" w14:textId="77777777" w:rsidR="00CC6FE1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throw new Error("Connection failed!");</w:t>
      </w:r>
    </w:p>
    <w:p w14:paraId="6F757ED2" w14:textId="77777777" w:rsidR="00CC6FE1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</w:t>
      </w:r>
    </w:p>
    <w:p w14:paraId="098F4444" w14:textId="77777777" w:rsidR="00CC6FE1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</w:p>
    <w:p w14:paraId="583A8F7C" w14:textId="77777777" w:rsidR="00CC6FE1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try {</w:t>
      </w:r>
    </w:p>
    <w:p w14:paraId="599F7D62" w14:textId="77777777" w:rsidR="00CC6FE1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connectToDatabase();</w:t>
      </w:r>
    </w:p>
    <w:p w14:paraId="569A03AC" w14:textId="77777777" w:rsidR="00CC6FE1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catch (error) {</w:t>
      </w:r>
    </w:p>
    <w:p w14:paraId="6D8BCCFA" w14:textId="77777777" w:rsidR="00CC6FE1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console.log("Caught an error:", error.message);</w:t>
      </w:r>
    </w:p>
    <w:p w14:paraId="27437773" w14:textId="77777777" w:rsidR="00CC6FE1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finally {</w:t>
      </w:r>
    </w:p>
    <w:p w14:paraId="624A4E84" w14:textId="77777777" w:rsidR="00CC6FE1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console.log("Closing database connection...");</w:t>
      </w:r>
    </w:p>
    <w:p w14:paraId="7BF95F97" w14:textId="57B312B1" w:rsidR="000E50A3" w:rsidRPr="00CA57C7" w:rsidRDefault="00CC6FE1" w:rsidP="00CC6FE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</w:t>
      </w:r>
    </w:p>
    <w:p w14:paraId="6D914DE5" w14:textId="77777777" w:rsidR="00CC6FE1" w:rsidRDefault="00CC6FE1" w:rsidP="00CC6FE1">
      <w:pPr>
        <w:spacing w:after="0"/>
        <w:jc w:val="both"/>
        <w:rPr>
          <w:rFonts w:eastAsia="Palatino Linotype" w:cs="Palatino Linotype"/>
        </w:rPr>
      </w:pPr>
    </w:p>
    <w:p w14:paraId="198B1BCB" w14:textId="2EEF78BA" w:rsidR="00332A94" w:rsidRPr="0008178C" w:rsidRDefault="00CC31B1" w:rsidP="00CC6FE1">
      <w:pPr>
        <w:spacing w:after="0"/>
        <w:jc w:val="both"/>
        <w:rPr>
          <w:rFonts w:eastAsia="Palatino Linotype" w:cs="Palatino Linotype"/>
          <w:b/>
          <w:bCs/>
        </w:rPr>
      </w:pPr>
      <w:r w:rsidRPr="0008178C">
        <w:rPr>
          <w:rFonts w:eastAsia="Palatino Linotype" w:cs="Palatino Linotype"/>
          <w:b/>
          <w:bCs/>
        </w:rPr>
        <w:t>Example:</w:t>
      </w:r>
    </w:p>
    <w:p w14:paraId="271FCEB9" w14:textId="77777777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class ValidationError extends Error {</w:t>
      </w:r>
    </w:p>
    <w:p w14:paraId="0A4A5D49" w14:textId="77777777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constructor(message) {</w:t>
      </w:r>
    </w:p>
    <w:p w14:paraId="61E97755" w14:textId="77777777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    super(message);</w:t>
      </w:r>
    </w:p>
    <w:p w14:paraId="5493F276" w14:textId="77777777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    this.name = "ValidationError";</w:t>
      </w:r>
    </w:p>
    <w:p w14:paraId="4AC97900" w14:textId="77777777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}</w:t>
      </w:r>
    </w:p>
    <w:p w14:paraId="2E33D090" w14:textId="77777777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</w:t>
      </w:r>
    </w:p>
    <w:p w14:paraId="14D4FCCE" w14:textId="77777777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</w:p>
    <w:p w14:paraId="49F3322B" w14:textId="77777777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try {</w:t>
      </w:r>
    </w:p>
    <w:p w14:paraId="11D87277" w14:textId="77777777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throw new ValidationError("Invalid input provided.");</w:t>
      </w:r>
    </w:p>
    <w:p w14:paraId="37AC06B7" w14:textId="77777777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 catch (error) {</w:t>
      </w:r>
    </w:p>
    <w:p w14:paraId="5D8A58E5" w14:textId="77777777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 xml:space="preserve">    console.log(`${error.name}: ${error.message}`);</w:t>
      </w:r>
    </w:p>
    <w:p w14:paraId="56C777BD" w14:textId="1F812ECC" w:rsidR="00CC31B1" w:rsidRPr="00CA57C7" w:rsidRDefault="00CC31B1" w:rsidP="00CC31B1">
      <w:pPr>
        <w:spacing w:after="0"/>
        <w:jc w:val="both"/>
        <w:rPr>
          <w:rFonts w:ascii="Consolas" w:eastAsia="Palatino Linotype" w:hAnsi="Consolas" w:cs="Palatino Linotype"/>
          <w:sz w:val="20"/>
          <w:szCs w:val="20"/>
        </w:rPr>
      </w:pPr>
      <w:r w:rsidRPr="00CA57C7">
        <w:rPr>
          <w:rFonts w:ascii="Consolas" w:eastAsia="Palatino Linotype" w:hAnsi="Consolas" w:cs="Palatino Linotype"/>
          <w:sz w:val="20"/>
          <w:szCs w:val="20"/>
        </w:rPr>
        <w:t>}</w:t>
      </w:r>
    </w:p>
    <w:p w14:paraId="553CE6FD" w14:textId="77777777" w:rsidR="00CC31B1" w:rsidRDefault="00CC31B1" w:rsidP="00CC31B1">
      <w:pPr>
        <w:spacing w:after="0"/>
        <w:jc w:val="both"/>
        <w:rPr>
          <w:rFonts w:eastAsia="Palatino Linotype" w:cs="Palatino Linotype"/>
        </w:rPr>
      </w:pPr>
    </w:p>
    <w:p w14:paraId="0194A74E" w14:textId="77777777" w:rsidR="00F91DBC" w:rsidRPr="00F91DBC" w:rsidRDefault="00F91DBC" w:rsidP="00F91DBC">
      <w:pPr>
        <w:spacing w:after="0"/>
        <w:jc w:val="both"/>
        <w:rPr>
          <w:rFonts w:eastAsia="Cambria" w:cs="Cambria"/>
          <w:b/>
          <w:bCs/>
        </w:rPr>
      </w:pPr>
      <w:r w:rsidRPr="00F91DBC">
        <w:rPr>
          <w:rFonts w:eastAsia="Cambria" w:cs="Cambria"/>
          <w:b/>
          <w:bCs/>
        </w:rPr>
        <w:t>Example:</w:t>
      </w:r>
    </w:p>
    <w:p w14:paraId="4D62D830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>function calculateSum(a, b) {</w:t>
      </w:r>
    </w:p>
    <w:p w14:paraId="640C95B5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 xml:space="preserve">    console.log("Value of a:", a); // Log the value of 'a'</w:t>
      </w:r>
    </w:p>
    <w:p w14:paraId="51D82CA6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 xml:space="preserve">    console.log("Value of b:", b); // Log the value of 'b'</w:t>
      </w:r>
    </w:p>
    <w:p w14:paraId="6D35CBB8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 xml:space="preserve">    let sum = a + b;</w:t>
      </w:r>
    </w:p>
    <w:p w14:paraId="43D555DE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 xml:space="preserve">    console.log("Sum is:", sum); // Log the result</w:t>
      </w:r>
    </w:p>
    <w:p w14:paraId="6A4C0195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 xml:space="preserve">    return sum;</w:t>
      </w:r>
    </w:p>
    <w:p w14:paraId="00E5AC77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>}</w:t>
      </w:r>
    </w:p>
    <w:p w14:paraId="061603F6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0D8CC0F" w14:textId="15A2A6B9" w:rsidR="00A3482F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lastRenderedPageBreak/>
        <w:t>calculateSum(5, 10);</w:t>
      </w:r>
    </w:p>
    <w:p w14:paraId="6635A744" w14:textId="77777777" w:rsidR="00F91DBC" w:rsidRDefault="00F91DBC" w:rsidP="00F91DBC">
      <w:pPr>
        <w:spacing w:after="0"/>
        <w:jc w:val="both"/>
        <w:rPr>
          <w:rFonts w:eastAsia="Cambria" w:cs="Cambria"/>
        </w:rPr>
      </w:pPr>
    </w:p>
    <w:p w14:paraId="23B816E4" w14:textId="77777777" w:rsidR="00F91DBC" w:rsidRPr="00F91DBC" w:rsidRDefault="00F91DBC" w:rsidP="00F91DBC">
      <w:pPr>
        <w:spacing w:after="0"/>
        <w:jc w:val="both"/>
        <w:rPr>
          <w:rFonts w:eastAsia="Cambria" w:cs="Cambria"/>
          <w:b/>
          <w:bCs/>
        </w:rPr>
      </w:pPr>
      <w:r w:rsidRPr="00F91DBC">
        <w:rPr>
          <w:rFonts w:eastAsia="Cambria" w:cs="Cambria"/>
          <w:b/>
          <w:bCs/>
        </w:rPr>
        <w:t>Example:</w:t>
      </w:r>
    </w:p>
    <w:p w14:paraId="2C063458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>function isEven(number) {</w:t>
      </w:r>
    </w:p>
    <w:p w14:paraId="0512CEF1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 xml:space="preserve">    let result = number % 2 === 0;</w:t>
      </w:r>
    </w:p>
    <w:p w14:paraId="3D99A527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 xml:space="preserve">    return result;</w:t>
      </w:r>
    </w:p>
    <w:p w14:paraId="4A61AC73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>}</w:t>
      </w:r>
    </w:p>
    <w:p w14:paraId="2021851B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0FC21AB" w14:textId="77777777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>console.log(isEven(4));</w:t>
      </w:r>
    </w:p>
    <w:p w14:paraId="20ED54A3" w14:textId="23A47431" w:rsidR="00F91DBC" w:rsidRPr="00D10603" w:rsidRDefault="00F91DBC" w:rsidP="00F91DB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>console.log(isEven(7));</w:t>
      </w:r>
    </w:p>
    <w:p w14:paraId="00AFA3E3" w14:textId="77777777" w:rsidR="00A36E1F" w:rsidRDefault="00A36E1F" w:rsidP="00F91DBC">
      <w:pPr>
        <w:spacing w:after="0"/>
        <w:jc w:val="both"/>
        <w:rPr>
          <w:rFonts w:eastAsia="Cambria" w:cs="Cambria"/>
        </w:rPr>
      </w:pPr>
    </w:p>
    <w:p w14:paraId="2106664B" w14:textId="77777777" w:rsidR="00A36E1F" w:rsidRPr="00A36E1F" w:rsidRDefault="00A36E1F" w:rsidP="00A36E1F">
      <w:pPr>
        <w:spacing w:after="0"/>
        <w:jc w:val="both"/>
        <w:rPr>
          <w:rFonts w:eastAsia="Cambria" w:cs="Cambria"/>
          <w:b/>
          <w:bCs/>
        </w:rPr>
      </w:pPr>
      <w:r w:rsidRPr="00A36E1F">
        <w:rPr>
          <w:rFonts w:eastAsia="Cambria" w:cs="Cambria"/>
          <w:b/>
          <w:bCs/>
        </w:rPr>
        <w:t>Example:</w:t>
      </w:r>
    </w:p>
    <w:p w14:paraId="1359BF25" w14:textId="77777777" w:rsidR="00A36E1F" w:rsidRPr="00D10603" w:rsidRDefault="00A36E1F" w:rsidP="00A36E1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>function findMax(a, b) {</w:t>
      </w:r>
    </w:p>
    <w:p w14:paraId="7506A7E9" w14:textId="77777777" w:rsidR="00A36E1F" w:rsidRPr="00D10603" w:rsidRDefault="00A36E1F" w:rsidP="00A36E1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 xml:space="preserve">    debugger; // Execution will pause here</w:t>
      </w:r>
    </w:p>
    <w:p w14:paraId="1B647BB3" w14:textId="77777777" w:rsidR="00A36E1F" w:rsidRPr="00D10603" w:rsidRDefault="00A36E1F" w:rsidP="00A36E1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 xml:space="preserve">    return a &gt; b ? a : b;</w:t>
      </w:r>
    </w:p>
    <w:p w14:paraId="78EA44C9" w14:textId="77777777" w:rsidR="00A36E1F" w:rsidRPr="00D10603" w:rsidRDefault="00A36E1F" w:rsidP="00A36E1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>}</w:t>
      </w:r>
    </w:p>
    <w:p w14:paraId="4E5DCD27" w14:textId="77777777" w:rsidR="00A36E1F" w:rsidRPr="00D10603" w:rsidRDefault="00A36E1F" w:rsidP="00A36E1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5E05E7F" w14:textId="7F942E00" w:rsidR="00A36E1F" w:rsidRPr="00D10603" w:rsidRDefault="00A36E1F" w:rsidP="00A36E1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10603">
        <w:rPr>
          <w:rFonts w:ascii="Consolas" w:eastAsia="Cambria" w:hAnsi="Consolas" w:cs="Cambria"/>
          <w:sz w:val="20"/>
          <w:szCs w:val="20"/>
        </w:rPr>
        <w:t>console.log(findMax(8, 12));</w:t>
      </w:r>
    </w:p>
    <w:p w14:paraId="77AC54DC" w14:textId="77777777" w:rsidR="00554B46" w:rsidRDefault="00554B46" w:rsidP="00A36E1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D13D708" w14:textId="77777777" w:rsidR="00554B46" w:rsidRPr="00554B46" w:rsidRDefault="00554B46" w:rsidP="00D10603">
      <w:pPr>
        <w:pStyle w:val="Heading1AVAHEB"/>
        <w:spacing w:before="0"/>
        <w:jc w:val="both"/>
        <w:rPr>
          <w:sz w:val="22"/>
          <w:szCs w:val="22"/>
        </w:rPr>
      </w:pPr>
      <w:r w:rsidRPr="00554B46">
        <w:rPr>
          <w:sz w:val="22"/>
          <w:szCs w:val="22"/>
        </w:rPr>
        <w:lastRenderedPageBreak/>
        <w:t>Example:</w:t>
      </w:r>
    </w:p>
    <w:p w14:paraId="2724A54B" w14:textId="77777777" w:rsidR="00554B46" w:rsidRPr="00D10603" w:rsidRDefault="00554B46" w:rsidP="00D10603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>let array = [1, 2, 3];</w:t>
      </w:r>
    </w:p>
    <w:p w14:paraId="4A135B00" w14:textId="43E5EA44" w:rsidR="00554B46" w:rsidRPr="00D10603" w:rsidRDefault="00554B46" w:rsidP="00554B46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>console.log(array[5]); // Accessing an index that does not exist</w:t>
      </w:r>
    </w:p>
    <w:p w14:paraId="39FF409E" w14:textId="77777777" w:rsidR="00554B46" w:rsidRDefault="00554B46" w:rsidP="00554B46">
      <w:pPr>
        <w:pStyle w:val="Heading1AVAHEB"/>
        <w:spacing w:before="0"/>
        <w:jc w:val="both"/>
        <w:rPr>
          <w:b w:val="0"/>
          <w:sz w:val="22"/>
          <w:szCs w:val="22"/>
        </w:rPr>
      </w:pPr>
    </w:p>
    <w:p w14:paraId="20BA8D91" w14:textId="50E6F7C8" w:rsidR="00554B46" w:rsidRPr="00D74026" w:rsidRDefault="00CD54D8" w:rsidP="00554B46">
      <w:pPr>
        <w:pStyle w:val="Heading1AVAHEB"/>
        <w:spacing w:before="0"/>
        <w:jc w:val="both"/>
        <w:rPr>
          <w:bCs/>
          <w:sz w:val="22"/>
          <w:szCs w:val="22"/>
        </w:rPr>
      </w:pPr>
      <w:r w:rsidRPr="00D74026">
        <w:rPr>
          <w:bCs/>
          <w:sz w:val="22"/>
          <w:szCs w:val="22"/>
        </w:rPr>
        <w:t>Console Output:</w:t>
      </w:r>
    </w:p>
    <w:p w14:paraId="2DD0E7AA" w14:textId="3DAEA01B" w:rsidR="00CD54D8" w:rsidRPr="00D10603" w:rsidRDefault="00CA4E4A" w:rsidP="00554B46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>u</w:t>
      </w:r>
      <w:r w:rsidR="00CD54D8" w:rsidRPr="00D10603">
        <w:rPr>
          <w:rFonts w:ascii="Consolas" w:hAnsi="Consolas"/>
          <w:b w:val="0"/>
          <w:sz w:val="20"/>
          <w:szCs w:val="20"/>
        </w:rPr>
        <w:t>ndefined</w:t>
      </w:r>
    </w:p>
    <w:p w14:paraId="53755DD2" w14:textId="77777777" w:rsidR="004774F3" w:rsidRPr="00D10603" w:rsidRDefault="004774F3" w:rsidP="004774F3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>Example:</w:t>
      </w:r>
    </w:p>
    <w:p w14:paraId="49A75F17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>function a() {</w:t>
      </w:r>
    </w:p>
    <w:p w14:paraId="34F7C814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 xml:space="preserve">    b();</w:t>
      </w:r>
    </w:p>
    <w:p w14:paraId="20C36F20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>}</w:t>
      </w:r>
    </w:p>
    <w:p w14:paraId="048AD986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5DC79450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>function b() {</w:t>
      </w:r>
    </w:p>
    <w:p w14:paraId="4C91A877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 xml:space="preserve">    c();</w:t>
      </w:r>
    </w:p>
    <w:p w14:paraId="0AF8AA2F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>}</w:t>
      </w:r>
    </w:p>
    <w:p w14:paraId="00A59576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6B636ECF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>function c() {</w:t>
      </w:r>
    </w:p>
    <w:p w14:paraId="609EFC13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 xml:space="preserve">    throw new Error("Something went wrong!");</w:t>
      </w:r>
    </w:p>
    <w:p w14:paraId="4E395A77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>}</w:t>
      </w:r>
    </w:p>
    <w:p w14:paraId="095060D9" w14:textId="77777777" w:rsidR="005A4874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10C25B2E" w14:textId="6BA02199" w:rsidR="004774F3" w:rsidRPr="00D10603" w:rsidRDefault="005A4874" w:rsidP="005A4874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10603">
        <w:rPr>
          <w:rFonts w:ascii="Consolas" w:hAnsi="Consolas"/>
          <w:b w:val="0"/>
          <w:sz w:val="20"/>
          <w:szCs w:val="20"/>
        </w:rPr>
        <w:t>a();</w:t>
      </w:r>
    </w:p>
    <w:p w14:paraId="2BCEE14F" w14:textId="77777777" w:rsidR="003D60C1" w:rsidRDefault="003D60C1" w:rsidP="005A4874">
      <w:pPr>
        <w:pStyle w:val="Heading1AVAHEB"/>
        <w:spacing w:before="0"/>
        <w:rPr>
          <w:rFonts w:ascii="Consolas" w:hAnsi="Consolas"/>
          <w:sz w:val="36"/>
          <w:szCs w:val="36"/>
          <w:lang w:val="en-US"/>
        </w:rPr>
      </w:pPr>
    </w:p>
    <w:p w14:paraId="4C399F9F" w14:textId="32A58143" w:rsidR="005A4874" w:rsidRPr="00D74026" w:rsidRDefault="00F86746" w:rsidP="005A4874">
      <w:pPr>
        <w:pStyle w:val="Heading1AVAHEB"/>
        <w:spacing w:before="0"/>
        <w:rPr>
          <w:rFonts w:ascii="Consolas" w:hAnsi="Consolas"/>
          <w:sz w:val="20"/>
          <w:szCs w:val="20"/>
        </w:rPr>
      </w:pPr>
      <w:r w:rsidRPr="00D74026">
        <w:rPr>
          <w:rFonts w:ascii="Consolas" w:hAnsi="Consolas"/>
          <w:sz w:val="20"/>
          <w:szCs w:val="20"/>
        </w:rPr>
        <w:t>Console Output:</w:t>
      </w:r>
    </w:p>
    <w:p w14:paraId="7544316F" w14:textId="77777777" w:rsidR="00F86746" w:rsidRPr="00D10603" w:rsidRDefault="00F86746" w:rsidP="00F86746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10603">
        <w:rPr>
          <w:rFonts w:ascii="Consolas" w:hAnsi="Consolas"/>
          <w:b w:val="0"/>
          <w:bCs/>
          <w:sz w:val="20"/>
          <w:szCs w:val="20"/>
          <w:lang w:val="en-US"/>
        </w:rPr>
        <w:t>Error: Something went wrong!</w:t>
      </w:r>
    </w:p>
    <w:p w14:paraId="5429755F" w14:textId="77777777" w:rsidR="00F86746" w:rsidRPr="00D10603" w:rsidRDefault="00F86746" w:rsidP="00F86746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10603">
        <w:rPr>
          <w:rFonts w:ascii="Consolas" w:hAnsi="Consolas"/>
          <w:b w:val="0"/>
          <w:bCs/>
          <w:sz w:val="20"/>
          <w:szCs w:val="20"/>
          <w:lang w:val="en-US"/>
        </w:rPr>
        <w:t xml:space="preserve">    at c (&lt;anonymous&gt;:8:11)</w:t>
      </w:r>
    </w:p>
    <w:p w14:paraId="558895B4" w14:textId="77777777" w:rsidR="00F86746" w:rsidRPr="00D10603" w:rsidRDefault="00F86746" w:rsidP="00F86746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10603">
        <w:rPr>
          <w:rFonts w:ascii="Consolas" w:hAnsi="Consolas"/>
          <w:b w:val="0"/>
          <w:bCs/>
          <w:sz w:val="20"/>
          <w:szCs w:val="20"/>
          <w:lang w:val="en-US"/>
        </w:rPr>
        <w:t xml:space="preserve">    at b (&lt;anonymous&gt;:4:5)</w:t>
      </w:r>
    </w:p>
    <w:p w14:paraId="2B439F90" w14:textId="73E3EC36" w:rsidR="00F86746" w:rsidRPr="00D10603" w:rsidRDefault="00F86746" w:rsidP="00F86746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  <w:r w:rsidRPr="00D10603">
        <w:rPr>
          <w:rFonts w:ascii="Consolas" w:hAnsi="Consolas"/>
          <w:b w:val="0"/>
          <w:bCs/>
          <w:sz w:val="20"/>
          <w:szCs w:val="20"/>
          <w:lang w:val="en-US"/>
        </w:rPr>
        <w:t xml:space="preserve">    at a (&lt;anonymous&gt;:2:5)</w:t>
      </w:r>
    </w:p>
    <w:p w14:paraId="7D74B243" w14:textId="77777777" w:rsidR="00D74026" w:rsidRPr="00D10603" w:rsidRDefault="00D74026" w:rsidP="00F86746">
      <w:pPr>
        <w:pStyle w:val="Heading1AVAHEB"/>
        <w:spacing w:before="0"/>
        <w:rPr>
          <w:rFonts w:ascii="Consolas" w:hAnsi="Consolas"/>
          <w:b w:val="0"/>
          <w:bCs/>
          <w:sz w:val="20"/>
          <w:szCs w:val="20"/>
          <w:lang w:val="en-US"/>
        </w:rPr>
      </w:pPr>
    </w:p>
    <w:p w14:paraId="5170E7FD" w14:textId="77777777" w:rsidR="00D74026" w:rsidRPr="007A7F3D" w:rsidRDefault="00D74026" w:rsidP="00D74026">
      <w:pPr>
        <w:pStyle w:val="Heading1AVAHEB"/>
        <w:spacing w:before="0"/>
        <w:ind w:left="720"/>
        <w:jc w:val="both"/>
        <w:rPr>
          <w:b w:val="0"/>
          <w:sz w:val="22"/>
          <w:szCs w:val="22"/>
        </w:rPr>
      </w:pPr>
    </w:p>
    <w:p w14:paraId="7590E2E8" w14:textId="77777777" w:rsidR="007A7F3D" w:rsidRPr="007A7F3D" w:rsidRDefault="007A7F3D" w:rsidP="007A7F3D">
      <w:pPr>
        <w:pStyle w:val="Heading1AVAHEB"/>
        <w:spacing w:before="0"/>
        <w:jc w:val="both"/>
        <w:rPr>
          <w:bCs/>
          <w:sz w:val="22"/>
          <w:szCs w:val="22"/>
        </w:rPr>
      </w:pPr>
      <w:r w:rsidRPr="007A7F3D">
        <w:rPr>
          <w:bCs/>
          <w:sz w:val="22"/>
          <w:szCs w:val="22"/>
        </w:rPr>
        <w:t>Example:</w:t>
      </w:r>
    </w:p>
    <w:p w14:paraId="5CD90D42" w14:textId="77777777" w:rsidR="007A7F3D" w:rsidRPr="007A7F3D" w:rsidRDefault="007A7F3D" w:rsidP="007A7F3D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7A7F3D">
        <w:rPr>
          <w:rFonts w:ascii="Consolas" w:hAnsi="Consolas"/>
          <w:b w:val="0"/>
          <w:sz w:val="20"/>
          <w:szCs w:val="20"/>
        </w:rPr>
        <w:t>function multiply(a, b) {</w:t>
      </w:r>
    </w:p>
    <w:p w14:paraId="0DDE953D" w14:textId="77777777" w:rsidR="007A7F3D" w:rsidRPr="007A7F3D" w:rsidRDefault="007A7F3D" w:rsidP="007A7F3D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7A7F3D">
        <w:rPr>
          <w:rFonts w:ascii="Consolas" w:hAnsi="Consolas"/>
          <w:b w:val="0"/>
          <w:sz w:val="20"/>
          <w:szCs w:val="20"/>
        </w:rPr>
        <w:t xml:space="preserve">    let result = a * b;</w:t>
      </w:r>
    </w:p>
    <w:p w14:paraId="2F100D18" w14:textId="77777777" w:rsidR="007A7F3D" w:rsidRPr="007A7F3D" w:rsidRDefault="007A7F3D" w:rsidP="007A7F3D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7A7F3D">
        <w:rPr>
          <w:rFonts w:ascii="Consolas" w:hAnsi="Consolas"/>
          <w:b w:val="0"/>
          <w:sz w:val="20"/>
          <w:szCs w:val="20"/>
        </w:rPr>
        <w:t xml:space="preserve">    return result;</w:t>
      </w:r>
    </w:p>
    <w:p w14:paraId="15D31395" w14:textId="77777777" w:rsidR="007A7F3D" w:rsidRPr="007A7F3D" w:rsidRDefault="007A7F3D" w:rsidP="007A7F3D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7A7F3D">
        <w:rPr>
          <w:rFonts w:ascii="Consolas" w:hAnsi="Consolas"/>
          <w:b w:val="0"/>
          <w:sz w:val="20"/>
          <w:szCs w:val="20"/>
        </w:rPr>
        <w:t>}</w:t>
      </w:r>
    </w:p>
    <w:p w14:paraId="5DA30801" w14:textId="77777777" w:rsidR="007A7F3D" w:rsidRPr="007A7F3D" w:rsidRDefault="007A7F3D" w:rsidP="007A7F3D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1AE5FAD2" w14:textId="5276F623" w:rsidR="00F86746" w:rsidRDefault="007A7F3D" w:rsidP="007A7F3D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7A7F3D">
        <w:rPr>
          <w:rFonts w:ascii="Consolas" w:hAnsi="Consolas"/>
          <w:b w:val="0"/>
          <w:sz w:val="20"/>
          <w:szCs w:val="20"/>
        </w:rPr>
        <w:t>multiply(3, 4);</w:t>
      </w:r>
    </w:p>
    <w:p w14:paraId="553ABCA1" w14:textId="77777777" w:rsidR="001756D7" w:rsidRPr="00F86746" w:rsidRDefault="001756D7" w:rsidP="007A7F3D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3BCE882E" w14:textId="77777777" w:rsidR="001756D7" w:rsidRPr="00D74026" w:rsidRDefault="001756D7" w:rsidP="001756D7">
      <w:pPr>
        <w:pStyle w:val="Heading1AVAHEB"/>
        <w:spacing w:before="0"/>
        <w:jc w:val="both"/>
        <w:rPr>
          <w:sz w:val="22"/>
          <w:szCs w:val="22"/>
        </w:rPr>
      </w:pPr>
      <w:r w:rsidRPr="001756D7">
        <w:rPr>
          <w:sz w:val="22"/>
          <w:szCs w:val="22"/>
        </w:rPr>
        <w:t>Example:</w:t>
      </w:r>
    </w:p>
    <w:p w14:paraId="61944A28" w14:textId="77777777" w:rsidR="001756D7" w:rsidRDefault="001756D7" w:rsidP="001756D7">
      <w:pPr>
        <w:pStyle w:val="Heading1AVAHEB"/>
        <w:spacing w:before="0"/>
        <w:jc w:val="both"/>
        <w:rPr>
          <w:b w:val="0"/>
          <w:bCs/>
          <w:sz w:val="22"/>
          <w:szCs w:val="22"/>
        </w:rPr>
      </w:pPr>
    </w:p>
    <w:p w14:paraId="7B480F9B" w14:textId="77777777" w:rsidR="00353F2E" w:rsidRPr="00353F2E" w:rsidRDefault="00353F2E" w:rsidP="00353F2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353F2E">
        <w:rPr>
          <w:rFonts w:ascii="Consolas" w:hAnsi="Consolas"/>
          <w:b w:val="0"/>
          <w:bCs/>
          <w:sz w:val="20"/>
          <w:szCs w:val="20"/>
        </w:rPr>
        <w:t>try {</w:t>
      </w:r>
    </w:p>
    <w:p w14:paraId="168BAF63" w14:textId="77777777" w:rsidR="00353F2E" w:rsidRPr="00353F2E" w:rsidRDefault="00353F2E" w:rsidP="00353F2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353F2E">
        <w:rPr>
          <w:rFonts w:ascii="Consolas" w:hAnsi="Consolas"/>
          <w:b w:val="0"/>
          <w:bCs/>
          <w:sz w:val="20"/>
          <w:szCs w:val="20"/>
        </w:rPr>
        <w:t xml:space="preserve">    let user = JSON.parse('{"name": "Alice"}'); // Valid JSON</w:t>
      </w:r>
    </w:p>
    <w:p w14:paraId="07D42908" w14:textId="77777777" w:rsidR="00353F2E" w:rsidRPr="00353F2E" w:rsidRDefault="00353F2E" w:rsidP="00353F2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353F2E">
        <w:rPr>
          <w:rFonts w:ascii="Consolas" w:hAnsi="Consolas"/>
          <w:b w:val="0"/>
          <w:bCs/>
          <w:sz w:val="20"/>
          <w:szCs w:val="20"/>
        </w:rPr>
        <w:t xml:space="preserve">    console.log(user.age.toUpperCase()); // Throws error (age is undefined)</w:t>
      </w:r>
    </w:p>
    <w:p w14:paraId="7136D6FE" w14:textId="77777777" w:rsidR="00353F2E" w:rsidRPr="00353F2E" w:rsidRDefault="00353F2E" w:rsidP="00353F2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353F2E">
        <w:rPr>
          <w:rFonts w:ascii="Consolas" w:hAnsi="Consolas"/>
          <w:b w:val="0"/>
          <w:bCs/>
          <w:sz w:val="20"/>
          <w:szCs w:val="20"/>
        </w:rPr>
        <w:t>} catch (error) {</w:t>
      </w:r>
    </w:p>
    <w:p w14:paraId="5FE2CC3A" w14:textId="77777777" w:rsidR="00353F2E" w:rsidRPr="00353F2E" w:rsidRDefault="00353F2E" w:rsidP="00353F2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353F2E">
        <w:rPr>
          <w:rFonts w:ascii="Consolas" w:hAnsi="Consolas"/>
          <w:b w:val="0"/>
          <w:bCs/>
          <w:sz w:val="20"/>
          <w:szCs w:val="20"/>
        </w:rPr>
        <w:t xml:space="preserve">    console.error("An error occurred:", error.message);</w:t>
      </w:r>
    </w:p>
    <w:p w14:paraId="1AC1B3F3" w14:textId="77777777" w:rsidR="00353F2E" w:rsidRPr="00353F2E" w:rsidRDefault="00353F2E" w:rsidP="00353F2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353F2E">
        <w:rPr>
          <w:rFonts w:ascii="Consolas" w:hAnsi="Consolas"/>
          <w:b w:val="0"/>
          <w:bCs/>
          <w:sz w:val="20"/>
          <w:szCs w:val="20"/>
        </w:rPr>
        <w:t>} finally {</w:t>
      </w:r>
    </w:p>
    <w:p w14:paraId="142133D1" w14:textId="77777777" w:rsidR="00353F2E" w:rsidRPr="00353F2E" w:rsidRDefault="00353F2E" w:rsidP="00353F2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353F2E">
        <w:rPr>
          <w:rFonts w:ascii="Consolas" w:hAnsi="Consolas"/>
          <w:b w:val="0"/>
          <w:bCs/>
          <w:sz w:val="20"/>
          <w:szCs w:val="20"/>
        </w:rPr>
        <w:t xml:space="preserve">    console.log("Error handling complete.");</w:t>
      </w:r>
    </w:p>
    <w:p w14:paraId="0E32BC3C" w14:textId="58CD97CA" w:rsidR="001756D7" w:rsidRPr="001756D7" w:rsidRDefault="00353F2E" w:rsidP="00353F2E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353F2E">
        <w:rPr>
          <w:rFonts w:ascii="Consolas" w:hAnsi="Consolas"/>
          <w:b w:val="0"/>
          <w:bCs/>
          <w:sz w:val="20"/>
          <w:szCs w:val="20"/>
        </w:rPr>
        <w:t>}</w:t>
      </w:r>
    </w:p>
    <w:p w14:paraId="50723F7B" w14:textId="77777777" w:rsidR="00AD6C5E" w:rsidRPr="0066696D" w:rsidRDefault="00AD6C5E" w:rsidP="0066696D">
      <w:pPr>
        <w:pStyle w:val="Heading1AVAHEB"/>
        <w:spacing w:before="0"/>
        <w:jc w:val="both"/>
        <w:rPr>
          <w:b w:val="0"/>
          <w:sz w:val="22"/>
          <w:szCs w:val="22"/>
        </w:rPr>
      </w:pPr>
    </w:p>
    <w:p w14:paraId="2AE26ED3" w14:textId="77777777" w:rsidR="0066696D" w:rsidRPr="00D74026" w:rsidRDefault="0066696D" w:rsidP="0066696D">
      <w:pPr>
        <w:pStyle w:val="Heading1AVAHEB"/>
        <w:spacing w:before="0"/>
        <w:jc w:val="both"/>
        <w:rPr>
          <w:bCs/>
          <w:sz w:val="22"/>
          <w:szCs w:val="22"/>
        </w:rPr>
      </w:pPr>
      <w:r w:rsidRPr="0066696D">
        <w:rPr>
          <w:bCs/>
          <w:sz w:val="22"/>
          <w:szCs w:val="22"/>
        </w:rPr>
        <w:t>Example with async/await:</w:t>
      </w:r>
    </w:p>
    <w:p w14:paraId="1D05A99F" w14:textId="77777777" w:rsidR="00AD6C5E" w:rsidRDefault="00AD6C5E" w:rsidP="0066696D">
      <w:pPr>
        <w:pStyle w:val="Heading1AVAHEB"/>
        <w:spacing w:before="0"/>
        <w:jc w:val="both"/>
        <w:rPr>
          <w:b w:val="0"/>
          <w:sz w:val="22"/>
          <w:szCs w:val="22"/>
        </w:rPr>
      </w:pPr>
    </w:p>
    <w:p w14:paraId="154D52B1" w14:textId="77777777" w:rsidR="00AD6C5E" w:rsidRPr="00AD6C5E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D6C5E">
        <w:rPr>
          <w:rFonts w:ascii="Consolas" w:hAnsi="Consolas"/>
          <w:b w:val="0"/>
          <w:sz w:val="20"/>
          <w:szCs w:val="20"/>
        </w:rPr>
        <w:t>async function fetchData() {</w:t>
      </w:r>
    </w:p>
    <w:p w14:paraId="5269FCE2" w14:textId="77777777" w:rsidR="00AD6C5E" w:rsidRPr="00AD6C5E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D6C5E">
        <w:rPr>
          <w:rFonts w:ascii="Consolas" w:hAnsi="Consolas"/>
          <w:b w:val="0"/>
          <w:sz w:val="20"/>
          <w:szCs w:val="20"/>
        </w:rPr>
        <w:t xml:space="preserve">    try {</w:t>
      </w:r>
    </w:p>
    <w:p w14:paraId="471746DD" w14:textId="77777777" w:rsidR="00AD6C5E" w:rsidRPr="00AD6C5E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D6C5E">
        <w:rPr>
          <w:rFonts w:ascii="Consolas" w:hAnsi="Consolas"/>
          <w:b w:val="0"/>
          <w:sz w:val="20"/>
          <w:szCs w:val="20"/>
        </w:rPr>
        <w:lastRenderedPageBreak/>
        <w:t xml:space="preserve">        let response = await fetch("https://jsonplaceholder.typicode.com/posts");</w:t>
      </w:r>
    </w:p>
    <w:p w14:paraId="6306612D" w14:textId="77777777" w:rsidR="00AD6C5E" w:rsidRPr="00AD6C5E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D6C5E">
        <w:rPr>
          <w:rFonts w:ascii="Consolas" w:hAnsi="Consolas"/>
          <w:b w:val="0"/>
          <w:sz w:val="20"/>
          <w:szCs w:val="20"/>
        </w:rPr>
        <w:t xml:space="preserve">        let data = await response.json();</w:t>
      </w:r>
    </w:p>
    <w:p w14:paraId="06CAF3D6" w14:textId="77777777" w:rsidR="00AD6C5E" w:rsidRPr="00AD6C5E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D6C5E">
        <w:rPr>
          <w:rFonts w:ascii="Consolas" w:hAnsi="Consolas"/>
          <w:b w:val="0"/>
          <w:sz w:val="20"/>
          <w:szCs w:val="20"/>
        </w:rPr>
        <w:t xml:space="preserve">        console.log(data);</w:t>
      </w:r>
    </w:p>
    <w:p w14:paraId="32F90F37" w14:textId="77777777" w:rsidR="00AD6C5E" w:rsidRPr="00AD6C5E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D6C5E">
        <w:rPr>
          <w:rFonts w:ascii="Consolas" w:hAnsi="Consolas"/>
          <w:b w:val="0"/>
          <w:sz w:val="20"/>
          <w:szCs w:val="20"/>
        </w:rPr>
        <w:t xml:space="preserve">    } catch (error) {</w:t>
      </w:r>
    </w:p>
    <w:p w14:paraId="17C98CD8" w14:textId="77777777" w:rsidR="00AD6C5E" w:rsidRPr="00AD6C5E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D6C5E">
        <w:rPr>
          <w:rFonts w:ascii="Consolas" w:hAnsi="Consolas"/>
          <w:b w:val="0"/>
          <w:sz w:val="20"/>
          <w:szCs w:val="20"/>
        </w:rPr>
        <w:t xml:space="preserve">        console.error("Error fetching data:", error.message);</w:t>
      </w:r>
    </w:p>
    <w:p w14:paraId="2A2D0879" w14:textId="77777777" w:rsidR="00AD6C5E" w:rsidRPr="00AD6C5E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D6C5E">
        <w:rPr>
          <w:rFonts w:ascii="Consolas" w:hAnsi="Consolas"/>
          <w:b w:val="0"/>
          <w:sz w:val="20"/>
          <w:szCs w:val="20"/>
        </w:rPr>
        <w:t xml:space="preserve">    }</w:t>
      </w:r>
    </w:p>
    <w:p w14:paraId="1CAAC0CF" w14:textId="77777777" w:rsidR="00AD6C5E" w:rsidRPr="00AD6C5E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D6C5E">
        <w:rPr>
          <w:rFonts w:ascii="Consolas" w:hAnsi="Consolas"/>
          <w:b w:val="0"/>
          <w:sz w:val="20"/>
          <w:szCs w:val="20"/>
        </w:rPr>
        <w:t>}</w:t>
      </w:r>
    </w:p>
    <w:p w14:paraId="5DB3772D" w14:textId="77777777" w:rsidR="00AD6C5E" w:rsidRPr="00AD6C5E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077AFBCE" w14:textId="48EFD91B" w:rsidR="0066696D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D6C5E">
        <w:rPr>
          <w:rFonts w:ascii="Consolas" w:hAnsi="Consolas"/>
          <w:b w:val="0"/>
          <w:sz w:val="20"/>
          <w:szCs w:val="20"/>
        </w:rPr>
        <w:t>fetchData();</w:t>
      </w:r>
    </w:p>
    <w:p w14:paraId="74AC6E86" w14:textId="77777777" w:rsidR="00AD6C5E" w:rsidRDefault="00AD6C5E" w:rsidP="00AD6C5E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68A3D3E1" w14:textId="77777777" w:rsidR="00DC7D49" w:rsidRPr="00DC7D49" w:rsidRDefault="00DC7D49" w:rsidP="00D10603">
      <w:pPr>
        <w:pStyle w:val="Heading1AVAHEB"/>
        <w:spacing w:before="0"/>
        <w:jc w:val="both"/>
        <w:rPr>
          <w:bCs/>
          <w:sz w:val="22"/>
          <w:szCs w:val="22"/>
        </w:rPr>
      </w:pPr>
      <w:r w:rsidRPr="00DC7D49">
        <w:rPr>
          <w:bCs/>
          <w:sz w:val="22"/>
          <w:szCs w:val="22"/>
        </w:rPr>
        <w:t>Example of ESLint Rule:</w:t>
      </w:r>
    </w:p>
    <w:p w14:paraId="48824675" w14:textId="77777777" w:rsidR="00DC7D49" w:rsidRPr="00DC7D49" w:rsidRDefault="00DC7D49" w:rsidP="00D10603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C7D49">
        <w:rPr>
          <w:rFonts w:ascii="Consolas" w:hAnsi="Consolas"/>
          <w:b w:val="0"/>
          <w:sz w:val="20"/>
          <w:szCs w:val="20"/>
        </w:rPr>
        <w:t>// Code with missing 'use strict'</w:t>
      </w:r>
    </w:p>
    <w:p w14:paraId="39005180" w14:textId="48D5D2F7" w:rsidR="00DC7D49" w:rsidRDefault="00DC7D49" w:rsidP="00DC7D49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C7D49">
        <w:rPr>
          <w:rFonts w:ascii="Consolas" w:hAnsi="Consolas"/>
          <w:b w:val="0"/>
          <w:sz w:val="20"/>
          <w:szCs w:val="20"/>
        </w:rPr>
        <w:t>let x = 10; // No error but considered bad practice</w:t>
      </w:r>
    </w:p>
    <w:p w14:paraId="1DCE9425" w14:textId="77777777" w:rsidR="00DC7D49" w:rsidRDefault="00DC7D49" w:rsidP="00DC7D49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7CB44074" w14:textId="6E59DA83" w:rsidR="00DC7D49" w:rsidRDefault="00DC7D49" w:rsidP="00DC7D49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C7D49">
        <w:rPr>
          <w:rFonts w:ascii="Consolas" w:hAnsi="Consolas"/>
          <w:b w:val="0"/>
          <w:sz w:val="20"/>
          <w:szCs w:val="20"/>
        </w:rPr>
        <w:t>With ESLint:</w:t>
      </w:r>
    </w:p>
    <w:p w14:paraId="70C88E5F" w14:textId="2DD497A5" w:rsidR="00DC7D49" w:rsidRDefault="00DC7D49" w:rsidP="00DC7D49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DC7D49">
        <w:rPr>
          <w:rFonts w:ascii="Consolas" w:hAnsi="Consolas"/>
          <w:b w:val="0"/>
          <w:sz w:val="20"/>
          <w:szCs w:val="20"/>
        </w:rPr>
        <w:t>Error: 'x' is defined without 'use strict' mode.</w:t>
      </w:r>
    </w:p>
    <w:p w14:paraId="23BB23D2" w14:textId="77777777" w:rsidR="00DC7D49" w:rsidRDefault="00DC7D49" w:rsidP="00DC7D49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sectPr w:rsidR="00DC7D49">
      <w:head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E0CC2" w14:textId="77777777" w:rsidR="00F43006" w:rsidRDefault="00F43006" w:rsidP="00C708E2">
      <w:pPr>
        <w:spacing w:after="0" w:line="240" w:lineRule="auto"/>
      </w:pPr>
      <w:r>
        <w:separator/>
      </w:r>
    </w:p>
  </w:endnote>
  <w:endnote w:type="continuationSeparator" w:id="0">
    <w:p w14:paraId="5CDF12B2" w14:textId="77777777" w:rsidR="00F43006" w:rsidRDefault="00F43006" w:rsidP="00C7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63DBA" w14:textId="77777777" w:rsidR="00F43006" w:rsidRDefault="00F43006" w:rsidP="00C708E2">
      <w:pPr>
        <w:spacing w:after="0" w:line="240" w:lineRule="auto"/>
      </w:pPr>
      <w:r>
        <w:separator/>
      </w:r>
    </w:p>
  </w:footnote>
  <w:footnote w:type="continuationSeparator" w:id="0">
    <w:p w14:paraId="03DB2848" w14:textId="77777777" w:rsidR="00F43006" w:rsidRDefault="00F43006" w:rsidP="00C7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6F3F" w14:textId="027C9592" w:rsidR="00C708E2" w:rsidRDefault="00C708E2" w:rsidP="00C708E2">
    <w:pPr>
      <w:pStyle w:val="Header"/>
      <w:jc w:val="center"/>
      <w:rPr>
        <w:lang w:val="en-US"/>
      </w:rPr>
    </w:pPr>
  </w:p>
  <w:p w14:paraId="56B84564" w14:textId="77777777" w:rsidR="00C708E2" w:rsidRDefault="00C708E2" w:rsidP="00C708E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CF0BB" wp14:editId="4D9C3011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D6854" w14:textId="6C938F6E" w:rsidR="00C708E2" w:rsidRDefault="000B654B" w:rsidP="00C708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CF0BB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99D6854" w14:textId="6C938F6E" w:rsidR="00C708E2" w:rsidRDefault="000B654B" w:rsidP="00C708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764AF63A" w14:textId="77777777" w:rsidR="00C708E2" w:rsidRPr="004D1618" w:rsidRDefault="00C708E2" w:rsidP="00C708E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3FDDB70C" w14:textId="349B4958" w:rsidR="00C708E2" w:rsidRPr="00C708E2" w:rsidRDefault="00C708E2" w:rsidP="00C708E2">
        <w:pPr>
          <w:pStyle w:val="Header"/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Pr="004D1618">
          <w:rPr>
            <w:rFonts w:ascii="Cambria" w:hAnsi="Cambria"/>
          </w:rPr>
          <w:tab/>
          <w:t>Introduction to JavaScript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FED"/>
    <w:multiLevelType w:val="hybridMultilevel"/>
    <w:tmpl w:val="3190C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5EE5"/>
    <w:multiLevelType w:val="multilevel"/>
    <w:tmpl w:val="7BA6F4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BE7BAF"/>
    <w:multiLevelType w:val="multilevel"/>
    <w:tmpl w:val="8F60F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040040"/>
    <w:multiLevelType w:val="multilevel"/>
    <w:tmpl w:val="89B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33363"/>
    <w:multiLevelType w:val="multilevel"/>
    <w:tmpl w:val="583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83005B"/>
    <w:multiLevelType w:val="multilevel"/>
    <w:tmpl w:val="5ED20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31E508F"/>
    <w:multiLevelType w:val="hybridMultilevel"/>
    <w:tmpl w:val="C476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25307F"/>
    <w:multiLevelType w:val="hybridMultilevel"/>
    <w:tmpl w:val="5B6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23316A"/>
    <w:multiLevelType w:val="hybridMultilevel"/>
    <w:tmpl w:val="BB48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E96EA8"/>
    <w:multiLevelType w:val="multilevel"/>
    <w:tmpl w:val="F1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338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33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33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33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33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33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33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33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338"/>
        </w:tabs>
        <w:ind w:left="7538" w:hanging="180"/>
      </w:pPr>
    </w:lvl>
  </w:abstractNum>
  <w:abstractNum w:abstractNumId="11" w15:restartNumberingAfterBreak="0">
    <w:nsid w:val="080727C8"/>
    <w:multiLevelType w:val="hybridMultilevel"/>
    <w:tmpl w:val="A5DC5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A1D3C33"/>
    <w:multiLevelType w:val="multilevel"/>
    <w:tmpl w:val="49769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C04216C"/>
    <w:multiLevelType w:val="multilevel"/>
    <w:tmpl w:val="B4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3A2C92"/>
    <w:multiLevelType w:val="multilevel"/>
    <w:tmpl w:val="17C2F1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0E9F1301"/>
    <w:multiLevelType w:val="multilevel"/>
    <w:tmpl w:val="93B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7" w15:restartNumberingAfterBreak="0">
    <w:nsid w:val="124D4698"/>
    <w:multiLevelType w:val="multilevel"/>
    <w:tmpl w:val="0F8CAA7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48A382D"/>
    <w:multiLevelType w:val="multilevel"/>
    <w:tmpl w:val="8B327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162546FB"/>
    <w:multiLevelType w:val="multilevel"/>
    <w:tmpl w:val="B28E74A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64F0467"/>
    <w:multiLevelType w:val="multilevel"/>
    <w:tmpl w:val="327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B3310F"/>
    <w:multiLevelType w:val="hybridMultilevel"/>
    <w:tmpl w:val="B6A0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2E0960"/>
    <w:multiLevelType w:val="multilevel"/>
    <w:tmpl w:val="C29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4" w15:restartNumberingAfterBreak="0">
    <w:nsid w:val="21FB5A98"/>
    <w:multiLevelType w:val="multilevel"/>
    <w:tmpl w:val="89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705B27"/>
    <w:multiLevelType w:val="multilevel"/>
    <w:tmpl w:val="42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2480700D"/>
    <w:multiLevelType w:val="multilevel"/>
    <w:tmpl w:val="F8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915809"/>
    <w:multiLevelType w:val="multilevel"/>
    <w:tmpl w:val="1F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DE66F2"/>
    <w:multiLevelType w:val="multilevel"/>
    <w:tmpl w:val="994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BF2BB2"/>
    <w:multiLevelType w:val="multilevel"/>
    <w:tmpl w:val="03C6F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317516BF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B039B7"/>
    <w:multiLevelType w:val="multilevel"/>
    <w:tmpl w:val="CA3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755B06"/>
    <w:multiLevelType w:val="multilevel"/>
    <w:tmpl w:val="769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755EF1"/>
    <w:multiLevelType w:val="multilevel"/>
    <w:tmpl w:val="27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88306E"/>
    <w:multiLevelType w:val="multilevel"/>
    <w:tmpl w:val="4A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BA21C5"/>
    <w:multiLevelType w:val="multilevel"/>
    <w:tmpl w:val="83ACBD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3649481C"/>
    <w:multiLevelType w:val="multilevel"/>
    <w:tmpl w:val="BE98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39443285"/>
    <w:multiLevelType w:val="multilevel"/>
    <w:tmpl w:val="88C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295147"/>
    <w:multiLevelType w:val="multilevel"/>
    <w:tmpl w:val="C82CB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3D8256AB"/>
    <w:multiLevelType w:val="multilevel"/>
    <w:tmpl w:val="2E4C63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401642DC"/>
    <w:multiLevelType w:val="multilevel"/>
    <w:tmpl w:val="620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580466"/>
    <w:multiLevelType w:val="multilevel"/>
    <w:tmpl w:val="B3A42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 w15:restartNumberingAfterBreak="0">
    <w:nsid w:val="487E3ED4"/>
    <w:multiLevelType w:val="multilevel"/>
    <w:tmpl w:val="1F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5D2222"/>
    <w:multiLevelType w:val="multilevel"/>
    <w:tmpl w:val="30C68C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4C413028"/>
    <w:multiLevelType w:val="multilevel"/>
    <w:tmpl w:val="3A8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D435B6"/>
    <w:multiLevelType w:val="multilevel"/>
    <w:tmpl w:val="685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9037A3"/>
    <w:multiLevelType w:val="multilevel"/>
    <w:tmpl w:val="4DF295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 w15:restartNumberingAfterBreak="0">
    <w:nsid w:val="4F56644F"/>
    <w:multiLevelType w:val="multilevel"/>
    <w:tmpl w:val="DE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1F71B5"/>
    <w:multiLevelType w:val="multilevel"/>
    <w:tmpl w:val="F44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BA2743"/>
    <w:multiLevelType w:val="hybridMultilevel"/>
    <w:tmpl w:val="BCB4F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1BC60C3"/>
    <w:multiLevelType w:val="hybridMultilevel"/>
    <w:tmpl w:val="FEA829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30A6F66"/>
    <w:multiLevelType w:val="multilevel"/>
    <w:tmpl w:val="F1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D72A05"/>
    <w:multiLevelType w:val="multilevel"/>
    <w:tmpl w:val="7D1076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54952716"/>
    <w:multiLevelType w:val="multilevel"/>
    <w:tmpl w:val="4E3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41576F"/>
    <w:multiLevelType w:val="multilevel"/>
    <w:tmpl w:val="2D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7533DF"/>
    <w:multiLevelType w:val="multilevel"/>
    <w:tmpl w:val="5548450C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60" w15:restartNumberingAfterBreak="0">
    <w:nsid w:val="565B1677"/>
    <w:multiLevelType w:val="multilevel"/>
    <w:tmpl w:val="19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0803E4"/>
    <w:multiLevelType w:val="multilevel"/>
    <w:tmpl w:val="D0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371014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F653BB"/>
    <w:multiLevelType w:val="multilevel"/>
    <w:tmpl w:val="F25AF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4" w15:restartNumberingAfterBreak="0">
    <w:nsid w:val="5D1F45AF"/>
    <w:multiLevelType w:val="multilevel"/>
    <w:tmpl w:val="1AB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867BE5"/>
    <w:multiLevelType w:val="multilevel"/>
    <w:tmpl w:val="C7046836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66" w15:restartNumberingAfterBreak="0">
    <w:nsid w:val="5E98258E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EF706A6"/>
    <w:multiLevelType w:val="multilevel"/>
    <w:tmpl w:val="5E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087069"/>
    <w:multiLevelType w:val="hybridMultilevel"/>
    <w:tmpl w:val="8C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2053648"/>
    <w:multiLevelType w:val="multilevel"/>
    <w:tmpl w:val="2C8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C53660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4BF526C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3" w15:restartNumberingAfterBreak="0">
    <w:nsid w:val="66EC4260"/>
    <w:multiLevelType w:val="multilevel"/>
    <w:tmpl w:val="6400D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4" w15:restartNumberingAfterBreak="0">
    <w:nsid w:val="68F954C5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BC1295"/>
    <w:multiLevelType w:val="multilevel"/>
    <w:tmpl w:val="FE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D71A63"/>
    <w:multiLevelType w:val="multilevel"/>
    <w:tmpl w:val="994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7" w15:restartNumberingAfterBreak="0">
    <w:nsid w:val="6B0570F3"/>
    <w:multiLevelType w:val="hybridMultilevel"/>
    <w:tmpl w:val="B32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6B29CD"/>
    <w:multiLevelType w:val="multilevel"/>
    <w:tmpl w:val="CB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301F00"/>
    <w:multiLevelType w:val="multilevel"/>
    <w:tmpl w:val="F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507315"/>
    <w:multiLevelType w:val="multilevel"/>
    <w:tmpl w:val="7A40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1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2" w15:restartNumberingAfterBreak="0">
    <w:nsid w:val="726276D0"/>
    <w:multiLevelType w:val="multilevel"/>
    <w:tmpl w:val="BCD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43A30F5"/>
    <w:multiLevelType w:val="multilevel"/>
    <w:tmpl w:val="BEF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87628ED"/>
    <w:multiLevelType w:val="multilevel"/>
    <w:tmpl w:val="AAA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964CC6"/>
    <w:multiLevelType w:val="multilevel"/>
    <w:tmpl w:val="35E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C83B0A"/>
    <w:multiLevelType w:val="multilevel"/>
    <w:tmpl w:val="47A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A027849"/>
    <w:multiLevelType w:val="multilevel"/>
    <w:tmpl w:val="C0C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4203CC"/>
    <w:multiLevelType w:val="hybridMultilevel"/>
    <w:tmpl w:val="A9302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B2932CD"/>
    <w:multiLevelType w:val="multilevel"/>
    <w:tmpl w:val="2F58B63C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90" w15:restartNumberingAfterBreak="0">
    <w:nsid w:val="7CA75C15"/>
    <w:multiLevelType w:val="multilevel"/>
    <w:tmpl w:val="D0721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1" w15:restartNumberingAfterBreak="0">
    <w:nsid w:val="7D267428"/>
    <w:multiLevelType w:val="multilevel"/>
    <w:tmpl w:val="9B50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2" w15:restartNumberingAfterBreak="0">
    <w:nsid w:val="7D2A7D30"/>
    <w:multiLevelType w:val="multilevel"/>
    <w:tmpl w:val="F858FA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3" w15:restartNumberingAfterBreak="0">
    <w:nsid w:val="7E1B1DB3"/>
    <w:multiLevelType w:val="multilevel"/>
    <w:tmpl w:val="4B4AD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4" w15:restartNumberingAfterBreak="0">
    <w:nsid w:val="7EDA3694"/>
    <w:multiLevelType w:val="multilevel"/>
    <w:tmpl w:val="95B4994E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95" w15:restartNumberingAfterBreak="0">
    <w:nsid w:val="7EF974A6"/>
    <w:multiLevelType w:val="multilevel"/>
    <w:tmpl w:val="A296FA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9668206">
    <w:abstractNumId w:val="59"/>
  </w:num>
  <w:num w:numId="2" w16cid:durableId="87702836">
    <w:abstractNumId w:val="30"/>
  </w:num>
  <w:num w:numId="3" w16cid:durableId="1226603225">
    <w:abstractNumId w:val="5"/>
  </w:num>
  <w:num w:numId="4" w16cid:durableId="1867669196">
    <w:abstractNumId w:val="46"/>
  </w:num>
  <w:num w:numId="5" w16cid:durableId="1092819297">
    <w:abstractNumId w:val="41"/>
  </w:num>
  <w:num w:numId="6" w16cid:durableId="2018726718">
    <w:abstractNumId w:val="14"/>
  </w:num>
  <w:num w:numId="7" w16cid:durableId="1591424676">
    <w:abstractNumId w:val="95"/>
  </w:num>
  <w:num w:numId="8" w16cid:durableId="1752697084">
    <w:abstractNumId w:val="73"/>
  </w:num>
  <w:num w:numId="9" w16cid:durableId="1372727644">
    <w:abstractNumId w:val="18"/>
  </w:num>
  <w:num w:numId="10" w16cid:durableId="1493834099">
    <w:abstractNumId w:val="50"/>
  </w:num>
  <w:num w:numId="11" w16cid:durableId="841118932">
    <w:abstractNumId w:val="19"/>
  </w:num>
  <w:num w:numId="12" w16cid:durableId="1995916368">
    <w:abstractNumId w:val="80"/>
  </w:num>
  <w:num w:numId="13" w16cid:durableId="2104959754">
    <w:abstractNumId w:val="90"/>
  </w:num>
  <w:num w:numId="14" w16cid:durableId="1175455110">
    <w:abstractNumId w:val="93"/>
  </w:num>
  <w:num w:numId="15" w16cid:durableId="1976520641">
    <w:abstractNumId w:val="2"/>
  </w:num>
  <w:num w:numId="16" w16cid:durableId="769082119">
    <w:abstractNumId w:val="12"/>
  </w:num>
  <w:num w:numId="17" w16cid:durableId="880626894">
    <w:abstractNumId w:val="63"/>
  </w:num>
  <w:num w:numId="18" w16cid:durableId="1708261632">
    <w:abstractNumId w:val="94"/>
  </w:num>
  <w:num w:numId="19" w16cid:durableId="1321079994">
    <w:abstractNumId w:val="1"/>
  </w:num>
  <w:num w:numId="20" w16cid:durableId="944768389">
    <w:abstractNumId w:val="37"/>
  </w:num>
  <w:num w:numId="21" w16cid:durableId="1991404612">
    <w:abstractNumId w:val="92"/>
  </w:num>
  <w:num w:numId="22" w16cid:durableId="1221551695">
    <w:abstractNumId w:val="56"/>
  </w:num>
  <w:num w:numId="23" w16cid:durableId="291792691">
    <w:abstractNumId w:val="47"/>
  </w:num>
  <w:num w:numId="24" w16cid:durableId="1504275052">
    <w:abstractNumId w:val="26"/>
  </w:num>
  <w:num w:numId="25" w16cid:durableId="488861266">
    <w:abstractNumId w:val="39"/>
  </w:num>
  <w:num w:numId="26" w16cid:durableId="1540169038">
    <w:abstractNumId w:val="44"/>
  </w:num>
  <w:num w:numId="27" w16cid:durableId="1800340868">
    <w:abstractNumId w:val="81"/>
  </w:num>
  <w:num w:numId="28" w16cid:durableId="471798512">
    <w:abstractNumId w:val="10"/>
  </w:num>
  <w:num w:numId="29" w16cid:durableId="618221651">
    <w:abstractNumId w:val="16"/>
  </w:num>
  <w:num w:numId="30" w16cid:durableId="302973477">
    <w:abstractNumId w:val="72"/>
  </w:num>
  <w:num w:numId="31" w16cid:durableId="1293946405">
    <w:abstractNumId w:val="23"/>
  </w:num>
  <w:num w:numId="32" w16cid:durableId="839077897">
    <w:abstractNumId w:val="31"/>
  </w:num>
  <w:num w:numId="33" w16cid:durableId="71587572">
    <w:abstractNumId w:val="42"/>
  </w:num>
  <w:num w:numId="34" w16cid:durableId="1990865102">
    <w:abstractNumId w:val="65"/>
  </w:num>
  <w:num w:numId="35" w16cid:durableId="19287796">
    <w:abstractNumId w:val="89"/>
  </w:num>
  <w:num w:numId="36" w16cid:durableId="1129324417">
    <w:abstractNumId w:val="17"/>
  </w:num>
  <w:num w:numId="37" w16cid:durableId="733544876">
    <w:abstractNumId w:val="53"/>
  </w:num>
  <w:num w:numId="38" w16cid:durableId="201676351">
    <w:abstractNumId w:val="7"/>
  </w:num>
  <w:num w:numId="39" w16cid:durableId="233662799">
    <w:abstractNumId w:val="48"/>
  </w:num>
  <w:num w:numId="40" w16cid:durableId="1893881754">
    <w:abstractNumId w:val="45"/>
  </w:num>
  <w:num w:numId="41" w16cid:durableId="1516191386">
    <w:abstractNumId w:val="67"/>
  </w:num>
  <w:num w:numId="42" w16cid:durableId="536820304">
    <w:abstractNumId w:val="68"/>
  </w:num>
  <w:num w:numId="43" w16cid:durableId="90516073">
    <w:abstractNumId w:val="40"/>
  </w:num>
  <w:num w:numId="44" w16cid:durableId="851066323">
    <w:abstractNumId w:val="57"/>
  </w:num>
  <w:num w:numId="45" w16cid:durableId="1108158838">
    <w:abstractNumId w:val="74"/>
  </w:num>
  <w:num w:numId="46" w16cid:durableId="962619136">
    <w:abstractNumId w:val="3"/>
  </w:num>
  <w:num w:numId="47" w16cid:durableId="828787579">
    <w:abstractNumId w:val="15"/>
  </w:num>
  <w:num w:numId="48" w16cid:durableId="550074444">
    <w:abstractNumId w:val="87"/>
  </w:num>
  <w:num w:numId="49" w16cid:durableId="1548833736">
    <w:abstractNumId w:val="52"/>
  </w:num>
  <w:num w:numId="50" w16cid:durableId="1378746714">
    <w:abstractNumId w:val="43"/>
  </w:num>
  <w:num w:numId="51" w16cid:durableId="857623005">
    <w:abstractNumId w:val="22"/>
  </w:num>
  <w:num w:numId="52" w16cid:durableId="694116960">
    <w:abstractNumId w:val="61"/>
  </w:num>
  <w:num w:numId="53" w16cid:durableId="984161467">
    <w:abstractNumId w:val="66"/>
  </w:num>
  <w:num w:numId="54" w16cid:durableId="1181966134">
    <w:abstractNumId w:val="62"/>
  </w:num>
  <w:num w:numId="55" w16cid:durableId="107697230">
    <w:abstractNumId w:val="91"/>
  </w:num>
  <w:num w:numId="56" w16cid:durableId="1034309009">
    <w:abstractNumId w:val="76"/>
  </w:num>
  <w:num w:numId="57" w16cid:durableId="825900906">
    <w:abstractNumId w:val="29"/>
  </w:num>
  <w:num w:numId="58" w16cid:durableId="289746655">
    <w:abstractNumId w:val="77"/>
  </w:num>
  <w:num w:numId="59" w16cid:durableId="266472573">
    <w:abstractNumId w:val="84"/>
  </w:num>
  <w:num w:numId="60" w16cid:durableId="754281885">
    <w:abstractNumId w:val="85"/>
  </w:num>
  <w:num w:numId="61" w16cid:durableId="1749035513">
    <w:abstractNumId w:val="64"/>
  </w:num>
  <w:num w:numId="62" w16cid:durableId="1308784925">
    <w:abstractNumId w:val="20"/>
  </w:num>
  <w:num w:numId="63" w16cid:durableId="732386976">
    <w:abstractNumId w:val="6"/>
  </w:num>
  <w:num w:numId="64" w16cid:durableId="162823582">
    <w:abstractNumId w:val="13"/>
  </w:num>
  <w:num w:numId="65" w16cid:durableId="595558238">
    <w:abstractNumId w:val="82"/>
  </w:num>
  <w:num w:numId="66" w16cid:durableId="797647915">
    <w:abstractNumId w:val="33"/>
  </w:num>
  <w:num w:numId="67" w16cid:durableId="404767805">
    <w:abstractNumId w:val="86"/>
  </w:num>
  <w:num w:numId="68" w16cid:durableId="37171963">
    <w:abstractNumId w:val="78"/>
  </w:num>
  <w:num w:numId="69" w16cid:durableId="188419084">
    <w:abstractNumId w:val="70"/>
  </w:num>
  <w:num w:numId="70" w16cid:durableId="1342930310">
    <w:abstractNumId w:val="69"/>
  </w:num>
  <w:num w:numId="71" w16cid:durableId="533269462">
    <w:abstractNumId w:val="58"/>
  </w:num>
  <w:num w:numId="72" w16cid:durableId="1249316511">
    <w:abstractNumId w:val="49"/>
  </w:num>
  <w:num w:numId="73" w16cid:durableId="1000697988">
    <w:abstractNumId w:val="4"/>
  </w:num>
  <w:num w:numId="74" w16cid:durableId="1592157470">
    <w:abstractNumId w:val="9"/>
  </w:num>
  <w:num w:numId="75" w16cid:durableId="1642228309">
    <w:abstractNumId w:val="83"/>
  </w:num>
  <w:num w:numId="76" w16cid:durableId="428545327">
    <w:abstractNumId w:val="25"/>
  </w:num>
  <w:num w:numId="77" w16cid:durableId="567881685">
    <w:abstractNumId w:val="24"/>
  </w:num>
  <w:num w:numId="78" w16cid:durableId="1097209308">
    <w:abstractNumId w:val="75"/>
  </w:num>
  <w:num w:numId="79" w16cid:durableId="562566100">
    <w:abstractNumId w:val="27"/>
  </w:num>
  <w:num w:numId="80" w16cid:durableId="1247377788">
    <w:abstractNumId w:val="34"/>
  </w:num>
  <w:num w:numId="81" w16cid:durableId="1961253683">
    <w:abstractNumId w:val="28"/>
  </w:num>
  <w:num w:numId="82" w16cid:durableId="875043942">
    <w:abstractNumId w:val="79"/>
  </w:num>
  <w:num w:numId="83" w16cid:durableId="995642615">
    <w:abstractNumId w:val="71"/>
  </w:num>
  <w:num w:numId="84" w16cid:durableId="198934249">
    <w:abstractNumId w:val="11"/>
  </w:num>
  <w:num w:numId="85" w16cid:durableId="174198433">
    <w:abstractNumId w:val="88"/>
  </w:num>
  <w:num w:numId="86" w16cid:durableId="1811436055">
    <w:abstractNumId w:val="0"/>
  </w:num>
  <w:num w:numId="87" w16cid:durableId="1345286065">
    <w:abstractNumId w:val="32"/>
  </w:num>
  <w:num w:numId="88" w16cid:durableId="711734455">
    <w:abstractNumId w:val="21"/>
  </w:num>
  <w:num w:numId="89" w16cid:durableId="691298078">
    <w:abstractNumId w:val="35"/>
  </w:num>
  <w:num w:numId="90" w16cid:durableId="346634946">
    <w:abstractNumId w:val="51"/>
  </w:num>
  <w:num w:numId="91" w16cid:durableId="238712167">
    <w:abstractNumId w:val="55"/>
  </w:num>
  <w:num w:numId="92" w16cid:durableId="90250286">
    <w:abstractNumId w:val="36"/>
  </w:num>
  <w:num w:numId="93" w16cid:durableId="1399205998">
    <w:abstractNumId w:val="60"/>
  </w:num>
  <w:num w:numId="94" w16cid:durableId="623854175">
    <w:abstractNumId w:val="8"/>
  </w:num>
  <w:num w:numId="95" w16cid:durableId="280890302">
    <w:abstractNumId w:val="38"/>
  </w:num>
  <w:num w:numId="96" w16cid:durableId="9351396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06279"/>
    <w:rsid w:val="00011F27"/>
    <w:rsid w:val="000262C7"/>
    <w:rsid w:val="00034F08"/>
    <w:rsid w:val="00042E66"/>
    <w:rsid w:val="00044F52"/>
    <w:rsid w:val="0006353A"/>
    <w:rsid w:val="00074F62"/>
    <w:rsid w:val="0008178C"/>
    <w:rsid w:val="000847E4"/>
    <w:rsid w:val="00094F62"/>
    <w:rsid w:val="0009768F"/>
    <w:rsid w:val="000B4EE7"/>
    <w:rsid w:val="000B654B"/>
    <w:rsid w:val="000C359A"/>
    <w:rsid w:val="000D63EB"/>
    <w:rsid w:val="000E50A3"/>
    <w:rsid w:val="000F06D9"/>
    <w:rsid w:val="000F3701"/>
    <w:rsid w:val="000F46DA"/>
    <w:rsid w:val="00111D99"/>
    <w:rsid w:val="00113DEF"/>
    <w:rsid w:val="00114566"/>
    <w:rsid w:val="00114B0A"/>
    <w:rsid w:val="00116CC2"/>
    <w:rsid w:val="00116F36"/>
    <w:rsid w:val="00117BBD"/>
    <w:rsid w:val="00122CDE"/>
    <w:rsid w:val="00123F1C"/>
    <w:rsid w:val="00150EEF"/>
    <w:rsid w:val="001615A6"/>
    <w:rsid w:val="001673CB"/>
    <w:rsid w:val="0016760F"/>
    <w:rsid w:val="001756D7"/>
    <w:rsid w:val="00180545"/>
    <w:rsid w:val="0018401D"/>
    <w:rsid w:val="001A40E4"/>
    <w:rsid w:val="001F2CA4"/>
    <w:rsid w:val="00202C90"/>
    <w:rsid w:val="00202E13"/>
    <w:rsid w:val="00214397"/>
    <w:rsid w:val="00231219"/>
    <w:rsid w:val="00234019"/>
    <w:rsid w:val="002417E8"/>
    <w:rsid w:val="00255F2C"/>
    <w:rsid w:val="00274435"/>
    <w:rsid w:val="00275F8B"/>
    <w:rsid w:val="00280C4A"/>
    <w:rsid w:val="00291E19"/>
    <w:rsid w:val="00292A2C"/>
    <w:rsid w:val="002A3A7E"/>
    <w:rsid w:val="002A4D3F"/>
    <w:rsid w:val="002A5C15"/>
    <w:rsid w:val="002B3632"/>
    <w:rsid w:val="002F0F1A"/>
    <w:rsid w:val="002F5211"/>
    <w:rsid w:val="00300523"/>
    <w:rsid w:val="003020F0"/>
    <w:rsid w:val="00315C59"/>
    <w:rsid w:val="003206D5"/>
    <w:rsid w:val="00321275"/>
    <w:rsid w:val="00331D8C"/>
    <w:rsid w:val="00332A94"/>
    <w:rsid w:val="0034583D"/>
    <w:rsid w:val="00346139"/>
    <w:rsid w:val="00353F2E"/>
    <w:rsid w:val="0036608A"/>
    <w:rsid w:val="00371E6B"/>
    <w:rsid w:val="00374EBD"/>
    <w:rsid w:val="003763B1"/>
    <w:rsid w:val="003847F0"/>
    <w:rsid w:val="00384A86"/>
    <w:rsid w:val="003C2DB3"/>
    <w:rsid w:val="003C4302"/>
    <w:rsid w:val="003D60C1"/>
    <w:rsid w:val="003E6210"/>
    <w:rsid w:val="00403822"/>
    <w:rsid w:val="00413BAD"/>
    <w:rsid w:val="00420B1F"/>
    <w:rsid w:val="0043030A"/>
    <w:rsid w:val="0044763C"/>
    <w:rsid w:val="004516CB"/>
    <w:rsid w:val="004745B9"/>
    <w:rsid w:val="00474C13"/>
    <w:rsid w:val="00476F14"/>
    <w:rsid w:val="004774F3"/>
    <w:rsid w:val="004832E8"/>
    <w:rsid w:val="004901B3"/>
    <w:rsid w:val="004A24C5"/>
    <w:rsid w:val="004B1B41"/>
    <w:rsid w:val="004B4702"/>
    <w:rsid w:val="004D1E0A"/>
    <w:rsid w:val="004D2065"/>
    <w:rsid w:val="004E511A"/>
    <w:rsid w:val="004E57EF"/>
    <w:rsid w:val="004E7AC8"/>
    <w:rsid w:val="00500186"/>
    <w:rsid w:val="00554B46"/>
    <w:rsid w:val="0056394A"/>
    <w:rsid w:val="0056584B"/>
    <w:rsid w:val="005658A7"/>
    <w:rsid w:val="005659E8"/>
    <w:rsid w:val="00572FF5"/>
    <w:rsid w:val="005A4874"/>
    <w:rsid w:val="005C0D9E"/>
    <w:rsid w:val="005C28C1"/>
    <w:rsid w:val="005D3AF8"/>
    <w:rsid w:val="005D5005"/>
    <w:rsid w:val="005D50A8"/>
    <w:rsid w:val="005D6BC5"/>
    <w:rsid w:val="005E6AE1"/>
    <w:rsid w:val="005E79F9"/>
    <w:rsid w:val="005E7E79"/>
    <w:rsid w:val="005F2102"/>
    <w:rsid w:val="006307ED"/>
    <w:rsid w:val="0064124D"/>
    <w:rsid w:val="00643C3D"/>
    <w:rsid w:val="0064788B"/>
    <w:rsid w:val="0066696D"/>
    <w:rsid w:val="006922F8"/>
    <w:rsid w:val="006A1654"/>
    <w:rsid w:val="006A3F42"/>
    <w:rsid w:val="006B077D"/>
    <w:rsid w:val="006C4B68"/>
    <w:rsid w:val="006C5AB8"/>
    <w:rsid w:val="006E12DD"/>
    <w:rsid w:val="006F1817"/>
    <w:rsid w:val="007023B4"/>
    <w:rsid w:val="007138B3"/>
    <w:rsid w:val="00727F84"/>
    <w:rsid w:val="00743E2F"/>
    <w:rsid w:val="00744299"/>
    <w:rsid w:val="00750CB4"/>
    <w:rsid w:val="00760D7E"/>
    <w:rsid w:val="00773CB4"/>
    <w:rsid w:val="00787077"/>
    <w:rsid w:val="00793747"/>
    <w:rsid w:val="007A38EB"/>
    <w:rsid w:val="007A47ED"/>
    <w:rsid w:val="007A7F3D"/>
    <w:rsid w:val="007C10F4"/>
    <w:rsid w:val="007C1B81"/>
    <w:rsid w:val="007C3C28"/>
    <w:rsid w:val="007D4A5F"/>
    <w:rsid w:val="007D6C87"/>
    <w:rsid w:val="007D794A"/>
    <w:rsid w:val="007E121F"/>
    <w:rsid w:val="007F2E11"/>
    <w:rsid w:val="00804AD9"/>
    <w:rsid w:val="00813F1C"/>
    <w:rsid w:val="00830BC2"/>
    <w:rsid w:val="0083181F"/>
    <w:rsid w:val="00834FB1"/>
    <w:rsid w:val="00852B23"/>
    <w:rsid w:val="008601C0"/>
    <w:rsid w:val="00863D69"/>
    <w:rsid w:val="00873913"/>
    <w:rsid w:val="00881864"/>
    <w:rsid w:val="00890F75"/>
    <w:rsid w:val="00892677"/>
    <w:rsid w:val="008C0829"/>
    <w:rsid w:val="008C0989"/>
    <w:rsid w:val="008C73DF"/>
    <w:rsid w:val="008C7C83"/>
    <w:rsid w:val="008D558D"/>
    <w:rsid w:val="008D69D6"/>
    <w:rsid w:val="008E4517"/>
    <w:rsid w:val="008E6F84"/>
    <w:rsid w:val="008F2058"/>
    <w:rsid w:val="00905571"/>
    <w:rsid w:val="0091364F"/>
    <w:rsid w:val="0091429A"/>
    <w:rsid w:val="00915BC0"/>
    <w:rsid w:val="009217B3"/>
    <w:rsid w:val="009249E1"/>
    <w:rsid w:val="00926695"/>
    <w:rsid w:val="0093305D"/>
    <w:rsid w:val="009365CA"/>
    <w:rsid w:val="00936B05"/>
    <w:rsid w:val="009432D5"/>
    <w:rsid w:val="00945D94"/>
    <w:rsid w:val="009677B3"/>
    <w:rsid w:val="00970E30"/>
    <w:rsid w:val="00973316"/>
    <w:rsid w:val="009A1EAD"/>
    <w:rsid w:val="009B08B9"/>
    <w:rsid w:val="009E2D4D"/>
    <w:rsid w:val="009F4421"/>
    <w:rsid w:val="00A10D2B"/>
    <w:rsid w:val="00A12D5E"/>
    <w:rsid w:val="00A167B7"/>
    <w:rsid w:val="00A32609"/>
    <w:rsid w:val="00A34308"/>
    <w:rsid w:val="00A3482F"/>
    <w:rsid w:val="00A36E1F"/>
    <w:rsid w:val="00A50523"/>
    <w:rsid w:val="00A65896"/>
    <w:rsid w:val="00A66148"/>
    <w:rsid w:val="00A76C97"/>
    <w:rsid w:val="00A85D31"/>
    <w:rsid w:val="00A938D6"/>
    <w:rsid w:val="00A97827"/>
    <w:rsid w:val="00AC1D12"/>
    <w:rsid w:val="00AD6C5E"/>
    <w:rsid w:val="00AE241D"/>
    <w:rsid w:val="00AE3B13"/>
    <w:rsid w:val="00AE5467"/>
    <w:rsid w:val="00AF4B5C"/>
    <w:rsid w:val="00B0175F"/>
    <w:rsid w:val="00B075B0"/>
    <w:rsid w:val="00B1357C"/>
    <w:rsid w:val="00B34645"/>
    <w:rsid w:val="00B371B7"/>
    <w:rsid w:val="00B926FE"/>
    <w:rsid w:val="00B95D07"/>
    <w:rsid w:val="00BA14AB"/>
    <w:rsid w:val="00BC00A2"/>
    <w:rsid w:val="00BD5341"/>
    <w:rsid w:val="00BE3DEE"/>
    <w:rsid w:val="00BF4245"/>
    <w:rsid w:val="00C027F5"/>
    <w:rsid w:val="00C1775A"/>
    <w:rsid w:val="00C3554E"/>
    <w:rsid w:val="00C40690"/>
    <w:rsid w:val="00C4161F"/>
    <w:rsid w:val="00C55C55"/>
    <w:rsid w:val="00C61D5D"/>
    <w:rsid w:val="00C708E2"/>
    <w:rsid w:val="00C718B1"/>
    <w:rsid w:val="00C73984"/>
    <w:rsid w:val="00C906E6"/>
    <w:rsid w:val="00CA4E4A"/>
    <w:rsid w:val="00CA57C7"/>
    <w:rsid w:val="00CB511A"/>
    <w:rsid w:val="00CC31B1"/>
    <w:rsid w:val="00CC63E1"/>
    <w:rsid w:val="00CC6FE1"/>
    <w:rsid w:val="00CD10A3"/>
    <w:rsid w:val="00CD3482"/>
    <w:rsid w:val="00CD49E1"/>
    <w:rsid w:val="00CD54D8"/>
    <w:rsid w:val="00CD5629"/>
    <w:rsid w:val="00CE140B"/>
    <w:rsid w:val="00D10603"/>
    <w:rsid w:val="00D2720E"/>
    <w:rsid w:val="00D43460"/>
    <w:rsid w:val="00D62165"/>
    <w:rsid w:val="00D74026"/>
    <w:rsid w:val="00DA30B8"/>
    <w:rsid w:val="00DB63A5"/>
    <w:rsid w:val="00DC3B0B"/>
    <w:rsid w:val="00DC6CEA"/>
    <w:rsid w:val="00DC7D49"/>
    <w:rsid w:val="00DD0ECA"/>
    <w:rsid w:val="00DE22C1"/>
    <w:rsid w:val="00DE70D2"/>
    <w:rsid w:val="00DF3FB1"/>
    <w:rsid w:val="00E113A3"/>
    <w:rsid w:val="00E1516F"/>
    <w:rsid w:val="00E31346"/>
    <w:rsid w:val="00E339B7"/>
    <w:rsid w:val="00E4365C"/>
    <w:rsid w:val="00E45C4E"/>
    <w:rsid w:val="00E46D8E"/>
    <w:rsid w:val="00E53A63"/>
    <w:rsid w:val="00E56C9F"/>
    <w:rsid w:val="00E56CBF"/>
    <w:rsid w:val="00E718BF"/>
    <w:rsid w:val="00E75F3E"/>
    <w:rsid w:val="00E81DAA"/>
    <w:rsid w:val="00E84831"/>
    <w:rsid w:val="00E977B5"/>
    <w:rsid w:val="00EA218D"/>
    <w:rsid w:val="00EA5347"/>
    <w:rsid w:val="00EB6D64"/>
    <w:rsid w:val="00EC5276"/>
    <w:rsid w:val="00EC53C4"/>
    <w:rsid w:val="00ED1E53"/>
    <w:rsid w:val="00EE1333"/>
    <w:rsid w:val="00EE1977"/>
    <w:rsid w:val="00EE291B"/>
    <w:rsid w:val="00EE453B"/>
    <w:rsid w:val="00EF5B33"/>
    <w:rsid w:val="00EF791B"/>
    <w:rsid w:val="00F0180D"/>
    <w:rsid w:val="00F14611"/>
    <w:rsid w:val="00F147C0"/>
    <w:rsid w:val="00F149A6"/>
    <w:rsid w:val="00F24AF8"/>
    <w:rsid w:val="00F24F4A"/>
    <w:rsid w:val="00F25BBD"/>
    <w:rsid w:val="00F356F3"/>
    <w:rsid w:val="00F43006"/>
    <w:rsid w:val="00F66FA0"/>
    <w:rsid w:val="00F832A8"/>
    <w:rsid w:val="00F84E6C"/>
    <w:rsid w:val="00F86746"/>
    <w:rsid w:val="00F87F92"/>
    <w:rsid w:val="00F91AEC"/>
    <w:rsid w:val="00F91DBC"/>
    <w:rsid w:val="00F972C0"/>
    <w:rsid w:val="00F9740E"/>
    <w:rsid w:val="00FA0EAD"/>
    <w:rsid w:val="00FA568B"/>
    <w:rsid w:val="00FA6BDD"/>
    <w:rsid w:val="00FB186E"/>
    <w:rsid w:val="00FC0451"/>
    <w:rsid w:val="00FD506D"/>
    <w:rsid w:val="00FF01F5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4B68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48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48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0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2"/>
    <w:rPr>
      <w:rFonts w:ascii="Lora" w:hAnsi="Lor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83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5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15</TotalTime>
  <Pages>14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3</cp:revision>
  <dcterms:created xsi:type="dcterms:W3CDTF">2025-01-11T16:06:00Z</dcterms:created>
  <dcterms:modified xsi:type="dcterms:W3CDTF">2025-01-11T16:21:00Z</dcterms:modified>
</cp:coreProperties>
</file>