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107C2995" w:rsidR="00C718B1" w:rsidRPr="00C718B1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C718B1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770392">
        <w:rPr>
          <w:rStyle w:val="BookTitle"/>
          <w:rFonts w:ascii="Lora" w:hAnsi="Lora"/>
          <w:b w:val="0"/>
          <w:bCs/>
          <w:iCs w:val="0"/>
          <w:spacing w:val="0"/>
          <w:sz w:val="70"/>
        </w:rPr>
        <w:t>8</w:t>
      </w:r>
    </w:p>
    <w:p w14:paraId="0E864269" w14:textId="2FC1342B" w:rsidR="00C718B1" w:rsidRPr="00C718B1" w:rsidRDefault="00770392" w:rsidP="00C718B1">
      <w:pPr>
        <w:pStyle w:val="ChapterTitleAVAHEB"/>
      </w:pPr>
      <w:r>
        <w:t>Asynchronous JavaScript</w:t>
      </w:r>
    </w:p>
    <w:p w14:paraId="5A961F0B" w14:textId="77777777" w:rsidR="006E0622" w:rsidRDefault="006E0622" w:rsidP="00933DD8">
      <w:pPr>
        <w:spacing w:after="0"/>
        <w:jc w:val="both"/>
        <w:rPr>
          <w:rFonts w:eastAsia="Cambria" w:cs="Cambria"/>
        </w:rPr>
      </w:pPr>
    </w:p>
    <w:p w14:paraId="67B1969D" w14:textId="77777777" w:rsidR="006E0622" w:rsidRPr="006E0622" w:rsidRDefault="006E0622" w:rsidP="006E0622">
      <w:pPr>
        <w:spacing w:after="0"/>
        <w:jc w:val="both"/>
        <w:rPr>
          <w:rFonts w:eastAsia="Cambria" w:cs="Cambria"/>
          <w:b/>
          <w:bCs/>
        </w:rPr>
      </w:pPr>
      <w:r w:rsidRPr="006E0622">
        <w:rPr>
          <w:rFonts w:eastAsia="Cambria" w:cs="Cambria"/>
          <w:b/>
          <w:bCs/>
        </w:rPr>
        <w:t>Synchronous Code</w:t>
      </w:r>
    </w:p>
    <w:p w14:paraId="14B1E979" w14:textId="765918F7" w:rsidR="006E0622" w:rsidRPr="006E0622" w:rsidRDefault="006E0622" w:rsidP="000B756D">
      <w:pPr>
        <w:numPr>
          <w:ilvl w:val="0"/>
          <w:numId w:val="528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6E0622">
        <w:rPr>
          <w:rFonts w:eastAsia="Cambria" w:cs="Cambria"/>
          <w:b/>
          <w:bCs/>
        </w:rPr>
        <w:t>Example</w:t>
      </w:r>
    </w:p>
    <w:p w14:paraId="0513F4BB" w14:textId="77777777" w:rsidR="006E0622" w:rsidRPr="000B756D" w:rsidRDefault="006E0622" w:rsidP="00316A8C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console.log('Start'); </w:t>
      </w:r>
    </w:p>
    <w:p w14:paraId="69A0656D" w14:textId="77777777" w:rsidR="006E0622" w:rsidRPr="000B756D" w:rsidRDefault="006E0622" w:rsidP="00316A8C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0B756D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B756D">
        <w:rPr>
          <w:rFonts w:ascii="Consolas" w:eastAsia="Cambria" w:hAnsi="Consolas" w:cs="Cambria"/>
          <w:sz w:val="20"/>
          <w:szCs w:val="20"/>
        </w:rPr>
        <w:t>'Processing...');</w:t>
      </w:r>
    </w:p>
    <w:p w14:paraId="2DD288FB" w14:textId="495FF47A" w:rsidR="006E0622" w:rsidRPr="000B756D" w:rsidRDefault="006E0622" w:rsidP="00316A8C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>console.log('End');</w:t>
      </w:r>
    </w:p>
    <w:p w14:paraId="120E99E9" w14:textId="77777777" w:rsidR="006E0622" w:rsidRDefault="006E0622" w:rsidP="006E0622">
      <w:pPr>
        <w:spacing w:after="0"/>
        <w:jc w:val="both"/>
        <w:rPr>
          <w:rFonts w:eastAsia="Cambria" w:cs="Cambria"/>
        </w:rPr>
      </w:pPr>
    </w:p>
    <w:p w14:paraId="35E02E74" w14:textId="27416138" w:rsidR="006E0622" w:rsidRPr="006E0622" w:rsidRDefault="006A718E" w:rsidP="006A718E">
      <w:pPr>
        <w:spacing w:after="0"/>
        <w:jc w:val="both"/>
        <w:rPr>
          <w:rFonts w:eastAsia="Cambria" w:cs="Cambria"/>
        </w:rPr>
      </w:pPr>
      <w:r>
        <w:rPr>
          <w:rFonts w:eastAsia="Cambria" w:cs="Cambria"/>
          <w:b/>
          <w:bCs/>
        </w:rPr>
        <w:t xml:space="preserve">     </w:t>
      </w:r>
      <w:r w:rsidR="006E0622" w:rsidRPr="006E0622">
        <w:rPr>
          <w:rFonts w:eastAsia="Cambria" w:cs="Cambria"/>
          <w:b/>
          <w:bCs/>
        </w:rPr>
        <w:t>Callbacks</w:t>
      </w:r>
      <w:r w:rsidR="006E0622" w:rsidRPr="006E0622">
        <w:rPr>
          <w:rFonts w:eastAsia="Cambria" w:cs="Cambria"/>
        </w:rPr>
        <w:t>: Functions passed as arguments to other functions to execute later.</w:t>
      </w:r>
    </w:p>
    <w:p w14:paraId="26588B76" w14:textId="77777777" w:rsidR="006E0622" w:rsidRPr="000B756D" w:rsidRDefault="006E0622" w:rsidP="00D71AC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>console.log('Start');</w:t>
      </w:r>
    </w:p>
    <w:p w14:paraId="2DEAE744" w14:textId="77777777" w:rsidR="006E0622" w:rsidRPr="000B756D" w:rsidRDefault="006E0622" w:rsidP="00D71AC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B756D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0B756D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B756D">
        <w:rPr>
          <w:rFonts w:ascii="Consolas" w:eastAsia="Cambria" w:hAnsi="Consolas" w:cs="Cambria"/>
          <w:sz w:val="20"/>
          <w:szCs w:val="20"/>
        </w:rPr>
        <w:t xml:space="preserve">() =&gt; console.log('Processing...'), 2000); </w:t>
      </w:r>
    </w:p>
    <w:p w14:paraId="6F91FAC8" w14:textId="27B6D46D" w:rsidR="006E0622" w:rsidRPr="000B756D" w:rsidRDefault="006E0622" w:rsidP="00D71AC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>console.log('End');</w:t>
      </w:r>
    </w:p>
    <w:p w14:paraId="3E98C577" w14:textId="77777777" w:rsidR="00D71AC8" w:rsidRDefault="00D71AC8" w:rsidP="006E0622">
      <w:pPr>
        <w:spacing w:after="0"/>
        <w:jc w:val="both"/>
        <w:rPr>
          <w:rFonts w:eastAsia="Cambria" w:cs="Cambria"/>
          <w:b/>
          <w:bCs/>
        </w:rPr>
      </w:pPr>
    </w:p>
    <w:p w14:paraId="3433D313" w14:textId="447651F6" w:rsidR="006E0622" w:rsidRPr="00D71AC8" w:rsidRDefault="006E0622" w:rsidP="006A718E">
      <w:pPr>
        <w:pStyle w:val="ListParagraph"/>
        <w:spacing w:after="0"/>
        <w:ind w:left="284"/>
        <w:jc w:val="both"/>
        <w:rPr>
          <w:rFonts w:ascii="Lora" w:eastAsia="Cambria" w:hAnsi="Lora" w:cs="Cambria"/>
        </w:rPr>
      </w:pPr>
      <w:r w:rsidRPr="00D71AC8">
        <w:rPr>
          <w:rFonts w:ascii="Lora" w:eastAsia="Cambria" w:hAnsi="Lora" w:cs="Cambria"/>
          <w:b/>
          <w:bCs/>
        </w:rPr>
        <w:t>Promises</w:t>
      </w:r>
      <w:r w:rsidRPr="00D71AC8">
        <w:rPr>
          <w:rFonts w:ascii="Lora" w:eastAsia="Cambria" w:hAnsi="Lora" w:cs="Cambria"/>
        </w:rPr>
        <w:t>: Objects representing the eventual completion or failure of an asynchronous operation.</w:t>
      </w:r>
    </w:p>
    <w:p w14:paraId="429AC00B" w14:textId="77777777" w:rsidR="006E0622" w:rsidRDefault="006E0622" w:rsidP="006E0622">
      <w:pPr>
        <w:spacing w:after="0"/>
        <w:jc w:val="both"/>
        <w:rPr>
          <w:rFonts w:eastAsia="Cambria" w:cs="Cambria"/>
        </w:rPr>
      </w:pPr>
    </w:p>
    <w:p w14:paraId="2FF15A45" w14:textId="77777777" w:rsidR="006E0622" w:rsidRPr="000B756D" w:rsidRDefault="006E0622" w:rsidP="00D71AC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>console.log('Start');</w:t>
      </w:r>
    </w:p>
    <w:p w14:paraId="5920D0B2" w14:textId="77777777" w:rsidR="006E0622" w:rsidRPr="000B756D" w:rsidRDefault="006E0622" w:rsidP="00D71AC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0B756D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B756D">
        <w:rPr>
          <w:rFonts w:ascii="Consolas" w:eastAsia="Cambria" w:hAnsi="Consolas" w:cs="Cambria"/>
          <w:sz w:val="20"/>
          <w:szCs w:val="20"/>
        </w:rPr>
        <w:t xml:space="preserve"> promise = new Promise((resolve) =&gt; {</w:t>
      </w:r>
    </w:p>
    <w:p w14:paraId="5AF32F61" w14:textId="77777777" w:rsidR="006E0622" w:rsidRPr="000B756D" w:rsidRDefault="006E0622" w:rsidP="00D71AC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0B756D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0B756D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B756D">
        <w:rPr>
          <w:rFonts w:ascii="Consolas" w:eastAsia="Cambria" w:hAnsi="Consolas" w:cs="Cambria"/>
          <w:sz w:val="20"/>
          <w:szCs w:val="20"/>
        </w:rPr>
        <w:t>() =&gt; resolve('Processing...'), 2000);</w:t>
      </w:r>
    </w:p>
    <w:p w14:paraId="3E6D7999" w14:textId="77777777" w:rsidR="006E0622" w:rsidRPr="000B756D" w:rsidRDefault="006E0622" w:rsidP="00D71AC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>});</w:t>
      </w:r>
    </w:p>
    <w:p w14:paraId="08DEC8DD" w14:textId="77777777" w:rsidR="006E0622" w:rsidRPr="000B756D" w:rsidRDefault="006E0622" w:rsidP="00D71AC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B756D">
        <w:rPr>
          <w:rFonts w:ascii="Consolas" w:eastAsia="Cambria" w:hAnsi="Consolas" w:cs="Cambria"/>
          <w:sz w:val="20"/>
          <w:szCs w:val="20"/>
        </w:rPr>
        <w:t>promise.then</w:t>
      </w:r>
      <w:proofErr w:type="spellEnd"/>
      <w:proofErr w:type="gramEnd"/>
      <w:r w:rsidRPr="000B756D">
        <w:rPr>
          <w:rFonts w:ascii="Consolas" w:eastAsia="Cambria" w:hAnsi="Consolas" w:cs="Cambria"/>
          <w:sz w:val="20"/>
          <w:szCs w:val="20"/>
        </w:rPr>
        <w:t>(console.log);</w:t>
      </w:r>
    </w:p>
    <w:p w14:paraId="6472C28D" w14:textId="65CC7770" w:rsidR="006E0622" w:rsidRPr="000B756D" w:rsidRDefault="006E0622" w:rsidP="00D71AC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>console.log('End');</w:t>
      </w:r>
    </w:p>
    <w:p w14:paraId="063B4B5F" w14:textId="77777777" w:rsidR="006E0622" w:rsidRDefault="006E0622" w:rsidP="006E0622">
      <w:pPr>
        <w:spacing w:after="0"/>
        <w:jc w:val="both"/>
        <w:rPr>
          <w:rFonts w:eastAsia="Cambria" w:cs="Cambria"/>
        </w:rPr>
      </w:pPr>
    </w:p>
    <w:p w14:paraId="4732B942" w14:textId="30244B1F" w:rsidR="006E0622" w:rsidRPr="00C012E8" w:rsidRDefault="006E0622" w:rsidP="006A718E">
      <w:pPr>
        <w:pStyle w:val="ListParagraph"/>
        <w:spacing w:after="0"/>
        <w:ind w:left="284"/>
        <w:jc w:val="both"/>
        <w:rPr>
          <w:rFonts w:ascii="Lora" w:eastAsia="Cambria" w:hAnsi="Lora" w:cs="Cambria"/>
        </w:rPr>
      </w:pPr>
      <w:r w:rsidRPr="00C012E8">
        <w:rPr>
          <w:rFonts w:ascii="Lora" w:eastAsia="Cambria" w:hAnsi="Lora" w:cs="Cambria"/>
          <w:b/>
          <w:bCs/>
        </w:rPr>
        <w:t>Async/Await</w:t>
      </w:r>
      <w:r w:rsidRPr="00C012E8">
        <w:rPr>
          <w:rFonts w:ascii="Lora" w:eastAsia="Cambria" w:hAnsi="Lora" w:cs="Cambria"/>
        </w:rPr>
        <w:t>: Simplifies asynchronous code by allowing it to be written as if it were synchronous.</w:t>
      </w:r>
    </w:p>
    <w:p w14:paraId="6091CE59" w14:textId="77777777" w:rsidR="006E0622" w:rsidRPr="000B756D" w:rsidRDefault="006E0622" w:rsidP="00C012E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0B756D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B756D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B756D">
        <w:rPr>
          <w:rFonts w:ascii="Consolas" w:eastAsia="Cambria" w:hAnsi="Consolas" w:cs="Cambria"/>
          <w:sz w:val="20"/>
          <w:szCs w:val="20"/>
        </w:rPr>
        <w:t>) {</w:t>
      </w:r>
    </w:p>
    <w:p w14:paraId="54A60738" w14:textId="77777777" w:rsidR="006E0622" w:rsidRPr="000B756D" w:rsidRDefault="006E0622" w:rsidP="00C012E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    console.log('Start');</w:t>
      </w:r>
    </w:p>
    <w:p w14:paraId="006FD5DA" w14:textId="77777777" w:rsidR="006E0622" w:rsidRPr="000B756D" w:rsidRDefault="006E0622" w:rsidP="00C012E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B756D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B756D">
        <w:rPr>
          <w:rFonts w:ascii="Consolas" w:eastAsia="Cambria" w:hAnsi="Consolas" w:cs="Cambria"/>
          <w:sz w:val="20"/>
          <w:szCs w:val="20"/>
        </w:rPr>
        <w:t xml:space="preserve"> result = await new Promise((resolve) =&gt; </w:t>
      </w:r>
    </w:p>
    <w:p w14:paraId="5D6BABE3" w14:textId="77777777" w:rsidR="006E0622" w:rsidRPr="000B756D" w:rsidRDefault="006E0622" w:rsidP="00C012E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0B756D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0B756D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B756D">
        <w:rPr>
          <w:rFonts w:ascii="Consolas" w:eastAsia="Cambria" w:hAnsi="Consolas" w:cs="Cambria"/>
          <w:sz w:val="20"/>
          <w:szCs w:val="20"/>
        </w:rPr>
        <w:t>() =&gt; resolve('Processing...'), 2000)</w:t>
      </w:r>
    </w:p>
    <w:p w14:paraId="06AE1D4E" w14:textId="77777777" w:rsidR="006E0622" w:rsidRPr="000B756D" w:rsidRDefault="006E0622" w:rsidP="00C012E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    );</w:t>
      </w:r>
    </w:p>
    <w:p w14:paraId="60A6DF3F" w14:textId="77777777" w:rsidR="006E0622" w:rsidRPr="000B756D" w:rsidRDefault="006E0622" w:rsidP="00C012E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    console.log(result);</w:t>
      </w:r>
    </w:p>
    <w:p w14:paraId="7CCF70A4" w14:textId="77777777" w:rsidR="006E0622" w:rsidRPr="000B756D" w:rsidRDefault="006E0622" w:rsidP="00C012E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    console.log('End');</w:t>
      </w:r>
    </w:p>
    <w:p w14:paraId="3D212DFA" w14:textId="77777777" w:rsidR="006E0622" w:rsidRPr="000B756D" w:rsidRDefault="006E0622" w:rsidP="00C012E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>}</w:t>
      </w:r>
    </w:p>
    <w:p w14:paraId="7E443C24" w14:textId="3CEDA6F6" w:rsidR="006E0622" w:rsidRPr="000B756D" w:rsidRDefault="006E0622" w:rsidP="00C012E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B756D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B756D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B756D">
        <w:rPr>
          <w:rFonts w:ascii="Consolas" w:eastAsia="Cambria" w:hAnsi="Consolas" w:cs="Cambria"/>
          <w:sz w:val="20"/>
          <w:szCs w:val="20"/>
        </w:rPr>
        <w:t>);</w:t>
      </w:r>
    </w:p>
    <w:p w14:paraId="02E0A381" w14:textId="77777777" w:rsidR="006E0622" w:rsidRDefault="006E0622" w:rsidP="006E0622">
      <w:pPr>
        <w:spacing w:after="0"/>
        <w:jc w:val="both"/>
        <w:rPr>
          <w:rFonts w:eastAsia="Cambria" w:cs="Cambria"/>
        </w:rPr>
      </w:pPr>
    </w:p>
    <w:p w14:paraId="29F7BC62" w14:textId="77777777" w:rsidR="006E0622" w:rsidRDefault="006E0622" w:rsidP="006E0622">
      <w:pPr>
        <w:spacing w:after="0"/>
        <w:jc w:val="both"/>
        <w:rPr>
          <w:rFonts w:eastAsia="Cambria" w:cs="Cambria"/>
        </w:rPr>
      </w:pPr>
    </w:p>
    <w:p w14:paraId="7C9DB274" w14:textId="77777777" w:rsidR="006E0622" w:rsidRPr="006E0622" w:rsidRDefault="006E0622" w:rsidP="006E0622">
      <w:pPr>
        <w:spacing w:after="0"/>
        <w:jc w:val="both"/>
        <w:rPr>
          <w:rFonts w:eastAsia="Cambria" w:cs="Cambria"/>
          <w:b/>
          <w:bCs/>
        </w:rPr>
      </w:pPr>
      <w:r w:rsidRPr="006E0622">
        <w:rPr>
          <w:rFonts w:eastAsia="Cambria" w:cs="Cambria"/>
          <w:b/>
          <w:bCs/>
        </w:rPr>
        <w:t>Challenges of Asynchronous Code</w:t>
      </w:r>
    </w:p>
    <w:p w14:paraId="48D40B12" w14:textId="77777777" w:rsidR="006E0622" w:rsidRPr="006E0622" w:rsidRDefault="006E0622" w:rsidP="00F770CF">
      <w:pPr>
        <w:numPr>
          <w:ilvl w:val="0"/>
          <w:numId w:val="535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6E0622">
        <w:rPr>
          <w:rFonts w:eastAsia="Cambria" w:cs="Cambria"/>
          <w:b/>
          <w:bCs/>
        </w:rPr>
        <w:t>Callback Hell</w:t>
      </w:r>
      <w:r w:rsidRPr="006E0622">
        <w:rPr>
          <w:rFonts w:eastAsia="Cambria" w:cs="Cambria"/>
        </w:rPr>
        <w:t>: Nested callbacks become hard to manage and read:</w:t>
      </w:r>
    </w:p>
    <w:p w14:paraId="24946DF2" w14:textId="77777777" w:rsidR="006E0622" w:rsidRPr="000B756D" w:rsidRDefault="006E0622" w:rsidP="006E062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0B756D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B756D">
        <w:rPr>
          <w:rFonts w:ascii="Consolas" w:eastAsia="Cambria" w:hAnsi="Consolas" w:cs="Cambria"/>
          <w:sz w:val="20"/>
          <w:szCs w:val="20"/>
        </w:rPr>
        <w:t>((data) =&gt; {</w:t>
      </w:r>
    </w:p>
    <w:p w14:paraId="6D4AB268" w14:textId="77777777" w:rsidR="006E0622" w:rsidRPr="000B756D" w:rsidRDefault="006E0622" w:rsidP="006E062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lastRenderedPageBreak/>
        <w:t xml:space="preserve">    </w:t>
      </w:r>
      <w:proofErr w:type="spellStart"/>
      <w:proofErr w:type="gramStart"/>
      <w:r w:rsidRPr="000B756D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0B756D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B756D">
        <w:rPr>
          <w:rFonts w:ascii="Consolas" w:eastAsia="Cambria" w:hAnsi="Consolas" w:cs="Cambria"/>
          <w:sz w:val="20"/>
          <w:szCs w:val="20"/>
        </w:rPr>
        <w:t>data, (result) =&gt; {</w:t>
      </w:r>
    </w:p>
    <w:p w14:paraId="65AB2349" w14:textId="77777777" w:rsidR="006E0622" w:rsidRPr="000B756D" w:rsidRDefault="006E0622" w:rsidP="006E062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0B756D">
        <w:rPr>
          <w:rFonts w:ascii="Consolas" w:eastAsia="Cambria" w:hAnsi="Consolas" w:cs="Cambria"/>
          <w:sz w:val="20"/>
          <w:szCs w:val="20"/>
        </w:rPr>
        <w:t>saveData</w:t>
      </w:r>
      <w:proofErr w:type="spellEnd"/>
      <w:r w:rsidRPr="000B756D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B756D">
        <w:rPr>
          <w:rFonts w:ascii="Consolas" w:eastAsia="Cambria" w:hAnsi="Consolas" w:cs="Cambria"/>
          <w:sz w:val="20"/>
          <w:szCs w:val="20"/>
        </w:rPr>
        <w:t>result, (success) =&gt; {</w:t>
      </w:r>
    </w:p>
    <w:p w14:paraId="717589BF" w14:textId="77777777" w:rsidR="006E0622" w:rsidRPr="000B756D" w:rsidRDefault="006E0622" w:rsidP="006E062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            console.log('Done');</w:t>
      </w:r>
    </w:p>
    <w:p w14:paraId="4532699C" w14:textId="77777777" w:rsidR="006E0622" w:rsidRPr="000B756D" w:rsidRDefault="006E0622" w:rsidP="006E062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        });</w:t>
      </w:r>
    </w:p>
    <w:p w14:paraId="3A0A5E03" w14:textId="77777777" w:rsidR="006E0622" w:rsidRPr="000B756D" w:rsidRDefault="006E0622" w:rsidP="006E062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4AF4341A" w14:textId="3AC578D9" w:rsidR="006E0622" w:rsidRPr="000B756D" w:rsidRDefault="006E0622" w:rsidP="006E062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B756D">
        <w:rPr>
          <w:rFonts w:ascii="Consolas" w:eastAsia="Cambria" w:hAnsi="Consolas" w:cs="Cambria"/>
          <w:sz w:val="20"/>
          <w:szCs w:val="20"/>
        </w:rPr>
        <w:t>});</w:t>
      </w:r>
    </w:p>
    <w:p w14:paraId="2E022D1B" w14:textId="77777777" w:rsidR="006E0622" w:rsidRDefault="006E0622" w:rsidP="006E0622">
      <w:pPr>
        <w:spacing w:after="0"/>
        <w:jc w:val="both"/>
        <w:rPr>
          <w:rFonts w:eastAsia="Cambria" w:cs="Cambria"/>
        </w:rPr>
      </w:pPr>
    </w:p>
    <w:p w14:paraId="5E5F44FC" w14:textId="77777777" w:rsidR="00822864" w:rsidRPr="00822864" w:rsidRDefault="00822864" w:rsidP="00822864">
      <w:pPr>
        <w:spacing w:after="0"/>
        <w:jc w:val="both"/>
        <w:rPr>
          <w:rFonts w:eastAsia="Cambria" w:cs="Cambria"/>
          <w:b/>
          <w:bCs/>
        </w:rPr>
      </w:pPr>
      <w:r w:rsidRPr="00822864">
        <w:rPr>
          <w:rFonts w:eastAsia="Cambria" w:cs="Cambria"/>
          <w:b/>
          <w:bCs/>
        </w:rPr>
        <w:t>Example: Using a Callback</w:t>
      </w:r>
    </w:p>
    <w:p w14:paraId="05F0F2CD" w14:textId="77777777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(callback) {</w:t>
      </w:r>
    </w:p>
    <w:p w14:paraId="079F4325" w14:textId="77777777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5661C2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() =&gt; {</w:t>
      </w:r>
    </w:p>
    <w:p w14:paraId="03DF9D6A" w14:textId="77777777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5661C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'Data fetched');</w:t>
      </w:r>
    </w:p>
    <w:p w14:paraId="34A69D1D" w14:textId="77777777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    callback('Data');</w:t>
      </w:r>
    </w:p>
    <w:p w14:paraId="76E61E73" w14:textId="77777777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}, 1000);</w:t>
      </w:r>
    </w:p>
    <w:p w14:paraId="752B1577" w14:textId="77777777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>}</w:t>
      </w:r>
    </w:p>
    <w:p w14:paraId="10E36175" w14:textId="77777777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E1E7647" w14:textId="77777777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(data) {</w:t>
      </w:r>
    </w:p>
    <w:p w14:paraId="71AC8B82" w14:textId="77777777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5661C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'Processing:', data);</w:t>
      </w:r>
    </w:p>
    <w:p w14:paraId="0370F50A" w14:textId="77777777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>}</w:t>
      </w:r>
    </w:p>
    <w:p w14:paraId="1F752905" w14:textId="77777777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3E4E98E" w14:textId="6CB37AFB" w:rsidR="00822864" w:rsidRPr="005661C2" w:rsidRDefault="00822864" w:rsidP="005661C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5661C2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);</w:t>
      </w:r>
    </w:p>
    <w:p w14:paraId="5F22C236" w14:textId="77777777" w:rsidR="00822864" w:rsidRDefault="00822864" w:rsidP="00822864">
      <w:pPr>
        <w:spacing w:after="0"/>
        <w:jc w:val="both"/>
        <w:rPr>
          <w:rFonts w:eastAsia="Cambria" w:cs="Cambria"/>
        </w:rPr>
      </w:pPr>
    </w:p>
    <w:p w14:paraId="413A502F" w14:textId="77777777" w:rsidR="00822864" w:rsidRPr="00822864" w:rsidRDefault="00822864" w:rsidP="00822864">
      <w:pPr>
        <w:spacing w:after="0"/>
        <w:jc w:val="both"/>
        <w:rPr>
          <w:rFonts w:eastAsia="Cambria" w:cs="Cambria"/>
          <w:b/>
          <w:bCs/>
        </w:rPr>
      </w:pPr>
      <w:r w:rsidRPr="00822864">
        <w:rPr>
          <w:rFonts w:eastAsia="Cambria" w:cs="Cambria"/>
          <w:b/>
          <w:bCs/>
        </w:rPr>
        <w:t>Example of Callback Hell</w:t>
      </w:r>
    </w:p>
    <w:p w14:paraId="2E808D06" w14:textId="77777777" w:rsidR="005661C2" w:rsidRPr="00822864" w:rsidRDefault="005661C2" w:rsidP="005661C2">
      <w:pPr>
        <w:spacing w:after="0"/>
        <w:ind w:left="720"/>
        <w:jc w:val="both"/>
        <w:rPr>
          <w:rFonts w:eastAsia="Cambria" w:cs="Cambria"/>
        </w:rPr>
      </w:pPr>
    </w:p>
    <w:p w14:paraId="6595E5B5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5661C2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((data) =&gt; {</w:t>
      </w:r>
    </w:p>
    <w:p w14:paraId="429A38FB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5661C2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data, (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processedData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) =&gt; {</w:t>
      </w:r>
    </w:p>
    <w:p w14:paraId="3188C210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5661C2">
        <w:rPr>
          <w:rFonts w:ascii="Consolas" w:eastAsia="Cambria" w:hAnsi="Consolas" w:cs="Cambria"/>
          <w:sz w:val="20"/>
          <w:szCs w:val="20"/>
        </w:rPr>
        <w:t>saveData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5661C2">
        <w:rPr>
          <w:rFonts w:ascii="Consolas" w:eastAsia="Cambria" w:hAnsi="Consolas" w:cs="Cambria"/>
          <w:sz w:val="20"/>
          <w:szCs w:val="20"/>
        </w:rPr>
        <w:t>processedData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, (response) =&gt; {</w:t>
      </w:r>
    </w:p>
    <w:p w14:paraId="6689A139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        </w:t>
      </w:r>
      <w:proofErr w:type="gramStart"/>
      <w:r w:rsidRPr="005661C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'Data saved:', response);</w:t>
      </w:r>
    </w:p>
    <w:p w14:paraId="48FAF780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    });</w:t>
      </w:r>
    </w:p>
    <w:p w14:paraId="5EF5C3A3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29517EAA" w14:textId="155F31C3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>});</w:t>
      </w:r>
    </w:p>
    <w:p w14:paraId="598BF6BC" w14:textId="77777777" w:rsidR="006A718E" w:rsidRDefault="006A718E" w:rsidP="00822864">
      <w:pPr>
        <w:spacing w:after="0"/>
        <w:jc w:val="both"/>
        <w:rPr>
          <w:rFonts w:eastAsia="Cambria" w:cs="Cambria"/>
          <w:b/>
          <w:bCs/>
        </w:rPr>
      </w:pPr>
    </w:p>
    <w:p w14:paraId="5B379D71" w14:textId="77777777" w:rsidR="00822864" w:rsidRPr="005661C2" w:rsidRDefault="00822864" w:rsidP="006A718E">
      <w:pPr>
        <w:pStyle w:val="ListParagraph"/>
        <w:spacing w:after="0"/>
        <w:ind w:left="284"/>
        <w:jc w:val="both"/>
        <w:rPr>
          <w:rFonts w:ascii="Lora" w:eastAsia="Cambria" w:hAnsi="Lora" w:cs="Cambria"/>
        </w:rPr>
      </w:pPr>
      <w:r w:rsidRPr="005661C2">
        <w:rPr>
          <w:rFonts w:ascii="Lora" w:eastAsia="Cambria" w:hAnsi="Lora" w:cs="Cambria"/>
          <w:b/>
          <w:bCs/>
        </w:rPr>
        <w:t>Named Functions</w:t>
      </w:r>
      <w:r w:rsidRPr="005661C2">
        <w:rPr>
          <w:rFonts w:ascii="Lora" w:eastAsia="Cambria" w:hAnsi="Lora" w:cs="Cambria"/>
        </w:rPr>
        <w:t>: Break down nested callbacks into named functions to improve readability.</w:t>
      </w:r>
    </w:p>
    <w:p w14:paraId="4BAE7C01" w14:textId="77777777" w:rsidR="005661C2" w:rsidRPr="00822864" w:rsidRDefault="005661C2" w:rsidP="005661C2">
      <w:pPr>
        <w:spacing w:after="0"/>
        <w:ind w:left="284"/>
        <w:jc w:val="both"/>
        <w:rPr>
          <w:rFonts w:eastAsia="Cambria" w:cs="Cambria"/>
        </w:rPr>
      </w:pPr>
    </w:p>
    <w:p w14:paraId="42895DA7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fetchDataCallback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(data) {</w:t>
      </w:r>
    </w:p>
    <w:p w14:paraId="2ADAAE27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5661C2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 xml:space="preserve">data,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processDataCallback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);</w:t>
      </w:r>
    </w:p>
    <w:p w14:paraId="2257E9E2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>}</w:t>
      </w:r>
    </w:p>
    <w:p w14:paraId="21B4432B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</w:p>
    <w:p w14:paraId="1B8187B7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processDataCallback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processedData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) {</w:t>
      </w:r>
    </w:p>
    <w:p w14:paraId="534028B5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5661C2">
        <w:rPr>
          <w:rFonts w:ascii="Consolas" w:eastAsia="Cambria" w:hAnsi="Consolas" w:cs="Cambria"/>
          <w:sz w:val="20"/>
          <w:szCs w:val="20"/>
        </w:rPr>
        <w:t>saveData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5661C2">
        <w:rPr>
          <w:rFonts w:ascii="Consolas" w:eastAsia="Cambria" w:hAnsi="Consolas" w:cs="Cambria"/>
          <w:sz w:val="20"/>
          <w:szCs w:val="20"/>
        </w:rPr>
        <w:t>processedData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saveDataCallback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);</w:t>
      </w:r>
    </w:p>
    <w:p w14:paraId="5F668E8E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>}</w:t>
      </w:r>
    </w:p>
    <w:p w14:paraId="7C77BF84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</w:p>
    <w:p w14:paraId="18FB144E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saveDataCallback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(response) {</w:t>
      </w:r>
    </w:p>
    <w:p w14:paraId="7346B6CB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5661C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'Data saved:', response);</w:t>
      </w:r>
    </w:p>
    <w:p w14:paraId="7ADF8E5E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>}</w:t>
      </w:r>
    </w:p>
    <w:p w14:paraId="6D659977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</w:p>
    <w:p w14:paraId="537C451C" w14:textId="6DBD6B08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5661C2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fetchDataCallback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);</w:t>
      </w:r>
    </w:p>
    <w:p w14:paraId="5D284018" w14:textId="77777777" w:rsidR="00822864" w:rsidRDefault="00822864" w:rsidP="00822864">
      <w:pPr>
        <w:spacing w:after="0"/>
        <w:jc w:val="both"/>
        <w:rPr>
          <w:rFonts w:eastAsia="Cambria" w:cs="Cambria"/>
        </w:rPr>
      </w:pPr>
    </w:p>
    <w:p w14:paraId="01C4515E" w14:textId="02516A91" w:rsidR="00822864" w:rsidRDefault="00822864" w:rsidP="006A718E">
      <w:pPr>
        <w:pStyle w:val="ListParagraph"/>
        <w:spacing w:after="0"/>
        <w:ind w:left="284"/>
        <w:jc w:val="both"/>
        <w:rPr>
          <w:rFonts w:ascii="Lora" w:eastAsia="Cambria" w:hAnsi="Lora" w:cs="Cambria"/>
        </w:rPr>
      </w:pPr>
      <w:r w:rsidRPr="005661C2">
        <w:rPr>
          <w:rFonts w:ascii="Lora" w:eastAsia="Cambria" w:hAnsi="Lora" w:cs="Cambria"/>
          <w:b/>
          <w:bCs/>
        </w:rPr>
        <w:t>Promises</w:t>
      </w:r>
      <w:r w:rsidRPr="005661C2">
        <w:rPr>
          <w:rFonts w:ascii="Lora" w:eastAsia="Cambria" w:hAnsi="Lora" w:cs="Cambria"/>
        </w:rPr>
        <w:t xml:space="preserve">: Promises provide a better way to handle asynchronous operations by </w:t>
      </w:r>
      <w:proofErr w:type="gramStart"/>
      <w:r w:rsidRPr="005661C2">
        <w:rPr>
          <w:rFonts w:ascii="Lora" w:eastAsia="Cambria" w:hAnsi="Lora" w:cs="Cambria"/>
        </w:rPr>
        <w:t>chaining .then</w:t>
      </w:r>
      <w:proofErr w:type="gramEnd"/>
      <w:r w:rsidRPr="005661C2">
        <w:rPr>
          <w:rFonts w:ascii="Lora" w:eastAsia="Cambria" w:hAnsi="Lora" w:cs="Cambria"/>
        </w:rPr>
        <w:t>() calls, avoiding deep nesting.</w:t>
      </w:r>
    </w:p>
    <w:p w14:paraId="51F72FB9" w14:textId="77777777" w:rsidR="005661C2" w:rsidRPr="005661C2" w:rsidRDefault="005661C2" w:rsidP="005661C2">
      <w:pPr>
        <w:pStyle w:val="ListParagraph"/>
        <w:spacing w:after="0"/>
        <w:ind w:left="284"/>
        <w:jc w:val="both"/>
        <w:rPr>
          <w:rFonts w:ascii="Lora" w:eastAsia="Cambria" w:hAnsi="Lora" w:cs="Cambria"/>
        </w:rPr>
      </w:pPr>
    </w:p>
    <w:p w14:paraId="66EA3F79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5661C2">
        <w:rPr>
          <w:rFonts w:ascii="Consolas" w:eastAsia="Cambria" w:hAnsi="Consolas" w:cs="Cambria"/>
          <w:sz w:val="20"/>
          <w:szCs w:val="20"/>
        </w:rPr>
        <w:lastRenderedPageBreak/>
        <w:t>fetchData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)</w:t>
      </w:r>
    </w:p>
    <w:p w14:paraId="4391F846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5661C2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)</w:t>
      </w:r>
    </w:p>
    <w:p w14:paraId="51EE5DCF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5661C2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saveData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)</w:t>
      </w:r>
    </w:p>
    <w:p w14:paraId="4091B9DF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5661C2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((response) =&gt; console.log('Data saved:', response))</w:t>
      </w:r>
    </w:p>
    <w:p w14:paraId="56CF6983" w14:textId="31947A8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5661C2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 xml:space="preserve">((error) =&gt;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('Error:', error));</w:t>
      </w:r>
    </w:p>
    <w:p w14:paraId="6D7DE40D" w14:textId="77777777" w:rsidR="00822864" w:rsidRDefault="00822864" w:rsidP="00822864">
      <w:pPr>
        <w:spacing w:after="0"/>
        <w:jc w:val="both"/>
        <w:rPr>
          <w:rFonts w:eastAsia="Cambria" w:cs="Cambria"/>
        </w:rPr>
      </w:pPr>
    </w:p>
    <w:p w14:paraId="2B7A1212" w14:textId="52644849" w:rsidR="00822864" w:rsidRPr="005661C2" w:rsidRDefault="00822864" w:rsidP="006A718E">
      <w:pPr>
        <w:pStyle w:val="ListParagraph"/>
        <w:spacing w:after="0"/>
        <w:ind w:left="284"/>
        <w:jc w:val="both"/>
        <w:rPr>
          <w:rFonts w:ascii="Lora" w:eastAsia="Cambria" w:hAnsi="Lora" w:cs="Cambria"/>
        </w:rPr>
      </w:pPr>
      <w:r w:rsidRPr="005661C2">
        <w:rPr>
          <w:rFonts w:ascii="Lora" w:eastAsia="Cambria" w:hAnsi="Lora" w:cs="Cambria"/>
          <w:b/>
          <w:bCs/>
        </w:rPr>
        <w:t>Async/Await</w:t>
      </w:r>
      <w:r w:rsidRPr="005661C2">
        <w:rPr>
          <w:rFonts w:ascii="Lora" w:eastAsia="Cambria" w:hAnsi="Lora" w:cs="Cambria"/>
        </w:rPr>
        <w:t>: The async/await syntax simplifies asynchronous code, making it look synchronous.</w:t>
      </w:r>
    </w:p>
    <w:p w14:paraId="5B3B4331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5661C2">
        <w:rPr>
          <w:rFonts w:ascii="Consolas" w:eastAsia="Cambria" w:hAnsi="Consolas" w:cs="Cambria"/>
          <w:sz w:val="20"/>
          <w:szCs w:val="20"/>
        </w:rPr>
        <w:t>handleData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) {</w:t>
      </w:r>
    </w:p>
    <w:p w14:paraId="0B8D8409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try {</w:t>
      </w:r>
    </w:p>
    <w:p w14:paraId="4F0F052A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5661C2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);</w:t>
      </w:r>
    </w:p>
    <w:p w14:paraId="0E46096F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processedData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 xml:space="preserve"> = await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(data);</w:t>
      </w:r>
    </w:p>
    <w:p w14:paraId="2FE48D64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 xml:space="preserve"> response = await 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saveData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5661C2">
        <w:rPr>
          <w:rFonts w:ascii="Consolas" w:eastAsia="Cambria" w:hAnsi="Consolas" w:cs="Cambria"/>
          <w:sz w:val="20"/>
          <w:szCs w:val="20"/>
        </w:rPr>
        <w:t>processedData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);</w:t>
      </w:r>
    </w:p>
    <w:p w14:paraId="6E10F34B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5661C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'Data saved:', response);</w:t>
      </w:r>
    </w:p>
    <w:p w14:paraId="1B526668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} catch (error) {</w:t>
      </w:r>
    </w:p>
    <w:p w14:paraId="432F5575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5661C2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5661C2">
        <w:rPr>
          <w:rFonts w:ascii="Consolas" w:eastAsia="Cambria" w:hAnsi="Consolas" w:cs="Cambria"/>
          <w:sz w:val="20"/>
          <w:szCs w:val="20"/>
        </w:rPr>
        <w:t>('Error:', error);</w:t>
      </w:r>
    </w:p>
    <w:p w14:paraId="09EE53C1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170FDC52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5661C2">
        <w:rPr>
          <w:rFonts w:ascii="Consolas" w:eastAsia="Cambria" w:hAnsi="Consolas" w:cs="Cambria"/>
          <w:sz w:val="20"/>
          <w:szCs w:val="20"/>
        </w:rPr>
        <w:t>}</w:t>
      </w:r>
    </w:p>
    <w:p w14:paraId="5683FB06" w14:textId="77777777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</w:p>
    <w:p w14:paraId="51518F22" w14:textId="2041E8BA" w:rsidR="00822864" w:rsidRPr="005661C2" w:rsidRDefault="00822864" w:rsidP="005661C2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5661C2">
        <w:rPr>
          <w:rFonts w:ascii="Consolas" w:eastAsia="Cambria" w:hAnsi="Consolas" w:cs="Cambria"/>
          <w:sz w:val="20"/>
          <w:szCs w:val="20"/>
        </w:rPr>
        <w:t>handleData</w:t>
      </w:r>
      <w:proofErr w:type="spellEnd"/>
      <w:r w:rsidRPr="005661C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5661C2">
        <w:rPr>
          <w:rFonts w:ascii="Consolas" w:eastAsia="Cambria" w:hAnsi="Consolas" w:cs="Cambria"/>
          <w:sz w:val="20"/>
          <w:szCs w:val="20"/>
        </w:rPr>
        <w:t>);</w:t>
      </w:r>
    </w:p>
    <w:p w14:paraId="15B029FD" w14:textId="77777777" w:rsidR="00822864" w:rsidRDefault="00822864" w:rsidP="00822864">
      <w:pPr>
        <w:spacing w:after="0"/>
        <w:jc w:val="both"/>
        <w:rPr>
          <w:rFonts w:eastAsia="Cambria" w:cs="Cambria"/>
        </w:rPr>
      </w:pPr>
    </w:p>
    <w:p w14:paraId="32BAED70" w14:textId="77777777" w:rsidR="000E7904" w:rsidRPr="00D67E23" w:rsidRDefault="000E7904" w:rsidP="000E7904">
      <w:pPr>
        <w:spacing w:after="0"/>
        <w:ind w:left="720"/>
        <w:jc w:val="both"/>
        <w:rPr>
          <w:rFonts w:eastAsia="Cambria" w:cs="Cambria"/>
        </w:rPr>
      </w:pPr>
    </w:p>
    <w:p w14:paraId="4C9E4A6D" w14:textId="77777777" w:rsidR="00D67E23" w:rsidRDefault="00D67E23" w:rsidP="00D67E23">
      <w:pPr>
        <w:spacing w:after="0"/>
        <w:jc w:val="both"/>
        <w:rPr>
          <w:rFonts w:eastAsia="Cambria" w:cs="Cambria"/>
          <w:b/>
          <w:bCs/>
        </w:rPr>
      </w:pPr>
      <w:r w:rsidRPr="00D67E23">
        <w:rPr>
          <w:rFonts w:eastAsia="Cambria" w:cs="Cambria"/>
          <w:b/>
          <w:bCs/>
        </w:rPr>
        <w:t>Example of Creating a Promise</w:t>
      </w:r>
    </w:p>
    <w:p w14:paraId="44146AB4" w14:textId="77777777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0E790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 xml:space="preserve"> = () =&gt; {</w:t>
      </w:r>
    </w:p>
    <w:p w14:paraId="5E4E6650" w14:textId="77777777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return new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Promise(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(resolve, reject) =&gt; {</w:t>
      </w:r>
    </w:p>
    <w:p w14:paraId="00B7ECA0" w14:textId="77777777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() =&gt; {</w:t>
      </w:r>
    </w:p>
    <w:p w14:paraId="2AFD5645" w14:textId="77777777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   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 xml:space="preserve"> success = true; // Simulating success or failure</w:t>
      </w:r>
    </w:p>
    <w:p w14:paraId="53E36BFC" w14:textId="77777777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    if (success) {</w:t>
      </w:r>
    </w:p>
    <w:p w14:paraId="56B27C7F" w14:textId="77777777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    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resolve(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'Data fetched successfully');</w:t>
      </w:r>
    </w:p>
    <w:p w14:paraId="185F037C" w14:textId="77777777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    } else {</w:t>
      </w:r>
    </w:p>
    <w:p w14:paraId="10155C61" w14:textId="77777777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    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reject(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'Error fetching data');</w:t>
      </w:r>
    </w:p>
    <w:p w14:paraId="1E85AEC9" w14:textId="77777777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    }</w:t>
      </w:r>
    </w:p>
    <w:p w14:paraId="098F1BAE" w14:textId="77777777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}, 2000);</w:t>
      </w:r>
    </w:p>
    <w:p w14:paraId="5225A0B3" w14:textId="77777777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0AAA30FB" w14:textId="0892DF9A" w:rsidR="002605E5" w:rsidRPr="000E7904" w:rsidRDefault="002605E5" w:rsidP="002605E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>};</w:t>
      </w:r>
    </w:p>
    <w:p w14:paraId="52BCB5D8" w14:textId="77777777" w:rsidR="002605E5" w:rsidRDefault="002605E5" w:rsidP="002605E5">
      <w:pPr>
        <w:spacing w:after="0"/>
        <w:jc w:val="both"/>
        <w:rPr>
          <w:rFonts w:eastAsia="Cambria" w:cs="Cambria"/>
        </w:rPr>
      </w:pPr>
    </w:p>
    <w:p w14:paraId="4D6F32C8" w14:textId="77777777" w:rsidR="000E7904" w:rsidRPr="005A2EF5" w:rsidRDefault="000E7904" w:rsidP="000E7904">
      <w:pPr>
        <w:spacing w:after="0"/>
        <w:ind w:left="720"/>
        <w:jc w:val="both"/>
        <w:rPr>
          <w:rFonts w:eastAsia="Cambria" w:cs="Cambria"/>
        </w:rPr>
      </w:pPr>
    </w:p>
    <w:p w14:paraId="07585A16" w14:textId="77777777" w:rsidR="005A2EF5" w:rsidRPr="005A2EF5" w:rsidRDefault="005A2EF5" w:rsidP="005A2EF5">
      <w:pPr>
        <w:spacing w:after="0"/>
        <w:jc w:val="both"/>
        <w:rPr>
          <w:rFonts w:eastAsia="Cambria" w:cs="Cambria"/>
          <w:b/>
          <w:bCs/>
        </w:rPr>
      </w:pPr>
      <w:r w:rsidRPr="005A2EF5">
        <w:rPr>
          <w:rFonts w:eastAsia="Cambria" w:cs="Cambria"/>
          <w:b/>
          <w:bCs/>
        </w:rPr>
        <w:t>Example of Consuming a Promise</w:t>
      </w:r>
    </w:p>
    <w:p w14:paraId="7C2A12FF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)</w:t>
      </w:r>
    </w:p>
    <w:p w14:paraId="7527C183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((message) =&gt; {</w:t>
      </w:r>
    </w:p>
    <w:p w14:paraId="1137A89E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console.log(message);</w:t>
      </w:r>
    </w:p>
    <w:p w14:paraId="1F4C69C7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})</w:t>
      </w:r>
    </w:p>
    <w:p w14:paraId="5182A97F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((error) =&gt; {</w:t>
      </w:r>
    </w:p>
    <w:p w14:paraId="1CAD3B70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0E7904">
        <w:rPr>
          <w:rFonts w:ascii="Consolas" w:eastAsia="Cambria" w:hAnsi="Consolas" w:cs="Cambria"/>
          <w:sz w:val="20"/>
          <w:szCs w:val="20"/>
        </w:rPr>
        <w:t>(error);</w:t>
      </w:r>
    </w:p>
    <w:p w14:paraId="3CCE0A69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})</w:t>
      </w:r>
    </w:p>
    <w:p w14:paraId="47722600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.finally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(() =&gt; {</w:t>
      </w:r>
    </w:p>
    <w:p w14:paraId="0128AF43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'Operation completed');</w:t>
      </w:r>
    </w:p>
    <w:p w14:paraId="69DAA3E1" w14:textId="10D847FA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1E08DB14" w14:textId="77777777" w:rsidR="000E7904" w:rsidRDefault="000E7904" w:rsidP="005A2EF5">
      <w:pPr>
        <w:spacing w:after="0"/>
        <w:jc w:val="both"/>
        <w:rPr>
          <w:rFonts w:eastAsia="Cambria" w:cs="Cambria"/>
        </w:rPr>
      </w:pPr>
    </w:p>
    <w:p w14:paraId="4C4455A5" w14:textId="77777777" w:rsidR="000E7904" w:rsidRPr="005A2EF5" w:rsidRDefault="000E7904" w:rsidP="005A2EF5">
      <w:pPr>
        <w:spacing w:after="0"/>
        <w:jc w:val="both"/>
        <w:rPr>
          <w:rFonts w:eastAsia="Cambria" w:cs="Cambria"/>
        </w:rPr>
      </w:pPr>
    </w:p>
    <w:p w14:paraId="5392D6C3" w14:textId="77777777" w:rsidR="005A2EF5" w:rsidRPr="005A2EF5" w:rsidRDefault="005A2EF5" w:rsidP="005A2EF5">
      <w:pPr>
        <w:spacing w:after="0"/>
        <w:jc w:val="both"/>
        <w:rPr>
          <w:rFonts w:eastAsia="Cambria" w:cs="Cambria"/>
          <w:b/>
          <w:bCs/>
        </w:rPr>
      </w:pPr>
      <w:r w:rsidRPr="005A2EF5">
        <w:rPr>
          <w:rFonts w:eastAsia="Cambria" w:cs="Cambria"/>
          <w:b/>
          <w:bCs/>
        </w:rPr>
        <w:t>Example of Promise Chaining</w:t>
      </w:r>
    </w:p>
    <w:p w14:paraId="0CF48810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0E7904">
        <w:rPr>
          <w:rFonts w:ascii="Consolas" w:eastAsia="Cambria" w:hAnsi="Consolas" w:cs="Cambria"/>
          <w:sz w:val="20"/>
          <w:szCs w:val="20"/>
        </w:rPr>
        <w:lastRenderedPageBreak/>
        <w:t>const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 xml:space="preserve"> = (data) =&gt; {</w:t>
      </w:r>
    </w:p>
    <w:p w14:paraId="1C1476A7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return new Promise((resolve) =&gt; {</w:t>
      </w:r>
    </w:p>
    <w:p w14:paraId="581897EB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() =&gt; {</w:t>
      </w:r>
    </w:p>
    <w:p w14:paraId="4288F580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    resolve(`${data} processed`);</w:t>
      </w:r>
    </w:p>
    <w:p w14:paraId="1B3F1541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}, 2000);</w:t>
      </w:r>
    </w:p>
    <w:p w14:paraId="5E1F2BB7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6CDCE1CC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>};</w:t>
      </w:r>
    </w:p>
    <w:p w14:paraId="70CF3289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7D2B378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0E790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saveData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 xml:space="preserve"> = (data) =&gt; {</w:t>
      </w:r>
    </w:p>
    <w:p w14:paraId="493BEC9E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return new Promise((resolve) =&gt; {</w:t>
      </w:r>
    </w:p>
    <w:p w14:paraId="1AF14410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() =&gt; {</w:t>
      </w:r>
    </w:p>
    <w:p w14:paraId="34CCEB69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    resolve(`${data} saved`);</w:t>
      </w:r>
    </w:p>
    <w:p w14:paraId="346FED91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}, 2000);</w:t>
      </w:r>
    </w:p>
    <w:p w14:paraId="44F9A606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3862FF8F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>};</w:t>
      </w:r>
    </w:p>
    <w:p w14:paraId="48F2E073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8996AE7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)</w:t>
      </w:r>
    </w:p>
    <w:p w14:paraId="20A6F291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 xml:space="preserve">((data) =&gt;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(data))</w:t>
      </w:r>
    </w:p>
    <w:p w14:paraId="3FB46590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processedData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 xml:space="preserve">) =&gt;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saveData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processedData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))</w:t>
      </w:r>
    </w:p>
    <w:p w14:paraId="06A92AB2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((result) =&gt; {</w:t>
      </w:r>
    </w:p>
    <w:p w14:paraId="22D798ED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console.log(result); // Output: Data fetched successfully processed saved</w:t>
      </w:r>
    </w:p>
    <w:p w14:paraId="441280A8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})</w:t>
      </w:r>
    </w:p>
    <w:p w14:paraId="14DE8E97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((error) =&gt; {</w:t>
      </w:r>
    </w:p>
    <w:p w14:paraId="3910FD5D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0E7904">
        <w:rPr>
          <w:rFonts w:ascii="Consolas" w:eastAsia="Cambria" w:hAnsi="Consolas" w:cs="Cambria"/>
          <w:sz w:val="20"/>
          <w:szCs w:val="20"/>
        </w:rPr>
        <w:t>('Error:', error);</w:t>
      </w:r>
    </w:p>
    <w:p w14:paraId="4FD08A60" w14:textId="5BD4AFB3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105ACAC4" w14:textId="77777777" w:rsidR="005A2EF5" w:rsidRDefault="005A2EF5" w:rsidP="005A2EF5">
      <w:pPr>
        <w:spacing w:after="0"/>
        <w:jc w:val="both"/>
        <w:rPr>
          <w:rFonts w:eastAsia="Cambria" w:cs="Cambria"/>
        </w:rPr>
      </w:pPr>
    </w:p>
    <w:p w14:paraId="799D1478" w14:textId="77777777" w:rsidR="000E7904" w:rsidRPr="005A2EF5" w:rsidRDefault="000E7904" w:rsidP="000E7904">
      <w:pPr>
        <w:spacing w:after="0"/>
        <w:ind w:left="720"/>
        <w:jc w:val="both"/>
        <w:rPr>
          <w:rFonts w:eastAsia="Cambria" w:cs="Cambria"/>
        </w:rPr>
      </w:pPr>
    </w:p>
    <w:p w14:paraId="263A92E1" w14:textId="77777777" w:rsidR="005A2EF5" w:rsidRPr="000E7904" w:rsidRDefault="005A2EF5" w:rsidP="000E7904">
      <w:pPr>
        <w:pStyle w:val="Heading4"/>
        <w:spacing w:before="0"/>
        <w:jc w:val="both"/>
        <w:rPr>
          <w:rStyle w:val="Strong"/>
          <w:rFonts w:ascii="Lora" w:hAnsi="Lora"/>
          <w:i w:val="0"/>
          <w:iCs w:val="0"/>
          <w:color w:val="auto"/>
        </w:rPr>
      </w:pPr>
      <w:r w:rsidRPr="000E7904">
        <w:rPr>
          <w:rStyle w:val="Strong"/>
          <w:rFonts w:ascii="Lora" w:hAnsi="Lora"/>
          <w:i w:val="0"/>
          <w:iCs w:val="0"/>
          <w:color w:val="auto"/>
        </w:rPr>
        <w:t>Error Handling in Promises</w:t>
      </w:r>
    </w:p>
    <w:p w14:paraId="132F5BE4" w14:textId="77777777" w:rsidR="005A2EF5" w:rsidRPr="000E7904" w:rsidRDefault="005A2EF5" w:rsidP="005A2EF5">
      <w:pPr>
        <w:pStyle w:val="Heading4"/>
        <w:rPr>
          <w:rFonts w:ascii="Lora" w:hAnsi="Lora"/>
          <w:i w:val="0"/>
          <w:iCs w:val="0"/>
          <w:color w:val="auto"/>
        </w:rPr>
      </w:pPr>
      <w:r w:rsidRPr="000E7904">
        <w:rPr>
          <w:rStyle w:val="Strong"/>
          <w:rFonts w:ascii="Lora" w:hAnsi="Lora"/>
          <w:i w:val="0"/>
          <w:iCs w:val="0"/>
          <w:color w:val="auto"/>
        </w:rPr>
        <w:t>Example</w:t>
      </w:r>
    </w:p>
    <w:p w14:paraId="326D2A8E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)</w:t>
      </w:r>
    </w:p>
    <w:p w14:paraId="21065A70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((data) =&gt; {</w:t>
      </w:r>
    </w:p>
    <w:p w14:paraId="0BC82DCB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throw new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'Processing error');</w:t>
      </w:r>
    </w:p>
    <w:p w14:paraId="19917394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})</w:t>
      </w:r>
    </w:p>
    <w:p w14:paraId="7C0BBC65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processedData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 xml:space="preserve">) =&gt;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saveData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processedData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))</w:t>
      </w:r>
    </w:p>
    <w:p w14:paraId="69476168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((error) =&gt; {</w:t>
      </w:r>
    </w:p>
    <w:p w14:paraId="7270B037" w14:textId="77777777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0E7904">
        <w:rPr>
          <w:rFonts w:ascii="Consolas" w:eastAsia="Cambria" w:hAnsi="Consolas" w:cs="Cambria"/>
          <w:sz w:val="20"/>
          <w:szCs w:val="20"/>
        </w:rPr>
        <w:t xml:space="preserve">('Caught an error:',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);</w:t>
      </w:r>
    </w:p>
    <w:p w14:paraId="4E57B3EE" w14:textId="68251B39" w:rsidR="005A2EF5" w:rsidRPr="000E7904" w:rsidRDefault="005A2EF5" w:rsidP="005A2E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729E9C2D" w14:textId="77777777" w:rsidR="005A2EF5" w:rsidRDefault="005A2EF5" w:rsidP="005A2EF5">
      <w:pPr>
        <w:spacing w:after="0"/>
        <w:jc w:val="both"/>
        <w:rPr>
          <w:rFonts w:eastAsia="Cambria" w:cs="Cambria"/>
        </w:rPr>
      </w:pPr>
    </w:p>
    <w:p w14:paraId="4683A526" w14:textId="77777777" w:rsidR="005A2EF5" w:rsidRPr="005A2EF5" w:rsidRDefault="005A2EF5" w:rsidP="005A2EF5">
      <w:pPr>
        <w:spacing w:after="0"/>
        <w:jc w:val="both"/>
        <w:rPr>
          <w:rFonts w:eastAsia="Cambria" w:cs="Cambria"/>
          <w:b/>
          <w:bCs/>
        </w:rPr>
      </w:pPr>
      <w:r w:rsidRPr="005A2EF5">
        <w:rPr>
          <w:rFonts w:eastAsia="Cambria" w:cs="Cambria"/>
          <w:b/>
          <w:bCs/>
        </w:rPr>
        <w:t>Promise Combinators</w:t>
      </w:r>
    </w:p>
    <w:p w14:paraId="5A753A54" w14:textId="77777777" w:rsidR="005A2EF5" w:rsidRPr="005A2EF5" w:rsidRDefault="005A2EF5" w:rsidP="006A718E">
      <w:pPr>
        <w:spacing w:after="0"/>
        <w:ind w:left="284"/>
        <w:jc w:val="both"/>
        <w:rPr>
          <w:rFonts w:eastAsia="Cambria" w:cs="Cambria"/>
        </w:rPr>
      </w:pPr>
      <w:proofErr w:type="spellStart"/>
      <w:proofErr w:type="gramStart"/>
      <w:r w:rsidRPr="005A2EF5">
        <w:rPr>
          <w:rFonts w:ascii="Consolas" w:eastAsia="Cambria" w:hAnsi="Consolas" w:cs="Cambria"/>
          <w:b/>
          <w:bCs/>
          <w:sz w:val="20"/>
          <w:szCs w:val="20"/>
        </w:rPr>
        <w:t>Promise.all</w:t>
      </w:r>
      <w:proofErr w:type="spellEnd"/>
      <w:r w:rsidRPr="005A2EF5">
        <w:rPr>
          <w:rFonts w:ascii="Consolas" w:eastAsia="Cambria" w:hAnsi="Consolas" w:cs="Cambria"/>
          <w:b/>
          <w:bCs/>
          <w:sz w:val="20"/>
          <w:szCs w:val="20"/>
        </w:rPr>
        <w:t>(</w:t>
      </w:r>
      <w:proofErr w:type="gramEnd"/>
      <w:r w:rsidRPr="005A2EF5">
        <w:rPr>
          <w:rFonts w:ascii="Consolas" w:eastAsia="Cambria" w:hAnsi="Consolas" w:cs="Cambria"/>
          <w:b/>
          <w:bCs/>
          <w:sz w:val="20"/>
          <w:szCs w:val="20"/>
        </w:rPr>
        <w:t>):</w:t>
      </w:r>
      <w:r w:rsidRPr="005A2EF5">
        <w:rPr>
          <w:rFonts w:eastAsia="Cambria" w:cs="Cambria"/>
        </w:rPr>
        <w:t xml:space="preserve"> Resolves when all promises in an array resolve. Rejects if any promise is rejected.</w:t>
      </w:r>
    </w:p>
    <w:p w14:paraId="134C8262" w14:textId="77777777" w:rsidR="005A2EF5" w:rsidRPr="000E7904" w:rsidRDefault="005A2EF5" w:rsidP="000E7904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Promise.all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([</w:t>
      </w: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 xml:space="preserve">),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 xml:space="preserve">('test'),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saveData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('data')])</w:t>
      </w:r>
    </w:p>
    <w:p w14:paraId="793298CE" w14:textId="77777777" w:rsidR="005A2EF5" w:rsidRPr="000E7904" w:rsidRDefault="005A2EF5" w:rsidP="000E7904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((results) =&gt; console.log('All results:', results))</w:t>
      </w:r>
    </w:p>
    <w:p w14:paraId="5B4D73EF" w14:textId="251D0150" w:rsidR="005A2EF5" w:rsidRPr="000E7904" w:rsidRDefault="005A2EF5" w:rsidP="000E7904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 xml:space="preserve">((error) =&gt;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('Error:', error));</w:t>
      </w:r>
    </w:p>
    <w:p w14:paraId="36FE2E63" w14:textId="77777777" w:rsidR="000E7904" w:rsidRDefault="000E7904" w:rsidP="005A2EF5">
      <w:pPr>
        <w:spacing w:after="0"/>
        <w:jc w:val="both"/>
        <w:rPr>
          <w:rFonts w:eastAsia="Cambria" w:cs="Cambria"/>
        </w:rPr>
      </w:pPr>
    </w:p>
    <w:p w14:paraId="374C468D" w14:textId="77EFBF87" w:rsidR="000E7904" w:rsidRPr="000E7904" w:rsidRDefault="000E7904" w:rsidP="006A718E">
      <w:pPr>
        <w:pStyle w:val="ListParagraph"/>
        <w:spacing w:after="0"/>
        <w:ind w:left="284"/>
        <w:jc w:val="both"/>
        <w:rPr>
          <w:rFonts w:ascii="Lora" w:eastAsia="Cambria" w:hAnsi="Lora" w:cs="Cambria"/>
        </w:rPr>
      </w:pPr>
      <w:proofErr w:type="spellStart"/>
      <w:r w:rsidRPr="008913C3">
        <w:rPr>
          <w:rFonts w:ascii="Consolas" w:eastAsia="Cambria" w:hAnsi="Consolas" w:cs="Cambria"/>
          <w:b/>
          <w:bCs/>
          <w:sz w:val="20"/>
          <w:szCs w:val="20"/>
        </w:rPr>
        <w:t>Promise.race</w:t>
      </w:r>
      <w:proofErr w:type="spellEnd"/>
      <w:r w:rsidRPr="008913C3">
        <w:rPr>
          <w:rFonts w:ascii="Consolas" w:eastAsia="Cambria" w:hAnsi="Consolas" w:cs="Cambria"/>
          <w:b/>
          <w:bCs/>
          <w:sz w:val="20"/>
          <w:szCs w:val="20"/>
        </w:rPr>
        <w:t>():</w:t>
      </w:r>
      <w:r w:rsidRPr="000E7904">
        <w:rPr>
          <w:rFonts w:ascii="Lora" w:eastAsia="Cambria" w:hAnsi="Lora" w:cs="Cambria"/>
        </w:rPr>
        <w:t xml:space="preserve"> Resolves or rejects as soon as the first promise settles.</w:t>
      </w:r>
    </w:p>
    <w:p w14:paraId="08FA5267" w14:textId="77777777" w:rsidR="000E7904" w:rsidRPr="000E7904" w:rsidRDefault="000E7904" w:rsidP="000E7904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Promise.race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([</w:t>
      </w: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 xml:space="preserve">),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('test')])</w:t>
      </w:r>
    </w:p>
    <w:p w14:paraId="0637E062" w14:textId="77777777" w:rsidR="000E7904" w:rsidRPr="000E7904" w:rsidRDefault="000E7904" w:rsidP="000E7904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((result) =&gt; console.log('First settled:', result))</w:t>
      </w:r>
    </w:p>
    <w:p w14:paraId="7B076907" w14:textId="28A7D476" w:rsidR="000E7904" w:rsidRPr="000E7904" w:rsidRDefault="000E7904" w:rsidP="000E7904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 xml:space="preserve">((error) =&gt;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('Error:', error));</w:t>
      </w:r>
    </w:p>
    <w:p w14:paraId="7C4E7235" w14:textId="77777777" w:rsidR="000E7904" w:rsidRPr="000E7904" w:rsidRDefault="000E7904" w:rsidP="000E7904">
      <w:pPr>
        <w:pStyle w:val="ListParagraph"/>
        <w:spacing w:after="0"/>
        <w:jc w:val="both"/>
        <w:rPr>
          <w:rFonts w:eastAsia="Cambria" w:cs="Cambria"/>
        </w:rPr>
      </w:pPr>
    </w:p>
    <w:p w14:paraId="6A62F14D" w14:textId="007BEB7F" w:rsidR="005A2EF5" w:rsidRPr="000E7904" w:rsidRDefault="005A2EF5" w:rsidP="006A718E">
      <w:pPr>
        <w:pStyle w:val="ListParagraph"/>
        <w:spacing w:after="0"/>
        <w:ind w:left="284"/>
        <w:jc w:val="both"/>
        <w:rPr>
          <w:rFonts w:ascii="Lora" w:eastAsia="Cambria" w:hAnsi="Lora" w:cs="Cambria"/>
        </w:rPr>
      </w:pPr>
      <w:proofErr w:type="spellStart"/>
      <w:r w:rsidRPr="008913C3">
        <w:rPr>
          <w:rFonts w:ascii="Consolas" w:eastAsia="Cambria" w:hAnsi="Consolas" w:cs="Cambria"/>
          <w:b/>
          <w:bCs/>
          <w:sz w:val="20"/>
          <w:szCs w:val="20"/>
        </w:rPr>
        <w:lastRenderedPageBreak/>
        <w:t>Promise.allSettled</w:t>
      </w:r>
      <w:proofErr w:type="spellEnd"/>
      <w:r w:rsidRPr="008913C3">
        <w:rPr>
          <w:rFonts w:ascii="Consolas" w:eastAsia="Cambria" w:hAnsi="Consolas" w:cs="Cambria"/>
          <w:b/>
          <w:bCs/>
          <w:sz w:val="20"/>
          <w:szCs w:val="20"/>
        </w:rPr>
        <w:t>():</w:t>
      </w:r>
      <w:r w:rsidRPr="000E7904">
        <w:rPr>
          <w:rFonts w:ascii="Lora" w:eastAsia="Cambria" w:hAnsi="Lora" w:cs="Cambria"/>
          <w:b/>
          <w:bCs/>
        </w:rPr>
        <w:t xml:space="preserve"> </w:t>
      </w:r>
      <w:r w:rsidRPr="000E7904">
        <w:rPr>
          <w:rFonts w:ascii="Lora" w:eastAsia="Cambria" w:hAnsi="Lora" w:cs="Cambria"/>
        </w:rPr>
        <w:t>Returns an array of all promise outcomes, regardless of whether they resolve or reject.</w:t>
      </w:r>
    </w:p>
    <w:p w14:paraId="24CE5C5E" w14:textId="77777777" w:rsidR="005A2EF5" w:rsidRPr="000E7904" w:rsidRDefault="005A2EF5" w:rsidP="000E7904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Promise.allSettled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([</w:t>
      </w: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 xml:space="preserve">),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('test')])</w:t>
      </w:r>
    </w:p>
    <w:p w14:paraId="328945D9" w14:textId="1BBA3EEB" w:rsidR="005A2EF5" w:rsidRPr="000E7904" w:rsidRDefault="005A2EF5" w:rsidP="000E7904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((results) =&gt; console.log('Results:', results));</w:t>
      </w:r>
    </w:p>
    <w:p w14:paraId="1F0ACBA3" w14:textId="77777777" w:rsidR="000E7904" w:rsidRDefault="000E7904" w:rsidP="005A2EF5">
      <w:pPr>
        <w:spacing w:after="0"/>
        <w:jc w:val="both"/>
        <w:rPr>
          <w:rFonts w:eastAsia="Cambria" w:cs="Cambria"/>
        </w:rPr>
      </w:pPr>
    </w:p>
    <w:p w14:paraId="211B11F1" w14:textId="0FDDD200" w:rsidR="005A2EF5" w:rsidRPr="000E7904" w:rsidRDefault="005A2EF5" w:rsidP="006A718E">
      <w:pPr>
        <w:pStyle w:val="ListParagraph"/>
        <w:spacing w:after="0"/>
        <w:ind w:left="284"/>
        <w:jc w:val="both"/>
        <w:rPr>
          <w:rFonts w:eastAsia="Cambria" w:cs="Cambria"/>
        </w:rPr>
      </w:pPr>
      <w:proofErr w:type="spellStart"/>
      <w:proofErr w:type="gramStart"/>
      <w:r w:rsidRPr="008913C3">
        <w:rPr>
          <w:rFonts w:ascii="Consolas" w:eastAsia="Cambria" w:hAnsi="Consolas" w:cs="Cambria"/>
          <w:b/>
          <w:bCs/>
          <w:sz w:val="20"/>
          <w:szCs w:val="20"/>
        </w:rPr>
        <w:t>Promise.any</w:t>
      </w:r>
      <w:proofErr w:type="spellEnd"/>
      <w:r w:rsidRPr="008913C3">
        <w:rPr>
          <w:rFonts w:ascii="Consolas" w:eastAsia="Cambria" w:hAnsi="Consolas" w:cs="Cambria"/>
          <w:b/>
          <w:bCs/>
          <w:sz w:val="20"/>
          <w:szCs w:val="20"/>
        </w:rPr>
        <w:t>(</w:t>
      </w:r>
      <w:proofErr w:type="gramEnd"/>
      <w:r w:rsidRPr="008913C3">
        <w:rPr>
          <w:rFonts w:ascii="Consolas" w:eastAsia="Cambria" w:hAnsi="Consolas" w:cs="Cambria"/>
          <w:b/>
          <w:bCs/>
          <w:sz w:val="20"/>
          <w:szCs w:val="20"/>
        </w:rPr>
        <w:t>):</w:t>
      </w:r>
      <w:r w:rsidRPr="000E7904">
        <w:rPr>
          <w:rFonts w:eastAsia="Cambria" w:cs="Cambria"/>
        </w:rPr>
        <w:t xml:space="preserve"> </w:t>
      </w:r>
      <w:r w:rsidRPr="000E7904">
        <w:rPr>
          <w:rFonts w:ascii="Lora" w:eastAsia="Cambria" w:hAnsi="Lora" w:cs="Cambria"/>
        </w:rPr>
        <w:t>Resolves with the first fulfilled promise, ignoring rejections.</w:t>
      </w:r>
    </w:p>
    <w:p w14:paraId="7915DA09" w14:textId="77777777" w:rsidR="005A2EF5" w:rsidRPr="000E7904" w:rsidRDefault="005A2EF5" w:rsidP="000E7904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Promise.any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([</w:t>
      </w:r>
      <w:proofErr w:type="spellStart"/>
      <w:proofErr w:type="gramStart"/>
      <w:r w:rsidRPr="000E790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 xml:space="preserve">),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processData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('test')])</w:t>
      </w:r>
    </w:p>
    <w:p w14:paraId="565A9630" w14:textId="77777777" w:rsidR="005A2EF5" w:rsidRPr="000E7904" w:rsidRDefault="005A2EF5" w:rsidP="000E7904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>((result) =&gt; console.log('First fulfilled:', result))</w:t>
      </w:r>
    </w:p>
    <w:p w14:paraId="2ADE818F" w14:textId="6C408048" w:rsidR="005A2EF5" w:rsidRPr="000E7904" w:rsidRDefault="005A2EF5" w:rsidP="000E7904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0E790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E7904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0E7904">
        <w:rPr>
          <w:rFonts w:ascii="Consolas" w:eastAsia="Cambria" w:hAnsi="Consolas" w:cs="Cambria"/>
          <w:sz w:val="20"/>
          <w:szCs w:val="20"/>
        </w:rPr>
        <w:t xml:space="preserve">((error) =&gt; </w:t>
      </w:r>
      <w:proofErr w:type="spellStart"/>
      <w:r w:rsidRPr="000E7904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0E7904">
        <w:rPr>
          <w:rFonts w:ascii="Consolas" w:eastAsia="Cambria" w:hAnsi="Consolas" w:cs="Cambria"/>
          <w:sz w:val="20"/>
          <w:szCs w:val="20"/>
        </w:rPr>
        <w:t>('All rejected:', error));</w:t>
      </w:r>
    </w:p>
    <w:p w14:paraId="17D11DE5" w14:textId="77777777" w:rsidR="005A2EF5" w:rsidRDefault="005A2EF5" w:rsidP="005A2EF5">
      <w:pPr>
        <w:spacing w:after="0"/>
        <w:jc w:val="both"/>
        <w:rPr>
          <w:rFonts w:eastAsia="Cambria" w:cs="Cambria"/>
        </w:rPr>
      </w:pPr>
    </w:p>
    <w:p w14:paraId="0C98238D" w14:textId="77777777" w:rsidR="001E78EB" w:rsidRPr="001E78EB" w:rsidRDefault="001E78EB" w:rsidP="001E78EB">
      <w:pPr>
        <w:spacing w:after="0"/>
        <w:jc w:val="both"/>
        <w:rPr>
          <w:rFonts w:eastAsia="Cambria" w:cs="Cambria"/>
          <w:b/>
          <w:bCs/>
        </w:rPr>
      </w:pPr>
      <w:r w:rsidRPr="001E78EB">
        <w:rPr>
          <w:rFonts w:eastAsia="Cambria" w:cs="Cambria"/>
          <w:b/>
          <w:bCs/>
        </w:rPr>
        <w:t xml:space="preserve">Promise Chain </w:t>
      </w:r>
      <w:proofErr w:type="gramStart"/>
      <w:r w:rsidRPr="001E78EB">
        <w:rPr>
          <w:rFonts w:eastAsia="Cambria" w:cs="Cambria"/>
          <w:b/>
          <w:bCs/>
        </w:rPr>
        <w:t>with .catch</w:t>
      </w:r>
      <w:proofErr w:type="gramEnd"/>
      <w:r w:rsidRPr="001E78EB">
        <w:rPr>
          <w:rFonts w:eastAsia="Cambria" w:cs="Cambria"/>
          <w:b/>
          <w:bCs/>
        </w:rPr>
        <w:t>()</w:t>
      </w:r>
    </w:p>
    <w:p w14:paraId="03042AAF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>fetch('https://api.example.com/data')</w:t>
      </w:r>
    </w:p>
    <w:p w14:paraId="51E63D96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151E46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151E46">
        <w:rPr>
          <w:rFonts w:ascii="Consolas" w:eastAsia="Cambria" w:hAnsi="Consolas" w:cs="Cambria"/>
          <w:sz w:val="20"/>
          <w:szCs w:val="20"/>
        </w:rPr>
        <w:t>((response) =&gt; {</w:t>
      </w:r>
    </w:p>
    <w:p w14:paraId="08D57E50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    if </w:t>
      </w:r>
      <w:proofErr w:type="gramStart"/>
      <w:r w:rsidRPr="00151E46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151E46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151E46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151E46">
        <w:rPr>
          <w:rFonts w:ascii="Consolas" w:eastAsia="Cambria" w:hAnsi="Consolas" w:cs="Cambria"/>
          <w:sz w:val="20"/>
          <w:szCs w:val="20"/>
        </w:rPr>
        <w:t>) {</w:t>
      </w:r>
    </w:p>
    <w:p w14:paraId="015B6CE0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        throw new </w:t>
      </w:r>
      <w:proofErr w:type="gramStart"/>
      <w:r w:rsidRPr="00151E46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151E46">
        <w:rPr>
          <w:rFonts w:ascii="Consolas" w:eastAsia="Cambria" w:hAnsi="Consolas" w:cs="Cambria"/>
          <w:sz w:val="20"/>
          <w:szCs w:val="20"/>
        </w:rPr>
        <w:t>'Network response was not ok');</w:t>
      </w:r>
    </w:p>
    <w:p w14:paraId="2B6C8E7D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    }</w:t>
      </w:r>
    </w:p>
    <w:p w14:paraId="7EA32554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    return </w:t>
      </w:r>
      <w:proofErr w:type="spellStart"/>
      <w:proofErr w:type="gramStart"/>
      <w:r w:rsidRPr="00151E46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151E46">
        <w:rPr>
          <w:rFonts w:ascii="Consolas" w:eastAsia="Cambria" w:hAnsi="Consolas" w:cs="Cambria"/>
          <w:sz w:val="20"/>
          <w:szCs w:val="20"/>
        </w:rPr>
        <w:t>();</w:t>
      </w:r>
    </w:p>
    <w:p w14:paraId="53DBFDA4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})</w:t>
      </w:r>
    </w:p>
    <w:p w14:paraId="399E5106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151E46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151E46">
        <w:rPr>
          <w:rFonts w:ascii="Consolas" w:eastAsia="Cambria" w:hAnsi="Consolas" w:cs="Cambria"/>
          <w:sz w:val="20"/>
          <w:szCs w:val="20"/>
        </w:rPr>
        <w:t>((data) =&gt; {</w:t>
      </w:r>
    </w:p>
    <w:p w14:paraId="099721DC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151E46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151E46">
        <w:rPr>
          <w:rFonts w:ascii="Consolas" w:eastAsia="Cambria" w:hAnsi="Consolas" w:cs="Cambria"/>
          <w:sz w:val="20"/>
          <w:szCs w:val="20"/>
        </w:rPr>
        <w:t>'Data:', data);</w:t>
      </w:r>
    </w:p>
    <w:p w14:paraId="05FA9DC3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})</w:t>
      </w:r>
    </w:p>
    <w:p w14:paraId="7A82F516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151E46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151E46">
        <w:rPr>
          <w:rFonts w:ascii="Consolas" w:eastAsia="Cambria" w:hAnsi="Consolas" w:cs="Cambria"/>
          <w:sz w:val="20"/>
          <w:szCs w:val="20"/>
        </w:rPr>
        <w:t>((error) =&gt; {</w:t>
      </w:r>
    </w:p>
    <w:p w14:paraId="0D01567D" w14:textId="77777777" w:rsidR="00D1389C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151E46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151E46">
        <w:rPr>
          <w:rFonts w:ascii="Consolas" w:eastAsia="Cambria" w:hAnsi="Consolas" w:cs="Cambria"/>
          <w:sz w:val="20"/>
          <w:szCs w:val="20"/>
        </w:rPr>
        <w:t xml:space="preserve">('Error:', </w:t>
      </w:r>
      <w:proofErr w:type="spellStart"/>
      <w:r w:rsidRPr="00151E46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151E46">
        <w:rPr>
          <w:rFonts w:ascii="Consolas" w:eastAsia="Cambria" w:hAnsi="Consolas" w:cs="Cambria"/>
          <w:sz w:val="20"/>
          <w:szCs w:val="20"/>
        </w:rPr>
        <w:t>);</w:t>
      </w:r>
    </w:p>
    <w:p w14:paraId="3BAEC8C5" w14:textId="075FB8E1" w:rsidR="001E78EB" w:rsidRPr="00151E46" w:rsidRDefault="00D1389C" w:rsidP="00D1389C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151E46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1AF6109D" w14:textId="77777777" w:rsidR="00D1389C" w:rsidRDefault="00D1389C" w:rsidP="00D1389C">
      <w:pPr>
        <w:spacing w:after="0"/>
        <w:jc w:val="both"/>
        <w:rPr>
          <w:rFonts w:eastAsia="Cambria" w:cs="Cambria"/>
        </w:rPr>
      </w:pPr>
    </w:p>
    <w:p w14:paraId="086B17B6" w14:textId="77777777" w:rsidR="005A5FC4" w:rsidRPr="005A5FC4" w:rsidRDefault="005A5FC4" w:rsidP="005A5FC4">
      <w:pPr>
        <w:spacing w:after="0"/>
        <w:jc w:val="both"/>
        <w:rPr>
          <w:rFonts w:eastAsia="Cambria" w:cs="Cambria"/>
          <w:b/>
          <w:bCs/>
        </w:rPr>
      </w:pPr>
      <w:r w:rsidRPr="005A5FC4">
        <w:rPr>
          <w:rFonts w:eastAsia="Cambria" w:cs="Cambria"/>
          <w:b/>
          <w:bCs/>
        </w:rPr>
        <w:t>Example of Error Propagation</w:t>
      </w:r>
    </w:p>
    <w:p w14:paraId="7C98CF37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A5DC7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A5DC7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CA5DC7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CA5DC7">
        <w:rPr>
          <w:rFonts w:ascii="Consolas" w:eastAsia="Cambria" w:hAnsi="Consolas" w:cs="Cambria"/>
          <w:sz w:val="20"/>
          <w:szCs w:val="20"/>
        </w:rPr>
        <w:t xml:space="preserve"> = () =&gt; {</w:t>
      </w:r>
    </w:p>
    <w:p w14:paraId="0D526400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return new </w:t>
      </w:r>
      <w:proofErr w:type="gramStart"/>
      <w:r w:rsidRPr="00CA5DC7">
        <w:rPr>
          <w:rFonts w:ascii="Consolas" w:eastAsia="Cambria" w:hAnsi="Consolas" w:cs="Cambria"/>
          <w:sz w:val="20"/>
          <w:szCs w:val="20"/>
        </w:rPr>
        <w:t>Promise(</w:t>
      </w:r>
      <w:proofErr w:type="gramEnd"/>
      <w:r w:rsidRPr="00CA5DC7">
        <w:rPr>
          <w:rFonts w:ascii="Consolas" w:eastAsia="Cambria" w:hAnsi="Consolas" w:cs="Cambria"/>
          <w:sz w:val="20"/>
          <w:szCs w:val="20"/>
        </w:rPr>
        <w:t>(resolve, reject) =&gt; {</w:t>
      </w:r>
    </w:p>
    <w:p w14:paraId="2CD30095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CA5DC7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CA5DC7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A5DC7">
        <w:rPr>
          <w:rFonts w:ascii="Consolas" w:eastAsia="Cambria" w:hAnsi="Consolas" w:cs="Cambria"/>
          <w:sz w:val="20"/>
          <w:szCs w:val="20"/>
        </w:rPr>
        <w:t>() =&gt; {</w:t>
      </w:r>
    </w:p>
    <w:p w14:paraId="35CA30E4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        </w:t>
      </w:r>
      <w:proofErr w:type="gramStart"/>
      <w:r w:rsidRPr="00CA5DC7">
        <w:rPr>
          <w:rFonts w:ascii="Consolas" w:eastAsia="Cambria" w:hAnsi="Consolas" w:cs="Cambria"/>
          <w:sz w:val="20"/>
          <w:szCs w:val="20"/>
        </w:rPr>
        <w:t>reject(</w:t>
      </w:r>
      <w:proofErr w:type="gramEnd"/>
      <w:r w:rsidRPr="00CA5DC7">
        <w:rPr>
          <w:rFonts w:ascii="Consolas" w:eastAsia="Cambria" w:hAnsi="Consolas" w:cs="Cambria"/>
          <w:sz w:val="20"/>
          <w:szCs w:val="20"/>
        </w:rPr>
        <w:t>'Failed to fetch data');</w:t>
      </w:r>
    </w:p>
    <w:p w14:paraId="28C26FB9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    }, 2000);</w:t>
      </w:r>
    </w:p>
    <w:p w14:paraId="4644DE54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5B12195A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>};</w:t>
      </w:r>
    </w:p>
    <w:p w14:paraId="60636D8E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16ED4F3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CA5DC7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CA5DC7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A5DC7">
        <w:rPr>
          <w:rFonts w:ascii="Consolas" w:eastAsia="Cambria" w:hAnsi="Consolas" w:cs="Cambria"/>
          <w:sz w:val="20"/>
          <w:szCs w:val="20"/>
        </w:rPr>
        <w:t>)</w:t>
      </w:r>
    </w:p>
    <w:p w14:paraId="73EC4B7C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CA5DC7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CA5DC7">
        <w:rPr>
          <w:rFonts w:ascii="Consolas" w:eastAsia="Cambria" w:hAnsi="Consolas" w:cs="Cambria"/>
          <w:sz w:val="20"/>
          <w:szCs w:val="20"/>
        </w:rPr>
        <w:t>((data) =&gt; {</w:t>
      </w:r>
    </w:p>
    <w:p w14:paraId="4B18D2C0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CA5DC7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CA5DC7">
        <w:rPr>
          <w:rFonts w:ascii="Consolas" w:eastAsia="Cambria" w:hAnsi="Consolas" w:cs="Cambria"/>
          <w:sz w:val="20"/>
          <w:szCs w:val="20"/>
        </w:rPr>
        <w:t>'Data:', data);</w:t>
      </w:r>
    </w:p>
    <w:p w14:paraId="1259EF96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    return 'Next operation';</w:t>
      </w:r>
    </w:p>
    <w:p w14:paraId="1F490D2F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})</w:t>
      </w:r>
    </w:p>
    <w:p w14:paraId="508B86AF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CA5DC7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CA5DC7">
        <w:rPr>
          <w:rFonts w:ascii="Consolas" w:eastAsia="Cambria" w:hAnsi="Consolas" w:cs="Cambria"/>
          <w:sz w:val="20"/>
          <w:szCs w:val="20"/>
        </w:rPr>
        <w:t>((next) =&gt; {</w:t>
      </w:r>
    </w:p>
    <w:p w14:paraId="13BAD3C6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    console.log(next);</w:t>
      </w:r>
    </w:p>
    <w:p w14:paraId="015B1180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})</w:t>
      </w:r>
    </w:p>
    <w:p w14:paraId="1DBB0251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CA5DC7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CA5DC7">
        <w:rPr>
          <w:rFonts w:ascii="Consolas" w:eastAsia="Cambria" w:hAnsi="Consolas" w:cs="Cambria"/>
          <w:sz w:val="20"/>
          <w:szCs w:val="20"/>
        </w:rPr>
        <w:t>((error) =&gt; {</w:t>
      </w:r>
    </w:p>
    <w:p w14:paraId="2A54945A" w14:textId="77777777" w:rsidR="005A5FC4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CA5DC7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CA5DC7">
        <w:rPr>
          <w:rFonts w:ascii="Consolas" w:eastAsia="Cambria" w:hAnsi="Consolas" w:cs="Cambria"/>
          <w:sz w:val="20"/>
          <w:szCs w:val="20"/>
        </w:rPr>
        <w:t>('Error caught:', error);</w:t>
      </w:r>
    </w:p>
    <w:p w14:paraId="57509C6B" w14:textId="09CC0525" w:rsidR="00D1389C" w:rsidRPr="00CA5DC7" w:rsidRDefault="005A5FC4" w:rsidP="005A5FC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A5DC7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50D02E92" w14:textId="77777777" w:rsidR="008F10A0" w:rsidRDefault="008F10A0" w:rsidP="005A5FC4">
      <w:pPr>
        <w:spacing w:after="0"/>
        <w:jc w:val="both"/>
        <w:rPr>
          <w:rFonts w:eastAsia="Cambria" w:cs="Cambria"/>
        </w:rPr>
      </w:pPr>
    </w:p>
    <w:p w14:paraId="4C1B50A1" w14:textId="77777777" w:rsidR="00815DF7" w:rsidRPr="00266F59" w:rsidRDefault="00815DF7" w:rsidP="00D61F62">
      <w:pPr>
        <w:pStyle w:val="Heading3"/>
        <w:spacing w:before="0"/>
        <w:rPr>
          <w:rFonts w:ascii="Lora" w:hAnsi="Lora"/>
          <w:color w:val="000000" w:themeColor="text1"/>
          <w:sz w:val="22"/>
          <w:szCs w:val="22"/>
          <w:lang w:eastAsia="en-IN"/>
        </w:rPr>
      </w:pPr>
      <w:proofErr w:type="gramStart"/>
      <w:r w:rsidRPr="00266F59">
        <w:rPr>
          <w:rStyle w:val="Strong"/>
          <w:rFonts w:ascii="Lora" w:hAnsi="Lora"/>
          <w:color w:val="000000" w:themeColor="text1"/>
          <w:sz w:val="22"/>
          <w:szCs w:val="22"/>
        </w:rPr>
        <w:t xml:space="preserve">Using </w:t>
      </w:r>
      <w:r w:rsidRPr="00266F59">
        <w:rPr>
          <w:rStyle w:val="HTMLCode"/>
          <w:rFonts w:ascii="Consolas" w:eastAsiaTheme="majorEastAsia" w:hAnsi="Consolas"/>
          <w:color w:val="000000" w:themeColor="text1"/>
        </w:rPr>
        <w:t>.catch</w:t>
      </w:r>
      <w:proofErr w:type="gramEnd"/>
      <w:r w:rsidRPr="00266F59">
        <w:rPr>
          <w:rStyle w:val="HTMLCode"/>
          <w:rFonts w:ascii="Consolas" w:eastAsiaTheme="majorEastAsia" w:hAnsi="Consolas"/>
          <w:color w:val="000000" w:themeColor="text1"/>
        </w:rPr>
        <w:t>()</w:t>
      </w:r>
      <w:r w:rsidRPr="00266F59">
        <w:rPr>
          <w:rStyle w:val="Strong"/>
          <w:rFonts w:ascii="Lora" w:hAnsi="Lora"/>
          <w:color w:val="000000" w:themeColor="text1"/>
          <w:sz w:val="20"/>
          <w:szCs w:val="20"/>
        </w:rPr>
        <w:t xml:space="preserve"> </w:t>
      </w:r>
      <w:r w:rsidRPr="00266F59">
        <w:rPr>
          <w:rStyle w:val="Strong"/>
          <w:rFonts w:ascii="Lora" w:hAnsi="Lora"/>
          <w:color w:val="000000" w:themeColor="text1"/>
          <w:sz w:val="22"/>
          <w:szCs w:val="22"/>
        </w:rPr>
        <w:t>for Multiple Errors</w:t>
      </w:r>
    </w:p>
    <w:p w14:paraId="107F262E" w14:textId="77777777" w:rsidR="00815DF7" w:rsidRPr="00266F59" w:rsidRDefault="00815DF7" w:rsidP="00815DF7">
      <w:pPr>
        <w:pStyle w:val="Heading4"/>
        <w:rPr>
          <w:rFonts w:ascii="Lora" w:hAnsi="Lora"/>
          <w:i w:val="0"/>
          <w:iCs w:val="0"/>
          <w:color w:val="000000" w:themeColor="text1"/>
        </w:rPr>
      </w:pPr>
      <w:r w:rsidRPr="00266F59">
        <w:rPr>
          <w:rStyle w:val="Strong"/>
          <w:rFonts w:ascii="Lora" w:hAnsi="Lora"/>
          <w:i w:val="0"/>
          <w:iCs w:val="0"/>
          <w:color w:val="000000" w:themeColor="text1"/>
        </w:rPr>
        <w:t>Example</w:t>
      </w:r>
    </w:p>
    <w:p w14:paraId="636B0A3A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>fetch('https://api.example.com/data')</w:t>
      </w:r>
    </w:p>
    <w:p w14:paraId="1C74341B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>((response) =&gt; {</w:t>
      </w:r>
    </w:p>
    <w:p w14:paraId="30FFABE7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if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>) {</w:t>
      </w:r>
    </w:p>
    <w:p w14:paraId="5B728A51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lastRenderedPageBreak/>
        <w:t xml:space="preserve">            throw new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>'Response not OK');</w:t>
      </w:r>
    </w:p>
    <w:p w14:paraId="5431379E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}</w:t>
      </w:r>
    </w:p>
    <w:p w14:paraId="7F2F7B57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return </w:t>
      </w:r>
      <w:proofErr w:type="spellStart"/>
      <w:proofErr w:type="gramStart"/>
      <w:r w:rsidRPr="00266F59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266F59">
        <w:rPr>
          <w:rFonts w:ascii="Consolas" w:eastAsia="Cambria" w:hAnsi="Consolas" w:cs="Cambria"/>
          <w:sz w:val="20"/>
          <w:szCs w:val="20"/>
        </w:rPr>
        <w:t>();</w:t>
      </w:r>
    </w:p>
    <w:p w14:paraId="5B9BBBBB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})</w:t>
      </w:r>
    </w:p>
    <w:p w14:paraId="007DC9FB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>((data) =&gt; {</w:t>
      </w:r>
    </w:p>
    <w:p w14:paraId="74BA5BE0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 xml:space="preserve">'Data:', 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data.someNonExistentProperty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>); // This will throw an error</w:t>
      </w:r>
    </w:p>
    <w:p w14:paraId="2C639B56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})</w:t>
      </w:r>
    </w:p>
    <w:p w14:paraId="044AF41C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>((error) =&gt; {</w:t>
      </w:r>
    </w:p>
    <w:p w14:paraId="4A837CAF" w14:textId="77777777" w:rsidR="00815DF7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266F59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266F59">
        <w:rPr>
          <w:rFonts w:ascii="Consolas" w:eastAsia="Cambria" w:hAnsi="Consolas" w:cs="Cambria"/>
          <w:sz w:val="20"/>
          <w:szCs w:val="20"/>
        </w:rPr>
        <w:t xml:space="preserve">('Caught error:', 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>);</w:t>
      </w:r>
    </w:p>
    <w:p w14:paraId="2AF9274D" w14:textId="31532D5A" w:rsidR="008F10A0" w:rsidRPr="00266F59" w:rsidRDefault="00815DF7" w:rsidP="00815D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0F8868C4" w14:textId="77777777" w:rsidR="00815DF7" w:rsidRDefault="00815DF7" w:rsidP="00815DF7">
      <w:pPr>
        <w:spacing w:after="0"/>
        <w:jc w:val="both"/>
        <w:rPr>
          <w:rFonts w:eastAsia="Cambria" w:cs="Cambria"/>
        </w:rPr>
      </w:pPr>
    </w:p>
    <w:p w14:paraId="2B3C43FA" w14:textId="77777777" w:rsidR="00815DF7" w:rsidRPr="00815DF7" w:rsidRDefault="00815DF7" w:rsidP="006A718E">
      <w:pPr>
        <w:spacing w:after="0"/>
        <w:jc w:val="both"/>
        <w:rPr>
          <w:rFonts w:eastAsia="Cambria" w:cs="Cambria"/>
        </w:rPr>
      </w:pPr>
      <w:proofErr w:type="gramStart"/>
      <w:r w:rsidRPr="00815DF7">
        <w:rPr>
          <w:rFonts w:eastAsia="Cambria" w:cs="Cambria"/>
          <w:b/>
          <w:bCs/>
        </w:rPr>
        <w:t>Single .catch</w:t>
      </w:r>
      <w:proofErr w:type="gramEnd"/>
      <w:r w:rsidRPr="00815DF7">
        <w:rPr>
          <w:rFonts w:eastAsia="Cambria" w:cs="Cambria"/>
          <w:b/>
          <w:bCs/>
        </w:rPr>
        <w:t>() for a Chain</w:t>
      </w:r>
      <w:r w:rsidRPr="00815DF7">
        <w:rPr>
          <w:rFonts w:eastAsia="Cambria" w:cs="Cambria"/>
        </w:rPr>
        <w:t>: Place one .catch() at the end of a promise chain to handle all errors.</w:t>
      </w:r>
    </w:p>
    <w:p w14:paraId="0B76C1D9" w14:textId="77777777" w:rsidR="00815DF7" w:rsidRPr="00266F59" w:rsidRDefault="00815DF7" w:rsidP="00266F59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>fetch('https://api.example.com/data')</w:t>
      </w:r>
    </w:p>
    <w:p w14:paraId="65F74BB7" w14:textId="77777777" w:rsidR="00815DF7" w:rsidRPr="00266F59" w:rsidRDefault="00815DF7" w:rsidP="00266F59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 xml:space="preserve">((response) =&gt; 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>())</w:t>
      </w:r>
    </w:p>
    <w:p w14:paraId="5B2099EC" w14:textId="77777777" w:rsidR="00815DF7" w:rsidRPr="00266F59" w:rsidRDefault="00815DF7" w:rsidP="00266F59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>((data) =&gt; console.log(data))</w:t>
      </w:r>
    </w:p>
    <w:p w14:paraId="39F114DF" w14:textId="0CBDE8E6" w:rsidR="00815DF7" w:rsidRPr="00266F59" w:rsidRDefault="00815DF7" w:rsidP="00266F59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 xml:space="preserve">((error) =&gt; 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>('Error:', error));</w:t>
      </w:r>
    </w:p>
    <w:p w14:paraId="4B880DF6" w14:textId="77777777" w:rsidR="00815DF7" w:rsidRDefault="00815DF7" w:rsidP="00815DF7">
      <w:pPr>
        <w:spacing w:after="0"/>
        <w:jc w:val="both"/>
        <w:rPr>
          <w:rFonts w:eastAsia="Cambria" w:cs="Cambria"/>
        </w:rPr>
      </w:pPr>
    </w:p>
    <w:p w14:paraId="51F8590F" w14:textId="74CC6BDB" w:rsidR="00815DF7" w:rsidRPr="006A718E" w:rsidRDefault="00815DF7" w:rsidP="006A718E">
      <w:pPr>
        <w:spacing w:after="0"/>
        <w:jc w:val="both"/>
        <w:rPr>
          <w:rFonts w:eastAsia="Cambria" w:cs="Cambria"/>
        </w:rPr>
      </w:pPr>
      <w:r w:rsidRPr="006A718E">
        <w:rPr>
          <w:rFonts w:eastAsia="Cambria" w:cs="Cambria"/>
          <w:b/>
          <w:bCs/>
        </w:rPr>
        <w:t>Logging and Debugging</w:t>
      </w:r>
      <w:r w:rsidRPr="006A718E">
        <w:rPr>
          <w:rFonts w:eastAsia="Cambria" w:cs="Cambria"/>
        </w:rPr>
        <w:t>: Log meaningful error messages to debug issues effectively.</w:t>
      </w:r>
    </w:p>
    <w:p w14:paraId="490428B3" w14:textId="262685C3" w:rsidR="00815DF7" w:rsidRPr="00266F59" w:rsidRDefault="00815DF7" w:rsidP="00266F59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66F59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 xml:space="preserve">((error) =&gt; 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 xml:space="preserve">('An error occurred:', 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>));</w:t>
      </w:r>
    </w:p>
    <w:p w14:paraId="566E48AF" w14:textId="77777777" w:rsidR="00815DF7" w:rsidRDefault="00815DF7" w:rsidP="00815DF7">
      <w:pPr>
        <w:spacing w:after="0"/>
        <w:jc w:val="both"/>
        <w:rPr>
          <w:rFonts w:eastAsia="Cambria" w:cs="Cambria"/>
        </w:rPr>
      </w:pPr>
    </w:p>
    <w:p w14:paraId="487419ED" w14:textId="699CDEF4" w:rsidR="00815DF7" w:rsidRPr="006A718E" w:rsidRDefault="00815DF7" w:rsidP="006A718E">
      <w:pPr>
        <w:spacing w:after="0"/>
        <w:jc w:val="both"/>
        <w:rPr>
          <w:rFonts w:eastAsia="Cambria" w:cs="Cambria"/>
        </w:rPr>
      </w:pPr>
      <w:r w:rsidRPr="006A718E">
        <w:rPr>
          <w:rFonts w:eastAsia="Cambria" w:cs="Cambria"/>
          <w:b/>
          <w:bCs/>
        </w:rPr>
        <w:t>Graceful Recovery</w:t>
      </w:r>
      <w:r w:rsidRPr="006A718E">
        <w:rPr>
          <w:rFonts w:eastAsia="Cambria" w:cs="Cambria"/>
        </w:rPr>
        <w:t xml:space="preserve">: Provide fallback </w:t>
      </w:r>
      <w:proofErr w:type="spellStart"/>
      <w:r w:rsidRPr="006A718E">
        <w:rPr>
          <w:rFonts w:eastAsia="Cambria" w:cs="Cambria"/>
        </w:rPr>
        <w:t>behavior</w:t>
      </w:r>
      <w:proofErr w:type="spellEnd"/>
      <w:r w:rsidRPr="006A718E">
        <w:rPr>
          <w:rFonts w:eastAsia="Cambria" w:cs="Cambria"/>
        </w:rPr>
        <w:t xml:space="preserve"> when an error occurs.</w:t>
      </w:r>
    </w:p>
    <w:p w14:paraId="7A4EC02B" w14:textId="77777777" w:rsidR="00815DF7" w:rsidRPr="00266F59" w:rsidRDefault="00815DF7" w:rsidP="00266F59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66F59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>((error) =&gt; {</w:t>
      </w:r>
    </w:p>
    <w:p w14:paraId="3A2F2BFB" w14:textId="77777777" w:rsidR="00815DF7" w:rsidRPr="00266F59" w:rsidRDefault="00815DF7" w:rsidP="00266F59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266F59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266F59">
        <w:rPr>
          <w:rFonts w:ascii="Consolas" w:eastAsia="Cambria" w:hAnsi="Consolas" w:cs="Cambria"/>
          <w:sz w:val="20"/>
          <w:szCs w:val="20"/>
        </w:rPr>
        <w:t xml:space="preserve">('Error:', 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>);</w:t>
      </w:r>
    </w:p>
    <w:p w14:paraId="3EB7077D" w14:textId="77777777" w:rsidR="00815DF7" w:rsidRPr="00266F59" w:rsidRDefault="00815DF7" w:rsidP="00266F59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return 'Fallback data';</w:t>
      </w:r>
    </w:p>
    <w:p w14:paraId="6C0B4BEA" w14:textId="0EA70EF2" w:rsidR="00815DF7" w:rsidRPr="00266F59" w:rsidRDefault="00815DF7" w:rsidP="00266F59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>});</w:t>
      </w:r>
    </w:p>
    <w:p w14:paraId="08129262" w14:textId="77777777" w:rsidR="00815DF7" w:rsidRDefault="00815DF7" w:rsidP="00815DF7">
      <w:pPr>
        <w:spacing w:after="0"/>
        <w:jc w:val="both"/>
        <w:rPr>
          <w:rFonts w:eastAsia="Cambria" w:cs="Cambria"/>
        </w:rPr>
      </w:pPr>
    </w:p>
    <w:p w14:paraId="3F795508" w14:textId="77777777" w:rsidR="0084698A" w:rsidRPr="00266F59" w:rsidRDefault="0084698A" w:rsidP="00266F59">
      <w:pPr>
        <w:spacing w:after="0"/>
        <w:jc w:val="both"/>
        <w:rPr>
          <w:rFonts w:eastAsia="Cambria" w:cs="Cambria"/>
          <w:b/>
          <w:bCs/>
        </w:rPr>
      </w:pPr>
      <w:r w:rsidRPr="00266F59">
        <w:rPr>
          <w:rFonts w:eastAsia="Cambria" w:cs="Cambria"/>
          <w:b/>
          <w:bCs/>
        </w:rPr>
        <w:t xml:space="preserve">Handling Errors </w:t>
      </w:r>
      <w:proofErr w:type="gramStart"/>
      <w:r w:rsidRPr="00266F59">
        <w:rPr>
          <w:rFonts w:eastAsia="Cambria" w:cs="Cambria"/>
          <w:b/>
          <w:bCs/>
        </w:rPr>
        <w:t>Without .catch</w:t>
      </w:r>
      <w:proofErr w:type="gramEnd"/>
      <w:r w:rsidRPr="00266F59">
        <w:rPr>
          <w:rFonts w:eastAsia="Cambria" w:cs="Cambria"/>
          <w:b/>
          <w:bCs/>
        </w:rPr>
        <w:t>()</w:t>
      </w:r>
    </w:p>
    <w:p w14:paraId="59053616" w14:textId="77777777" w:rsidR="0084698A" w:rsidRPr="0084698A" w:rsidRDefault="0084698A" w:rsidP="0084698A">
      <w:pPr>
        <w:spacing w:after="0"/>
        <w:jc w:val="both"/>
        <w:rPr>
          <w:rFonts w:eastAsia="Cambria" w:cs="Cambria"/>
          <w:b/>
          <w:bCs/>
        </w:rPr>
      </w:pPr>
      <w:r w:rsidRPr="0084698A">
        <w:rPr>
          <w:rFonts w:eastAsia="Cambria" w:cs="Cambria"/>
          <w:b/>
          <w:bCs/>
        </w:rPr>
        <w:t>Example</w:t>
      </w:r>
    </w:p>
    <w:p w14:paraId="70E0ECDA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66F5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 xml:space="preserve"> = async () =&gt; {</w:t>
      </w:r>
    </w:p>
    <w:p w14:paraId="7FEB51BE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try {</w:t>
      </w:r>
    </w:p>
    <w:p w14:paraId="01ABD6A5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 xml:space="preserve"> response = await fetch('https://api.example.com/data');</w:t>
      </w:r>
    </w:p>
    <w:p w14:paraId="38562BB8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if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>) {</w:t>
      </w:r>
    </w:p>
    <w:p w14:paraId="5CD7F907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    throw new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>'Failed to fetch data');</w:t>
      </w:r>
    </w:p>
    <w:p w14:paraId="64796173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}</w:t>
      </w:r>
    </w:p>
    <w:p w14:paraId="1F9C65CD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266F59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266F59">
        <w:rPr>
          <w:rFonts w:ascii="Consolas" w:eastAsia="Cambria" w:hAnsi="Consolas" w:cs="Cambria"/>
          <w:sz w:val="20"/>
          <w:szCs w:val="20"/>
        </w:rPr>
        <w:t>();</w:t>
      </w:r>
    </w:p>
    <w:p w14:paraId="4DFA27F6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266F59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>'Data:', data);</w:t>
      </w:r>
    </w:p>
    <w:p w14:paraId="10DBF4F1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} catch (error) {</w:t>
      </w:r>
    </w:p>
    <w:p w14:paraId="61507C98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266F59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266F59">
        <w:rPr>
          <w:rFonts w:ascii="Consolas" w:eastAsia="Cambria" w:hAnsi="Consolas" w:cs="Cambria"/>
          <w:sz w:val="20"/>
          <w:szCs w:val="20"/>
        </w:rPr>
        <w:t xml:space="preserve">('Error caught:', </w:t>
      </w:r>
      <w:proofErr w:type="spellStart"/>
      <w:r w:rsidRPr="00266F59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>);</w:t>
      </w:r>
    </w:p>
    <w:p w14:paraId="67C8B227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19676154" w14:textId="77777777" w:rsidR="0084698A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66F59">
        <w:rPr>
          <w:rFonts w:ascii="Consolas" w:eastAsia="Cambria" w:hAnsi="Consolas" w:cs="Cambria"/>
          <w:sz w:val="20"/>
          <w:szCs w:val="20"/>
        </w:rPr>
        <w:t>};</w:t>
      </w:r>
    </w:p>
    <w:p w14:paraId="07F9AAF9" w14:textId="5BEEA2AE" w:rsidR="00E47E80" w:rsidRPr="00266F59" w:rsidRDefault="0084698A" w:rsidP="0084698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66F59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266F59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66F59">
        <w:rPr>
          <w:rFonts w:ascii="Consolas" w:eastAsia="Cambria" w:hAnsi="Consolas" w:cs="Cambria"/>
          <w:sz w:val="20"/>
          <w:szCs w:val="20"/>
        </w:rPr>
        <w:t>);</w:t>
      </w:r>
    </w:p>
    <w:p w14:paraId="7B96F587" w14:textId="77777777" w:rsidR="0084698A" w:rsidRDefault="0084698A" w:rsidP="0084698A">
      <w:pPr>
        <w:spacing w:after="0"/>
        <w:jc w:val="both"/>
        <w:rPr>
          <w:rFonts w:eastAsia="Cambria" w:cs="Cambria"/>
        </w:rPr>
      </w:pPr>
    </w:p>
    <w:p w14:paraId="3244AEDA" w14:textId="77777777" w:rsidR="00501284" w:rsidRPr="00501284" w:rsidRDefault="00501284" w:rsidP="00501284">
      <w:pPr>
        <w:spacing w:after="0"/>
        <w:ind w:left="720"/>
        <w:jc w:val="both"/>
        <w:rPr>
          <w:rFonts w:eastAsia="Cambria" w:cs="Cambria"/>
        </w:rPr>
      </w:pPr>
    </w:p>
    <w:p w14:paraId="2C6027B8" w14:textId="77777777" w:rsidR="00501284" w:rsidRPr="00501284" w:rsidRDefault="00501284" w:rsidP="00501284">
      <w:pPr>
        <w:spacing w:after="0"/>
        <w:jc w:val="both"/>
        <w:rPr>
          <w:rFonts w:eastAsia="Cambria" w:cs="Cambria"/>
          <w:b/>
          <w:bCs/>
        </w:rPr>
      </w:pPr>
      <w:r w:rsidRPr="00501284">
        <w:rPr>
          <w:rFonts w:eastAsia="Cambria" w:cs="Cambria"/>
          <w:b/>
          <w:bCs/>
        </w:rPr>
        <w:t>Example: Using async</w:t>
      </w:r>
    </w:p>
    <w:p w14:paraId="55D1112F" w14:textId="77777777" w:rsidR="00501284" w:rsidRPr="002C74A8" w:rsidRDefault="00501284" w:rsidP="0050128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) {</w:t>
      </w:r>
    </w:p>
    <w:p w14:paraId="508D0EC5" w14:textId="77777777" w:rsidR="00501284" w:rsidRPr="002C74A8" w:rsidRDefault="00501284" w:rsidP="0050128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return 'Data fetched!';</w:t>
      </w:r>
    </w:p>
    <w:p w14:paraId="4E7C6C1D" w14:textId="77777777" w:rsidR="00501284" w:rsidRPr="002C74A8" w:rsidRDefault="00501284" w:rsidP="0050128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>}</w:t>
      </w:r>
    </w:p>
    <w:p w14:paraId="10D98D54" w14:textId="0EB73917" w:rsidR="008B4F5B" w:rsidRPr="002C74A8" w:rsidRDefault="00501284" w:rsidP="0050128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C74A8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).then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((result) =&gt; console.log(result)); // Output: Data fetched!</w:t>
      </w:r>
    </w:p>
    <w:p w14:paraId="3957D144" w14:textId="77777777" w:rsidR="00D55B2F" w:rsidRDefault="00D55B2F" w:rsidP="00501284">
      <w:pPr>
        <w:spacing w:after="0"/>
        <w:jc w:val="both"/>
        <w:rPr>
          <w:rFonts w:eastAsia="Cambria" w:cs="Cambria"/>
        </w:rPr>
      </w:pPr>
    </w:p>
    <w:p w14:paraId="2E84575D" w14:textId="77777777" w:rsidR="005B6CF2" w:rsidRPr="005B6CF2" w:rsidRDefault="005B6CF2" w:rsidP="005B6CF2">
      <w:pPr>
        <w:spacing w:after="0"/>
        <w:jc w:val="both"/>
        <w:rPr>
          <w:rFonts w:eastAsia="Cambria" w:cs="Cambria"/>
          <w:b/>
          <w:bCs/>
        </w:rPr>
      </w:pPr>
      <w:r w:rsidRPr="005B6CF2">
        <w:rPr>
          <w:rFonts w:eastAsia="Cambria" w:cs="Cambria"/>
          <w:b/>
          <w:bCs/>
        </w:rPr>
        <w:t xml:space="preserve">Example: Using </w:t>
      </w:r>
      <w:proofErr w:type="gramStart"/>
      <w:r w:rsidRPr="005B6CF2">
        <w:rPr>
          <w:rFonts w:eastAsia="Cambria" w:cs="Cambria"/>
          <w:b/>
          <w:bCs/>
        </w:rPr>
        <w:t>await</w:t>
      </w:r>
      <w:proofErr w:type="gramEnd"/>
    </w:p>
    <w:p w14:paraId="7514CD4A" w14:textId="77777777" w:rsidR="0058226E" w:rsidRPr="002C74A8" w:rsidRDefault="0058226E" w:rsidP="0058226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) {</w:t>
      </w:r>
    </w:p>
    <w:p w14:paraId="3A148F1D" w14:textId="77777777" w:rsidR="0058226E" w:rsidRPr="002C74A8" w:rsidRDefault="0058226E" w:rsidP="0058226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lastRenderedPageBreak/>
        <w:t xml:space="preserve">   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 xml:space="preserve"> response = await fetch('https://api.example.com/data');</w:t>
      </w:r>
    </w:p>
    <w:p w14:paraId="41C30F7F" w14:textId="77777777" w:rsidR="0058226E" w:rsidRPr="002C74A8" w:rsidRDefault="0058226E" w:rsidP="0058226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2C74A8">
        <w:rPr>
          <w:rFonts w:ascii="Consolas" w:eastAsia="Cambria" w:hAnsi="Consolas" w:cs="Cambria"/>
          <w:sz w:val="20"/>
          <w:szCs w:val="20"/>
        </w:rPr>
        <w:t>();</w:t>
      </w:r>
    </w:p>
    <w:p w14:paraId="73364B4F" w14:textId="77777777" w:rsidR="0058226E" w:rsidRPr="002C74A8" w:rsidRDefault="0058226E" w:rsidP="0058226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'Fetched data:', data);</w:t>
      </w:r>
    </w:p>
    <w:p w14:paraId="04F3FD2E" w14:textId="77777777" w:rsidR="0058226E" w:rsidRPr="002C74A8" w:rsidRDefault="0058226E" w:rsidP="0058226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>}</w:t>
      </w:r>
    </w:p>
    <w:p w14:paraId="631FB1E8" w14:textId="213CAA33" w:rsidR="00D55B2F" w:rsidRPr="002C74A8" w:rsidRDefault="0058226E" w:rsidP="0058226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);</w:t>
      </w:r>
    </w:p>
    <w:p w14:paraId="30C0D1B9" w14:textId="77777777" w:rsidR="0058226E" w:rsidRDefault="0058226E" w:rsidP="0058226E">
      <w:pPr>
        <w:spacing w:after="0"/>
        <w:jc w:val="both"/>
        <w:rPr>
          <w:rFonts w:eastAsia="Cambria" w:cs="Cambria"/>
        </w:rPr>
      </w:pPr>
    </w:p>
    <w:p w14:paraId="4F5AEBBD" w14:textId="77777777" w:rsidR="008C55F5" w:rsidRPr="008C55F5" w:rsidRDefault="008C55F5" w:rsidP="008C55F5">
      <w:pPr>
        <w:spacing w:after="0"/>
        <w:jc w:val="both"/>
        <w:rPr>
          <w:rFonts w:eastAsia="Cambria" w:cs="Cambria"/>
          <w:b/>
          <w:bCs/>
        </w:rPr>
      </w:pPr>
      <w:r w:rsidRPr="008C55F5">
        <w:rPr>
          <w:rFonts w:eastAsia="Cambria" w:cs="Cambria"/>
          <w:b/>
          <w:bCs/>
        </w:rPr>
        <w:t>Example: Sequential Execution</w:t>
      </w:r>
    </w:p>
    <w:p w14:paraId="7AD394EA" w14:textId="77777777" w:rsidR="008C55F5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processSequential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) {</w:t>
      </w:r>
    </w:p>
    <w:p w14:paraId="2204D8E2" w14:textId="77777777" w:rsidR="008C55F5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'Fetching user...');</w:t>
      </w:r>
    </w:p>
    <w:p w14:paraId="2F0123F4" w14:textId="77777777" w:rsidR="008C55F5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 xml:space="preserve"> user = await fetch('https://api.example.com/user').then((res) =&gt;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2C74A8">
        <w:rPr>
          <w:rFonts w:ascii="Consolas" w:eastAsia="Cambria" w:hAnsi="Consolas" w:cs="Cambria"/>
          <w:sz w:val="20"/>
          <w:szCs w:val="20"/>
        </w:rPr>
        <w:t>());</w:t>
      </w:r>
    </w:p>
    <w:p w14:paraId="59CD16EA" w14:textId="77777777" w:rsidR="008C55F5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'User fetched:', user);</w:t>
      </w:r>
    </w:p>
    <w:p w14:paraId="2BF4EF98" w14:textId="77777777" w:rsidR="008C55F5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E9852DD" w14:textId="77777777" w:rsidR="008C55F5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'Fetching posts...');</w:t>
      </w:r>
    </w:p>
    <w:p w14:paraId="64AFCE69" w14:textId="77777777" w:rsidR="008C55F5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 xml:space="preserve"> posts = await fetch(`https://api.example.com/posts?userId=${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user.id}`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 xml:space="preserve">).then((res) =&gt;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());</w:t>
      </w:r>
    </w:p>
    <w:p w14:paraId="478E822A" w14:textId="77777777" w:rsidR="008C55F5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'Posts fetched:', posts);</w:t>
      </w:r>
    </w:p>
    <w:p w14:paraId="41244DF0" w14:textId="77777777" w:rsidR="008C55F5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8CED15F" w14:textId="77777777" w:rsidR="008C55F5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{ user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, posts };</w:t>
      </w:r>
    </w:p>
    <w:p w14:paraId="2142F38B" w14:textId="77777777" w:rsidR="008C55F5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>}</w:t>
      </w:r>
    </w:p>
    <w:p w14:paraId="0E1E6BBE" w14:textId="4B08599C" w:rsidR="0058226E" w:rsidRPr="002C74A8" w:rsidRDefault="008C55F5" w:rsidP="008C55F5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processSequential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);</w:t>
      </w:r>
    </w:p>
    <w:p w14:paraId="5011BE51" w14:textId="77777777" w:rsidR="008C55F5" w:rsidRDefault="008C55F5" w:rsidP="008C55F5">
      <w:pPr>
        <w:spacing w:after="0"/>
        <w:jc w:val="both"/>
        <w:rPr>
          <w:rFonts w:eastAsia="Cambria" w:cs="Cambria"/>
        </w:rPr>
      </w:pPr>
    </w:p>
    <w:p w14:paraId="32F558A9" w14:textId="77777777" w:rsidR="00CF5EBD" w:rsidRPr="00CF5EBD" w:rsidRDefault="00CF5EBD" w:rsidP="00CF5EBD">
      <w:pPr>
        <w:spacing w:after="0"/>
        <w:jc w:val="both"/>
        <w:rPr>
          <w:rFonts w:eastAsia="Cambria" w:cs="Cambria"/>
          <w:b/>
          <w:bCs/>
        </w:rPr>
      </w:pPr>
      <w:r w:rsidRPr="00CF5EBD">
        <w:rPr>
          <w:rFonts w:eastAsia="Cambria" w:cs="Cambria"/>
          <w:b/>
          <w:bCs/>
        </w:rPr>
        <w:t>Example: Handling Errors</w:t>
      </w:r>
    </w:p>
    <w:p w14:paraId="07513616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) {</w:t>
      </w:r>
    </w:p>
    <w:p w14:paraId="5194947A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try {</w:t>
      </w:r>
    </w:p>
    <w:p w14:paraId="4C10E5C9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 xml:space="preserve"> response = await fetch('https://api.example.com/data');</w:t>
      </w:r>
    </w:p>
    <w:p w14:paraId="3F4C2537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    if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) {</w:t>
      </w:r>
    </w:p>
    <w:p w14:paraId="673C769C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        throw new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'Network response was not ok');</w:t>
      </w:r>
    </w:p>
    <w:p w14:paraId="159F3164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    }</w:t>
      </w:r>
    </w:p>
    <w:p w14:paraId="17368054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2C74A8">
        <w:rPr>
          <w:rFonts w:ascii="Consolas" w:eastAsia="Cambria" w:hAnsi="Consolas" w:cs="Cambria"/>
          <w:sz w:val="20"/>
          <w:szCs w:val="20"/>
        </w:rPr>
        <w:t>();</w:t>
      </w:r>
    </w:p>
    <w:p w14:paraId="20E5D66F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'Data:', data);</w:t>
      </w:r>
    </w:p>
    <w:p w14:paraId="2C60117B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} catch (error) {</w:t>
      </w:r>
    </w:p>
    <w:p w14:paraId="7C8B5526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2C74A8">
        <w:rPr>
          <w:rFonts w:ascii="Consolas" w:eastAsia="Cambria" w:hAnsi="Consolas" w:cs="Cambria"/>
          <w:sz w:val="20"/>
          <w:szCs w:val="20"/>
        </w:rPr>
        <w:t xml:space="preserve">('Error fetching data:',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);</w:t>
      </w:r>
    </w:p>
    <w:p w14:paraId="084E9F39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4B3F1078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>}</w:t>
      </w:r>
    </w:p>
    <w:p w14:paraId="4D679F5D" w14:textId="77777777" w:rsidR="00CF5EBD" w:rsidRPr="002C74A8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1BF1B71" w14:textId="1B598F79" w:rsidR="008C55F5" w:rsidRDefault="00CF5EBD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);</w:t>
      </w:r>
    </w:p>
    <w:p w14:paraId="2A03D4DE" w14:textId="77777777" w:rsidR="002C74A8" w:rsidRPr="002C74A8" w:rsidRDefault="002C74A8" w:rsidP="00CF5E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AA8C4FA" w14:textId="77777777" w:rsidR="009B3A09" w:rsidRPr="009B3A09" w:rsidRDefault="009B3A09" w:rsidP="009B3A09">
      <w:pPr>
        <w:spacing w:after="0"/>
        <w:jc w:val="both"/>
        <w:rPr>
          <w:rFonts w:eastAsia="Cambria" w:cs="Cambria"/>
          <w:b/>
          <w:bCs/>
        </w:rPr>
      </w:pPr>
      <w:r w:rsidRPr="009B3A09">
        <w:rPr>
          <w:rFonts w:eastAsia="Cambria" w:cs="Cambria"/>
          <w:b/>
          <w:bCs/>
        </w:rPr>
        <w:t>Sequential Execution</w:t>
      </w:r>
    </w:p>
    <w:p w14:paraId="47999478" w14:textId="77777777" w:rsidR="009B3A09" w:rsidRPr="009B3A09" w:rsidRDefault="009B3A09" w:rsidP="009B3A09">
      <w:pPr>
        <w:spacing w:after="0"/>
        <w:jc w:val="both"/>
        <w:rPr>
          <w:rFonts w:eastAsia="Cambria" w:cs="Cambria"/>
        </w:rPr>
      </w:pPr>
      <w:r w:rsidRPr="009B3A09">
        <w:rPr>
          <w:rFonts w:eastAsia="Cambria" w:cs="Cambria"/>
        </w:rPr>
        <w:t>Promises are awaited one after another.</w:t>
      </w:r>
    </w:p>
    <w:p w14:paraId="61DC48C4" w14:textId="77777777" w:rsidR="00E81882" w:rsidRPr="002C74A8" w:rsidRDefault="00E81882" w:rsidP="00E81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fetchSequentially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) {</w:t>
      </w:r>
    </w:p>
    <w:p w14:paraId="5AE07532" w14:textId="77777777" w:rsidR="00E81882" w:rsidRPr="002C74A8" w:rsidRDefault="00E81882" w:rsidP="00E81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 xml:space="preserve"> user = await fetch('https://api.example.com/user').then((res) =&gt;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2C74A8">
        <w:rPr>
          <w:rFonts w:ascii="Consolas" w:eastAsia="Cambria" w:hAnsi="Consolas" w:cs="Cambria"/>
          <w:sz w:val="20"/>
          <w:szCs w:val="20"/>
        </w:rPr>
        <w:t>());</w:t>
      </w:r>
    </w:p>
    <w:p w14:paraId="6FFCF1E0" w14:textId="77777777" w:rsidR="00E81882" w:rsidRPr="002C74A8" w:rsidRDefault="00E81882" w:rsidP="00E81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 xml:space="preserve"> posts = await fetch(`https://api.example.com/posts?userId=${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user.id}`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 xml:space="preserve">).then((res) =&gt;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());</w:t>
      </w:r>
    </w:p>
    <w:p w14:paraId="55D82219" w14:textId="77777777" w:rsidR="00E81882" w:rsidRPr="002C74A8" w:rsidRDefault="00E81882" w:rsidP="00E81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'User:', user, 'Posts:', posts);</w:t>
      </w:r>
    </w:p>
    <w:p w14:paraId="5FA0FF82" w14:textId="77777777" w:rsidR="00E81882" w:rsidRPr="002C74A8" w:rsidRDefault="00E81882" w:rsidP="00E81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>}</w:t>
      </w:r>
    </w:p>
    <w:p w14:paraId="3D987D4E" w14:textId="76D501CD" w:rsidR="009B3A09" w:rsidRPr="002C74A8" w:rsidRDefault="00E81882" w:rsidP="00E81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fetchSequentially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);</w:t>
      </w:r>
    </w:p>
    <w:p w14:paraId="4184EB5C" w14:textId="77777777" w:rsidR="00E81882" w:rsidRDefault="00E81882" w:rsidP="00E81882">
      <w:pPr>
        <w:spacing w:after="0"/>
        <w:jc w:val="both"/>
        <w:rPr>
          <w:rFonts w:eastAsia="Cambria" w:cs="Cambria"/>
        </w:rPr>
      </w:pPr>
    </w:p>
    <w:p w14:paraId="578B1B99" w14:textId="77777777" w:rsidR="00713A36" w:rsidRPr="00713A36" w:rsidRDefault="00713A36" w:rsidP="00713A36">
      <w:pPr>
        <w:spacing w:after="0"/>
        <w:jc w:val="both"/>
        <w:rPr>
          <w:rFonts w:eastAsia="Cambria" w:cs="Cambria"/>
          <w:b/>
          <w:bCs/>
        </w:rPr>
      </w:pPr>
      <w:r w:rsidRPr="00713A36">
        <w:rPr>
          <w:rFonts w:eastAsia="Cambria" w:cs="Cambria"/>
          <w:b/>
          <w:bCs/>
        </w:rPr>
        <w:t>Concurrent Execution</w:t>
      </w:r>
    </w:p>
    <w:p w14:paraId="261BB0C0" w14:textId="77777777" w:rsidR="00631BA4" w:rsidRPr="002C74A8" w:rsidRDefault="00631BA4" w:rsidP="00631B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fetchConcurrently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) {</w:t>
      </w:r>
    </w:p>
    <w:p w14:paraId="0F588866" w14:textId="77777777" w:rsidR="00631BA4" w:rsidRPr="002C74A8" w:rsidRDefault="00631BA4" w:rsidP="00631B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2C74A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 xml:space="preserve"> [user, posts] = await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Promise.all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[</w:t>
      </w:r>
    </w:p>
    <w:p w14:paraId="527571F1" w14:textId="77777777" w:rsidR="00631BA4" w:rsidRPr="002C74A8" w:rsidRDefault="00631BA4" w:rsidP="00631B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    fetch('https://api.example.com/user').then((res) =&gt;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2C74A8">
        <w:rPr>
          <w:rFonts w:ascii="Consolas" w:eastAsia="Cambria" w:hAnsi="Consolas" w:cs="Cambria"/>
          <w:sz w:val="20"/>
          <w:szCs w:val="20"/>
        </w:rPr>
        <w:t>()),</w:t>
      </w:r>
    </w:p>
    <w:p w14:paraId="7EA10FED" w14:textId="77777777" w:rsidR="00631BA4" w:rsidRPr="002C74A8" w:rsidRDefault="00631BA4" w:rsidP="00631B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    fetch('https://api.example.com/posts').then((res) =&gt; </w:t>
      </w: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2C74A8">
        <w:rPr>
          <w:rFonts w:ascii="Consolas" w:eastAsia="Cambria" w:hAnsi="Consolas" w:cs="Cambria"/>
          <w:sz w:val="20"/>
          <w:szCs w:val="20"/>
        </w:rPr>
        <w:t>())</w:t>
      </w:r>
    </w:p>
    <w:p w14:paraId="03ECEE16" w14:textId="77777777" w:rsidR="00631BA4" w:rsidRPr="002C74A8" w:rsidRDefault="00631BA4" w:rsidP="00631B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lastRenderedPageBreak/>
        <w:t xml:space="preserve">    ]);</w:t>
      </w:r>
    </w:p>
    <w:p w14:paraId="3376868D" w14:textId="77777777" w:rsidR="00631BA4" w:rsidRPr="002C74A8" w:rsidRDefault="00631BA4" w:rsidP="00631B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514B0C7" w14:textId="77777777" w:rsidR="00631BA4" w:rsidRPr="002C74A8" w:rsidRDefault="00631BA4" w:rsidP="00631B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'User:', user, 'Posts:', posts);</w:t>
      </w:r>
    </w:p>
    <w:p w14:paraId="65CEAF29" w14:textId="77777777" w:rsidR="00631BA4" w:rsidRPr="002C74A8" w:rsidRDefault="00631BA4" w:rsidP="00631B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>}</w:t>
      </w:r>
    </w:p>
    <w:p w14:paraId="52249B3E" w14:textId="5F8D4DCC" w:rsidR="00E81882" w:rsidRPr="002C74A8" w:rsidRDefault="00631BA4" w:rsidP="00631BA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C74A8">
        <w:rPr>
          <w:rFonts w:ascii="Consolas" w:eastAsia="Cambria" w:hAnsi="Consolas" w:cs="Cambria"/>
          <w:sz w:val="20"/>
          <w:szCs w:val="20"/>
        </w:rPr>
        <w:t>fetchConcurrently</w:t>
      </w:r>
      <w:proofErr w:type="spellEnd"/>
      <w:r w:rsidRPr="002C74A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);</w:t>
      </w:r>
    </w:p>
    <w:p w14:paraId="37A9242E" w14:textId="77777777" w:rsidR="00631BA4" w:rsidRDefault="00631BA4" w:rsidP="00631BA4">
      <w:pPr>
        <w:spacing w:after="0"/>
        <w:jc w:val="both"/>
        <w:rPr>
          <w:rFonts w:eastAsia="Cambria" w:cs="Cambria"/>
        </w:rPr>
      </w:pPr>
    </w:p>
    <w:p w14:paraId="7191E86A" w14:textId="77777777" w:rsidR="002C74A8" w:rsidRPr="00E65E7D" w:rsidRDefault="002C74A8" w:rsidP="002C74A8">
      <w:pPr>
        <w:spacing w:after="0"/>
        <w:ind w:left="720"/>
        <w:jc w:val="both"/>
        <w:rPr>
          <w:rFonts w:eastAsia="Cambria" w:cs="Cambria"/>
        </w:rPr>
      </w:pPr>
    </w:p>
    <w:p w14:paraId="34FDE9CB" w14:textId="77777777" w:rsidR="00134C7E" w:rsidRPr="002C74A8" w:rsidRDefault="00134C7E" w:rsidP="002C74A8">
      <w:pPr>
        <w:pStyle w:val="Heading3"/>
        <w:spacing w:before="0"/>
        <w:rPr>
          <w:rFonts w:ascii="Lora" w:hAnsi="Lora"/>
          <w:color w:val="000000" w:themeColor="text1"/>
          <w:sz w:val="22"/>
          <w:szCs w:val="22"/>
          <w:lang w:eastAsia="en-IN"/>
        </w:rPr>
      </w:pPr>
      <w:r w:rsidRPr="002C74A8">
        <w:rPr>
          <w:rStyle w:val="Strong"/>
          <w:rFonts w:ascii="Lora" w:hAnsi="Lora"/>
          <w:color w:val="000000" w:themeColor="text1"/>
          <w:sz w:val="22"/>
          <w:szCs w:val="22"/>
        </w:rPr>
        <w:t xml:space="preserve">Returning Values from </w:t>
      </w:r>
      <w:r w:rsidRPr="002C74A8">
        <w:rPr>
          <w:rStyle w:val="HTMLCode"/>
          <w:rFonts w:ascii="Consolas" w:eastAsiaTheme="majorEastAsia" w:hAnsi="Consolas"/>
          <w:color w:val="000000" w:themeColor="text1"/>
        </w:rPr>
        <w:t>async</w:t>
      </w:r>
      <w:r w:rsidRPr="002C74A8">
        <w:rPr>
          <w:rStyle w:val="Strong"/>
          <w:rFonts w:ascii="Lora" w:hAnsi="Lora"/>
          <w:color w:val="000000" w:themeColor="text1"/>
          <w:sz w:val="22"/>
          <w:szCs w:val="22"/>
        </w:rPr>
        <w:t xml:space="preserve"> Functions</w:t>
      </w:r>
    </w:p>
    <w:p w14:paraId="4B5546DD" w14:textId="77777777" w:rsidR="00134C7E" w:rsidRPr="002C74A8" w:rsidRDefault="00134C7E" w:rsidP="00134C7E">
      <w:pPr>
        <w:pStyle w:val="Heading4"/>
        <w:rPr>
          <w:rFonts w:ascii="Lora" w:hAnsi="Lora"/>
          <w:i w:val="0"/>
          <w:iCs w:val="0"/>
          <w:color w:val="000000" w:themeColor="text1"/>
        </w:rPr>
      </w:pPr>
      <w:r w:rsidRPr="002C74A8">
        <w:rPr>
          <w:rStyle w:val="Strong"/>
          <w:rFonts w:ascii="Lora" w:hAnsi="Lora"/>
          <w:i w:val="0"/>
          <w:iCs w:val="0"/>
          <w:color w:val="000000" w:themeColor="text1"/>
        </w:rPr>
        <w:t>Example</w:t>
      </w:r>
    </w:p>
    <w:p w14:paraId="09B5827D" w14:textId="77777777" w:rsidR="00134C7E" w:rsidRPr="002C74A8" w:rsidRDefault="00134C7E" w:rsidP="00134C7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gramStart"/>
      <w:r w:rsidRPr="002C74A8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a, b) {</w:t>
      </w:r>
    </w:p>
    <w:p w14:paraId="135BAB5D" w14:textId="77777777" w:rsidR="00134C7E" w:rsidRPr="002C74A8" w:rsidRDefault="00134C7E" w:rsidP="00134C7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 xml:space="preserve">    return a + b;</w:t>
      </w:r>
    </w:p>
    <w:p w14:paraId="3EC9B9DF" w14:textId="77777777" w:rsidR="00134C7E" w:rsidRPr="002C74A8" w:rsidRDefault="00134C7E" w:rsidP="00134C7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C74A8">
        <w:rPr>
          <w:rFonts w:ascii="Consolas" w:eastAsia="Cambria" w:hAnsi="Consolas" w:cs="Cambria"/>
          <w:sz w:val="20"/>
          <w:szCs w:val="20"/>
        </w:rPr>
        <w:t>}</w:t>
      </w:r>
    </w:p>
    <w:p w14:paraId="5BEC647F" w14:textId="77777777" w:rsidR="00134C7E" w:rsidRPr="002C74A8" w:rsidRDefault="00134C7E" w:rsidP="00134C7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01C8ECC" w14:textId="16D836BA" w:rsidR="00631BA4" w:rsidRPr="002C74A8" w:rsidRDefault="00134C7E" w:rsidP="00134C7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C74A8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2C74A8">
        <w:rPr>
          <w:rFonts w:ascii="Consolas" w:eastAsia="Cambria" w:hAnsi="Consolas" w:cs="Cambria"/>
          <w:sz w:val="20"/>
          <w:szCs w:val="20"/>
        </w:rPr>
        <w:t>5, 10).then((result) =&gt; console.log(result)); // Output: 15</w:t>
      </w:r>
    </w:p>
    <w:p w14:paraId="5BB6A311" w14:textId="77777777" w:rsidR="00134C7E" w:rsidRDefault="00134C7E" w:rsidP="00134C7E">
      <w:pPr>
        <w:spacing w:after="0"/>
        <w:jc w:val="both"/>
        <w:rPr>
          <w:rFonts w:eastAsia="Cambria" w:cs="Cambria"/>
        </w:rPr>
      </w:pPr>
    </w:p>
    <w:p w14:paraId="5BCFEC2F" w14:textId="77777777" w:rsidR="00043994" w:rsidRPr="00043994" w:rsidRDefault="00043994" w:rsidP="00043994">
      <w:pPr>
        <w:spacing w:after="0"/>
        <w:jc w:val="both"/>
        <w:rPr>
          <w:rFonts w:eastAsia="Cambria" w:cs="Cambria"/>
          <w:b/>
          <w:bCs/>
        </w:rPr>
      </w:pPr>
      <w:r w:rsidRPr="00043994">
        <w:rPr>
          <w:rFonts w:eastAsia="Cambria" w:cs="Cambria"/>
          <w:b/>
          <w:bCs/>
        </w:rPr>
        <w:t>Example: Using async</w:t>
      </w:r>
    </w:p>
    <w:p w14:paraId="2B02A7B8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) {</w:t>
      </w:r>
    </w:p>
    <w:p w14:paraId="1FE906E7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return 'Data fetched!';</w:t>
      </w:r>
    </w:p>
    <w:p w14:paraId="49BA8337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>}</w:t>
      </w:r>
    </w:p>
    <w:p w14:paraId="1348B0C5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94B5F21" w14:textId="77777777" w:rsidR="00043994" w:rsidRPr="00043994" w:rsidRDefault="00043994" w:rsidP="00043994">
      <w:pPr>
        <w:spacing w:after="0"/>
        <w:jc w:val="both"/>
        <w:rPr>
          <w:rFonts w:eastAsia="Cambria" w:cs="Cambria"/>
          <w:b/>
          <w:bCs/>
        </w:rPr>
      </w:pPr>
      <w:r w:rsidRPr="00043994">
        <w:rPr>
          <w:rFonts w:eastAsia="Cambria" w:cs="Cambria"/>
          <w:b/>
          <w:bCs/>
        </w:rPr>
        <w:t xml:space="preserve">Example: Using </w:t>
      </w:r>
      <w:proofErr w:type="gramStart"/>
      <w:r w:rsidRPr="00043994">
        <w:rPr>
          <w:rFonts w:eastAsia="Cambria" w:cs="Cambria"/>
          <w:b/>
          <w:bCs/>
        </w:rPr>
        <w:t>await</w:t>
      </w:r>
      <w:proofErr w:type="gramEnd"/>
    </w:p>
    <w:p w14:paraId="654629AF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) {</w:t>
      </w:r>
    </w:p>
    <w:p w14:paraId="4FBA18C8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 xml:space="preserve"> response = await fetch('https://api.example.com/data');</w:t>
      </w:r>
    </w:p>
    <w:p w14:paraId="31559450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043994">
        <w:rPr>
          <w:rFonts w:ascii="Consolas" w:eastAsia="Cambria" w:hAnsi="Consolas" w:cs="Cambria"/>
          <w:sz w:val="20"/>
          <w:szCs w:val="20"/>
        </w:rPr>
        <w:t>();</w:t>
      </w:r>
    </w:p>
    <w:p w14:paraId="3B278ADE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'Fetched data:', data);</w:t>
      </w:r>
    </w:p>
    <w:p w14:paraId="77073D43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>}</w:t>
      </w:r>
    </w:p>
    <w:p w14:paraId="2D91AECC" w14:textId="77777777" w:rsid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);</w:t>
      </w:r>
    </w:p>
    <w:p w14:paraId="1298BBAD" w14:textId="77777777" w:rsidR="00262F1C" w:rsidRPr="00043994" w:rsidRDefault="00262F1C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3D80491" w14:textId="77777777" w:rsidR="00043994" w:rsidRPr="00043994" w:rsidRDefault="00043994" w:rsidP="00043994">
      <w:pPr>
        <w:spacing w:after="0"/>
        <w:jc w:val="both"/>
        <w:rPr>
          <w:rFonts w:eastAsia="Cambria" w:cs="Cambria"/>
          <w:b/>
          <w:bCs/>
        </w:rPr>
      </w:pPr>
      <w:r w:rsidRPr="00043994">
        <w:rPr>
          <w:rFonts w:eastAsia="Cambria" w:cs="Cambria"/>
          <w:b/>
          <w:bCs/>
        </w:rPr>
        <w:t>Example: Sequential Execution</w:t>
      </w:r>
    </w:p>
    <w:p w14:paraId="09EE6AD0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processSequential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) {</w:t>
      </w:r>
    </w:p>
    <w:p w14:paraId="1A8468E9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'Fetching user...');</w:t>
      </w:r>
    </w:p>
    <w:p w14:paraId="64B960B9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 xml:space="preserve"> user = await fetch('https://api.example.com/user').then((res) =&gt;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043994">
        <w:rPr>
          <w:rFonts w:ascii="Consolas" w:eastAsia="Cambria" w:hAnsi="Consolas" w:cs="Cambria"/>
          <w:sz w:val="20"/>
          <w:szCs w:val="20"/>
        </w:rPr>
        <w:t>());</w:t>
      </w:r>
    </w:p>
    <w:p w14:paraId="36C08E3F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'User fetched:', user);</w:t>
      </w:r>
    </w:p>
    <w:p w14:paraId="141DD617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7AAE39B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'Fetching posts...');</w:t>
      </w:r>
    </w:p>
    <w:p w14:paraId="51EA9470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 xml:space="preserve"> posts = await fetch(`https://api.example.com/posts?userId=${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user.id}`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 xml:space="preserve">).then((res) =&gt;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());</w:t>
      </w:r>
    </w:p>
    <w:p w14:paraId="2F4D7271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'Posts fetched:', posts);</w:t>
      </w:r>
    </w:p>
    <w:p w14:paraId="492C2627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DC07C7C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{ user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, posts };</w:t>
      </w:r>
    </w:p>
    <w:p w14:paraId="1C74847B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>}</w:t>
      </w:r>
    </w:p>
    <w:p w14:paraId="6D94921B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processSequential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);</w:t>
      </w:r>
    </w:p>
    <w:p w14:paraId="77B613FC" w14:textId="33576A04" w:rsidR="00043994" w:rsidRPr="00043994" w:rsidRDefault="00043994" w:rsidP="00043994">
      <w:pPr>
        <w:spacing w:after="0"/>
        <w:jc w:val="both"/>
        <w:rPr>
          <w:rFonts w:eastAsia="Cambria" w:cs="Cambria"/>
        </w:rPr>
      </w:pPr>
    </w:p>
    <w:p w14:paraId="5D5D6C0E" w14:textId="77777777" w:rsidR="00043994" w:rsidRPr="00043994" w:rsidRDefault="00043994" w:rsidP="00043994">
      <w:pPr>
        <w:spacing w:after="0"/>
        <w:jc w:val="both"/>
        <w:rPr>
          <w:rFonts w:eastAsia="Cambria" w:cs="Cambria"/>
          <w:b/>
          <w:bCs/>
        </w:rPr>
      </w:pPr>
      <w:r w:rsidRPr="00043994">
        <w:rPr>
          <w:rFonts w:eastAsia="Cambria" w:cs="Cambria"/>
          <w:b/>
          <w:bCs/>
        </w:rPr>
        <w:t>Example: Handling Errors</w:t>
      </w:r>
    </w:p>
    <w:p w14:paraId="2D7D31BD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) {</w:t>
      </w:r>
    </w:p>
    <w:p w14:paraId="36E9EEA3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try {</w:t>
      </w:r>
    </w:p>
    <w:p w14:paraId="4774BEED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 xml:space="preserve"> response = await fetch('https://api.example.com/data');</w:t>
      </w:r>
    </w:p>
    <w:p w14:paraId="64CD7086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    if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) {</w:t>
      </w:r>
    </w:p>
    <w:p w14:paraId="3862AA22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        throw new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'Network response was not ok');</w:t>
      </w:r>
    </w:p>
    <w:p w14:paraId="3C25B1F1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    }</w:t>
      </w:r>
    </w:p>
    <w:p w14:paraId="0D28515B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043994">
        <w:rPr>
          <w:rFonts w:ascii="Consolas" w:eastAsia="Cambria" w:hAnsi="Consolas" w:cs="Cambria"/>
          <w:sz w:val="20"/>
          <w:szCs w:val="20"/>
        </w:rPr>
        <w:t>();</w:t>
      </w:r>
    </w:p>
    <w:p w14:paraId="5EC5CBA0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'Data:', data);</w:t>
      </w:r>
    </w:p>
    <w:p w14:paraId="6521A279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lastRenderedPageBreak/>
        <w:t xml:space="preserve">    } catch (error) {</w:t>
      </w:r>
    </w:p>
    <w:p w14:paraId="5662E4A1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043994">
        <w:rPr>
          <w:rFonts w:ascii="Consolas" w:eastAsia="Cambria" w:hAnsi="Consolas" w:cs="Cambria"/>
          <w:sz w:val="20"/>
          <w:szCs w:val="20"/>
        </w:rPr>
        <w:t xml:space="preserve">('Error fetching data:',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);</w:t>
      </w:r>
    </w:p>
    <w:p w14:paraId="2AE9EB2D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6AEFEC65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>}</w:t>
      </w:r>
    </w:p>
    <w:p w14:paraId="4AF08175" w14:textId="77777777" w:rsid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);</w:t>
      </w:r>
    </w:p>
    <w:p w14:paraId="0EAC5686" w14:textId="77777777" w:rsidR="00CB4871" w:rsidRPr="00043994" w:rsidRDefault="00CB4871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27902FE" w14:textId="77777777" w:rsidR="00CB4871" w:rsidRPr="00043994" w:rsidRDefault="00CB4871" w:rsidP="00043994">
      <w:pPr>
        <w:spacing w:after="0"/>
        <w:jc w:val="both"/>
        <w:rPr>
          <w:rFonts w:eastAsia="Cambria" w:cs="Cambria"/>
        </w:rPr>
      </w:pPr>
    </w:p>
    <w:p w14:paraId="7D9ADC7F" w14:textId="77777777" w:rsidR="00043994" w:rsidRPr="00043994" w:rsidRDefault="00043994" w:rsidP="00043994">
      <w:pPr>
        <w:spacing w:after="0"/>
        <w:jc w:val="both"/>
        <w:rPr>
          <w:rFonts w:eastAsia="Cambria" w:cs="Cambria"/>
          <w:b/>
          <w:bCs/>
        </w:rPr>
      </w:pPr>
      <w:r w:rsidRPr="00043994">
        <w:rPr>
          <w:rFonts w:eastAsia="Cambria" w:cs="Cambria"/>
          <w:b/>
          <w:bCs/>
        </w:rPr>
        <w:t>Sequential Execution</w:t>
      </w:r>
    </w:p>
    <w:p w14:paraId="3909F83C" w14:textId="77777777" w:rsidR="00043994" w:rsidRPr="00043994" w:rsidRDefault="00043994" w:rsidP="00043994">
      <w:pPr>
        <w:spacing w:after="0"/>
        <w:jc w:val="both"/>
        <w:rPr>
          <w:rFonts w:eastAsia="Cambria" w:cs="Cambria"/>
        </w:rPr>
      </w:pPr>
      <w:r w:rsidRPr="00043994">
        <w:rPr>
          <w:rFonts w:eastAsia="Cambria" w:cs="Cambria"/>
        </w:rPr>
        <w:t>Promises are awaited one after another.</w:t>
      </w:r>
    </w:p>
    <w:p w14:paraId="4BBEADBC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fetchSequentially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) {</w:t>
      </w:r>
    </w:p>
    <w:p w14:paraId="6D1BDA1D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 xml:space="preserve"> user = await fetch('https://api.example.com/user').then((res) =&gt;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043994">
        <w:rPr>
          <w:rFonts w:ascii="Consolas" w:eastAsia="Cambria" w:hAnsi="Consolas" w:cs="Cambria"/>
          <w:sz w:val="20"/>
          <w:szCs w:val="20"/>
        </w:rPr>
        <w:t>());</w:t>
      </w:r>
    </w:p>
    <w:p w14:paraId="608B7C0D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 xml:space="preserve"> posts = await fetch(`https://api.example.com/posts?userId=${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user.id}`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 xml:space="preserve">).then((res) =&gt;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());</w:t>
      </w:r>
    </w:p>
    <w:p w14:paraId="6222DFC1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'User:', user, 'Posts:', posts);</w:t>
      </w:r>
    </w:p>
    <w:p w14:paraId="6EEED191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>}</w:t>
      </w:r>
    </w:p>
    <w:p w14:paraId="755A09F3" w14:textId="77777777" w:rsid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fetchSequentially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);</w:t>
      </w:r>
    </w:p>
    <w:p w14:paraId="22D63FF1" w14:textId="77777777" w:rsidR="00CB4871" w:rsidRPr="00043994" w:rsidRDefault="00CB4871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A3CAF8F" w14:textId="77777777" w:rsidR="00043994" w:rsidRPr="00043994" w:rsidRDefault="00043994" w:rsidP="00043994">
      <w:pPr>
        <w:spacing w:after="0"/>
        <w:jc w:val="both"/>
        <w:rPr>
          <w:rFonts w:eastAsia="Cambria" w:cs="Cambria"/>
          <w:b/>
          <w:bCs/>
        </w:rPr>
      </w:pPr>
      <w:r w:rsidRPr="00043994">
        <w:rPr>
          <w:rFonts w:eastAsia="Cambria" w:cs="Cambria"/>
          <w:b/>
          <w:bCs/>
        </w:rPr>
        <w:t>Concurrent Execution</w:t>
      </w:r>
    </w:p>
    <w:p w14:paraId="31FAE690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fetchConcurrently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) {</w:t>
      </w:r>
    </w:p>
    <w:p w14:paraId="016BE0A8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04399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 xml:space="preserve"> [user, posts] = await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Promise.all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[</w:t>
      </w:r>
    </w:p>
    <w:p w14:paraId="2296454E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    fetch('https://api.example.com/user').then((res) =&gt;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043994">
        <w:rPr>
          <w:rFonts w:ascii="Consolas" w:eastAsia="Cambria" w:hAnsi="Consolas" w:cs="Cambria"/>
          <w:sz w:val="20"/>
          <w:szCs w:val="20"/>
        </w:rPr>
        <w:t>()),</w:t>
      </w:r>
    </w:p>
    <w:p w14:paraId="79ED849F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    fetch('https://api.example.com/posts').then((res) =&gt; </w:t>
      </w: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043994">
        <w:rPr>
          <w:rFonts w:ascii="Consolas" w:eastAsia="Cambria" w:hAnsi="Consolas" w:cs="Cambria"/>
          <w:sz w:val="20"/>
          <w:szCs w:val="20"/>
        </w:rPr>
        <w:t>())</w:t>
      </w:r>
    </w:p>
    <w:p w14:paraId="2805B173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]);</w:t>
      </w:r>
    </w:p>
    <w:p w14:paraId="7D755760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9A5EC79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'User:', user, 'Posts:', posts);</w:t>
      </w:r>
    </w:p>
    <w:p w14:paraId="0D6D9555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>}</w:t>
      </w:r>
    </w:p>
    <w:p w14:paraId="40069A45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8593257" w14:textId="77777777" w:rsidR="00043994" w:rsidRPr="002C74A8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43994">
        <w:rPr>
          <w:rFonts w:ascii="Consolas" w:eastAsia="Cambria" w:hAnsi="Consolas" w:cs="Cambria"/>
          <w:sz w:val="20"/>
          <w:szCs w:val="20"/>
        </w:rPr>
        <w:t>fetchConcurrently</w:t>
      </w:r>
      <w:proofErr w:type="spellEnd"/>
      <w:r w:rsidRPr="0004399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);</w:t>
      </w:r>
    </w:p>
    <w:p w14:paraId="04197147" w14:textId="77777777" w:rsidR="002C74A8" w:rsidRPr="00043994" w:rsidRDefault="002C74A8" w:rsidP="00043994">
      <w:pPr>
        <w:spacing w:after="0"/>
        <w:jc w:val="both"/>
        <w:rPr>
          <w:rFonts w:eastAsia="Cambria" w:cs="Cambria"/>
        </w:rPr>
      </w:pPr>
    </w:p>
    <w:p w14:paraId="049553FE" w14:textId="10958CED" w:rsidR="00043994" w:rsidRPr="00043994" w:rsidRDefault="00043994" w:rsidP="00043994">
      <w:pPr>
        <w:spacing w:after="0"/>
        <w:jc w:val="both"/>
        <w:rPr>
          <w:rFonts w:eastAsia="Cambria" w:cs="Cambria"/>
        </w:rPr>
      </w:pPr>
    </w:p>
    <w:p w14:paraId="6FC3E68D" w14:textId="77777777" w:rsidR="00043994" w:rsidRPr="00043994" w:rsidRDefault="00043994" w:rsidP="00043994">
      <w:pPr>
        <w:spacing w:after="0"/>
        <w:jc w:val="both"/>
        <w:rPr>
          <w:rFonts w:eastAsia="Cambria" w:cs="Cambria"/>
          <w:b/>
          <w:bCs/>
        </w:rPr>
      </w:pPr>
      <w:r w:rsidRPr="00043994">
        <w:rPr>
          <w:rFonts w:eastAsia="Cambria" w:cs="Cambria"/>
          <w:b/>
          <w:bCs/>
        </w:rPr>
        <w:t>Returning Values from async Functions</w:t>
      </w:r>
    </w:p>
    <w:p w14:paraId="3A77CA81" w14:textId="77777777" w:rsidR="002C74A8" w:rsidRDefault="002C74A8" w:rsidP="00043994">
      <w:pPr>
        <w:spacing w:after="0"/>
        <w:jc w:val="both"/>
        <w:rPr>
          <w:rFonts w:eastAsia="Cambria" w:cs="Cambria"/>
          <w:b/>
          <w:bCs/>
        </w:rPr>
      </w:pPr>
    </w:p>
    <w:p w14:paraId="00D073E7" w14:textId="5F1B6ED5" w:rsidR="00043994" w:rsidRPr="00043994" w:rsidRDefault="00043994" w:rsidP="00043994">
      <w:pPr>
        <w:spacing w:after="0"/>
        <w:jc w:val="both"/>
        <w:rPr>
          <w:rFonts w:eastAsia="Cambria" w:cs="Cambria"/>
          <w:b/>
          <w:bCs/>
        </w:rPr>
      </w:pPr>
      <w:r w:rsidRPr="00043994">
        <w:rPr>
          <w:rFonts w:eastAsia="Cambria" w:cs="Cambria"/>
          <w:b/>
          <w:bCs/>
        </w:rPr>
        <w:t>Example</w:t>
      </w:r>
    </w:p>
    <w:p w14:paraId="34DB51DD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gramStart"/>
      <w:r w:rsidRPr="00043994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a, b) {</w:t>
      </w:r>
    </w:p>
    <w:p w14:paraId="5CE0674C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 xml:space="preserve">    return a + b;</w:t>
      </w:r>
    </w:p>
    <w:p w14:paraId="27E7AA8C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043994">
        <w:rPr>
          <w:rFonts w:ascii="Consolas" w:eastAsia="Cambria" w:hAnsi="Consolas" w:cs="Cambria"/>
          <w:sz w:val="20"/>
          <w:szCs w:val="20"/>
        </w:rPr>
        <w:t>}</w:t>
      </w:r>
    </w:p>
    <w:p w14:paraId="7D8691D3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E954B1B" w14:textId="77777777" w:rsidR="00043994" w:rsidRPr="00043994" w:rsidRDefault="00043994" w:rsidP="0004399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043994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043994">
        <w:rPr>
          <w:rFonts w:ascii="Consolas" w:eastAsia="Cambria" w:hAnsi="Consolas" w:cs="Cambria"/>
          <w:sz w:val="20"/>
          <w:szCs w:val="20"/>
        </w:rPr>
        <w:t>5, 10).then((result) =&gt; console.log(result)); // Output: 15</w:t>
      </w:r>
    </w:p>
    <w:p w14:paraId="306F239A" w14:textId="45BC9F6D" w:rsidR="00043994" w:rsidRPr="00043994" w:rsidRDefault="00043994" w:rsidP="00043994">
      <w:pPr>
        <w:spacing w:after="0"/>
        <w:jc w:val="both"/>
        <w:rPr>
          <w:rFonts w:eastAsia="Cambria" w:cs="Cambria"/>
        </w:rPr>
      </w:pPr>
    </w:p>
    <w:p w14:paraId="1FA958AA" w14:textId="77777777" w:rsidR="00B23613" w:rsidRPr="00B23613" w:rsidRDefault="00B23613" w:rsidP="005B64B4">
      <w:pPr>
        <w:numPr>
          <w:ilvl w:val="0"/>
          <w:numId w:val="568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B23613">
        <w:rPr>
          <w:rFonts w:eastAsia="Cambria" w:cs="Cambria"/>
          <w:b/>
          <w:bCs/>
        </w:rPr>
        <w:t>Cannot Use Outside async Functions</w:t>
      </w:r>
      <w:r w:rsidRPr="00B23613">
        <w:rPr>
          <w:rFonts w:eastAsia="Cambria" w:cs="Cambria"/>
        </w:rPr>
        <w:t>:</w:t>
      </w:r>
    </w:p>
    <w:p w14:paraId="3EBB37AB" w14:textId="77777777" w:rsidR="00B23613" w:rsidRPr="00B23613" w:rsidRDefault="00B23613" w:rsidP="005B64B4">
      <w:pPr>
        <w:spacing w:after="0"/>
        <w:ind w:left="284"/>
        <w:jc w:val="both"/>
        <w:rPr>
          <w:rFonts w:eastAsia="Cambria" w:cs="Cambria"/>
        </w:rPr>
      </w:pPr>
      <w:r w:rsidRPr="00B23613">
        <w:rPr>
          <w:rFonts w:eastAsia="Cambria" w:cs="Cambria"/>
        </w:rPr>
        <w:t>The await keyword requires an async function wrapper.</w:t>
      </w:r>
    </w:p>
    <w:p w14:paraId="5D7B4D48" w14:textId="77777777" w:rsidR="00B23613" w:rsidRPr="005B64B4" w:rsidRDefault="00B23613" w:rsidP="005B64B4">
      <w:pPr>
        <w:spacing w:after="0"/>
        <w:ind w:firstLine="284"/>
        <w:jc w:val="both"/>
        <w:rPr>
          <w:rFonts w:ascii="Consolas" w:eastAsia="Cambria" w:hAnsi="Consolas" w:cs="Cambria"/>
          <w:sz w:val="20"/>
          <w:szCs w:val="20"/>
        </w:rPr>
      </w:pPr>
      <w:r w:rsidRPr="005B64B4">
        <w:rPr>
          <w:rFonts w:ascii="Consolas" w:eastAsia="Cambria" w:hAnsi="Consolas" w:cs="Cambria"/>
          <w:sz w:val="20"/>
          <w:szCs w:val="20"/>
        </w:rPr>
        <w:t>// This will throw an error</w:t>
      </w:r>
    </w:p>
    <w:p w14:paraId="331B3F5C" w14:textId="5E509CEB" w:rsidR="00134C7E" w:rsidRPr="005B64B4" w:rsidRDefault="00B23613" w:rsidP="005B64B4">
      <w:pPr>
        <w:spacing w:after="0"/>
        <w:ind w:firstLine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5B64B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5B64B4">
        <w:rPr>
          <w:rFonts w:ascii="Consolas" w:eastAsia="Cambria" w:hAnsi="Consolas" w:cs="Cambria"/>
          <w:sz w:val="20"/>
          <w:szCs w:val="20"/>
        </w:rPr>
        <w:t xml:space="preserve"> data = await fetch('https://api.example.com/data');</w:t>
      </w:r>
    </w:p>
    <w:p w14:paraId="1602AA33" w14:textId="77777777" w:rsidR="00B23613" w:rsidRDefault="00B23613" w:rsidP="00B23613">
      <w:pPr>
        <w:spacing w:after="0"/>
        <w:jc w:val="both"/>
        <w:rPr>
          <w:rFonts w:eastAsia="Cambria" w:cs="Cambria"/>
        </w:rPr>
      </w:pPr>
    </w:p>
    <w:p w14:paraId="100E3C84" w14:textId="77777777" w:rsidR="00B23613" w:rsidRDefault="00B23613" w:rsidP="00B23613">
      <w:pPr>
        <w:spacing w:after="0"/>
        <w:jc w:val="both"/>
        <w:rPr>
          <w:rFonts w:eastAsia="Cambria" w:cs="Cambria"/>
        </w:rPr>
      </w:pPr>
    </w:p>
    <w:p w14:paraId="65B1B086" w14:textId="77777777" w:rsidR="00984038" w:rsidRDefault="00984038" w:rsidP="00B23613">
      <w:pPr>
        <w:spacing w:after="0"/>
        <w:jc w:val="both"/>
        <w:rPr>
          <w:rFonts w:eastAsia="Cambria" w:cs="Cambria"/>
        </w:rPr>
      </w:pPr>
    </w:p>
    <w:p w14:paraId="54C70D38" w14:textId="50BD9320" w:rsidR="002E0607" w:rsidRPr="002E0607" w:rsidRDefault="002E0607" w:rsidP="002E0607">
      <w:pPr>
        <w:spacing w:after="0"/>
        <w:jc w:val="both"/>
        <w:rPr>
          <w:rFonts w:ascii="Consolas" w:eastAsia="Cambria" w:hAnsi="Consolas" w:cs="Cambria"/>
          <w:b/>
          <w:bCs/>
          <w:sz w:val="20"/>
          <w:szCs w:val="20"/>
        </w:rPr>
      </w:pPr>
      <w:proofErr w:type="gramStart"/>
      <w:r w:rsidRPr="002E0607">
        <w:rPr>
          <w:rFonts w:ascii="Consolas" w:eastAsia="Cambria" w:hAnsi="Consolas" w:cs="Cambria"/>
          <w:b/>
          <w:bCs/>
          <w:sz w:val="20"/>
          <w:szCs w:val="20"/>
        </w:rPr>
        <w:t>fetch(</w:t>
      </w:r>
      <w:proofErr w:type="gramEnd"/>
      <w:r w:rsidRPr="002E0607">
        <w:rPr>
          <w:rFonts w:ascii="Consolas" w:eastAsia="Cambria" w:hAnsi="Consolas" w:cs="Cambria"/>
          <w:b/>
          <w:bCs/>
          <w:sz w:val="20"/>
          <w:szCs w:val="20"/>
        </w:rPr>
        <w:t>)</w:t>
      </w:r>
    </w:p>
    <w:p w14:paraId="33B4EB70" w14:textId="18E9FD42" w:rsidR="00EC1806" w:rsidRPr="007D2A18" w:rsidRDefault="0001683F" w:rsidP="00EC1806">
      <w:pPr>
        <w:spacing w:after="0"/>
        <w:jc w:val="both"/>
        <w:rPr>
          <w:rFonts w:eastAsia="Cambria" w:cs="Cambria"/>
          <w:b/>
          <w:bCs/>
        </w:rPr>
      </w:pPr>
      <w:r w:rsidRPr="007D2A18">
        <w:rPr>
          <w:rFonts w:eastAsia="Cambria" w:cs="Cambria"/>
          <w:b/>
          <w:bCs/>
        </w:rPr>
        <w:t>Basic Syntax</w:t>
      </w:r>
    </w:p>
    <w:p w14:paraId="6CB26A0A" w14:textId="77777777" w:rsidR="0001683F" w:rsidRPr="007D2A18" w:rsidRDefault="0001683F" w:rsidP="0001683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7D2A18">
        <w:rPr>
          <w:rFonts w:ascii="Consolas" w:eastAsia="Cambria" w:hAnsi="Consolas" w:cs="Cambria"/>
          <w:sz w:val="20"/>
          <w:szCs w:val="20"/>
        </w:rPr>
        <w:t>fetch(</w:t>
      </w:r>
      <w:proofErr w:type="spellStart"/>
      <w:proofErr w:type="gramEnd"/>
      <w:r w:rsidRPr="007D2A18">
        <w:rPr>
          <w:rFonts w:ascii="Consolas" w:eastAsia="Cambria" w:hAnsi="Consolas" w:cs="Cambria"/>
          <w:sz w:val="20"/>
          <w:szCs w:val="20"/>
        </w:rPr>
        <w:t>url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, options)</w:t>
      </w:r>
    </w:p>
    <w:p w14:paraId="139AE823" w14:textId="77777777" w:rsidR="0001683F" w:rsidRPr="007D2A18" w:rsidRDefault="0001683F" w:rsidP="0001683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((response) =&gt; {</w:t>
      </w:r>
    </w:p>
    <w:p w14:paraId="38C84CC6" w14:textId="77777777" w:rsidR="0001683F" w:rsidRPr="007D2A18" w:rsidRDefault="0001683F" w:rsidP="0001683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lastRenderedPageBreak/>
        <w:t xml:space="preserve">    // Handle response</w:t>
      </w:r>
    </w:p>
    <w:p w14:paraId="77361B66" w14:textId="77777777" w:rsidR="0001683F" w:rsidRPr="007D2A18" w:rsidRDefault="0001683F" w:rsidP="0001683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71C5FF3A" w14:textId="77777777" w:rsidR="0001683F" w:rsidRPr="007D2A18" w:rsidRDefault="0001683F" w:rsidP="0001683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((error) =&gt; {</w:t>
      </w:r>
    </w:p>
    <w:p w14:paraId="53DD58EB" w14:textId="77777777" w:rsidR="0001683F" w:rsidRPr="007D2A18" w:rsidRDefault="0001683F" w:rsidP="0001683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// Handle error</w:t>
      </w:r>
    </w:p>
    <w:p w14:paraId="009116F6" w14:textId="6DA90B28" w:rsidR="0001683F" w:rsidRPr="007D2A18" w:rsidRDefault="0001683F" w:rsidP="0001683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5BCA676E" w14:textId="77777777" w:rsidR="0001683F" w:rsidRDefault="0001683F" w:rsidP="0001683F">
      <w:pPr>
        <w:spacing w:after="0"/>
        <w:jc w:val="both"/>
        <w:rPr>
          <w:rFonts w:eastAsia="Cambria" w:cs="Cambria"/>
        </w:rPr>
      </w:pPr>
    </w:p>
    <w:p w14:paraId="5764D504" w14:textId="77777777" w:rsidR="00010A51" w:rsidRPr="00010A51" w:rsidRDefault="00010A51" w:rsidP="00010A51">
      <w:pPr>
        <w:tabs>
          <w:tab w:val="num" w:pos="426"/>
        </w:tabs>
        <w:spacing w:after="0"/>
        <w:jc w:val="both"/>
        <w:rPr>
          <w:rFonts w:eastAsia="Cambria" w:cs="Cambria"/>
        </w:rPr>
      </w:pPr>
    </w:p>
    <w:p w14:paraId="777AC46E" w14:textId="77777777" w:rsidR="00010A51" w:rsidRPr="00010A51" w:rsidRDefault="00010A51" w:rsidP="00010A51">
      <w:pPr>
        <w:tabs>
          <w:tab w:val="num" w:pos="426"/>
        </w:tabs>
        <w:spacing w:after="0"/>
        <w:jc w:val="both"/>
        <w:rPr>
          <w:rFonts w:eastAsia="Cambria" w:cs="Cambria"/>
          <w:b/>
          <w:bCs/>
        </w:rPr>
      </w:pPr>
      <w:r w:rsidRPr="00010A51">
        <w:rPr>
          <w:rFonts w:eastAsia="Cambria" w:cs="Cambria"/>
          <w:b/>
          <w:bCs/>
        </w:rPr>
        <w:t>Example: Basic Fetch Request</w:t>
      </w:r>
    </w:p>
    <w:p w14:paraId="551FCBE6" w14:textId="77777777" w:rsidR="00010A51" w:rsidRPr="007D2A18" w:rsidRDefault="00010A51" w:rsidP="007D2A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>fetch('https://api.example.com/data')</w:t>
      </w:r>
    </w:p>
    <w:p w14:paraId="3FDE1BEF" w14:textId="77777777" w:rsidR="00010A51" w:rsidRPr="007D2A18" w:rsidRDefault="00010A51" w:rsidP="007D2A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((response) =&gt; {</w:t>
      </w:r>
    </w:p>
    <w:p w14:paraId="46E27072" w14:textId="77777777" w:rsidR="00010A51" w:rsidRPr="007D2A18" w:rsidRDefault="00010A51" w:rsidP="007D2A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if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) {</w:t>
      </w:r>
    </w:p>
    <w:p w14:paraId="7800B055" w14:textId="77777777" w:rsidR="00010A51" w:rsidRPr="007D2A18" w:rsidRDefault="00010A51" w:rsidP="007D2A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  throw new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`HTTP error! Status: ${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response.status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}`);</w:t>
      </w:r>
    </w:p>
    <w:p w14:paraId="4D79B4CC" w14:textId="77777777" w:rsidR="00010A51" w:rsidRPr="007D2A18" w:rsidRDefault="00010A51" w:rsidP="007D2A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5119E321" w14:textId="77777777" w:rsidR="00010A51" w:rsidRPr="007D2A18" w:rsidRDefault="00010A51" w:rsidP="007D2A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(); // Parse JSON response</w:t>
      </w:r>
    </w:p>
    <w:p w14:paraId="692B4DD7" w14:textId="77777777" w:rsidR="00010A51" w:rsidRPr="007D2A18" w:rsidRDefault="00010A51" w:rsidP="007D2A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3D561DAD" w14:textId="77777777" w:rsidR="00010A51" w:rsidRPr="007D2A18" w:rsidRDefault="00010A51" w:rsidP="007D2A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((data) =&gt; console.log(data)) // Process data</w:t>
      </w:r>
    </w:p>
    <w:p w14:paraId="472FB872" w14:textId="2BBD5742" w:rsidR="000679EE" w:rsidRPr="007D2A18" w:rsidRDefault="00010A51" w:rsidP="007D2A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((error) =&gt;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('Fetch error:', error));</w:t>
      </w:r>
    </w:p>
    <w:p w14:paraId="34597DE6" w14:textId="77777777" w:rsidR="00984038" w:rsidRDefault="00984038" w:rsidP="00B23613">
      <w:pPr>
        <w:spacing w:after="0"/>
        <w:jc w:val="both"/>
        <w:rPr>
          <w:rFonts w:eastAsia="Cambria" w:cs="Cambria"/>
        </w:rPr>
      </w:pPr>
    </w:p>
    <w:p w14:paraId="20131DC1" w14:textId="55E11B32" w:rsidR="00C06026" w:rsidRPr="007D2A18" w:rsidRDefault="00C06026" w:rsidP="00B23613">
      <w:pPr>
        <w:spacing w:after="0"/>
        <w:jc w:val="both"/>
        <w:rPr>
          <w:rFonts w:eastAsia="Cambria" w:cs="Cambria"/>
          <w:b/>
          <w:bCs/>
        </w:rPr>
      </w:pPr>
      <w:r w:rsidRPr="007D2A18">
        <w:rPr>
          <w:rFonts w:eastAsia="Cambria" w:cs="Cambria"/>
          <w:b/>
          <w:bCs/>
        </w:rPr>
        <w:t>Example: Fetching JSON Data</w:t>
      </w:r>
    </w:p>
    <w:p w14:paraId="08FE757D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) {</w:t>
      </w:r>
    </w:p>
    <w:p w14:paraId="24EDEA6B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try {</w:t>
      </w:r>
    </w:p>
    <w:p w14:paraId="5646D294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 xml:space="preserve"> response = await fetch('https://api.example.com/users');</w:t>
      </w:r>
    </w:p>
    <w:p w14:paraId="76094B15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if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) {</w:t>
      </w:r>
    </w:p>
    <w:p w14:paraId="5D92643B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  throw new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`Failed to fetch: ${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response.statusText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}`);</w:t>
      </w:r>
    </w:p>
    <w:p w14:paraId="541C1229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53F189DB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(); // Parse response as JSON</w:t>
      </w:r>
    </w:p>
    <w:p w14:paraId="74428407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'User Data:', data);</w:t>
      </w:r>
    </w:p>
    <w:p w14:paraId="36CFE8D8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 catch (error) {</w:t>
      </w:r>
    </w:p>
    <w:p w14:paraId="61247A50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('Error:', error);</w:t>
      </w:r>
    </w:p>
    <w:p w14:paraId="4F7532B7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5E2786A6" w14:textId="77777777" w:rsidR="00FA0882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>}</w:t>
      </w:r>
    </w:p>
    <w:p w14:paraId="554381AA" w14:textId="25DD8AAD" w:rsidR="00C06026" w:rsidRPr="007D2A18" w:rsidRDefault="00FA0882" w:rsidP="00FA088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);</w:t>
      </w:r>
    </w:p>
    <w:p w14:paraId="7732B39A" w14:textId="77777777" w:rsidR="00FA0882" w:rsidRDefault="00FA0882" w:rsidP="00FA0882">
      <w:pPr>
        <w:spacing w:after="0"/>
        <w:jc w:val="both"/>
        <w:rPr>
          <w:rFonts w:eastAsia="Cambria" w:cs="Cambria"/>
        </w:rPr>
      </w:pPr>
    </w:p>
    <w:p w14:paraId="03E7FCDB" w14:textId="77777777" w:rsidR="00975657" w:rsidRPr="00975657" w:rsidRDefault="00975657" w:rsidP="00975657">
      <w:pPr>
        <w:spacing w:after="0"/>
        <w:jc w:val="both"/>
        <w:rPr>
          <w:rFonts w:eastAsia="Cambria" w:cs="Cambria"/>
          <w:b/>
          <w:bCs/>
        </w:rPr>
      </w:pPr>
      <w:r w:rsidRPr="00975657">
        <w:rPr>
          <w:rFonts w:eastAsia="Cambria" w:cs="Cambria"/>
          <w:b/>
          <w:bCs/>
        </w:rPr>
        <w:t>Example: Sending Data with POST</w:t>
      </w:r>
    </w:p>
    <w:p w14:paraId="625020E9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postData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7D2A18">
        <w:rPr>
          <w:rFonts w:ascii="Consolas" w:eastAsia="Cambria" w:hAnsi="Consolas" w:cs="Cambria"/>
          <w:sz w:val="20"/>
          <w:szCs w:val="20"/>
        </w:rPr>
        <w:t>url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 xml:space="preserve"> = '', data = {}) {</w:t>
      </w:r>
    </w:p>
    <w:p w14:paraId="370B872D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try {</w:t>
      </w:r>
    </w:p>
    <w:p w14:paraId="504D9ED7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 xml:space="preserve"> response = await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fetch(</w:t>
      </w:r>
      <w:proofErr w:type="spellStart"/>
      <w:proofErr w:type="gramEnd"/>
      <w:r w:rsidRPr="007D2A18">
        <w:rPr>
          <w:rFonts w:ascii="Consolas" w:eastAsia="Cambria" w:hAnsi="Consolas" w:cs="Cambria"/>
          <w:sz w:val="20"/>
          <w:szCs w:val="20"/>
        </w:rPr>
        <w:t>url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, {</w:t>
      </w:r>
    </w:p>
    <w:p w14:paraId="4CD3819C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  method: 'POST',</w:t>
      </w:r>
    </w:p>
    <w:p w14:paraId="69201FE7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  headers: {</w:t>
      </w:r>
    </w:p>
    <w:p w14:paraId="1074BFC8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    'Content-Type': 'application/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json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',</w:t>
      </w:r>
    </w:p>
    <w:p w14:paraId="69EE0D7B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  },</w:t>
      </w:r>
    </w:p>
    <w:p w14:paraId="6C881FDE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  body: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JSON.stringify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(data), // Convert object to JSON string</w:t>
      </w:r>
    </w:p>
    <w:p w14:paraId="3D3B6EFA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2C1D32E1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735B535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if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) {</w:t>
      </w:r>
    </w:p>
    <w:p w14:paraId="6275996E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  throw new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`HTTP error! Status: ${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response.status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}`);</w:t>
      </w:r>
    </w:p>
    <w:p w14:paraId="548BEF72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176DC421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909E60D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 xml:space="preserve"> result = await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();</w:t>
      </w:r>
    </w:p>
    <w:p w14:paraId="3BCB662D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'Server Response:', result);</w:t>
      </w:r>
    </w:p>
    <w:p w14:paraId="051BA3F1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 catch (error) {</w:t>
      </w:r>
    </w:p>
    <w:p w14:paraId="106D14FE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('Error:', error);</w:t>
      </w:r>
    </w:p>
    <w:p w14:paraId="43CB0FD7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lastRenderedPageBreak/>
        <w:t xml:space="preserve">  }</w:t>
      </w:r>
    </w:p>
    <w:p w14:paraId="602B9474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>}</w:t>
      </w:r>
    </w:p>
    <w:p w14:paraId="02EB0ED2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EA43841" w14:textId="77777777" w:rsidR="00975657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>// Example usage</w:t>
      </w:r>
    </w:p>
    <w:p w14:paraId="61B14E48" w14:textId="4D0EBE4D" w:rsidR="00FA0882" w:rsidRPr="007D2A18" w:rsidRDefault="00975657" w:rsidP="0097565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postData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'https://api.example.com/create', { name: 'John', age: 30 });</w:t>
      </w:r>
    </w:p>
    <w:p w14:paraId="37E652FA" w14:textId="77777777" w:rsidR="00975657" w:rsidRDefault="00975657" w:rsidP="00975657">
      <w:pPr>
        <w:spacing w:after="0"/>
        <w:jc w:val="both"/>
        <w:rPr>
          <w:rFonts w:eastAsia="Cambria" w:cs="Cambria"/>
        </w:rPr>
      </w:pPr>
    </w:p>
    <w:p w14:paraId="07BD96BC" w14:textId="77777777" w:rsidR="007D2A18" w:rsidRPr="00A73451" w:rsidRDefault="007D2A18" w:rsidP="007D2A18">
      <w:pPr>
        <w:spacing w:after="0"/>
        <w:ind w:left="720"/>
        <w:jc w:val="both"/>
        <w:rPr>
          <w:rFonts w:eastAsia="Cambria" w:cs="Cambria"/>
        </w:rPr>
      </w:pPr>
    </w:p>
    <w:p w14:paraId="0F4FFB02" w14:textId="77777777" w:rsidR="00A73451" w:rsidRPr="00A73451" w:rsidRDefault="00A73451" w:rsidP="00A73451">
      <w:pPr>
        <w:spacing w:after="0"/>
        <w:jc w:val="both"/>
        <w:rPr>
          <w:rFonts w:eastAsia="Cambria" w:cs="Cambria"/>
          <w:b/>
          <w:bCs/>
        </w:rPr>
      </w:pPr>
      <w:r w:rsidRPr="00A73451">
        <w:rPr>
          <w:rFonts w:eastAsia="Cambria" w:cs="Cambria"/>
          <w:b/>
          <w:bCs/>
        </w:rPr>
        <w:t>Example: Handling Errors Gracefully</w:t>
      </w:r>
    </w:p>
    <w:p w14:paraId="4A41DA61" w14:textId="77777777" w:rsidR="00A73451" w:rsidRPr="007D2A18" w:rsidRDefault="00A73451" w:rsidP="00A7345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>fetch('https://api.example.com/data')</w:t>
      </w:r>
    </w:p>
    <w:p w14:paraId="5B638EDB" w14:textId="77777777" w:rsidR="00A73451" w:rsidRPr="007D2A18" w:rsidRDefault="00A73451" w:rsidP="00A7345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((response) =&gt; {</w:t>
      </w:r>
    </w:p>
    <w:p w14:paraId="156C5CAD" w14:textId="77777777" w:rsidR="00A73451" w:rsidRPr="007D2A18" w:rsidRDefault="00A73451" w:rsidP="00A7345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if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) {</w:t>
      </w:r>
    </w:p>
    <w:p w14:paraId="792C08A6" w14:textId="77777777" w:rsidR="00A73451" w:rsidRPr="007D2A18" w:rsidRDefault="00A73451" w:rsidP="00A7345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  throw new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`HTTP error! Status: ${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response.status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}`);</w:t>
      </w:r>
    </w:p>
    <w:p w14:paraId="2954C42A" w14:textId="77777777" w:rsidR="00A73451" w:rsidRPr="007D2A18" w:rsidRDefault="00A73451" w:rsidP="00A7345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33F63C7A" w14:textId="77777777" w:rsidR="00A73451" w:rsidRPr="007D2A18" w:rsidRDefault="00A73451" w:rsidP="00A7345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();</w:t>
      </w:r>
    </w:p>
    <w:p w14:paraId="087AD729" w14:textId="77777777" w:rsidR="00A73451" w:rsidRPr="007D2A18" w:rsidRDefault="00A73451" w:rsidP="00A7345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6B9CF444" w14:textId="77777777" w:rsidR="00A73451" w:rsidRPr="007D2A18" w:rsidRDefault="00A73451" w:rsidP="00A7345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((data) =&gt; console.log(data))</w:t>
      </w:r>
    </w:p>
    <w:p w14:paraId="7F53D3A1" w14:textId="77777777" w:rsidR="00A73451" w:rsidRPr="007D2A18" w:rsidRDefault="00A73451" w:rsidP="00A7345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((error) =&gt; {</w:t>
      </w:r>
    </w:p>
    <w:p w14:paraId="4DEABC4D" w14:textId="77777777" w:rsidR="00A73451" w:rsidRPr="007D2A18" w:rsidRDefault="00A73451" w:rsidP="00A7345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('An error occurred:',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);</w:t>
      </w:r>
    </w:p>
    <w:p w14:paraId="0CB9C498" w14:textId="4146B6B5" w:rsidR="00975657" w:rsidRPr="007D2A18" w:rsidRDefault="00A73451" w:rsidP="00A7345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239F3521" w14:textId="77777777" w:rsidR="00A73451" w:rsidRDefault="00A73451" w:rsidP="00A73451">
      <w:pPr>
        <w:spacing w:after="0"/>
        <w:jc w:val="both"/>
        <w:rPr>
          <w:rFonts w:eastAsia="Cambria" w:cs="Cambria"/>
        </w:rPr>
      </w:pPr>
    </w:p>
    <w:p w14:paraId="38FE1A4B" w14:textId="77777777" w:rsidR="00D62CF7" w:rsidRPr="00D62CF7" w:rsidRDefault="00D62CF7" w:rsidP="00D62CF7">
      <w:pPr>
        <w:spacing w:after="0"/>
        <w:jc w:val="both"/>
        <w:rPr>
          <w:rFonts w:eastAsia="Cambria" w:cs="Cambria"/>
          <w:b/>
          <w:bCs/>
        </w:rPr>
      </w:pPr>
      <w:r w:rsidRPr="00D62CF7">
        <w:rPr>
          <w:rFonts w:eastAsia="Cambria" w:cs="Cambria"/>
          <w:b/>
          <w:bCs/>
        </w:rPr>
        <w:t>Example: Adding Custom Headers</w:t>
      </w:r>
    </w:p>
    <w:p w14:paraId="44890C02" w14:textId="77777777" w:rsidR="00D62CF7" w:rsidRPr="007D2A18" w:rsidRDefault="00D62CF7" w:rsidP="00D62C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7D2A18">
        <w:rPr>
          <w:rFonts w:ascii="Consolas" w:eastAsia="Cambria" w:hAnsi="Consolas" w:cs="Cambria"/>
          <w:sz w:val="20"/>
          <w:szCs w:val="20"/>
        </w:rPr>
        <w:t>fetch(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'https://api.example.com/secure-data', {</w:t>
      </w:r>
    </w:p>
    <w:p w14:paraId="589E77DA" w14:textId="77777777" w:rsidR="00D62CF7" w:rsidRPr="007D2A18" w:rsidRDefault="00D62CF7" w:rsidP="00D62C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method: 'GET',</w:t>
      </w:r>
    </w:p>
    <w:p w14:paraId="5268B8D7" w14:textId="77777777" w:rsidR="00D62CF7" w:rsidRPr="007D2A18" w:rsidRDefault="00D62CF7" w:rsidP="00D62C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headers: {</w:t>
      </w:r>
    </w:p>
    <w:p w14:paraId="1687F75C" w14:textId="77777777" w:rsidR="00D62CF7" w:rsidRPr="007D2A18" w:rsidRDefault="00D62CF7" w:rsidP="00D62C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'Authorization': 'Bearer token123',</w:t>
      </w:r>
    </w:p>
    <w:p w14:paraId="7929436F" w14:textId="77777777" w:rsidR="00D62CF7" w:rsidRPr="007D2A18" w:rsidRDefault="00D62CF7" w:rsidP="00D62C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'Accept': 'application/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json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',</w:t>
      </w:r>
    </w:p>
    <w:p w14:paraId="3F0CF050" w14:textId="77777777" w:rsidR="00D62CF7" w:rsidRPr="007D2A18" w:rsidRDefault="00D62CF7" w:rsidP="00D62C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},</w:t>
      </w:r>
    </w:p>
    <w:p w14:paraId="6E6BF19F" w14:textId="77777777" w:rsidR="00D62CF7" w:rsidRPr="007D2A18" w:rsidRDefault="00D62CF7" w:rsidP="00D62C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>})</w:t>
      </w:r>
    </w:p>
    <w:p w14:paraId="3E214252" w14:textId="77777777" w:rsidR="00D62CF7" w:rsidRPr="007D2A18" w:rsidRDefault="00D62CF7" w:rsidP="00D62C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((response) =&gt;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())</w:t>
      </w:r>
    </w:p>
    <w:p w14:paraId="1CFA0A73" w14:textId="77777777" w:rsidR="00D62CF7" w:rsidRPr="007D2A18" w:rsidRDefault="00D62CF7" w:rsidP="00D62C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((data) =&gt; console.log('Secure Data:', data))</w:t>
      </w:r>
    </w:p>
    <w:p w14:paraId="1F93ED76" w14:textId="3F6F9C45" w:rsidR="00A73451" w:rsidRPr="007D2A18" w:rsidRDefault="00D62CF7" w:rsidP="00D62CF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((error) =&gt;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('Error:', error));</w:t>
      </w:r>
    </w:p>
    <w:p w14:paraId="799863D5" w14:textId="77777777" w:rsidR="00D62CF7" w:rsidRDefault="00D62CF7" w:rsidP="00D62CF7">
      <w:pPr>
        <w:spacing w:after="0"/>
        <w:jc w:val="both"/>
        <w:rPr>
          <w:rFonts w:eastAsia="Cambria" w:cs="Cambria"/>
        </w:rPr>
      </w:pPr>
    </w:p>
    <w:p w14:paraId="68FF7E4F" w14:textId="77777777" w:rsidR="00BA0379" w:rsidRPr="00BA0379" w:rsidRDefault="00BA0379" w:rsidP="00BA0379">
      <w:pPr>
        <w:spacing w:after="0"/>
        <w:jc w:val="both"/>
        <w:rPr>
          <w:rFonts w:eastAsia="Cambria" w:cs="Cambria"/>
          <w:b/>
          <w:bCs/>
        </w:rPr>
      </w:pPr>
      <w:r w:rsidRPr="00BA0379">
        <w:rPr>
          <w:rFonts w:eastAsia="Cambria" w:cs="Cambria"/>
          <w:b/>
          <w:bCs/>
        </w:rPr>
        <w:t>Example: Fetching Related Data</w:t>
      </w:r>
    </w:p>
    <w:p w14:paraId="0D4FBA98" w14:textId="77777777" w:rsidR="00550D26" w:rsidRPr="007D2A18" w:rsidRDefault="00550D26" w:rsidP="00550D2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>fetch('https://api.example.com/user/1')</w:t>
      </w:r>
    </w:p>
    <w:p w14:paraId="46B607E6" w14:textId="77777777" w:rsidR="00550D26" w:rsidRPr="007D2A18" w:rsidRDefault="00550D26" w:rsidP="00550D2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((response) =&gt;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())</w:t>
      </w:r>
    </w:p>
    <w:p w14:paraId="5059E29D" w14:textId="77777777" w:rsidR="00550D26" w:rsidRPr="007D2A18" w:rsidRDefault="00550D26" w:rsidP="00550D2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((user) =&gt; {</w:t>
      </w:r>
    </w:p>
    <w:p w14:paraId="235775A2" w14:textId="77777777" w:rsidR="00550D26" w:rsidRPr="007D2A18" w:rsidRDefault="00550D26" w:rsidP="00550D2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'User:', user);</w:t>
      </w:r>
    </w:p>
    <w:p w14:paraId="6D487E19" w14:textId="77777777" w:rsidR="00550D26" w:rsidRPr="007D2A18" w:rsidRDefault="00550D26" w:rsidP="00550D2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return fetch(`https://api.example.com/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posts?userId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=${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user.id}`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);</w:t>
      </w:r>
    </w:p>
    <w:p w14:paraId="111A7268" w14:textId="77777777" w:rsidR="00550D26" w:rsidRPr="007D2A18" w:rsidRDefault="00550D26" w:rsidP="00550D2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3EA3B3DB" w14:textId="77777777" w:rsidR="00550D26" w:rsidRPr="007D2A18" w:rsidRDefault="00550D26" w:rsidP="00550D2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((response) =&gt;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())</w:t>
      </w:r>
    </w:p>
    <w:p w14:paraId="2937BB9E" w14:textId="77777777" w:rsidR="00550D26" w:rsidRPr="007D2A18" w:rsidRDefault="00550D26" w:rsidP="00550D2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((posts) =&gt; console.log('User Posts:', posts))</w:t>
      </w:r>
    </w:p>
    <w:p w14:paraId="7CD6B714" w14:textId="5A2554D1" w:rsidR="00D62CF7" w:rsidRPr="007D2A18" w:rsidRDefault="00550D26" w:rsidP="00550D2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((error) =&gt;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('Error:', error));</w:t>
      </w:r>
    </w:p>
    <w:p w14:paraId="0F5FF089" w14:textId="77777777" w:rsidR="00550D26" w:rsidRDefault="00550D26" w:rsidP="00550D26">
      <w:pPr>
        <w:spacing w:after="0"/>
        <w:jc w:val="both"/>
        <w:rPr>
          <w:rFonts w:eastAsia="Cambria" w:cs="Cambria"/>
        </w:rPr>
      </w:pPr>
    </w:p>
    <w:p w14:paraId="50C07A72" w14:textId="77777777" w:rsidR="007D2A18" w:rsidRPr="006D2620" w:rsidRDefault="007D2A18" w:rsidP="006D2620">
      <w:pPr>
        <w:spacing w:after="0"/>
        <w:jc w:val="both"/>
        <w:rPr>
          <w:rFonts w:eastAsia="Cambria" w:cs="Cambria"/>
        </w:rPr>
      </w:pPr>
    </w:p>
    <w:p w14:paraId="4060C76F" w14:textId="77777777" w:rsidR="006D2620" w:rsidRPr="006D2620" w:rsidRDefault="006D2620" w:rsidP="006D2620">
      <w:pPr>
        <w:spacing w:after="0"/>
        <w:jc w:val="both"/>
        <w:rPr>
          <w:rFonts w:eastAsia="Cambria" w:cs="Cambria"/>
          <w:b/>
          <w:bCs/>
        </w:rPr>
      </w:pPr>
      <w:r w:rsidRPr="006D2620">
        <w:rPr>
          <w:rFonts w:eastAsia="Cambria" w:cs="Cambria"/>
          <w:b/>
          <w:bCs/>
        </w:rPr>
        <w:t>Example: Concurrent Fetching</w:t>
      </w:r>
    </w:p>
    <w:p w14:paraId="79FD8FEF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fetchMultiple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) {</w:t>
      </w:r>
    </w:p>
    <w:p w14:paraId="0F87CE25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try {</w:t>
      </w:r>
    </w:p>
    <w:p w14:paraId="67FC20E7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 xml:space="preserve"> [user, posts] = await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Promise.all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[</w:t>
      </w:r>
    </w:p>
    <w:p w14:paraId="4E87385A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  fetch('https://api.example.com/user/1').then((res) =&gt;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()),</w:t>
      </w:r>
    </w:p>
    <w:p w14:paraId="3489A6E5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  fetch('https://api.example.com/posts').then((res) =&gt;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()),</w:t>
      </w:r>
    </w:p>
    <w:p w14:paraId="1FD45CA3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]);</w:t>
      </w:r>
    </w:p>
    <w:p w14:paraId="30F28A98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'User:', user);</w:t>
      </w:r>
    </w:p>
    <w:p w14:paraId="63BBB798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lastRenderedPageBreak/>
        <w:t xml:space="preserve">  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'Posts:', posts);</w:t>
      </w:r>
    </w:p>
    <w:p w14:paraId="337F1BE9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 catch (error) {</w:t>
      </w:r>
    </w:p>
    <w:p w14:paraId="2E5E7D62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7D2A18">
        <w:rPr>
          <w:rFonts w:ascii="Consolas" w:eastAsia="Cambria" w:hAnsi="Consolas" w:cs="Cambria"/>
          <w:sz w:val="20"/>
          <w:szCs w:val="20"/>
        </w:rPr>
        <w:t>('Error:', error);</w:t>
      </w:r>
    </w:p>
    <w:p w14:paraId="79FCD3DE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7358DF7C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>}</w:t>
      </w:r>
    </w:p>
    <w:p w14:paraId="3382915B" w14:textId="77777777" w:rsidR="006D2620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D652AED" w14:textId="330F2CE5" w:rsidR="00550D26" w:rsidRPr="007D2A18" w:rsidRDefault="006D2620" w:rsidP="006D262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fetchMultiple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);</w:t>
      </w:r>
    </w:p>
    <w:p w14:paraId="1A45CC17" w14:textId="77777777" w:rsidR="006D2620" w:rsidRDefault="006D2620" w:rsidP="006D2620">
      <w:pPr>
        <w:spacing w:after="0"/>
        <w:jc w:val="both"/>
        <w:rPr>
          <w:rFonts w:eastAsia="Cambria" w:cs="Cambria"/>
        </w:rPr>
      </w:pPr>
    </w:p>
    <w:p w14:paraId="57AD88C8" w14:textId="77777777" w:rsidR="007D2A18" w:rsidRPr="0015756F" w:rsidRDefault="007D2A18" w:rsidP="007D2A18">
      <w:pPr>
        <w:spacing w:after="0"/>
        <w:ind w:left="720"/>
        <w:jc w:val="both"/>
        <w:rPr>
          <w:rFonts w:eastAsia="Cambria" w:cs="Cambria"/>
        </w:rPr>
      </w:pPr>
    </w:p>
    <w:p w14:paraId="4DDA3A94" w14:textId="77777777" w:rsidR="0015756F" w:rsidRPr="0015756F" w:rsidRDefault="0015756F" w:rsidP="0015756F">
      <w:pPr>
        <w:spacing w:after="0"/>
        <w:jc w:val="both"/>
        <w:rPr>
          <w:rFonts w:eastAsia="Cambria" w:cs="Cambria"/>
          <w:b/>
          <w:bCs/>
        </w:rPr>
      </w:pPr>
      <w:r w:rsidRPr="0015756F">
        <w:rPr>
          <w:rFonts w:eastAsia="Cambria" w:cs="Cambria"/>
          <w:b/>
          <w:bCs/>
        </w:rPr>
        <w:t xml:space="preserve">Example: Timeout with </w:t>
      </w:r>
      <w:proofErr w:type="spellStart"/>
      <w:r w:rsidRPr="0015756F">
        <w:rPr>
          <w:rFonts w:eastAsia="Cambria" w:cs="Cambria"/>
          <w:b/>
          <w:bCs/>
        </w:rPr>
        <w:t>AbortController</w:t>
      </w:r>
      <w:proofErr w:type="spellEnd"/>
    </w:p>
    <w:p w14:paraId="3C32660F" w14:textId="77777777" w:rsidR="0015756F" w:rsidRPr="007D2A18" w:rsidRDefault="0015756F" w:rsidP="0015756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 xml:space="preserve"> controller = new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AbortController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);</w:t>
      </w:r>
    </w:p>
    <w:p w14:paraId="748229E8" w14:textId="77777777" w:rsidR="0015756F" w:rsidRPr="007D2A18" w:rsidRDefault="0015756F" w:rsidP="0015756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 xml:space="preserve"> timeout = </w:t>
      </w:r>
      <w:proofErr w:type="spellStart"/>
      <w:proofErr w:type="gramStart"/>
      <w:r w:rsidRPr="007D2A18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() =&gt;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controller.abort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(), 5000); // Abort after 5 seconds</w:t>
      </w:r>
    </w:p>
    <w:p w14:paraId="408EAF07" w14:textId="77777777" w:rsidR="0015756F" w:rsidRPr="007D2A18" w:rsidRDefault="0015756F" w:rsidP="0015756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CDD8239" w14:textId="77777777" w:rsidR="0015756F" w:rsidRPr="007D2A18" w:rsidRDefault="0015756F" w:rsidP="0015756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7D2A18">
        <w:rPr>
          <w:rFonts w:ascii="Consolas" w:eastAsia="Cambria" w:hAnsi="Consolas" w:cs="Cambria"/>
          <w:sz w:val="20"/>
          <w:szCs w:val="20"/>
        </w:rPr>
        <w:t>fetch(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'https://api.example.com/data', { signal: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controller.signal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 xml:space="preserve"> })</w:t>
      </w:r>
    </w:p>
    <w:p w14:paraId="18D9A704" w14:textId="77777777" w:rsidR="0015756F" w:rsidRPr="007D2A18" w:rsidRDefault="0015756F" w:rsidP="0015756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((response) =&gt;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())</w:t>
      </w:r>
    </w:p>
    <w:p w14:paraId="70E903EA" w14:textId="77777777" w:rsidR="0015756F" w:rsidRPr="007D2A18" w:rsidRDefault="0015756F" w:rsidP="0015756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>((data) =&gt; console.log(data))</w:t>
      </w:r>
    </w:p>
    <w:p w14:paraId="36482271" w14:textId="77777777" w:rsidR="0015756F" w:rsidRPr="007D2A18" w:rsidRDefault="0015756F" w:rsidP="0015756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((error) =&gt;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('Fetch aborted or failed:', error))</w:t>
      </w:r>
    </w:p>
    <w:p w14:paraId="3272B43B" w14:textId="085E1B67" w:rsidR="006D2620" w:rsidRPr="007D2A18" w:rsidRDefault="0015756F" w:rsidP="0015756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D2A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D2A18">
        <w:rPr>
          <w:rFonts w:ascii="Consolas" w:eastAsia="Cambria" w:hAnsi="Consolas" w:cs="Cambria"/>
          <w:sz w:val="20"/>
          <w:szCs w:val="20"/>
        </w:rPr>
        <w:t>.finally</w:t>
      </w:r>
      <w:proofErr w:type="gramEnd"/>
      <w:r w:rsidRPr="007D2A18">
        <w:rPr>
          <w:rFonts w:ascii="Consolas" w:eastAsia="Cambria" w:hAnsi="Consolas" w:cs="Cambria"/>
          <w:sz w:val="20"/>
          <w:szCs w:val="20"/>
        </w:rPr>
        <w:t xml:space="preserve">(() =&gt; </w:t>
      </w:r>
      <w:proofErr w:type="spellStart"/>
      <w:r w:rsidRPr="007D2A18">
        <w:rPr>
          <w:rFonts w:ascii="Consolas" w:eastAsia="Cambria" w:hAnsi="Consolas" w:cs="Cambria"/>
          <w:sz w:val="20"/>
          <w:szCs w:val="20"/>
        </w:rPr>
        <w:t>clearTimeout</w:t>
      </w:r>
      <w:proofErr w:type="spellEnd"/>
      <w:r w:rsidRPr="007D2A18">
        <w:rPr>
          <w:rFonts w:ascii="Consolas" w:eastAsia="Cambria" w:hAnsi="Consolas" w:cs="Cambria"/>
          <w:sz w:val="20"/>
          <w:szCs w:val="20"/>
        </w:rPr>
        <w:t>(timeout));</w:t>
      </w:r>
    </w:p>
    <w:p w14:paraId="501AE8D3" w14:textId="77777777" w:rsidR="0015756F" w:rsidRDefault="0015756F" w:rsidP="0015756F">
      <w:pPr>
        <w:spacing w:after="0"/>
        <w:jc w:val="both"/>
        <w:rPr>
          <w:rFonts w:eastAsia="Cambria" w:cs="Cambria"/>
        </w:rPr>
      </w:pPr>
    </w:p>
    <w:p w14:paraId="4636BA97" w14:textId="7F63D75F" w:rsidR="00A0001D" w:rsidRPr="00A0001D" w:rsidRDefault="00A0001D" w:rsidP="00A0001D">
      <w:pPr>
        <w:spacing w:after="0"/>
        <w:jc w:val="both"/>
        <w:rPr>
          <w:rFonts w:eastAsia="Cambria" w:cs="Cambria"/>
          <w:b/>
          <w:bCs/>
        </w:rPr>
      </w:pPr>
      <w:proofErr w:type="spellStart"/>
      <w:r w:rsidRPr="00A0001D">
        <w:rPr>
          <w:rFonts w:eastAsia="Cambria" w:cs="Cambria"/>
          <w:b/>
          <w:bCs/>
        </w:rPr>
        <w:t>setTimeout</w:t>
      </w:r>
      <w:proofErr w:type="spellEnd"/>
      <w:r w:rsidRPr="00A0001D">
        <w:rPr>
          <w:rFonts w:eastAsia="Cambria" w:cs="Cambria"/>
          <w:b/>
          <w:bCs/>
        </w:rPr>
        <w:t>: Scheduling Code Execution After a Delay</w:t>
      </w:r>
    </w:p>
    <w:p w14:paraId="51016575" w14:textId="77777777" w:rsidR="00AB3D3F" w:rsidRPr="00A0001D" w:rsidRDefault="00AB3D3F" w:rsidP="00AB3D3F">
      <w:pPr>
        <w:spacing w:after="0"/>
        <w:ind w:left="284"/>
        <w:jc w:val="both"/>
        <w:rPr>
          <w:rFonts w:eastAsia="Cambria" w:cs="Cambria"/>
        </w:rPr>
      </w:pPr>
    </w:p>
    <w:p w14:paraId="1254E287" w14:textId="77777777" w:rsidR="00A0001D" w:rsidRPr="00A0001D" w:rsidRDefault="00A0001D" w:rsidP="00A0001D">
      <w:pPr>
        <w:spacing w:after="0"/>
        <w:jc w:val="both"/>
        <w:rPr>
          <w:rFonts w:eastAsia="Cambria" w:cs="Cambria"/>
          <w:b/>
          <w:bCs/>
        </w:rPr>
      </w:pPr>
      <w:r w:rsidRPr="00A0001D">
        <w:rPr>
          <w:rFonts w:eastAsia="Cambria" w:cs="Cambria"/>
          <w:b/>
          <w:bCs/>
        </w:rPr>
        <w:t>Syntax</w:t>
      </w:r>
    </w:p>
    <w:p w14:paraId="2182E7B2" w14:textId="142F9C14" w:rsidR="0097594B" w:rsidRPr="00C93D35" w:rsidRDefault="00812048" w:rsidP="0015756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timeoutId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callback, delay, arg1, arg2, ...);</w:t>
      </w:r>
    </w:p>
    <w:p w14:paraId="26DC5BF3" w14:textId="77777777" w:rsidR="00812048" w:rsidRDefault="00812048" w:rsidP="0015756F">
      <w:pPr>
        <w:spacing w:after="0"/>
        <w:jc w:val="both"/>
        <w:rPr>
          <w:rFonts w:eastAsia="Cambria" w:cs="Cambria"/>
        </w:rPr>
      </w:pPr>
    </w:p>
    <w:p w14:paraId="5E675E39" w14:textId="5D2E1DFB" w:rsidR="000B04CA" w:rsidRDefault="000B04CA" w:rsidP="000B04CA">
      <w:pPr>
        <w:spacing w:after="0"/>
        <w:jc w:val="both"/>
        <w:rPr>
          <w:rFonts w:eastAsia="Cambria" w:cs="Cambria"/>
          <w:b/>
          <w:bCs/>
        </w:rPr>
      </w:pPr>
      <w:r w:rsidRPr="000B04CA">
        <w:rPr>
          <w:rFonts w:eastAsia="Cambria" w:cs="Cambria"/>
          <w:b/>
          <w:bCs/>
        </w:rPr>
        <w:t>Example: Delayed Message</w:t>
      </w:r>
    </w:p>
    <w:p w14:paraId="5373EF49" w14:textId="77777777" w:rsidR="000E47EF" w:rsidRPr="00AB3D3F" w:rsidRDefault="000E47EF" w:rsidP="000E47E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() =&gt; {</w:t>
      </w:r>
    </w:p>
    <w:p w14:paraId="21AFA0E2" w14:textId="77777777" w:rsidR="000E47EF" w:rsidRPr="00AB3D3F" w:rsidRDefault="000E47EF" w:rsidP="000E47E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AB3D3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'This message appears after 2 seconds');</w:t>
      </w:r>
    </w:p>
    <w:p w14:paraId="13948406" w14:textId="69BBBE03" w:rsidR="000E47EF" w:rsidRPr="00AB3D3F" w:rsidRDefault="000E47EF" w:rsidP="000E47E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}, 2000);</w:t>
      </w:r>
    </w:p>
    <w:p w14:paraId="4F61E7ED" w14:textId="77777777" w:rsidR="000E47EF" w:rsidRPr="00AB3D3F" w:rsidRDefault="000E47EF" w:rsidP="000E47E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25F4973" w14:textId="77777777" w:rsidR="00C86BF1" w:rsidRPr="00C86BF1" w:rsidRDefault="00C86BF1" w:rsidP="00C86BF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86BF1">
        <w:rPr>
          <w:rFonts w:ascii="Consolas" w:eastAsia="Cambria" w:hAnsi="Consolas" w:cs="Cambria"/>
          <w:sz w:val="20"/>
          <w:szCs w:val="20"/>
        </w:rPr>
        <w:t xml:space="preserve">Using </w:t>
      </w:r>
      <w:proofErr w:type="spellStart"/>
      <w:r w:rsidRPr="00C86BF1">
        <w:rPr>
          <w:rFonts w:ascii="Consolas" w:eastAsia="Cambria" w:hAnsi="Consolas" w:cs="Cambria"/>
          <w:sz w:val="20"/>
          <w:szCs w:val="20"/>
        </w:rPr>
        <w:t>clearTimeout</w:t>
      </w:r>
      <w:proofErr w:type="spellEnd"/>
    </w:p>
    <w:p w14:paraId="7C91A255" w14:textId="77777777" w:rsidR="00C86BF1" w:rsidRPr="00C86BF1" w:rsidRDefault="00C86BF1" w:rsidP="00C86BF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86BF1">
        <w:rPr>
          <w:rFonts w:ascii="Consolas" w:eastAsia="Cambria" w:hAnsi="Consolas" w:cs="Cambria"/>
          <w:sz w:val="20"/>
          <w:szCs w:val="20"/>
        </w:rPr>
        <w:t xml:space="preserve">You can cancel a </w:t>
      </w:r>
      <w:proofErr w:type="spellStart"/>
      <w:r w:rsidRPr="00C86BF1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C86BF1">
        <w:rPr>
          <w:rFonts w:ascii="Consolas" w:eastAsia="Cambria" w:hAnsi="Consolas" w:cs="Cambria"/>
          <w:sz w:val="20"/>
          <w:szCs w:val="20"/>
        </w:rPr>
        <w:t xml:space="preserve"> before it executes using </w:t>
      </w:r>
      <w:proofErr w:type="spellStart"/>
      <w:r w:rsidRPr="00C86BF1">
        <w:rPr>
          <w:rFonts w:ascii="Consolas" w:eastAsia="Cambria" w:hAnsi="Consolas" w:cs="Cambria"/>
          <w:sz w:val="20"/>
          <w:szCs w:val="20"/>
        </w:rPr>
        <w:t>clearTimeout</w:t>
      </w:r>
      <w:proofErr w:type="spellEnd"/>
      <w:r w:rsidRPr="00C86BF1">
        <w:rPr>
          <w:rFonts w:ascii="Consolas" w:eastAsia="Cambria" w:hAnsi="Consolas" w:cs="Cambria"/>
          <w:sz w:val="20"/>
          <w:szCs w:val="20"/>
        </w:rPr>
        <w:t>.</w:t>
      </w:r>
    </w:p>
    <w:p w14:paraId="7A0D83BF" w14:textId="77777777" w:rsidR="00C86BF1" w:rsidRPr="00C86BF1" w:rsidRDefault="00C86BF1" w:rsidP="00C86BF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86BF1">
        <w:rPr>
          <w:rFonts w:ascii="Consolas" w:eastAsia="Cambria" w:hAnsi="Consolas" w:cs="Cambria"/>
          <w:sz w:val="20"/>
          <w:szCs w:val="20"/>
        </w:rPr>
        <w:t>Example: Cancelling a Timer</w:t>
      </w:r>
    </w:p>
    <w:p w14:paraId="5A0068BE" w14:textId="77777777" w:rsidR="00C86BF1" w:rsidRPr="00AB3D3F" w:rsidRDefault="00C86BF1" w:rsidP="00C86BF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AB3D3F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timerId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() =&gt; {</w:t>
      </w:r>
    </w:p>
    <w:p w14:paraId="5CBF1E3C" w14:textId="77777777" w:rsidR="00C86BF1" w:rsidRPr="00AB3D3F" w:rsidRDefault="00C86BF1" w:rsidP="00C86BF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AB3D3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'This will not run');</w:t>
      </w:r>
    </w:p>
    <w:p w14:paraId="2AF7BC24" w14:textId="77777777" w:rsidR="00C86BF1" w:rsidRPr="00AB3D3F" w:rsidRDefault="00C86BF1" w:rsidP="00C86BF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}, 5000);</w:t>
      </w:r>
    </w:p>
    <w:p w14:paraId="7CF96A78" w14:textId="77777777" w:rsidR="00C86BF1" w:rsidRPr="00AB3D3F" w:rsidRDefault="00C86BF1" w:rsidP="00C86BF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FCE7BC8" w14:textId="0776830B" w:rsidR="000E47EF" w:rsidRPr="00AB3D3F" w:rsidRDefault="00C86BF1" w:rsidP="00C86BF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AB3D3F">
        <w:rPr>
          <w:rFonts w:ascii="Consolas" w:eastAsia="Cambria" w:hAnsi="Consolas" w:cs="Cambria"/>
          <w:sz w:val="20"/>
          <w:szCs w:val="20"/>
        </w:rPr>
        <w:t>clearTimeout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timerId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); // Cancels the timer</w:t>
      </w:r>
    </w:p>
    <w:p w14:paraId="2B34C244" w14:textId="77777777" w:rsidR="00C86BF1" w:rsidRDefault="00C86BF1" w:rsidP="00C86BF1">
      <w:pPr>
        <w:spacing w:after="0"/>
        <w:jc w:val="both"/>
        <w:rPr>
          <w:rFonts w:eastAsia="Cambria" w:cs="Cambria"/>
          <w:b/>
          <w:bCs/>
        </w:rPr>
      </w:pPr>
    </w:p>
    <w:p w14:paraId="2B16CF1F" w14:textId="47B39E4D" w:rsidR="00AD7674" w:rsidRPr="00AD7674" w:rsidRDefault="00AD7674" w:rsidP="00AD7674">
      <w:pPr>
        <w:spacing w:after="0"/>
        <w:jc w:val="both"/>
        <w:rPr>
          <w:rFonts w:eastAsia="Cambria" w:cs="Cambria"/>
          <w:b/>
          <w:bCs/>
        </w:rPr>
      </w:pPr>
      <w:proofErr w:type="spellStart"/>
      <w:r w:rsidRPr="00AD7674">
        <w:rPr>
          <w:rFonts w:eastAsia="Cambria" w:cs="Cambria"/>
          <w:b/>
          <w:bCs/>
        </w:rPr>
        <w:t>setInterval</w:t>
      </w:r>
      <w:proofErr w:type="spellEnd"/>
      <w:r w:rsidRPr="00AD7674">
        <w:rPr>
          <w:rFonts w:eastAsia="Cambria" w:cs="Cambria"/>
          <w:b/>
          <w:bCs/>
        </w:rPr>
        <w:t>: Repeating Code Execution at Intervals</w:t>
      </w:r>
    </w:p>
    <w:p w14:paraId="6EB5BAA8" w14:textId="77777777" w:rsidR="00AD7674" w:rsidRPr="00AD7674" w:rsidRDefault="00AD7674" w:rsidP="00AD7674">
      <w:pPr>
        <w:spacing w:after="0"/>
        <w:jc w:val="both"/>
        <w:rPr>
          <w:rFonts w:eastAsia="Cambria" w:cs="Cambria"/>
          <w:b/>
          <w:bCs/>
        </w:rPr>
      </w:pPr>
      <w:r w:rsidRPr="00AD7674">
        <w:rPr>
          <w:rFonts w:eastAsia="Cambria" w:cs="Cambria"/>
          <w:b/>
          <w:bCs/>
        </w:rPr>
        <w:t>Syntax</w:t>
      </w:r>
    </w:p>
    <w:p w14:paraId="77754A46" w14:textId="085941D1" w:rsidR="00C86BF1" w:rsidRPr="00C93D35" w:rsidRDefault="002D106E" w:rsidP="00C86BF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intervalId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setInterval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callback, interval, arg1, arg2, ...);</w:t>
      </w:r>
    </w:p>
    <w:p w14:paraId="01C16C1A" w14:textId="77777777" w:rsidR="00E842B1" w:rsidRPr="00F84ABB" w:rsidRDefault="00E842B1" w:rsidP="00E842B1">
      <w:pPr>
        <w:spacing w:after="0"/>
        <w:ind w:left="720"/>
        <w:jc w:val="both"/>
        <w:rPr>
          <w:rFonts w:eastAsia="Cambria" w:cs="Cambria"/>
          <w:b/>
          <w:bCs/>
        </w:rPr>
      </w:pPr>
    </w:p>
    <w:p w14:paraId="42EBF349" w14:textId="77777777" w:rsidR="00F84ABB" w:rsidRPr="00F84ABB" w:rsidRDefault="00F84ABB" w:rsidP="00F84ABB">
      <w:pPr>
        <w:spacing w:after="0"/>
        <w:jc w:val="both"/>
        <w:rPr>
          <w:rFonts w:eastAsia="Cambria" w:cs="Cambria"/>
          <w:b/>
          <w:bCs/>
        </w:rPr>
      </w:pPr>
      <w:r w:rsidRPr="00F84ABB">
        <w:rPr>
          <w:rFonts w:eastAsia="Cambria" w:cs="Cambria"/>
          <w:b/>
          <w:bCs/>
        </w:rPr>
        <w:t>Example: Repeating Message</w:t>
      </w:r>
    </w:p>
    <w:p w14:paraId="0CD04D67" w14:textId="77777777" w:rsidR="00F84ABB" w:rsidRPr="00AB3D3F" w:rsidRDefault="00F84ABB" w:rsidP="00F84AB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setInterval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() =&gt; {</w:t>
      </w:r>
    </w:p>
    <w:p w14:paraId="2E3620FE" w14:textId="77777777" w:rsidR="00F84ABB" w:rsidRPr="00AB3D3F" w:rsidRDefault="00F84ABB" w:rsidP="00F84AB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AB3D3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'This message appears every 3 seconds');</w:t>
      </w:r>
    </w:p>
    <w:p w14:paraId="1644CAA4" w14:textId="6D9C6911" w:rsidR="002D106E" w:rsidRPr="00AB3D3F" w:rsidRDefault="00F84ABB" w:rsidP="00F84AB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}, 3000);</w:t>
      </w:r>
    </w:p>
    <w:p w14:paraId="1D0AFCF0" w14:textId="77777777" w:rsidR="00F84ABB" w:rsidRPr="00AB3D3F" w:rsidRDefault="00F84ABB" w:rsidP="00F84AB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0D54F5C" w14:textId="77777777" w:rsidR="00EA0C30" w:rsidRPr="00EA0C30" w:rsidRDefault="00EA0C30" w:rsidP="00EA0C3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0C30">
        <w:rPr>
          <w:rFonts w:ascii="Consolas" w:eastAsia="Cambria" w:hAnsi="Consolas" w:cs="Cambria"/>
          <w:sz w:val="20"/>
          <w:szCs w:val="20"/>
        </w:rPr>
        <w:t xml:space="preserve">Using </w:t>
      </w:r>
      <w:proofErr w:type="spellStart"/>
      <w:r w:rsidRPr="00EA0C30">
        <w:rPr>
          <w:rFonts w:ascii="Consolas" w:eastAsia="Cambria" w:hAnsi="Consolas" w:cs="Cambria"/>
          <w:sz w:val="20"/>
          <w:szCs w:val="20"/>
        </w:rPr>
        <w:t>clearInterval</w:t>
      </w:r>
      <w:proofErr w:type="spellEnd"/>
    </w:p>
    <w:p w14:paraId="32524866" w14:textId="77777777" w:rsidR="00EA0C30" w:rsidRPr="00EA0C30" w:rsidRDefault="00EA0C30" w:rsidP="00EA0C3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0C30">
        <w:rPr>
          <w:rFonts w:ascii="Consolas" w:eastAsia="Cambria" w:hAnsi="Consolas" w:cs="Cambria"/>
          <w:sz w:val="20"/>
          <w:szCs w:val="20"/>
        </w:rPr>
        <w:t xml:space="preserve">You can stop a repeating interval using </w:t>
      </w:r>
      <w:proofErr w:type="spellStart"/>
      <w:r w:rsidRPr="00EA0C30">
        <w:rPr>
          <w:rFonts w:ascii="Consolas" w:eastAsia="Cambria" w:hAnsi="Consolas" w:cs="Cambria"/>
          <w:sz w:val="20"/>
          <w:szCs w:val="20"/>
        </w:rPr>
        <w:t>clearInterval</w:t>
      </w:r>
      <w:proofErr w:type="spellEnd"/>
      <w:r w:rsidRPr="00EA0C30">
        <w:rPr>
          <w:rFonts w:ascii="Consolas" w:eastAsia="Cambria" w:hAnsi="Consolas" w:cs="Cambria"/>
          <w:sz w:val="20"/>
          <w:szCs w:val="20"/>
        </w:rPr>
        <w:t>.</w:t>
      </w:r>
    </w:p>
    <w:p w14:paraId="19B051F1" w14:textId="77777777" w:rsidR="00EA0C30" w:rsidRPr="00EA0C30" w:rsidRDefault="00EA0C30" w:rsidP="00EA0C3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EA0C30">
        <w:rPr>
          <w:rFonts w:ascii="Consolas" w:eastAsia="Cambria" w:hAnsi="Consolas" w:cs="Cambria"/>
          <w:sz w:val="20"/>
          <w:szCs w:val="20"/>
        </w:rPr>
        <w:t>Example: Stopping an Interval</w:t>
      </w:r>
    </w:p>
    <w:p w14:paraId="70B13BE2" w14:textId="77777777" w:rsidR="00EA0C30" w:rsidRPr="00AB3D3F" w:rsidRDefault="00EA0C30" w:rsidP="00EA0C3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AB3D3F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intervalId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setInterval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() =&gt; {</w:t>
      </w:r>
    </w:p>
    <w:p w14:paraId="5A535219" w14:textId="77777777" w:rsidR="00EA0C30" w:rsidRPr="00AB3D3F" w:rsidRDefault="00EA0C30" w:rsidP="00EA0C3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lastRenderedPageBreak/>
        <w:t xml:space="preserve">  </w:t>
      </w:r>
      <w:proofErr w:type="gramStart"/>
      <w:r w:rsidRPr="00AB3D3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'Repeating message');</w:t>
      </w:r>
    </w:p>
    <w:p w14:paraId="498172CE" w14:textId="77777777" w:rsidR="00EA0C30" w:rsidRPr="00AB3D3F" w:rsidRDefault="00EA0C30" w:rsidP="00EA0C3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}, 1000);</w:t>
      </w:r>
    </w:p>
    <w:p w14:paraId="061E2DFE" w14:textId="77777777" w:rsidR="00EA0C30" w:rsidRPr="00AB3D3F" w:rsidRDefault="00EA0C30" w:rsidP="00EA0C3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ED724FE" w14:textId="77777777" w:rsidR="00EA0C30" w:rsidRPr="00AB3D3F" w:rsidRDefault="00EA0C30" w:rsidP="00EA0C3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() =&gt; {</w:t>
      </w:r>
    </w:p>
    <w:p w14:paraId="2EB2F533" w14:textId="77777777" w:rsidR="00EA0C30" w:rsidRPr="00AB3D3F" w:rsidRDefault="00EA0C30" w:rsidP="00EA0C3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clearInterval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intervalId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); // Stops the interval after 5 seconds</w:t>
      </w:r>
    </w:p>
    <w:p w14:paraId="2606238A" w14:textId="22755F99" w:rsidR="00F84ABB" w:rsidRPr="00AB3D3F" w:rsidRDefault="00EA0C30" w:rsidP="00EA0C3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}, 5000);</w:t>
      </w:r>
    </w:p>
    <w:p w14:paraId="7B3FDC5C" w14:textId="77777777" w:rsidR="00AB3D3F" w:rsidRPr="00620B02" w:rsidRDefault="00AB3D3F" w:rsidP="00620B02">
      <w:pPr>
        <w:spacing w:after="0"/>
        <w:jc w:val="both"/>
        <w:rPr>
          <w:rFonts w:eastAsia="Cambria" w:cs="Cambria"/>
          <w:b/>
          <w:bCs/>
        </w:rPr>
      </w:pPr>
    </w:p>
    <w:p w14:paraId="4F74BA4C" w14:textId="77777777" w:rsidR="00620B02" w:rsidRPr="00620B02" w:rsidRDefault="00620B02" w:rsidP="00620B02">
      <w:pPr>
        <w:spacing w:after="0"/>
        <w:jc w:val="both"/>
        <w:rPr>
          <w:rFonts w:eastAsia="Cambria" w:cs="Cambria"/>
          <w:b/>
          <w:bCs/>
        </w:rPr>
      </w:pPr>
      <w:r w:rsidRPr="00620B02">
        <w:rPr>
          <w:rFonts w:eastAsia="Cambria" w:cs="Cambria"/>
          <w:b/>
          <w:bCs/>
        </w:rPr>
        <w:t>Example: Passing Arguments</w:t>
      </w:r>
    </w:p>
    <w:p w14:paraId="77A92876" w14:textId="77777777" w:rsidR="00620B02" w:rsidRPr="00AB3D3F" w:rsidRDefault="00620B02" w:rsidP="00620B0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AB3D3F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((name) =&gt; {</w:t>
      </w:r>
    </w:p>
    <w:p w14:paraId="2F82246A" w14:textId="77777777" w:rsidR="00620B02" w:rsidRPr="00AB3D3F" w:rsidRDefault="00620B02" w:rsidP="00620B0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AB3D3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`Hello, ${name}!`);</w:t>
      </w:r>
    </w:p>
    <w:p w14:paraId="28B6FA2E" w14:textId="2EBBBF90" w:rsidR="00F94072" w:rsidRPr="00AB3D3F" w:rsidRDefault="00620B02" w:rsidP="00620B0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}, 2000, 'Alice'); // Output: Hello, Alice!</w:t>
      </w:r>
    </w:p>
    <w:p w14:paraId="61E7303E" w14:textId="77777777" w:rsidR="00620B02" w:rsidRPr="00AB3D3F" w:rsidRDefault="00620B02" w:rsidP="00620B0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B63A394" w14:textId="7053B7C6" w:rsidR="00620B02" w:rsidRDefault="008E1D71" w:rsidP="00620B02">
      <w:pPr>
        <w:spacing w:after="0"/>
        <w:jc w:val="both"/>
        <w:rPr>
          <w:rFonts w:eastAsia="Cambria" w:cs="Cambria"/>
          <w:b/>
          <w:bCs/>
        </w:rPr>
      </w:pPr>
      <w:r w:rsidRPr="008E1D71">
        <w:rPr>
          <w:rFonts w:eastAsia="Cambria" w:cs="Cambria"/>
          <w:b/>
          <w:bCs/>
        </w:rPr>
        <w:t xml:space="preserve">Example: Using </w:t>
      </w:r>
      <w:proofErr w:type="spellStart"/>
      <w:r w:rsidRPr="008E1D71">
        <w:rPr>
          <w:rFonts w:eastAsia="Cambria" w:cs="Cambria"/>
          <w:b/>
          <w:bCs/>
        </w:rPr>
        <w:t>setInterval</w:t>
      </w:r>
      <w:proofErr w:type="spellEnd"/>
      <w:r w:rsidRPr="008E1D71">
        <w:rPr>
          <w:rFonts w:eastAsia="Cambria" w:cs="Cambria"/>
          <w:b/>
          <w:bCs/>
        </w:rPr>
        <w:t xml:space="preserve"> with Arguments</w:t>
      </w:r>
    </w:p>
    <w:p w14:paraId="5B08EA5A" w14:textId="77777777" w:rsidR="00B26484" w:rsidRPr="00AB3D3F" w:rsidRDefault="00B26484" w:rsidP="00B2648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setInterval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(message, count) =&gt; {</w:t>
      </w:r>
    </w:p>
    <w:p w14:paraId="00136D98" w14:textId="77777777" w:rsidR="00B26484" w:rsidRPr="00AB3D3F" w:rsidRDefault="00B26484" w:rsidP="00B2648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console.log(`${message} - Count: ${count}`);</w:t>
      </w:r>
    </w:p>
    <w:p w14:paraId="07C68F7E" w14:textId="04600D1B" w:rsidR="008E1D71" w:rsidRPr="00AB3D3F" w:rsidRDefault="00B26484" w:rsidP="00B26484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}, 1000, 'Repeating', 5);</w:t>
      </w:r>
    </w:p>
    <w:p w14:paraId="776814E8" w14:textId="77777777" w:rsidR="00B26484" w:rsidRDefault="00B26484" w:rsidP="00B26484">
      <w:pPr>
        <w:spacing w:after="0"/>
        <w:jc w:val="both"/>
        <w:rPr>
          <w:rFonts w:eastAsia="Cambria" w:cs="Cambria"/>
          <w:b/>
          <w:bCs/>
        </w:rPr>
      </w:pPr>
    </w:p>
    <w:p w14:paraId="2B1C1E89" w14:textId="1E46F61C" w:rsidR="00F60F16" w:rsidRPr="00F60F16" w:rsidRDefault="006A718E" w:rsidP="00F60F16">
      <w:pPr>
        <w:spacing w:after="0"/>
        <w:jc w:val="both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T</w:t>
      </w:r>
      <w:r w:rsidR="00F60F16" w:rsidRPr="00F60F16">
        <w:rPr>
          <w:rFonts w:eastAsia="Cambria" w:cs="Cambria"/>
          <w:b/>
          <w:bCs/>
        </w:rPr>
        <w:t>imer Use Cases</w:t>
      </w:r>
    </w:p>
    <w:p w14:paraId="70CC2C1B" w14:textId="5A5D1C7B" w:rsidR="00F60F16" w:rsidRPr="00CE4D23" w:rsidRDefault="00F60F16" w:rsidP="00CE4D23">
      <w:pPr>
        <w:pStyle w:val="ListParagraph"/>
        <w:numPr>
          <w:ilvl w:val="0"/>
          <w:numId w:val="580"/>
        </w:numPr>
        <w:spacing w:after="0"/>
        <w:ind w:left="284" w:hanging="284"/>
        <w:jc w:val="both"/>
        <w:rPr>
          <w:rFonts w:ascii="Lora" w:eastAsia="Cambria" w:hAnsi="Lora" w:cs="Cambria"/>
          <w:b/>
          <w:bCs/>
        </w:rPr>
      </w:pPr>
      <w:r w:rsidRPr="00CE4D23">
        <w:rPr>
          <w:rFonts w:ascii="Lora" w:eastAsia="Cambria" w:hAnsi="Lora" w:cs="Cambria"/>
          <w:b/>
          <w:bCs/>
        </w:rPr>
        <w:t>Animation or Visual Effects</w:t>
      </w:r>
    </w:p>
    <w:p w14:paraId="0DCD5ECC" w14:textId="77777777" w:rsidR="00AB3D3F" w:rsidRPr="00F60F16" w:rsidRDefault="00AB3D3F" w:rsidP="00F60F16">
      <w:pPr>
        <w:spacing w:after="0"/>
        <w:jc w:val="both"/>
        <w:rPr>
          <w:rFonts w:eastAsia="Cambria" w:cs="Cambria"/>
          <w:b/>
          <w:bCs/>
        </w:rPr>
      </w:pPr>
    </w:p>
    <w:p w14:paraId="75971192" w14:textId="77777777" w:rsidR="00C62768" w:rsidRPr="00AB3D3F" w:rsidRDefault="00C62768" w:rsidP="00C6276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let position = 0;</w:t>
      </w:r>
    </w:p>
    <w:p w14:paraId="3F89F807" w14:textId="77777777" w:rsidR="00C62768" w:rsidRPr="00AB3D3F" w:rsidRDefault="00C62768" w:rsidP="00C6276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AB3D3F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moveBox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setInterval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() =&gt; {</w:t>
      </w:r>
    </w:p>
    <w:p w14:paraId="2AFCE8A8" w14:textId="77777777" w:rsidR="00C62768" w:rsidRPr="00AB3D3F" w:rsidRDefault="00C62768" w:rsidP="00C6276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position += 10;</w:t>
      </w:r>
    </w:p>
    <w:p w14:paraId="43762CC7" w14:textId="77777777" w:rsidR="00C62768" w:rsidRPr="00AB3D3F" w:rsidRDefault="00C62768" w:rsidP="00C6276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B3D3F">
        <w:rPr>
          <w:rFonts w:ascii="Consolas" w:eastAsia="Cambria" w:hAnsi="Consolas" w:cs="Cambria"/>
          <w:sz w:val="20"/>
          <w:szCs w:val="20"/>
        </w:rPr>
        <w:t>('box').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style.left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 xml:space="preserve"> = position + '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px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';</w:t>
      </w:r>
    </w:p>
    <w:p w14:paraId="27A0AD87" w14:textId="77777777" w:rsidR="00C62768" w:rsidRPr="00AB3D3F" w:rsidRDefault="00C62768" w:rsidP="00C6276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if (position &gt;= 300) 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clearInterval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moveBox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); // Stops after moving 300px</w:t>
      </w:r>
    </w:p>
    <w:p w14:paraId="144CE2F9" w14:textId="5A2DE8B6" w:rsidR="00B26484" w:rsidRPr="00AB3D3F" w:rsidRDefault="00C62768" w:rsidP="00C6276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}, 100);</w:t>
      </w:r>
    </w:p>
    <w:p w14:paraId="3927A2DD" w14:textId="77777777" w:rsidR="00C62768" w:rsidRDefault="00C62768" w:rsidP="00C62768">
      <w:pPr>
        <w:spacing w:after="0"/>
        <w:jc w:val="both"/>
        <w:rPr>
          <w:rFonts w:eastAsia="Cambria" w:cs="Cambria"/>
          <w:b/>
          <w:bCs/>
        </w:rPr>
      </w:pPr>
    </w:p>
    <w:p w14:paraId="08EF0977" w14:textId="66598250" w:rsidR="00E2392F" w:rsidRPr="00E2392F" w:rsidRDefault="00E2392F" w:rsidP="00CE4D23">
      <w:pPr>
        <w:pStyle w:val="ListParagraph"/>
        <w:numPr>
          <w:ilvl w:val="0"/>
          <w:numId w:val="580"/>
        </w:numPr>
        <w:spacing w:after="0"/>
        <w:ind w:left="284" w:hanging="284"/>
        <w:jc w:val="both"/>
        <w:rPr>
          <w:rFonts w:ascii="Lora" w:eastAsia="Cambria" w:hAnsi="Lora" w:cs="Cambria"/>
          <w:b/>
          <w:bCs/>
        </w:rPr>
      </w:pPr>
      <w:r w:rsidRPr="00E2392F">
        <w:rPr>
          <w:rFonts w:ascii="Lora" w:eastAsia="Cambria" w:hAnsi="Lora" w:cs="Cambria"/>
          <w:b/>
          <w:bCs/>
        </w:rPr>
        <w:t>Auto-Saving Data</w:t>
      </w:r>
    </w:p>
    <w:p w14:paraId="6D8C043B" w14:textId="77777777" w:rsidR="00AB3D3F" w:rsidRPr="00E2392F" w:rsidRDefault="00AB3D3F" w:rsidP="00E2392F">
      <w:pPr>
        <w:spacing w:after="0"/>
        <w:jc w:val="both"/>
        <w:rPr>
          <w:rFonts w:eastAsia="Cambria" w:cs="Cambria"/>
          <w:b/>
          <w:bCs/>
        </w:rPr>
      </w:pPr>
    </w:p>
    <w:p w14:paraId="7B5FE0EB" w14:textId="77777777" w:rsidR="00E2392F" w:rsidRPr="00AB3D3F" w:rsidRDefault="00E2392F" w:rsidP="00E2392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setInterval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() =&gt; {</w:t>
      </w:r>
    </w:p>
    <w:p w14:paraId="28449FBE" w14:textId="77777777" w:rsidR="00E2392F" w:rsidRPr="00AB3D3F" w:rsidRDefault="00E2392F" w:rsidP="00E2392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AB3D3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'Auto-saving user data...');</w:t>
      </w:r>
    </w:p>
    <w:p w14:paraId="4E6F65BF" w14:textId="6BB105FA" w:rsidR="00C62768" w:rsidRPr="00AB3D3F" w:rsidRDefault="00E2392F" w:rsidP="00E2392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}, 5000);</w:t>
      </w:r>
    </w:p>
    <w:p w14:paraId="6F962FB8" w14:textId="77777777" w:rsidR="00E2392F" w:rsidRDefault="00E2392F" w:rsidP="00E2392F">
      <w:pPr>
        <w:spacing w:after="0"/>
        <w:jc w:val="both"/>
        <w:rPr>
          <w:rFonts w:eastAsia="Cambria" w:cs="Cambria"/>
          <w:b/>
          <w:bCs/>
        </w:rPr>
      </w:pPr>
    </w:p>
    <w:p w14:paraId="1DE32C8C" w14:textId="3D404958" w:rsidR="00C43470" w:rsidRPr="00C43470" w:rsidRDefault="00C43470" w:rsidP="00CE4D23">
      <w:pPr>
        <w:pStyle w:val="ListParagraph"/>
        <w:numPr>
          <w:ilvl w:val="0"/>
          <w:numId w:val="580"/>
        </w:numPr>
        <w:spacing w:after="0"/>
        <w:ind w:left="284" w:hanging="284"/>
        <w:jc w:val="both"/>
        <w:rPr>
          <w:rFonts w:ascii="Lora" w:eastAsia="Cambria" w:hAnsi="Lora" w:cs="Cambria"/>
          <w:b/>
          <w:bCs/>
        </w:rPr>
      </w:pPr>
      <w:r w:rsidRPr="00C43470">
        <w:rPr>
          <w:rFonts w:ascii="Lora" w:eastAsia="Cambria" w:hAnsi="Lora" w:cs="Cambria"/>
          <w:b/>
          <w:bCs/>
        </w:rPr>
        <w:t>Delaying Execution</w:t>
      </w:r>
    </w:p>
    <w:p w14:paraId="717C11E7" w14:textId="77777777" w:rsidR="00AB3D3F" w:rsidRPr="00C43470" w:rsidRDefault="00AB3D3F" w:rsidP="00C43470">
      <w:pPr>
        <w:spacing w:after="0"/>
        <w:jc w:val="both"/>
        <w:rPr>
          <w:rFonts w:eastAsia="Cambria" w:cs="Cambria"/>
          <w:b/>
          <w:bCs/>
        </w:rPr>
      </w:pPr>
    </w:p>
    <w:p w14:paraId="16B00E7F" w14:textId="77777777" w:rsidR="00C43470" w:rsidRPr="00AB3D3F" w:rsidRDefault="00C43470" w:rsidP="00C4347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B3D3F">
        <w:rPr>
          <w:rFonts w:ascii="Consolas" w:eastAsia="Cambria" w:hAnsi="Consolas" w:cs="Cambria"/>
          <w:sz w:val="20"/>
          <w:szCs w:val="20"/>
        </w:rPr>
        <w:t>('button').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addEventListener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('click', () =&gt; {</w:t>
      </w:r>
    </w:p>
    <w:p w14:paraId="7B28CEE9" w14:textId="77777777" w:rsidR="00C43470" w:rsidRPr="00AB3D3F" w:rsidRDefault="00C43470" w:rsidP="00C4347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() =&gt; {</w:t>
      </w:r>
    </w:p>
    <w:p w14:paraId="6796CA5C" w14:textId="77777777" w:rsidR="00C43470" w:rsidRPr="00AB3D3F" w:rsidRDefault="00C43470" w:rsidP="00C4347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AB3D3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'Button clicked! This message is delayed.');</w:t>
      </w:r>
    </w:p>
    <w:p w14:paraId="1EDE263B" w14:textId="77777777" w:rsidR="00C43470" w:rsidRPr="00AB3D3F" w:rsidRDefault="00C43470" w:rsidP="00C4347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}, 1000);</w:t>
      </w:r>
    </w:p>
    <w:p w14:paraId="0D2D9838" w14:textId="4B6D741C" w:rsidR="00E2392F" w:rsidRPr="00AB3D3F" w:rsidRDefault="00C43470" w:rsidP="00C4347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});</w:t>
      </w:r>
    </w:p>
    <w:p w14:paraId="0A028721" w14:textId="77777777" w:rsidR="00C43470" w:rsidRDefault="00C43470" w:rsidP="00C43470">
      <w:pPr>
        <w:spacing w:after="0"/>
        <w:jc w:val="both"/>
        <w:rPr>
          <w:rFonts w:eastAsia="Cambria" w:cs="Cambria"/>
          <w:b/>
          <w:bCs/>
        </w:rPr>
      </w:pPr>
    </w:p>
    <w:p w14:paraId="7CA430D4" w14:textId="77777777" w:rsidR="000E23A3" w:rsidRPr="000E23A3" w:rsidRDefault="000E23A3" w:rsidP="000E23A3">
      <w:pPr>
        <w:spacing w:after="0"/>
        <w:jc w:val="both"/>
        <w:rPr>
          <w:rFonts w:eastAsia="Cambria" w:cs="Cambria"/>
          <w:b/>
          <w:bCs/>
        </w:rPr>
      </w:pPr>
      <w:r w:rsidRPr="000E23A3">
        <w:rPr>
          <w:rFonts w:eastAsia="Cambria" w:cs="Cambria"/>
          <w:b/>
          <w:bCs/>
        </w:rPr>
        <w:t xml:space="preserve">Example: Using Nested </w:t>
      </w:r>
      <w:proofErr w:type="spellStart"/>
      <w:r w:rsidRPr="000E23A3">
        <w:rPr>
          <w:rFonts w:eastAsia="Cambria" w:cs="Cambria"/>
          <w:b/>
          <w:bCs/>
        </w:rPr>
        <w:t>setTimeout</w:t>
      </w:r>
      <w:proofErr w:type="spellEnd"/>
    </w:p>
    <w:p w14:paraId="5F78CA14" w14:textId="77777777" w:rsidR="000E23A3" w:rsidRPr="00AB3D3F" w:rsidRDefault="000E23A3" w:rsidP="000E23A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repeatAction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) {</w:t>
      </w:r>
    </w:p>
    <w:p w14:paraId="37ED47EB" w14:textId="77777777" w:rsidR="000E23A3" w:rsidRPr="00AB3D3F" w:rsidRDefault="000E23A3" w:rsidP="000E23A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AB3D3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'Repeated action');</w:t>
      </w:r>
    </w:p>
    <w:p w14:paraId="24ECD65E" w14:textId="77777777" w:rsidR="000E23A3" w:rsidRPr="00AB3D3F" w:rsidRDefault="000E23A3" w:rsidP="000E23A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AB3D3F">
        <w:rPr>
          <w:rFonts w:ascii="Consolas" w:eastAsia="Cambria" w:hAnsi="Consolas" w:cs="Cambria"/>
          <w:sz w:val="20"/>
          <w:szCs w:val="20"/>
        </w:rPr>
        <w:t>repeatAction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, 1000); // Repeats after 1 second</w:t>
      </w:r>
    </w:p>
    <w:p w14:paraId="2CE89F61" w14:textId="77777777" w:rsidR="000E23A3" w:rsidRPr="00AB3D3F" w:rsidRDefault="000E23A3" w:rsidP="000E23A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</w:t>
      </w:r>
    </w:p>
    <w:p w14:paraId="73370DCC" w14:textId="77777777" w:rsidR="000E23A3" w:rsidRPr="00AB3D3F" w:rsidRDefault="000E23A3" w:rsidP="000E23A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31106DF" w14:textId="221948D7" w:rsidR="00C43470" w:rsidRPr="00AB3D3F" w:rsidRDefault="000E23A3" w:rsidP="000E23A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repeatAction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);</w:t>
      </w:r>
    </w:p>
    <w:p w14:paraId="51ECD809" w14:textId="77777777" w:rsidR="000E23A3" w:rsidRDefault="000E23A3" w:rsidP="000E23A3">
      <w:pPr>
        <w:spacing w:after="0"/>
        <w:jc w:val="both"/>
        <w:rPr>
          <w:rFonts w:eastAsia="Cambria" w:cs="Cambria"/>
          <w:b/>
          <w:bCs/>
        </w:rPr>
      </w:pPr>
    </w:p>
    <w:p w14:paraId="039EDC42" w14:textId="6376BDED" w:rsidR="004E6E96" w:rsidRPr="004E6E96" w:rsidRDefault="004E6E96" w:rsidP="004E6E96">
      <w:pPr>
        <w:spacing w:after="0"/>
        <w:jc w:val="both"/>
        <w:rPr>
          <w:rFonts w:eastAsia="Cambria" w:cs="Cambria"/>
          <w:b/>
          <w:bCs/>
        </w:rPr>
      </w:pPr>
      <w:r w:rsidRPr="004E6E96">
        <w:rPr>
          <w:rFonts w:eastAsia="Cambria" w:cs="Cambria"/>
          <w:b/>
          <w:bCs/>
        </w:rPr>
        <w:t>Timer Limitations and Considerations</w:t>
      </w:r>
    </w:p>
    <w:p w14:paraId="65A51E89" w14:textId="77777777" w:rsidR="00AB3D3F" w:rsidRPr="00AB3D3F" w:rsidRDefault="00AB3D3F" w:rsidP="00AB3D3F">
      <w:pPr>
        <w:pStyle w:val="ListParagraph"/>
        <w:tabs>
          <w:tab w:val="num" w:pos="1440"/>
        </w:tabs>
        <w:spacing w:after="0"/>
        <w:ind w:left="567"/>
        <w:jc w:val="both"/>
        <w:rPr>
          <w:rFonts w:ascii="Lora" w:eastAsia="Cambria" w:hAnsi="Lora" w:cs="Cambria"/>
          <w:b/>
          <w:bCs/>
        </w:rPr>
      </w:pPr>
    </w:p>
    <w:p w14:paraId="6224D83D" w14:textId="237E59E2" w:rsidR="000E23A3" w:rsidRDefault="004E6E96" w:rsidP="000E23A3">
      <w:pPr>
        <w:spacing w:after="0"/>
        <w:jc w:val="both"/>
        <w:rPr>
          <w:rFonts w:eastAsia="Cambria" w:cs="Cambria"/>
          <w:b/>
          <w:bCs/>
        </w:rPr>
      </w:pPr>
      <w:r w:rsidRPr="004E6E96">
        <w:rPr>
          <w:rFonts w:eastAsia="Cambria" w:cs="Cambria"/>
          <w:b/>
          <w:bCs/>
        </w:rPr>
        <w:t>Example</w:t>
      </w:r>
    </w:p>
    <w:p w14:paraId="43AA4FC9" w14:textId="77777777" w:rsidR="004E6E96" w:rsidRPr="00AB3D3F" w:rsidRDefault="004E6E96" w:rsidP="004E6E9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() =&gt; console.log('Delayed'), 1000);</w:t>
      </w:r>
    </w:p>
    <w:p w14:paraId="0EEB671F" w14:textId="77C3A33D" w:rsidR="004E6E96" w:rsidRPr="00AB3D3F" w:rsidRDefault="004E6E96" w:rsidP="004E6E9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while (true) {} // Blocks execution</w:t>
      </w:r>
    </w:p>
    <w:p w14:paraId="4FDA5742" w14:textId="77777777" w:rsidR="004E6E96" w:rsidRDefault="004E6E96" w:rsidP="004E6E96">
      <w:pPr>
        <w:spacing w:after="0"/>
        <w:jc w:val="both"/>
        <w:rPr>
          <w:rFonts w:eastAsia="Cambria" w:cs="Cambria"/>
          <w:b/>
          <w:bCs/>
        </w:rPr>
      </w:pPr>
    </w:p>
    <w:p w14:paraId="2AA20EE6" w14:textId="2775228F" w:rsidR="003744B3" w:rsidRPr="003744B3" w:rsidRDefault="003744B3" w:rsidP="003744B3">
      <w:pPr>
        <w:spacing w:after="0"/>
        <w:jc w:val="both"/>
        <w:rPr>
          <w:rFonts w:eastAsia="Cambria" w:cs="Cambria"/>
          <w:b/>
          <w:bCs/>
        </w:rPr>
      </w:pPr>
      <w:r w:rsidRPr="003744B3">
        <w:rPr>
          <w:rFonts w:eastAsia="Cambria" w:cs="Cambria"/>
          <w:b/>
          <w:bCs/>
        </w:rPr>
        <w:t xml:space="preserve">Combining </w:t>
      </w:r>
      <w:proofErr w:type="spellStart"/>
      <w:r w:rsidRPr="003744B3">
        <w:rPr>
          <w:rFonts w:eastAsia="Cambria" w:cs="Cambria"/>
          <w:b/>
          <w:bCs/>
        </w:rPr>
        <w:t>setTimeout</w:t>
      </w:r>
      <w:proofErr w:type="spellEnd"/>
      <w:r w:rsidRPr="003744B3">
        <w:rPr>
          <w:rFonts w:eastAsia="Cambria" w:cs="Cambria"/>
          <w:b/>
          <w:bCs/>
        </w:rPr>
        <w:t xml:space="preserve"> and </w:t>
      </w:r>
      <w:proofErr w:type="spellStart"/>
      <w:r w:rsidRPr="003744B3">
        <w:rPr>
          <w:rFonts w:eastAsia="Cambria" w:cs="Cambria"/>
          <w:b/>
          <w:bCs/>
        </w:rPr>
        <w:t>setInterval</w:t>
      </w:r>
      <w:proofErr w:type="spellEnd"/>
    </w:p>
    <w:p w14:paraId="262244C7" w14:textId="77777777" w:rsidR="003744B3" w:rsidRPr="003744B3" w:rsidRDefault="003744B3" w:rsidP="003744B3">
      <w:pPr>
        <w:spacing w:after="0"/>
        <w:jc w:val="both"/>
        <w:rPr>
          <w:rFonts w:eastAsia="Cambria" w:cs="Cambria"/>
          <w:b/>
          <w:bCs/>
        </w:rPr>
      </w:pPr>
      <w:r w:rsidRPr="003744B3">
        <w:rPr>
          <w:rFonts w:eastAsia="Cambria" w:cs="Cambria"/>
          <w:b/>
          <w:bCs/>
        </w:rPr>
        <w:t>Example: Countdown Timer</w:t>
      </w:r>
    </w:p>
    <w:p w14:paraId="36DB73C4" w14:textId="77777777" w:rsidR="00FE3C83" w:rsidRPr="00AB3D3F" w:rsidRDefault="00FE3C83" w:rsidP="00FE3C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let countdown = 10;</w:t>
      </w:r>
    </w:p>
    <w:p w14:paraId="1BF4F4F5" w14:textId="77777777" w:rsidR="00FE3C83" w:rsidRPr="00AB3D3F" w:rsidRDefault="00FE3C83" w:rsidP="00FE3C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F660ACF" w14:textId="77777777" w:rsidR="00FE3C83" w:rsidRPr="00AB3D3F" w:rsidRDefault="00FE3C83" w:rsidP="00FE3C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AB3D3F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 xml:space="preserve"> timer = </w:t>
      </w:r>
      <w:proofErr w:type="spellStart"/>
      <w:proofErr w:type="gramStart"/>
      <w:r w:rsidRPr="00AB3D3F">
        <w:rPr>
          <w:rFonts w:ascii="Consolas" w:eastAsia="Cambria" w:hAnsi="Consolas" w:cs="Cambria"/>
          <w:sz w:val="20"/>
          <w:szCs w:val="20"/>
        </w:rPr>
        <w:t>setInterval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() =&gt; {</w:t>
      </w:r>
    </w:p>
    <w:p w14:paraId="28B97CB2" w14:textId="77777777" w:rsidR="00FE3C83" w:rsidRPr="00AB3D3F" w:rsidRDefault="00FE3C83" w:rsidP="00FE3C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AB3D3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`Time left: ${countdown}`);</w:t>
      </w:r>
    </w:p>
    <w:p w14:paraId="6EF175CE" w14:textId="77777777" w:rsidR="00FE3C83" w:rsidRPr="00AB3D3F" w:rsidRDefault="00FE3C83" w:rsidP="00FE3C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countdown -= 1;</w:t>
      </w:r>
    </w:p>
    <w:p w14:paraId="40414211" w14:textId="77777777" w:rsidR="00FE3C83" w:rsidRPr="00AB3D3F" w:rsidRDefault="00FE3C83" w:rsidP="00FE3C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290651D" w14:textId="77777777" w:rsidR="00FE3C83" w:rsidRPr="00AB3D3F" w:rsidRDefault="00FE3C83" w:rsidP="00FE3C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if (countdown &lt; 0) {</w:t>
      </w:r>
    </w:p>
    <w:p w14:paraId="1883C255" w14:textId="77777777" w:rsidR="00FE3C83" w:rsidRPr="00AB3D3F" w:rsidRDefault="00FE3C83" w:rsidP="00FE3C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B3D3F">
        <w:rPr>
          <w:rFonts w:ascii="Consolas" w:eastAsia="Cambria" w:hAnsi="Consolas" w:cs="Cambria"/>
          <w:sz w:val="20"/>
          <w:szCs w:val="20"/>
        </w:rPr>
        <w:t>clearInterval</w:t>
      </w:r>
      <w:proofErr w:type="spellEnd"/>
      <w:r w:rsidRPr="00AB3D3F">
        <w:rPr>
          <w:rFonts w:ascii="Consolas" w:eastAsia="Cambria" w:hAnsi="Consolas" w:cs="Cambria"/>
          <w:sz w:val="20"/>
          <w:szCs w:val="20"/>
        </w:rPr>
        <w:t>(timer);</w:t>
      </w:r>
    </w:p>
    <w:p w14:paraId="11C30495" w14:textId="77777777" w:rsidR="00FE3C83" w:rsidRPr="00AB3D3F" w:rsidRDefault="00FE3C83" w:rsidP="00FE3C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AB3D3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B3D3F">
        <w:rPr>
          <w:rFonts w:ascii="Consolas" w:eastAsia="Cambria" w:hAnsi="Consolas" w:cs="Cambria"/>
          <w:sz w:val="20"/>
          <w:szCs w:val="20"/>
        </w:rPr>
        <w:t>'Countdown finished!');</w:t>
      </w:r>
    </w:p>
    <w:p w14:paraId="01938978" w14:textId="77777777" w:rsidR="00FE3C83" w:rsidRPr="00AB3D3F" w:rsidRDefault="00FE3C83" w:rsidP="00FE3C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3023FD63" w14:textId="140D830F" w:rsidR="00EC5C83" w:rsidRPr="00AB3D3F" w:rsidRDefault="00FE3C83" w:rsidP="00FE3C83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AB3D3F">
        <w:rPr>
          <w:rFonts w:ascii="Consolas" w:eastAsia="Cambria" w:hAnsi="Consolas" w:cs="Cambria"/>
          <w:sz w:val="20"/>
          <w:szCs w:val="20"/>
        </w:rPr>
        <w:t>}, 1000);</w:t>
      </w:r>
    </w:p>
    <w:p w14:paraId="7C19A6B6" w14:textId="77777777" w:rsidR="00672AED" w:rsidRDefault="00672AED" w:rsidP="00FE3C83">
      <w:pPr>
        <w:spacing w:after="0"/>
        <w:jc w:val="both"/>
        <w:rPr>
          <w:rFonts w:eastAsia="Cambria" w:cs="Cambria"/>
          <w:b/>
          <w:bCs/>
        </w:rPr>
      </w:pPr>
    </w:p>
    <w:p w14:paraId="62586DAF" w14:textId="41F8D000" w:rsidR="00090377" w:rsidRPr="00AD0694" w:rsidRDefault="004D515E" w:rsidP="004E6E96">
      <w:pPr>
        <w:spacing w:after="0"/>
        <w:jc w:val="both"/>
        <w:rPr>
          <w:rFonts w:eastAsia="Cambria" w:cs="Cambria"/>
          <w:b/>
          <w:bCs/>
        </w:rPr>
      </w:pPr>
      <w:r w:rsidRPr="00AD0694">
        <w:rPr>
          <w:rFonts w:eastAsia="Cambria" w:cs="Cambria"/>
          <w:b/>
          <w:bCs/>
        </w:rPr>
        <w:t>Example: Aggregating API Calls</w:t>
      </w:r>
    </w:p>
    <w:p w14:paraId="4D8D6958" w14:textId="77777777" w:rsidR="00AD0694" w:rsidRDefault="00AD0694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DF65D74" w14:textId="0FDDDDAA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fetchUser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= fetch('/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api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/user'); // Fetch user data</w:t>
      </w:r>
    </w:p>
    <w:p w14:paraId="1F6C1E02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fetchPosts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= fetch('/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api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/posts'); // Fetch posts data</w:t>
      </w:r>
    </w:p>
    <w:p w14:paraId="11C7F7BD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fetchComments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= fetch('/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api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/comments'); // Fetch comments data</w:t>
      </w:r>
    </w:p>
    <w:p w14:paraId="3F77CC4D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1E57A1D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Promise.all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[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fetchUser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fetchPosts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fetchComments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])</w:t>
      </w:r>
    </w:p>
    <w:p w14:paraId="0B8AAA11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(([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userResponse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postsResponse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commentsResponse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]) =&gt; {</w:t>
      </w:r>
    </w:p>
    <w:p w14:paraId="61AB07A5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Promise.all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[</w:t>
      </w:r>
    </w:p>
    <w:p w14:paraId="79512AFE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userResponse.json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(),</w:t>
      </w:r>
    </w:p>
    <w:p w14:paraId="39EB3B40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postsResponse.json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(),</w:t>
      </w:r>
    </w:p>
    <w:p w14:paraId="104CCC29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commentsResponse.json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(),</w:t>
      </w:r>
    </w:p>
    <w:p w14:paraId="6D41066D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]);</w:t>
      </w:r>
    </w:p>
    <w:p w14:paraId="72A07303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10693E31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(([user, posts, comments]) =&gt; {</w:t>
      </w:r>
    </w:p>
    <w:p w14:paraId="30839A45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'User:', user);</w:t>
      </w:r>
    </w:p>
    <w:p w14:paraId="43C212F2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'Posts:', posts);</w:t>
      </w:r>
    </w:p>
    <w:p w14:paraId="075DAB81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'Comments:', comments);</w:t>
      </w:r>
    </w:p>
    <w:p w14:paraId="2F892252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3AF66EF1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((error) =&gt; {</w:t>
      </w:r>
    </w:p>
    <w:p w14:paraId="1B0AF483" w14:textId="77777777" w:rsidR="00745DA9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C93D35">
        <w:rPr>
          <w:rFonts w:ascii="Consolas" w:eastAsia="Cambria" w:hAnsi="Consolas" w:cs="Cambria"/>
          <w:sz w:val="20"/>
          <w:szCs w:val="20"/>
        </w:rPr>
        <w:t>('An error occurred:', error);</w:t>
      </w:r>
    </w:p>
    <w:p w14:paraId="07AC00CE" w14:textId="0E52FAB8" w:rsidR="004D515E" w:rsidRPr="00C93D35" w:rsidRDefault="00745DA9" w:rsidP="00745DA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7997C1D0" w14:textId="77777777" w:rsidR="00745DA9" w:rsidRDefault="00745DA9" w:rsidP="00745DA9">
      <w:pPr>
        <w:spacing w:after="0"/>
        <w:jc w:val="both"/>
        <w:rPr>
          <w:rFonts w:eastAsia="Cambria" w:cs="Cambria"/>
        </w:rPr>
      </w:pPr>
    </w:p>
    <w:p w14:paraId="7194BF7F" w14:textId="77777777" w:rsidR="00BB730B" w:rsidRPr="00BB730B" w:rsidRDefault="00BB730B" w:rsidP="00BB730B">
      <w:pPr>
        <w:spacing w:after="0"/>
        <w:jc w:val="both"/>
        <w:rPr>
          <w:rFonts w:eastAsia="Cambria" w:cs="Cambria"/>
          <w:b/>
          <w:bCs/>
        </w:rPr>
      </w:pPr>
      <w:r w:rsidRPr="00BB730B">
        <w:rPr>
          <w:rFonts w:eastAsia="Cambria" w:cs="Cambria"/>
          <w:b/>
          <w:bCs/>
        </w:rPr>
        <w:t>Use Case: Batch Processing</w:t>
      </w:r>
    </w:p>
    <w:p w14:paraId="448EB5D7" w14:textId="77777777" w:rsidR="008E40BD" w:rsidRPr="00C93D35" w:rsidRDefault="008E40BD" w:rsidP="008E40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numbers = [1, 2, 3, 4];</w:t>
      </w:r>
    </w:p>
    <w:p w14:paraId="31E2E42E" w14:textId="77777777" w:rsidR="008E40BD" w:rsidRPr="00C93D35" w:rsidRDefault="008E40BD" w:rsidP="008E40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squarePromises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numbers.map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((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) =&gt; </w:t>
      </w:r>
    </w:p>
    <w:p w14:paraId="685881D7" w14:textId="77777777" w:rsidR="008E40BD" w:rsidRPr="00C93D35" w:rsidRDefault="008E40BD" w:rsidP="008E40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new Promise((resolve) =&gt;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() =&gt; resolve(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*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), 1000))</w:t>
      </w:r>
    </w:p>
    <w:p w14:paraId="2679F9BC" w14:textId="77777777" w:rsidR="008E40BD" w:rsidRPr="00C93D35" w:rsidRDefault="008E40BD" w:rsidP="008E40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>);</w:t>
      </w:r>
    </w:p>
    <w:p w14:paraId="306E78F7" w14:textId="77777777" w:rsidR="008E40BD" w:rsidRPr="00C93D35" w:rsidRDefault="008E40BD" w:rsidP="008E40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9236324" w14:textId="77777777" w:rsidR="008E40BD" w:rsidRPr="00C93D35" w:rsidRDefault="008E40BD" w:rsidP="008E40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Promise.all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squarePromises</w:t>
      </w:r>
      <w:proofErr w:type="spellEnd"/>
      <w:proofErr w:type="gramStart"/>
      <w:r w:rsidRPr="00C93D35">
        <w:rPr>
          <w:rFonts w:ascii="Consolas" w:eastAsia="Cambria" w:hAnsi="Consolas" w:cs="Cambria"/>
          <w:sz w:val="20"/>
          <w:szCs w:val="20"/>
        </w:rPr>
        <w:t>).then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((squares) =&gt; {</w:t>
      </w:r>
    </w:p>
    <w:p w14:paraId="7D9F1386" w14:textId="77777777" w:rsidR="008E40BD" w:rsidRPr="00C93D35" w:rsidRDefault="008E40BD" w:rsidP="008E40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'Squares:', squares); // Output: Squares: [1, 4, 9, 16]</w:t>
      </w:r>
    </w:p>
    <w:p w14:paraId="08B9FED9" w14:textId="5ABCE567" w:rsidR="00745DA9" w:rsidRPr="00C93D35" w:rsidRDefault="008E40BD" w:rsidP="008E40B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>});</w:t>
      </w:r>
    </w:p>
    <w:p w14:paraId="3748F3FE" w14:textId="77777777" w:rsidR="008E40BD" w:rsidRDefault="008E40BD" w:rsidP="008E40BD">
      <w:pPr>
        <w:spacing w:after="0"/>
        <w:jc w:val="both"/>
        <w:rPr>
          <w:rFonts w:eastAsia="Cambria" w:cs="Cambria"/>
        </w:rPr>
      </w:pPr>
    </w:p>
    <w:p w14:paraId="64B6993F" w14:textId="387963E4" w:rsidR="00A10992" w:rsidRPr="00AD0694" w:rsidRDefault="00632B1B" w:rsidP="008E40BD">
      <w:pPr>
        <w:spacing w:after="0"/>
        <w:jc w:val="both"/>
        <w:rPr>
          <w:rFonts w:eastAsia="Cambria" w:cs="Cambria"/>
          <w:b/>
          <w:bCs/>
        </w:rPr>
      </w:pPr>
      <w:r w:rsidRPr="00AD0694">
        <w:rPr>
          <w:rFonts w:eastAsia="Cambria" w:cs="Cambria"/>
          <w:b/>
          <w:bCs/>
        </w:rPr>
        <w:lastRenderedPageBreak/>
        <w:t>Example: Fastest Response</w:t>
      </w:r>
    </w:p>
    <w:p w14:paraId="4E23FA18" w14:textId="77777777" w:rsidR="00AD0694" w:rsidRDefault="00AD0694" w:rsidP="00F1398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8A33DDC" w14:textId="110D813F" w:rsidR="00F13980" w:rsidRPr="00C93D35" w:rsidRDefault="00F13980" w:rsidP="00F1398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fastPromise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= new Promise((resolve) =&gt;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() =&gt; resolve('Fast!'), 500));</w:t>
      </w:r>
    </w:p>
    <w:p w14:paraId="1988F285" w14:textId="77777777" w:rsidR="00F13980" w:rsidRPr="00C93D35" w:rsidRDefault="00F13980" w:rsidP="00F1398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slowPromise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= new Promise((resolve) =&gt;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() =&gt; resolve('Slow...'), 2000));</w:t>
      </w:r>
    </w:p>
    <w:p w14:paraId="35CCAABD" w14:textId="77777777" w:rsidR="00F13980" w:rsidRPr="00C93D35" w:rsidRDefault="00F13980" w:rsidP="00F1398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7BEE703" w14:textId="77777777" w:rsidR="00F13980" w:rsidRPr="00C93D35" w:rsidRDefault="00F13980" w:rsidP="00F1398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Promise.race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([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fastPromise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slowPromise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]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).then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((result) =&gt; {</w:t>
      </w:r>
    </w:p>
    <w:p w14:paraId="41B1031B" w14:textId="77777777" w:rsidR="00F13980" w:rsidRPr="00C93D35" w:rsidRDefault="00F13980" w:rsidP="00F1398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'Winner:', result); // Output: Winner: Fast!</w:t>
      </w:r>
    </w:p>
    <w:p w14:paraId="2662CC14" w14:textId="3ED0F24F" w:rsidR="00632B1B" w:rsidRPr="00C93D35" w:rsidRDefault="00F13980" w:rsidP="00F1398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>});</w:t>
      </w:r>
    </w:p>
    <w:p w14:paraId="3E56644C" w14:textId="77777777" w:rsidR="00F13980" w:rsidRDefault="00F13980" w:rsidP="00F13980">
      <w:pPr>
        <w:spacing w:after="0"/>
        <w:jc w:val="both"/>
        <w:rPr>
          <w:rFonts w:eastAsia="Cambria" w:cs="Cambria"/>
        </w:rPr>
      </w:pPr>
    </w:p>
    <w:p w14:paraId="10A963FF" w14:textId="2FF4FD52" w:rsidR="003A79CD" w:rsidRPr="00AD0694" w:rsidRDefault="00F706D6" w:rsidP="00F13980">
      <w:pPr>
        <w:spacing w:after="0"/>
        <w:jc w:val="both"/>
        <w:rPr>
          <w:rFonts w:eastAsia="Cambria" w:cs="Cambria"/>
          <w:b/>
          <w:bCs/>
        </w:rPr>
      </w:pPr>
      <w:r w:rsidRPr="00AD0694">
        <w:rPr>
          <w:rFonts w:eastAsia="Cambria" w:cs="Cambria"/>
          <w:b/>
          <w:bCs/>
        </w:rPr>
        <w:t>Example: Timeout for a Network Request</w:t>
      </w:r>
    </w:p>
    <w:p w14:paraId="51D02880" w14:textId="77777777" w:rsidR="00AD0694" w:rsidRPr="00AD0694" w:rsidRDefault="00AD0694" w:rsidP="00597DDA">
      <w:pPr>
        <w:spacing w:after="0"/>
        <w:jc w:val="both"/>
        <w:rPr>
          <w:rFonts w:ascii="Consolas" w:eastAsia="Cambria" w:hAnsi="Consolas" w:cs="Cambria"/>
          <w:b/>
          <w:bCs/>
          <w:sz w:val="20"/>
          <w:szCs w:val="20"/>
        </w:rPr>
      </w:pPr>
    </w:p>
    <w:p w14:paraId="6A39F36A" w14:textId="553E4B00" w:rsidR="00597DDA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networkRequest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= fetch('/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api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/data');</w:t>
      </w:r>
    </w:p>
    <w:p w14:paraId="4C3C2510" w14:textId="77777777" w:rsidR="00597DDA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timeout = new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Promise(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(_, reject) =&gt;</w:t>
      </w:r>
    </w:p>
    <w:p w14:paraId="3A66C4CF" w14:textId="77777777" w:rsidR="00597DDA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() =&gt; reject(new Error('Request timed out')), 3000)</w:t>
      </w:r>
    </w:p>
    <w:p w14:paraId="1399058E" w14:textId="77777777" w:rsidR="00597DDA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>);</w:t>
      </w:r>
    </w:p>
    <w:p w14:paraId="7076CF95" w14:textId="77777777" w:rsidR="00597DDA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9066D69" w14:textId="77777777" w:rsidR="00597DDA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Promise.race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([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networkRequest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, timeout])</w:t>
      </w:r>
    </w:p>
    <w:p w14:paraId="26A00660" w14:textId="77777777" w:rsidR="00597DDA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((response) =&gt; {</w:t>
      </w:r>
    </w:p>
    <w:p w14:paraId="64215150" w14:textId="77777777" w:rsidR="00597DDA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'Network response:', response);</w:t>
      </w:r>
    </w:p>
    <w:p w14:paraId="6D394BFE" w14:textId="77777777" w:rsidR="00597DDA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4A25389F" w14:textId="77777777" w:rsidR="00597DDA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((error) =&gt; {</w:t>
      </w:r>
    </w:p>
    <w:p w14:paraId="10FA1497" w14:textId="77777777" w:rsidR="00597DDA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); // Output: Request timed out (if timeout wins)</w:t>
      </w:r>
    </w:p>
    <w:p w14:paraId="358B2E4C" w14:textId="64F49CC0" w:rsidR="00F706D6" w:rsidRPr="00C93D35" w:rsidRDefault="00597DDA" w:rsidP="00597DD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68FC5029" w14:textId="77777777" w:rsidR="00597DDA" w:rsidRDefault="00597DDA" w:rsidP="00597DDA">
      <w:pPr>
        <w:spacing w:after="0"/>
        <w:jc w:val="both"/>
        <w:rPr>
          <w:rFonts w:eastAsia="Cambria" w:cs="Cambria"/>
        </w:rPr>
      </w:pPr>
    </w:p>
    <w:p w14:paraId="3379D81A" w14:textId="77777777" w:rsidR="00EE3036" w:rsidRPr="00EE3036" w:rsidRDefault="00EE3036" w:rsidP="00EE3036">
      <w:pPr>
        <w:spacing w:after="0"/>
        <w:jc w:val="both"/>
        <w:rPr>
          <w:rFonts w:eastAsia="Cambria" w:cs="Cambria"/>
          <w:vanish/>
        </w:rPr>
      </w:pPr>
    </w:p>
    <w:p w14:paraId="1FEDA2F8" w14:textId="77777777" w:rsidR="00EE3036" w:rsidRPr="00EE3036" w:rsidRDefault="00EE3036" w:rsidP="00EE3036">
      <w:pPr>
        <w:spacing w:after="0"/>
        <w:jc w:val="both"/>
        <w:rPr>
          <w:rFonts w:eastAsia="Cambria" w:cs="Cambria"/>
          <w:vanish/>
        </w:rPr>
      </w:pPr>
    </w:p>
    <w:p w14:paraId="235458D2" w14:textId="77777777" w:rsidR="00EE3036" w:rsidRPr="00EE3036" w:rsidRDefault="00EE3036" w:rsidP="00EE3036">
      <w:pPr>
        <w:spacing w:after="0"/>
        <w:jc w:val="both"/>
        <w:rPr>
          <w:rFonts w:eastAsia="Cambria" w:cs="Cambria"/>
          <w:vanish/>
        </w:rPr>
      </w:pPr>
    </w:p>
    <w:p w14:paraId="1DAD3288" w14:textId="77777777" w:rsidR="00EE3036" w:rsidRPr="00EE3036" w:rsidRDefault="00EE3036" w:rsidP="00EE3036">
      <w:pPr>
        <w:spacing w:after="0"/>
        <w:jc w:val="both"/>
        <w:rPr>
          <w:rFonts w:eastAsia="Cambria" w:cs="Cambria"/>
          <w:vanish/>
        </w:rPr>
      </w:pPr>
    </w:p>
    <w:p w14:paraId="228D23E6" w14:textId="5DF8BFA4" w:rsidR="00EE3036" w:rsidRPr="00EE3036" w:rsidRDefault="00EE3036" w:rsidP="00EE3036">
      <w:pPr>
        <w:spacing w:after="0"/>
        <w:jc w:val="both"/>
        <w:rPr>
          <w:rFonts w:eastAsia="Cambria" w:cs="Cambria"/>
          <w:b/>
          <w:bCs/>
        </w:rPr>
      </w:pPr>
      <w:r w:rsidRPr="00EE3036">
        <w:rPr>
          <w:rFonts w:eastAsia="Cambria" w:cs="Cambria"/>
          <w:b/>
          <w:bCs/>
        </w:rPr>
        <w:t xml:space="preserve">Combining </w:t>
      </w:r>
      <w:proofErr w:type="spellStart"/>
      <w:r w:rsidRPr="00EE3036">
        <w:rPr>
          <w:rFonts w:eastAsia="Cambria" w:cs="Cambria"/>
          <w:b/>
          <w:bCs/>
        </w:rPr>
        <w:t>Promise.all</w:t>
      </w:r>
      <w:proofErr w:type="spellEnd"/>
      <w:r w:rsidRPr="00EE3036">
        <w:rPr>
          <w:rFonts w:eastAsia="Cambria" w:cs="Cambria"/>
          <w:b/>
          <w:bCs/>
        </w:rPr>
        <w:t xml:space="preserve"> and </w:t>
      </w:r>
      <w:proofErr w:type="spellStart"/>
      <w:r w:rsidRPr="00EE3036">
        <w:rPr>
          <w:rFonts w:eastAsia="Cambria" w:cs="Cambria"/>
          <w:b/>
          <w:bCs/>
        </w:rPr>
        <w:t>Promise.race</w:t>
      </w:r>
      <w:proofErr w:type="spellEnd"/>
    </w:p>
    <w:p w14:paraId="1BA705EC" w14:textId="77777777" w:rsidR="00EE3036" w:rsidRPr="00EE3036" w:rsidRDefault="00EE3036" w:rsidP="00EE3036">
      <w:pPr>
        <w:spacing w:after="0"/>
        <w:jc w:val="both"/>
        <w:rPr>
          <w:rFonts w:eastAsia="Cambria" w:cs="Cambria"/>
          <w:b/>
          <w:bCs/>
        </w:rPr>
      </w:pPr>
      <w:r w:rsidRPr="00EE3036">
        <w:rPr>
          <w:rFonts w:eastAsia="Cambria" w:cs="Cambria"/>
          <w:b/>
          <w:bCs/>
        </w:rPr>
        <w:t>Example: Resolving All Promises with a Timeout</w:t>
      </w:r>
    </w:p>
    <w:p w14:paraId="163FABEB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= fetch('/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api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/data');</w:t>
      </w:r>
    </w:p>
    <w:p w14:paraId="23B3238D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 timeout = new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Promise(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(_, reject) =&gt;</w:t>
      </w:r>
    </w:p>
    <w:p w14:paraId="2A678F26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() =&gt; reject(new Error('Request timed out')), 5000)</w:t>
      </w:r>
    </w:p>
    <w:p w14:paraId="61EB5DC0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>);</w:t>
      </w:r>
    </w:p>
    <w:p w14:paraId="1D786A64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F96376D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C93D35">
        <w:rPr>
          <w:rFonts w:ascii="Consolas" w:eastAsia="Cambria" w:hAnsi="Consolas" w:cs="Cambria"/>
          <w:sz w:val="20"/>
          <w:szCs w:val="20"/>
        </w:rPr>
        <w:t>Promise.race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([</w:t>
      </w:r>
    </w:p>
    <w:p w14:paraId="30D913CF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Promise.all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[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someOtherAsyncTask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()]),</w:t>
      </w:r>
    </w:p>
    <w:p w14:paraId="12D9C36B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timeout</w:t>
      </w:r>
    </w:p>
    <w:p w14:paraId="472AA3D5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>])</w:t>
      </w:r>
    </w:p>
    <w:p w14:paraId="49DBF28D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(([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dataResponse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otherTaskResult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]) =&gt; {</w:t>
      </w:r>
    </w:p>
    <w:p w14:paraId="15F4F2B4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 xml:space="preserve">'Data:',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dataResponse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);</w:t>
      </w:r>
    </w:p>
    <w:p w14:paraId="710F90F2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 xml:space="preserve">'Other Task:', 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otherTaskResult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);</w:t>
      </w:r>
    </w:p>
    <w:p w14:paraId="7D387E89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7B5B39E3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C93D35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C93D35">
        <w:rPr>
          <w:rFonts w:ascii="Consolas" w:eastAsia="Cambria" w:hAnsi="Consolas" w:cs="Cambria"/>
          <w:sz w:val="20"/>
          <w:szCs w:val="20"/>
        </w:rPr>
        <w:t>((error) =&gt; {</w:t>
      </w:r>
    </w:p>
    <w:p w14:paraId="75C8BDDC" w14:textId="77777777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C93D35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C93D35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C93D35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C93D35">
        <w:rPr>
          <w:rFonts w:ascii="Consolas" w:eastAsia="Cambria" w:hAnsi="Consolas" w:cs="Cambria"/>
          <w:sz w:val="20"/>
          <w:szCs w:val="20"/>
        </w:rPr>
        <w:t>);</w:t>
      </w:r>
    </w:p>
    <w:p w14:paraId="5DC29F6A" w14:textId="31289FA0" w:rsidR="00EE3036" w:rsidRPr="00C93D35" w:rsidRDefault="00EE3036" w:rsidP="00EE303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C93D35">
        <w:rPr>
          <w:rFonts w:ascii="Consolas" w:eastAsia="Cambria" w:hAnsi="Consolas" w:cs="Cambria"/>
          <w:sz w:val="20"/>
          <w:szCs w:val="20"/>
        </w:rPr>
        <w:t xml:space="preserve">  });</w:t>
      </w:r>
    </w:p>
    <w:sectPr w:rsidR="00EE3036" w:rsidRPr="00C93D35">
      <w:head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D0014" w14:textId="77777777" w:rsidR="0021163B" w:rsidRDefault="0021163B" w:rsidP="00C708E2">
      <w:pPr>
        <w:spacing w:after="0" w:line="240" w:lineRule="auto"/>
      </w:pPr>
      <w:r>
        <w:separator/>
      </w:r>
    </w:p>
  </w:endnote>
  <w:endnote w:type="continuationSeparator" w:id="0">
    <w:p w14:paraId="404647B1" w14:textId="77777777" w:rsidR="0021163B" w:rsidRDefault="0021163B" w:rsidP="00C7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88C79" w14:textId="77777777" w:rsidR="0021163B" w:rsidRDefault="0021163B" w:rsidP="00C708E2">
      <w:pPr>
        <w:spacing w:after="0" w:line="240" w:lineRule="auto"/>
      </w:pPr>
      <w:r>
        <w:separator/>
      </w:r>
    </w:p>
  </w:footnote>
  <w:footnote w:type="continuationSeparator" w:id="0">
    <w:p w14:paraId="4926DCF5" w14:textId="77777777" w:rsidR="0021163B" w:rsidRDefault="0021163B" w:rsidP="00C7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6F3F" w14:textId="027C9592" w:rsidR="00C708E2" w:rsidRDefault="00C708E2" w:rsidP="00C708E2">
    <w:pPr>
      <w:pStyle w:val="Header"/>
      <w:jc w:val="center"/>
      <w:rPr>
        <w:lang w:val="en-US"/>
      </w:rPr>
    </w:pPr>
  </w:p>
  <w:p w14:paraId="56B84564" w14:textId="77777777" w:rsidR="00C708E2" w:rsidRDefault="00C708E2" w:rsidP="00C708E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CF0BB" wp14:editId="4D9C3011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D6854" w14:textId="6C938F6E" w:rsidR="00C708E2" w:rsidRDefault="000B654B" w:rsidP="00C708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CF0BB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99D6854" w14:textId="6C938F6E" w:rsidR="00C708E2" w:rsidRDefault="000B654B" w:rsidP="00C708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764AF63A" w14:textId="77777777" w:rsidR="00C708E2" w:rsidRPr="004D1618" w:rsidRDefault="00C708E2" w:rsidP="00C708E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3FDDB70C" w14:textId="7D35504C" w:rsidR="00C708E2" w:rsidRPr="00C708E2" w:rsidRDefault="00C708E2" w:rsidP="00C708E2">
        <w:pPr>
          <w:pStyle w:val="Header"/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Pr="004D1618">
          <w:rPr>
            <w:rFonts w:ascii="Cambria" w:hAnsi="Cambria"/>
          </w:rPr>
          <w:tab/>
        </w:r>
        <w:r w:rsidR="00814E76">
          <w:rPr>
            <w:rFonts w:ascii="Cambria" w:hAnsi="Cambria"/>
          </w:rPr>
          <w:t>Asynchronous JavaScript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FED"/>
    <w:multiLevelType w:val="hybridMultilevel"/>
    <w:tmpl w:val="3190CADC"/>
    <w:lvl w:ilvl="0" w:tplc="4009000F">
      <w:start w:val="1"/>
      <w:numFmt w:val="decimal"/>
      <w:lvlText w:val="%1."/>
      <w:lvlJc w:val="left"/>
      <w:pPr>
        <w:ind w:left="6882" w:hanging="360"/>
      </w:pPr>
    </w:lvl>
    <w:lvl w:ilvl="1" w:tplc="40090019" w:tentative="1">
      <w:start w:val="1"/>
      <w:numFmt w:val="lowerLetter"/>
      <w:lvlText w:val="%2."/>
      <w:lvlJc w:val="left"/>
      <w:pPr>
        <w:ind w:left="7602" w:hanging="360"/>
      </w:pPr>
    </w:lvl>
    <w:lvl w:ilvl="2" w:tplc="4009001B" w:tentative="1">
      <w:start w:val="1"/>
      <w:numFmt w:val="lowerRoman"/>
      <w:lvlText w:val="%3."/>
      <w:lvlJc w:val="right"/>
      <w:pPr>
        <w:ind w:left="8322" w:hanging="180"/>
      </w:pPr>
    </w:lvl>
    <w:lvl w:ilvl="3" w:tplc="4009000F" w:tentative="1">
      <w:start w:val="1"/>
      <w:numFmt w:val="decimal"/>
      <w:lvlText w:val="%4."/>
      <w:lvlJc w:val="left"/>
      <w:pPr>
        <w:ind w:left="9042" w:hanging="360"/>
      </w:pPr>
    </w:lvl>
    <w:lvl w:ilvl="4" w:tplc="40090019" w:tentative="1">
      <w:start w:val="1"/>
      <w:numFmt w:val="lowerLetter"/>
      <w:lvlText w:val="%5."/>
      <w:lvlJc w:val="left"/>
      <w:pPr>
        <w:ind w:left="9762" w:hanging="360"/>
      </w:pPr>
    </w:lvl>
    <w:lvl w:ilvl="5" w:tplc="4009001B" w:tentative="1">
      <w:start w:val="1"/>
      <w:numFmt w:val="lowerRoman"/>
      <w:lvlText w:val="%6."/>
      <w:lvlJc w:val="right"/>
      <w:pPr>
        <w:ind w:left="10482" w:hanging="180"/>
      </w:pPr>
    </w:lvl>
    <w:lvl w:ilvl="6" w:tplc="4009000F" w:tentative="1">
      <w:start w:val="1"/>
      <w:numFmt w:val="decimal"/>
      <w:lvlText w:val="%7."/>
      <w:lvlJc w:val="left"/>
      <w:pPr>
        <w:ind w:left="11202" w:hanging="360"/>
      </w:pPr>
    </w:lvl>
    <w:lvl w:ilvl="7" w:tplc="40090019" w:tentative="1">
      <w:start w:val="1"/>
      <w:numFmt w:val="lowerLetter"/>
      <w:lvlText w:val="%8."/>
      <w:lvlJc w:val="left"/>
      <w:pPr>
        <w:ind w:left="11922" w:hanging="360"/>
      </w:pPr>
    </w:lvl>
    <w:lvl w:ilvl="8" w:tplc="400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1" w15:restartNumberingAfterBreak="0">
    <w:nsid w:val="00D0502D"/>
    <w:multiLevelType w:val="multilevel"/>
    <w:tmpl w:val="4F1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65EE5"/>
    <w:multiLevelType w:val="multilevel"/>
    <w:tmpl w:val="7BA6F4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13C1A04"/>
    <w:multiLevelType w:val="multilevel"/>
    <w:tmpl w:val="EC72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A96D39"/>
    <w:multiLevelType w:val="multilevel"/>
    <w:tmpl w:val="F07412B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1BE7BAF"/>
    <w:multiLevelType w:val="multilevel"/>
    <w:tmpl w:val="8F60F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1F54E57"/>
    <w:multiLevelType w:val="hybridMultilevel"/>
    <w:tmpl w:val="2B04844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040040"/>
    <w:multiLevelType w:val="multilevel"/>
    <w:tmpl w:val="89B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733363"/>
    <w:multiLevelType w:val="multilevel"/>
    <w:tmpl w:val="583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83005B"/>
    <w:multiLevelType w:val="multilevel"/>
    <w:tmpl w:val="5ED20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2BE522D"/>
    <w:multiLevelType w:val="multilevel"/>
    <w:tmpl w:val="8CC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CF0089"/>
    <w:multiLevelType w:val="multilevel"/>
    <w:tmpl w:val="E3AA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2FD5362"/>
    <w:multiLevelType w:val="hybridMultilevel"/>
    <w:tmpl w:val="0784C7A0"/>
    <w:lvl w:ilvl="0" w:tplc="C5CE1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0A47DB"/>
    <w:multiLevelType w:val="multilevel"/>
    <w:tmpl w:val="CCE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31E508F"/>
    <w:multiLevelType w:val="hybridMultilevel"/>
    <w:tmpl w:val="C476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35C198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5E68E9"/>
    <w:multiLevelType w:val="multilevel"/>
    <w:tmpl w:val="E5D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BF58C1"/>
    <w:multiLevelType w:val="multilevel"/>
    <w:tmpl w:val="43E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E47AD3"/>
    <w:multiLevelType w:val="multilevel"/>
    <w:tmpl w:val="785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F45DFA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25307F"/>
    <w:multiLevelType w:val="hybridMultilevel"/>
    <w:tmpl w:val="5B6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793554"/>
    <w:multiLevelType w:val="multilevel"/>
    <w:tmpl w:val="C52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48D4F45"/>
    <w:multiLevelType w:val="multilevel"/>
    <w:tmpl w:val="1A42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4902BFF"/>
    <w:multiLevelType w:val="multilevel"/>
    <w:tmpl w:val="037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4B24B79"/>
    <w:multiLevelType w:val="multilevel"/>
    <w:tmpl w:val="4EA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C64B77"/>
    <w:multiLevelType w:val="multilevel"/>
    <w:tmpl w:val="1EF8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4DE65C7"/>
    <w:multiLevelType w:val="hybridMultilevel"/>
    <w:tmpl w:val="A02C2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4E73EF3"/>
    <w:multiLevelType w:val="hybridMultilevel"/>
    <w:tmpl w:val="512201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4F2696E"/>
    <w:multiLevelType w:val="multilevel"/>
    <w:tmpl w:val="C2B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0E2274"/>
    <w:multiLevelType w:val="multilevel"/>
    <w:tmpl w:val="04D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1C3A47"/>
    <w:multiLevelType w:val="hybridMultilevel"/>
    <w:tmpl w:val="FF64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523316A"/>
    <w:multiLevelType w:val="hybridMultilevel"/>
    <w:tmpl w:val="BB48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56D45CE"/>
    <w:multiLevelType w:val="hybridMultilevel"/>
    <w:tmpl w:val="8548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56F14DF"/>
    <w:multiLevelType w:val="multilevel"/>
    <w:tmpl w:val="CA9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E96EA8"/>
    <w:multiLevelType w:val="multilevel"/>
    <w:tmpl w:val="F1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F836E6"/>
    <w:multiLevelType w:val="multilevel"/>
    <w:tmpl w:val="C7D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0E7D62"/>
    <w:multiLevelType w:val="multilevel"/>
    <w:tmpl w:val="D3D6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4126BE"/>
    <w:multiLevelType w:val="multilevel"/>
    <w:tmpl w:val="27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7A16C3"/>
    <w:multiLevelType w:val="multilevel"/>
    <w:tmpl w:val="DACC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67E40D1"/>
    <w:multiLevelType w:val="multilevel"/>
    <w:tmpl w:val="9B8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8432CC"/>
    <w:multiLevelType w:val="multilevel"/>
    <w:tmpl w:val="191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A16FB8"/>
    <w:multiLevelType w:val="multilevel"/>
    <w:tmpl w:val="60D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6D553B5"/>
    <w:multiLevelType w:val="hybridMultilevel"/>
    <w:tmpl w:val="1F16F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6D82FE9"/>
    <w:multiLevelType w:val="multilevel"/>
    <w:tmpl w:val="870A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03276F"/>
    <w:multiLevelType w:val="hybridMultilevel"/>
    <w:tmpl w:val="EE0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072E3039"/>
    <w:multiLevelType w:val="multilevel"/>
    <w:tmpl w:val="81D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807B79"/>
    <w:multiLevelType w:val="multilevel"/>
    <w:tmpl w:val="682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AE3C08"/>
    <w:multiLevelType w:val="multilevel"/>
    <w:tmpl w:val="54F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338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33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33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33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33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33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33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33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338"/>
        </w:tabs>
        <w:ind w:left="7538" w:hanging="180"/>
      </w:pPr>
    </w:lvl>
  </w:abstractNum>
  <w:abstractNum w:abstractNumId="49" w15:restartNumberingAfterBreak="0">
    <w:nsid w:val="07E91D3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0727C8"/>
    <w:multiLevelType w:val="hybridMultilevel"/>
    <w:tmpl w:val="A5DC5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08444EE7"/>
    <w:multiLevelType w:val="multilevel"/>
    <w:tmpl w:val="7E8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FC45BE"/>
    <w:multiLevelType w:val="multilevel"/>
    <w:tmpl w:val="BFF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A1D3C33"/>
    <w:multiLevelType w:val="multilevel"/>
    <w:tmpl w:val="49769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0A587699"/>
    <w:multiLevelType w:val="multilevel"/>
    <w:tmpl w:val="C734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A604343"/>
    <w:multiLevelType w:val="multilevel"/>
    <w:tmpl w:val="455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760C6C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7716B8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A917E0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171040"/>
    <w:multiLevelType w:val="multilevel"/>
    <w:tmpl w:val="13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04216C"/>
    <w:multiLevelType w:val="multilevel"/>
    <w:tmpl w:val="B4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4F5607"/>
    <w:multiLevelType w:val="multilevel"/>
    <w:tmpl w:val="8792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C81695D"/>
    <w:multiLevelType w:val="multilevel"/>
    <w:tmpl w:val="E85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932610"/>
    <w:multiLevelType w:val="hybridMultilevel"/>
    <w:tmpl w:val="F656C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CDF7CE4"/>
    <w:multiLevelType w:val="multilevel"/>
    <w:tmpl w:val="2AA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274DCC"/>
    <w:multiLevelType w:val="multilevel"/>
    <w:tmpl w:val="8A6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3A2C92"/>
    <w:multiLevelType w:val="multilevel"/>
    <w:tmpl w:val="17C2F1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 w15:restartNumberingAfterBreak="0">
    <w:nsid w:val="0DBD30B8"/>
    <w:multiLevelType w:val="multilevel"/>
    <w:tmpl w:val="7B48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DDB4083"/>
    <w:multiLevelType w:val="hybridMultilevel"/>
    <w:tmpl w:val="28769312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9" w15:restartNumberingAfterBreak="0">
    <w:nsid w:val="0E31319D"/>
    <w:multiLevelType w:val="multilevel"/>
    <w:tmpl w:val="26C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E366B18"/>
    <w:multiLevelType w:val="multilevel"/>
    <w:tmpl w:val="790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911578"/>
    <w:multiLevelType w:val="multilevel"/>
    <w:tmpl w:val="C47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9F1301"/>
    <w:multiLevelType w:val="multilevel"/>
    <w:tmpl w:val="93B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C0205C"/>
    <w:multiLevelType w:val="multilevel"/>
    <w:tmpl w:val="456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EC9697F"/>
    <w:multiLevelType w:val="multilevel"/>
    <w:tmpl w:val="05F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6" w15:restartNumberingAfterBreak="0">
    <w:nsid w:val="0F2A774B"/>
    <w:multiLevelType w:val="multilevel"/>
    <w:tmpl w:val="D61E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F5E4A27"/>
    <w:multiLevelType w:val="multilevel"/>
    <w:tmpl w:val="1DA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804B17"/>
    <w:multiLevelType w:val="hybridMultilevel"/>
    <w:tmpl w:val="D2408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0FAC5C27"/>
    <w:multiLevelType w:val="hybridMultilevel"/>
    <w:tmpl w:val="C2361D66"/>
    <w:lvl w:ilvl="0" w:tplc="E7F8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0135B33"/>
    <w:multiLevelType w:val="multilevel"/>
    <w:tmpl w:val="E59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03B6C27"/>
    <w:multiLevelType w:val="multilevel"/>
    <w:tmpl w:val="AED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0AB2947"/>
    <w:multiLevelType w:val="multilevel"/>
    <w:tmpl w:val="607E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CC1543"/>
    <w:multiLevelType w:val="hybridMultilevel"/>
    <w:tmpl w:val="AA5C1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0E30648"/>
    <w:multiLevelType w:val="multilevel"/>
    <w:tmpl w:val="5254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0E3157E"/>
    <w:multiLevelType w:val="multilevel"/>
    <w:tmpl w:val="80F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0F001E1"/>
    <w:multiLevelType w:val="multilevel"/>
    <w:tmpl w:val="6C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1CF6935"/>
    <w:multiLevelType w:val="multilevel"/>
    <w:tmpl w:val="AE98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1EB1072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21847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2405EC0"/>
    <w:multiLevelType w:val="multilevel"/>
    <w:tmpl w:val="85D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481246"/>
    <w:multiLevelType w:val="multilevel"/>
    <w:tmpl w:val="62B8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24D4698"/>
    <w:multiLevelType w:val="multilevel"/>
    <w:tmpl w:val="0F8CAA7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12993397"/>
    <w:multiLevelType w:val="multilevel"/>
    <w:tmpl w:val="EB4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D23364"/>
    <w:multiLevelType w:val="multilevel"/>
    <w:tmpl w:val="BF56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31D6AE9"/>
    <w:multiLevelType w:val="hybridMultilevel"/>
    <w:tmpl w:val="9516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31E1740"/>
    <w:multiLevelType w:val="hybridMultilevel"/>
    <w:tmpl w:val="4596ECD4"/>
    <w:lvl w:ilvl="0" w:tplc="07AA8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3247FE7"/>
    <w:multiLevelType w:val="multilevel"/>
    <w:tmpl w:val="25B0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554659"/>
    <w:multiLevelType w:val="multilevel"/>
    <w:tmpl w:val="2DC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20520B"/>
    <w:multiLevelType w:val="multilevel"/>
    <w:tmpl w:val="629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5538D7"/>
    <w:multiLevelType w:val="multilevel"/>
    <w:tmpl w:val="B5A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6344F8"/>
    <w:multiLevelType w:val="multilevel"/>
    <w:tmpl w:val="1E1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8A382D"/>
    <w:multiLevelType w:val="multilevel"/>
    <w:tmpl w:val="8B327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3" w15:restartNumberingAfterBreak="0">
    <w:nsid w:val="14A95A4F"/>
    <w:multiLevelType w:val="multilevel"/>
    <w:tmpl w:val="93D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FA77C4"/>
    <w:multiLevelType w:val="multilevel"/>
    <w:tmpl w:val="FE8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FC38CD"/>
    <w:multiLevelType w:val="multilevel"/>
    <w:tmpl w:val="974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5440F3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558125A"/>
    <w:multiLevelType w:val="multilevel"/>
    <w:tmpl w:val="624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55C0C04"/>
    <w:multiLevelType w:val="multilevel"/>
    <w:tmpl w:val="351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56735FB"/>
    <w:multiLevelType w:val="multilevel"/>
    <w:tmpl w:val="3BB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56D1D91"/>
    <w:multiLevelType w:val="multilevel"/>
    <w:tmpl w:val="D07A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5742773"/>
    <w:multiLevelType w:val="multilevel"/>
    <w:tmpl w:val="3E7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5837BB9"/>
    <w:multiLevelType w:val="multilevel"/>
    <w:tmpl w:val="7488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6001FA6"/>
    <w:multiLevelType w:val="multilevel"/>
    <w:tmpl w:val="C790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62546FB"/>
    <w:multiLevelType w:val="multilevel"/>
    <w:tmpl w:val="B28E74A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5" w15:restartNumberingAfterBreak="0">
    <w:nsid w:val="16445A46"/>
    <w:multiLevelType w:val="multilevel"/>
    <w:tmpl w:val="E2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64F0467"/>
    <w:multiLevelType w:val="multilevel"/>
    <w:tmpl w:val="327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6BA1194"/>
    <w:multiLevelType w:val="multilevel"/>
    <w:tmpl w:val="0826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749763A"/>
    <w:multiLevelType w:val="multilevel"/>
    <w:tmpl w:val="2B64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7497708"/>
    <w:multiLevelType w:val="hybridMultilevel"/>
    <w:tmpl w:val="3B94F1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7B10B45"/>
    <w:multiLevelType w:val="hybridMultilevel"/>
    <w:tmpl w:val="08A272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1" w15:restartNumberingAfterBreak="0">
    <w:nsid w:val="17B702B9"/>
    <w:multiLevelType w:val="multilevel"/>
    <w:tmpl w:val="27F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1A57B2"/>
    <w:multiLevelType w:val="multilevel"/>
    <w:tmpl w:val="29D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85661CA"/>
    <w:multiLevelType w:val="multilevel"/>
    <w:tmpl w:val="817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8E950C7"/>
    <w:multiLevelType w:val="multilevel"/>
    <w:tmpl w:val="55E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8F80770"/>
    <w:multiLevelType w:val="multilevel"/>
    <w:tmpl w:val="EF2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7F50DE"/>
    <w:multiLevelType w:val="multilevel"/>
    <w:tmpl w:val="15A4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9835CCF"/>
    <w:multiLevelType w:val="multilevel"/>
    <w:tmpl w:val="97E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99E6830"/>
    <w:multiLevelType w:val="multilevel"/>
    <w:tmpl w:val="866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A597B05"/>
    <w:multiLevelType w:val="multilevel"/>
    <w:tmpl w:val="8F88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ABC5CAE"/>
    <w:multiLevelType w:val="multilevel"/>
    <w:tmpl w:val="95A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ACF24B4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AF60682"/>
    <w:multiLevelType w:val="hybridMultilevel"/>
    <w:tmpl w:val="C7024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BC87035"/>
    <w:multiLevelType w:val="multilevel"/>
    <w:tmpl w:val="FFE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CA4842"/>
    <w:multiLevelType w:val="hybridMultilevel"/>
    <w:tmpl w:val="9766CB8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1BEF476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C465785"/>
    <w:multiLevelType w:val="multilevel"/>
    <w:tmpl w:val="91F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C790DA4"/>
    <w:multiLevelType w:val="multilevel"/>
    <w:tmpl w:val="08C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C982FAE"/>
    <w:multiLevelType w:val="multilevel"/>
    <w:tmpl w:val="D45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CB3310F"/>
    <w:multiLevelType w:val="hybridMultilevel"/>
    <w:tmpl w:val="B6A0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D4813D6"/>
    <w:multiLevelType w:val="multilevel"/>
    <w:tmpl w:val="5D3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7E2B92"/>
    <w:multiLevelType w:val="multilevel"/>
    <w:tmpl w:val="859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D8A5E49"/>
    <w:multiLevelType w:val="multilevel"/>
    <w:tmpl w:val="CD0852F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 w15:restartNumberingAfterBreak="0">
    <w:nsid w:val="1DAD394E"/>
    <w:multiLevelType w:val="multilevel"/>
    <w:tmpl w:val="256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D23F39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E2E0960"/>
    <w:multiLevelType w:val="multilevel"/>
    <w:tmpl w:val="C29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457C73"/>
    <w:multiLevelType w:val="multilevel"/>
    <w:tmpl w:val="937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E751F86"/>
    <w:multiLevelType w:val="multilevel"/>
    <w:tmpl w:val="03C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E7E1038"/>
    <w:multiLevelType w:val="hybridMultilevel"/>
    <w:tmpl w:val="BB48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EA73283"/>
    <w:multiLevelType w:val="multilevel"/>
    <w:tmpl w:val="07D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7575D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F792B8C"/>
    <w:multiLevelType w:val="multilevel"/>
    <w:tmpl w:val="978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F82588"/>
    <w:multiLevelType w:val="multilevel"/>
    <w:tmpl w:val="D30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01D3689"/>
    <w:multiLevelType w:val="multilevel"/>
    <w:tmpl w:val="C63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07679B0"/>
    <w:multiLevelType w:val="multilevel"/>
    <w:tmpl w:val="464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0B0439A"/>
    <w:multiLevelType w:val="hybridMultilevel"/>
    <w:tmpl w:val="6C963932"/>
    <w:lvl w:ilvl="0" w:tplc="88301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0C71995"/>
    <w:multiLevelType w:val="hybridMultilevel"/>
    <w:tmpl w:val="4D5070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21020D3B"/>
    <w:multiLevelType w:val="multilevel"/>
    <w:tmpl w:val="A5C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254A34"/>
    <w:multiLevelType w:val="multilevel"/>
    <w:tmpl w:val="D29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14B7342"/>
    <w:multiLevelType w:val="hybridMultilevel"/>
    <w:tmpl w:val="1BBA3124"/>
    <w:lvl w:ilvl="0" w:tplc="A79489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173646F"/>
    <w:multiLevelType w:val="hybridMultilevel"/>
    <w:tmpl w:val="6308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62" w15:restartNumberingAfterBreak="0">
    <w:nsid w:val="21E86B3A"/>
    <w:multiLevelType w:val="multilevel"/>
    <w:tmpl w:val="B43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1FB5A98"/>
    <w:multiLevelType w:val="multilevel"/>
    <w:tmpl w:val="89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20F5FE6"/>
    <w:multiLevelType w:val="multilevel"/>
    <w:tmpl w:val="78A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21948B4"/>
    <w:multiLevelType w:val="hybridMultilevel"/>
    <w:tmpl w:val="600AD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226560B"/>
    <w:multiLevelType w:val="multilevel"/>
    <w:tmpl w:val="735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2346EC2"/>
    <w:multiLevelType w:val="multilevel"/>
    <w:tmpl w:val="981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23A55B7"/>
    <w:multiLevelType w:val="hybridMultilevel"/>
    <w:tmpl w:val="A874E08E"/>
    <w:lvl w:ilvl="0" w:tplc="A1C23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2705B27"/>
    <w:multiLevelType w:val="multilevel"/>
    <w:tmpl w:val="42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27F107E"/>
    <w:multiLevelType w:val="multilevel"/>
    <w:tmpl w:val="C11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28E4A7C"/>
    <w:multiLevelType w:val="multilevel"/>
    <w:tmpl w:val="5AF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33E4D40"/>
    <w:multiLevelType w:val="hybridMultilevel"/>
    <w:tmpl w:val="7AB2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3580CDE"/>
    <w:multiLevelType w:val="multilevel"/>
    <w:tmpl w:val="7F1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5" w15:restartNumberingAfterBreak="0">
    <w:nsid w:val="23936832"/>
    <w:multiLevelType w:val="multilevel"/>
    <w:tmpl w:val="9B0C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47D7693"/>
    <w:multiLevelType w:val="hybridMultilevel"/>
    <w:tmpl w:val="E798434A"/>
    <w:lvl w:ilvl="0" w:tplc="8F2CFD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480700D"/>
    <w:multiLevelType w:val="multilevel"/>
    <w:tmpl w:val="F8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4AE5D31"/>
    <w:multiLevelType w:val="multilevel"/>
    <w:tmpl w:val="E9A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4CF441A"/>
    <w:multiLevelType w:val="multilevel"/>
    <w:tmpl w:val="D7F8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0" w15:restartNumberingAfterBreak="0">
    <w:nsid w:val="252117E7"/>
    <w:multiLevelType w:val="multilevel"/>
    <w:tmpl w:val="6B9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53D4CE3"/>
    <w:multiLevelType w:val="multilevel"/>
    <w:tmpl w:val="C6D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5601440"/>
    <w:multiLevelType w:val="hybridMultilevel"/>
    <w:tmpl w:val="19509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58110BB"/>
    <w:multiLevelType w:val="multilevel"/>
    <w:tmpl w:val="2DAA1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4" w15:restartNumberingAfterBreak="0">
    <w:nsid w:val="25915809"/>
    <w:multiLevelType w:val="multilevel"/>
    <w:tmpl w:val="1F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5B3088F"/>
    <w:multiLevelType w:val="multilevel"/>
    <w:tmpl w:val="F74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5B37214"/>
    <w:multiLevelType w:val="hybridMultilevel"/>
    <w:tmpl w:val="0592F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5DE66F2"/>
    <w:multiLevelType w:val="multilevel"/>
    <w:tmpl w:val="994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5FD2294"/>
    <w:multiLevelType w:val="multilevel"/>
    <w:tmpl w:val="D238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6374436"/>
    <w:multiLevelType w:val="multilevel"/>
    <w:tmpl w:val="0832ADD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 w15:restartNumberingAfterBreak="0">
    <w:nsid w:val="268C06E4"/>
    <w:multiLevelType w:val="multilevel"/>
    <w:tmpl w:val="6AA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6BF2BB2"/>
    <w:multiLevelType w:val="multilevel"/>
    <w:tmpl w:val="03C6F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2" w15:restartNumberingAfterBreak="0">
    <w:nsid w:val="27080C7B"/>
    <w:multiLevelType w:val="multilevel"/>
    <w:tmpl w:val="F41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73A034E"/>
    <w:multiLevelType w:val="hybridMultilevel"/>
    <w:tmpl w:val="BCE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7400E31"/>
    <w:multiLevelType w:val="multilevel"/>
    <w:tmpl w:val="514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7B804BA"/>
    <w:multiLevelType w:val="multilevel"/>
    <w:tmpl w:val="E83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7" w15:restartNumberingAfterBreak="0">
    <w:nsid w:val="27ED5A86"/>
    <w:multiLevelType w:val="multilevel"/>
    <w:tmpl w:val="356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7F77B32"/>
    <w:multiLevelType w:val="multilevel"/>
    <w:tmpl w:val="054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80616E4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8213E98"/>
    <w:multiLevelType w:val="multilevel"/>
    <w:tmpl w:val="001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82268E6"/>
    <w:multiLevelType w:val="multilevel"/>
    <w:tmpl w:val="FDDC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8627517"/>
    <w:multiLevelType w:val="multilevel"/>
    <w:tmpl w:val="76E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89174AE"/>
    <w:multiLevelType w:val="multilevel"/>
    <w:tmpl w:val="90F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28C11C4B"/>
    <w:multiLevelType w:val="multilevel"/>
    <w:tmpl w:val="2E1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8D94C83"/>
    <w:multiLevelType w:val="multilevel"/>
    <w:tmpl w:val="149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93D3856"/>
    <w:multiLevelType w:val="hybridMultilevel"/>
    <w:tmpl w:val="FDC627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7" w15:restartNumberingAfterBreak="0">
    <w:nsid w:val="29915827"/>
    <w:multiLevelType w:val="multilevel"/>
    <w:tmpl w:val="10E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A19387D"/>
    <w:multiLevelType w:val="hybridMultilevel"/>
    <w:tmpl w:val="96DCF8E4"/>
    <w:lvl w:ilvl="0" w:tplc="F23A4954">
      <w:start w:val="1"/>
      <w:numFmt w:val="lowerLetter"/>
      <w:lvlText w:val="%1."/>
      <w:lvlJc w:val="left"/>
      <w:pPr>
        <w:ind w:left="720" w:hanging="360"/>
      </w:pPr>
      <w:rPr>
        <w:rFonts w:ascii="Lora" w:hAnsi="Lora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A506FA5"/>
    <w:multiLevelType w:val="multilevel"/>
    <w:tmpl w:val="D7345FD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 w15:restartNumberingAfterBreak="0">
    <w:nsid w:val="2A960921"/>
    <w:multiLevelType w:val="hybridMultilevel"/>
    <w:tmpl w:val="715EB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2AA70AC7"/>
    <w:multiLevelType w:val="multilevel"/>
    <w:tmpl w:val="52D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AAB25A5"/>
    <w:multiLevelType w:val="multilevel"/>
    <w:tmpl w:val="CED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AEF5CE9"/>
    <w:multiLevelType w:val="multilevel"/>
    <w:tmpl w:val="331A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2BA764C1"/>
    <w:multiLevelType w:val="multilevel"/>
    <w:tmpl w:val="3CC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BB85E9B"/>
    <w:multiLevelType w:val="multilevel"/>
    <w:tmpl w:val="71C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C2E27DC"/>
    <w:multiLevelType w:val="multilevel"/>
    <w:tmpl w:val="7776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C5C7AAB"/>
    <w:multiLevelType w:val="multilevel"/>
    <w:tmpl w:val="AC7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2C9C2354"/>
    <w:multiLevelType w:val="multilevel"/>
    <w:tmpl w:val="E9C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CDF1E86"/>
    <w:multiLevelType w:val="hybridMultilevel"/>
    <w:tmpl w:val="608E9C5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0" w15:restartNumberingAfterBreak="0">
    <w:nsid w:val="2D844BC5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2E105785"/>
    <w:multiLevelType w:val="hybridMultilevel"/>
    <w:tmpl w:val="922882EE"/>
    <w:lvl w:ilvl="0" w:tplc="939C6F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EA075F8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EA93DFA"/>
    <w:multiLevelType w:val="multilevel"/>
    <w:tmpl w:val="C546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2EC97F6A"/>
    <w:multiLevelType w:val="multilevel"/>
    <w:tmpl w:val="B8A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EE96D87"/>
    <w:multiLevelType w:val="multilevel"/>
    <w:tmpl w:val="5DC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F12094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F201120"/>
    <w:multiLevelType w:val="multilevel"/>
    <w:tmpl w:val="3C5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2F202857"/>
    <w:multiLevelType w:val="multilevel"/>
    <w:tmpl w:val="8C3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F504B5E"/>
    <w:multiLevelType w:val="multilevel"/>
    <w:tmpl w:val="570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F626CA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F7F5C7E"/>
    <w:multiLevelType w:val="multilevel"/>
    <w:tmpl w:val="0FF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F824B98"/>
    <w:multiLevelType w:val="hybridMultilevel"/>
    <w:tmpl w:val="A2DC776C"/>
    <w:lvl w:ilvl="0" w:tplc="CCBC0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30026C56"/>
    <w:multiLevelType w:val="multilevel"/>
    <w:tmpl w:val="C64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0304D00"/>
    <w:multiLevelType w:val="multilevel"/>
    <w:tmpl w:val="943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30322371"/>
    <w:multiLevelType w:val="hybridMultilevel"/>
    <w:tmpl w:val="B810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05D0A59"/>
    <w:multiLevelType w:val="multilevel"/>
    <w:tmpl w:val="C7709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7" w15:restartNumberingAfterBreak="0">
    <w:nsid w:val="3069712F"/>
    <w:multiLevelType w:val="multilevel"/>
    <w:tmpl w:val="EA02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0CA664E"/>
    <w:multiLevelType w:val="hybridMultilevel"/>
    <w:tmpl w:val="A6047A72"/>
    <w:lvl w:ilvl="0" w:tplc="F51E4A46">
      <w:start w:val="3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30EF6F0B"/>
    <w:multiLevelType w:val="hybridMultilevel"/>
    <w:tmpl w:val="7608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0F72980"/>
    <w:multiLevelType w:val="hybridMultilevel"/>
    <w:tmpl w:val="E858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17516BF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17F122D"/>
    <w:multiLevelType w:val="multilevel"/>
    <w:tmpl w:val="033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1C931CD"/>
    <w:multiLevelType w:val="multilevel"/>
    <w:tmpl w:val="92DC8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1E84505"/>
    <w:multiLevelType w:val="multilevel"/>
    <w:tmpl w:val="C178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320B1861"/>
    <w:multiLevelType w:val="multilevel"/>
    <w:tmpl w:val="DE9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2187549"/>
    <w:multiLevelType w:val="multilevel"/>
    <w:tmpl w:val="733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22918F9"/>
    <w:multiLevelType w:val="multilevel"/>
    <w:tmpl w:val="6E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2B039B7"/>
    <w:multiLevelType w:val="multilevel"/>
    <w:tmpl w:val="CA3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2C16283"/>
    <w:multiLevelType w:val="multilevel"/>
    <w:tmpl w:val="04A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2D312DE"/>
    <w:multiLevelType w:val="multilevel"/>
    <w:tmpl w:val="780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2E82F81"/>
    <w:multiLevelType w:val="hybridMultilevel"/>
    <w:tmpl w:val="2A962A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 w15:restartNumberingAfterBreak="0">
    <w:nsid w:val="33755B06"/>
    <w:multiLevelType w:val="multilevel"/>
    <w:tmpl w:val="769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3755EF1"/>
    <w:multiLevelType w:val="multilevel"/>
    <w:tmpl w:val="27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3823FC7"/>
    <w:multiLevelType w:val="multilevel"/>
    <w:tmpl w:val="D72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388306E"/>
    <w:multiLevelType w:val="multilevel"/>
    <w:tmpl w:val="4A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3922935"/>
    <w:multiLevelType w:val="hybridMultilevel"/>
    <w:tmpl w:val="044C2D5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7" w15:restartNumberingAfterBreak="0">
    <w:nsid w:val="33AC0ACB"/>
    <w:multiLevelType w:val="multilevel"/>
    <w:tmpl w:val="8AAA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3BA21C5"/>
    <w:multiLevelType w:val="multilevel"/>
    <w:tmpl w:val="83ACBD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9" w15:restartNumberingAfterBreak="0">
    <w:nsid w:val="33BA30C6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0" w15:restartNumberingAfterBreak="0">
    <w:nsid w:val="33DC3A31"/>
    <w:multiLevelType w:val="multilevel"/>
    <w:tmpl w:val="6CE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451353C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4556F7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45B4095"/>
    <w:multiLevelType w:val="multilevel"/>
    <w:tmpl w:val="F0EC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4600BFB"/>
    <w:multiLevelType w:val="multilevel"/>
    <w:tmpl w:val="7F8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4A37D13"/>
    <w:multiLevelType w:val="multilevel"/>
    <w:tmpl w:val="0BA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5536D97"/>
    <w:multiLevelType w:val="multilevel"/>
    <w:tmpl w:val="A3FC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56A5F8B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5733D82"/>
    <w:multiLevelType w:val="multilevel"/>
    <w:tmpl w:val="EDA2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35814C61"/>
    <w:multiLevelType w:val="multilevel"/>
    <w:tmpl w:val="F28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5BE6FDB"/>
    <w:multiLevelType w:val="multilevel"/>
    <w:tmpl w:val="D5B4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6286136"/>
    <w:multiLevelType w:val="multilevel"/>
    <w:tmpl w:val="2F7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649481C"/>
    <w:multiLevelType w:val="multilevel"/>
    <w:tmpl w:val="BE98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3" w15:restartNumberingAfterBreak="0">
    <w:nsid w:val="3709080C"/>
    <w:multiLevelType w:val="hybridMultilevel"/>
    <w:tmpl w:val="CEC4D38C"/>
    <w:lvl w:ilvl="0" w:tplc="83D06C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372C5741"/>
    <w:multiLevelType w:val="multilevel"/>
    <w:tmpl w:val="4DDC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373C3309"/>
    <w:multiLevelType w:val="multilevel"/>
    <w:tmpl w:val="D3BC5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6" w15:restartNumberingAfterBreak="0">
    <w:nsid w:val="37404B22"/>
    <w:multiLevelType w:val="multilevel"/>
    <w:tmpl w:val="393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7A60C52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9" w15:restartNumberingAfterBreak="0">
    <w:nsid w:val="37D34AB4"/>
    <w:multiLevelType w:val="multilevel"/>
    <w:tmpl w:val="37BC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7D82A46"/>
    <w:multiLevelType w:val="multilevel"/>
    <w:tmpl w:val="06B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38597EF2"/>
    <w:multiLevelType w:val="multilevel"/>
    <w:tmpl w:val="CF0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86C4452"/>
    <w:multiLevelType w:val="multilevel"/>
    <w:tmpl w:val="182E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3" w15:restartNumberingAfterBreak="0">
    <w:nsid w:val="389F7005"/>
    <w:multiLevelType w:val="multilevel"/>
    <w:tmpl w:val="6AE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8C2337B"/>
    <w:multiLevelType w:val="multilevel"/>
    <w:tmpl w:val="866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8C355E4"/>
    <w:multiLevelType w:val="multilevel"/>
    <w:tmpl w:val="7702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38C4057C"/>
    <w:multiLevelType w:val="multilevel"/>
    <w:tmpl w:val="2FB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8F376F8"/>
    <w:multiLevelType w:val="multilevel"/>
    <w:tmpl w:val="F294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39327F15"/>
    <w:multiLevelType w:val="multilevel"/>
    <w:tmpl w:val="5880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9443285"/>
    <w:multiLevelType w:val="multilevel"/>
    <w:tmpl w:val="88C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95E0EEE"/>
    <w:multiLevelType w:val="multilevel"/>
    <w:tmpl w:val="03B0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96768A6"/>
    <w:multiLevelType w:val="multilevel"/>
    <w:tmpl w:val="070C999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2" w15:restartNumberingAfterBreak="0">
    <w:nsid w:val="398D16D0"/>
    <w:multiLevelType w:val="hybridMultilevel"/>
    <w:tmpl w:val="AB961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39E07AA3"/>
    <w:multiLevelType w:val="multilevel"/>
    <w:tmpl w:val="A49E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39FB061F"/>
    <w:multiLevelType w:val="multilevel"/>
    <w:tmpl w:val="CCFA2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5" w15:restartNumberingAfterBreak="0">
    <w:nsid w:val="3A1D1F6A"/>
    <w:multiLevelType w:val="multilevel"/>
    <w:tmpl w:val="A22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3A2B3D8D"/>
    <w:multiLevelType w:val="multilevel"/>
    <w:tmpl w:val="2926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3A2E2AEF"/>
    <w:multiLevelType w:val="multilevel"/>
    <w:tmpl w:val="BF5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AB913CC"/>
    <w:multiLevelType w:val="multilevel"/>
    <w:tmpl w:val="72F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AD83A03"/>
    <w:multiLevelType w:val="hybridMultilevel"/>
    <w:tmpl w:val="7382AB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0" w15:restartNumberingAfterBreak="0">
    <w:nsid w:val="3B295147"/>
    <w:multiLevelType w:val="multilevel"/>
    <w:tmpl w:val="C82CB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1" w15:restartNumberingAfterBreak="0">
    <w:nsid w:val="3B3B1674"/>
    <w:multiLevelType w:val="multilevel"/>
    <w:tmpl w:val="386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BAD28CE"/>
    <w:multiLevelType w:val="multilevel"/>
    <w:tmpl w:val="ECB4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3BD04925"/>
    <w:multiLevelType w:val="multilevel"/>
    <w:tmpl w:val="923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BDE6624"/>
    <w:multiLevelType w:val="multilevel"/>
    <w:tmpl w:val="78F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C3C17F5"/>
    <w:multiLevelType w:val="multilevel"/>
    <w:tmpl w:val="8606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CDF7049"/>
    <w:multiLevelType w:val="hybridMultilevel"/>
    <w:tmpl w:val="FB8A7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3D2B6C04"/>
    <w:multiLevelType w:val="multilevel"/>
    <w:tmpl w:val="04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3D8256AB"/>
    <w:multiLevelType w:val="multilevel"/>
    <w:tmpl w:val="2E4C63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9" w15:restartNumberingAfterBreak="0">
    <w:nsid w:val="3DA10E6D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3DF11332"/>
    <w:multiLevelType w:val="multilevel"/>
    <w:tmpl w:val="25B2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E004524"/>
    <w:multiLevelType w:val="multilevel"/>
    <w:tmpl w:val="6D2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E0E727B"/>
    <w:multiLevelType w:val="multilevel"/>
    <w:tmpl w:val="5C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ED40001"/>
    <w:multiLevelType w:val="multilevel"/>
    <w:tmpl w:val="B60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EF50BAD"/>
    <w:multiLevelType w:val="multilevel"/>
    <w:tmpl w:val="3FC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F30538B"/>
    <w:multiLevelType w:val="multilevel"/>
    <w:tmpl w:val="77A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FD5228E"/>
    <w:multiLevelType w:val="multilevel"/>
    <w:tmpl w:val="90F21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7" w15:restartNumberingAfterBreak="0">
    <w:nsid w:val="3FD62E4E"/>
    <w:multiLevelType w:val="multilevel"/>
    <w:tmpl w:val="608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FF71A56"/>
    <w:multiLevelType w:val="hybridMultilevel"/>
    <w:tmpl w:val="5ACA4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401642DC"/>
    <w:multiLevelType w:val="multilevel"/>
    <w:tmpl w:val="620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0204E58"/>
    <w:multiLevelType w:val="hybridMultilevel"/>
    <w:tmpl w:val="98FC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07B7BC0"/>
    <w:multiLevelType w:val="multilevel"/>
    <w:tmpl w:val="7AA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0B761C0"/>
    <w:multiLevelType w:val="multilevel"/>
    <w:tmpl w:val="7BB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0FE009F"/>
    <w:multiLevelType w:val="multilevel"/>
    <w:tmpl w:val="0AC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157730A"/>
    <w:multiLevelType w:val="multilevel"/>
    <w:tmpl w:val="21B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1580466"/>
    <w:multiLevelType w:val="multilevel"/>
    <w:tmpl w:val="B3A42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6" w15:restartNumberingAfterBreak="0">
    <w:nsid w:val="419F2B2A"/>
    <w:multiLevelType w:val="multilevel"/>
    <w:tmpl w:val="7C6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2A16B9A"/>
    <w:multiLevelType w:val="hybridMultilevel"/>
    <w:tmpl w:val="8182E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30B5038"/>
    <w:multiLevelType w:val="multilevel"/>
    <w:tmpl w:val="C68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437F220E"/>
    <w:multiLevelType w:val="multilevel"/>
    <w:tmpl w:val="71D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39158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43A60C9D"/>
    <w:multiLevelType w:val="multilevel"/>
    <w:tmpl w:val="2958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43BE0255"/>
    <w:multiLevelType w:val="multilevel"/>
    <w:tmpl w:val="29D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3F83B66"/>
    <w:multiLevelType w:val="multilevel"/>
    <w:tmpl w:val="E3F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4610D81"/>
    <w:multiLevelType w:val="multilevel"/>
    <w:tmpl w:val="FEB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44687F00"/>
    <w:multiLevelType w:val="multilevel"/>
    <w:tmpl w:val="2DAA1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6" w15:restartNumberingAfterBreak="0">
    <w:nsid w:val="44F810A1"/>
    <w:multiLevelType w:val="multilevel"/>
    <w:tmpl w:val="378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4FB0EB5"/>
    <w:multiLevelType w:val="multilevel"/>
    <w:tmpl w:val="D23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56C7D84"/>
    <w:multiLevelType w:val="multilevel"/>
    <w:tmpl w:val="19C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5D11FF7"/>
    <w:multiLevelType w:val="multilevel"/>
    <w:tmpl w:val="F03E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45FA44F9"/>
    <w:multiLevelType w:val="hybridMultilevel"/>
    <w:tmpl w:val="9592A16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9B1AD5D4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1" w15:restartNumberingAfterBreak="0">
    <w:nsid w:val="45FE5241"/>
    <w:multiLevelType w:val="multilevel"/>
    <w:tmpl w:val="D3BC5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2" w15:restartNumberingAfterBreak="0">
    <w:nsid w:val="464A3A81"/>
    <w:multiLevelType w:val="multilevel"/>
    <w:tmpl w:val="5AA4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64E56B6"/>
    <w:multiLevelType w:val="multilevel"/>
    <w:tmpl w:val="16DA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46852CA3"/>
    <w:multiLevelType w:val="multilevel"/>
    <w:tmpl w:val="2C1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6D3554C"/>
    <w:multiLevelType w:val="multilevel"/>
    <w:tmpl w:val="93FC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46F60363"/>
    <w:multiLevelType w:val="multilevel"/>
    <w:tmpl w:val="4B1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77D4BFF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47E85553"/>
    <w:multiLevelType w:val="hybridMultilevel"/>
    <w:tmpl w:val="4684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480942F3"/>
    <w:multiLevelType w:val="hybridMultilevel"/>
    <w:tmpl w:val="5992D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480A5DD5"/>
    <w:multiLevelType w:val="multilevel"/>
    <w:tmpl w:val="043C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4847186D"/>
    <w:multiLevelType w:val="multilevel"/>
    <w:tmpl w:val="6C5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87D1DA5"/>
    <w:multiLevelType w:val="multilevel"/>
    <w:tmpl w:val="EC7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87E3ED4"/>
    <w:multiLevelType w:val="multilevel"/>
    <w:tmpl w:val="1F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89537EC"/>
    <w:multiLevelType w:val="multilevel"/>
    <w:tmpl w:val="25D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8B3484D"/>
    <w:multiLevelType w:val="multilevel"/>
    <w:tmpl w:val="CAC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8F05CC7"/>
    <w:multiLevelType w:val="hybridMultilevel"/>
    <w:tmpl w:val="3B6027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48F92D60"/>
    <w:multiLevelType w:val="multilevel"/>
    <w:tmpl w:val="87A2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4997754F"/>
    <w:multiLevelType w:val="multilevel"/>
    <w:tmpl w:val="6D9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9C55436"/>
    <w:multiLevelType w:val="multilevel"/>
    <w:tmpl w:val="B09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9DF2806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9FB69BD"/>
    <w:multiLevelType w:val="multilevel"/>
    <w:tmpl w:val="8DA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4A432F93"/>
    <w:multiLevelType w:val="hybridMultilevel"/>
    <w:tmpl w:val="8CAC1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4A5D2222"/>
    <w:multiLevelType w:val="multilevel"/>
    <w:tmpl w:val="30C68C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4" w15:restartNumberingAfterBreak="0">
    <w:nsid w:val="4A78103B"/>
    <w:multiLevelType w:val="multilevel"/>
    <w:tmpl w:val="994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4A7A6202"/>
    <w:multiLevelType w:val="multilevel"/>
    <w:tmpl w:val="D3BC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4A8102F6"/>
    <w:multiLevelType w:val="hybridMultilevel"/>
    <w:tmpl w:val="9DCC09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7" w15:restartNumberingAfterBreak="0">
    <w:nsid w:val="4AA679A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4ABA02A2"/>
    <w:multiLevelType w:val="multilevel"/>
    <w:tmpl w:val="4C2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AE61C3F"/>
    <w:multiLevelType w:val="multilevel"/>
    <w:tmpl w:val="C9A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1" w15:restartNumberingAfterBreak="0">
    <w:nsid w:val="4B2B6411"/>
    <w:multiLevelType w:val="multilevel"/>
    <w:tmpl w:val="7E7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4B3D23F5"/>
    <w:multiLevelType w:val="multilevel"/>
    <w:tmpl w:val="F58A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4B431FA3"/>
    <w:multiLevelType w:val="multilevel"/>
    <w:tmpl w:val="ED1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B89068B"/>
    <w:multiLevelType w:val="hybridMultilevel"/>
    <w:tmpl w:val="14AC93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5" w15:restartNumberingAfterBreak="0">
    <w:nsid w:val="4B9A1B2A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4BA076C8"/>
    <w:multiLevelType w:val="multilevel"/>
    <w:tmpl w:val="51AC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4C413028"/>
    <w:multiLevelType w:val="multilevel"/>
    <w:tmpl w:val="3A8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C7D29C5"/>
    <w:multiLevelType w:val="multilevel"/>
    <w:tmpl w:val="32E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CA51858"/>
    <w:multiLevelType w:val="hybridMultilevel"/>
    <w:tmpl w:val="317CB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0" w15:restartNumberingAfterBreak="0">
    <w:nsid w:val="4CD435B6"/>
    <w:multiLevelType w:val="multilevel"/>
    <w:tmpl w:val="685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4D0A302A"/>
    <w:multiLevelType w:val="multilevel"/>
    <w:tmpl w:val="D18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D242CB0"/>
    <w:multiLevelType w:val="hybridMultilevel"/>
    <w:tmpl w:val="D130A528"/>
    <w:lvl w:ilvl="0" w:tplc="C08A0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822E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4D585D74"/>
    <w:multiLevelType w:val="hybridMultilevel"/>
    <w:tmpl w:val="E1E00E4C"/>
    <w:lvl w:ilvl="0" w:tplc="1304CABA">
      <w:start w:val="2"/>
      <w:numFmt w:val="decimal"/>
      <w:lvlText w:val="%1."/>
      <w:lvlJc w:val="left"/>
      <w:pPr>
        <w:ind w:left="19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84" w15:restartNumberingAfterBreak="0">
    <w:nsid w:val="4D684999"/>
    <w:multiLevelType w:val="hybridMultilevel"/>
    <w:tmpl w:val="905CB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4DA57F45"/>
    <w:multiLevelType w:val="multilevel"/>
    <w:tmpl w:val="7F3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DAD185F"/>
    <w:multiLevelType w:val="multilevel"/>
    <w:tmpl w:val="3E2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DBE29C8"/>
    <w:multiLevelType w:val="multilevel"/>
    <w:tmpl w:val="4AAAF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4DFF662E"/>
    <w:multiLevelType w:val="multilevel"/>
    <w:tmpl w:val="761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E4F00AA"/>
    <w:multiLevelType w:val="multilevel"/>
    <w:tmpl w:val="695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E6F2F5B"/>
    <w:multiLevelType w:val="multilevel"/>
    <w:tmpl w:val="F84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E9037A3"/>
    <w:multiLevelType w:val="multilevel"/>
    <w:tmpl w:val="4DF295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2" w15:restartNumberingAfterBreak="0">
    <w:nsid w:val="4F3C7797"/>
    <w:multiLevelType w:val="multilevel"/>
    <w:tmpl w:val="7E12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4F56644F"/>
    <w:multiLevelType w:val="multilevel"/>
    <w:tmpl w:val="DE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F7C09A7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4F830B70"/>
    <w:multiLevelType w:val="hybridMultilevel"/>
    <w:tmpl w:val="DA5EC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4F8D2787"/>
    <w:multiLevelType w:val="multilevel"/>
    <w:tmpl w:val="1DF0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01F71B5"/>
    <w:multiLevelType w:val="multilevel"/>
    <w:tmpl w:val="F44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0226DB9"/>
    <w:multiLevelType w:val="multilevel"/>
    <w:tmpl w:val="246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08013C9"/>
    <w:multiLevelType w:val="multilevel"/>
    <w:tmpl w:val="C62C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50BA2743"/>
    <w:multiLevelType w:val="hybridMultilevel"/>
    <w:tmpl w:val="BCB4F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1" w15:restartNumberingAfterBreak="0">
    <w:nsid w:val="50BA3DEA"/>
    <w:multiLevelType w:val="hybridMultilevel"/>
    <w:tmpl w:val="0854FD6A"/>
    <w:lvl w:ilvl="0" w:tplc="C9A420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51072D29"/>
    <w:multiLevelType w:val="multilevel"/>
    <w:tmpl w:val="FBF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511E2772"/>
    <w:multiLevelType w:val="hybridMultilevel"/>
    <w:tmpl w:val="E348D2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5153131A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51BC60C3"/>
    <w:multiLevelType w:val="hybridMultilevel"/>
    <w:tmpl w:val="FEA829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6" w15:restartNumberingAfterBreak="0">
    <w:nsid w:val="51E328AA"/>
    <w:multiLevelType w:val="hybridMultilevel"/>
    <w:tmpl w:val="7EFE5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7" w15:restartNumberingAfterBreak="0">
    <w:nsid w:val="5225262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232088E"/>
    <w:multiLevelType w:val="multilevel"/>
    <w:tmpl w:val="BD82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23D3506"/>
    <w:multiLevelType w:val="multilevel"/>
    <w:tmpl w:val="E29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30A6F66"/>
    <w:multiLevelType w:val="multilevel"/>
    <w:tmpl w:val="F1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3227AA5"/>
    <w:multiLevelType w:val="hybridMultilevel"/>
    <w:tmpl w:val="DE90C656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53437E68"/>
    <w:multiLevelType w:val="multilevel"/>
    <w:tmpl w:val="6C6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3BA3E41"/>
    <w:multiLevelType w:val="hybridMultilevel"/>
    <w:tmpl w:val="9E14DE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4" w15:restartNumberingAfterBreak="0">
    <w:nsid w:val="53D72A05"/>
    <w:multiLevelType w:val="multilevel"/>
    <w:tmpl w:val="7D1076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5" w15:restartNumberingAfterBreak="0">
    <w:nsid w:val="5414388F"/>
    <w:multiLevelType w:val="hybridMultilevel"/>
    <w:tmpl w:val="8F229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54870F08"/>
    <w:multiLevelType w:val="multilevel"/>
    <w:tmpl w:val="D1E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4952716"/>
    <w:multiLevelType w:val="multilevel"/>
    <w:tmpl w:val="4E3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4CC6D52"/>
    <w:multiLevelType w:val="multilevel"/>
    <w:tmpl w:val="85C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54FB702E"/>
    <w:multiLevelType w:val="multilevel"/>
    <w:tmpl w:val="D21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5031F04"/>
    <w:multiLevelType w:val="multilevel"/>
    <w:tmpl w:val="201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50F69B1"/>
    <w:multiLevelType w:val="multilevel"/>
    <w:tmpl w:val="109A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55160093"/>
    <w:multiLevelType w:val="hybridMultilevel"/>
    <w:tmpl w:val="52B8E53E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5541576F"/>
    <w:multiLevelType w:val="multilevel"/>
    <w:tmpl w:val="2D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54577DD"/>
    <w:multiLevelType w:val="multilevel"/>
    <w:tmpl w:val="F8E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557533DF"/>
    <w:multiLevelType w:val="multilevel"/>
    <w:tmpl w:val="5548450C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426" w15:restartNumberingAfterBreak="0">
    <w:nsid w:val="55FD0471"/>
    <w:multiLevelType w:val="multilevel"/>
    <w:tmpl w:val="FBA8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56165C68"/>
    <w:multiLevelType w:val="multilevel"/>
    <w:tmpl w:val="DA6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56274B0F"/>
    <w:multiLevelType w:val="multilevel"/>
    <w:tmpl w:val="7A7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65B1677"/>
    <w:multiLevelType w:val="multilevel"/>
    <w:tmpl w:val="19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6653063"/>
    <w:multiLevelType w:val="multilevel"/>
    <w:tmpl w:val="E6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566C45C4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70803E4"/>
    <w:multiLevelType w:val="multilevel"/>
    <w:tmpl w:val="D0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7371014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57F3585D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8091BC3"/>
    <w:multiLevelType w:val="multilevel"/>
    <w:tmpl w:val="5E10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58433F37"/>
    <w:multiLevelType w:val="hybridMultilevel"/>
    <w:tmpl w:val="EA740558"/>
    <w:lvl w:ilvl="0" w:tplc="0E8C8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58D115EF"/>
    <w:multiLevelType w:val="hybridMultilevel"/>
    <w:tmpl w:val="E5160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58D11A39"/>
    <w:multiLevelType w:val="hybridMultilevel"/>
    <w:tmpl w:val="49F839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595F6315"/>
    <w:multiLevelType w:val="multilevel"/>
    <w:tmpl w:val="C4B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96F3FFF"/>
    <w:multiLevelType w:val="multilevel"/>
    <w:tmpl w:val="C412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9A97E91"/>
    <w:multiLevelType w:val="multilevel"/>
    <w:tmpl w:val="C03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A34379E"/>
    <w:multiLevelType w:val="multilevel"/>
    <w:tmpl w:val="ED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AC80082"/>
    <w:multiLevelType w:val="hybridMultilevel"/>
    <w:tmpl w:val="2E747CD6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40090019">
      <w:start w:val="1"/>
      <w:numFmt w:val="lowerLetter"/>
      <w:lvlText w:val="%3."/>
      <w:lvlJc w:val="left"/>
      <w:pPr>
        <w:ind w:left="2766" w:hanging="36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4" w15:restartNumberingAfterBreak="0">
    <w:nsid w:val="5AF653BB"/>
    <w:multiLevelType w:val="multilevel"/>
    <w:tmpl w:val="F25AF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45" w15:restartNumberingAfterBreak="0">
    <w:nsid w:val="5B186303"/>
    <w:multiLevelType w:val="multilevel"/>
    <w:tmpl w:val="74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B8131AD"/>
    <w:multiLevelType w:val="hybridMultilevel"/>
    <w:tmpl w:val="129A0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5BB747CF"/>
    <w:multiLevelType w:val="multilevel"/>
    <w:tmpl w:val="C16E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5BE76699"/>
    <w:multiLevelType w:val="multilevel"/>
    <w:tmpl w:val="7C5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C835F14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5CFA2762"/>
    <w:multiLevelType w:val="multilevel"/>
    <w:tmpl w:val="1B0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D1D6855"/>
    <w:multiLevelType w:val="multilevel"/>
    <w:tmpl w:val="90F21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5D1F45AF"/>
    <w:multiLevelType w:val="multilevel"/>
    <w:tmpl w:val="1AB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D3D272A"/>
    <w:multiLevelType w:val="multilevel"/>
    <w:tmpl w:val="6F2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5D891B11"/>
    <w:multiLevelType w:val="multilevel"/>
    <w:tmpl w:val="0A2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E5A60C1"/>
    <w:multiLevelType w:val="hybridMultilevel"/>
    <w:tmpl w:val="1A98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5E6D49CB"/>
    <w:multiLevelType w:val="multilevel"/>
    <w:tmpl w:val="47C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E867BE5"/>
    <w:multiLevelType w:val="multilevel"/>
    <w:tmpl w:val="C7046836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458" w15:restartNumberingAfterBreak="0">
    <w:nsid w:val="5E98258E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5ECA2BC3"/>
    <w:multiLevelType w:val="multilevel"/>
    <w:tmpl w:val="1C9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EF706A6"/>
    <w:multiLevelType w:val="multilevel"/>
    <w:tmpl w:val="5E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F087069"/>
    <w:multiLevelType w:val="hybridMultilevel"/>
    <w:tmpl w:val="8C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5F0877A2"/>
    <w:multiLevelType w:val="multilevel"/>
    <w:tmpl w:val="AADC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5FCA2209"/>
    <w:multiLevelType w:val="hybridMultilevel"/>
    <w:tmpl w:val="F58CA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5FE05B90"/>
    <w:multiLevelType w:val="hybridMultilevel"/>
    <w:tmpl w:val="ED7068D2"/>
    <w:lvl w:ilvl="0" w:tplc="329630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 w15:restartNumberingAfterBreak="0">
    <w:nsid w:val="5FF80650"/>
    <w:multiLevelType w:val="multilevel"/>
    <w:tmpl w:val="B7B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013744F"/>
    <w:multiLevelType w:val="multilevel"/>
    <w:tmpl w:val="82F0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07D76F0"/>
    <w:multiLevelType w:val="hybridMultilevel"/>
    <w:tmpl w:val="52948F1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8" w15:restartNumberingAfterBreak="0">
    <w:nsid w:val="608A4D0F"/>
    <w:multiLevelType w:val="multilevel"/>
    <w:tmpl w:val="F1E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0E86A7E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610C4893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61247CD8"/>
    <w:multiLevelType w:val="multilevel"/>
    <w:tmpl w:val="693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15E2248"/>
    <w:multiLevelType w:val="multilevel"/>
    <w:tmpl w:val="C1A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17347F3"/>
    <w:multiLevelType w:val="multilevel"/>
    <w:tmpl w:val="F2E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17D4854"/>
    <w:multiLevelType w:val="multilevel"/>
    <w:tmpl w:val="215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1B102D5"/>
    <w:multiLevelType w:val="multilevel"/>
    <w:tmpl w:val="94C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1DF6D78"/>
    <w:multiLevelType w:val="multilevel"/>
    <w:tmpl w:val="006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62053648"/>
    <w:multiLevelType w:val="multilevel"/>
    <w:tmpl w:val="2C8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62117A5F"/>
    <w:multiLevelType w:val="multilevel"/>
    <w:tmpl w:val="A47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24C57D3"/>
    <w:multiLevelType w:val="multilevel"/>
    <w:tmpl w:val="1FD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2826BC9"/>
    <w:multiLevelType w:val="multilevel"/>
    <w:tmpl w:val="93D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62CC035E"/>
    <w:multiLevelType w:val="multilevel"/>
    <w:tmpl w:val="BA0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62EA6CF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62EB13C5"/>
    <w:multiLevelType w:val="multilevel"/>
    <w:tmpl w:val="FF0A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62EC3861"/>
    <w:multiLevelType w:val="multilevel"/>
    <w:tmpl w:val="671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3644AF5"/>
    <w:multiLevelType w:val="multilevel"/>
    <w:tmpl w:val="E13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3AF7096"/>
    <w:multiLevelType w:val="hybridMultilevel"/>
    <w:tmpl w:val="D376D810"/>
    <w:lvl w:ilvl="0" w:tplc="EBBAED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7" w15:restartNumberingAfterBreak="0">
    <w:nsid w:val="63C53660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42C477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4820D0E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64B66DA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64BF526C"/>
    <w:multiLevelType w:val="multilevel"/>
    <w:tmpl w:val="93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64E737DC"/>
    <w:multiLevelType w:val="multilevel"/>
    <w:tmpl w:val="5C6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5362130"/>
    <w:multiLevelType w:val="multilevel"/>
    <w:tmpl w:val="F0C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57A3306"/>
    <w:multiLevelType w:val="hybridMultilevel"/>
    <w:tmpl w:val="7136C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65D73049"/>
    <w:multiLevelType w:val="multilevel"/>
    <w:tmpl w:val="1DDE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666A4B7C"/>
    <w:multiLevelType w:val="multilevel"/>
    <w:tmpl w:val="3492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98" w15:restartNumberingAfterBreak="0">
    <w:nsid w:val="66EC4260"/>
    <w:multiLevelType w:val="multilevel"/>
    <w:tmpl w:val="6400D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99" w15:restartNumberingAfterBreak="0">
    <w:nsid w:val="67B14146"/>
    <w:multiLevelType w:val="multilevel"/>
    <w:tmpl w:val="C01C9E3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0" w15:restartNumberingAfterBreak="0">
    <w:nsid w:val="67C37375"/>
    <w:multiLevelType w:val="multilevel"/>
    <w:tmpl w:val="5E7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8F954C5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69146E2B"/>
    <w:multiLevelType w:val="multilevel"/>
    <w:tmpl w:val="5A9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9356EE0"/>
    <w:multiLevelType w:val="multilevel"/>
    <w:tmpl w:val="B018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6969346A"/>
    <w:multiLevelType w:val="multilevel"/>
    <w:tmpl w:val="9F4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699F4A53"/>
    <w:multiLevelType w:val="hybridMultilevel"/>
    <w:tmpl w:val="0B3EA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69BC1295"/>
    <w:multiLevelType w:val="multilevel"/>
    <w:tmpl w:val="FE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9D71A63"/>
    <w:multiLevelType w:val="multilevel"/>
    <w:tmpl w:val="994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8" w15:restartNumberingAfterBreak="0">
    <w:nsid w:val="6A673785"/>
    <w:multiLevelType w:val="multilevel"/>
    <w:tmpl w:val="419695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A852F55"/>
    <w:multiLevelType w:val="multilevel"/>
    <w:tmpl w:val="0C7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AB44664"/>
    <w:multiLevelType w:val="multilevel"/>
    <w:tmpl w:val="5C8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AB91BE0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6AC2605F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AF61DA4"/>
    <w:multiLevelType w:val="multilevel"/>
    <w:tmpl w:val="B1E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AF63ADE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6B0570F3"/>
    <w:multiLevelType w:val="hybridMultilevel"/>
    <w:tmpl w:val="B32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6B1A06D8"/>
    <w:multiLevelType w:val="multilevel"/>
    <w:tmpl w:val="650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B503493"/>
    <w:multiLevelType w:val="multilevel"/>
    <w:tmpl w:val="608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B5037A5"/>
    <w:multiLevelType w:val="multilevel"/>
    <w:tmpl w:val="CAB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B5854C5"/>
    <w:multiLevelType w:val="multilevel"/>
    <w:tmpl w:val="AECA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6B5B6280"/>
    <w:multiLevelType w:val="multilevel"/>
    <w:tmpl w:val="22F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B6B29CD"/>
    <w:multiLevelType w:val="multilevel"/>
    <w:tmpl w:val="CB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BA14589"/>
    <w:multiLevelType w:val="multilevel"/>
    <w:tmpl w:val="D1B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BAE3D47"/>
    <w:multiLevelType w:val="multilevel"/>
    <w:tmpl w:val="FE8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C845DB1"/>
    <w:multiLevelType w:val="hybridMultilevel"/>
    <w:tmpl w:val="24E017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5" w15:restartNumberingAfterBreak="0">
    <w:nsid w:val="6CB3704C"/>
    <w:multiLevelType w:val="multilevel"/>
    <w:tmpl w:val="E3D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CDC7D71"/>
    <w:multiLevelType w:val="multilevel"/>
    <w:tmpl w:val="748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6D301F00"/>
    <w:multiLevelType w:val="multilevel"/>
    <w:tmpl w:val="F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D302923"/>
    <w:multiLevelType w:val="multilevel"/>
    <w:tmpl w:val="C51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D507315"/>
    <w:multiLevelType w:val="multilevel"/>
    <w:tmpl w:val="7A40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30" w15:restartNumberingAfterBreak="0">
    <w:nsid w:val="6E410DCE"/>
    <w:multiLevelType w:val="multilevel"/>
    <w:tmpl w:val="870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EB13FC5"/>
    <w:multiLevelType w:val="multilevel"/>
    <w:tmpl w:val="3B5A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6EBC7A62"/>
    <w:multiLevelType w:val="multilevel"/>
    <w:tmpl w:val="B57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EFF0427"/>
    <w:multiLevelType w:val="multilevel"/>
    <w:tmpl w:val="0E6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35" w15:restartNumberingAfterBreak="0">
    <w:nsid w:val="6FDE5CDD"/>
    <w:multiLevelType w:val="multilevel"/>
    <w:tmpl w:val="8A8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02C2A84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0647037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70F832E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11B7011"/>
    <w:multiLevelType w:val="hybridMultilevel"/>
    <w:tmpl w:val="DF44EAFC"/>
    <w:lvl w:ilvl="0" w:tplc="554EF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 w15:restartNumberingAfterBreak="0">
    <w:nsid w:val="721852BC"/>
    <w:multiLevelType w:val="multilevel"/>
    <w:tmpl w:val="A506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726276D0"/>
    <w:multiLevelType w:val="multilevel"/>
    <w:tmpl w:val="BCD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72BA28C9"/>
    <w:multiLevelType w:val="multilevel"/>
    <w:tmpl w:val="AB7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2EB6005"/>
    <w:multiLevelType w:val="multilevel"/>
    <w:tmpl w:val="F6A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33A407A"/>
    <w:multiLevelType w:val="multilevel"/>
    <w:tmpl w:val="8B5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3752A22"/>
    <w:multiLevelType w:val="hybridMultilevel"/>
    <w:tmpl w:val="D8E6A6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DD382C6E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6" w15:restartNumberingAfterBreak="0">
    <w:nsid w:val="73961152"/>
    <w:multiLevelType w:val="multilevel"/>
    <w:tmpl w:val="312E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3CE740A"/>
    <w:multiLevelType w:val="multilevel"/>
    <w:tmpl w:val="F7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3EB4A1B"/>
    <w:multiLevelType w:val="multilevel"/>
    <w:tmpl w:val="884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43A30F5"/>
    <w:multiLevelType w:val="multilevel"/>
    <w:tmpl w:val="BEF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747F0AE4"/>
    <w:multiLevelType w:val="multilevel"/>
    <w:tmpl w:val="0A6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74BE64E1"/>
    <w:multiLevelType w:val="multilevel"/>
    <w:tmpl w:val="D30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4E53A75"/>
    <w:multiLevelType w:val="multilevel"/>
    <w:tmpl w:val="AA5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5412327"/>
    <w:multiLevelType w:val="multilevel"/>
    <w:tmpl w:val="944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571311B"/>
    <w:multiLevelType w:val="multilevel"/>
    <w:tmpl w:val="330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5C01E09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64E7020"/>
    <w:multiLevelType w:val="multilevel"/>
    <w:tmpl w:val="791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6532533"/>
    <w:multiLevelType w:val="hybridMultilevel"/>
    <w:tmpl w:val="ADEEE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8" w15:restartNumberingAfterBreak="0">
    <w:nsid w:val="765D1816"/>
    <w:multiLevelType w:val="multilevel"/>
    <w:tmpl w:val="8A0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66002D4"/>
    <w:multiLevelType w:val="multilevel"/>
    <w:tmpl w:val="7C4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6671D0D"/>
    <w:multiLevelType w:val="multilevel"/>
    <w:tmpl w:val="74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6986EAA"/>
    <w:multiLevelType w:val="multilevel"/>
    <w:tmpl w:val="584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6D23AF9"/>
    <w:multiLevelType w:val="multilevel"/>
    <w:tmpl w:val="4E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6D33D9C"/>
    <w:multiLevelType w:val="multilevel"/>
    <w:tmpl w:val="AEC8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7730435F"/>
    <w:multiLevelType w:val="hybridMultilevel"/>
    <w:tmpl w:val="BE8483B6"/>
    <w:lvl w:ilvl="0" w:tplc="0CF2F9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78150C5E"/>
    <w:multiLevelType w:val="multilevel"/>
    <w:tmpl w:val="391687D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6" w15:restartNumberingAfterBreak="0">
    <w:nsid w:val="78577604"/>
    <w:multiLevelType w:val="hybridMultilevel"/>
    <w:tmpl w:val="EE7C9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 w15:restartNumberingAfterBreak="0">
    <w:nsid w:val="786336AF"/>
    <w:multiLevelType w:val="hybridMultilevel"/>
    <w:tmpl w:val="13A85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8" w15:restartNumberingAfterBreak="0">
    <w:nsid w:val="78663817"/>
    <w:multiLevelType w:val="multilevel"/>
    <w:tmpl w:val="21EA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787628ED"/>
    <w:multiLevelType w:val="multilevel"/>
    <w:tmpl w:val="AAA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9477ACD"/>
    <w:multiLevelType w:val="multilevel"/>
    <w:tmpl w:val="A472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79964CC6"/>
    <w:multiLevelType w:val="multilevel"/>
    <w:tmpl w:val="35E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9B02296"/>
    <w:multiLevelType w:val="multilevel"/>
    <w:tmpl w:val="40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9B31BED"/>
    <w:multiLevelType w:val="multilevel"/>
    <w:tmpl w:val="04B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9C83B0A"/>
    <w:multiLevelType w:val="multilevel"/>
    <w:tmpl w:val="47A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79D41D80"/>
    <w:multiLevelType w:val="multilevel"/>
    <w:tmpl w:val="38F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79F050A5"/>
    <w:multiLevelType w:val="multilevel"/>
    <w:tmpl w:val="E2C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77" w15:restartNumberingAfterBreak="0">
    <w:nsid w:val="7A027849"/>
    <w:multiLevelType w:val="multilevel"/>
    <w:tmpl w:val="C0C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A142024"/>
    <w:multiLevelType w:val="multilevel"/>
    <w:tmpl w:val="9C24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A4203CC"/>
    <w:multiLevelType w:val="hybridMultilevel"/>
    <w:tmpl w:val="A9302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0" w15:restartNumberingAfterBreak="0">
    <w:nsid w:val="7B2876C9"/>
    <w:multiLevelType w:val="multilevel"/>
    <w:tmpl w:val="8BE2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7B2932CD"/>
    <w:multiLevelType w:val="multilevel"/>
    <w:tmpl w:val="2F58B63C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582" w15:restartNumberingAfterBreak="0">
    <w:nsid w:val="7BAC55FE"/>
    <w:multiLevelType w:val="multilevel"/>
    <w:tmpl w:val="87D2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7BDC762D"/>
    <w:multiLevelType w:val="multilevel"/>
    <w:tmpl w:val="F89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C231476"/>
    <w:multiLevelType w:val="multilevel"/>
    <w:tmpl w:val="669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C324FD8"/>
    <w:multiLevelType w:val="multilevel"/>
    <w:tmpl w:val="D92C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7C4E0819"/>
    <w:multiLevelType w:val="multilevel"/>
    <w:tmpl w:val="D3BC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7C8125FF"/>
    <w:multiLevelType w:val="multilevel"/>
    <w:tmpl w:val="C64AA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7C86700B"/>
    <w:multiLevelType w:val="multilevel"/>
    <w:tmpl w:val="35DE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7CA75C15"/>
    <w:multiLevelType w:val="multilevel"/>
    <w:tmpl w:val="D0721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0" w15:restartNumberingAfterBreak="0">
    <w:nsid w:val="7D267428"/>
    <w:multiLevelType w:val="multilevel"/>
    <w:tmpl w:val="9B50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1" w15:restartNumberingAfterBreak="0">
    <w:nsid w:val="7D2A7D30"/>
    <w:multiLevelType w:val="multilevel"/>
    <w:tmpl w:val="F858FA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92" w15:restartNumberingAfterBreak="0">
    <w:nsid w:val="7D7B1AE3"/>
    <w:multiLevelType w:val="multilevel"/>
    <w:tmpl w:val="67D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D933FFE"/>
    <w:multiLevelType w:val="hybridMultilevel"/>
    <w:tmpl w:val="743A31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4" w15:restartNumberingAfterBreak="0">
    <w:nsid w:val="7D9A53F2"/>
    <w:multiLevelType w:val="multilevel"/>
    <w:tmpl w:val="3E86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DAD2B24"/>
    <w:multiLevelType w:val="multilevel"/>
    <w:tmpl w:val="6540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7DD93909"/>
    <w:multiLevelType w:val="hybridMultilevel"/>
    <w:tmpl w:val="B414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7" w15:restartNumberingAfterBreak="0">
    <w:nsid w:val="7DD947EF"/>
    <w:multiLevelType w:val="hybridMultilevel"/>
    <w:tmpl w:val="2632BC6E"/>
    <w:lvl w:ilvl="0" w:tplc="5412945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8" w15:restartNumberingAfterBreak="0">
    <w:nsid w:val="7DF85547"/>
    <w:multiLevelType w:val="multilevel"/>
    <w:tmpl w:val="4E52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7E14285F"/>
    <w:multiLevelType w:val="multilevel"/>
    <w:tmpl w:val="076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E1B1DB3"/>
    <w:multiLevelType w:val="multilevel"/>
    <w:tmpl w:val="4B4AD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01" w15:restartNumberingAfterBreak="0">
    <w:nsid w:val="7EB41A44"/>
    <w:multiLevelType w:val="multilevel"/>
    <w:tmpl w:val="C2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7EDA3694"/>
    <w:multiLevelType w:val="multilevel"/>
    <w:tmpl w:val="95B4994E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603" w15:restartNumberingAfterBreak="0">
    <w:nsid w:val="7EEF702B"/>
    <w:multiLevelType w:val="multilevel"/>
    <w:tmpl w:val="D13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EF974A6"/>
    <w:multiLevelType w:val="multilevel"/>
    <w:tmpl w:val="A296FA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05" w15:restartNumberingAfterBreak="0">
    <w:nsid w:val="7F4C5738"/>
    <w:multiLevelType w:val="multilevel"/>
    <w:tmpl w:val="82B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F7912D9"/>
    <w:multiLevelType w:val="hybridMultilevel"/>
    <w:tmpl w:val="9C863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 w15:restartNumberingAfterBreak="0">
    <w:nsid w:val="7F8570E3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668206">
    <w:abstractNumId w:val="425"/>
  </w:num>
  <w:num w:numId="2" w16cid:durableId="87702836">
    <w:abstractNumId w:val="191"/>
  </w:num>
  <w:num w:numId="3" w16cid:durableId="1226603225">
    <w:abstractNumId w:val="9"/>
  </w:num>
  <w:num w:numId="4" w16cid:durableId="1867669196">
    <w:abstractNumId w:val="363"/>
  </w:num>
  <w:num w:numId="5" w16cid:durableId="1092819297">
    <w:abstractNumId w:val="300"/>
  </w:num>
  <w:num w:numId="6" w16cid:durableId="2018726718">
    <w:abstractNumId w:val="66"/>
  </w:num>
  <w:num w:numId="7" w16cid:durableId="1591424676">
    <w:abstractNumId w:val="604"/>
  </w:num>
  <w:num w:numId="8" w16cid:durableId="1752697084">
    <w:abstractNumId w:val="498"/>
  </w:num>
  <w:num w:numId="9" w16cid:durableId="1372727644">
    <w:abstractNumId w:val="102"/>
  </w:num>
  <w:num w:numId="10" w16cid:durableId="1493834099">
    <w:abstractNumId w:val="391"/>
  </w:num>
  <w:num w:numId="11" w16cid:durableId="841118932">
    <w:abstractNumId w:val="114"/>
  </w:num>
  <w:num w:numId="12" w16cid:durableId="1995916368">
    <w:abstractNumId w:val="529"/>
  </w:num>
  <w:num w:numId="13" w16cid:durableId="2104959754">
    <w:abstractNumId w:val="589"/>
  </w:num>
  <w:num w:numId="14" w16cid:durableId="1175455110">
    <w:abstractNumId w:val="600"/>
  </w:num>
  <w:num w:numId="15" w16cid:durableId="1976520641">
    <w:abstractNumId w:val="5"/>
  </w:num>
  <w:num w:numId="16" w16cid:durableId="769082119">
    <w:abstractNumId w:val="53"/>
  </w:num>
  <w:num w:numId="17" w16cid:durableId="880626894">
    <w:abstractNumId w:val="444"/>
  </w:num>
  <w:num w:numId="18" w16cid:durableId="1708261632">
    <w:abstractNumId w:val="602"/>
  </w:num>
  <w:num w:numId="19" w16cid:durableId="1321079994">
    <w:abstractNumId w:val="2"/>
  </w:num>
  <w:num w:numId="20" w16cid:durableId="944768389">
    <w:abstractNumId w:val="258"/>
  </w:num>
  <w:num w:numId="21" w16cid:durableId="1991404612">
    <w:abstractNumId w:val="591"/>
  </w:num>
  <w:num w:numId="22" w16cid:durableId="1221551695">
    <w:abstractNumId w:val="414"/>
  </w:num>
  <w:num w:numId="23" w16cid:durableId="291792691">
    <w:abstractNumId w:val="370"/>
  </w:num>
  <w:num w:numId="24" w16cid:durableId="1504275052">
    <w:abstractNumId w:val="174"/>
  </w:num>
  <w:num w:numId="25" w16cid:durableId="488861266">
    <w:abstractNumId w:val="278"/>
  </w:num>
  <w:num w:numId="26" w16cid:durableId="1540169038">
    <w:abstractNumId w:val="325"/>
  </w:num>
  <w:num w:numId="27" w16cid:durableId="1800340868">
    <w:abstractNumId w:val="534"/>
  </w:num>
  <w:num w:numId="28" w16cid:durableId="471798512">
    <w:abstractNumId w:val="48"/>
  </w:num>
  <w:num w:numId="29" w16cid:durableId="618221651">
    <w:abstractNumId w:val="75"/>
  </w:num>
  <w:num w:numId="30" w16cid:durableId="302973477">
    <w:abstractNumId w:val="497"/>
  </w:num>
  <w:num w:numId="31" w16cid:durableId="1293946405">
    <w:abstractNumId w:val="161"/>
  </w:num>
  <w:num w:numId="32" w16cid:durableId="839077897">
    <w:abstractNumId w:val="196"/>
  </w:num>
  <w:num w:numId="33" w16cid:durableId="71587572">
    <w:abstractNumId w:val="308"/>
  </w:num>
  <w:num w:numId="34" w16cid:durableId="1990865102">
    <w:abstractNumId w:val="457"/>
  </w:num>
  <w:num w:numId="35" w16cid:durableId="19287796">
    <w:abstractNumId w:val="581"/>
  </w:num>
  <w:num w:numId="36" w16cid:durableId="1129324417">
    <w:abstractNumId w:val="92"/>
  </w:num>
  <w:num w:numId="37" w16cid:durableId="733544876">
    <w:abstractNumId w:val="400"/>
  </w:num>
  <w:num w:numId="38" w16cid:durableId="201676351">
    <w:abstractNumId w:val="20"/>
  </w:num>
  <w:num w:numId="39" w16cid:durableId="233662799">
    <w:abstractNumId w:val="377"/>
  </w:num>
  <w:num w:numId="40" w16cid:durableId="1893881754">
    <w:abstractNumId w:val="353"/>
  </w:num>
  <w:num w:numId="41" w16cid:durableId="1516191386">
    <w:abstractNumId w:val="460"/>
  </w:num>
  <w:num w:numId="42" w16cid:durableId="536820304">
    <w:abstractNumId w:val="461"/>
  </w:num>
  <w:num w:numId="43" w16cid:durableId="90516073">
    <w:abstractNumId w:val="289"/>
  </w:num>
  <w:num w:numId="44" w16cid:durableId="851066323">
    <w:abstractNumId w:val="417"/>
  </w:num>
  <w:num w:numId="45" w16cid:durableId="1108158838">
    <w:abstractNumId w:val="501"/>
  </w:num>
  <w:num w:numId="46" w16cid:durableId="962619136">
    <w:abstractNumId w:val="7"/>
  </w:num>
  <w:num w:numId="47" w16cid:durableId="828787579">
    <w:abstractNumId w:val="72"/>
  </w:num>
  <w:num w:numId="48" w16cid:durableId="550074444">
    <w:abstractNumId w:val="577"/>
  </w:num>
  <w:num w:numId="49" w16cid:durableId="1548833736">
    <w:abstractNumId w:val="397"/>
  </w:num>
  <w:num w:numId="50" w16cid:durableId="1378746714">
    <w:abstractNumId w:val="319"/>
  </w:num>
  <w:num w:numId="51" w16cid:durableId="857623005">
    <w:abstractNumId w:val="145"/>
  </w:num>
  <w:num w:numId="52" w16cid:durableId="694116960">
    <w:abstractNumId w:val="432"/>
  </w:num>
  <w:num w:numId="53" w16cid:durableId="984161467">
    <w:abstractNumId w:val="458"/>
  </w:num>
  <w:num w:numId="54" w16cid:durableId="1181966134">
    <w:abstractNumId w:val="433"/>
  </w:num>
  <w:num w:numId="55" w16cid:durableId="107697230">
    <w:abstractNumId w:val="590"/>
  </w:num>
  <w:num w:numId="56" w16cid:durableId="1034309009">
    <w:abstractNumId w:val="507"/>
  </w:num>
  <w:num w:numId="57" w16cid:durableId="825900906">
    <w:abstractNumId w:val="187"/>
  </w:num>
  <w:num w:numId="58" w16cid:durableId="289746655">
    <w:abstractNumId w:val="515"/>
  </w:num>
  <w:num w:numId="59" w16cid:durableId="266472573">
    <w:abstractNumId w:val="569"/>
  </w:num>
  <w:num w:numId="60" w16cid:durableId="754281885">
    <w:abstractNumId w:val="571"/>
  </w:num>
  <w:num w:numId="61" w16cid:durableId="1749035513">
    <w:abstractNumId w:val="452"/>
  </w:num>
  <w:num w:numId="62" w16cid:durableId="1308784925">
    <w:abstractNumId w:val="116"/>
  </w:num>
  <w:num w:numId="63" w16cid:durableId="732386976">
    <w:abstractNumId w:val="14"/>
  </w:num>
  <w:num w:numId="64" w16cid:durableId="162823582">
    <w:abstractNumId w:val="60"/>
  </w:num>
  <w:num w:numId="65" w16cid:durableId="595558238">
    <w:abstractNumId w:val="541"/>
  </w:num>
  <w:num w:numId="66" w16cid:durableId="797647915">
    <w:abstractNumId w:val="248"/>
  </w:num>
  <w:num w:numId="67" w16cid:durableId="404767805">
    <w:abstractNumId w:val="574"/>
  </w:num>
  <w:num w:numId="68" w16cid:durableId="37171963">
    <w:abstractNumId w:val="521"/>
  </w:num>
  <w:num w:numId="69" w16cid:durableId="188419084">
    <w:abstractNumId w:val="487"/>
  </w:num>
  <w:num w:numId="70" w16cid:durableId="1342930310">
    <w:abstractNumId w:val="477"/>
  </w:num>
  <w:num w:numId="71" w16cid:durableId="533269462">
    <w:abstractNumId w:val="423"/>
  </w:num>
  <w:num w:numId="72" w16cid:durableId="1249316511">
    <w:abstractNumId w:val="380"/>
  </w:num>
  <w:num w:numId="73" w16cid:durableId="1000697988">
    <w:abstractNumId w:val="8"/>
  </w:num>
  <w:num w:numId="74" w16cid:durableId="1592157470">
    <w:abstractNumId w:val="34"/>
  </w:num>
  <w:num w:numId="75" w16cid:durableId="1642228309">
    <w:abstractNumId w:val="549"/>
  </w:num>
  <w:num w:numId="76" w16cid:durableId="428545327">
    <w:abstractNumId w:val="169"/>
  </w:num>
  <w:num w:numId="77" w16cid:durableId="567881685">
    <w:abstractNumId w:val="163"/>
  </w:num>
  <w:num w:numId="78" w16cid:durableId="1097209308">
    <w:abstractNumId w:val="506"/>
  </w:num>
  <w:num w:numId="79" w16cid:durableId="562566100">
    <w:abstractNumId w:val="177"/>
  </w:num>
  <w:num w:numId="80" w16cid:durableId="1247377788">
    <w:abstractNumId w:val="252"/>
  </w:num>
  <w:num w:numId="81" w16cid:durableId="1961253683">
    <w:abstractNumId w:val="184"/>
  </w:num>
  <w:num w:numId="82" w16cid:durableId="875043942">
    <w:abstractNumId w:val="527"/>
  </w:num>
  <w:num w:numId="83" w16cid:durableId="995642615">
    <w:abstractNumId w:val="491"/>
  </w:num>
  <w:num w:numId="84" w16cid:durableId="198934249">
    <w:abstractNumId w:val="50"/>
  </w:num>
  <w:num w:numId="85" w16cid:durableId="174198433">
    <w:abstractNumId w:val="579"/>
  </w:num>
  <w:num w:numId="86" w16cid:durableId="1811436055">
    <w:abstractNumId w:val="0"/>
  </w:num>
  <w:num w:numId="87" w16cid:durableId="1345286065">
    <w:abstractNumId w:val="241"/>
  </w:num>
  <w:num w:numId="88" w16cid:durableId="711734455">
    <w:abstractNumId w:val="139"/>
  </w:num>
  <w:num w:numId="89" w16cid:durableId="691298078">
    <w:abstractNumId w:val="253"/>
  </w:num>
  <w:num w:numId="90" w16cid:durableId="346634946">
    <w:abstractNumId w:val="393"/>
  </w:num>
  <w:num w:numId="91" w16cid:durableId="238712167">
    <w:abstractNumId w:val="410"/>
  </w:num>
  <w:num w:numId="92" w16cid:durableId="90250286">
    <w:abstractNumId w:val="255"/>
  </w:num>
  <w:num w:numId="93" w16cid:durableId="1399205998">
    <w:abstractNumId w:val="429"/>
  </w:num>
  <w:num w:numId="94" w16cid:durableId="623854175">
    <w:abstractNumId w:val="31"/>
  </w:num>
  <w:num w:numId="95" w16cid:durableId="280890302">
    <w:abstractNumId w:val="272"/>
  </w:num>
  <w:num w:numId="96" w16cid:durableId="935139654">
    <w:abstractNumId w:val="405"/>
  </w:num>
  <w:num w:numId="97" w16cid:durableId="825172094">
    <w:abstractNumId w:val="142"/>
  </w:num>
  <w:num w:numId="98" w16cid:durableId="1387800850">
    <w:abstractNumId w:val="291"/>
  </w:num>
  <w:num w:numId="99" w16cid:durableId="1711033499">
    <w:abstractNumId w:val="439"/>
  </w:num>
  <w:num w:numId="100" w16cid:durableId="807867871">
    <w:abstractNumId w:val="130"/>
  </w:num>
  <w:num w:numId="101" w16cid:durableId="488862818">
    <w:abstractNumId w:val="244"/>
  </w:num>
  <w:num w:numId="102" w16cid:durableId="1470246686">
    <w:abstractNumId w:val="399"/>
  </w:num>
  <w:num w:numId="103" w16cid:durableId="1209489424">
    <w:abstractNumId w:val="364"/>
  </w:num>
  <w:num w:numId="104" w16cid:durableId="516964344">
    <w:abstractNumId w:val="28"/>
  </w:num>
  <w:num w:numId="105" w16cid:durableId="1996060484">
    <w:abstractNumId w:val="104"/>
  </w:num>
  <w:num w:numId="106" w16cid:durableId="457988413">
    <w:abstractNumId w:val="213"/>
  </w:num>
  <w:num w:numId="107" w16cid:durableId="304313980">
    <w:abstractNumId w:val="495"/>
  </w:num>
  <w:num w:numId="108" w16cid:durableId="67075911">
    <w:abstractNumId w:val="361"/>
  </w:num>
  <w:num w:numId="109" w16cid:durableId="1207568328">
    <w:abstractNumId w:val="218"/>
  </w:num>
  <w:num w:numId="110" w16cid:durableId="1824733860">
    <w:abstractNumId w:val="242"/>
  </w:num>
  <w:num w:numId="111" w16cid:durableId="1229070311">
    <w:abstractNumId w:val="572"/>
  </w:num>
  <w:num w:numId="112" w16cid:durableId="1309280535">
    <w:abstractNumId w:val="453"/>
  </w:num>
  <w:num w:numId="113" w16cid:durableId="1469710358">
    <w:abstractNumId w:val="601"/>
  </w:num>
  <w:num w:numId="114" w16cid:durableId="1567300178">
    <w:abstractNumId w:val="13"/>
  </w:num>
  <w:num w:numId="115" w16cid:durableId="44061788">
    <w:abstractNumId w:val="280"/>
  </w:num>
  <w:num w:numId="116" w16cid:durableId="682366904">
    <w:abstractNumId w:val="165"/>
  </w:num>
  <w:num w:numId="117" w16cid:durableId="464394147">
    <w:abstractNumId w:val="539"/>
  </w:num>
  <w:num w:numId="118" w16cid:durableId="1111124671">
    <w:abstractNumId w:val="576"/>
  </w:num>
  <w:num w:numId="119" w16cid:durableId="1674457522">
    <w:abstractNumId w:val="259"/>
  </w:num>
  <w:num w:numId="120" w16cid:durableId="1345399900">
    <w:abstractNumId w:val="281"/>
  </w:num>
  <w:num w:numId="121" w16cid:durableId="805703445">
    <w:abstractNumId w:val="141"/>
  </w:num>
  <w:num w:numId="122" w16cid:durableId="1935284812">
    <w:abstractNumId w:val="39"/>
  </w:num>
  <w:num w:numId="123" w16cid:durableId="80182190">
    <w:abstractNumId w:val="394"/>
  </w:num>
  <w:num w:numId="124" w16cid:durableId="1024941641">
    <w:abstractNumId w:val="166"/>
  </w:num>
  <w:num w:numId="125" w16cid:durableId="323901516">
    <w:abstractNumId w:val="29"/>
  </w:num>
  <w:num w:numId="126" w16cid:durableId="1356539344">
    <w:abstractNumId w:val="284"/>
  </w:num>
  <w:num w:numId="127" w16cid:durableId="289358581">
    <w:abstractNumId w:val="265"/>
  </w:num>
  <w:num w:numId="128" w16cid:durableId="870609663">
    <w:abstractNumId w:val="170"/>
  </w:num>
  <w:num w:numId="129" w16cid:durableId="1504930694">
    <w:abstractNumId w:val="103"/>
  </w:num>
  <w:num w:numId="130" w16cid:durableId="1209104812">
    <w:abstractNumId w:val="249"/>
  </w:num>
  <w:num w:numId="131" w16cid:durableId="744109684">
    <w:abstractNumId w:val="247"/>
  </w:num>
  <w:num w:numId="132" w16cid:durableId="2133860795">
    <w:abstractNumId w:val="140"/>
  </w:num>
  <w:num w:numId="133" w16cid:durableId="329216207">
    <w:abstractNumId w:val="547"/>
  </w:num>
  <w:num w:numId="134" w16cid:durableId="914587260">
    <w:abstractNumId w:val="158"/>
  </w:num>
  <w:num w:numId="135" w16cid:durableId="855534961">
    <w:abstractNumId w:val="517"/>
  </w:num>
  <w:num w:numId="136" w16cid:durableId="2092308306">
    <w:abstractNumId w:val="535"/>
  </w:num>
  <w:num w:numId="137" w16cid:durableId="1879008429">
    <w:abstractNumId w:val="136"/>
  </w:num>
  <w:num w:numId="138" w16cid:durableId="1509443958">
    <w:abstractNumId w:val="107"/>
  </w:num>
  <w:num w:numId="139" w16cid:durableId="1135412114">
    <w:abstractNumId w:val="271"/>
  </w:num>
  <w:num w:numId="140" w16cid:durableId="2100981245">
    <w:abstractNumId w:val="296"/>
  </w:num>
  <w:num w:numId="141" w16cid:durableId="294407689">
    <w:abstractNumId w:val="109"/>
  </w:num>
  <w:num w:numId="142" w16cid:durableId="1637447513">
    <w:abstractNumId w:val="115"/>
  </w:num>
  <w:num w:numId="143" w16cid:durableId="2102791743">
    <w:abstractNumId w:val="200"/>
  </w:num>
  <w:num w:numId="144" w16cid:durableId="2058845936">
    <w:abstractNumId w:val="445"/>
  </w:num>
  <w:num w:numId="145" w16cid:durableId="384836329">
    <w:abstractNumId w:val="153"/>
  </w:num>
  <w:num w:numId="146" w16cid:durableId="1046753646">
    <w:abstractNumId w:val="85"/>
  </w:num>
  <w:num w:numId="147" w16cid:durableId="714541941">
    <w:abstractNumId w:val="459"/>
  </w:num>
  <w:num w:numId="148" w16cid:durableId="22020952">
    <w:abstractNumId w:val="323"/>
  </w:num>
  <w:num w:numId="149" w16cid:durableId="394478229">
    <w:abstractNumId w:val="442"/>
  </w:num>
  <w:num w:numId="150" w16cid:durableId="2083983415">
    <w:abstractNumId w:val="411"/>
  </w:num>
  <w:num w:numId="151" w16cid:durableId="336739210">
    <w:abstractNumId w:val="422"/>
  </w:num>
  <w:num w:numId="152" w16cid:durableId="2073114122">
    <w:abstractNumId w:val="486"/>
  </w:num>
  <w:num w:numId="153" w16cid:durableId="633489943">
    <w:abstractNumId w:val="96"/>
  </w:num>
  <w:num w:numId="154" w16cid:durableId="530186456">
    <w:abstractNumId w:val="44"/>
  </w:num>
  <w:num w:numId="155" w16cid:durableId="759907645">
    <w:abstractNumId w:val="560"/>
  </w:num>
  <w:num w:numId="156" w16cid:durableId="323626345">
    <w:abstractNumId w:val="485"/>
  </w:num>
  <w:num w:numId="157" w16cid:durableId="1919746639">
    <w:abstractNumId w:val="312"/>
  </w:num>
  <w:num w:numId="158" w16cid:durableId="675310403">
    <w:abstractNumId w:val="318"/>
  </w:num>
  <w:num w:numId="159" w16cid:durableId="980184966">
    <w:abstractNumId w:val="210"/>
  </w:num>
  <w:num w:numId="160" w16cid:durableId="1155418512">
    <w:abstractNumId w:val="401"/>
  </w:num>
  <w:num w:numId="161" w16cid:durableId="310719611">
    <w:abstractNumId w:val="79"/>
  </w:num>
  <w:num w:numId="162" w16cid:durableId="104276047">
    <w:abstractNumId w:val="273"/>
  </w:num>
  <w:num w:numId="163" w16cid:durableId="497579159">
    <w:abstractNumId w:val="30"/>
  </w:num>
  <w:num w:numId="164" w16cid:durableId="1915309939">
    <w:abstractNumId w:val="240"/>
  </w:num>
  <w:num w:numId="165" w16cid:durableId="620572371">
    <w:abstractNumId w:val="119"/>
  </w:num>
  <w:num w:numId="166" w16cid:durableId="432215757">
    <w:abstractNumId w:val="455"/>
  </w:num>
  <w:num w:numId="167" w16cid:durableId="1074887888">
    <w:abstractNumId w:val="189"/>
  </w:num>
  <w:num w:numId="168" w16cid:durableId="820854533">
    <w:abstractNumId w:val="11"/>
  </w:num>
  <w:num w:numId="169" w16cid:durableId="180709762">
    <w:abstractNumId w:val="310"/>
  </w:num>
  <w:num w:numId="170" w16cid:durableId="726490945">
    <w:abstractNumId w:val="243"/>
  </w:num>
  <w:num w:numId="171" w16cid:durableId="1021320218">
    <w:abstractNumId w:val="387"/>
  </w:num>
  <w:num w:numId="172" w16cid:durableId="689573401">
    <w:abstractNumId w:val="587"/>
  </w:num>
  <w:num w:numId="173" w16cid:durableId="762919519">
    <w:abstractNumId w:val="64"/>
  </w:num>
  <w:num w:numId="174" w16cid:durableId="642278618">
    <w:abstractNumId w:val="355"/>
  </w:num>
  <w:num w:numId="175" w16cid:durableId="1858080733">
    <w:abstractNumId w:val="157"/>
  </w:num>
  <w:num w:numId="176" w16cid:durableId="40906312">
    <w:abstractNumId w:val="37"/>
  </w:num>
  <w:num w:numId="177" w16cid:durableId="1335915572">
    <w:abstractNumId w:val="484"/>
  </w:num>
  <w:num w:numId="178" w16cid:durableId="500386881">
    <w:abstractNumId w:val="246"/>
  </w:num>
  <w:num w:numId="179" w16cid:durableId="1655451344">
    <w:abstractNumId w:val="518"/>
  </w:num>
  <w:num w:numId="180" w16cid:durableId="961037571">
    <w:abstractNumId w:val="329"/>
  </w:num>
  <w:num w:numId="181" w16cid:durableId="594636224">
    <w:abstractNumId w:val="193"/>
  </w:num>
  <w:num w:numId="182" w16cid:durableId="1321890237">
    <w:abstractNumId w:val="256"/>
  </w:num>
  <w:num w:numId="183" w16cid:durableId="236745863">
    <w:abstractNumId w:val="160"/>
  </w:num>
  <w:num w:numId="184" w16cid:durableId="1484854441">
    <w:abstractNumId w:val="348"/>
  </w:num>
  <w:num w:numId="185" w16cid:durableId="1980719560">
    <w:abstractNumId w:val="12"/>
  </w:num>
  <w:num w:numId="186" w16cid:durableId="1134642214">
    <w:abstractNumId w:val="219"/>
  </w:num>
  <w:num w:numId="187" w16cid:durableId="358548550">
    <w:abstractNumId w:val="238"/>
  </w:num>
  <w:num w:numId="188" w16cid:durableId="1336034655">
    <w:abstractNumId w:val="41"/>
  </w:num>
  <w:num w:numId="189" w16cid:durableId="1185552428">
    <w:abstractNumId w:val="526"/>
  </w:num>
  <w:num w:numId="190" w16cid:durableId="929393942">
    <w:abstractNumId w:val="69"/>
  </w:num>
  <w:num w:numId="191" w16cid:durableId="1554806814">
    <w:abstractNumId w:val="185"/>
  </w:num>
  <w:num w:numId="192" w16cid:durableId="216819639">
    <w:abstractNumId w:val="533"/>
  </w:num>
  <w:num w:numId="193" w16cid:durableId="1141386031">
    <w:abstractNumId w:val="110"/>
  </w:num>
  <w:num w:numId="194" w16cid:durableId="1456632139">
    <w:abstractNumId w:val="190"/>
  </w:num>
  <w:num w:numId="195" w16cid:durableId="1314330537">
    <w:abstractNumId w:val="23"/>
  </w:num>
  <w:num w:numId="196" w16cid:durableId="1989017804">
    <w:abstractNumId w:val="175"/>
  </w:num>
  <w:num w:numId="197" w16cid:durableId="1822959650">
    <w:abstractNumId w:val="307"/>
  </w:num>
  <w:num w:numId="198" w16cid:durableId="1258096559">
    <w:abstractNumId w:val="585"/>
  </w:num>
  <w:num w:numId="199" w16cid:durableId="1561088435">
    <w:abstractNumId w:val="480"/>
  </w:num>
  <w:num w:numId="200" w16cid:durableId="1520697619">
    <w:abstractNumId w:val="61"/>
  </w:num>
  <w:num w:numId="201" w16cid:durableId="1709641544">
    <w:abstractNumId w:val="112"/>
  </w:num>
  <w:num w:numId="202" w16cid:durableId="2002541858">
    <w:abstractNumId w:val="584"/>
  </w:num>
  <w:num w:numId="203" w16cid:durableId="226261719">
    <w:abstractNumId w:val="334"/>
  </w:num>
  <w:num w:numId="204" w16cid:durableId="10034988">
    <w:abstractNumId w:val="462"/>
  </w:num>
  <w:num w:numId="205" w16cid:durableId="1098988093">
    <w:abstractNumId w:val="357"/>
  </w:num>
  <w:num w:numId="206" w16cid:durableId="1661616601">
    <w:abstractNumId w:val="483"/>
  </w:num>
  <w:num w:numId="207" w16cid:durableId="1289431154">
    <w:abstractNumId w:val="227"/>
  </w:num>
  <w:num w:numId="208" w16cid:durableId="843938623">
    <w:abstractNumId w:val="47"/>
  </w:num>
  <w:num w:numId="209" w16cid:durableId="1935699205">
    <w:abstractNumId w:val="239"/>
  </w:num>
  <w:num w:numId="210" w16cid:durableId="1764255084">
    <w:abstractNumId w:val="217"/>
  </w:num>
  <w:num w:numId="211" w16cid:durableId="987048863">
    <w:abstractNumId w:val="320"/>
  </w:num>
  <w:num w:numId="212" w16cid:durableId="1916864457">
    <w:abstractNumId w:val="286"/>
  </w:num>
  <w:num w:numId="213" w16cid:durableId="147210551">
    <w:abstractNumId w:val="519"/>
  </w:num>
  <w:num w:numId="214" w16cid:durableId="1306621270">
    <w:abstractNumId w:val="326"/>
  </w:num>
  <w:num w:numId="215" w16cid:durableId="2060930735">
    <w:abstractNumId w:val="570"/>
  </w:num>
  <w:num w:numId="216" w16cid:durableId="1128016416">
    <w:abstractNumId w:val="474"/>
  </w:num>
  <w:num w:numId="217" w16cid:durableId="1754744920">
    <w:abstractNumId w:val="402"/>
  </w:num>
  <w:num w:numId="218" w16cid:durableId="1692300327">
    <w:abstractNumId w:val="237"/>
  </w:num>
  <w:num w:numId="219" w16cid:durableId="656374521">
    <w:abstractNumId w:val="424"/>
  </w:num>
  <w:num w:numId="220" w16cid:durableId="369837871">
    <w:abstractNumId w:val="132"/>
  </w:num>
  <w:num w:numId="221" w16cid:durableId="2139447193">
    <w:abstractNumId w:val="285"/>
  </w:num>
  <w:num w:numId="222" w16cid:durableId="1885406338">
    <w:abstractNumId w:val="575"/>
  </w:num>
  <w:num w:numId="223" w16cid:durableId="1079138391">
    <w:abstractNumId w:val="331"/>
  </w:num>
  <w:num w:numId="224" w16cid:durableId="309141250">
    <w:abstractNumId w:val="52"/>
  </w:num>
  <w:num w:numId="225" w16cid:durableId="2089425081">
    <w:abstractNumId w:val="236"/>
  </w:num>
  <w:num w:numId="226" w16cid:durableId="1250846271">
    <w:abstractNumId w:val="86"/>
  </w:num>
  <w:num w:numId="227" w16cid:durableId="1821728979">
    <w:abstractNumId w:val="282"/>
  </w:num>
  <w:num w:numId="228" w16cid:durableId="130683305">
    <w:abstractNumId w:val="294"/>
  </w:num>
  <w:num w:numId="229" w16cid:durableId="1747652826">
    <w:abstractNumId w:val="21"/>
  </w:num>
  <w:num w:numId="230" w16cid:durableId="2003043771">
    <w:abstractNumId w:val="371"/>
  </w:num>
  <w:num w:numId="231" w16cid:durableId="46343070">
    <w:abstractNumId w:val="235"/>
  </w:num>
  <w:num w:numId="232" w16cid:durableId="1601449215">
    <w:abstractNumId w:val="463"/>
  </w:num>
  <w:num w:numId="233" w16cid:durableId="1523520210">
    <w:abstractNumId w:val="428"/>
  </w:num>
  <w:num w:numId="234" w16cid:durableId="346055232">
    <w:abstractNumId w:val="59"/>
  </w:num>
  <w:num w:numId="235" w16cid:durableId="63988676">
    <w:abstractNumId w:val="45"/>
  </w:num>
  <w:num w:numId="236" w16cid:durableId="145631331">
    <w:abstractNumId w:val="148"/>
  </w:num>
  <w:num w:numId="237" w16cid:durableId="839782336">
    <w:abstractNumId w:val="524"/>
  </w:num>
  <w:num w:numId="238" w16cid:durableId="1166435977">
    <w:abstractNumId w:val="389"/>
  </w:num>
  <w:num w:numId="239" w16cid:durableId="243999682">
    <w:abstractNumId w:val="390"/>
  </w:num>
  <w:num w:numId="240" w16cid:durableId="1959990112">
    <w:abstractNumId w:val="4"/>
  </w:num>
  <w:num w:numId="241" w16cid:durableId="1481573626">
    <w:abstractNumId w:val="481"/>
  </w:num>
  <w:num w:numId="242" w16cid:durableId="1701856971">
    <w:abstractNumId w:val="120"/>
  </w:num>
  <w:num w:numId="243" w16cid:durableId="434599656">
    <w:abstractNumId w:val="40"/>
  </w:num>
  <w:num w:numId="244" w16cid:durableId="2062091080">
    <w:abstractNumId w:val="553"/>
  </w:num>
  <w:num w:numId="245" w16cid:durableId="749428273">
    <w:abstractNumId w:val="362"/>
  </w:num>
  <w:num w:numId="246" w16cid:durableId="741289967">
    <w:abstractNumId w:val="156"/>
  </w:num>
  <w:num w:numId="247" w16cid:durableId="1505514342">
    <w:abstractNumId w:val="251"/>
  </w:num>
  <w:num w:numId="248" w16cid:durableId="117914223">
    <w:abstractNumId w:val="32"/>
  </w:num>
  <w:num w:numId="249" w16cid:durableId="267927472">
    <w:abstractNumId w:val="147"/>
  </w:num>
  <w:num w:numId="250" w16cid:durableId="825167089">
    <w:abstractNumId w:val="111"/>
  </w:num>
  <w:num w:numId="251" w16cid:durableId="1188567956">
    <w:abstractNumId w:val="151"/>
  </w:num>
  <w:num w:numId="252" w16cid:durableId="1485778932">
    <w:abstractNumId w:val="180"/>
  </w:num>
  <w:num w:numId="253" w16cid:durableId="573708924">
    <w:abstractNumId w:val="38"/>
  </w:num>
  <w:num w:numId="254" w16cid:durableId="1436249137">
    <w:abstractNumId w:val="154"/>
  </w:num>
  <w:num w:numId="255" w16cid:durableId="1494030958">
    <w:abstractNumId w:val="548"/>
  </w:num>
  <w:num w:numId="256" w16cid:durableId="1234436600">
    <w:abstractNumId w:val="24"/>
  </w:num>
  <w:num w:numId="257" w16cid:durableId="532692667">
    <w:abstractNumId w:val="231"/>
  </w:num>
  <w:num w:numId="258" w16cid:durableId="427627405">
    <w:abstractNumId w:val="454"/>
  </w:num>
  <w:num w:numId="259" w16cid:durableId="831989985">
    <w:abstractNumId w:val="128"/>
  </w:num>
  <w:num w:numId="260" w16cid:durableId="1948149102">
    <w:abstractNumId w:val="123"/>
  </w:num>
  <w:num w:numId="261" w16cid:durableId="238759315">
    <w:abstractNumId w:val="101"/>
  </w:num>
  <w:num w:numId="262" w16cid:durableId="1155142416">
    <w:abstractNumId w:val="396"/>
  </w:num>
  <w:num w:numId="263" w16cid:durableId="1516386540">
    <w:abstractNumId w:val="129"/>
  </w:num>
  <w:num w:numId="264" w16cid:durableId="704714355">
    <w:abstractNumId w:val="516"/>
  </w:num>
  <w:num w:numId="265" w16cid:durableId="2040548909">
    <w:abstractNumId w:val="543"/>
  </w:num>
  <w:num w:numId="266" w16cid:durableId="358548310">
    <w:abstractNumId w:val="430"/>
  </w:num>
  <w:num w:numId="267" w16cid:durableId="137453799">
    <w:abstractNumId w:val="254"/>
  </w:num>
  <w:num w:numId="268" w16cid:durableId="774012403">
    <w:abstractNumId w:val="351"/>
  </w:num>
  <w:num w:numId="269" w16cid:durableId="471485236">
    <w:abstractNumId w:val="297"/>
  </w:num>
  <w:num w:numId="270" w16cid:durableId="388381036">
    <w:abstractNumId w:val="127"/>
  </w:num>
  <w:num w:numId="271" w16cid:durableId="997731360">
    <w:abstractNumId w:val="276"/>
  </w:num>
  <w:num w:numId="272" w16cid:durableId="1128546682">
    <w:abstractNumId w:val="573"/>
  </w:num>
  <w:num w:numId="273" w16cid:durableId="303001666">
    <w:abstractNumId w:val="550"/>
  </w:num>
  <w:num w:numId="274" w16cid:durableId="1516337588">
    <w:abstractNumId w:val="90"/>
  </w:num>
  <w:num w:numId="275" w16cid:durableId="1507403997">
    <w:abstractNumId w:val="500"/>
  </w:num>
  <w:num w:numId="276" w16cid:durableId="1851021500">
    <w:abstractNumId w:val="520"/>
  </w:num>
  <w:num w:numId="277" w16cid:durableId="186606685">
    <w:abstractNumId w:val="65"/>
  </w:num>
  <w:num w:numId="278" w16cid:durableId="1668824120">
    <w:abstractNumId w:val="525"/>
  </w:num>
  <w:num w:numId="279" w16cid:durableId="1277785041">
    <w:abstractNumId w:val="522"/>
  </w:num>
  <w:num w:numId="280" w16cid:durableId="1963338773">
    <w:abstractNumId w:val="471"/>
  </w:num>
  <w:num w:numId="281" w16cid:durableId="986781906">
    <w:abstractNumId w:val="138"/>
  </w:num>
  <w:num w:numId="282" w16cid:durableId="875582120">
    <w:abstractNumId w:val="268"/>
  </w:num>
  <w:num w:numId="283" w16cid:durableId="402602657">
    <w:abstractNumId w:val="71"/>
  </w:num>
  <w:num w:numId="284" w16cid:durableId="13965834">
    <w:abstractNumId w:val="583"/>
  </w:num>
  <w:num w:numId="285" w16cid:durableId="1303081422">
    <w:abstractNumId w:val="580"/>
  </w:num>
  <w:num w:numId="286" w16cid:durableId="504056975">
    <w:abstractNumId w:val="108"/>
  </w:num>
  <w:num w:numId="287" w16cid:durableId="1144544488">
    <w:abstractNumId w:val="173"/>
  </w:num>
  <w:num w:numId="288" w16cid:durableId="285282159">
    <w:abstractNumId w:val="98"/>
  </w:num>
  <w:num w:numId="289" w16cid:durableId="341471071">
    <w:abstractNumId w:val="592"/>
  </w:num>
  <w:num w:numId="290" w16cid:durableId="1938243958">
    <w:abstractNumId w:val="205"/>
  </w:num>
  <w:num w:numId="291" w16cid:durableId="96341086">
    <w:abstractNumId w:val="207"/>
  </w:num>
  <w:num w:numId="292" w16cid:durableId="938568287">
    <w:abstractNumId w:val="542"/>
  </w:num>
  <w:num w:numId="293" w16cid:durableId="1944531748">
    <w:abstractNumId w:val="74"/>
  </w:num>
  <w:num w:numId="294" w16cid:durableId="279915223">
    <w:abstractNumId w:val="478"/>
  </w:num>
  <w:num w:numId="295" w16cid:durableId="1509828552">
    <w:abstractNumId w:val="311"/>
  </w:num>
  <w:num w:numId="296" w16cid:durableId="485825101">
    <w:abstractNumId w:val="465"/>
  </w:num>
  <w:num w:numId="297" w16cid:durableId="907956650">
    <w:abstractNumId w:val="322"/>
  </w:num>
  <w:num w:numId="298" w16cid:durableId="1344741979">
    <w:abstractNumId w:val="385"/>
  </w:num>
  <w:num w:numId="299" w16cid:durableId="81488835">
    <w:abstractNumId w:val="420"/>
  </w:num>
  <w:num w:numId="300" w16cid:durableId="1434008691">
    <w:abstractNumId w:val="412"/>
  </w:num>
  <w:num w:numId="301" w16cid:durableId="1463305204">
    <w:abstractNumId w:val="263"/>
  </w:num>
  <w:num w:numId="302" w16cid:durableId="1212693796">
    <w:abstractNumId w:val="149"/>
  </w:num>
  <w:num w:numId="303" w16cid:durableId="1636909388">
    <w:abstractNumId w:val="532"/>
  </w:num>
  <w:num w:numId="304" w16cid:durableId="25715905">
    <w:abstractNumId w:val="146"/>
  </w:num>
  <w:num w:numId="305" w16cid:durableId="248076446">
    <w:abstractNumId w:val="566"/>
  </w:num>
  <w:num w:numId="306" w16cid:durableId="901722298">
    <w:abstractNumId w:val="42"/>
  </w:num>
  <w:num w:numId="307" w16cid:durableId="23869424">
    <w:abstractNumId w:val="352"/>
  </w:num>
  <w:num w:numId="308" w16cid:durableId="872379274">
    <w:abstractNumId w:val="266"/>
  </w:num>
  <w:num w:numId="309" w16cid:durableId="104468497">
    <w:abstractNumId w:val="78"/>
  </w:num>
  <w:num w:numId="310" w16cid:durableId="872154695">
    <w:abstractNumId w:val="186"/>
  </w:num>
  <w:num w:numId="311" w16cid:durableId="2114015875">
    <w:abstractNumId w:val="306"/>
  </w:num>
  <w:num w:numId="312" w16cid:durableId="2027709966">
    <w:abstractNumId w:val="508"/>
  </w:num>
  <w:num w:numId="313" w16cid:durableId="1302154418">
    <w:abstractNumId w:val="68"/>
  </w:num>
  <w:num w:numId="314" w16cid:durableId="431126186">
    <w:abstractNumId w:val="443"/>
  </w:num>
  <w:num w:numId="315" w16cid:durableId="1958638940">
    <w:abstractNumId w:val="159"/>
  </w:num>
  <w:num w:numId="316" w16cid:durableId="685792926">
    <w:abstractNumId w:val="496"/>
  </w:num>
  <w:num w:numId="317" w16cid:durableId="2086881164">
    <w:abstractNumId w:val="63"/>
  </w:num>
  <w:num w:numId="318" w16cid:durableId="1991517000">
    <w:abstractNumId w:val="499"/>
  </w:num>
  <w:num w:numId="319" w16cid:durableId="1888712468">
    <w:abstractNumId w:val="593"/>
  </w:num>
  <w:num w:numId="320" w16cid:durableId="1872108598">
    <w:abstractNumId w:val="398"/>
  </w:num>
  <w:num w:numId="321" w16cid:durableId="1099523637">
    <w:abstractNumId w:val="446"/>
  </w:num>
  <w:num w:numId="322" w16cid:durableId="1278954308">
    <w:abstractNumId w:val="299"/>
  </w:num>
  <w:num w:numId="323" w16cid:durableId="869878415">
    <w:abstractNumId w:val="448"/>
  </w:num>
  <w:num w:numId="324" w16cid:durableId="1172641362">
    <w:abstractNumId w:val="33"/>
  </w:num>
  <w:num w:numId="325" w16cid:durableId="1080521998">
    <w:abstractNumId w:val="1"/>
  </w:num>
  <w:num w:numId="326" w16cid:durableId="1249146527">
    <w:abstractNumId w:val="321"/>
  </w:num>
  <w:num w:numId="327" w16cid:durableId="189296049">
    <w:abstractNumId w:val="578"/>
  </w:num>
  <w:num w:numId="328" w16cid:durableId="1593932664">
    <w:abstractNumId w:val="162"/>
  </w:num>
  <w:num w:numId="329" w16cid:durableId="1305156300">
    <w:abstractNumId w:val="559"/>
  </w:num>
  <w:num w:numId="330" w16cid:durableId="1692102425">
    <w:abstractNumId w:val="225"/>
  </w:num>
  <w:num w:numId="331" w16cid:durableId="2146702445">
    <w:abstractNumId w:val="137"/>
  </w:num>
  <w:num w:numId="332" w16cid:durableId="845557508">
    <w:abstractNumId w:val="46"/>
  </w:num>
  <w:num w:numId="333" w16cid:durableId="298653284">
    <w:abstractNumId w:val="479"/>
  </w:num>
  <w:num w:numId="334" w16cid:durableId="830484906">
    <w:abstractNumId w:val="324"/>
  </w:num>
  <w:num w:numId="335" w16cid:durableId="113670462">
    <w:abstractNumId w:val="510"/>
  </w:num>
  <w:num w:numId="336" w16cid:durableId="1277831507">
    <w:abstractNumId w:val="93"/>
  </w:num>
  <w:num w:numId="337" w16cid:durableId="11881260">
    <w:abstractNumId w:val="368"/>
  </w:num>
  <w:num w:numId="338" w16cid:durableId="1904557906">
    <w:abstractNumId w:val="336"/>
  </w:num>
  <w:num w:numId="339" w16cid:durableId="1899392818">
    <w:abstractNumId w:val="513"/>
  </w:num>
  <w:num w:numId="340" w16cid:durableId="720402863">
    <w:abstractNumId w:val="416"/>
  </w:num>
  <w:num w:numId="341" w16cid:durableId="574241525">
    <w:abstractNumId w:val="305"/>
  </w:num>
  <w:num w:numId="342" w16cid:durableId="1489787488">
    <w:abstractNumId w:val="317"/>
  </w:num>
  <w:num w:numId="343" w16cid:durableId="578517241">
    <w:abstractNumId w:val="388"/>
  </w:num>
  <w:num w:numId="344" w16cid:durableId="83302612">
    <w:abstractNumId w:val="212"/>
  </w:num>
  <w:num w:numId="345" w16cid:durableId="1276673593">
    <w:abstractNumId w:val="303"/>
  </w:num>
  <w:num w:numId="346" w16cid:durableId="830485605">
    <w:abstractNumId w:val="77"/>
  </w:num>
  <w:num w:numId="347" w16cid:durableId="1511330795">
    <w:abstractNumId w:val="530"/>
  </w:num>
  <w:num w:numId="348" w16cid:durableId="1206407003">
    <w:abstractNumId w:val="81"/>
  </w:num>
  <w:num w:numId="349" w16cid:durableId="437649720">
    <w:abstractNumId w:val="441"/>
  </w:num>
  <w:num w:numId="350" w16cid:durableId="476848113">
    <w:abstractNumId w:val="492"/>
  </w:num>
  <w:num w:numId="351" w16cid:durableId="1153253905">
    <w:abstractNumId w:val="595"/>
  </w:num>
  <w:num w:numId="352" w16cid:durableId="2142570985">
    <w:abstractNumId w:val="466"/>
  </w:num>
  <w:num w:numId="353" w16cid:durableId="1589345256">
    <w:abstractNumId w:val="450"/>
  </w:num>
  <w:num w:numId="354" w16cid:durableId="1001935993">
    <w:abstractNumId w:val="181"/>
  </w:num>
  <w:num w:numId="355" w16cid:durableId="706489645">
    <w:abstractNumId w:val="546"/>
  </w:num>
  <w:num w:numId="356" w16cid:durableId="1148136236">
    <w:abstractNumId w:val="552"/>
  </w:num>
  <w:num w:numId="357" w16cid:durableId="1511065354">
    <w:abstractNumId w:val="359"/>
  </w:num>
  <w:num w:numId="358" w16cid:durableId="1242715438">
    <w:abstractNumId w:val="279"/>
  </w:num>
  <w:num w:numId="359" w16cid:durableId="1410420262">
    <w:abstractNumId w:val="435"/>
  </w:num>
  <w:num w:numId="360" w16cid:durableId="1155492700">
    <w:abstractNumId w:val="315"/>
  </w:num>
  <w:num w:numId="361" w16cid:durableId="1804228842">
    <w:abstractNumId w:val="408"/>
  </w:num>
  <w:num w:numId="362" w16cid:durableId="1894850992">
    <w:abstractNumId w:val="304"/>
  </w:num>
  <w:num w:numId="363" w16cid:durableId="13967923">
    <w:abstractNumId w:val="99"/>
  </w:num>
  <w:num w:numId="364" w16cid:durableId="1654216268">
    <w:abstractNumId w:val="295"/>
  </w:num>
  <w:num w:numId="365" w16cid:durableId="280963581">
    <w:abstractNumId w:val="561"/>
  </w:num>
  <w:num w:numId="366" w16cid:durableId="1432045597">
    <w:abstractNumId w:val="97"/>
  </w:num>
  <w:num w:numId="367" w16cid:durableId="1395353353">
    <w:abstractNumId w:val="215"/>
  </w:num>
  <w:num w:numId="368" w16cid:durableId="1386490086">
    <w:abstractNumId w:val="87"/>
  </w:num>
  <w:num w:numId="369" w16cid:durableId="1347054300">
    <w:abstractNumId w:val="440"/>
  </w:num>
  <w:num w:numId="370" w16cid:durableId="1317994831">
    <w:abstractNumId w:val="204"/>
  </w:num>
  <w:num w:numId="371" w16cid:durableId="1518930868">
    <w:abstractNumId w:val="344"/>
  </w:num>
  <w:num w:numId="372" w16cid:durableId="277680838">
    <w:abstractNumId w:val="582"/>
  </w:num>
  <w:num w:numId="373" w16cid:durableId="1088816366">
    <w:abstractNumId w:val="269"/>
  </w:num>
  <w:num w:numId="374" w16cid:durableId="1946423927">
    <w:abstractNumId w:val="314"/>
  </w:num>
  <w:num w:numId="375" w16cid:durableId="1841502398">
    <w:abstractNumId w:val="211"/>
  </w:num>
  <w:num w:numId="376" w16cid:durableId="1917131835">
    <w:abstractNumId w:val="298"/>
  </w:num>
  <w:num w:numId="377" w16cid:durableId="1879589520">
    <w:abstractNumId w:val="260"/>
  </w:num>
  <w:num w:numId="378" w16cid:durableId="827401290">
    <w:abstractNumId w:val="201"/>
  </w:num>
  <w:num w:numId="379" w16cid:durableId="864708709">
    <w:abstractNumId w:val="599"/>
  </w:num>
  <w:num w:numId="380" w16cid:durableId="2042436640">
    <w:abstractNumId w:val="339"/>
  </w:num>
  <w:num w:numId="381" w16cid:durableId="1153254016">
    <w:abstractNumId w:val="437"/>
  </w:num>
  <w:num w:numId="382" w16cid:durableId="1314947012">
    <w:abstractNumId w:val="270"/>
  </w:num>
  <w:num w:numId="383" w16cid:durableId="1021780437">
    <w:abstractNumId w:val="381"/>
  </w:num>
  <w:num w:numId="384" w16cid:durableId="947204748">
    <w:abstractNumId w:val="171"/>
  </w:num>
  <w:num w:numId="385" w16cid:durableId="1838422655">
    <w:abstractNumId w:val="528"/>
  </w:num>
  <w:num w:numId="386" w16cid:durableId="311839415">
    <w:abstractNumId w:val="373"/>
  </w:num>
  <w:num w:numId="387" w16cid:durableId="781608859">
    <w:abstractNumId w:val="43"/>
  </w:num>
  <w:num w:numId="388" w16cid:durableId="1198814501">
    <w:abstractNumId w:val="290"/>
  </w:num>
  <w:num w:numId="389" w16cid:durableId="157501448">
    <w:abstractNumId w:val="257"/>
  </w:num>
  <w:num w:numId="390" w16cid:durableId="1583904127">
    <w:abstractNumId w:val="456"/>
  </w:num>
  <w:num w:numId="391" w16cid:durableId="1361122033">
    <w:abstractNumId w:val="419"/>
  </w:num>
  <w:num w:numId="392" w16cid:durableId="1774932926">
    <w:abstractNumId w:val="493"/>
  </w:num>
  <w:num w:numId="393" w16cid:durableId="505364322">
    <w:abstractNumId w:val="493"/>
    <w:lvlOverride w:ilvl="1">
      <w:lvl w:ilvl="1">
        <w:numFmt w:val="decimal"/>
        <w:lvlText w:val="%2."/>
        <w:lvlJc w:val="left"/>
      </w:lvl>
    </w:lvlOverride>
  </w:num>
  <w:num w:numId="394" w16cid:durableId="480344696">
    <w:abstractNumId w:val="378"/>
  </w:num>
  <w:num w:numId="395" w16cid:durableId="1442601662">
    <w:abstractNumId w:val="62"/>
  </w:num>
  <w:num w:numId="396" w16cid:durableId="433594750">
    <w:abstractNumId w:val="502"/>
  </w:num>
  <w:num w:numId="397" w16cid:durableId="243564266">
    <w:abstractNumId w:val="122"/>
  </w:num>
  <w:num w:numId="398" w16cid:durableId="889922157">
    <w:abstractNumId w:val="195"/>
  </w:num>
  <w:num w:numId="399" w16cid:durableId="796145200">
    <w:abstractNumId w:val="73"/>
  </w:num>
  <w:num w:numId="400" w16cid:durableId="405690338">
    <w:abstractNumId w:val="143"/>
  </w:num>
  <w:num w:numId="401" w16cid:durableId="160899595">
    <w:abstractNumId w:val="55"/>
  </w:num>
  <w:num w:numId="402" w16cid:durableId="1706977793">
    <w:abstractNumId w:val="198"/>
  </w:num>
  <w:num w:numId="403" w16cid:durableId="1194608231">
    <w:abstractNumId w:val="168"/>
  </w:num>
  <w:num w:numId="404" w16cid:durableId="1681395320">
    <w:abstractNumId w:val="126"/>
  </w:num>
  <w:num w:numId="405" w16cid:durableId="1498035726">
    <w:abstractNumId w:val="588"/>
  </w:num>
  <w:num w:numId="406" w16cid:durableId="1365786296">
    <w:abstractNumId w:val="406"/>
  </w:num>
  <w:num w:numId="407" w16cid:durableId="1417825484">
    <w:abstractNumId w:val="567"/>
  </w:num>
  <w:num w:numId="408" w16cid:durableId="1824811412">
    <w:abstractNumId w:val="232"/>
  </w:num>
  <w:num w:numId="409" w16cid:durableId="1203247502">
    <w:abstractNumId w:val="208"/>
  </w:num>
  <w:num w:numId="410" w16cid:durableId="224219941">
    <w:abstractNumId w:val="564"/>
  </w:num>
  <w:num w:numId="411" w16cid:durableId="2112317061">
    <w:abstractNumId w:val="473"/>
  </w:num>
  <w:num w:numId="412" w16cid:durableId="433284342">
    <w:abstractNumId w:val="197"/>
  </w:num>
  <w:num w:numId="413" w16cid:durableId="1517888095">
    <w:abstractNumId w:val="338"/>
  </w:num>
  <w:num w:numId="414" w16cid:durableId="1489443191">
    <w:abstractNumId w:val="354"/>
  </w:num>
  <w:num w:numId="415" w16cid:durableId="2144350017">
    <w:abstractNumId w:val="6"/>
  </w:num>
  <w:num w:numId="416" w16cid:durableId="2056390516">
    <w:abstractNumId w:val="356"/>
  </w:num>
  <w:num w:numId="417" w16cid:durableId="1941595371">
    <w:abstractNumId w:val="349"/>
  </w:num>
  <w:num w:numId="418" w16cid:durableId="1028724588">
    <w:abstractNumId w:val="221"/>
  </w:num>
  <w:num w:numId="419" w16cid:durableId="569465271">
    <w:abstractNumId w:val="26"/>
  </w:num>
  <w:num w:numId="420" w16cid:durableId="2033991322">
    <w:abstractNumId w:val="382"/>
  </w:num>
  <w:num w:numId="421" w16cid:durableId="1785465678">
    <w:abstractNumId w:val="545"/>
  </w:num>
  <w:num w:numId="422" w16cid:durableId="147940156">
    <w:abstractNumId w:val="292"/>
  </w:num>
  <w:num w:numId="423" w16cid:durableId="1155754733">
    <w:abstractNumId w:val="464"/>
  </w:num>
  <w:num w:numId="424" w16cid:durableId="1927349011">
    <w:abstractNumId w:val="134"/>
  </w:num>
  <w:num w:numId="425" w16cid:durableId="1663896279">
    <w:abstractNumId w:val="83"/>
  </w:num>
  <w:num w:numId="426" w16cid:durableId="1093866746">
    <w:abstractNumId w:val="597"/>
  </w:num>
  <w:num w:numId="427" w16cid:durableId="1634024960">
    <w:abstractNumId w:val="340"/>
  </w:num>
  <w:num w:numId="428" w16cid:durableId="1447502703">
    <w:abstractNumId w:val="209"/>
  </w:num>
  <w:num w:numId="429" w16cid:durableId="338122600">
    <w:abstractNumId w:val="27"/>
  </w:num>
  <w:num w:numId="430" w16cid:durableId="1353995815">
    <w:abstractNumId w:val="384"/>
  </w:num>
  <w:num w:numId="431" w16cid:durableId="60713023">
    <w:abstractNumId w:val="563"/>
  </w:num>
  <w:num w:numId="432" w16cid:durableId="1301692416">
    <w:abstractNumId w:val="274"/>
  </w:num>
  <w:num w:numId="433" w16cid:durableId="970018650">
    <w:abstractNumId w:val="223"/>
  </w:num>
  <w:num w:numId="434" w16cid:durableId="1431780633">
    <w:abstractNumId w:val="178"/>
  </w:num>
  <w:num w:numId="435" w16cid:durableId="123619724">
    <w:abstractNumId w:val="25"/>
  </w:num>
  <w:num w:numId="436" w16cid:durableId="497775150">
    <w:abstractNumId w:val="105"/>
  </w:num>
  <w:num w:numId="437" w16cid:durableId="1849130643">
    <w:abstractNumId w:val="418"/>
  </w:num>
  <w:num w:numId="438" w16cid:durableId="1116949527">
    <w:abstractNumId w:val="202"/>
  </w:num>
  <w:num w:numId="439" w16cid:durableId="829834888">
    <w:abstractNumId w:val="421"/>
  </w:num>
  <w:num w:numId="440" w16cid:durableId="1450509601">
    <w:abstractNumId w:val="91"/>
  </w:num>
  <w:num w:numId="441" w16cid:durableId="1501577396">
    <w:abstractNumId w:val="70"/>
  </w:num>
  <w:num w:numId="442" w16cid:durableId="2009290945">
    <w:abstractNumId w:val="100"/>
  </w:num>
  <w:num w:numId="443" w16cid:durableId="897010544">
    <w:abstractNumId w:val="476"/>
  </w:num>
  <w:num w:numId="444" w16cid:durableId="112984378">
    <w:abstractNumId w:val="447"/>
  </w:num>
  <w:num w:numId="445" w16cid:durableId="1320117593">
    <w:abstractNumId w:val="467"/>
  </w:num>
  <w:num w:numId="446" w16cid:durableId="721752950">
    <w:abstractNumId w:val="67"/>
  </w:num>
  <w:num w:numId="447" w16cid:durableId="890311690">
    <w:abstractNumId w:val="427"/>
  </w:num>
  <w:num w:numId="448" w16cid:durableId="1853186256">
    <w:abstractNumId w:val="350"/>
  </w:num>
  <w:num w:numId="449" w16cid:durableId="254167731">
    <w:abstractNumId w:val="372"/>
  </w:num>
  <w:num w:numId="450" w16cid:durableId="1822767581">
    <w:abstractNumId w:val="172"/>
  </w:num>
  <w:num w:numId="451" w16cid:durableId="1530487383">
    <w:abstractNumId w:val="596"/>
  </w:num>
  <w:num w:numId="452" w16cid:durableId="1134297761">
    <w:abstractNumId w:val="95"/>
  </w:num>
  <w:num w:numId="453" w16cid:durableId="452361372">
    <w:abstractNumId w:val="345"/>
  </w:num>
  <w:num w:numId="454" w16cid:durableId="1705599621">
    <w:abstractNumId w:val="413"/>
  </w:num>
  <w:num w:numId="455" w16cid:durableId="161816597">
    <w:abstractNumId w:val="556"/>
  </w:num>
  <w:num w:numId="456" w16cid:durableId="595359878">
    <w:abstractNumId w:val="192"/>
  </w:num>
  <w:num w:numId="457" w16cid:durableId="747192567">
    <w:abstractNumId w:val="229"/>
  </w:num>
  <w:num w:numId="458" w16cid:durableId="128474565">
    <w:abstractNumId w:val="509"/>
  </w:num>
  <w:num w:numId="459" w16cid:durableId="1546336477">
    <w:abstractNumId w:val="226"/>
  </w:num>
  <w:num w:numId="460" w16cid:durableId="84808818">
    <w:abstractNumId w:val="523"/>
  </w:num>
  <w:num w:numId="461" w16cid:durableId="1825317781">
    <w:abstractNumId w:val="342"/>
  </w:num>
  <w:num w:numId="462" w16cid:durableId="1546792468">
    <w:abstractNumId w:val="554"/>
  </w:num>
  <w:num w:numId="463" w16cid:durableId="319117255">
    <w:abstractNumId w:val="540"/>
  </w:num>
  <w:num w:numId="464" w16cid:durableId="304242758">
    <w:abstractNumId w:val="150"/>
  </w:num>
  <w:num w:numId="465" w16cid:durableId="1675254704">
    <w:abstractNumId w:val="366"/>
  </w:num>
  <w:num w:numId="466" w16cid:durableId="224994044">
    <w:abstractNumId w:val="403"/>
  </w:num>
  <w:num w:numId="467" w16cid:durableId="1448085646">
    <w:abstractNumId w:val="504"/>
  </w:num>
  <w:num w:numId="468" w16cid:durableId="1720278735">
    <w:abstractNumId w:val="538"/>
  </w:num>
  <w:num w:numId="469" w16cid:durableId="794450901">
    <w:abstractNumId w:val="106"/>
  </w:num>
  <w:num w:numId="470" w16cid:durableId="2093811754">
    <w:abstractNumId w:val="407"/>
  </w:num>
  <w:num w:numId="471" w16cid:durableId="933125336">
    <w:abstractNumId w:val="536"/>
  </w:num>
  <w:num w:numId="472" w16cid:durableId="1780635291">
    <w:abstractNumId w:val="15"/>
  </w:num>
  <w:num w:numId="473" w16cid:durableId="596325373">
    <w:abstractNumId w:val="49"/>
  </w:num>
  <w:num w:numId="474" w16cid:durableId="576742471">
    <w:abstractNumId w:val="144"/>
  </w:num>
  <w:num w:numId="475" w16cid:durableId="1659841017">
    <w:abstractNumId w:val="512"/>
  </w:num>
  <w:num w:numId="476" w16cid:durableId="1238713579">
    <w:abstractNumId w:val="488"/>
  </w:num>
  <w:num w:numId="477" w16cid:durableId="1153831101">
    <w:abstractNumId w:val="376"/>
  </w:num>
  <w:num w:numId="478" w16cid:durableId="154802943">
    <w:abstractNumId w:val="415"/>
  </w:num>
  <w:num w:numId="479" w16cid:durableId="1815413988">
    <w:abstractNumId w:val="470"/>
  </w:num>
  <w:num w:numId="480" w16cid:durableId="1375545563">
    <w:abstractNumId w:val="568"/>
  </w:num>
  <w:num w:numId="481" w16cid:durableId="1227254146">
    <w:abstractNumId w:val="490"/>
  </w:num>
  <w:num w:numId="482" w16cid:durableId="938216791">
    <w:abstractNumId w:val="531"/>
  </w:num>
  <w:num w:numId="483" w16cid:durableId="1617248994">
    <w:abstractNumId w:val="135"/>
  </w:num>
  <w:num w:numId="484" w16cid:durableId="45685760">
    <w:abstractNumId w:val="316"/>
  </w:num>
  <w:num w:numId="485" w16cid:durableId="445083130">
    <w:abstractNumId w:val="482"/>
  </w:num>
  <w:num w:numId="486" w16cid:durableId="395517199">
    <w:abstractNumId w:val="89"/>
  </w:num>
  <w:num w:numId="487" w16cid:durableId="1173376126">
    <w:abstractNumId w:val="367"/>
  </w:num>
  <w:num w:numId="488" w16cid:durableId="450711126">
    <w:abstractNumId w:val="88"/>
  </w:num>
  <w:num w:numId="489" w16cid:durableId="638150352">
    <w:abstractNumId w:val="469"/>
  </w:num>
  <w:num w:numId="490" w16cid:durableId="913861300">
    <w:abstractNumId w:val="330"/>
  </w:num>
  <w:num w:numId="491" w16cid:durableId="1577325308">
    <w:abstractNumId w:val="375"/>
  </w:num>
  <w:num w:numId="492" w16cid:durableId="671879737">
    <w:abstractNumId w:val="155"/>
  </w:num>
  <w:num w:numId="493" w16cid:durableId="1977443095">
    <w:abstractNumId w:val="203"/>
  </w:num>
  <w:num w:numId="494" w16cid:durableId="14118357">
    <w:abstractNumId w:val="337"/>
  </w:num>
  <w:num w:numId="495" w16cid:durableId="1660503489">
    <w:abstractNumId w:val="451"/>
  </w:num>
  <w:num w:numId="496" w16cid:durableId="49232569">
    <w:abstractNumId w:val="224"/>
  </w:num>
  <w:num w:numId="497" w16cid:durableId="794517706">
    <w:abstractNumId w:val="511"/>
  </w:num>
  <w:num w:numId="498" w16cid:durableId="1001203673">
    <w:abstractNumId w:val="449"/>
  </w:num>
  <w:num w:numId="499" w16cid:durableId="1962614758">
    <w:abstractNumId w:val="607"/>
  </w:num>
  <w:num w:numId="500" w16cid:durableId="124809838">
    <w:abstractNumId w:val="261"/>
  </w:num>
  <w:num w:numId="501" w16cid:durableId="1113020216">
    <w:abstractNumId w:val="267"/>
  </w:num>
  <w:num w:numId="502" w16cid:durableId="938375061">
    <w:abstractNumId w:val="489"/>
  </w:num>
  <w:num w:numId="503" w16cid:durableId="2106613895">
    <w:abstractNumId w:val="438"/>
  </w:num>
  <w:num w:numId="504" w16cid:durableId="1740981644">
    <w:abstractNumId w:val="436"/>
  </w:num>
  <w:num w:numId="505" w16cid:durableId="130562087">
    <w:abstractNumId w:val="125"/>
  </w:num>
  <w:num w:numId="506" w16cid:durableId="702900597">
    <w:abstractNumId w:val="472"/>
  </w:num>
  <w:num w:numId="507" w16cid:durableId="866648495">
    <w:abstractNumId w:val="558"/>
  </w:num>
  <w:num w:numId="508" w16cid:durableId="1338800897">
    <w:abstractNumId w:val="358"/>
  </w:num>
  <w:num w:numId="509" w16cid:durableId="1104807692">
    <w:abstractNumId w:val="283"/>
  </w:num>
  <w:num w:numId="510" w16cid:durableId="243496739">
    <w:abstractNumId w:val="16"/>
  </w:num>
  <w:num w:numId="511" w16cid:durableId="156767948">
    <w:abstractNumId w:val="346"/>
  </w:num>
  <w:num w:numId="512" w16cid:durableId="43722728">
    <w:abstractNumId w:val="264"/>
  </w:num>
  <w:num w:numId="513" w16cid:durableId="1279684896">
    <w:abstractNumId w:val="117"/>
  </w:num>
  <w:num w:numId="514" w16cid:durableId="331874474">
    <w:abstractNumId w:val="233"/>
  </w:num>
  <w:num w:numId="515" w16cid:durableId="947082738">
    <w:abstractNumId w:val="121"/>
  </w:num>
  <w:num w:numId="516" w16cid:durableId="1176261740">
    <w:abstractNumId w:val="605"/>
  </w:num>
  <w:num w:numId="517" w16cid:durableId="64762716">
    <w:abstractNumId w:val="10"/>
  </w:num>
  <w:num w:numId="518" w16cid:durableId="2144079125">
    <w:abstractNumId w:val="35"/>
  </w:num>
  <w:num w:numId="519" w16cid:durableId="1956860426">
    <w:abstractNumId w:val="18"/>
  </w:num>
  <w:num w:numId="520" w16cid:durableId="251398004">
    <w:abstractNumId w:val="167"/>
  </w:num>
  <w:num w:numId="521" w16cid:durableId="981615170">
    <w:abstractNumId w:val="133"/>
  </w:num>
  <w:num w:numId="522" w16cid:durableId="236786155">
    <w:abstractNumId w:val="80"/>
  </w:num>
  <w:num w:numId="523" w16cid:durableId="1552886148">
    <w:abstractNumId w:val="164"/>
  </w:num>
  <w:num w:numId="524" w16cid:durableId="1298754307">
    <w:abstractNumId w:val="431"/>
  </w:num>
  <w:num w:numId="525" w16cid:durableId="51468581">
    <w:abstractNumId w:val="277"/>
  </w:num>
  <w:num w:numId="526" w16cid:durableId="882013159">
    <w:abstractNumId w:val="565"/>
  </w:num>
  <w:num w:numId="527" w16cid:durableId="1681157515">
    <w:abstractNumId w:val="379"/>
  </w:num>
  <w:num w:numId="528" w16cid:durableId="709958405">
    <w:abstractNumId w:val="468"/>
  </w:num>
  <w:num w:numId="529" w16cid:durableId="1040544807">
    <w:abstractNumId w:val="551"/>
  </w:num>
  <w:num w:numId="530" w16cid:durableId="2096004808">
    <w:abstractNumId w:val="214"/>
  </w:num>
  <w:num w:numId="531" w16cid:durableId="431828546">
    <w:abstractNumId w:val="118"/>
  </w:num>
  <w:num w:numId="532" w16cid:durableId="1352101651">
    <w:abstractNumId w:val="475"/>
  </w:num>
  <w:num w:numId="533" w16cid:durableId="952859418">
    <w:abstractNumId w:val="333"/>
  </w:num>
  <w:num w:numId="534" w16cid:durableId="455103865">
    <w:abstractNumId w:val="302"/>
  </w:num>
  <w:num w:numId="535" w16cid:durableId="849224969">
    <w:abstractNumId w:val="503"/>
  </w:num>
  <w:num w:numId="536" w16cid:durableId="596445293">
    <w:abstractNumId w:val="392"/>
  </w:num>
  <w:num w:numId="537" w16cid:durableId="2051763052">
    <w:abstractNumId w:val="395"/>
  </w:num>
  <w:num w:numId="538" w16cid:durableId="985936650">
    <w:abstractNumId w:val="341"/>
  </w:num>
  <w:num w:numId="539" w16cid:durableId="1430734928">
    <w:abstractNumId w:val="586"/>
  </w:num>
  <w:num w:numId="540" w16cid:durableId="180631154">
    <w:abstractNumId w:val="409"/>
  </w:num>
  <w:num w:numId="541" w16cid:durableId="945966634">
    <w:abstractNumId w:val="365"/>
  </w:num>
  <w:num w:numId="542" w16cid:durableId="419760633">
    <w:abstractNumId w:val="293"/>
  </w:num>
  <w:num w:numId="543" w16cid:durableId="817382966">
    <w:abstractNumId w:val="275"/>
  </w:num>
  <w:num w:numId="544" w16cid:durableId="603074784">
    <w:abstractNumId w:val="335"/>
  </w:num>
  <w:num w:numId="545" w16cid:durableId="1724325583">
    <w:abstractNumId w:val="176"/>
  </w:num>
  <w:num w:numId="546" w16cid:durableId="1136214480">
    <w:abstractNumId w:val="22"/>
  </w:num>
  <w:num w:numId="547" w16cid:durableId="1185443575">
    <w:abstractNumId w:val="113"/>
  </w:num>
  <w:num w:numId="548" w16cid:durableId="1723092201">
    <w:abstractNumId w:val="369"/>
  </w:num>
  <w:num w:numId="549" w16cid:durableId="982663179">
    <w:abstractNumId w:val="313"/>
  </w:num>
  <w:num w:numId="550" w16cid:durableId="1488859519">
    <w:abstractNumId w:val="343"/>
  </w:num>
  <w:num w:numId="551" w16cid:durableId="395057177">
    <w:abstractNumId w:val="54"/>
  </w:num>
  <w:num w:numId="552" w16cid:durableId="1094591282">
    <w:abstractNumId w:val="17"/>
  </w:num>
  <w:num w:numId="553" w16cid:durableId="737093421">
    <w:abstractNumId w:val="537"/>
  </w:num>
  <w:num w:numId="554" w16cid:durableId="854460419">
    <w:abstractNumId w:val="36"/>
  </w:num>
  <w:num w:numId="555" w16cid:durableId="1369529994">
    <w:abstractNumId w:val="131"/>
  </w:num>
  <w:num w:numId="556" w16cid:durableId="73666736">
    <w:abstractNumId w:val="426"/>
  </w:num>
  <w:num w:numId="557" w16cid:durableId="2011594278">
    <w:abstractNumId w:val="383"/>
  </w:num>
  <w:num w:numId="558" w16cid:durableId="1094979805">
    <w:abstractNumId w:val="57"/>
  </w:num>
  <w:num w:numId="559" w16cid:durableId="300692600">
    <w:abstractNumId w:val="309"/>
  </w:num>
  <w:num w:numId="560" w16cid:durableId="1668556668">
    <w:abstractNumId w:val="194"/>
  </w:num>
  <w:num w:numId="561" w16cid:durableId="1989549305">
    <w:abstractNumId w:val="245"/>
  </w:num>
  <w:num w:numId="562" w16cid:durableId="127015159">
    <w:abstractNumId w:val="404"/>
  </w:num>
  <w:num w:numId="563" w16cid:durableId="735707924">
    <w:abstractNumId w:val="347"/>
  </w:num>
  <w:num w:numId="564" w16cid:durableId="1968269998">
    <w:abstractNumId w:val="51"/>
  </w:num>
  <w:num w:numId="565" w16cid:durableId="1078402120">
    <w:abstractNumId w:val="82"/>
  </w:num>
  <w:num w:numId="566" w16cid:durableId="2000185325">
    <w:abstractNumId w:val="594"/>
  </w:num>
  <w:num w:numId="567" w16cid:durableId="1042482071">
    <w:abstractNumId w:val="3"/>
  </w:num>
  <w:num w:numId="568" w16cid:durableId="50203382">
    <w:abstractNumId w:val="152"/>
  </w:num>
  <w:num w:numId="569" w16cid:durableId="477652459">
    <w:abstractNumId w:val="19"/>
  </w:num>
  <w:num w:numId="570" w16cid:durableId="1849831834">
    <w:abstractNumId w:val="332"/>
  </w:num>
  <w:num w:numId="571" w16cid:durableId="1401177139">
    <w:abstractNumId w:val="598"/>
  </w:num>
  <w:num w:numId="572" w16cid:durableId="2007245035">
    <w:abstractNumId w:val="58"/>
  </w:num>
  <w:num w:numId="573" w16cid:durableId="1263682299">
    <w:abstractNumId w:val="188"/>
  </w:num>
  <w:num w:numId="574" w16cid:durableId="109012082">
    <w:abstractNumId w:val="199"/>
  </w:num>
  <w:num w:numId="575" w16cid:durableId="1366371050">
    <w:abstractNumId w:val="216"/>
  </w:num>
  <w:num w:numId="576" w16cid:durableId="919565317">
    <w:abstractNumId w:val="328"/>
  </w:num>
  <w:num w:numId="577" w16cid:durableId="1172640798">
    <w:abstractNumId w:val="76"/>
  </w:num>
  <w:num w:numId="578" w16cid:durableId="2003968479">
    <w:abstractNumId w:val="222"/>
  </w:num>
  <w:num w:numId="579" w16cid:durableId="699666861">
    <w:abstractNumId w:val="434"/>
  </w:num>
  <w:num w:numId="580" w16cid:durableId="112598983">
    <w:abstractNumId w:val="374"/>
  </w:num>
  <w:num w:numId="581" w16cid:durableId="1128209437">
    <w:abstractNumId w:val="230"/>
  </w:num>
  <w:num w:numId="582" w16cid:durableId="1255284489">
    <w:abstractNumId w:val="56"/>
  </w:num>
  <w:num w:numId="583" w16cid:durableId="989292543">
    <w:abstractNumId w:val="262"/>
  </w:num>
  <w:num w:numId="584" w16cid:durableId="914702460">
    <w:abstractNumId w:val="234"/>
  </w:num>
  <w:num w:numId="585" w16cid:durableId="1194077040">
    <w:abstractNumId w:val="287"/>
  </w:num>
  <w:num w:numId="586" w16cid:durableId="76370295">
    <w:abstractNumId w:val="555"/>
  </w:num>
  <w:num w:numId="587" w16cid:durableId="100154540">
    <w:abstractNumId w:val="514"/>
  </w:num>
  <w:num w:numId="588" w16cid:durableId="793594633">
    <w:abstractNumId w:val="360"/>
  </w:num>
  <w:num w:numId="589" w16cid:durableId="35545130">
    <w:abstractNumId w:val="220"/>
  </w:num>
  <w:num w:numId="590" w16cid:durableId="920990009">
    <w:abstractNumId w:val="94"/>
  </w:num>
  <w:num w:numId="591" w16cid:durableId="22563285">
    <w:abstractNumId w:val="250"/>
  </w:num>
  <w:num w:numId="592" w16cid:durableId="1485203316">
    <w:abstractNumId w:val="206"/>
  </w:num>
  <w:num w:numId="593" w16cid:durableId="557786905">
    <w:abstractNumId w:val="183"/>
  </w:num>
  <w:num w:numId="594" w16cid:durableId="768549837">
    <w:abstractNumId w:val="179"/>
  </w:num>
  <w:num w:numId="595" w16cid:durableId="599265388">
    <w:abstractNumId w:val="182"/>
  </w:num>
  <w:num w:numId="596" w16cid:durableId="289362715">
    <w:abstractNumId w:val="505"/>
  </w:num>
  <w:num w:numId="597" w16cid:durableId="1536648902">
    <w:abstractNumId w:val="606"/>
  </w:num>
  <w:num w:numId="598" w16cid:durableId="258561659">
    <w:abstractNumId w:val="301"/>
  </w:num>
  <w:num w:numId="599" w16cid:durableId="773063315">
    <w:abstractNumId w:val="603"/>
  </w:num>
  <w:num w:numId="600" w16cid:durableId="2087680405">
    <w:abstractNumId w:val="544"/>
  </w:num>
  <w:num w:numId="601" w16cid:durableId="2020040096">
    <w:abstractNumId w:val="84"/>
  </w:num>
  <w:num w:numId="602" w16cid:durableId="1157646615">
    <w:abstractNumId w:val="124"/>
  </w:num>
  <w:num w:numId="603" w16cid:durableId="105659391">
    <w:abstractNumId w:val="386"/>
  </w:num>
  <w:num w:numId="604" w16cid:durableId="824317440">
    <w:abstractNumId w:val="562"/>
  </w:num>
  <w:num w:numId="605" w16cid:durableId="589244382">
    <w:abstractNumId w:val="228"/>
  </w:num>
  <w:num w:numId="606" w16cid:durableId="397749469">
    <w:abstractNumId w:val="288"/>
  </w:num>
  <w:num w:numId="607" w16cid:durableId="184943888">
    <w:abstractNumId w:val="494"/>
  </w:num>
  <w:num w:numId="608" w16cid:durableId="1313096177">
    <w:abstractNumId w:val="557"/>
  </w:num>
  <w:num w:numId="609" w16cid:durableId="1780219921">
    <w:abstractNumId w:val="3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01AE6"/>
    <w:rsid w:val="00006279"/>
    <w:rsid w:val="000074F5"/>
    <w:rsid w:val="00010293"/>
    <w:rsid w:val="00010A51"/>
    <w:rsid w:val="000110BA"/>
    <w:rsid w:val="0001683F"/>
    <w:rsid w:val="00020001"/>
    <w:rsid w:val="000200C5"/>
    <w:rsid w:val="00023B24"/>
    <w:rsid w:val="000262C7"/>
    <w:rsid w:val="000311B6"/>
    <w:rsid w:val="0003480A"/>
    <w:rsid w:val="00034F08"/>
    <w:rsid w:val="0003685F"/>
    <w:rsid w:val="00041502"/>
    <w:rsid w:val="00042E66"/>
    <w:rsid w:val="00043994"/>
    <w:rsid w:val="00044F52"/>
    <w:rsid w:val="00045E87"/>
    <w:rsid w:val="0004784E"/>
    <w:rsid w:val="00053064"/>
    <w:rsid w:val="000545C0"/>
    <w:rsid w:val="0006223D"/>
    <w:rsid w:val="0006353A"/>
    <w:rsid w:val="00065B62"/>
    <w:rsid w:val="000679EE"/>
    <w:rsid w:val="0007267C"/>
    <w:rsid w:val="00074F62"/>
    <w:rsid w:val="00080DF8"/>
    <w:rsid w:val="0008178C"/>
    <w:rsid w:val="00083CC0"/>
    <w:rsid w:val="000847E4"/>
    <w:rsid w:val="00087184"/>
    <w:rsid w:val="0008739A"/>
    <w:rsid w:val="000874F6"/>
    <w:rsid w:val="00090377"/>
    <w:rsid w:val="0009357B"/>
    <w:rsid w:val="00093F11"/>
    <w:rsid w:val="00094F62"/>
    <w:rsid w:val="0009768F"/>
    <w:rsid w:val="00097D6B"/>
    <w:rsid w:val="000A41A4"/>
    <w:rsid w:val="000A75D8"/>
    <w:rsid w:val="000B04AA"/>
    <w:rsid w:val="000B04CA"/>
    <w:rsid w:val="000B2482"/>
    <w:rsid w:val="000B37AC"/>
    <w:rsid w:val="000B4EE7"/>
    <w:rsid w:val="000B654B"/>
    <w:rsid w:val="000B756D"/>
    <w:rsid w:val="000C359A"/>
    <w:rsid w:val="000C5A77"/>
    <w:rsid w:val="000C6F49"/>
    <w:rsid w:val="000D0343"/>
    <w:rsid w:val="000D3762"/>
    <w:rsid w:val="000D47A2"/>
    <w:rsid w:val="000D63EB"/>
    <w:rsid w:val="000D6570"/>
    <w:rsid w:val="000D777D"/>
    <w:rsid w:val="000D78F9"/>
    <w:rsid w:val="000E00D5"/>
    <w:rsid w:val="000E23A3"/>
    <w:rsid w:val="000E47EF"/>
    <w:rsid w:val="000E50A3"/>
    <w:rsid w:val="000E7904"/>
    <w:rsid w:val="000F06D9"/>
    <w:rsid w:val="000F0977"/>
    <w:rsid w:val="000F1EB7"/>
    <w:rsid w:val="000F230F"/>
    <w:rsid w:val="000F3701"/>
    <w:rsid w:val="000F46DA"/>
    <w:rsid w:val="000F5BDF"/>
    <w:rsid w:val="000F7849"/>
    <w:rsid w:val="00104FC5"/>
    <w:rsid w:val="001067BF"/>
    <w:rsid w:val="00106AA4"/>
    <w:rsid w:val="0011194A"/>
    <w:rsid w:val="00111D99"/>
    <w:rsid w:val="00111FAD"/>
    <w:rsid w:val="0011357C"/>
    <w:rsid w:val="00113DEF"/>
    <w:rsid w:val="00114566"/>
    <w:rsid w:val="00114B0A"/>
    <w:rsid w:val="00114FF7"/>
    <w:rsid w:val="00116CC2"/>
    <w:rsid w:val="00116F36"/>
    <w:rsid w:val="0011764F"/>
    <w:rsid w:val="00117BBD"/>
    <w:rsid w:val="00117E5C"/>
    <w:rsid w:val="00122CDE"/>
    <w:rsid w:val="00123F1C"/>
    <w:rsid w:val="0012473F"/>
    <w:rsid w:val="0012496B"/>
    <w:rsid w:val="0013425D"/>
    <w:rsid w:val="00134C7E"/>
    <w:rsid w:val="00135CE6"/>
    <w:rsid w:val="00135E21"/>
    <w:rsid w:val="00136505"/>
    <w:rsid w:val="00140AAD"/>
    <w:rsid w:val="00141288"/>
    <w:rsid w:val="00143BF5"/>
    <w:rsid w:val="00143F14"/>
    <w:rsid w:val="00144EB6"/>
    <w:rsid w:val="00147D22"/>
    <w:rsid w:val="00150CEA"/>
    <w:rsid w:val="00150EEF"/>
    <w:rsid w:val="00151E46"/>
    <w:rsid w:val="001540E4"/>
    <w:rsid w:val="0015756F"/>
    <w:rsid w:val="001615A6"/>
    <w:rsid w:val="00161BAA"/>
    <w:rsid w:val="00166AB7"/>
    <w:rsid w:val="001673CB"/>
    <w:rsid w:val="0016760F"/>
    <w:rsid w:val="001756C4"/>
    <w:rsid w:val="001756D7"/>
    <w:rsid w:val="00175E46"/>
    <w:rsid w:val="00180545"/>
    <w:rsid w:val="00181D94"/>
    <w:rsid w:val="0018401D"/>
    <w:rsid w:val="001916A3"/>
    <w:rsid w:val="00193311"/>
    <w:rsid w:val="001A241A"/>
    <w:rsid w:val="001A32A3"/>
    <w:rsid w:val="001A3EF0"/>
    <w:rsid w:val="001A40E4"/>
    <w:rsid w:val="001B0AA8"/>
    <w:rsid w:val="001B271F"/>
    <w:rsid w:val="001B36A4"/>
    <w:rsid w:val="001B3DBC"/>
    <w:rsid w:val="001B46E3"/>
    <w:rsid w:val="001B5C23"/>
    <w:rsid w:val="001C405A"/>
    <w:rsid w:val="001C6F95"/>
    <w:rsid w:val="001C70C6"/>
    <w:rsid w:val="001C75D7"/>
    <w:rsid w:val="001C77DC"/>
    <w:rsid w:val="001D67EC"/>
    <w:rsid w:val="001D7340"/>
    <w:rsid w:val="001E54CC"/>
    <w:rsid w:val="001E5D48"/>
    <w:rsid w:val="001E619A"/>
    <w:rsid w:val="001E72C4"/>
    <w:rsid w:val="001E78EB"/>
    <w:rsid w:val="001F2CA4"/>
    <w:rsid w:val="001F4962"/>
    <w:rsid w:val="001F6992"/>
    <w:rsid w:val="001F7180"/>
    <w:rsid w:val="00200AA1"/>
    <w:rsid w:val="00202C90"/>
    <w:rsid w:val="00202E13"/>
    <w:rsid w:val="0020312A"/>
    <w:rsid w:val="002053A9"/>
    <w:rsid w:val="002062F9"/>
    <w:rsid w:val="00207137"/>
    <w:rsid w:val="00210715"/>
    <w:rsid w:val="00211367"/>
    <w:rsid w:val="0021163B"/>
    <w:rsid w:val="002138F9"/>
    <w:rsid w:val="00214397"/>
    <w:rsid w:val="002160C0"/>
    <w:rsid w:val="00216568"/>
    <w:rsid w:val="0022014A"/>
    <w:rsid w:val="00224FD5"/>
    <w:rsid w:val="0022672F"/>
    <w:rsid w:val="00231219"/>
    <w:rsid w:val="002314B3"/>
    <w:rsid w:val="0023384E"/>
    <w:rsid w:val="00234019"/>
    <w:rsid w:val="0024101A"/>
    <w:rsid w:val="0024161A"/>
    <w:rsid w:val="002417E8"/>
    <w:rsid w:val="002459C2"/>
    <w:rsid w:val="00245DA5"/>
    <w:rsid w:val="0024606E"/>
    <w:rsid w:val="0025320E"/>
    <w:rsid w:val="00254318"/>
    <w:rsid w:val="002605E5"/>
    <w:rsid w:val="00261961"/>
    <w:rsid w:val="00262F1C"/>
    <w:rsid w:val="00266441"/>
    <w:rsid w:val="00266F59"/>
    <w:rsid w:val="00267A8A"/>
    <w:rsid w:val="00273413"/>
    <w:rsid w:val="00274435"/>
    <w:rsid w:val="00275990"/>
    <w:rsid w:val="00275F8B"/>
    <w:rsid w:val="002765E6"/>
    <w:rsid w:val="0027672A"/>
    <w:rsid w:val="00280C4A"/>
    <w:rsid w:val="002870F7"/>
    <w:rsid w:val="00291E19"/>
    <w:rsid w:val="00292A2C"/>
    <w:rsid w:val="00296C7A"/>
    <w:rsid w:val="002A0756"/>
    <w:rsid w:val="002A2B44"/>
    <w:rsid w:val="002A2E69"/>
    <w:rsid w:val="002A3A7E"/>
    <w:rsid w:val="002A4D3F"/>
    <w:rsid w:val="002A4F5A"/>
    <w:rsid w:val="002A5C15"/>
    <w:rsid w:val="002A6CF6"/>
    <w:rsid w:val="002A7516"/>
    <w:rsid w:val="002B1137"/>
    <w:rsid w:val="002B3632"/>
    <w:rsid w:val="002C2E49"/>
    <w:rsid w:val="002C32E4"/>
    <w:rsid w:val="002C4E3F"/>
    <w:rsid w:val="002C74A8"/>
    <w:rsid w:val="002D106E"/>
    <w:rsid w:val="002E0607"/>
    <w:rsid w:val="002E31F2"/>
    <w:rsid w:val="002E3A2D"/>
    <w:rsid w:val="002E739A"/>
    <w:rsid w:val="002F0F1A"/>
    <w:rsid w:val="002F3FF2"/>
    <w:rsid w:val="002F5211"/>
    <w:rsid w:val="002F6343"/>
    <w:rsid w:val="00300523"/>
    <w:rsid w:val="003020F0"/>
    <w:rsid w:val="0030684D"/>
    <w:rsid w:val="00312DE7"/>
    <w:rsid w:val="00315C59"/>
    <w:rsid w:val="00316A8C"/>
    <w:rsid w:val="003206D5"/>
    <w:rsid w:val="00321275"/>
    <w:rsid w:val="00321639"/>
    <w:rsid w:val="00322980"/>
    <w:rsid w:val="003232DB"/>
    <w:rsid w:val="00324907"/>
    <w:rsid w:val="00324EE1"/>
    <w:rsid w:val="00330044"/>
    <w:rsid w:val="003302F8"/>
    <w:rsid w:val="00331D8C"/>
    <w:rsid w:val="003329A4"/>
    <w:rsid w:val="00332A94"/>
    <w:rsid w:val="003360CF"/>
    <w:rsid w:val="003431AA"/>
    <w:rsid w:val="0034355E"/>
    <w:rsid w:val="0034543F"/>
    <w:rsid w:val="0034583D"/>
    <w:rsid w:val="00346139"/>
    <w:rsid w:val="003469E9"/>
    <w:rsid w:val="00353502"/>
    <w:rsid w:val="00353F2E"/>
    <w:rsid w:val="003575DB"/>
    <w:rsid w:val="00357E15"/>
    <w:rsid w:val="003618CB"/>
    <w:rsid w:val="0036377D"/>
    <w:rsid w:val="0036608A"/>
    <w:rsid w:val="00367787"/>
    <w:rsid w:val="00367FD5"/>
    <w:rsid w:val="00371E6B"/>
    <w:rsid w:val="00372CE3"/>
    <w:rsid w:val="00373075"/>
    <w:rsid w:val="003744B3"/>
    <w:rsid w:val="00374EBD"/>
    <w:rsid w:val="003763B1"/>
    <w:rsid w:val="00383A63"/>
    <w:rsid w:val="003847F0"/>
    <w:rsid w:val="00384A86"/>
    <w:rsid w:val="00390F30"/>
    <w:rsid w:val="00393FF6"/>
    <w:rsid w:val="003977CA"/>
    <w:rsid w:val="003A0B5B"/>
    <w:rsid w:val="003A79CD"/>
    <w:rsid w:val="003A7A09"/>
    <w:rsid w:val="003A7B25"/>
    <w:rsid w:val="003B1AB1"/>
    <w:rsid w:val="003B6A52"/>
    <w:rsid w:val="003B7881"/>
    <w:rsid w:val="003C1182"/>
    <w:rsid w:val="003C1DD4"/>
    <w:rsid w:val="003C214D"/>
    <w:rsid w:val="003C2760"/>
    <w:rsid w:val="003C2DB3"/>
    <w:rsid w:val="003C37BF"/>
    <w:rsid w:val="003C4302"/>
    <w:rsid w:val="003C57C0"/>
    <w:rsid w:val="003D60C1"/>
    <w:rsid w:val="003E2BD8"/>
    <w:rsid w:val="003E3B2B"/>
    <w:rsid w:val="003E6210"/>
    <w:rsid w:val="003E65E0"/>
    <w:rsid w:val="003F087E"/>
    <w:rsid w:val="003F3153"/>
    <w:rsid w:val="003F3B0F"/>
    <w:rsid w:val="003F40B6"/>
    <w:rsid w:val="003F7317"/>
    <w:rsid w:val="00401867"/>
    <w:rsid w:val="00401C28"/>
    <w:rsid w:val="00403822"/>
    <w:rsid w:val="00405ED9"/>
    <w:rsid w:val="0041046D"/>
    <w:rsid w:val="004121D4"/>
    <w:rsid w:val="00413BAD"/>
    <w:rsid w:val="00420B1F"/>
    <w:rsid w:val="0042290D"/>
    <w:rsid w:val="00422967"/>
    <w:rsid w:val="004236E5"/>
    <w:rsid w:val="00424265"/>
    <w:rsid w:val="004249E9"/>
    <w:rsid w:val="004269C7"/>
    <w:rsid w:val="0043030A"/>
    <w:rsid w:val="00431DD8"/>
    <w:rsid w:val="00432D51"/>
    <w:rsid w:val="00433FA8"/>
    <w:rsid w:val="004362A4"/>
    <w:rsid w:val="00440863"/>
    <w:rsid w:val="004410F6"/>
    <w:rsid w:val="00441377"/>
    <w:rsid w:val="0044340E"/>
    <w:rsid w:val="00443FF0"/>
    <w:rsid w:val="00444AEC"/>
    <w:rsid w:val="0044557D"/>
    <w:rsid w:val="0044763C"/>
    <w:rsid w:val="00447F60"/>
    <w:rsid w:val="004516CB"/>
    <w:rsid w:val="00453083"/>
    <w:rsid w:val="004570F4"/>
    <w:rsid w:val="00461798"/>
    <w:rsid w:val="004628BA"/>
    <w:rsid w:val="0046795C"/>
    <w:rsid w:val="00467CCB"/>
    <w:rsid w:val="004745B9"/>
    <w:rsid w:val="00474C13"/>
    <w:rsid w:val="00474E01"/>
    <w:rsid w:val="00476F14"/>
    <w:rsid w:val="004774F3"/>
    <w:rsid w:val="00481012"/>
    <w:rsid w:val="004828E1"/>
    <w:rsid w:val="004832E8"/>
    <w:rsid w:val="00484E54"/>
    <w:rsid w:val="004901B3"/>
    <w:rsid w:val="00490C2F"/>
    <w:rsid w:val="00493BFE"/>
    <w:rsid w:val="00494763"/>
    <w:rsid w:val="00497563"/>
    <w:rsid w:val="004A1315"/>
    <w:rsid w:val="004A24C5"/>
    <w:rsid w:val="004A666D"/>
    <w:rsid w:val="004B1B41"/>
    <w:rsid w:val="004B45BB"/>
    <w:rsid w:val="004B4702"/>
    <w:rsid w:val="004B4BB5"/>
    <w:rsid w:val="004B7824"/>
    <w:rsid w:val="004C4E77"/>
    <w:rsid w:val="004C594C"/>
    <w:rsid w:val="004C6296"/>
    <w:rsid w:val="004C6358"/>
    <w:rsid w:val="004D1E0A"/>
    <w:rsid w:val="004D2065"/>
    <w:rsid w:val="004D2E34"/>
    <w:rsid w:val="004D515E"/>
    <w:rsid w:val="004E1786"/>
    <w:rsid w:val="004E1F9B"/>
    <w:rsid w:val="004E435D"/>
    <w:rsid w:val="004E4A8E"/>
    <w:rsid w:val="004E511A"/>
    <w:rsid w:val="004E57EF"/>
    <w:rsid w:val="004E5827"/>
    <w:rsid w:val="004E601D"/>
    <w:rsid w:val="004E6E96"/>
    <w:rsid w:val="004E7AC8"/>
    <w:rsid w:val="004F3450"/>
    <w:rsid w:val="00500186"/>
    <w:rsid w:val="00501088"/>
    <w:rsid w:val="00501284"/>
    <w:rsid w:val="00501C17"/>
    <w:rsid w:val="00502DDB"/>
    <w:rsid w:val="00510B81"/>
    <w:rsid w:val="00513B53"/>
    <w:rsid w:val="00522958"/>
    <w:rsid w:val="005247DC"/>
    <w:rsid w:val="00524E8A"/>
    <w:rsid w:val="00525580"/>
    <w:rsid w:val="00530F58"/>
    <w:rsid w:val="00544D42"/>
    <w:rsid w:val="00550355"/>
    <w:rsid w:val="00550A6F"/>
    <w:rsid w:val="00550D26"/>
    <w:rsid w:val="00554B46"/>
    <w:rsid w:val="00556AA6"/>
    <w:rsid w:val="00556ED2"/>
    <w:rsid w:val="00560B62"/>
    <w:rsid w:val="00562025"/>
    <w:rsid w:val="0056394A"/>
    <w:rsid w:val="0056584B"/>
    <w:rsid w:val="005658A7"/>
    <w:rsid w:val="005659E8"/>
    <w:rsid w:val="005661C2"/>
    <w:rsid w:val="00570369"/>
    <w:rsid w:val="00570911"/>
    <w:rsid w:val="00571369"/>
    <w:rsid w:val="00572426"/>
    <w:rsid w:val="00572FF5"/>
    <w:rsid w:val="0057369B"/>
    <w:rsid w:val="005753EC"/>
    <w:rsid w:val="00580B2B"/>
    <w:rsid w:val="00581BBE"/>
    <w:rsid w:val="0058226E"/>
    <w:rsid w:val="00587AB3"/>
    <w:rsid w:val="00591EDA"/>
    <w:rsid w:val="0059535D"/>
    <w:rsid w:val="005964B1"/>
    <w:rsid w:val="00597C92"/>
    <w:rsid w:val="00597DDA"/>
    <w:rsid w:val="005A2EF5"/>
    <w:rsid w:val="005A32FA"/>
    <w:rsid w:val="005A4874"/>
    <w:rsid w:val="005A53E9"/>
    <w:rsid w:val="005A5FC4"/>
    <w:rsid w:val="005A6A60"/>
    <w:rsid w:val="005A76C3"/>
    <w:rsid w:val="005B30F8"/>
    <w:rsid w:val="005B60B0"/>
    <w:rsid w:val="005B61E7"/>
    <w:rsid w:val="005B64B4"/>
    <w:rsid w:val="005B6CF2"/>
    <w:rsid w:val="005C0D9E"/>
    <w:rsid w:val="005C28C1"/>
    <w:rsid w:val="005D3AF8"/>
    <w:rsid w:val="005D5005"/>
    <w:rsid w:val="005D50A8"/>
    <w:rsid w:val="005D6716"/>
    <w:rsid w:val="005D6AFF"/>
    <w:rsid w:val="005D6BC5"/>
    <w:rsid w:val="005D7777"/>
    <w:rsid w:val="005E17BB"/>
    <w:rsid w:val="005E20A2"/>
    <w:rsid w:val="005E6AE1"/>
    <w:rsid w:val="005E79F9"/>
    <w:rsid w:val="005E7E79"/>
    <w:rsid w:val="005F207E"/>
    <w:rsid w:val="005F2102"/>
    <w:rsid w:val="005F2D01"/>
    <w:rsid w:val="005F3034"/>
    <w:rsid w:val="005F3D35"/>
    <w:rsid w:val="005F667A"/>
    <w:rsid w:val="00601ECB"/>
    <w:rsid w:val="00602434"/>
    <w:rsid w:val="006046DE"/>
    <w:rsid w:val="0060640E"/>
    <w:rsid w:val="006075C2"/>
    <w:rsid w:val="00610DEA"/>
    <w:rsid w:val="006112F5"/>
    <w:rsid w:val="006119B4"/>
    <w:rsid w:val="0061333F"/>
    <w:rsid w:val="00620B02"/>
    <w:rsid w:val="00620E72"/>
    <w:rsid w:val="00622607"/>
    <w:rsid w:val="006233C6"/>
    <w:rsid w:val="006307ED"/>
    <w:rsid w:val="00631BA4"/>
    <w:rsid w:val="0063269B"/>
    <w:rsid w:val="00632B1B"/>
    <w:rsid w:val="006338FE"/>
    <w:rsid w:val="00635457"/>
    <w:rsid w:val="00636D8B"/>
    <w:rsid w:val="00637798"/>
    <w:rsid w:val="0064064E"/>
    <w:rsid w:val="006409D0"/>
    <w:rsid w:val="0064124D"/>
    <w:rsid w:val="00643C3D"/>
    <w:rsid w:val="0064788B"/>
    <w:rsid w:val="00651E35"/>
    <w:rsid w:val="00655963"/>
    <w:rsid w:val="00655E0E"/>
    <w:rsid w:val="0066001D"/>
    <w:rsid w:val="00660679"/>
    <w:rsid w:val="00661752"/>
    <w:rsid w:val="00663B8F"/>
    <w:rsid w:val="00664A1A"/>
    <w:rsid w:val="00666291"/>
    <w:rsid w:val="0066696D"/>
    <w:rsid w:val="006673DE"/>
    <w:rsid w:val="006679F6"/>
    <w:rsid w:val="00667D31"/>
    <w:rsid w:val="00672AED"/>
    <w:rsid w:val="0068205C"/>
    <w:rsid w:val="00684450"/>
    <w:rsid w:val="006878A6"/>
    <w:rsid w:val="00691D82"/>
    <w:rsid w:val="006922F8"/>
    <w:rsid w:val="00692357"/>
    <w:rsid w:val="006929E1"/>
    <w:rsid w:val="0069374F"/>
    <w:rsid w:val="00696F61"/>
    <w:rsid w:val="006A1654"/>
    <w:rsid w:val="006A1A31"/>
    <w:rsid w:val="006A3F42"/>
    <w:rsid w:val="006A620E"/>
    <w:rsid w:val="006A718E"/>
    <w:rsid w:val="006B077D"/>
    <w:rsid w:val="006B2C89"/>
    <w:rsid w:val="006C2DCA"/>
    <w:rsid w:val="006C3A89"/>
    <w:rsid w:val="006C4B68"/>
    <w:rsid w:val="006C5AB8"/>
    <w:rsid w:val="006C5ECD"/>
    <w:rsid w:val="006C7747"/>
    <w:rsid w:val="006C7A94"/>
    <w:rsid w:val="006D15FA"/>
    <w:rsid w:val="006D2115"/>
    <w:rsid w:val="006D2620"/>
    <w:rsid w:val="006D2FE1"/>
    <w:rsid w:val="006D3334"/>
    <w:rsid w:val="006E0622"/>
    <w:rsid w:val="006E12DD"/>
    <w:rsid w:val="006E25B3"/>
    <w:rsid w:val="006E26B4"/>
    <w:rsid w:val="006E5BFA"/>
    <w:rsid w:val="006F1817"/>
    <w:rsid w:val="006F6DF3"/>
    <w:rsid w:val="007022B8"/>
    <w:rsid w:val="007023B4"/>
    <w:rsid w:val="00703CD2"/>
    <w:rsid w:val="00705035"/>
    <w:rsid w:val="007050B7"/>
    <w:rsid w:val="00711A92"/>
    <w:rsid w:val="007138B3"/>
    <w:rsid w:val="00713A36"/>
    <w:rsid w:val="00720FD7"/>
    <w:rsid w:val="0072239E"/>
    <w:rsid w:val="00724136"/>
    <w:rsid w:val="00727C1C"/>
    <w:rsid w:val="00727F84"/>
    <w:rsid w:val="0073009A"/>
    <w:rsid w:val="0073018B"/>
    <w:rsid w:val="00731A7D"/>
    <w:rsid w:val="00737985"/>
    <w:rsid w:val="007435CF"/>
    <w:rsid w:val="00743E2F"/>
    <w:rsid w:val="00744299"/>
    <w:rsid w:val="007457A9"/>
    <w:rsid w:val="00745DA9"/>
    <w:rsid w:val="007467A3"/>
    <w:rsid w:val="007470F9"/>
    <w:rsid w:val="00750CB4"/>
    <w:rsid w:val="00751814"/>
    <w:rsid w:val="00760D7E"/>
    <w:rsid w:val="00770392"/>
    <w:rsid w:val="0077282E"/>
    <w:rsid w:val="00773CB4"/>
    <w:rsid w:val="00777F08"/>
    <w:rsid w:val="00782665"/>
    <w:rsid w:val="00783500"/>
    <w:rsid w:val="00784D1D"/>
    <w:rsid w:val="007850F8"/>
    <w:rsid w:val="00787077"/>
    <w:rsid w:val="00787DDA"/>
    <w:rsid w:val="0079286B"/>
    <w:rsid w:val="00793747"/>
    <w:rsid w:val="00796530"/>
    <w:rsid w:val="007A2689"/>
    <w:rsid w:val="007A26B1"/>
    <w:rsid w:val="007A38EB"/>
    <w:rsid w:val="007A3D18"/>
    <w:rsid w:val="007A47ED"/>
    <w:rsid w:val="007A6919"/>
    <w:rsid w:val="007A7131"/>
    <w:rsid w:val="007A7F3D"/>
    <w:rsid w:val="007B0963"/>
    <w:rsid w:val="007B096F"/>
    <w:rsid w:val="007B5A4E"/>
    <w:rsid w:val="007B5D0A"/>
    <w:rsid w:val="007C10F4"/>
    <w:rsid w:val="007C1B81"/>
    <w:rsid w:val="007C289D"/>
    <w:rsid w:val="007C32CB"/>
    <w:rsid w:val="007C3C1C"/>
    <w:rsid w:val="007C3C28"/>
    <w:rsid w:val="007C72BB"/>
    <w:rsid w:val="007D229D"/>
    <w:rsid w:val="007D2A18"/>
    <w:rsid w:val="007D2B50"/>
    <w:rsid w:val="007D4A5F"/>
    <w:rsid w:val="007D65D2"/>
    <w:rsid w:val="007D6C87"/>
    <w:rsid w:val="007D794A"/>
    <w:rsid w:val="007D7D72"/>
    <w:rsid w:val="007E121F"/>
    <w:rsid w:val="007E46FF"/>
    <w:rsid w:val="007F2E11"/>
    <w:rsid w:val="007F40EA"/>
    <w:rsid w:val="007F4FE9"/>
    <w:rsid w:val="007F5228"/>
    <w:rsid w:val="007F6B47"/>
    <w:rsid w:val="007F6E72"/>
    <w:rsid w:val="007F7D9E"/>
    <w:rsid w:val="00801230"/>
    <w:rsid w:val="00804AD9"/>
    <w:rsid w:val="00806426"/>
    <w:rsid w:val="00806E2D"/>
    <w:rsid w:val="00810090"/>
    <w:rsid w:val="00812048"/>
    <w:rsid w:val="00812AAD"/>
    <w:rsid w:val="00813F1C"/>
    <w:rsid w:val="00814E76"/>
    <w:rsid w:val="00815DF7"/>
    <w:rsid w:val="00820D73"/>
    <w:rsid w:val="0082187D"/>
    <w:rsid w:val="00822864"/>
    <w:rsid w:val="0082462B"/>
    <w:rsid w:val="008256CB"/>
    <w:rsid w:val="0082590D"/>
    <w:rsid w:val="00830BC2"/>
    <w:rsid w:val="0083181F"/>
    <w:rsid w:val="00833184"/>
    <w:rsid w:val="008340F9"/>
    <w:rsid w:val="00834FB1"/>
    <w:rsid w:val="008356F3"/>
    <w:rsid w:val="0084698A"/>
    <w:rsid w:val="00852B23"/>
    <w:rsid w:val="008569FE"/>
    <w:rsid w:val="008601C0"/>
    <w:rsid w:val="008627D6"/>
    <w:rsid w:val="00863D69"/>
    <w:rsid w:val="00864987"/>
    <w:rsid w:val="008711A7"/>
    <w:rsid w:val="00873913"/>
    <w:rsid w:val="00876E35"/>
    <w:rsid w:val="00881864"/>
    <w:rsid w:val="00881B45"/>
    <w:rsid w:val="008848F8"/>
    <w:rsid w:val="00884ABC"/>
    <w:rsid w:val="00885620"/>
    <w:rsid w:val="008878FE"/>
    <w:rsid w:val="00890F75"/>
    <w:rsid w:val="008913C3"/>
    <w:rsid w:val="00892677"/>
    <w:rsid w:val="008949CB"/>
    <w:rsid w:val="008B36B0"/>
    <w:rsid w:val="008B4F5B"/>
    <w:rsid w:val="008B6542"/>
    <w:rsid w:val="008C01FB"/>
    <w:rsid w:val="008C0989"/>
    <w:rsid w:val="008C0C09"/>
    <w:rsid w:val="008C1FB0"/>
    <w:rsid w:val="008C55F5"/>
    <w:rsid w:val="008C73DF"/>
    <w:rsid w:val="008C7C83"/>
    <w:rsid w:val="008D18E2"/>
    <w:rsid w:val="008D558D"/>
    <w:rsid w:val="008D602A"/>
    <w:rsid w:val="008D69D6"/>
    <w:rsid w:val="008E0F4D"/>
    <w:rsid w:val="008E1D71"/>
    <w:rsid w:val="008E1E2E"/>
    <w:rsid w:val="008E3159"/>
    <w:rsid w:val="008E3DDF"/>
    <w:rsid w:val="008E40BD"/>
    <w:rsid w:val="008E4517"/>
    <w:rsid w:val="008E4BDE"/>
    <w:rsid w:val="008E5B30"/>
    <w:rsid w:val="008E6F84"/>
    <w:rsid w:val="008F10A0"/>
    <w:rsid w:val="008F1A88"/>
    <w:rsid w:val="008F1B77"/>
    <w:rsid w:val="008F2058"/>
    <w:rsid w:val="008F59BE"/>
    <w:rsid w:val="008F6C0C"/>
    <w:rsid w:val="00905571"/>
    <w:rsid w:val="00907634"/>
    <w:rsid w:val="009108BF"/>
    <w:rsid w:val="00912377"/>
    <w:rsid w:val="00912F11"/>
    <w:rsid w:val="0091364F"/>
    <w:rsid w:val="0091429A"/>
    <w:rsid w:val="00914E8E"/>
    <w:rsid w:val="00915BC0"/>
    <w:rsid w:val="00916476"/>
    <w:rsid w:val="0092053E"/>
    <w:rsid w:val="009217B3"/>
    <w:rsid w:val="009224E1"/>
    <w:rsid w:val="009225CE"/>
    <w:rsid w:val="0092313E"/>
    <w:rsid w:val="009249E1"/>
    <w:rsid w:val="00925E1B"/>
    <w:rsid w:val="00926695"/>
    <w:rsid w:val="00931C27"/>
    <w:rsid w:val="00931DB5"/>
    <w:rsid w:val="0093305D"/>
    <w:rsid w:val="009335A3"/>
    <w:rsid w:val="00933DD8"/>
    <w:rsid w:val="0093513D"/>
    <w:rsid w:val="009365CA"/>
    <w:rsid w:val="0093691D"/>
    <w:rsid w:val="00936B05"/>
    <w:rsid w:val="00945D94"/>
    <w:rsid w:val="00947859"/>
    <w:rsid w:val="00950CCA"/>
    <w:rsid w:val="00952151"/>
    <w:rsid w:val="00955248"/>
    <w:rsid w:val="009558F0"/>
    <w:rsid w:val="00956CED"/>
    <w:rsid w:val="00961B8E"/>
    <w:rsid w:val="0096338B"/>
    <w:rsid w:val="009677B3"/>
    <w:rsid w:val="00967A47"/>
    <w:rsid w:val="00970786"/>
    <w:rsid w:val="00970E30"/>
    <w:rsid w:val="00971ED3"/>
    <w:rsid w:val="00973316"/>
    <w:rsid w:val="00974C19"/>
    <w:rsid w:val="00975657"/>
    <w:rsid w:val="00975816"/>
    <w:rsid w:val="0097594B"/>
    <w:rsid w:val="00975E8C"/>
    <w:rsid w:val="00981461"/>
    <w:rsid w:val="00984038"/>
    <w:rsid w:val="00985AE1"/>
    <w:rsid w:val="00992CB2"/>
    <w:rsid w:val="00995EFE"/>
    <w:rsid w:val="009A1EAD"/>
    <w:rsid w:val="009A277A"/>
    <w:rsid w:val="009A29A9"/>
    <w:rsid w:val="009A32D2"/>
    <w:rsid w:val="009A402C"/>
    <w:rsid w:val="009A4341"/>
    <w:rsid w:val="009A52E5"/>
    <w:rsid w:val="009A6803"/>
    <w:rsid w:val="009A7AA9"/>
    <w:rsid w:val="009B08B9"/>
    <w:rsid w:val="009B3A09"/>
    <w:rsid w:val="009B3FEB"/>
    <w:rsid w:val="009B6343"/>
    <w:rsid w:val="009B68B1"/>
    <w:rsid w:val="009C207E"/>
    <w:rsid w:val="009C4906"/>
    <w:rsid w:val="009C4B4D"/>
    <w:rsid w:val="009C78EA"/>
    <w:rsid w:val="009D419F"/>
    <w:rsid w:val="009E2D4D"/>
    <w:rsid w:val="009E3162"/>
    <w:rsid w:val="009E5052"/>
    <w:rsid w:val="009E628D"/>
    <w:rsid w:val="009E7A65"/>
    <w:rsid w:val="009F1EB1"/>
    <w:rsid w:val="009F2F2E"/>
    <w:rsid w:val="009F34CC"/>
    <w:rsid w:val="009F408B"/>
    <w:rsid w:val="009F4421"/>
    <w:rsid w:val="009F47F8"/>
    <w:rsid w:val="009F574D"/>
    <w:rsid w:val="009F74E6"/>
    <w:rsid w:val="00A0001D"/>
    <w:rsid w:val="00A101F3"/>
    <w:rsid w:val="00A10992"/>
    <w:rsid w:val="00A10D2B"/>
    <w:rsid w:val="00A12D5E"/>
    <w:rsid w:val="00A13D05"/>
    <w:rsid w:val="00A13D99"/>
    <w:rsid w:val="00A167B7"/>
    <w:rsid w:val="00A303EB"/>
    <w:rsid w:val="00A32609"/>
    <w:rsid w:val="00A34308"/>
    <w:rsid w:val="00A3482F"/>
    <w:rsid w:val="00A3619B"/>
    <w:rsid w:val="00A36E1F"/>
    <w:rsid w:val="00A409FD"/>
    <w:rsid w:val="00A40E35"/>
    <w:rsid w:val="00A458E3"/>
    <w:rsid w:val="00A50523"/>
    <w:rsid w:val="00A5059F"/>
    <w:rsid w:val="00A56746"/>
    <w:rsid w:val="00A5758F"/>
    <w:rsid w:val="00A57782"/>
    <w:rsid w:val="00A61D83"/>
    <w:rsid w:val="00A64B14"/>
    <w:rsid w:val="00A65896"/>
    <w:rsid w:val="00A66148"/>
    <w:rsid w:val="00A67B29"/>
    <w:rsid w:val="00A7084A"/>
    <w:rsid w:val="00A71D93"/>
    <w:rsid w:val="00A73451"/>
    <w:rsid w:val="00A76C97"/>
    <w:rsid w:val="00A777B0"/>
    <w:rsid w:val="00A8449F"/>
    <w:rsid w:val="00A85D31"/>
    <w:rsid w:val="00A85E2B"/>
    <w:rsid w:val="00A904FC"/>
    <w:rsid w:val="00A90BD6"/>
    <w:rsid w:val="00A9308A"/>
    <w:rsid w:val="00A930D0"/>
    <w:rsid w:val="00A938D6"/>
    <w:rsid w:val="00A95DA7"/>
    <w:rsid w:val="00A9665D"/>
    <w:rsid w:val="00A9728B"/>
    <w:rsid w:val="00A97827"/>
    <w:rsid w:val="00A97EC1"/>
    <w:rsid w:val="00AA07B7"/>
    <w:rsid w:val="00AA6077"/>
    <w:rsid w:val="00AA6666"/>
    <w:rsid w:val="00AB2852"/>
    <w:rsid w:val="00AB3D3F"/>
    <w:rsid w:val="00AB58CC"/>
    <w:rsid w:val="00AC1D12"/>
    <w:rsid w:val="00AC4AF9"/>
    <w:rsid w:val="00AC7159"/>
    <w:rsid w:val="00AC7C32"/>
    <w:rsid w:val="00AD0694"/>
    <w:rsid w:val="00AD3A39"/>
    <w:rsid w:val="00AD446E"/>
    <w:rsid w:val="00AD4BE5"/>
    <w:rsid w:val="00AD61DB"/>
    <w:rsid w:val="00AD6C5E"/>
    <w:rsid w:val="00AD754B"/>
    <w:rsid w:val="00AD7674"/>
    <w:rsid w:val="00AD7B28"/>
    <w:rsid w:val="00AE0B8D"/>
    <w:rsid w:val="00AE17A4"/>
    <w:rsid w:val="00AE241D"/>
    <w:rsid w:val="00AE2839"/>
    <w:rsid w:val="00AE3B13"/>
    <w:rsid w:val="00AE5467"/>
    <w:rsid w:val="00AE5B2D"/>
    <w:rsid w:val="00AF4B5C"/>
    <w:rsid w:val="00AF6244"/>
    <w:rsid w:val="00B0175F"/>
    <w:rsid w:val="00B059B1"/>
    <w:rsid w:val="00B075B0"/>
    <w:rsid w:val="00B07DF5"/>
    <w:rsid w:val="00B07EC0"/>
    <w:rsid w:val="00B10EBE"/>
    <w:rsid w:val="00B11166"/>
    <w:rsid w:val="00B12590"/>
    <w:rsid w:val="00B1357C"/>
    <w:rsid w:val="00B15050"/>
    <w:rsid w:val="00B15E6A"/>
    <w:rsid w:val="00B215D0"/>
    <w:rsid w:val="00B226DB"/>
    <w:rsid w:val="00B23613"/>
    <w:rsid w:val="00B23E76"/>
    <w:rsid w:val="00B26484"/>
    <w:rsid w:val="00B27D2C"/>
    <w:rsid w:val="00B31A29"/>
    <w:rsid w:val="00B322D7"/>
    <w:rsid w:val="00B34645"/>
    <w:rsid w:val="00B371B7"/>
    <w:rsid w:val="00B40D21"/>
    <w:rsid w:val="00B42042"/>
    <w:rsid w:val="00B42EA5"/>
    <w:rsid w:val="00B46A7D"/>
    <w:rsid w:val="00B4708D"/>
    <w:rsid w:val="00B47D6E"/>
    <w:rsid w:val="00B5340F"/>
    <w:rsid w:val="00B55C75"/>
    <w:rsid w:val="00B567F8"/>
    <w:rsid w:val="00B61EB7"/>
    <w:rsid w:val="00B6690E"/>
    <w:rsid w:val="00B70049"/>
    <w:rsid w:val="00B75110"/>
    <w:rsid w:val="00B828FF"/>
    <w:rsid w:val="00B84842"/>
    <w:rsid w:val="00B910D4"/>
    <w:rsid w:val="00B926FE"/>
    <w:rsid w:val="00B94B47"/>
    <w:rsid w:val="00B95D07"/>
    <w:rsid w:val="00B97C7B"/>
    <w:rsid w:val="00BA0379"/>
    <w:rsid w:val="00BA14AB"/>
    <w:rsid w:val="00BA1E99"/>
    <w:rsid w:val="00BA2E0C"/>
    <w:rsid w:val="00BA452F"/>
    <w:rsid w:val="00BB41E3"/>
    <w:rsid w:val="00BB730B"/>
    <w:rsid w:val="00BB77F8"/>
    <w:rsid w:val="00BC00A2"/>
    <w:rsid w:val="00BC0FCE"/>
    <w:rsid w:val="00BC533B"/>
    <w:rsid w:val="00BC6C56"/>
    <w:rsid w:val="00BD3C87"/>
    <w:rsid w:val="00BD5341"/>
    <w:rsid w:val="00BD7C3B"/>
    <w:rsid w:val="00BD7E5E"/>
    <w:rsid w:val="00BE3DEE"/>
    <w:rsid w:val="00BE4D20"/>
    <w:rsid w:val="00BE5631"/>
    <w:rsid w:val="00BF0AB7"/>
    <w:rsid w:val="00BF192C"/>
    <w:rsid w:val="00BF34E1"/>
    <w:rsid w:val="00BF3A36"/>
    <w:rsid w:val="00BF4245"/>
    <w:rsid w:val="00C012E8"/>
    <w:rsid w:val="00C027F5"/>
    <w:rsid w:val="00C02EBE"/>
    <w:rsid w:val="00C03089"/>
    <w:rsid w:val="00C0593C"/>
    <w:rsid w:val="00C06026"/>
    <w:rsid w:val="00C1355C"/>
    <w:rsid w:val="00C175AF"/>
    <w:rsid w:val="00C1768A"/>
    <w:rsid w:val="00C1775A"/>
    <w:rsid w:val="00C31A28"/>
    <w:rsid w:val="00C326CC"/>
    <w:rsid w:val="00C33EFA"/>
    <w:rsid w:val="00C34018"/>
    <w:rsid w:val="00C3554E"/>
    <w:rsid w:val="00C36CCB"/>
    <w:rsid w:val="00C37527"/>
    <w:rsid w:val="00C40690"/>
    <w:rsid w:val="00C4161F"/>
    <w:rsid w:val="00C42697"/>
    <w:rsid w:val="00C43470"/>
    <w:rsid w:val="00C43D67"/>
    <w:rsid w:val="00C44F8B"/>
    <w:rsid w:val="00C55C55"/>
    <w:rsid w:val="00C61728"/>
    <w:rsid w:val="00C61773"/>
    <w:rsid w:val="00C6183A"/>
    <w:rsid w:val="00C618E8"/>
    <w:rsid w:val="00C61D5D"/>
    <w:rsid w:val="00C62768"/>
    <w:rsid w:val="00C708E2"/>
    <w:rsid w:val="00C70C2F"/>
    <w:rsid w:val="00C718B1"/>
    <w:rsid w:val="00C7223A"/>
    <w:rsid w:val="00C73984"/>
    <w:rsid w:val="00C8307B"/>
    <w:rsid w:val="00C83569"/>
    <w:rsid w:val="00C86BF1"/>
    <w:rsid w:val="00C906E6"/>
    <w:rsid w:val="00C93D35"/>
    <w:rsid w:val="00C967FC"/>
    <w:rsid w:val="00C97618"/>
    <w:rsid w:val="00C97D55"/>
    <w:rsid w:val="00CA230C"/>
    <w:rsid w:val="00CA4E4A"/>
    <w:rsid w:val="00CA57C7"/>
    <w:rsid w:val="00CA5DC7"/>
    <w:rsid w:val="00CA68D6"/>
    <w:rsid w:val="00CB0679"/>
    <w:rsid w:val="00CB4871"/>
    <w:rsid w:val="00CB4B7E"/>
    <w:rsid w:val="00CB4B85"/>
    <w:rsid w:val="00CB511A"/>
    <w:rsid w:val="00CB5778"/>
    <w:rsid w:val="00CC31B1"/>
    <w:rsid w:val="00CC63E1"/>
    <w:rsid w:val="00CC6FE1"/>
    <w:rsid w:val="00CD10A3"/>
    <w:rsid w:val="00CD3482"/>
    <w:rsid w:val="00CD49E1"/>
    <w:rsid w:val="00CD54D8"/>
    <w:rsid w:val="00CD5629"/>
    <w:rsid w:val="00CD65BE"/>
    <w:rsid w:val="00CD6ABB"/>
    <w:rsid w:val="00CD74D6"/>
    <w:rsid w:val="00CE0A91"/>
    <w:rsid w:val="00CE140B"/>
    <w:rsid w:val="00CE4D23"/>
    <w:rsid w:val="00CE51BC"/>
    <w:rsid w:val="00CF2028"/>
    <w:rsid w:val="00CF5EBD"/>
    <w:rsid w:val="00CF6FCB"/>
    <w:rsid w:val="00CF77FF"/>
    <w:rsid w:val="00D008A9"/>
    <w:rsid w:val="00D025EC"/>
    <w:rsid w:val="00D04315"/>
    <w:rsid w:val="00D1389C"/>
    <w:rsid w:val="00D170EC"/>
    <w:rsid w:val="00D20BAF"/>
    <w:rsid w:val="00D22A43"/>
    <w:rsid w:val="00D247E3"/>
    <w:rsid w:val="00D247EA"/>
    <w:rsid w:val="00D26089"/>
    <w:rsid w:val="00D2720E"/>
    <w:rsid w:val="00D32AF0"/>
    <w:rsid w:val="00D33840"/>
    <w:rsid w:val="00D43460"/>
    <w:rsid w:val="00D4421E"/>
    <w:rsid w:val="00D46996"/>
    <w:rsid w:val="00D47AB9"/>
    <w:rsid w:val="00D5109E"/>
    <w:rsid w:val="00D55B2F"/>
    <w:rsid w:val="00D61F62"/>
    <w:rsid w:val="00D62165"/>
    <w:rsid w:val="00D62CF7"/>
    <w:rsid w:val="00D64BEC"/>
    <w:rsid w:val="00D67E23"/>
    <w:rsid w:val="00D70B5C"/>
    <w:rsid w:val="00D71AC8"/>
    <w:rsid w:val="00D74026"/>
    <w:rsid w:val="00D74E7D"/>
    <w:rsid w:val="00D75C8F"/>
    <w:rsid w:val="00D800AF"/>
    <w:rsid w:val="00D83D9A"/>
    <w:rsid w:val="00D85D8C"/>
    <w:rsid w:val="00D870F3"/>
    <w:rsid w:val="00D90652"/>
    <w:rsid w:val="00D92AF9"/>
    <w:rsid w:val="00D9326B"/>
    <w:rsid w:val="00D9465C"/>
    <w:rsid w:val="00D960B9"/>
    <w:rsid w:val="00D97A01"/>
    <w:rsid w:val="00DA30B8"/>
    <w:rsid w:val="00DA425D"/>
    <w:rsid w:val="00DB1083"/>
    <w:rsid w:val="00DB1108"/>
    <w:rsid w:val="00DB521F"/>
    <w:rsid w:val="00DB63A5"/>
    <w:rsid w:val="00DC3B0B"/>
    <w:rsid w:val="00DC526A"/>
    <w:rsid w:val="00DC6CEA"/>
    <w:rsid w:val="00DC7D49"/>
    <w:rsid w:val="00DD0ECA"/>
    <w:rsid w:val="00DD74CD"/>
    <w:rsid w:val="00DD7FA9"/>
    <w:rsid w:val="00DE22C1"/>
    <w:rsid w:val="00DE23A8"/>
    <w:rsid w:val="00DE70D2"/>
    <w:rsid w:val="00DE76E3"/>
    <w:rsid w:val="00DF1495"/>
    <w:rsid w:val="00DF3FB1"/>
    <w:rsid w:val="00E04865"/>
    <w:rsid w:val="00E113A3"/>
    <w:rsid w:val="00E1516F"/>
    <w:rsid w:val="00E2104F"/>
    <w:rsid w:val="00E220EC"/>
    <w:rsid w:val="00E22236"/>
    <w:rsid w:val="00E22767"/>
    <w:rsid w:val="00E2392F"/>
    <w:rsid w:val="00E24E60"/>
    <w:rsid w:val="00E31346"/>
    <w:rsid w:val="00E327AC"/>
    <w:rsid w:val="00E339B7"/>
    <w:rsid w:val="00E33A13"/>
    <w:rsid w:val="00E33AD4"/>
    <w:rsid w:val="00E369D2"/>
    <w:rsid w:val="00E4365C"/>
    <w:rsid w:val="00E45C4E"/>
    <w:rsid w:val="00E46D8E"/>
    <w:rsid w:val="00E47E80"/>
    <w:rsid w:val="00E53A63"/>
    <w:rsid w:val="00E56C9F"/>
    <w:rsid w:val="00E56CBF"/>
    <w:rsid w:val="00E619C5"/>
    <w:rsid w:val="00E65E7D"/>
    <w:rsid w:val="00E66F33"/>
    <w:rsid w:val="00E676CD"/>
    <w:rsid w:val="00E70B3B"/>
    <w:rsid w:val="00E718BF"/>
    <w:rsid w:val="00E731B6"/>
    <w:rsid w:val="00E74991"/>
    <w:rsid w:val="00E75F3E"/>
    <w:rsid w:val="00E81882"/>
    <w:rsid w:val="00E81DAA"/>
    <w:rsid w:val="00E8367F"/>
    <w:rsid w:val="00E842B1"/>
    <w:rsid w:val="00E847F0"/>
    <w:rsid w:val="00E84831"/>
    <w:rsid w:val="00E87D25"/>
    <w:rsid w:val="00E9187F"/>
    <w:rsid w:val="00E9268B"/>
    <w:rsid w:val="00E9577B"/>
    <w:rsid w:val="00E95EB3"/>
    <w:rsid w:val="00E977B5"/>
    <w:rsid w:val="00EA05F6"/>
    <w:rsid w:val="00EA0C30"/>
    <w:rsid w:val="00EA218D"/>
    <w:rsid w:val="00EA5347"/>
    <w:rsid w:val="00EB0D5B"/>
    <w:rsid w:val="00EB0D93"/>
    <w:rsid w:val="00EB12AD"/>
    <w:rsid w:val="00EB3E8D"/>
    <w:rsid w:val="00EB689B"/>
    <w:rsid w:val="00EB6D64"/>
    <w:rsid w:val="00EC10A7"/>
    <w:rsid w:val="00EC1806"/>
    <w:rsid w:val="00EC29B1"/>
    <w:rsid w:val="00EC35D6"/>
    <w:rsid w:val="00EC45D6"/>
    <w:rsid w:val="00EC5276"/>
    <w:rsid w:val="00EC53C4"/>
    <w:rsid w:val="00EC5C83"/>
    <w:rsid w:val="00EC7022"/>
    <w:rsid w:val="00ED0969"/>
    <w:rsid w:val="00ED13AA"/>
    <w:rsid w:val="00ED1E53"/>
    <w:rsid w:val="00ED52B2"/>
    <w:rsid w:val="00ED6008"/>
    <w:rsid w:val="00ED6316"/>
    <w:rsid w:val="00ED73C6"/>
    <w:rsid w:val="00EE1333"/>
    <w:rsid w:val="00EE1977"/>
    <w:rsid w:val="00EE291B"/>
    <w:rsid w:val="00EE2EC2"/>
    <w:rsid w:val="00EE3036"/>
    <w:rsid w:val="00EE453B"/>
    <w:rsid w:val="00EE5575"/>
    <w:rsid w:val="00EF5B33"/>
    <w:rsid w:val="00EF683F"/>
    <w:rsid w:val="00EF791B"/>
    <w:rsid w:val="00EF7AF0"/>
    <w:rsid w:val="00F00674"/>
    <w:rsid w:val="00F0180D"/>
    <w:rsid w:val="00F0290A"/>
    <w:rsid w:val="00F02FFE"/>
    <w:rsid w:val="00F05FB5"/>
    <w:rsid w:val="00F06854"/>
    <w:rsid w:val="00F11F15"/>
    <w:rsid w:val="00F13980"/>
    <w:rsid w:val="00F13CE5"/>
    <w:rsid w:val="00F14611"/>
    <w:rsid w:val="00F147C0"/>
    <w:rsid w:val="00F148A3"/>
    <w:rsid w:val="00F149A6"/>
    <w:rsid w:val="00F14B3B"/>
    <w:rsid w:val="00F20870"/>
    <w:rsid w:val="00F22A43"/>
    <w:rsid w:val="00F22D6A"/>
    <w:rsid w:val="00F24AF8"/>
    <w:rsid w:val="00F24F4A"/>
    <w:rsid w:val="00F25BBD"/>
    <w:rsid w:val="00F25C98"/>
    <w:rsid w:val="00F2788F"/>
    <w:rsid w:val="00F33761"/>
    <w:rsid w:val="00F356F3"/>
    <w:rsid w:val="00F365E1"/>
    <w:rsid w:val="00F4066B"/>
    <w:rsid w:val="00F41B68"/>
    <w:rsid w:val="00F437D6"/>
    <w:rsid w:val="00F523CD"/>
    <w:rsid w:val="00F601C5"/>
    <w:rsid w:val="00F60BDD"/>
    <w:rsid w:val="00F60F16"/>
    <w:rsid w:val="00F61579"/>
    <w:rsid w:val="00F637D0"/>
    <w:rsid w:val="00F66FA0"/>
    <w:rsid w:val="00F67D3E"/>
    <w:rsid w:val="00F706D6"/>
    <w:rsid w:val="00F751AB"/>
    <w:rsid w:val="00F770CF"/>
    <w:rsid w:val="00F82248"/>
    <w:rsid w:val="00F832A8"/>
    <w:rsid w:val="00F84ABB"/>
    <w:rsid w:val="00F84E6C"/>
    <w:rsid w:val="00F85FF9"/>
    <w:rsid w:val="00F86746"/>
    <w:rsid w:val="00F87A14"/>
    <w:rsid w:val="00F87F92"/>
    <w:rsid w:val="00F908F1"/>
    <w:rsid w:val="00F91AEC"/>
    <w:rsid w:val="00F91DBC"/>
    <w:rsid w:val="00F9355B"/>
    <w:rsid w:val="00F94072"/>
    <w:rsid w:val="00F972C0"/>
    <w:rsid w:val="00F9740E"/>
    <w:rsid w:val="00FA0784"/>
    <w:rsid w:val="00FA0882"/>
    <w:rsid w:val="00FA0EAD"/>
    <w:rsid w:val="00FA178D"/>
    <w:rsid w:val="00FA263B"/>
    <w:rsid w:val="00FA568B"/>
    <w:rsid w:val="00FA6824"/>
    <w:rsid w:val="00FA6BDD"/>
    <w:rsid w:val="00FB13FD"/>
    <w:rsid w:val="00FB186E"/>
    <w:rsid w:val="00FB526D"/>
    <w:rsid w:val="00FB6948"/>
    <w:rsid w:val="00FC0451"/>
    <w:rsid w:val="00FC4C3C"/>
    <w:rsid w:val="00FC6115"/>
    <w:rsid w:val="00FD1B55"/>
    <w:rsid w:val="00FD3402"/>
    <w:rsid w:val="00FD48B9"/>
    <w:rsid w:val="00FD506D"/>
    <w:rsid w:val="00FE36A5"/>
    <w:rsid w:val="00FE3B4A"/>
    <w:rsid w:val="00FE3C83"/>
    <w:rsid w:val="00FE40F7"/>
    <w:rsid w:val="00FF01F5"/>
    <w:rsid w:val="00FF291E"/>
    <w:rsid w:val="00FF3184"/>
    <w:rsid w:val="00FF31C4"/>
    <w:rsid w:val="00FF40FE"/>
    <w:rsid w:val="00FF53C5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4B68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48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48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0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2"/>
    <w:rPr>
      <w:rFonts w:ascii="Lora" w:hAnsi="Lor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83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5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87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DefaultParagraphFont"/>
    <w:rsid w:val="006E26B4"/>
  </w:style>
  <w:style w:type="character" w:customStyle="1" w:styleId="mord">
    <w:name w:val="mord"/>
    <w:basedOn w:val="DefaultParagraphFont"/>
    <w:rsid w:val="006E26B4"/>
  </w:style>
  <w:style w:type="character" w:customStyle="1" w:styleId="mrel">
    <w:name w:val="mrel"/>
    <w:basedOn w:val="DefaultParagraphFont"/>
    <w:rsid w:val="006E26B4"/>
  </w:style>
  <w:style w:type="character" w:customStyle="1" w:styleId="mbin">
    <w:name w:val="mbin"/>
    <w:basedOn w:val="DefaultParagraphFont"/>
    <w:rsid w:val="006E26B4"/>
  </w:style>
  <w:style w:type="character" w:styleId="Hyperlink">
    <w:name w:val="Hyperlink"/>
    <w:basedOn w:val="DefaultParagraphFont"/>
    <w:uiPriority w:val="99"/>
    <w:unhideWhenUsed/>
    <w:rsid w:val="00F2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8F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510B81"/>
  </w:style>
  <w:style w:type="character" w:customStyle="1" w:styleId="hljs-name">
    <w:name w:val="hljs-name"/>
    <w:basedOn w:val="DefaultParagraphFont"/>
    <w:rsid w:val="00510B81"/>
  </w:style>
  <w:style w:type="character" w:customStyle="1" w:styleId="hljs-attr">
    <w:name w:val="hljs-attr"/>
    <w:basedOn w:val="DefaultParagraphFont"/>
    <w:rsid w:val="00510B81"/>
  </w:style>
  <w:style w:type="character" w:customStyle="1" w:styleId="hljs-string">
    <w:name w:val="hljs-string"/>
    <w:basedOn w:val="DefaultParagraphFont"/>
    <w:rsid w:val="0051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1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1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0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9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0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3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8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1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50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9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7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3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6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43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5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62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0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5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13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50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0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6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17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53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1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3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9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2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7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5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4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4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9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0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4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1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0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5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7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81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33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87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32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1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7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03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79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9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8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8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09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33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60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7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24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5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9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78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29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70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8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85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15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2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30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10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00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7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24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23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0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10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1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12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1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45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5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06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47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26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16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62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03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62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5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75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68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90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9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86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5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26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5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2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08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81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68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81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6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70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7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4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0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49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1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46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81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6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76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1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97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76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15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04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4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47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98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8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98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770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87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2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67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61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50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3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77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74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54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59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5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01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39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2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3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91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2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87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78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2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56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72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25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053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04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42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1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72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3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65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4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11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2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73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00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0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36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49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2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5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21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1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6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6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4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2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9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41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1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3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2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5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0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4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6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3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31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38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6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61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1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67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64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8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0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19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87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93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4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51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54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33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0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6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53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29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22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65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00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06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8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4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6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01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4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23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31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31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21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24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22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58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73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64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59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5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85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17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8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88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40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2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43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0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14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7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20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6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72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31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91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0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50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0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19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96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6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93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3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22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51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34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3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22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8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53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8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75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296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9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27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37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9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2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4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1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7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1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7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0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4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0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98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9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7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33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1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6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6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0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23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14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51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42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9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30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15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49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98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1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3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1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21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21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7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5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22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73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97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68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57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3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98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15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91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1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3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7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99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16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74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34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3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19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41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31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42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74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03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22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93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8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3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12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2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52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60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11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64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95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33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85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75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67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6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94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31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00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0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17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9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1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94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83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4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43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48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72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13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8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88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50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8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25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1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09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41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16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94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6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4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19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24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86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22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7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9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2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99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97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8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7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25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07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32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8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5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93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4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8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7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0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93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15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6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42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45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68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20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9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86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5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12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48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57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2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3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46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5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14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70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71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06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88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45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0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06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09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3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85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5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6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6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90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09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30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13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8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1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94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3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60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9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05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68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7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46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21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90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59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98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52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41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16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7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2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92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48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46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1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06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65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1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38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62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4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74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30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8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35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03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8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51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77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51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9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11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29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14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72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75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15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DFED-ACB0-47DC-9CBE-3BD6EDF0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12</TotalTime>
  <Pages>15</Pages>
  <Words>2991</Words>
  <Characters>17052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3</cp:revision>
  <cp:lastPrinted>2024-12-16T08:10:00Z</cp:lastPrinted>
  <dcterms:created xsi:type="dcterms:W3CDTF">2025-03-06T15:20:00Z</dcterms:created>
  <dcterms:modified xsi:type="dcterms:W3CDTF">2025-03-06T15:57:00Z</dcterms:modified>
</cp:coreProperties>
</file>