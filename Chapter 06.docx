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0254" w14:textId="529EA5F3" w:rsidR="00C718B1" w:rsidRPr="00C718B1" w:rsidRDefault="00C718B1" w:rsidP="00C718B1">
      <w:pPr>
        <w:pStyle w:val="ChapterTitleNumberAVAHEB"/>
        <w:rPr>
          <w:rStyle w:val="BookTitle"/>
          <w:rFonts w:ascii="Lora" w:hAnsi="Lora"/>
          <w:b w:val="0"/>
          <w:bCs/>
          <w:iCs w:val="0"/>
          <w:spacing w:val="0"/>
          <w:sz w:val="70"/>
        </w:rPr>
      </w:pPr>
      <w:r w:rsidRPr="00C718B1">
        <w:rPr>
          <w:rStyle w:val="BookTitle"/>
          <w:rFonts w:ascii="Lora" w:hAnsi="Lora"/>
          <w:b w:val="0"/>
          <w:bCs/>
          <w:iCs w:val="0"/>
          <w:spacing w:val="0"/>
          <w:sz w:val="70"/>
        </w:rPr>
        <w:t xml:space="preserve">Chapter </w:t>
      </w:r>
      <w:r w:rsidR="002E3A2D">
        <w:rPr>
          <w:rStyle w:val="BookTitle"/>
          <w:rFonts w:ascii="Lora" w:hAnsi="Lora"/>
          <w:b w:val="0"/>
          <w:bCs/>
          <w:iCs w:val="0"/>
          <w:spacing w:val="0"/>
          <w:sz w:val="70"/>
        </w:rPr>
        <w:t>6</w:t>
      </w:r>
    </w:p>
    <w:p w14:paraId="0E864269" w14:textId="43200A3E" w:rsidR="00C718B1" w:rsidRPr="00C718B1" w:rsidRDefault="002E3A2D" w:rsidP="00C718B1">
      <w:pPr>
        <w:pStyle w:val="ChapterTitleAVAHEB"/>
      </w:pPr>
      <w:r>
        <w:t>DOM Manipulation</w:t>
      </w:r>
    </w:p>
    <w:p w14:paraId="512C6438" w14:textId="0338905C" w:rsidR="00440863" w:rsidRPr="00440863" w:rsidRDefault="00440863" w:rsidP="00440863">
      <w:pPr>
        <w:spacing w:after="0"/>
        <w:jc w:val="both"/>
        <w:rPr>
          <w:rFonts w:eastAsia="Cambria" w:cs="Cambria"/>
          <w:b/>
          <w:bCs/>
        </w:rPr>
      </w:pPr>
      <w:r w:rsidRPr="00440863">
        <w:rPr>
          <w:rFonts w:eastAsia="Cambria" w:cs="Cambria"/>
          <w:b/>
          <w:bCs/>
        </w:rPr>
        <w:t>Example</w:t>
      </w:r>
      <w:r w:rsidR="00900059">
        <w:rPr>
          <w:rFonts w:eastAsia="Cambria" w:cs="Cambria"/>
          <w:b/>
          <w:bCs/>
        </w:rPr>
        <w:t>: dom.html</w:t>
      </w:r>
    </w:p>
    <w:p w14:paraId="29C9F081" w14:textId="77777777" w:rsidR="00440863" w:rsidRPr="00A45932" w:rsidRDefault="00440863" w:rsidP="0044086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&lt;!DOCTYPE html&gt;</w:t>
      </w:r>
    </w:p>
    <w:p w14:paraId="431C4E12" w14:textId="77777777" w:rsidR="00440863" w:rsidRPr="00A45932" w:rsidRDefault="00440863" w:rsidP="0044086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&lt;html&gt;</w:t>
      </w:r>
    </w:p>
    <w:p w14:paraId="2FEBCDC6" w14:textId="77777777" w:rsidR="00440863" w:rsidRPr="00A45932" w:rsidRDefault="00440863" w:rsidP="0044086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&lt;head&gt;</w:t>
      </w:r>
    </w:p>
    <w:p w14:paraId="0441F87B" w14:textId="77777777" w:rsidR="00440863" w:rsidRPr="00A45932" w:rsidRDefault="00440863" w:rsidP="0044086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&lt;title&gt;DOM Introduction&lt;/title&gt;</w:t>
      </w:r>
    </w:p>
    <w:p w14:paraId="71E62819" w14:textId="77777777" w:rsidR="00440863" w:rsidRPr="00A45932" w:rsidRDefault="00440863" w:rsidP="0044086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&lt;/head&gt;</w:t>
      </w:r>
    </w:p>
    <w:p w14:paraId="259D47BC" w14:textId="77777777" w:rsidR="00440863" w:rsidRPr="00A45932" w:rsidRDefault="00440863" w:rsidP="0044086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&lt;body&gt;</w:t>
      </w:r>
    </w:p>
    <w:p w14:paraId="1DD5CC7E" w14:textId="77777777" w:rsidR="00440863" w:rsidRPr="00A45932" w:rsidRDefault="00440863" w:rsidP="0044086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&lt;h1&gt;Hello, </w:t>
      </w:r>
      <w:proofErr w:type="gramStart"/>
      <w:r w:rsidRPr="00A45932">
        <w:rPr>
          <w:rFonts w:ascii="Consolas" w:eastAsia="Cambria" w:hAnsi="Consolas" w:cs="Cambria"/>
          <w:sz w:val="20"/>
          <w:szCs w:val="20"/>
        </w:rPr>
        <w:t>DOM!&lt;</w:t>
      </w:r>
      <w:proofErr w:type="gramEnd"/>
      <w:r w:rsidRPr="00A45932">
        <w:rPr>
          <w:rFonts w:ascii="Consolas" w:eastAsia="Cambria" w:hAnsi="Consolas" w:cs="Cambria"/>
          <w:sz w:val="20"/>
          <w:szCs w:val="20"/>
        </w:rPr>
        <w:t>/h1&gt;</w:t>
      </w:r>
    </w:p>
    <w:p w14:paraId="2E12C568" w14:textId="77777777" w:rsidR="00440863" w:rsidRPr="00A45932" w:rsidRDefault="00440863" w:rsidP="0044086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&lt;p&gt;This is a sample </w:t>
      </w:r>
      <w:proofErr w:type="gramStart"/>
      <w:r w:rsidRPr="00A45932">
        <w:rPr>
          <w:rFonts w:ascii="Consolas" w:eastAsia="Cambria" w:hAnsi="Consolas" w:cs="Cambria"/>
          <w:sz w:val="20"/>
          <w:szCs w:val="20"/>
        </w:rPr>
        <w:t>page.&lt;</w:t>
      </w:r>
      <w:proofErr w:type="gramEnd"/>
      <w:r w:rsidRPr="00A45932">
        <w:rPr>
          <w:rFonts w:ascii="Consolas" w:eastAsia="Cambria" w:hAnsi="Consolas" w:cs="Cambria"/>
          <w:sz w:val="20"/>
          <w:szCs w:val="20"/>
        </w:rPr>
        <w:t>/p&gt;</w:t>
      </w:r>
    </w:p>
    <w:p w14:paraId="212BF323" w14:textId="77777777" w:rsidR="00440863" w:rsidRPr="00A45932" w:rsidRDefault="00440863" w:rsidP="0044086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&lt;/body&gt;</w:t>
      </w:r>
    </w:p>
    <w:p w14:paraId="28C50A3B" w14:textId="2E1B3CB7" w:rsidR="00440863" w:rsidRPr="00A45932" w:rsidRDefault="00440863" w:rsidP="0044086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&lt;/html&gt;</w:t>
      </w:r>
    </w:p>
    <w:p w14:paraId="022CF2BF" w14:textId="77777777" w:rsidR="002459C2" w:rsidRDefault="002459C2" w:rsidP="00440863">
      <w:pPr>
        <w:spacing w:after="0"/>
        <w:jc w:val="both"/>
        <w:rPr>
          <w:rFonts w:eastAsia="Cambria" w:cs="Cambria"/>
        </w:rPr>
      </w:pPr>
    </w:p>
    <w:p w14:paraId="6F722A0A" w14:textId="0D6710F5" w:rsidR="004362A4" w:rsidRPr="004362A4" w:rsidRDefault="004362A4" w:rsidP="00A3619B">
      <w:pPr>
        <w:spacing w:after="0"/>
        <w:jc w:val="both"/>
        <w:rPr>
          <w:rFonts w:eastAsia="Cambria" w:cs="Cambria"/>
          <w:b/>
          <w:bCs/>
        </w:rPr>
      </w:pPr>
      <w:r w:rsidRPr="004362A4">
        <w:rPr>
          <w:rFonts w:eastAsia="Cambria" w:cs="Cambria"/>
          <w:b/>
          <w:bCs/>
        </w:rPr>
        <w:t>Syntax</w:t>
      </w:r>
    </w:p>
    <w:p w14:paraId="5D0923AF" w14:textId="65716769" w:rsidR="004362A4" w:rsidRDefault="004362A4" w:rsidP="00A3619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4362A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4362A4">
        <w:rPr>
          <w:rFonts w:ascii="Consolas" w:eastAsia="Cambria" w:hAnsi="Consolas" w:cs="Cambria"/>
          <w:sz w:val="20"/>
          <w:szCs w:val="20"/>
        </w:rPr>
        <w:t>(id);</w:t>
      </w:r>
    </w:p>
    <w:p w14:paraId="48EF66E4" w14:textId="77777777" w:rsidR="00453083" w:rsidRDefault="00453083" w:rsidP="00453083">
      <w:pPr>
        <w:spacing w:after="0"/>
        <w:jc w:val="both"/>
        <w:rPr>
          <w:rFonts w:eastAsia="Cambria" w:cs="Cambria"/>
        </w:rPr>
      </w:pPr>
    </w:p>
    <w:p w14:paraId="31343EDB" w14:textId="540B1B3D" w:rsidR="00453083" w:rsidRPr="00453083" w:rsidRDefault="00453083" w:rsidP="00453083">
      <w:pPr>
        <w:spacing w:after="0"/>
        <w:jc w:val="both"/>
        <w:rPr>
          <w:rFonts w:eastAsia="Cambria" w:cs="Cambria"/>
          <w:b/>
          <w:bCs/>
        </w:rPr>
      </w:pPr>
      <w:r w:rsidRPr="00453083">
        <w:rPr>
          <w:rFonts w:eastAsia="Cambria" w:cs="Cambria"/>
          <w:b/>
          <w:bCs/>
        </w:rPr>
        <w:t>Example</w:t>
      </w:r>
    </w:p>
    <w:p w14:paraId="37FB7E18" w14:textId="77777777" w:rsidR="00453083" w:rsidRPr="00453083" w:rsidRDefault="00453083" w:rsidP="0045308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453083">
        <w:rPr>
          <w:rFonts w:ascii="Consolas" w:eastAsia="Cambria" w:hAnsi="Consolas" w:cs="Cambria"/>
          <w:sz w:val="20"/>
          <w:szCs w:val="20"/>
        </w:rPr>
        <w:t xml:space="preserve">&lt;p id="greeting"&gt;Hello, </w:t>
      </w:r>
      <w:proofErr w:type="gramStart"/>
      <w:r w:rsidRPr="00453083">
        <w:rPr>
          <w:rFonts w:ascii="Consolas" w:eastAsia="Cambria" w:hAnsi="Consolas" w:cs="Cambria"/>
          <w:sz w:val="20"/>
          <w:szCs w:val="20"/>
        </w:rPr>
        <w:t>World!&lt;</w:t>
      </w:r>
      <w:proofErr w:type="gramEnd"/>
      <w:r w:rsidRPr="00453083">
        <w:rPr>
          <w:rFonts w:ascii="Consolas" w:eastAsia="Cambria" w:hAnsi="Consolas" w:cs="Cambria"/>
          <w:sz w:val="20"/>
          <w:szCs w:val="20"/>
        </w:rPr>
        <w:t>/p&gt;</w:t>
      </w:r>
    </w:p>
    <w:p w14:paraId="36BA8C5E" w14:textId="77777777" w:rsidR="00453083" w:rsidRPr="00453083" w:rsidRDefault="00453083" w:rsidP="00453083">
      <w:pPr>
        <w:spacing w:after="0"/>
        <w:jc w:val="both"/>
        <w:rPr>
          <w:rFonts w:eastAsia="Cambria" w:cs="Cambria"/>
        </w:rPr>
      </w:pPr>
    </w:p>
    <w:p w14:paraId="46213E8D" w14:textId="77777777" w:rsidR="00453083" w:rsidRPr="00453083" w:rsidRDefault="00453083" w:rsidP="00453083">
      <w:pPr>
        <w:spacing w:after="0"/>
        <w:jc w:val="both"/>
        <w:rPr>
          <w:rFonts w:eastAsia="Cambria" w:cs="Cambria"/>
        </w:rPr>
      </w:pPr>
      <w:r w:rsidRPr="00453083">
        <w:rPr>
          <w:rFonts w:eastAsia="Cambria" w:cs="Cambria"/>
        </w:rPr>
        <w:t>To select this &lt;p&gt; element and change its text content:</w:t>
      </w:r>
    </w:p>
    <w:p w14:paraId="45D0CEBB" w14:textId="77777777" w:rsidR="00453083" w:rsidRDefault="00453083" w:rsidP="00453083">
      <w:pPr>
        <w:spacing w:after="0"/>
        <w:jc w:val="both"/>
        <w:rPr>
          <w:rFonts w:eastAsia="Cambria" w:cs="Cambria"/>
        </w:rPr>
      </w:pPr>
    </w:p>
    <w:p w14:paraId="02B91E9E" w14:textId="174B7B95" w:rsidR="00453083" w:rsidRPr="00453083" w:rsidRDefault="00453083" w:rsidP="0045308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453083">
        <w:rPr>
          <w:rFonts w:ascii="Consolas" w:eastAsia="Cambria" w:hAnsi="Consolas" w:cs="Cambria"/>
          <w:sz w:val="20"/>
          <w:szCs w:val="20"/>
        </w:rPr>
        <w:t xml:space="preserve">let element = </w:t>
      </w:r>
      <w:proofErr w:type="spellStart"/>
      <w:proofErr w:type="gramStart"/>
      <w:r w:rsidRPr="0045308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453083">
        <w:rPr>
          <w:rFonts w:ascii="Consolas" w:eastAsia="Cambria" w:hAnsi="Consolas" w:cs="Cambria"/>
          <w:sz w:val="20"/>
          <w:szCs w:val="20"/>
        </w:rPr>
        <w:t>('greeting');</w:t>
      </w:r>
    </w:p>
    <w:p w14:paraId="12D851F7" w14:textId="77777777" w:rsidR="00453083" w:rsidRDefault="00453083" w:rsidP="0045308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453083">
        <w:rPr>
          <w:rFonts w:ascii="Consolas" w:eastAsia="Cambria" w:hAnsi="Consolas" w:cs="Cambria"/>
          <w:sz w:val="20"/>
          <w:szCs w:val="20"/>
        </w:rPr>
        <w:t>element.textContent</w:t>
      </w:r>
      <w:proofErr w:type="spellEnd"/>
      <w:proofErr w:type="gramEnd"/>
      <w:r w:rsidRPr="00453083">
        <w:rPr>
          <w:rFonts w:ascii="Consolas" w:eastAsia="Cambria" w:hAnsi="Consolas" w:cs="Cambria"/>
          <w:sz w:val="20"/>
          <w:szCs w:val="20"/>
        </w:rPr>
        <w:t xml:space="preserve"> = 'Welcome to the DOM!';</w:t>
      </w:r>
    </w:p>
    <w:p w14:paraId="7D2C0F64" w14:textId="77777777" w:rsidR="00453083" w:rsidRPr="00453083" w:rsidRDefault="00453083" w:rsidP="0045308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C20C257" w14:textId="0AF929F5" w:rsidR="00A3619B" w:rsidRPr="00A3619B" w:rsidRDefault="00367787" w:rsidP="00A3619B">
      <w:pPr>
        <w:spacing w:after="0"/>
        <w:jc w:val="both"/>
        <w:rPr>
          <w:rFonts w:eastAsia="Cambria" w:cs="Cambria"/>
          <w:b/>
          <w:bCs/>
        </w:rPr>
      </w:pPr>
      <w:r w:rsidRPr="00367787">
        <w:rPr>
          <w:rFonts w:eastAsia="Cambria" w:cs="Cambria"/>
          <w:b/>
          <w:bCs/>
        </w:rPr>
        <w:t>Another</w:t>
      </w:r>
      <w:r>
        <w:rPr>
          <w:rFonts w:ascii="Consolas" w:eastAsia="Cambria" w:hAnsi="Consolas" w:cs="Cambria"/>
          <w:sz w:val="20"/>
          <w:szCs w:val="20"/>
        </w:rPr>
        <w:t xml:space="preserve"> </w:t>
      </w:r>
      <w:r w:rsidR="00A3619B" w:rsidRPr="00A3619B">
        <w:rPr>
          <w:rFonts w:eastAsia="Cambria" w:cs="Cambria"/>
          <w:b/>
          <w:bCs/>
        </w:rPr>
        <w:t>Example</w:t>
      </w:r>
    </w:p>
    <w:p w14:paraId="28127E28" w14:textId="77777777" w:rsidR="00A3619B" w:rsidRDefault="00A3619B" w:rsidP="00A3619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3619B">
        <w:rPr>
          <w:rFonts w:ascii="Consolas" w:eastAsia="Cambria" w:hAnsi="Consolas" w:cs="Cambria"/>
          <w:sz w:val="20"/>
          <w:szCs w:val="20"/>
        </w:rPr>
        <w:t xml:space="preserve">&lt;p id="intro"&gt;Welcome to the </w:t>
      </w:r>
      <w:proofErr w:type="gramStart"/>
      <w:r w:rsidRPr="00A3619B">
        <w:rPr>
          <w:rFonts w:ascii="Consolas" w:eastAsia="Cambria" w:hAnsi="Consolas" w:cs="Cambria"/>
          <w:sz w:val="20"/>
          <w:szCs w:val="20"/>
        </w:rPr>
        <w:t>DOM!&lt;</w:t>
      </w:r>
      <w:proofErr w:type="gramEnd"/>
      <w:r w:rsidRPr="00A3619B">
        <w:rPr>
          <w:rFonts w:ascii="Consolas" w:eastAsia="Cambria" w:hAnsi="Consolas" w:cs="Cambria"/>
          <w:sz w:val="20"/>
          <w:szCs w:val="20"/>
        </w:rPr>
        <w:t>/p&gt;</w:t>
      </w:r>
    </w:p>
    <w:p w14:paraId="056352B3" w14:textId="77777777" w:rsidR="00367787" w:rsidRPr="00A3619B" w:rsidRDefault="00367787" w:rsidP="00A3619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87E984D" w14:textId="77777777" w:rsidR="00A3619B" w:rsidRPr="00A3619B" w:rsidRDefault="00A3619B" w:rsidP="00A3619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3619B">
        <w:rPr>
          <w:rFonts w:ascii="Consolas" w:eastAsia="Cambria" w:hAnsi="Consolas" w:cs="Cambria"/>
          <w:sz w:val="20"/>
          <w:szCs w:val="20"/>
        </w:rPr>
        <w:t>&lt;script&gt;</w:t>
      </w:r>
    </w:p>
    <w:p w14:paraId="5BA59EA8" w14:textId="77777777" w:rsidR="00A3619B" w:rsidRPr="00A3619B" w:rsidRDefault="00A3619B" w:rsidP="00A3619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3619B">
        <w:rPr>
          <w:rFonts w:ascii="Consolas" w:eastAsia="Cambria" w:hAnsi="Consolas" w:cs="Cambria"/>
          <w:sz w:val="20"/>
          <w:szCs w:val="20"/>
        </w:rPr>
        <w:t xml:space="preserve">  let element = </w:t>
      </w:r>
      <w:proofErr w:type="spellStart"/>
      <w:proofErr w:type="gramStart"/>
      <w:r w:rsidRPr="00A3619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3619B">
        <w:rPr>
          <w:rFonts w:ascii="Consolas" w:eastAsia="Cambria" w:hAnsi="Consolas" w:cs="Cambria"/>
          <w:sz w:val="20"/>
          <w:szCs w:val="20"/>
        </w:rPr>
        <w:t>('intro');</w:t>
      </w:r>
    </w:p>
    <w:p w14:paraId="7BC48751" w14:textId="77777777" w:rsidR="00A3619B" w:rsidRPr="00A3619B" w:rsidRDefault="00A3619B" w:rsidP="00A3619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3619B">
        <w:rPr>
          <w:rFonts w:ascii="Consolas" w:eastAsia="Cambria" w:hAnsi="Consolas" w:cs="Cambria"/>
          <w:sz w:val="20"/>
          <w:szCs w:val="20"/>
        </w:rPr>
        <w:t xml:space="preserve">  console.log(</w:t>
      </w:r>
      <w:proofErr w:type="spellStart"/>
      <w:proofErr w:type="gramStart"/>
      <w:r w:rsidRPr="00A3619B">
        <w:rPr>
          <w:rFonts w:ascii="Consolas" w:eastAsia="Cambria" w:hAnsi="Consolas" w:cs="Cambria"/>
          <w:sz w:val="20"/>
          <w:szCs w:val="20"/>
        </w:rPr>
        <w:t>element.textContent</w:t>
      </w:r>
      <w:proofErr w:type="spellEnd"/>
      <w:proofErr w:type="gramEnd"/>
      <w:r w:rsidRPr="00A3619B">
        <w:rPr>
          <w:rFonts w:ascii="Consolas" w:eastAsia="Cambria" w:hAnsi="Consolas" w:cs="Cambria"/>
          <w:sz w:val="20"/>
          <w:szCs w:val="20"/>
        </w:rPr>
        <w:t>);  // Output: Welcome to the DOM!</w:t>
      </w:r>
    </w:p>
    <w:p w14:paraId="3D882B08" w14:textId="77777777" w:rsidR="00A3619B" w:rsidRDefault="00A3619B" w:rsidP="00A3619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3619B">
        <w:rPr>
          <w:rFonts w:ascii="Consolas" w:eastAsia="Cambria" w:hAnsi="Consolas" w:cs="Cambria"/>
          <w:sz w:val="20"/>
          <w:szCs w:val="20"/>
        </w:rPr>
        <w:t>&lt;/script&gt;</w:t>
      </w:r>
    </w:p>
    <w:p w14:paraId="11052C23" w14:textId="77777777" w:rsidR="00367787" w:rsidRPr="00A3619B" w:rsidRDefault="00367787" w:rsidP="00A3619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BE7AE72" w14:textId="08FB0C6C" w:rsidR="00A3619B" w:rsidRPr="00A3619B" w:rsidRDefault="00A3619B" w:rsidP="00A3619B">
      <w:pPr>
        <w:spacing w:after="0"/>
        <w:jc w:val="both"/>
        <w:rPr>
          <w:rFonts w:eastAsia="Cambria" w:cs="Cambria"/>
          <w:b/>
          <w:bCs/>
        </w:rPr>
      </w:pPr>
      <w:proofErr w:type="spellStart"/>
      <w:proofErr w:type="gramStart"/>
      <w:r w:rsidRPr="00A3619B">
        <w:rPr>
          <w:rFonts w:eastAsia="Cambria" w:cs="Cambria"/>
          <w:b/>
          <w:bCs/>
        </w:rPr>
        <w:t>querySelector</w:t>
      </w:r>
      <w:proofErr w:type="spellEnd"/>
      <w:r w:rsidRPr="00A3619B">
        <w:rPr>
          <w:rFonts w:eastAsia="Cambria" w:cs="Cambria"/>
          <w:b/>
          <w:bCs/>
        </w:rPr>
        <w:t>(</w:t>
      </w:r>
      <w:proofErr w:type="gramEnd"/>
      <w:r w:rsidRPr="00A3619B">
        <w:rPr>
          <w:rFonts w:eastAsia="Cambria" w:cs="Cambria"/>
          <w:b/>
          <w:bCs/>
        </w:rPr>
        <w:t>)</w:t>
      </w:r>
    </w:p>
    <w:p w14:paraId="2F6F80DE" w14:textId="59546450" w:rsidR="00C175AF" w:rsidRPr="00B4708D" w:rsidRDefault="00C175AF" w:rsidP="00A3619B">
      <w:pPr>
        <w:spacing w:after="0"/>
        <w:jc w:val="both"/>
        <w:rPr>
          <w:rFonts w:eastAsia="Cambria" w:cs="Cambria"/>
          <w:b/>
          <w:bCs/>
        </w:rPr>
      </w:pPr>
      <w:r w:rsidRPr="00B4708D">
        <w:rPr>
          <w:rFonts w:eastAsia="Cambria" w:cs="Cambria"/>
          <w:b/>
          <w:bCs/>
        </w:rPr>
        <w:t>Syntax</w:t>
      </w:r>
    </w:p>
    <w:p w14:paraId="33FDC454" w14:textId="6AE9B96F" w:rsidR="00C175AF" w:rsidRPr="00C175AF" w:rsidRDefault="00C175AF" w:rsidP="00A3619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C175AF">
        <w:rPr>
          <w:rFonts w:ascii="Consolas" w:eastAsia="Cambria" w:hAnsi="Consolas" w:cs="Cambria"/>
          <w:sz w:val="20"/>
          <w:szCs w:val="20"/>
        </w:rPr>
        <w:t>document.querySelector</w:t>
      </w:r>
      <w:proofErr w:type="spellEnd"/>
      <w:proofErr w:type="gramEnd"/>
      <w:r w:rsidRPr="00C175AF">
        <w:rPr>
          <w:rFonts w:ascii="Consolas" w:eastAsia="Cambria" w:hAnsi="Consolas" w:cs="Cambria"/>
          <w:sz w:val="20"/>
          <w:szCs w:val="20"/>
        </w:rPr>
        <w:t>(selector);</w:t>
      </w:r>
    </w:p>
    <w:p w14:paraId="3C05206C" w14:textId="77777777" w:rsidR="00C175AF" w:rsidRDefault="00C175AF" w:rsidP="00A3619B">
      <w:pPr>
        <w:spacing w:after="0"/>
        <w:jc w:val="both"/>
        <w:rPr>
          <w:rFonts w:eastAsia="Cambria" w:cs="Cambria"/>
          <w:b/>
          <w:bCs/>
        </w:rPr>
      </w:pPr>
    </w:p>
    <w:p w14:paraId="7331E378" w14:textId="54EFAEF4" w:rsidR="00C175AF" w:rsidRPr="00C175AF" w:rsidRDefault="00C175AF" w:rsidP="00C175AF">
      <w:pPr>
        <w:spacing w:after="0"/>
        <w:jc w:val="both"/>
        <w:rPr>
          <w:rFonts w:eastAsia="Cambria" w:cs="Cambria"/>
          <w:b/>
          <w:bCs/>
        </w:rPr>
      </w:pPr>
      <w:r w:rsidRPr="00C175AF">
        <w:rPr>
          <w:rFonts w:eastAsia="Cambria" w:cs="Cambria"/>
          <w:b/>
          <w:bCs/>
        </w:rPr>
        <w:t>Example 1: Selecting by ID</w:t>
      </w:r>
    </w:p>
    <w:p w14:paraId="1B782658" w14:textId="77777777" w:rsidR="00C175AF" w:rsidRPr="00B4708D" w:rsidRDefault="00C175AF" w:rsidP="00C175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175AF">
        <w:rPr>
          <w:rFonts w:ascii="Consolas" w:eastAsia="Cambria" w:hAnsi="Consolas" w:cs="Cambria"/>
          <w:sz w:val="20"/>
          <w:szCs w:val="20"/>
        </w:rPr>
        <w:t xml:space="preserve">&lt;p id="greeting"&gt;Hello, </w:t>
      </w:r>
      <w:proofErr w:type="gramStart"/>
      <w:r w:rsidRPr="00C175AF">
        <w:rPr>
          <w:rFonts w:ascii="Consolas" w:eastAsia="Cambria" w:hAnsi="Consolas" w:cs="Cambria"/>
          <w:sz w:val="20"/>
          <w:szCs w:val="20"/>
        </w:rPr>
        <w:t>World!&lt;</w:t>
      </w:r>
      <w:proofErr w:type="gramEnd"/>
      <w:r w:rsidRPr="00C175AF">
        <w:rPr>
          <w:rFonts w:ascii="Consolas" w:eastAsia="Cambria" w:hAnsi="Consolas" w:cs="Cambria"/>
          <w:sz w:val="20"/>
          <w:szCs w:val="20"/>
        </w:rPr>
        <w:t>/p&gt;</w:t>
      </w:r>
    </w:p>
    <w:p w14:paraId="3B39CEAB" w14:textId="77777777" w:rsidR="00C175AF" w:rsidRPr="00C175AF" w:rsidRDefault="00C175AF" w:rsidP="00C175AF">
      <w:pPr>
        <w:spacing w:after="0"/>
        <w:jc w:val="both"/>
        <w:rPr>
          <w:rFonts w:eastAsia="Cambria" w:cs="Cambria"/>
        </w:rPr>
      </w:pPr>
    </w:p>
    <w:p w14:paraId="6B63C1C7" w14:textId="77777777" w:rsidR="00C175AF" w:rsidRPr="00C175AF" w:rsidRDefault="00C175AF" w:rsidP="00C175AF">
      <w:pPr>
        <w:spacing w:after="0"/>
        <w:jc w:val="both"/>
        <w:rPr>
          <w:rFonts w:eastAsia="Cambria" w:cs="Cambria"/>
        </w:rPr>
      </w:pPr>
      <w:r w:rsidRPr="00C175AF">
        <w:rPr>
          <w:rFonts w:eastAsia="Cambria" w:cs="Cambria"/>
        </w:rPr>
        <w:t>To select this element by ID:</w:t>
      </w:r>
    </w:p>
    <w:p w14:paraId="4DBD866D" w14:textId="77777777" w:rsidR="00C175AF" w:rsidRDefault="00C175AF" w:rsidP="00C175AF">
      <w:pPr>
        <w:spacing w:after="0"/>
        <w:jc w:val="both"/>
        <w:rPr>
          <w:rFonts w:eastAsia="Cambria" w:cs="Cambria"/>
        </w:rPr>
      </w:pPr>
    </w:p>
    <w:p w14:paraId="39B30F1B" w14:textId="4CFAD4AB" w:rsidR="00C175AF" w:rsidRPr="00C175AF" w:rsidRDefault="00C175AF" w:rsidP="00C175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175AF">
        <w:rPr>
          <w:rFonts w:ascii="Consolas" w:eastAsia="Cambria" w:hAnsi="Consolas" w:cs="Cambria"/>
          <w:sz w:val="20"/>
          <w:szCs w:val="20"/>
        </w:rPr>
        <w:t xml:space="preserve">let element = </w:t>
      </w:r>
      <w:proofErr w:type="spellStart"/>
      <w:proofErr w:type="gramStart"/>
      <w:r w:rsidRPr="00C175AF">
        <w:rPr>
          <w:rFonts w:ascii="Consolas" w:eastAsia="Cambria" w:hAnsi="Consolas" w:cs="Cambria"/>
          <w:sz w:val="20"/>
          <w:szCs w:val="20"/>
        </w:rPr>
        <w:t>document.querySelector</w:t>
      </w:r>
      <w:proofErr w:type="spellEnd"/>
      <w:proofErr w:type="gramEnd"/>
      <w:r w:rsidRPr="00C175AF">
        <w:rPr>
          <w:rFonts w:ascii="Consolas" w:eastAsia="Cambria" w:hAnsi="Consolas" w:cs="Cambria"/>
          <w:sz w:val="20"/>
          <w:szCs w:val="20"/>
        </w:rPr>
        <w:t>('#greeting');</w:t>
      </w:r>
    </w:p>
    <w:p w14:paraId="25575115" w14:textId="77777777" w:rsidR="00C175AF" w:rsidRPr="00B4708D" w:rsidRDefault="00C175AF" w:rsidP="00C175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C175AF">
        <w:rPr>
          <w:rFonts w:ascii="Consolas" w:eastAsia="Cambria" w:hAnsi="Consolas" w:cs="Cambria"/>
          <w:sz w:val="20"/>
          <w:szCs w:val="20"/>
        </w:rPr>
        <w:t>element.textContent</w:t>
      </w:r>
      <w:proofErr w:type="spellEnd"/>
      <w:proofErr w:type="gramEnd"/>
      <w:r w:rsidRPr="00C175AF">
        <w:rPr>
          <w:rFonts w:ascii="Consolas" w:eastAsia="Cambria" w:hAnsi="Consolas" w:cs="Cambria"/>
          <w:sz w:val="20"/>
          <w:szCs w:val="20"/>
        </w:rPr>
        <w:t xml:space="preserve"> = 'Welcome to the DOM!';</w:t>
      </w:r>
    </w:p>
    <w:p w14:paraId="0C7AEEFA" w14:textId="77777777" w:rsidR="00C175AF" w:rsidRPr="00C175AF" w:rsidRDefault="00C175AF" w:rsidP="00C175AF">
      <w:pPr>
        <w:spacing w:after="0"/>
        <w:jc w:val="both"/>
        <w:rPr>
          <w:rFonts w:eastAsia="Cambria" w:cs="Cambria"/>
        </w:rPr>
      </w:pPr>
    </w:p>
    <w:p w14:paraId="59DA025D" w14:textId="0A179698" w:rsidR="00C175AF" w:rsidRPr="00C175AF" w:rsidRDefault="00C175AF" w:rsidP="00C175AF">
      <w:pPr>
        <w:spacing w:after="0"/>
        <w:jc w:val="both"/>
        <w:rPr>
          <w:rFonts w:eastAsia="Cambria" w:cs="Cambria"/>
          <w:b/>
          <w:bCs/>
        </w:rPr>
      </w:pPr>
      <w:r w:rsidRPr="00C175AF">
        <w:rPr>
          <w:rFonts w:eastAsia="Cambria" w:cs="Cambria"/>
          <w:b/>
          <w:bCs/>
        </w:rPr>
        <w:t>Example 2: Selecting by Class</w:t>
      </w:r>
    </w:p>
    <w:p w14:paraId="106FC0DC" w14:textId="77777777" w:rsidR="00C175AF" w:rsidRPr="00C175AF" w:rsidRDefault="00C175AF" w:rsidP="00C175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175AF">
        <w:rPr>
          <w:rFonts w:ascii="Consolas" w:eastAsia="Cambria" w:hAnsi="Consolas" w:cs="Cambria"/>
          <w:sz w:val="20"/>
          <w:szCs w:val="20"/>
        </w:rPr>
        <w:t>&lt;div class="container"&gt;This is a container&lt;/div&gt;</w:t>
      </w:r>
    </w:p>
    <w:p w14:paraId="2A4673CB" w14:textId="77777777" w:rsidR="00C175AF" w:rsidRDefault="00C175AF" w:rsidP="00C175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175AF">
        <w:rPr>
          <w:rFonts w:ascii="Consolas" w:eastAsia="Cambria" w:hAnsi="Consolas" w:cs="Cambria"/>
          <w:sz w:val="20"/>
          <w:szCs w:val="20"/>
        </w:rPr>
        <w:t>&lt;div class="container"&gt;This is another container&lt;/div&gt;</w:t>
      </w:r>
    </w:p>
    <w:p w14:paraId="5A1ED92F" w14:textId="77777777" w:rsidR="00C175AF" w:rsidRPr="00C175AF" w:rsidRDefault="00C175AF" w:rsidP="00C175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BD4EB3D" w14:textId="77777777" w:rsidR="00C175AF" w:rsidRPr="00C175AF" w:rsidRDefault="00C175AF" w:rsidP="00C175AF">
      <w:pPr>
        <w:spacing w:after="0"/>
        <w:jc w:val="both"/>
        <w:rPr>
          <w:rFonts w:eastAsia="Cambria" w:cs="Cambria"/>
        </w:rPr>
      </w:pPr>
      <w:r w:rsidRPr="00C175AF">
        <w:rPr>
          <w:rFonts w:eastAsia="Cambria" w:cs="Cambria"/>
        </w:rPr>
        <w:t>To select the first element with the class container:</w:t>
      </w:r>
    </w:p>
    <w:p w14:paraId="0F29202C" w14:textId="77777777" w:rsidR="00C175AF" w:rsidRPr="00C175AF" w:rsidRDefault="00C175AF" w:rsidP="00C175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175AF">
        <w:rPr>
          <w:rFonts w:ascii="Consolas" w:eastAsia="Cambria" w:hAnsi="Consolas" w:cs="Cambria"/>
          <w:sz w:val="20"/>
          <w:szCs w:val="20"/>
        </w:rPr>
        <w:t xml:space="preserve">let element = </w:t>
      </w:r>
      <w:proofErr w:type="spellStart"/>
      <w:proofErr w:type="gramStart"/>
      <w:r w:rsidRPr="00C175AF">
        <w:rPr>
          <w:rFonts w:ascii="Consolas" w:eastAsia="Cambria" w:hAnsi="Consolas" w:cs="Cambria"/>
          <w:sz w:val="20"/>
          <w:szCs w:val="20"/>
        </w:rPr>
        <w:t>document.querySelector</w:t>
      </w:r>
      <w:proofErr w:type="spellEnd"/>
      <w:proofErr w:type="gramEnd"/>
      <w:r w:rsidRPr="00C175AF">
        <w:rPr>
          <w:rFonts w:ascii="Consolas" w:eastAsia="Cambria" w:hAnsi="Consolas" w:cs="Cambria"/>
          <w:sz w:val="20"/>
          <w:szCs w:val="20"/>
        </w:rPr>
        <w:t>('.container');</w:t>
      </w:r>
    </w:p>
    <w:p w14:paraId="37C3F9D9" w14:textId="77777777" w:rsidR="00C175AF" w:rsidRDefault="00C175AF" w:rsidP="00C175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C175AF">
        <w:rPr>
          <w:rFonts w:ascii="Consolas" w:eastAsia="Cambria" w:hAnsi="Consolas" w:cs="Cambria"/>
          <w:sz w:val="20"/>
          <w:szCs w:val="20"/>
        </w:rPr>
        <w:t>element.style</w:t>
      </w:r>
      <w:proofErr w:type="gramEnd"/>
      <w:r w:rsidRPr="00C175AF">
        <w:rPr>
          <w:rFonts w:ascii="Consolas" w:eastAsia="Cambria" w:hAnsi="Consolas" w:cs="Cambria"/>
          <w:sz w:val="20"/>
          <w:szCs w:val="20"/>
        </w:rPr>
        <w:t>.backgroundColor</w:t>
      </w:r>
      <w:proofErr w:type="spellEnd"/>
      <w:r w:rsidRPr="00C175AF">
        <w:rPr>
          <w:rFonts w:ascii="Consolas" w:eastAsia="Cambria" w:hAnsi="Consolas" w:cs="Cambria"/>
          <w:sz w:val="20"/>
          <w:szCs w:val="20"/>
        </w:rPr>
        <w:t xml:space="preserve"> = '</w:t>
      </w:r>
      <w:proofErr w:type="spellStart"/>
      <w:r w:rsidRPr="00C175AF">
        <w:rPr>
          <w:rFonts w:ascii="Consolas" w:eastAsia="Cambria" w:hAnsi="Consolas" w:cs="Cambria"/>
          <w:sz w:val="20"/>
          <w:szCs w:val="20"/>
        </w:rPr>
        <w:t>lightblue</w:t>
      </w:r>
      <w:proofErr w:type="spellEnd"/>
      <w:r w:rsidRPr="00C175AF">
        <w:rPr>
          <w:rFonts w:ascii="Consolas" w:eastAsia="Cambria" w:hAnsi="Consolas" w:cs="Cambria"/>
          <w:sz w:val="20"/>
          <w:szCs w:val="20"/>
        </w:rPr>
        <w:t>';</w:t>
      </w:r>
    </w:p>
    <w:p w14:paraId="553351BB" w14:textId="77777777" w:rsidR="00C175AF" w:rsidRPr="00C175AF" w:rsidRDefault="00C175AF" w:rsidP="00C175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357F587" w14:textId="47B98FDE" w:rsidR="00C175AF" w:rsidRPr="00C175AF" w:rsidRDefault="00C175AF" w:rsidP="00C175AF">
      <w:pPr>
        <w:spacing w:after="0"/>
        <w:jc w:val="both"/>
        <w:rPr>
          <w:rFonts w:eastAsia="Cambria" w:cs="Cambria"/>
          <w:b/>
          <w:bCs/>
        </w:rPr>
      </w:pPr>
      <w:r w:rsidRPr="00C175AF">
        <w:rPr>
          <w:rFonts w:eastAsia="Cambria" w:cs="Cambria"/>
          <w:b/>
          <w:bCs/>
        </w:rPr>
        <w:t>Example 3: Selecting by Attribute</w:t>
      </w:r>
    </w:p>
    <w:p w14:paraId="6AB5BE84" w14:textId="77777777" w:rsidR="00C175AF" w:rsidRPr="00C175AF" w:rsidRDefault="00C175AF" w:rsidP="00C175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175AF">
        <w:rPr>
          <w:rFonts w:ascii="Consolas" w:eastAsia="Cambria" w:hAnsi="Consolas" w:cs="Cambria"/>
          <w:sz w:val="20"/>
          <w:szCs w:val="20"/>
        </w:rPr>
        <w:t>&lt;input type="text" name="username" placeholder="Enter username"&gt;</w:t>
      </w:r>
    </w:p>
    <w:p w14:paraId="595AC0E4" w14:textId="77777777" w:rsidR="00C175AF" w:rsidRDefault="00C175AF" w:rsidP="00C175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175AF">
        <w:rPr>
          <w:rFonts w:ascii="Consolas" w:eastAsia="Cambria" w:hAnsi="Consolas" w:cs="Cambria"/>
          <w:sz w:val="20"/>
          <w:szCs w:val="20"/>
        </w:rPr>
        <w:t>&lt;input type="password" name="password" placeholder="Enter password"&gt;</w:t>
      </w:r>
    </w:p>
    <w:p w14:paraId="01030704" w14:textId="77777777" w:rsidR="00C175AF" w:rsidRPr="00C175AF" w:rsidRDefault="00C175AF" w:rsidP="00C175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9A6DD19" w14:textId="77777777" w:rsidR="00C175AF" w:rsidRPr="00C175AF" w:rsidRDefault="00C175AF" w:rsidP="00C175AF">
      <w:pPr>
        <w:spacing w:after="0"/>
        <w:jc w:val="both"/>
        <w:rPr>
          <w:rFonts w:eastAsia="Cambria" w:cs="Cambria"/>
        </w:rPr>
      </w:pPr>
      <w:r w:rsidRPr="00C175AF">
        <w:rPr>
          <w:rFonts w:eastAsia="Cambria" w:cs="Cambria"/>
        </w:rPr>
        <w:t>To select the input element with the name username:</w:t>
      </w:r>
    </w:p>
    <w:p w14:paraId="2033CD0B" w14:textId="77777777" w:rsidR="00C175AF" w:rsidRPr="00C175AF" w:rsidRDefault="00C175AF" w:rsidP="00C175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175AF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C175AF">
        <w:rPr>
          <w:rFonts w:ascii="Consolas" w:eastAsia="Cambria" w:hAnsi="Consolas" w:cs="Cambria"/>
          <w:sz w:val="20"/>
          <w:szCs w:val="20"/>
        </w:rPr>
        <w:t>inputElement</w:t>
      </w:r>
      <w:proofErr w:type="spellEnd"/>
      <w:r w:rsidRPr="00C175AF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C175AF">
        <w:rPr>
          <w:rFonts w:ascii="Consolas" w:eastAsia="Cambria" w:hAnsi="Consolas" w:cs="Cambria"/>
          <w:sz w:val="20"/>
          <w:szCs w:val="20"/>
        </w:rPr>
        <w:t>document.querySelector</w:t>
      </w:r>
      <w:proofErr w:type="spellEnd"/>
      <w:proofErr w:type="gramEnd"/>
      <w:r w:rsidRPr="00C175AF">
        <w:rPr>
          <w:rFonts w:ascii="Consolas" w:eastAsia="Cambria" w:hAnsi="Consolas" w:cs="Cambria"/>
          <w:sz w:val="20"/>
          <w:szCs w:val="20"/>
        </w:rPr>
        <w:t>('input[name="username"]');</w:t>
      </w:r>
    </w:p>
    <w:p w14:paraId="7E4DED98" w14:textId="77777777" w:rsidR="00C175AF" w:rsidRPr="00C175AF" w:rsidRDefault="00C175AF" w:rsidP="00C175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C175AF">
        <w:rPr>
          <w:rFonts w:ascii="Consolas" w:eastAsia="Cambria" w:hAnsi="Consolas" w:cs="Cambria"/>
          <w:sz w:val="20"/>
          <w:szCs w:val="20"/>
        </w:rPr>
        <w:t>inputElement.style.borderColor</w:t>
      </w:r>
      <w:proofErr w:type="spellEnd"/>
      <w:proofErr w:type="gramEnd"/>
      <w:r w:rsidRPr="00C175AF">
        <w:rPr>
          <w:rFonts w:ascii="Consolas" w:eastAsia="Cambria" w:hAnsi="Consolas" w:cs="Cambria"/>
          <w:sz w:val="20"/>
          <w:szCs w:val="20"/>
        </w:rPr>
        <w:t xml:space="preserve"> = 'green';</w:t>
      </w:r>
    </w:p>
    <w:p w14:paraId="635857AB" w14:textId="77777777" w:rsidR="00C175AF" w:rsidRPr="00C175AF" w:rsidRDefault="00C175AF" w:rsidP="00C175AF">
      <w:pPr>
        <w:spacing w:after="0"/>
        <w:ind w:left="284"/>
        <w:jc w:val="both"/>
        <w:rPr>
          <w:rFonts w:eastAsia="Cambria" w:cs="Cambria"/>
        </w:rPr>
      </w:pPr>
    </w:p>
    <w:p w14:paraId="4A2ADF4C" w14:textId="08F55B3B" w:rsidR="00C175AF" w:rsidRPr="00C175AF" w:rsidRDefault="00C175AF" w:rsidP="00C175AF">
      <w:pPr>
        <w:spacing w:after="0"/>
        <w:jc w:val="both"/>
        <w:rPr>
          <w:rFonts w:eastAsia="Cambria" w:cs="Cambria"/>
          <w:b/>
          <w:bCs/>
        </w:rPr>
      </w:pPr>
      <w:r w:rsidRPr="00C175AF">
        <w:rPr>
          <w:rFonts w:eastAsia="Cambria" w:cs="Cambria"/>
          <w:b/>
          <w:bCs/>
        </w:rPr>
        <w:t>Example 4: Selecting by Multiple Criteria</w:t>
      </w:r>
    </w:p>
    <w:p w14:paraId="0CA39DFB" w14:textId="77777777" w:rsidR="00C175AF" w:rsidRPr="00C175AF" w:rsidRDefault="00C175AF" w:rsidP="00C175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175AF">
        <w:rPr>
          <w:rFonts w:ascii="Consolas" w:eastAsia="Cambria" w:hAnsi="Consolas" w:cs="Cambria"/>
          <w:sz w:val="20"/>
          <w:szCs w:val="20"/>
        </w:rPr>
        <w:t>&lt;button class="</w:t>
      </w:r>
      <w:proofErr w:type="spellStart"/>
      <w:r w:rsidRPr="00C175AF">
        <w:rPr>
          <w:rFonts w:ascii="Consolas" w:eastAsia="Cambria" w:hAnsi="Consolas" w:cs="Cambria"/>
          <w:sz w:val="20"/>
          <w:szCs w:val="20"/>
        </w:rPr>
        <w:t>btn</w:t>
      </w:r>
      <w:proofErr w:type="spellEnd"/>
      <w:r w:rsidRPr="00C175AF">
        <w:rPr>
          <w:rFonts w:ascii="Consolas" w:eastAsia="Cambria" w:hAnsi="Consolas" w:cs="Cambria"/>
          <w:sz w:val="20"/>
          <w:szCs w:val="20"/>
        </w:rPr>
        <w:t xml:space="preserve"> primary" id="submit"&gt;Submit&lt;/button&gt;</w:t>
      </w:r>
    </w:p>
    <w:p w14:paraId="3B9D66AA" w14:textId="77777777" w:rsidR="00AA3A9A" w:rsidRDefault="00AA3A9A" w:rsidP="00C175AF">
      <w:pPr>
        <w:spacing w:after="0"/>
        <w:jc w:val="both"/>
        <w:rPr>
          <w:rFonts w:eastAsia="Cambria" w:cs="Cambria"/>
        </w:rPr>
      </w:pPr>
    </w:p>
    <w:p w14:paraId="7BF04E7E" w14:textId="670EBE0A" w:rsidR="00C175AF" w:rsidRPr="00C175AF" w:rsidRDefault="00C175AF" w:rsidP="00C175AF">
      <w:pPr>
        <w:spacing w:after="0"/>
        <w:jc w:val="both"/>
        <w:rPr>
          <w:rFonts w:eastAsia="Cambria" w:cs="Cambria"/>
        </w:rPr>
      </w:pPr>
      <w:r w:rsidRPr="00C175AF">
        <w:rPr>
          <w:rFonts w:eastAsia="Cambria" w:cs="Cambria"/>
        </w:rPr>
        <w:t>To select this button using both ID and class:</w:t>
      </w:r>
    </w:p>
    <w:p w14:paraId="6ECE358F" w14:textId="77777777" w:rsidR="00C175AF" w:rsidRPr="00C175AF" w:rsidRDefault="00C175AF" w:rsidP="00C175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175AF">
        <w:rPr>
          <w:rFonts w:ascii="Consolas" w:eastAsia="Cambria" w:hAnsi="Consolas" w:cs="Cambria"/>
          <w:sz w:val="20"/>
          <w:szCs w:val="20"/>
        </w:rPr>
        <w:t xml:space="preserve">let button = </w:t>
      </w:r>
      <w:proofErr w:type="spellStart"/>
      <w:proofErr w:type="gramStart"/>
      <w:r w:rsidRPr="00C175AF">
        <w:rPr>
          <w:rFonts w:ascii="Consolas" w:eastAsia="Cambria" w:hAnsi="Consolas" w:cs="Cambria"/>
          <w:sz w:val="20"/>
          <w:szCs w:val="20"/>
        </w:rPr>
        <w:t>document.querySelector</w:t>
      </w:r>
      <w:proofErr w:type="spellEnd"/>
      <w:proofErr w:type="gramEnd"/>
      <w:r w:rsidRPr="00C175AF">
        <w:rPr>
          <w:rFonts w:ascii="Consolas" w:eastAsia="Cambria" w:hAnsi="Consolas" w:cs="Cambria"/>
          <w:sz w:val="20"/>
          <w:szCs w:val="20"/>
        </w:rPr>
        <w:t>('#</w:t>
      </w:r>
      <w:proofErr w:type="spellStart"/>
      <w:r w:rsidRPr="00C175AF">
        <w:rPr>
          <w:rFonts w:ascii="Consolas" w:eastAsia="Cambria" w:hAnsi="Consolas" w:cs="Cambria"/>
          <w:sz w:val="20"/>
          <w:szCs w:val="20"/>
        </w:rPr>
        <w:t>submit.primary</w:t>
      </w:r>
      <w:proofErr w:type="spellEnd"/>
      <w:r w:rsidRPr="00C175AF">
        <w:rPr>
          <w:rFonts w:ascii="Consolas" w:eastAsia="Cambria" w:hAnsi="Consolas" w:cs="Cambria"/>
          <w:sz w:val="20"/>
          <w:szCs w:val="20"/>
        </w:rPr>
        <w:t>');</w:t>
      </w:r>
    </w:p>
    <w:p w14:paraId="77E99094" w14:textId="77777777" w:rsidR="00C175AF" w:rsidRPr="00C175AF" w:rsidRDefault="00C175AF" w:rsidP="00C175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C175AF">
        <w:rPr>
          <w:rFonts w:ascii="Consolas" w:eastAsia="Cambria" w:hAnsi="Consolas" w:cs="Cambria"/>
          <w:sz w:val="20"/>
          <w:szCs w:val="20"/>
        </w:rPr>
        <w:t>button.style</w:t>
      </w:r>
      <w:proofErr w:type="gramEnd"/>
      <w:r w:rsidRPr="00C175AF">
        <w:rPr>
          <w:rFonts w:ascii="Consolas" w:eastAsia="Cambria" w:hAnsi="Consolas" w:cs="Cambria"/>
          <w:sz w:val="20"/>
          <w:szCs w:val="20"/>
        </w:rPr>
        <w:t>.color</w:t>
      </w:r>
      <w:proofErr w:type="spellEnd"/>
      <w:r w:rsidRPr="00C175AF">
        <w:rPr>
          <w:rFonts w:ascii="Consolas" w:eastAsia="Cambria" w:hAnsi="Consolas" w:cs="Cambria"/>
          <w:sz w:val="20"/>
          <w:szCs w:val="20"/>
        </w:rPr>
        <w:t xml:space="preserve"> = 'white';</w:t>
      </w:r>
    </w:p>
    <w:p w14:paraId="565C71AE" w14:textId="77777777" w:rsidR="00C175AF" w:rsidRPr="00C175AF" w:rsidRDefault="00C175AF" w:rsidP="00C175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C175AF">
        <w:rPr>
          <w:rFonts w:ascii="Consolas" w:eastAsia="Cambria" w:hAnsi="Consolas" w:cs="Cambria"/>
          <w:sz w:val="20"/>
          <w:szCs w:val="20"/>
        </w:rPr>
        <w:t>button.style</w:t>
      </w:r>
      <w:proofErr w:type="gramEnd"/>
      <w:r w:rsidRPr="00C175AF">
        <w:rPr>
          <w:rFonts w:ascii="Consolas" w:eastAsia="Cambria" w:hAnsi="Consolas" w:cs="Cambria"/>
          <w:sz w:val="20"/>
          <w:szCs w:val="20"/>
        </w:rPr>
        <w:t>.backgroundColor</w:t>
      </w:r>
      <w:proofErr w:type="spellEnd"/>
      <w:r w:rsidRPr="00C175AF">
        <w:rPr>
          <w:rFonts w:ascii="Consolas" w:eastAsia="Cambria" w:hAnsi="Consolas" w:cs="Cambria"/>
          <w:sz w:val="20"/>
          <w:szCs w:val="20"/>
        </w:rPr>
        <w:t xml:space="preserve"> = 'blue';</w:t>
      </w:r>
    </w:p>
    <w:p w14:paraId="555BF4FC" w14:textId="77777777" w:rsidR="00C175AF" w:rsidRPr="00C175AF" w:rsidRDefault="00C175AF" w:rsidP="00C175AF">
      <w:pPr>
        <w:spacing w:after="0"/>
        <w:ind w:left="720"/>
        <w:jc w:val="both"/>
        <w:rPr>
          <w:rFonts w:eastAsia="Cambria" w:cs="Cambria"/>
        </w:rPr>
      </w:pPr>
    </w:p>
    <w:p w14:paraId="4010F8AA" w14:textId="77777777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 xml:space="preserve">a. </w:t>
      </w:r>
      <w:proofErr w:type="spellStart"/>
      <w:r w:rsidRPr="00F2788F">
        <w:rPr>
          <w:rFonts w:eastAsia="Cambria" w:cs="Cambria"/>
          <w:b/>
          <w:bCs/>
        </w:rPr>
        <w:t>innerHTML</w:t>
      </w:r>
      <w:proofErr w:type="spellEnd"/>
    </w:p>
    <w:p w14:paraId="031A91C9" w14:textId="77777777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>Syntax:</w:t>
      </w:r>
    </w:p>
    <w:p w14:paraId="3AD7C3E5" w14:textId="77777777" w:rsidR="00F2788F" w:rsidRPr="00916476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element.innerHTML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 xml:space="preserve"> = "New HTML content";</w:t>
      </w:r>
    </w:p>
    <w:p w14:paraId="5F4D4504" w14:textId="77777777" w:rsidR="00916476" w:rsidRPr="00F2788F" w:rsidRDefault="00916476" w:rsidP="00F2788F">
      <w:pPr>
        <w:spacing w:after="0"/>
        <w:jc w:val="both"/>
        <w:rPr>
          <w:rFonts w:eastAsia="Cambria" w:cs="Cambria"/>
        </w:rPr>
      </w:pPr>
    </w:p>
    <w:p w14:paraId="379266D2" w14:textId="1F78E12E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 xml:space="preserve">Example 1: Modifying HTML content using </w:t>
      </w:r>
      <w:proofErr w:type="spellStart"/>
      <w:r w:rsidRPr="00F2788F">
        <w:rPr>
          <w:rFonts w:eastAsia="Cambria" w:cs="Cambria"/>
          <w:b/>
          <w:bCs/>
        </w:rPr>
        <w:t>innerHTML</w:t>
      </w:r>
      <w:proofErr w:type="spellEnd"/>
    </w:p>
    <w:p w14:paraId="6F39FD67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&lt;div id="container"&gt;</w:t>
      </w:r>
    </w:p>
    <w:p w14:paraId="1EBB5267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&lt;h2&gt;Old Heading&lt;/h2&gt;</w:t>
      </w:r>
    </w:p>
    <w:p w14:paraId="1355082C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&lt;p&gt;This is an old </w:t>
      </w:r>
      <w:proofErr w:type="gramStart"/>
      <w:r w:rsidRPr="00F2788F">
        <w:rPr>
          <w:rFonts w:ascii="Consolas" w:eastAsia="Cambria" w:hAnsi="Consolas" w:cs="Cambria"/>
          <w:sz w:val="20"/>
          <w:szCs w:val="20"/>
        </w:rPr>
        <w:t>paragraph.&lt;</w:t>
      </w:r>
      <w:proofErr w:type="gramEnd"/>
      <w:r w:rsidRPr="00F2788F">
        <w:rPr>
          <w:rFonts w:ascii="Consolas" w:eastAsia="Cambria" w:hAnsi="Consolas" w:cs="Cambria"/>
          <w:sz w:val="20"/>
          <w:szCs w:val="20"/>
        </w:rPr>
        <w:t>/p&gt;</w:t>
      </w:r>
    </w:p>
    <w:p w14:paraId="40272FCA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&lt;/div&gt;</w:t>
      </w:r>
    </w:p>
    <w:p w14:paraId="3A612DE0" w14:textId="77777777" w:rsidR="00F2788F" w:rsidRPr="00F2788F" w:rsidRDefault="00F2788F" w:rsidP="00F2788F">
      <w:pPr>
        <w:spacing w:after="0"/>
        <w:jc w:val="both"/>
        <w:rPr>
          <w:rFonts w:eastAsia="Cambria" w:cs="Cambria"/>
        </w:rPr>
      </w:pPr>
    </w:p>
    <w:p w14:paraId="3D29CDE1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&lt;script&gt;</w:t>
      </w:r>
    </w:p>
    <w:p w14:paraId="07CC12F9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let container = 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>("container");</w:t>
      </w:r>
    </w:p>
    <w:p w14:paraId="3B0092F4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container.innerHTML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 xml:space="preserve"> = "&lt;h2&gt;New Heading&lt;/h2&gt;&lt;p&gt;This is a new paragraph with &lt;strong&gt;HTML&lt;/strong&gt; content.&lt;/p&gt;";</w:t>
      </w:r>
    </w:p>
    <w:p w14:paraId="201272D5" w14:textId="77777777" w:rsid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&lt;/script&gt;</w:t>
      </w:r>
    </w:p>
    <w:p w14:paraId="397D80D4" w14:textId="77777777" w:rsidR="002F6343" w:rsidRPr="00F2788F" w:rsidRDefault="002F6343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E5BB59D" w14:textId="24B79E3A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 xml:space="preserve">b. </w:t>
      </w:r>
      <w:proofErr w:type="spellStart"/>
      <w:r w:rsidRPr="00F2788F">
        <w:rPr>
          <w:rFonts w:eastAsia="Cambria" w:cs="Cambria"/>
          <w:b/>
          <w:bCs/>
        </w:rPr>
        <w:t>textContent</w:t>
      </w:r>
      <w:proofErr w:type="spellEnd"/>
    </w:p>
    <w:p w14:paraId="3815A8B2" w14:textId="64A50F86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>Syntax</w:t>
      </w:r>
    </w:p>
    <w:p w14:paraId="2348FC49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element.textContent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 xml:space="preserve"> = "New text content";</w:t>
      </w:r>
    </w:p>
    <w:p w14:paraId="51844215" w14:textId="77777777" w:rsidR="00F2788F" w:rsidRPr="00F2788F" w:rsidRDefault="00F2788F" w:rsidP="00F2788F">
      <w:pPr>
        <w:spacing w:after="0"/>
        <w:ind w:left="720"/>
        <w:jc w:val="both"/>
        <w:rPr>
          <w:rFonts w:eastAsia="Cambria" w:cs="Cambria"/>
        </w:rPr>
      </w:pPr>
    </w:p>
    <w:p w14:paraId="13CA47F8" w14:textId="59E7F186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 xml:space="preserve">Example 2: Modifying text content using </w:t>
      </w:r>
      <w:proofErr w:type="spellStart"/>
      <w:r w:rsidRPr="00F2788F">
        <w:rPr>
          <w:rFonts w:eastAsia="Cambria" w:cs="Cambria"/>
          <w:b/>
          <w:bCs/>
        </w:rPr>
        <w:t>textContent</w:t>
      </w:r>
      <w:proofErr w:type="spellEnd"/>
    </w:p>
    <w:p w14:paraId="7C0C145F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&lt;p id="message"&gt;Old message&lt;/p&gt;</w:t>
      </w:r>
    </w:p>
    <w:p w14:paraId="767669EF" w14:textId="77777777" w:rsidR="00F2788F" w:rsidRPr="00F2788F" w:rsidRDefault="00F2788F" w:rsidP="00F2788F">
      <w:pPr>
        <w:spacing w:after="0"/>
        <w:jc w:val="both"/>
        <w:rPr>
          <w:rFonts w:eastAsia="Cambria" w:cs="Cambria"/>
        </w:rPr>
      </w:pPr>
    </w:p>
    <w:p w14:paraId="37CAE58B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&lt;script&gt;</w:t>
      </w:r>
    </w:p>
    <w:p w14:paraId="7DD4D8BD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let message = 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>("message");</w:t>
      </w:r>
    </w:p>
    <w:p w14:paraId="698BC34B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lastRenderedPageBreak/>
        <w:t xml:space="preserve">  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message.textContent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 xml:space="preserve"> = "This is the new message text!";</w:t>
      </w:r>
    </w:p>
    <w:p w14:paraId="31CFFF2C" w14:textId="77777777" w:rsid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&lt;/script&gt;</w:t>
      </w:r>
    </w:p>
    <w:p w14:paraId="58BD4627" w14:textId="77777777" w:rsidR="002F6343" w:rsidRPr="00F2788F" w:rsidRDefault="002F6343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5578042" w14:textId="6D1E60B2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 xml:space="preserve">c. </w:t>
      </w:r>
      <w:proofErr w:type="spellStart"/>
      <w:r w:rsidRPr="00F2788F">
        <w:rPr>
          <w:rFonts w:eastAsia="Cambria" w:cs="Cambria"/>
          <w:b/>
          <w:bCs/>
        </w:rPr>
        <w:t>innerText</w:t>
      </w:r>
      <w:proofErr w:type="spellEnd"/>
    </w:p>
    <w:p w14:paraId="11BB1E1E" w14:textId="6D08721F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>Syntax</w:t>
      </w:r>
    </w:p>
    <w:p w14:paraId="58610A5E" w14:textId="77777777" w:rsidR="00F2788F" w:rsidRPr="00916476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element.innerText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 xml:space="preserve"> = "New visible text content";</w:t>
      </w:r>
    </w:p>
    <w:p w14:paraId="31AC6F48" w14:textId="77777777" w:rsidR="00F2788F" w:rsidRPr="00F2788F" w:rsidRDefault="00F2788F" w:rsidP="00F2788F">
      <w:pPr>
        <w:spacing w:after="0"/>
        <w:jc w:val="both"/>
        <w:rPr>
          <w:rFonts w:eastAsia="Cambria" w:cs="Cambria"/>
        </w:rPr>
      </w:pPr>
    </w:p>
    <w:p w14:paraId="2208AB06" w14:textId="3F35FDBD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 xml:space="preserve">Example 3: Modifying visible text using </w:t>
      </w:r>
      <w:proofErr w:type="spellStart"/>
      <w:r w:rsidRPr="00F2788F">
        <w:rPr>
          <w:rFonts w:eastAsia="Cambria" w:cs="Cambria"/>
          <w:b/>
          <w:bCs/>
        </w:rPr>
        <w:t>innerText</w:t>
      </w:r>
      <w:proofErr w:type="spellEnd"/>
    </w:p>
    <w:p w14:paraId="58B96923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&lt;p id="info" style="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display:none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>;"&gt;This text is hidden&lt;/p&gt;</w:t>
      </w:r>
    </w:p>
    <w:p w14:paraId="5C0338FB" w14:textId="77777777" w:rsidR="00F2788F" w:rsidRPr="00F2788F" w:rsidRDefault="00F2788F" w:rsidP="00F2788F">
      <w:pPr>
        <w:spacing w:after="0"/>
        <w:jc w:val="both"/>
        <w:rPr>
          <w:rFonts w:eastAsia="Cambria" w:cs="Cambria"/>
        </w:rPr>
      </w:pPr>
    </w:p>
    <w:p w14:paraId="02ADEA27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&lt;script&gt;</w:t>
      </w:r>
    </w:p>
    <w:p w14:paraId="64FC7C09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let info = 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>("info");</w:t>
      </w:r>
    </w:p>
    <w:p w14:paraId="452F4302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info.innerText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 xml:space="preserve"> = "This text is now visible!";</w:t>
      </w:r>
    </w:p>
    <w:p w14:paraId="412A771F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&lt;/script&gt;</w:t>
      </w:r>
    </w:p>
    <w:p w14:paraId="1528C079" w14:textId="77777777" w:rsidR="00F2788F" w:rsidRPr="00F2788F" w:rsidRDefault="00F2788F" w:rsidP="00F2788F">
      <w:pPr>
        <w:numPr>
          <w:ilvl w:val="0"/>
          <w:numId w:val="340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eastAsia="Cambria" w:cs="Cambria"/>
        </w:rPr>
      </w:pPr>
      <w:r w:rsidRPr="00F2788F">
        <w:rPr>
          <w:rFonts w:eastAsia="Cambria" w:cs="Cambria"/>
        </w:rPr>
        <w:t xml:space="preserve">Here, the content of the &lt;p&gt; element is modified, but because the display: none style is applied initially, </w:t>
      </w:r>
      <w:proofErr w:type="spellStart"/>
      <w:r w:rsidRPr="00F2788F">
        <w:rPr>
          <w:rFonts w:eastAsia="Cambria" w:cs="Cambria"/>
        </w:rPr>
        <w:t>innerText</w:t>
      </w:r>
      <w:proofErr w:type="spellEnd"/>
      <w:r w:rsidRPr="00F2788F">
        <w:rPr>
          <w:rFonts w:eastAsia="Cambria" w:cs="Cambria"/>
        </w:rPr>
        <w:t xml:space="preserve"> would not retrieve the text if the element is hidden.</w:t>
      </w:r>
    </w:p>
    <w:p w14:paraId="576C9E20" w14:textId="386CCB82" w:rsidR="00F2788F" w:rsidRPr="00F2788F" w:rsidRDefault="00F2788F" w:rsidP="00F2788F">
      <w:pPr>
        <w:spacing w:after="0"/>
        <w:jc w:val="both"/>
        <w:rPr>
          <w:rFonts w:eastAsia="Cambria" w:cs="Cambria"/>
        </w:rPr>
      </w:pPr>
    </w:p>
    <w:p w14:paraId="3D1C365D" w14:textId="28535B23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 xml:space="preserve">a. </w:t>
      </w:r>
      <w:proofErr w:type="spellStart"/>
      <w:proofErr w:type="gramStart"/>
      <w:r w:rsidRPr="00F2788F">
        <w:rPr>
          <w:rFonts w:eastAsia="Cambria" w:cs="Cambria"/>
          <w:b/>
          <w:bCs/>
        </w:rPr>
        <w:t>setAttribute</w:t>
      </w:r>
      <w:proofErr w:type="spellEnd"/>
      <w:r w:rsidRPr="00F2788F">
        <w:rPr>
          <w:rFonts w:eastAsia="Cambria" w:cs="Cambria"/>
          <w:b/>
          <w:bCs/>
        </w:rPr>
        <w:t>(</w:t>
      </w:r>
      <w:proofErr w:type="gramEnd"/>
      <w:r w:rsidRPr="00F2788F">
        <w:rPr>
          <w:rFonts w:eastAsia="Cambria" w:cs="Cambria"/>
          <w:b/>
          <w:bCs/>
        </w:rPr>
        <w:t>)</w:t>
      </w:r>
    </w:p>
    <w:p w14:paraId="07AE8BCF" w14:textId="780F0E1D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>Syntax</w:t>
      </w:r>
    </w:p>
    <w:p w14:paraId="2CC63494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element.setAttribute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F2788F">
        <w:rPr>
          <w:rFonts w:ascii="Consolas" w:eastAsia="Cambria" w:hAnsi="Consolas" w:cs="Cambria"/>
          <w:sz w:val="20"/>
          <w:szCs w:val="20"/>
        </w:rPr>
        <w:t>attributeName</w:t>
      </w:r>
      <w:proofErr w:type="spellEnd"/>
      <w:r w:rsidRPr="00F2788F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F2788F">
        <w:rPr>
          <w:rFonts w:ascii="Consolas" w:eastAsia="Cambria" w:hAnsi="Consolas" w:cs="Cambria"/>
          <w:sz w:val="20"/>
          <w:szCs w:val="20"/>
        </w:rPr>
        <w:t>attributeValue</w:t>
      </w:r>
      <w:proofErr w:type="spellEnd"/>
      <w:r w:rsidRPr="00F2788F">
        <w:rPr>
          <w:rFonts w:ascii="Consolas" w:eastAsia="Cambria" w:hAnsi="Consolas" w:cs="Cambria"/>
          <w:sz w:val="20"/>
          <w:szCs w:val="20"/>
        </w:rPr>
        <w:t>);</w:t>
      </w:r>
    </w:p>
    <w:p w14:paraId="63E166F2" w14:textId="77777777" w:rsid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</w:p>
    <w:p w14:paraId="71E1CB5E" w14:textId="19AB8386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 xml:space="preserve">Example 4: Modifying an attribute using </w:t>
      </w:r>
      <w:proofErr w:type="spellStart"/>
      <w:proofErr w:type="gramStart"/>
      <w:r w:rsidRPr="00F2788F">
        <w:rPr>
          <w:rFonts w:eastAsia="Cambria" w:cs="Cambria"/>
          <w:b/>
          <w:bCs/>
        </w:rPr>
        <w:t>setAttribute</w:t>
      </w:r>
      <w:proofErr w:type="spellEnd"/>
      <w:r w:rsidRPr="00F2788F">
        <w:rPr>
          <w:rFonts w:eastAsia="Cambria" w:cs="Cambria"/>
          <w:b/>
          <w:bCs/>
        </w:rPr>
        <w:t>(</w:t>
      </w:r>
      <w:proofErr w:type="gramEnd"/>
      <w:r w:rsidRPr="00F2788F">
        <w:rPr>
          <w:rFonts w:eastAsia="Cambria" w:cs="Cambria"/>
          <w:b/>
          <w:bCs/>
        </w:rPr>
        <w:t>)</w:t>
      </w:r>
    </w:p>
    <w:p w14:paraId="6EAE3EF3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</w:t>
      </w:r>
      <w:proofErr w:type="gramStart"/>
      <w:r w:rsidRPr="00F2788F">
        <w:rPr>
          <w:rFonts w:ascii="Consolas" w:eastAsia="Cambria" w:hAnsi="Consolas" w:cs="Cambria"/>
          <w:sz w:val="20"/>
          <w:szCs w:val="20"/>
        </w:rPr>
        <w:t>a</w:t>
      </w:r>
      <w:proofErr w:type="gramEnd"/>
      <w:r w:rsidRPr="00F2788F">
        <w:rPr>
          <w:rFonts w:ascii="Consolas" w:eastAsia="Cambria" w:hAnsi="Consolas" w:cs="Cambria"/>
          <w:sz w:val="20"/>
          <w:szCs w:val="20"/>
        </w:rPr>
        <w:t xml:space="preserve"> id="link" </w:t>
      </w:r>
      <w:proofErr w:type="spellStart"/>
      <w:r w:rsidRPr="00F2788F">
        <w:rPr>
          <w:rFonts w:ascii="Consolas" w:eastAsia="Cambria" w:hAnsi="Consolas" w:cs="Cambria"/>
          <w:sz w:val="20"/>
          <w:szCs w:val="20"/>
        </w:rPr>
        <w:t>href</w:t>
      </w:r>
      <w:proofErr w:type="spellEnd"/>
      <w:r w:rsidRPr="00F2788F">
        <w:rPr>
          <w:rFonts w:ascii="Consolas" w:eastAsia="Cambria" w:hAnsi="Consolas" w:cs="Cambria"/>
          <w:sz w:val="20"/>
          <w:szCs w:val="20"/>
        </w:rPr>
        <w:t>="https://example.com"&gt;Visit Example&lt;/a&gt;</w:t>
      </w:r>
    </w:p>
    <w:p w14:paraId="2DB1D26F" w14:textId="77777777" w:rsidR="00F2788F" w:rsidRPr="00F2788F" w:rsidRDefault="00F2788F" w:rsidP="00F2788F">
      <w:pPr>
        <w:spacing w:after="0"/>
        <w:jc w:val="both"/>
        <w:rPr>
          <w:rFonts w:eastAsia="Cambria" w:cs="Cambria"/>
        </w:rPr>
      </w:pPr>
    </w:p>
    <w:p w14:paraId="19E2C45E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&lt;script&gt;</w:t>
      </w:r>
    </w:p>
    <w:p w14:paraId="2B940E09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let link = 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>("link");</w:t>
      </w:r>
    </w:p>
    <w:p w14:paraId="69EB3879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link.setAttribute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F2788F">
        <w:rPr>
          <w:rFonts w:ascii="Consolas" w:eastAsia="Cambria" w:hAnsi="Consolas" w:cs="Cambria"/>
          <w:sz w:val="20"/>
          <w:szCs w:val="20"/>
        </w:rPr>
        <w:t>href</w:t>
      </w:r>
      <w:proofErr w:type="spellEnd"/>
      <w:r w:rsidRPr="00F2788F">
        <w:rPr>
          <w:rFonts w:ascii="Consolas" w:eastAsia="Cambria" w:hAnsi="Consolas" w:cs="Cambria"/>
          <w:sz w:val="20"/>
          <w:szCs w:val="20"/>
        </w:rPr>
        <w:t>", "https://new-url.com");</w:t>
      </w:r>
    </w:p>
    <w:p w14:paraId="7FE2658D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link.setAttribute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>("target", "_blank");</w:t>
      </w:r>
    </w:p>
    <w:p w14:paraId="2B5ECC22" w14:textId="77777777" w:rsid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&lt;/script&gt;</w:t>
      </w:r>
    </w:p>
    <w:p w14:paraId="5CB2C5B2" w14:textId="77777777" w:rsidR="002F6343" w:rsidRPr="00F2788F" w:rsidRDefault="002F6343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21359A3" w14:textId="3A0E820D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 xml:space="preserve">b. </w:t>
      </w:r>
      <w:proofErr w:type="spellStart"/>
      <w:proofErr w:type="gramStart"/>
      <w:r w:rsidRPr="00F2788F">
        <w:rPr>
          <w:rFonts w:eastAsia="Cambria" w:cs="Cambria"/>
          <w:b/>
          <w:bCs/>
        </w:rPr>
        <w:t>getAttribute</w:t>
      </w:r>
      <w:proofErr w:type="spellEnd"/>
      <w:r w:rsidRPr="00F2788F">
        <w:rPr>
          <w:rFonts w:eastAsia="Cambria" w:cs="Cambria"/>
          <w:b/>
          <w:bCs/>
        </w:rPr>
        <w:t>(</w:t>
      </w:r>
      <w:proofErr w:type="gramEnd"/>
      <w:r w:rsidRPr="00F2788F">
        <w:rPr>
          <w:rFonts w:eastAsia="Cambria" w:cs="Cambria"/>
          <w:b/>
          <w:bCs/>
        </w:rPr>
        <w:t>)</w:t>
      </w:r>
    </w:p>
    <w:p w14:paraId="5DFE9B45" w14:textId="77777777" w:rsid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</w:p>
    <w:p w14:paraId="0DDEFB3B" w14:textId="6859F450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>Syntax:</w:t>
      </w:r>
    </w:p>
    <w:p w14:paraId="14321A13" w14:textId="77777777" w:rsidR="00F2788F" w:rsidRPr="00916476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let value = 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element.getAttribute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F2788F">
        <w:rPr>
          <w:rFonts w:ascii="Consolas" w:eastAsia="Cambria" w:hAnsi="Consolas" w:cs="Cambria"/>
          <w:sz w:val="20"/>
          <w:szCs w:val="20"/>
        </w:rPr>
        <w:t>attributeName</w:t>
      </w:r>
      <w:proofErr w:type="spellEnd"/>
      <w:r w:rsidRPr="00F2788F">
        <w:rPr>
          <w:rFonts w:ascii="Consolas" w:eastAsia="Cambria" w:hAnsi="Consolas" w:cs="Cambria"/>
          <w:sz w:val="20"/>
          <w:szCs w:val="20"/>
        </w:rPr>
        <w:t>);</w:t>
      </w:r>
    </w:p>
    <w:p w14:paraId="4F8B4803" w14:textId="77777777" w:rsidR="00F2788F" w:rsidRPr="00F2788F" w:rsidRDefault="00F2788F" w:rsidP="00F2788F">
      <w:pPr>
        <w:spacing w:after="0"/>
        <w:jc w:val="both"/>
        <w:rPr>
          <w:rFonts w:eastAsia="Cambria" w:cs="Cambria"/>
        </w:rPr>
      </w:pPr>
    </w:p>
    <w:p w14:paraId="7DACD9EC" w14:textId="3D301FB5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 xml:space="preserve">Example 5: Retrieving an attribute using </w:t>
      </w:r>
      <w:proofErr w:type="spellStart"/>
      <w:proofErr w:type="gramStart"/>
      <w:r w:rsidRPr="00F2788F">
        <w:rPr>
          <w:rFonts w:eastAsia="Cambria" w:cs="Cambria"/>
          <w:b/>
          <w:bCs/>
        </w:rPr>
        <w:t>getAttribute</w:t>
      </w:r>
      <w:proofErr w:type="spellEnd"/>
      <w:r w:rsidRPr="00F2788F">
        <w:rPr>
          <w:rFonts w:eastAsia="Cambria" w:cs="Cambria"/>
          <w:b/>
          <w:bCs/>
        </w:rPr>
        <w:t>(</w:t>
      </w:r>
      <w:proofErr w:type="gramEnd"/>
      <w:r w:rsidRPr="00F2788F">
        <w:rPr>
          <w:rFonts w:eastAsia="Cambria" w:cs="Cambria"/>
          <w:b/>
          <w:bCs/>
        </w:rPr>
        <w:t>)</w:t>
      </w:r>
    </w:p>
    <w:p w14:paraId="5D8B50C2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</w:t>
      </w:r>
      <w:proofErr w:type="gramStart"/>
      <w:r w:rsidRPr="00F2788F">
        <w:rPr>
          <w:rFonts w:ascii="Consolas" w:eastAsia="Cambria" w:hAnsi="Consolas" w:cs="Cambria"/>
          <w:sz w:val="20"/>
          <w:szCs w:val="20"/>
        </w:rPr>
        <w:t>a</w:t>
      </w:r>
      <w:proofErr w:type="gramEnd"/>
      <w:r w:rsidRPr="00F2788F">
        <w:rPr>
          <w:rFonts w:ascii="Consolas" w:eastAsia="Cambria" w:hAnsi="Consolas" w:cs="Cambria"/>
          <w:sz w:val="20"/>
          <w:szCs w:val="20"/>
        </w:rPr>
        <w:t xml:space="preserve"> id="link" </w:t>
      </w:r>
      <w:proofErr w:type="spellStart"/>
      <w:r w:rsidRPr="00F2788F">
        <w:rPr>
          <w:rFonts w:ascii="Consolas" w:eastAsia="Cambria" w:hAnsi="Consolas" w:cs="Cambria"/>
          <w:sz w:val="20"/>
          <w:szCs w:val="20"/>
        </w:rPr>
        <w:t>href</w:t>
      </w:r>
      <w:proofErr w:type="spellEnd"/>
      <w:r w:rsidRPr="00F2788F">
        <w:rPr>
          <w:rFonts w:ascii="Consolas" w:eastAsia="Cambria" w:hAnsi="Consolas" w:cs="Cambria"/>
          <w:sz w:val="20"/>
          <w:szCs w:val="20"/>
        </w:rPr>
        <w:t>="https://example.com"&gt;Visit Example&lt;/a&gt;</w:t>
      </w:r>
    </w:p>
    <w:p w14:paraId="44A61784" w14:textId="77777777" w:rsidR="00F2788F" w:rsidRPr="00F2788F" w:rsidRDefault="00F2788F" w:rsidP="00F2788F">
      <w:pPr>
        <w:spacing w:after="0"/>
        <w:jc w:val="both"/>
        <w:rPr>
          <w:rFonts w:eastAsia="Cambria" w:cs="Cambria"/>
        </w:rPr>
      </w:pPr>
    </w:p>
    <w:p w14:paraId="32E0F227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&lt;script&gt;</w:t>
      </w:r>
    </w:p>
    <w:p w14:paraId="7AB69BC7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let link = 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>("link");</w:t>
      </w:r>
    </w:p>
    <w:p w14:paraId="4A832AC9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F2788F">
        <w:rPr>
          <w:rFonts w:ascii="Consolas" w:eastAsia="Cambria" w:hAnsi="Consolas" w:cs="Cambria"/>
          <w:sz w:val="20"/>
          <w:szCs w:val="20"/>
        </w:rPr>
        <w:t>hrefValue</w:t>
      </w:r>
      <w:proofErr w:type="spellEnd"/>
      <w:r w:rsidRPr="00F2788F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link.getAttribute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F2788F">
        <w:rPr>
          <w:rFonts w:ascii="Consolas" w:eastAsia="Cambria" w:hAnsi="Consolas" w:cs="Cambria"/>
          <w:sz w:val="20"/>
          <w:szCs w:val="20"/>
        </w:rPr>
        <w:t>href</w:t>
      </w:r>
      <w:proofErr w:type="spellEnd"/>
      <w:r w:rsidRPr="00F2788F">
        <w:rPr>
          <w:rFonts w:ascii="Consolas" w:eastAsia="Cambria" w:hAnsi="Consolas" w:cs="Cambria"/>
          <w:sz w:val="20"/>
          <w:szCs w:val="20"/>
        </w:rPr>
        <w:t>");</w:t>
      </w:r>
    </w:p>
    <w:p w14:paraId="250D46D9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console.log(</w:t>
      </w:r>
      <w:proofErr w:type="spellStart"/>
      <w:r w:rsidRPr="00F2788F">
        <w:rPr>
          <w:rFonts w:ascii="Consolas" w:eastAsia="Cambria" w:hAnsi="Consolas" w:cs="Cambria"/>
          <w:sz w:val="20"/>
          <w:szCs w:val="20"/>
        </w:rPr>
        <w:t>hrefValue</w:t>
      </w:r>
      <w:proofErr w:type="spellEnd"/>
      <w:r w:rsidRPr="00F2788F">
        <w:rPr>
          <w:rFonts w:ascii="Consolas" w:eastAsia="Cambria" w:hAnsi="Consolas" w:cs="Cambria"/>
          <w:sz w:val="20"/>
          <w:szCs w:val="20"/>
        </w:rPr>
        <w:t>); // Outputs: "https://example.com"</w:t>
      </w:r>
    </w:p>
    <w:p w14:paraId="0963C6E8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&lt;/script&gt;</w:t>
      </w:r>
    </w:p>
    <w:p w14:paraId="1F2EA3E8" w14:textId="77777777" w:rsidR="00F2788F" w:rsidRDefault="00F2788F" w:rsidP="00F2788F">
      <w:pPr>
        <w:spacing w:after="0"/>
        <w:jc w:val="both"/>
        <w:rPr>
          <w:rFonts w:eastAsia="Cambria" w:cs="Cambria"/>
        </w:rPr>
      </w:pPr>
    </w:p>
    <w:p w14:paraId="40D67B59" w14:textId="70130911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 xml:space="preserve">c. </w:t>
      </w:r>
      <w:proofErr w:type="spellStart"/>
      <w:proofErr w:type="gramStart"/>
      <w:r w:rsidRPr="00F2788F">
        <w:rPr>
          <w:rFonts w:eastAsia="Cambria" w:cs="Cambria"/>
          <w:b/>
          <w:bCs/>
        </w:rPr>
        <w:t>removeAttribute</w:t>
      </w:r>
      <w:proofErr w:type="spellEnd"/>
      <w:r w:rsidRPr="00F2788F">
        <w:rPr>
          <w:rFonts w:eastAsia="Cambria" w:cs="Cambria"/>
          <w:b/>
          <w:bCs/>
        </w:rPr>
        <w:t>(</w:t>
      </w:r>
      <w:proofErr w:type="gramEnd"/>
      <w:r w:rsidRPr="00F2788F">
        <w:rPr>
          <w:rFonts w:eastAsia="Cambria" w:cs="Cambria"/>
          <w:b/>
          <w:bCs/>
        </w:rPr>
        <w:t>)</w:t>
      </w:r>
    </w:p>
    <w:p w14:paraId="5B34A071" w14:textId="53EAFA38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>Syntax</w:t>
      </w:r>
    </w:p>
    <w:p w14:paraId="20A0E80E" w14:textId="77777777" w:rsidR="00F2788F" w:rsidRPr="00916476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element.removeAttribute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F2788F">
        <w:rPr>
          <w:rFonts w:ascii="Consolas" w:eastAsia="Cambria" w:hAnsi="Consolas" w:cs="Cambria"/>
          <w:sz w:val="20"/>
          <w:szCs w:val="20"/>
        </w:rPr>
        <w:t>attributeName</w:t>
      </w:r>
      <w:proofErr w:type="spellEnd"/>
      <w:r w:rsidRPr="00F2788F">
        <w:rPr>
          <w:rFonts w:ascii="Consolas" w:eastAsia="Cambria" w:hAnsi="Consolas" w:cs="Cambria"/>
          <w:sz w:val="20"/>
          <w:szCs w:val="20"/>
        </w:rPr>
        <w:t>);</w:t>
      </w:r>
    </w:p>
    <w:p w14:paraId="3D650DAF" w14:textId="77777777" w:rsidR="00F2788F" w:rsidRPr="00F2788F" w:rsidRDefault="00F2788F" w:rsidP="00F2788F">
      <w:pPr>
        <w:spacing w:after="0"/>
        <w:jc w:val="both"/>
        <w:rPr>
          <w:rFonts w:eastAsia="Cambria" w:cs="Cambria"/>
        </w:rPr>
      </w:pPr>
    </w:p>
    <w:p w14:paraId="28289348" w14:textId="77777777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 xml:space="preserve">Example 6: Removing an attribute using </w:t>
      </w:r>
      <w:proofErr w:type="spellStart"/>
      <w:proofErr w:type="gramStart"/>
      <w:r w:rsidRPr="00F2788F">
        <w:rPr>
          <w:rFonts w:eastAsia="Cambria" w:cs="Cambria"/>
          <w:b/>
          <w:bCs/>
        </w:rPr>
        <w:t>removeAttribute</w:t>
      </w:r>
      <w:proofErr w:type="spellEnd"/>
      <w:r w:rsidRPr="00F2788F">
        <w:rPr>
          <w:rFonts w:eastAsia="Cambria" w:cs="Cambria"/>
          <w:b/>
          <w:bCs/>
        </w:rPr>
        <w:t>(</w:t>
      </w:r>
      <w:proofErr w:type="gramEnd"/>
      <w:r w:rsidRPr="00F2788F">
        <w:rPr>
          <w:rFonts w:eastAsia="Cambria" w:cs="Cambria"/>
          <w:b/>
          <w:bCs/>
        </w:rPr>
        <w:t>)</w:t>
      </w:r>
    </w:p>
    <w:p w14:paraId="08D1E559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lastRenderedPageBreak/>
        <w:t>&lt;</w:t>
      </w:r>
      <w:proofErr w:type="gramStart"/>
      <w:r w:rsidRPr="00F2788F">
        <w:rPr>
          <w:rFonts w:ascii="Consolas" w:eastAsia="Cambria" w:hAnsi="Consolas" w:cs="Cambria"/>
          <w:sz w:val="20"/>
          <w:szCs w:val="20"/>
        </w:rPr>
        <w:t>a</w:t>
      </w:r>
      <w:proofErr w:type="gramEnd"/>
      <w:r w:rsidRPr="00F2788F">
        <w:rPr>
          <w:rFonts w:ascii="Consolas" w:eastAsia="Cambria" w:hAnsi="Consolas" w:cs="Cambria"/>
          <w:sz w:val="20"/>
          <w:szCs w:val="20"/>
        </w:rPr>
        <w:t xml:space="preserve"> id="link" </w:t>
      </w:r>
      <w:proofErr w:type="spellStart"/>
      <w:r w:rsidRPr="00F2788F">
        <w:rPr>
          <w:rFonts w:ascii="Consolas" w:eastAsia="Cambria" w:hAnsi="Consolas" w:cs="Cambria"/>
          <w:sz w:val="20"/>
          <w:szCs w:val="20"/>
        </w:rPr>
        <w:t>href</w:t>
      </w:r>
      <w:proofErr w:type="spellEnd"/>
      <w:r w:rsidRPr="00F2788F">
        <w:rPr>
          <w:rFonts w:ascii="Consolas" w:eastAsia="Cambria" w:hAnsi="Consolas" w:cs="Cambria"/>
          <w:sz w:val="20"/>
          <w:szCs w:val="20"/>
        </w:rPr>
        <w:t>="https://example.com" target="_blank"&gt;Visit Example&lt;/a&gt;</w:t>
      </w:r>
    </w:p>
    <w:p w14:paraId="77584BBD" w14:textId="77777777" w:rsidR="00F2788F" w:rsidRPr="00F2788F" w:rsidRDefault="00F2788F" w:rsidP="00F2788F">
      <w:pPr>
        <w:spacing w:after="0"/>
        <w:jc w:val="both"/>
        <w:rPr>
          <w:rFonts w:eastAsia="Cambria" w:cs="Cambria"/>
        </w:rPr>
      </w:pPr>
    </w:p>
    <w:p w14:paraId="115E8BA6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&lt;script&gt;</w:t>
      </w:r>
    </w:p>
    <w:p w14:paraId="732007B0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let link = 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>("link");</w:t>
      </w:r>
    </w:p>
    <w:p w14:paraId="2ED3E778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link.removeAttribute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>("target");</w:t>
      </w:r>
    </w:p>
    <w:p w14:paraId="1263BC3D" w14:textId="77777777" w:rsidR="00F2788F" w:rsidRPr="00916476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&lt;/script&gt;</w:t>
      </w:r>
    </w:p>
    <w:p w14:paraId="310CE6C1" w14:textId="77777777" w:rsidR="00F2788F" w:rsidRPr="00F2788F" w:rsidRDefault="00F2788F" w:rsidP="00F2788F">
      <w:pPr>
        <w:spacing w:after="0"/>
        <w:jc w:val="both"/>
        <w:rPr>
          <w:rFonts w:eastAsia="Cambria" w:cs="Cambria"/>
        </w:rPr>
      </w:pPr>
    </w:p>
    <w:p w14:paraId="2E9114BA" w14:textId="77777777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>Example 7: Modifying text input values</w:t>
      </w:r>
    </w:p>
    <w:p w14:paraId="027EAD7A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&lt;input type="text" id="username" value="Old Username"&gt;</w:t>
      </w:r>
    </w:p>
    <w:p w14:paraId="50D1DFE2" w14:textId="77777777" w:rsidR="00F2788F" w:rsidRPr="00F2788F" w:rsidRDefault="00F2788F" w:rsidP="00F2788F">
      <w:pPr>
        <w:spacing w:after="0"/>
        <w:jc w:val="both"/>
        <w:rPr>
          <w:rFonts w:eastAsia="Cambria" w:cs="Cambria"/>
        </w:rPr>
      </w:pPr>
    </w:p>
    <w:p w14:paraId="1E86D4A5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&lt;script&gt;</w:t>
      </w:r>
    </w:p>
    <w:p w14:paraId="35988BDE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F2788F">
        <w:rPr>
          <w:rFonts w:ascii="Consolas" w:eastAsia="Cambria" w:hAnsi="Consolas" w:cs="Cambria"/>
          <w:sz w:val="20"/>
          <w:szCs w:val="20"/>
        </w:rPr>
        <w:t>usernameInput</w:t>
      </w:r>
      <w:proofErr w:type="spellEnd"/>
      <w:r w:rsidRPr="00F2788F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>("username");</w:t>
      </w:r>
    </w:p>
    <w:p w14:paraId="383A99E4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F2788F">
        <w:rPr>
          <w:rFonts w:ascii="Consolas" w:eastAsia="Cambria" w:hAnsi="Consolas" w:cs="Cambria"/>
          <w:sz w:val="20"/>
          <w:szCs w:val="20"/>
        </w:rPr>
        <w:t>usernameInput.value</w:t>
      </w:r>
      <w:proofErr w:type="spellEnd"/>
      <w:r w:rsidRPr="00F2788F">
        <w:rPr>
          <w:rFonts w:ascii="Consolas" w:eastAsia="Cambria" w:hAnsi="Consolas" w:cs="Cambria"/>
          <w:sz w:val="20"/>
          <w:szCs w:val="20"/>
        </w:rPr>
        <w:t xml:space="preserve"> = "New Username";</w:t>
      </w:r>
    </w:p>
    <w:p w14:paraId="3B2E9C4A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&lt;/script&gt;</w:t>
      </w:r>
    </w:p>
    <w:p w14:paraId="31700004" w14:textId="77777777" w:rsidR="00F2788F" w:rsidRPr="00F2788F" w:rsidRDefault="00F2788F" w:rsidP="00F2788F">
      <w:pPr>
        <w:spacing w:after="0"/>
        <w:ind w:left="720"/>
        <w:jc w:val="both"/>
        <w:rPr>
          <w:rFonts w:eastAsia="Cambria" w:cs="Cambria"/>
        </w:rPr>
      </w:pPr>
    </w:p>
    <w:p w14:paraId="2C110238" w14:textId="30BD6150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>Example 8: Modifying checkbox checked status</w:t>
      </w:r>
    </w:p>
    <w:p w14:paraId="11D331BF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&lt;input type="checkbox" id="subscribe" checked&gt;</w:t>
      </w:r>
    </w:p>
    <w:p w14:paraId="6E281BE4" w14:textId="77777777" w:rsidR="00F2788F" w:rsidRPr="00F2788F" w:rsidRDefault="00F2788F" w:rsidP="00F2788F">
      <w:pPr>
        <w:spacing w:after="0"/>
        <w:jc w:val="both"/>
        <w:rPr>
          <w:rFonts w:eastAsia="Cambria" w:cs="Cambria"/>
        </w:rPr>
      </w:pPr>
    </w:p>
    <w:p w14:paraId="13C2D9D0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&lt;script&gt;</w:t>
      </w:r>
    </w:p>
    <w:p w14:paraId="352ACE44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let checkbox = 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>("subscribe");</w:t>
      </w:r>
    </w:p>
    <w:p w14:paraId="4637C80A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checkbox.checked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 xml:space="preserve"> = false;  // Unchecks the checkbox</w:t>
      </w:r>
    </w:p>
    <w:p w14:paraId="65021075" w14:textId="77777777" w:rsidR="00F2788F" w:rsidRPr="00916476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&lt;/script&gt;</w:t>
      </w:r>
    </w:p>
    <w:p w14:paraId="3F38E37A" w14:textId="77777777" w:rsidR="00F2788F" w:rsidRPr="00F2788F" w:rsidRDefault="00F2788F" w:rsidP="00F2788F">
      <w:pPr>
        <w:spacing w:after="0"/>
        <w:jc w:val="both"/>
        <w:rPr>
          <w:rFonts w:eastAsia="Cambria" w:cs="Cambria"/>
        </w:rPr>
      </w:pPr>
    </w:p>
    <w:p w14:paraId="3CC7C403" w14:textId="77777777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>c. Modifying Select Dropdowns</w:t>
      </w:r>
    </w:p>
    <w:p w14:paraId="3760924E" w14:textId="77777777" w:rsidR="00F2788F" w:rsidRPr="00F2788F" w:rsidRDefault="00F2788F" w:rsidP="00F2788F">
      <w:pPr>
        <w:spacing w:after="0"/>
        <w:jc w:val="both"/>
        <w:rPr>
          <w:rFonts w:eastAsia="Cambria" w:cs="Cambria"/>
        </w:rPr>
      </w:pPr>
    </w:p>
    <w:p w14:paraId="56D77348" w14:textId="77777777" w:rsidR="00F2788F" w:rsidRPr="00F2788F" w:rsidRDefault="00F2788F" w:rsidP="00F2788F">
      <w:pPr>
        <w:spacing w:after="0"/>
        <w:jc w:val="both"/>
        <w:rPr>
          <w:rFonts w:eastAsia="Cambria" w:cs="Cambria"/>
          <w:b/>
          <w:bCs/>
        </w:rPr>
      </w:pPr>
      <w:r w:rsidRPr="00F2788F">
        <w:rPr>
          <w:rFonts w:eastAsia="Cambria" w:cs="Cambria"/>
          <w:b/>
          <w:bCs/>
        </w:rPr>
        <w:t>Example 9: Modifying select dropdown value</w:t>
      </w:r>
    </w:p>
    <w:p w14:paraId="034DBBF5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&lt;select id="</w:t>
      </w:r>
      <w:proofErr w:type="spellStart"/>
      <w:r w:rsidRPr="00F2788F">
        <w:rPr>
          <w:rFonts w:ascii="Consolas" w:eastAsia="Cambria" w:hAnsi="Consolas" w:cs="Cambria"/>
          <w:sz w:val="20"/>
          <w:szCs w:val="20"/>
        </w:rPr>
        <w:t>colors</w:t>
      </w:r>
      <w:proofErr w:type="spellEnd"/>
      <w:r w:rsidRPr="00F2788F">
        <w:rPr>
          <w:rFonts w:ascii="Consolas" w:eastAsia="Cambria" w:hAnsi="Consolas" w:cs="Cambria"/>
          <w:sz w:val="20"/>
          <w:szCs w:val="20"/>
        </w:rPr>
        <w:t>"&gt;</w:t>
      </w:r>
    </w:p>
    <w:p w14:paraId="58305117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&lt;option value="red"&gt;Red&lt;/option&gt;</w:t>
      </w:r>
    </w:p>
    <w:p w14:paraId="50A3BAD6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&lt;option value="blue"&gt;Blue&lt;/option&gt;</w:t>
      </w:r>
    </w:p>
    <w:p w14:paraId="344393FC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&lt;option value="green"&gt;Green&lt;/option&gt;</w:t>
      </w:r>
    </w:p>
    <w:p w14:paraId="1F910822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&lt;/select&gt;</w:t>
      </w:r>
    </w:p>
    <w:p w14:paraId="19F1D52C" w14:textId="77777777" w:rsidR="00F2788F" w:rsidRPr="00F2788F" w:rsidRDefault="00F2788F" w:rsidP="00F2788F">
      <w:pPr>
        <w:spacing w:after="0"/>
        <w:jc w:val="both"/>
        <w:rPr>
          <w:rFonts w:eastAsia="Cambria" w:cs="Cambria"/>
        </w:rPr>
      </w:pPr>
    </w:p>
    <w:p w14:paraId="6D8BC423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&lt;script&gt;</w:t>
      </w:r>
    </w:p>
    <w:p w14:paraId="25F053AD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F2788F">
        <w:rPr>
          <w:rFonts w:ascii="Consolas" w:eastAsia="Cambria" w:hAnsi="Consolas" w:cs="Cambria"/>
          <w:sz w:val="20"/>
          <w:szCs w:val="20"/>
        </w:rPr>
        <w:t>selectElement</w:t>
      </w:r>
      <w:proofErr w:type="spellEnd"/>
      <w:r w:rsidRPr="00F2788F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2788F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2788F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F2788F">
        <w:rPr>
          <w:rFonts w:ascii="Consolas" w:eastAsia="Cambria" w:hAnsi="Consolas" w:cs="Cambria"/>
          <w:sz w:val="20"/>
          <w:szCs w:val="20"/>
        </w:rPr>
        <w:t>colors</w:t>
      </w:r>
      <w:proofErr w:type="spellEnd"/>
      <w:r w:rsidRPr="00F2788F">
        <w:rPr>
          <w:rFonts w:ascii="Consolas" w:eastAsia="Cambria" w:hAnsi="Consolas" w:cs="Cambria"/>
          <w:sz w:val="20"/>
          <w:szCs w:val="20"/>
        </w:rPr>
        <w:t>");</w:t>
      </w:r>
    </w:p>
    <w:p w14:paraId="0FC6C920" w14:textId="77777777" w:rsidR="00F2788F" w:rsidRPr="00F2788F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F2788F">
        <w:rPr>
          <w:rFonts w:ascii="Consolas" w:eastAsia="Cambria" w:hAnsi="Consolas" w:cs="Cambria"/>
          <w:sz w:val="20"/>
          <w:szCs w:val="20"/>
        </w:rPr>
        <w:t>selectElement.value</w:t>
      </w:r>
      <w:proofErr w:type="spellEnd"/>
      <w:r w:rsidRPr="00F2788F">
        <w:rPr>
          <w:rFonts w:ascii="Consolas" w:eastAsia="Cambria" w:hAnsi="Consolas" w:cs="Cambria"/>
          <w:sz w:val="20"/>
          <w:szCs w:val="20"/>
        </w:rPr>
        <w:t xml:space="preserve"> = "blue</w:t>
      </w:r>
      <w:proofErr w:type="gramStart"/>
      <w:r w:rsidRPr="00F2788F">
        <w:rPr>
          <w:rFonts w:ascii="Consolas" w:eastAsia="Cambria" w:hAnsi="Consolas" w:cs="Cambria"/>
          <w:sz w:val="20"/>
          <w:szCs w:val="20"/>
        </w:rPr>
        <w:t>";  /</w:t>
      </w:r>
      <w:proofErr w:type="gramEnd"/>
      <w:r w:rsidRPr="00F2788F">
        <w:rPr>
          <w:rFonts w:ascii="Consolas" w:eastAsia="Cambria" w:hAnsi="Consolas" w:cs="Cambria"/>
          <w:sz w:val="20"/>
          <w:szCs w:val="20"/>
        </w:rPr>
        <w:t>/ Selects the "Blue" option</w:t>
      </w:r>
    </w:p>
    <w:p w14:paraId="581E89B8" w14:textId="77777777" w:rsidR="00F2788F" w:rsidRPr="00916476" w:rsidRDefault="00F2788F" w:rsidP="00F2788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2788F">
        <w:rPr>
          <w:rFonts w:ascii="Consolas" w:eastAsia="Cambria" w:hAnsi="Consolas" w:cs="Cambria"/>
          <w:sz w:val="20"/>
          <w:szCs w:val="20"/>
        </w:rPr>
        <w:t>&lt;/script&gt;</w:t>
      </w:r>
    </w:p>
    <w:p w14:paraId="4A39297D" w14:textId="77777777" w:rsidR="00F2788F" w:rsidRPr="00F2788F" w:rsidRDefault="00F2788F" w:rsidP="00F2788F">
      <w:pPr>
        <w:spacing w:after="0"/>
        <w:jc w:val="both"/>
        <w:rPr>
          <w:rFonts w:eastAsia="Cambria" w:cs="Cambria"/>
        </w:rPr>
      </w:pPr>
    </w:p>
    <w:p w14:paraId="045A88A6" w14:textId="23DC729C" w:rsidR="00F05FB5" w:rsidRPr="00F05FB5" w:rsidRDefault="00F05FB5" w:rsidP="00F05FB5">
      <w:pPr>
        <w:spacing w:after="0"/>
        <w:jc w:val="both"/>
        <w:rPr>
          <w:rFonts w:eastAsia="Cambria" w:cs="Cambria"/>
          <w:b/>
          <w:bCs/>
        </w:rPr>
      </w:pPr>
      <w:r w:rsidRPr="00F05FB5">
        <w:rPr>
          <w:rFonts w:eastAsia="Cambria" w:cs="Cambria"/>
          <w:b/>
          <w:bCs/>
        </w:rPr>
        <w:t xml:space="preserve">a. </w:t>
      </w:r>
      <w:proofErr w:type="spellStart"/>
      <w:proofErr w:type="gramStart"/>
      <w:r w:rsidRPr="00F05FB5">
        <w:rPr>
          <w:rFonts w:eastAsia="Cambria" w:cs="Cambria"/>
          <w:b/>
          <w:bCs/>
        </w:rPr>
        <w:t>document.createElement</w:t>
      </w:r>
      <w:proofErr w:type="spellEnd"/>
      <w:proofErr w:type="gramEnd"/>
      <w:r w:rsidRPr="00F05FB5">
        <w:rPr>
          <w:rFonts w:eastAsia="Cambria" w:cs="Cambria"/>
          <w:b/>
          <w:bCs/>
        </w:rPr>
        <w:t>()</w:t>
      </w:r>
    </w:p>
    <w:p w14:paraId="452B78D0" w14:textId="1F774369" w:rsidR="00F05FB5" w:rsidRPr="00F05FB5" w:rsidRDefault="00F05FB5" w:rsidP="00F05FB5">
      <w:pPr>
        <w:spacing w:after="0"/>
        <w:rPr>
          <w:rFonts w:eastAsia="Cambria" w:cs="Cambria"/>
          <w:b/>
          <w:bCs/>
        </w:rPr>
      </w:pPr>
      <w:r w:rsidRPr="00F05FB5">
        <w:rPr>
          <w:rFonts w:eastAsia="Cambria" w:cs="Cambria"/>
          <w:b/>
          <w:bCs/>
        </w:rPr>
        <w:t>Syntax</w:t>
      </w:r>
    </w:p>
    <w:p w14:paraId="13AAB275" w14:textId="77777777" w:rsidR="00F05FB5" w:rsidRPr="000A41A4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newElement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tagName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);</w:t>
      </w:r>
    </w:p>
    <w:p w14:paraId="5494E37F" w14:textId="77777777" w:rsidR="00F05FB5" w:rsidRPr="00F05FB5" w:rsidRDefault="00F05FB5" w:rsidP="00F05FB5">
      <w:pPr>
        <w:spacing w:after="0"/>
        <w:rPr>
          <w:rFonts w:eastAsia="Cambria" w:cs="Cambria"/>
        </w:rPr>
      </w:pPr>
    </w:p>
    <w:p w14:paraId="3933FF44" w14:textId="1A9ACED5" w:rsidR="00F05FB5" w:rsidRPr="00F05FB5" w:rsidRDefault="00F05FB5" w:rsidP="00F05FB5">
      <w:pPr>
        <w:spacing w:after="0"/>
        <w:rPr>
          <w:rFonts w:eastAsia="Cambria" w:cs="Cambria"/>
          <w:b/>
          <w:bCs/>
        </w:rPr>
      </w:pPr>
      <w:r w:rsidRPr="00F05FB5">
        <w:rPr>
          <w:rFonts w:eastAsia="Cambria" w:cs="Cambria"/>
          <w:b/>
          <w:bCs/>
        </w:rPr>
        <w:t>Example 1: Creating and appending a new element</w:t>
      </w:r>
    </w:p>
    <w:p w14:paraId="05180E9B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&lt;div id="container"&gt;&lt;/div&gt;</w:t>
      </w:r>
    </w:p>
    <w:p w14:paraId="06F50EE1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248748E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&lt;script&gt;</w:t>
      </w:r>
    </w:p>
    <w:p w14:paraId="30AC2282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// Create a new &lt;p&gt; element</w:t>
      </w:r>
    </w:p>
    <w:p w14:paraId="56B4B489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newParagraph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("p");</w:t>
      </w:r>
    </w:p>
    <w:p w14:paraId="6D7EDE68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</w:t>
      </w:r>
    </w:p>
    <w:p w14:paraId="3727388A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// Set the text content of the new element</w:t>
      </w:r>
    </w:p>
    <w:p w14:paraId="76B0CA3D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newParagraph.textContent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 = "This is a dynamically created paragraph.";</w:t>
      </w:r>
    </w:p>
    <w:p w14:paraId="774B8AA1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lastRenderedPageBreak/>
        <w:t xml:space="preserve">  </w:t>
      </w:r>
    </w:p>
    <w:p w14:paraId="28124816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// Append the new element to the container</w:t>
      </w:r>
    </w:p>
    <w:p w14:paraId="606448BC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let container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("container");</w:t>
      </w:r>
    </w:p>
    <w:p w14:paraId="02473ED9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container.appendChild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newParagraph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);</w:t>
      </w:r>
    </w:p>
    <w:p w14:paraId="0242C98D" w14:textId="77777777" w:rsidR="00F05FB5" w:rsidRPr="000A41A4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&lt;/script&gt;</w:t>
      </w:r>
    </w:p>
    <w:p w14:paraId="3DDABF99" w14:textId="77777777" w:rsidR="00F05FB5" w:rsidRPr="00F05FB5" w:rsidRDefault="00F05FB5" w:rsidP="00F05FB5">
      <w:pPr>
        <w:spacing w:after="0"/>
        <w:rPr>
          <w:rFonts w:eastAsia="Cambria" w:cs="Cambria"/>
        </w:rPr>
      </w:pPr>
    </w:p>
    <w:p w14:paraId="076EF3DA" w14:textId="77777777" w:rsidR="00F05FB5" w:rsidRPr="00F05FB5" w:rsidRDefault="00F05FB5" w:rsidP="00F05FB5">
      <w:pPr>
        <w:spacing w:after="0"/>
        <w:rPr>
          <w:rFonts w:eastAsia="Cambria" w:cs="Cambria"/>
          <w:b/>
          <w:bCs/>
        </w:rPr>
      </w:pPr>
      <w:r w:rsidRPr="00F05FB5">
        <w:rPr>
          <w:rFonts w:eastAsia="Cambria" w:cs="Cambria"/>
          <w:b/>
          <w:bCs/>
        </w:rPr>
        <w:t xml:space="preserve">b. Adding Text Using </w:t>
      </w:r>
      <w:proofErr w:type="spellStart"/>
      <w:proofErr w:type="gramStart"/>
      <w:r w:rsidRPr="00F05FB5">
        <w:rPr>
          <w:rFonts w:eastAsia="Cambria" w:cs="Cambria"/>
          <w:b/>
          <w:bCs/>
        </w:rPr>
        <w:t>createTextNode</w:t>
      </w:r>
      <w:proofErr w:type="spellEnd"/>
      <w:r w:rsidRPr="00F05FB5">
        <w:rPr>
          <w:rFonts w:eastAsia="Cambria" w:cs="Cambria"/>
          <w:b/>
          <w:bCs/>
        </w:rPr>
        <w:t>(</w:t>
      </w:r>
      <w:proofErr w:type="gramEnd"/>
      <w:r w:rsidRPr="00F05FB5">
        <w:rPr>
          <w:rFonts w:eastAsia="Cambria" w:cs="Cambria"/>
          <w:b/>
          <w:bCs/>
        </w:rPr>
        <w:t>)</w:t>
      </w:r>
    </w:p>
    <w:p w14:paraId="4527917D" w14:textId="48921304" w:rsidR="00F05FB5" w:rsidRPr="00F05FB5" w:rsidRDefault="00F05FB5" w:rsidP="00F05FB5">
      <w:pPr>
        <w:spacing w:after="0"/>
        <w:rPr>
          <w:rFonts w:eastAsia="Cambria" w:cs="Cambria"/>
          <w:b/>
          <w:bCs/>
        </w:rPr>
      </w:pPr>
      <w:r w:rsidRPr="00F05FB5">
        <w:rPr>
          <w:rFonts w:eastAsia="Cambria" w:cs="Cambria"/>
          <w:b/>
          <w:bCs/>
        </w:rPr>
        <w:t>Syntax:</w:t>
      </w:r>
    </w:p>
    <w:p w14:paraId="201AB8A6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textNode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document.createTextNode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("Your text here");</w:t>
      </w:r>
    </w:p>
    <w:p w14:paraId="173E355E" w14:textId="77777777" w:rsidR="00F05FB5" w:rsidRDefault="00F05FB5" w:rsidP="00F05FB5">
      <w:pPr>
        <w:spacing w:after="0"/>
        <w:rPr>
          <w:rFonts w:eastAsia="Cambria" w:cs="Cambria"/>
          <w:b/>
          <w:bCs/>
        </w:rPr>
      </w:pPr>
    </w:p>
    <w:p w14:paraId="3C2A791E" w14:textId="353A438D" w:rsidR="00F05FB5" w:rsidRPr="00F05FB5" w:rsidRDefault="00F05FB5" w:rsidP="00F05FB5">
      <w:pPr>
        <w:spacing w:after="0"/>
        <w:rPr>
          <w:rFonts w:eastAsia="Cambria" w:cs="Cambria"/>
          <w:b/>
          <w:bCs/>
        </w:rPr>
      </w:pPr>
      <w:r w:rsidRPr="00F05FB5">
        <w:rPr>
          <w:rFonts w:eastAsia="Cambria" w:cs="Cambria"/>
          <w:b/>
          <w:bCs/>
        </w:rPr>
        <w:t>Example 2: Creating a text node</w:t>
      </w:r>
    </w:p>
    <w:p w14:paraId="281D5A9A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&lt;div id="text-container"&gt;&lt;/div&gt;</w:t>
      </w:r>
    </w:p>
    <w:p w14:paraId="092984AA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8D32283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&lt;script&gt;</w:t>
      </w:r>
    </w:p>
    <w:p w14:paraId="76DFAA44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// Create a new &lt;p&gt; element</w:t>
      </w:r>
    </w:p>
    <w:p w14:paraId="7D93F91F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let paragraph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("p");</w:t>
      </w:r>
    </w:p>
    <w:p w14:paraId="30C9155F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</w:t>
      </w:r>
    </w:p>
    <w:p w14:paraId="2D45A1C6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// Create a text node</w:t>
      </w:r>
    </w:p>
    <w:p w14:paraId="635BEE9C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let text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document.createTextNode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("This is plain text added to the paragraph.");</w:t>
      </w:r>
    </w:p>
    <w:p w14:paraId="58DDD407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</w:t>
      </w:r>
    </w:p>
    <w:p w14:paraId="511BE5F6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// Append the text node to the &lt;p&gt; element</w:t>
      </w:r>
    </w:p>
    <w:p w14:paraId="3651EAE8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paragraph.appendChild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(text);</w:t>
      </w:r>
    </w:p>
    <w:p w14:paraId="7FAD8644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</w:t>
      </w:r>
    </w:p>
    <w:p w14:paraId="3F04E38D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// Add the &lt;p&gt; element to the DOM</w:t>
      </w:r>
    </w:p>
    <w:p w14:paraId="399A7403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eastAsia="Cambria" w:cs="Cambria"/>
        </w:rPr>
        <w:t xml:space="preserve">  </w:t>
      </w:r>
      <w:r w:rsidRPr="00F05FB5">
        <w:rPr>
          <w:rFonts w:ascii="Consolas" w:eastAsia="Cambria" w:hAnsi="Consolas" w:cs="Cambria"/>
          <w:sz w:val="20"/>
          <w:szCs w:val="20"/>
        </w:rPr>
        <w:t xml:space="preserve">let container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("text-container");</w:t>
      </w:r>
    </w:p>
    <w:p w14:paraId="75615E1E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container.appendChild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(paragraph);</w:t>
      </w:r>
    </w:p>
    <w:p w14:paraId="3364AC98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&lt;/script&gt;</w:t>
      </w:r>
    </w:p>
    <w:p w14:paraId="383E1B43" w14:textId="09CA6967" w:rsidR="00F05FB5" w:rsidRPr="00F05FB5" w:rsidRDefault="00F05FB5" w:rsidP="00F05FB5">
      <w:pPr>
        <w:spacing w:after="0"/>
        <w:rPr>
          <w:rFonts w:eastAsia="Cambria" w:cs="Cambria"/>
        </w:rPr>
      </w:pPr>
    </w:p>
    <w:p w14:paraId="24590B28" w14:textId="3A7DA72E" w:rsidR="00F05FB5" w:rsidRPr="00F05FB5" w:rsidRDefault="00F05FB5" w:rsidP="00F05FB5">
      <w:pPr>
        <w:spacing w:after="0"/>
        <w:rPr>
          <w:rFonts w:eastAsia="Cambria" w:cs="Cambria"/>
          <w:b/>
          <w:bCs/>
        </w:rPr>
      </w:pPr>
      <w:r w:rsidRPr="00F05FB5">
        <w:rPr>
          <w:rFonts w:eastAsia="Cambria" w:cs="Cambria"/>
          <w:b/>
          <w:bCs/>
        </w:rPr>
        <w:t xml:space="preserve">Example 3: Using </w:t>
      </w:r>
      <w:proofErr w:type="gramStart"/>
      <w:r w:rsidRPr="00F05FB5">
        <w:rPr>
          <w:rFonts w:eastAsia="Cambria" w:cs="Cambria"/>
          <w:b/>
          <w:bCs/>
        </w:rPr>
        <w:t>append(</w:t>
      </w:r>
      <w:proofErr w:type="gramEnd"/>
      <w:r w:rsidRPr="00F05FB5">
        <w:rPr>
          <w:rFonts w:eastAsia="Cambria" w:cs="Cambria"/>
          <w:b/>
          <w:bCs/>
        </w:rPr>
        <w:t xml:space="preserve">) and </w:t>
      </w:r>
      <w:proofErr w:type="spellStart"/>
      <w:r w:rsidRPr="00F05FB5">
        <w:rPr>
          <w:rFonts w:eastAsia="Cambria" w:cs="Cambria"/>
          <w:b/>
          <w:bCs/>
        </w:rPr>
        <w:t>appendChild</w:t>
      </w:r>
      <w:proofErr w:type="spellEnd"/>
      <w:r w:rsidRPr="00F05FB5">
        <w:rPr>
          <w:rFonts w:eastAsia="Cambria" w:cs="Cambria"/>
          <w:b/>
          <w:bCs/>
        </w:rPr>
        <w:t>()</w:t>
      </w:r>
    </w:p>
    <w:p w14:paraId="1195E200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 id="list"&gt;&lt;/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&gt;</w:t>
      </w:r>
    </w:p>
    <w:p w14:paraId="3E0BC994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54119B7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&lt;script&gt;</w:t>
      </w:r>
    </w:p>
    <w:p w14:paraId="0D84715A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// Create a new list item</w:t>
      </w:r>
    </w:p>
    <w:p w14:paraId="2CFD4471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listItem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("li");</w:t>
      </w:r>
    </w:p>
    <w:p w14:paraId="0B37661D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listItem.textContent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 = "List Item 1";</w:t>
      </w:r>
    </w:p>
    <w:p w14:paraId="67552FD0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</w:t>
      </w:r>
    </w:p>
    <w:p w14:paraId="4A183121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// Append the list item</w:t>
      </w:r>
    </w:p>
    <w:p w14:paraId="1D218E6A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let list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("list");</w:t>
      </w:r>
    </w:p>
    <w:p w14:paraId="2B6140AA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list.appendChild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listItem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);</w:t>
      </w:r>
    </w:p>
    <w:p w14:paraId="4CFA9086" w14:textId="77777777" w:rsidR="00F05FB5" w:rsidRPr="00F05FB5" w:rsidRDefault="00F05FB5" w:rsidP="00F05FB5">
      <w:pPr>
        <w:spacing w:after="0"/>
        <w:rPr>
          <w:rFonts w:eastAsia="Cambria" w:cs="Cambria"/>
        </w:rPr>
      </w:pPr>
    </w:p>
    <w:p w14:paraId="43874B8E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// Using </w:t>
      </w:r>
      <w:proofErr w:type="gramStart"/>
      <w:r w:rsidRPr="00F05FB5">
        <w:rPr>
          <w:rFonts w:eastAsia="Cambria" w:cs="Cambria"/>
        </w:rPr>
        <w:t>append(</w:t>
      </w:r>
      <w:proofErr w:type="gramEnd"/>
      <w:r w:rsidRPr="00F05FB5">
        <w:rPr>
          <w:rFonts w:eastAsia="Cambria" w:cs="Cambria"/>
        </w:rPr>
        <w:t>) to add another item with text</w:t>
      </w:r>
    </w:p>
    <w:p w14:paraId="386A6F7D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list.append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("List Item 2");</w:t>
      </w:r>
    </w:p>
    <w:p w14:paraId="6643CD46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&lt;/script&gt;</w:t>
      </w:r>
    </w:p>
    <w:p w14:paraId="5226DF7A" w14:textId="2B62D677" w:rsidR="00F05FB5" w:rsidRPr="00F05FB5" w:rsidRDefault="00F05FB5" w:rsidP="00F05FB5">
      <w:pPr>
        <w:spacing w:after="0"/>
        <w:rPr>
          <w:rFonts w:eastAsia="Cambria" w:cs="Cambria"/>
        </w:rPr>
      </w:pPr>
    </w:p>
    <w:p w14:paraId="4607CE1C" w14:textId="0FA68F55" w:rsidR="00F05FB5" w:rsidRPr="00F05FB5" w:rsidRDefault="00F05FB5" w:rsidP="00F05FB5">
      <w:pPr>
        <w:spacing w:after="0"/>
        <w:rPr>
          <w:rFonts w:eastAsia="Cambria" w:cs="Cambria"/>
          <w:b/>
          <w:bCs/>
        </w:rPr>
      </w:pPr>
      <w:r w:rsidRPr="00F05FB5">
        <w:rPr>
          <w:rFonts w:eastAsia="Cambria" w:cs="Cambria"/>
          <w:b/>
          <w:bCs/>
        </w:rPr>
        <w:t>Syntax:</w:t>
      </w:r>
    </w:p>
    <w:p w14:paraId="0422CE58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parent.insertBefore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newNode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referenceNode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);</w:t>
      </w:r>
    </w:p>
    <w:p w14:paraId="64E711E6" w14:textId="77777777" w:rsidR="00F05FB5" w:rsidRDefault="00F05FB5" w:rsidP="00F05FB5">
      <w:pPr>
        <w:spacing w:after="0"/>
        <w:rPr>
          <w:rFonts w:eastAsia="Cambria" w:cs="Cambria"/>
          <w:b/>
          <w:bCs/>
        </w:rPr>
      </w:pPr>
    </w:p>
    <w:p w14:paraId="4652AD75" w14:textId="364DE215" w:rsidR="00F05FB5" w:rsidRPr="00F05FB5" w:rsidRDefault="00F05FB5" w:rsidP="00F05FB5">
      <w:pPr>
        <w:spacing w:after="0"/>
        <w:rPr>
          <w:rFonts w:eastAsia="Cambria" w:cs="Cambria"/>
          <w:b/>
          <w:bCs/>
        </w:rPr>
      </w:pPr>
      <w:r w:rsidRPr="00F05FB5">
        <w:rPr>
          <w:rFonts w:eastAsia="Cambria" w:cs="Cambria"/>
          <w:b/>
          <w:bCs/>
        </w:rPr>
        <w:t xml:space="preserve">Example 4: Using </w:t>
      </w:r>
      <w:proofErr w:type="spellStart"/>
      <w:proofErr w:type="gramStart"/>
      <w:r w:rsidRPr="00F05FB5">
        <w:rPr>
          <w:rFonts w:eastAsia="Cambria" w:cs="Cambria"/>
          <w:b/>
          <w:bCs/>
        </w:rPr>
        <w:t>insertBefore</w:t>
      </w:r>
      <w:proofErr w:type="spellEnd"/>
      <w:r w:rsidRPr="00F05FB5">
        <w:rPr>
          <w:rFonts w:eastAsia="Cambria" w:cs="Cambria"/>
          <w:b/>
          <w:bCs/>
        </w:rPr>
        <w:t>(</w:t>
      </w:r>
      <w:proofErr w:type="gramEnd"/>
      <w:r w:rsidRPr="00F05FB5">
        <w:rPr>
          <w:rFonts w:eastAsia="Cambria" w:cs="Cambria"/>
          <w:b/>
          <w:bCs/>
        </w:rPr>
        <w:t>)</w:t>
      </w:r>
    </w:p>
    <w:p w14:paraId="77EFCA75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 id="items"&gt;</w:t>
      </w:r>
    </w:p>
    <w:p w14:paraId="4536D799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lastRenderedPageBreak/>
        <w:t xml:space="preserve">  &lt;li id="item1"&gt;Item 1&lt;/li&gt;</w:t>
      </w:r>
    </w:p>
    <w:p w14:paraId="63F9F467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&lt;/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&gt;</w:t>
      </w:r>
    </w:p>
    <w:p w14:paraId="0721FBDF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DC8556E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&lt;script&gt;</w:t>
      </w:r>
    </w:p>
    <w:p w14:paraId="49823860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// Create a new list item</w:t>
      </w:r>
    </w:p>
    <w:p w14:paraId="23B9856E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eastAsia="Cambria" w:cs="Cambria"/>
        </w:rPr>
        <w:t xml:space="preserve">  </w:t>
      </w:r>
      <w:r w:rsidRPr="00F05FB5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newItem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("li");</w:t>
      </w:r>
    </w:p>
    <w:p w14:paraId="1F409C89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newItem.textContent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 = "Item 0";</w:t>
      </w:r>
    </w:p>
    <w:p w14:paraId="0CC209DE" w14:textId="77777777" w:rsidR="00F05FB5" w:rsidRPr="00F05FB5" w:rsidRDefault="00F05FB5" w:rsidP="00F05FB5">
      <w:pPr>
        <w:spacing w:after="0"/>
        <w:rPr>
          <w:rFonts w:eastAsia="Cambria" w:cs="Cambria"/>
        </w:rPr>
      </w:pPr>
    </w:p>
    <w:p w14:paraId="0B0131D0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// Insert the new item before the first item</w:t>
      </w:r>
    </w:p>
    <w:p w14:paraId="47E0B9D3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let list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("items");</w:t>
      </w:r>
    </w:p>
    <w:p w14:paraId="1345B583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firstItem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("item1");</w:t>
      </w:r>
    </w:p>
    <w:p w14:paraId="74511E9B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list.insertBefore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newItem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firstItem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);</w:t>
      </w:r>
    </w:p>
    <w:p w14:paraId="67100D1A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&lt;/script&gt;</w:t>
      </w:r>
    </w:p>
    <w:p w14:paraId="6DD394C1" w14:textId="2B27F0CE" w:rsidR="00F05FB5" w:rsidRPr="00F05FB5" w:rsidRDefault="00F05FB5" w:rsidP="00F05FB5">
      <w:pPr>
        <w:spacing w:after="0"/>
        <w:rPr>
          <w:rFonts w:eastAsia="Cambria" w:cs="Cambria"/>
        </w:rPr>
      </w:pPr>
    </w:p>
    <w:p w14:paraId="68FEA90C" w14:textId="77777777" w:rsidR="00F05FB5" w:rsidRPr="00F05FB5" w:rsidRDefault="00F05FB5" w:rsidP="00F05FB5">
      <w:pPr>
        <w:spacing w:after="0"/>
        <w:rPr>
          <w:rFonts w:eastAsia="Cambria" w:cs="Cambria"/>
          <w:b/>
          <w:bCs/>
        </w:rPr>
      </w:pPr>
      <w:r w:rsidRPr="00F05FB5">
        <w:rPr>
          <w:rFonts w:eastAsia="Cambria" w:cs="Cambria"/>
          <w:b/>
          <w:bCs/>
        </w:rPr>
        <w:t xml:space="preserve">e. Using </w:t>
      </w:r>
      <w:proofErr w:type="spellStart"/>
      <w:proofErr w:type="gramStart"/>
      <w:r w:rsidRPr="00F05FB5">
        <w:rPr>
          <w:rFonts w:eastAsia="Cambria" w:cs="Cambria"/>
          <w:b/>
          <w:bCs/>
        </w:rPr>
        <w:t>insertAdjacentHTML</w:t>
      </w:r>
      <w:proofErr w:type="spellEnd"/>
      <w:r w:rsidRPr="00F05FB5">
        <w:rPr>
          <w:rFonts w:eastAsia="Cambria" w:cs="Cambria"/>
          <w:b/>
          <w:bCs/>
        </w:rPr>
        <w:t>(</w:t>
      </w:r>
      <w:proofErr w:type="gramEnd"/>
      <w:r w:rsidRPr="00F05FB5">
        <w:rPr>
          <w:rFonts w:eastAsia="Cambria" w:cs="Cambria"/>
          <w:b/>
          <w:bCs/>
        </w:rPr>
        <w:t>)</w:t>
      </w:r>
    </w:p>
    <w:p w14:paraId="26BF69D2" w14:textId="62924BB9" w:rsidR="00F05FB5" w:rsidRPr="00F05FB5" w:rsidRDefault="00F05FB5" w:rsidP="00F05FB5">
      <w:pPr>
        <w:spacing w:after="0"/>
        <w:rPr>
          <w:rFonts w:eastAsia="Cambria" w:cs="Cambria"/>
          <w:b/>
          <w:bCs/>
        </w:rPr>
      </w:pPr>
      <w:r w:rsidRPr="00F05FB5">
        <w:rPr>
          <w:rFonts w:eastAsia="Cambria" w:cs="Cambria"/>
          <w:b/>
          <w:bCs/>
        </w:rPr>
        <w:t>Syntax</w:t>
      </w:r>
    </w:p>
    <w:p w14:paraId="213100CF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element.insertAdjacentHTML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 xml:space="preserve">(position,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htmlString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);</w:t>
      </w:r>
    </w:p>
    <w:p w14:paraId="498C5884" w14:textId="77777777" w:rsidR="00F05FB5" w:rsidRDefault="00F05FB5" w:rsidP="00F05FB5">
      <w:pPr>
        <w:spacing w:after="0"/>
        <w:rPr>
          <w:rFonts w:eastAsia="Cambria" w:cs="Cambria"/>
        </w:rPr>
      </w:pPr>
    </w:p>
    <w:p w14:paraId="286C3480" w14:textId="77F40565" w:rsidR="00F05FB5" w:rsidRPr="00F05FB5" w:rsidRDefault="00F05FB5" w:rsidP="00F05FB5">
      <w:pPr>
        <w:spacing w:after="0"/>
        <w:rPr>
          <w:rFonts w:eastAsia="Cambria" w:cs="Cambria"/>
          <w:b/>
          <w:bCs/>
        </w:rPr>
      </w:pPr>
      <w:r w:rsidRPr="00F05FB5">
        <w:rPr>
          <w:rFonts w:eastAsia="Cambria" w:cs="Cambria"/>
          <w:b/>
          <w:bCs/>
        </w:rPr>
        <w:t xml:space="preserve">Example 5: Using </w:t>
      </w:r>
      <w:proofErr w:type="spellStart"/>
      <w:proofErr w:type="gramStart"/>
      <w:r w:rsidRPr="00F05FB5">
        <w:rPr>
          <w:rFonts w:eastAsia="Cambria" w:cs="Cambria"/>
          <w:b/>
          <w:bCs/>
        </w:rPr>
        <w:t>insertAdjacentHTML</w:t>
      </w:r>
      <w:proofErr w:type="spellEnd"/>
      <w:r w:rsidRPr="00F05FB5">
        <w:rPr>
          <w:rFonts w:eastAsia="Cambria" w:cs="Cambria"/>
          <w:b/>
          <w:bCs/>
        </w:rPr>
        <w:t>(</w:t>
      </w:r>
      <w:proofErr w:type="gramEnd"/>
      <w:r w:rsidRPr="00F05FB5">
        <w:rPr>
          <w:rFonts w:eastAsia="Cambria" w:cs="Cambria"/>
          <w:b/>
          <w:bCs/>
        </w:rPr>
        <w:t>)</w:t>
      </w:r>
    </w:p>
    <w:p w14:paraId="04D214C5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&lt;div id="content"&gt;&lt;/div&gt;</w:t>
      </w:r>
    </w:p>
    <w:p w14:paraId="0A7374E1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A578EC5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&lt;script&gt;</w:t>
      </w:r>
    </w:p>
    <w:p w14:paraId="5C0CC36D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let content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("content");</w:t>
      </w:r>
    </w:p>
    <w:p w14:paraId="70B21EB6" w14:textId="77777777" w:rsidR="00F05FB5" w:rsidRPr="00F05FB5" w:rsidRDefault="00F05FB5" w:rsidP="00F05FB5">
      <w:pPr>
        <w:spacing w:after="0"/>
        <w:rPr>
          <w:rFonts w:eastAsia="Cambria" w:cs="Cambria"/>
        </w:rPr>
      </w:pPr>
    </w:p>
    <w:p w14:paraId="7C511E74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// Insert HTML at different positions</w:t>
      </w:r>
    </w:p>
    <w:p w14:paraId="4F0A4F89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content.insertAdjacentHTML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beforeend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", "&lt;p&gt;Added at the end&lt;/p&gt;");</w:t>
      </w:r>
    </w:p>
    <w:p w14:paraId="599A1D4D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content.insertAdjacentHTML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afterbegin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", "&lt;p&gt;Added at the beginning&lt;/p&gt;");</w:t>
      </w:r>
    </w:p>
    <w:p w14:paraId="0862E758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&lt;/script&gt;</w:t>
      </w:r>
    </w:p>
    <w:p w14:paraId="5551E2AD" w14:textId="6A486FC0" w:rsidR="00F05FB5" w:rsidRPr="00F05FB5" w:rsidRDefault="00F05FB5" w:rsidP="00F05FB5">
      <w:pPr>
        <w:spacing w:after="0"/>
        <w:rPr>
          <w:rFonts w:eastAsia="Cambria" w:cs="Cambria"/>
        </w:rPr>
      </w:pPr>
    </w:p>
    <w:p w14:paraId="51DB7AB3" w14:textId="145C3AED" w:rsidR="00F05FB5" w:rsidRPr="00F05FB5" w:rsidRDefault="00F05FB5" w:rsidP="00F05FB5">
      <w:pPr>
        <w:spacing w:after="0"/>
        <w:rPr>
          <w:rFonts w:eastAsia="Cambria" w:cs="Cambria"/>
          <w:b/>
          <w:bCs/>
        </w:rPr>
      </w:pPr>
      <w:r w:rsidRPr="00F05FB5">
        <w:rPr>
          <w:rFonts w:eastAsia="Cambria" w:cs="Cambria"/>
          <w:b/>
          <w:bCs/>
        </w:rPr>
        <w:t>Example 6: Removing a child element</w:t>
      </w:r>
    </w:p>
    <w:p w14:paraId="15A5FA57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&lt;div id="container"&gt;</w:t>
      </w:r>
    </w:p>
    <w:p w14:paraId="1B818C9C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&lt;p id="paragraph"&gt;This is a paragraph to </w:t>
      </w:r>
      <w:proofErr w:type="gramStart"/>
      <w:r w:rsidRPr="00F05FB5">
        <w:rPr>
          <w:rFonts w:ascii="Consolas" w:eastAsia="Cambria" w:hAnsi="Consolas" w:cs="Cambria"/>
          <w:sz w:val="20"/>
          <w:szCs w:val="20"/>
        </w:rPr>
        <w:t>remove.&lt;</w:t>
      </w:r>
      <w:proofErr w:type="gramEnd"/>
      <w:r w:rsidRPr="00F05FB5">
        <w:rPr>
          <w:rFonts w:ascii="Consolas" w:eastAsia="Cambria" w:hAnsi="Consolas" w:cs="Cambria"/>
          <w:sz w:val="20"/>
          <w:szCs w:val="20"/>
        </w:rPr>
        <w:t>/p&gt;</w:t>
      </w:r>
    </w:p>
    <w:p w14:paraId="53FC0E91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&lt;/div&gt;</w:t>
      </w:r>
    </w:p>
    <w:p w14:paraId="07C7BEF9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4F61852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&lt;script&gt;</w:t>
      </w:r>
    </w:p>
    <w:p w14:paraId="400FCEAA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let container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("container");</w:t>
      </w:r>
    </w:p>
    <w:p w14:paraId="39783789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let paragraph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("paragraph");</w:t>
      </w:r>
    </w:p>
    <w:p w14:paraId="53F74C33" w14:textId="77777777" w:rsidR="00F05FB5" w:rsidRPr="00F05FB5" w:rsidRDefault="00F05FB5" w:rsidP="00F05FB5">
      <w:pPr>
        <w:spacing w:after="0"/>
        <w:rPr>
          <w:rFonts w:eastAsia="Cambria" w:cs="Cambria"/>
        </w:rPr>
      </w:pPr>
    </w:p>
    <w:p w14:paraId="51331AAA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// Remove the paragraph</w:t>
      </w:r>
    </w:p>
    <w:p w14:paraId="3092D94E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eastAsia="Cambria" w:cs="Cambria"/>
        </w:rPr>
        <w:t xml:space="preserve"> 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container.removeChild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(paragraph);</w:t>
      </w:r>
    </w:p>
    <w:p w14:paraId="0CA74E3F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&lt;/script&gt;</w:t>
      </w:r>
    </w:p>
    <w:p w14:paraId="09717040" w14:textId="51827200" w:rsidR="00F05FB5" w:rsidRPr="00F05FB5" w:rsidRDefault="00F05FB5" w:rsidP="00F05FB5">
      <w:pPr>
        <w:spacing w:after="0"/>
        <w:rPr>
          <w:rFonts w:eastAsia="Cambria" w:cs="Cambria"/>
        </w:rPr>
      </w:pPr>
    </w:p>
    <w:p w14:paraId="5FEC04EA" w14:textId="77777777" w:rsidR="00F05FB5" w:rsidRPr="00F05FB5" w:rsidRDefault="00F05FB5" w:rsidP="00F05FB5">
      <w:pPr>
        <w:spacing w:after="0"/>
        <w:rPr>
          <w:rFonts w:eastAsia="Cambria" w:cs="Cambria"/>
          <w:b/>
          <w:bCs/>
        </w:rPr>
      </w:pPr>
      <w:r w:rsidRPr="00F05FB5">
        <w:rPr>
          <w:rFonts w:eastAsia="Cambria" w:cs="Cambria"/>
          <w:b/>
          <w:bCs/>
        </w:rPr>
        <w:t xml:space="preserve">b. </w:t>
      </w:r>
      <w:proofErr w:type="gramStart"/>
      <w:r w:rsidRPr="00F05FB5">
        <w:rPr>
          <w:rFonts w:eastAsia="Cambria" w:cs="Cambria"/>
          <w:b/>
          <w:bCs/>
        </w:rPr>
        <w:t>remove(</w:t>
      </w:r>
      <w:proofErr w:type="gramEnd"/>
      <w:r w:rsidRPr="00F05FB5">
        <w:rPr>
          <w:rFonts w:eastAsia="Cambria" w:cs="Cambria"/>
          <w:b/>
          <w:bCs/>
        </w:rPr>
        <w:t>)</w:t>
      </w:r>
    </w:p>
    <w:p w14:paraId="2665FC0C" w14:textId="57AAB0C0" w:rsidR="00F05FB5" w:rsidRPr="00F05FB5" w:rsidRDefault="00F05FB5" w:rsidP="00F05FB5">
      <w:pPr>
        <w:spacing w:after="0"/>
        <w:rPr>
          <w:rFonts w:eastAsia="Cambria" w:cs="Cambria"/>
          <w:b/>
          <w:bCs/>
        </w:rPr>
      </w:pPr>
      <w:r w:rsidRPr="00F05FB5">
        <w:rPr>
          <w:rFonts w:eastAsia="Cambria" w:cs="Cambria"/>
          <w:b/>
          <w:bCs/>
        </w:rPr>
        <w:t>Syntax:</w:t>
      </w:r>
    </w:p>
    <w:p w14:paraId="7FF9A05D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element.remove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();</w:t>
      </w:r>
    </w:p>
    <w:p w14:paraId="69F784B3" w14:textId="77777777" w:rsidR="00F05FB5" w:rsidRDefault="00F05FB5" w:rsidP="00F05FB5">
      <w:pPr>
        <w:spacing w:after="0"/>
        <w:rPr>
          <w:rFonts w:eastAsia="Cambria" w:cs="Cambria"/>
          <w:b/>
          <w:bCs/>
        </w:rPr>
      </w:pPr>
    </w:p>
    <w:p w14:paraId="268A099F" w14:textId="6CB4AA56" w:rsidR="00F05FB5" w:rsidRPr="00F05FB5" w:rsidRDefault="00F05FB5" w:rsidP="00F05FB5">
      <w:pPr>
        <w:spacing w:after="0"/>
        <w:rPr>
          <w:rFonts w:eastAsia="Cambria" w:cs="Cambria"/>
          <w:b/>
          <w:bCs/>
        </w:rPr>
      </w:pPr>
      <w:r w:rsidRPr="00F05FB5">
        <w:rPr>
          <w:rFonts w:eastAsia="Cambria" w:cs="Cambria"/>
          <w:b/>
          <w:bCs/>
        </w:rPr>
        <w:t xml:space="preserve">Example 7: Removing an element using </w:t>
      </w:r>
      <w:proofErr w:type="gramStart"/>
      <w:r w:rsidRPr="00F05FB5">
        <w:rPr>
          <w:rFonts w:eastAsia="Cambria" w:cs="Cambria"/>
          <w:b/>
          <w:bCs/>
        </w:rPr>
        <w:t>remove(</w:t>
      </w:r>
      <w:proofErr w:type="gramEnd"/>
      <w:r w:rsidRPr="00F05FB5">
        <w:rPr>
          <w:rFonts w:eastAsia="Cambria" w:cs="Cambria"/>
          <w:b/>
          <w:bCs/>
        </w:rPr>
        <w:t>)</w:t>
      </w:r>
    </w:p>
    <w:p w14:paraId="411A6617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&lt;div id="box"&gt;This box will be </w:t>
      </w:r>
      <w:proofErr w:type="gramStart"/>
      <w:r w:rsidRPr="00F05FB5">
        <w:rPr>
          <w:rFonts w:ascii="Consolas" w:eastAsia="Cambria" w:hAnsi="Consolas" w:cs="Cambria"/>
          <w:sz w:val="20"/>
          <w:szCs w:val="20"/>
        </w:rPr>
        <w:t>removed.&lt;</w:t>
      </w:r>
      <w:proofErr w:type="gramEnd"/>
      <w:r w:rsidRPr="00F05FB5">
        <w:rPr>
          <w:rFonts w:ascii="Consolas" w:eastAsia="Cambria" w:hAnsi="Consolas" w:cs="Cambria"/>
          <w:sz w:val="20"/>
          <w:szCs w:val="20"/>
        </w:rPr>
        <w:t>/div&gt;</w:t>
      </w:r>
    </w:p>
    <w:p w14:paraId="2CCB454A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D2E05EC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&lt;script&gt;</w:t>
      </w:r>
    </w:p>
    <w:p w14:paraId="39A5E0A3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lastRenderedPageBreak/>
        <w:t xml:space="preserve">  let box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("box");</w:t>
      </w:r>
    </w:p>
    <w:p w14:paraId="2BA7A602" w14:textId="77777777" w:rsidR="00F05FB5" w:rsidRPr="00F05FB5" w:rsidRDefault="00F05FB5" w:rsidP="00F05FB5">
      <w:pPr>
        <w:spacing w:after="0"/>
        <w:rPr>
          <w:rFonts w:eastAsia="Cambria" w:cs="Cambria"/>
        </w:rPr>
      </w:pPr>
    </w:p>
    <w:p w14:paraId="59985791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// Remove the element directly</w:t>
      </w:r>
    </w:p>
    <w:p w14:paraId="44644266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box.remove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();</w:t>
      </w:r>
    </w:p>
    <w:p w14:paraId="55540C09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&lt;/script&gt;</w:t>
      </w:r>
    </w:p>
    <w:p w14:paraId="145E8BF7" w14:textId="489B6523" w:rsidR="00F05FB5" w:rsidRPr="00F05FB5" w:rsidRDefault="00F05FB5" w:rsidP="00F05FB5">
      <w:pPr>
        <w:spacing w:after="0"/>
        <w:rPr>
          <w:rFonts w:eastAsia="Cambria" w:cs="Cambria"/>
        </w:rPr>
      </w:pPr>
    </w:p>
    <w:p w14:paraId="5562BEA1" w14:textId="0C83CD01" w:rsidR="00F05FB5" w:rsidRPr="00F05FB5" w:rsidRDefault="00F05FB5" w:rsidP="00F05FB5">
      <w:pPr>
        <w:spacing w:after="0"/>
        <w:rPr>
          <w:rFonts w:eastAsia="Cambria" w:cs="Cambria"/>
          <w:b/>
          <w:bCs/>
        </w:rPr>
      </w:pPr>
      <w:r w:rsidRPr="00F05FB5">
        <w:rPr>
          <w:rFonts w:eastAsia="Cambria" w:cs="Cambria"/>
          <w:b/>
          <w:bCs/>
        </w:rPr>
        <w:t>Example 8: Clearing all children</w:t>
      </w:r>
    </w:p>
    <w:p w14:paraId="757A3B7D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&lt;div id="content"&gt;</w:t>
      </w:r>
    </w:p>
    <w:p w14:paraId="6D492FEE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&lt;p&gt;Child 1&lt;/p&gt;</w:t>
      </w:r>
    </w:p>
    <w:p w14:paraId="2BC0B1AD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&lt;p&gt;Child 2&lt;/p&gt;</w:t>
      </w:r>
    </w:p>
    <w:p w14:paraId="1A6D0933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&lt;p&gt;Child 3&lt;/p&gt;</w:t>
      </w:r>
    </w:p>
    <w:p w14:paraId="6406AAB7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&lt;/div&gt;</w:t>
      </w:r>
    </w:p>
    <w:p w14:paraId="6ED0095E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E0441A7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&lt;script&gt;</w:t>
      </w:r>
    </w:p>
    <w:p w14:paraId="445769BA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let content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("content");</w:t>
      </w:r>
    </w:p>
    <w:p w14:paraId="687FD80A" w14:textId="77777777" w:rsidR="00F05FB5" w:rsidRPr="00F05FB5" w:rsidRDefault="00F05FB5" w:rsidP="00F05FB5">
      <w:pPr>
        <w:spacing w:after="0"/>
        <w:rPr>
          <w:rFonts w:eastAsia="Cambria" w:cs="Cambria"/>
        </w:rPr>
      </w:pPr>
    </w:p>
    <w:p w14:paraId="0B8FDED0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// Clear all child nodes</w:t>
      </w:r>
    </w:p>
    <w:p w14:paraId="2963899C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eastAsia="Cambria" w:cs="Cambria"/>
        </w:rPr>
        <w:t xml:space="preserve"> 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content.innerHTML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 xml:space="preserve"> = "";</w:t>
      </w:r>
    </w:p>
    <w:p w14:paraId="6AA2FA6A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&lt;/script&gt;</w:t>
      </w:r>
    </w:p>
    <w:p w14:paraId="096D9F0F" w14:textId="5890DDD7" w:rsidR="00F05FB5" w:rsidRPr="00F05FB5" w:rsidRDefault="00F05FB5" w:rsidP="00F05FB5">
      <w:pPr>
        <w:spacing w:after="0"/>
        <w:rPr>
          <w:rFonts w:eastAsia="Cambria" w:cs="Cambria"/>
        </w:rPr>
      </w:pPr>
    </w:p>
    <w:p w14:paraId="4D7BC12A" w14:textId="77777777" w:rsidR="00F05FB5" w:rsidRPr="00F05FB5" w:rsidRDefault="00F05FB5" w:rsidP="00F05FB5">
      <w:pPr>
        <w:spacing w:after="0"/>
        <w:rPr>
          <w:rFonts w:eastAsia="Cambria" w:cs="Cambria"/>
          <w:b/>
          <w:bCs/>
        </w:rPr>
      </w:pPr>
      <w:r w:rsidRPr="00F05FB5">
        <w:rPr>
          <w:rFonts w:eastAsia="Cambria" w:cs="Cambria"/>
          <w:b/>
          <w:bCs/>
        </w:rPr>
        <w:t>Practical Example</w:t>
      </w:r>
    </w:p>
    <w:p w14:paraId="1FAE435F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>Here’s a real-world example of creating and removing elements dynamically:</w:t>
      </w:r>
    </w:p>
    <w:p w14:paraId="76E461AF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&lt;div id="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todo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-list"&gt;</w:t>
      </w:r>
    </w:p>
    <w:p w14:paraId="32846133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&lt;h3&gt;Todo List&lt;/h3&gt;</w:t>
      </w:r>
    </w:p>
    <w:p w14:paraId="1B91A74A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&lt;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 id="tasks"&gt;&lt;/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&gt;</w:t>
      </w:r>
    </w:p>
    <w:p w14:paraId="3DCB797B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&lt;button id="add-task"&gt;Add Task&lt;/button&gt;</w:t>
      </w:r>
    </w:p>
    <w:p w14:paraId="420034FB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&lt;/div&gt;</w:t>
      </w:r>
    </w:p>
    <w:p w14:paraId="1CFD5E19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F0FA18D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&lt;script&gt;</w:t>
      </w:r>
    </w:p>
    <w:p w14:paraId="55B5681A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taskList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("tasks");</w:t>
      </w:r>
    </w:p>
    <w:p w14:paraId="2B678B08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addTaskButton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("add-task");</w:t>
      </w:r>
    </w:p>
    <w:p w14:paraId="3E4D86BA" w14:textId="77777777" w:rsidR="00F05FB5" w:rsidRPr="00F05FB5" w:rsidRDefault="00F05FB5" w:rsidP="00F05FB5">
      <w:pPr>
        <w:spacing w:after="0"/>
        <w:rPr>
          <w:rFonts w:eastAsia="Cambria" w:cs="Cambria"/>
        </w:rPr>
      </w:pPr>
    </w:p>
    <w:p w14:paraId="3F3658B9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// Add a new task</w:t>
      </w:r>
    </w:p>
    <w:p w14:paraId="22F6922B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addTaskButton.addEventListener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("click", function () {</w:t>
      </w:r>
    </w:p>
    <w:p w14:paraId="685230BE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  let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newTask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("li");</w:t>
      </w:r>
    </w:p>
    <w:p w14:paraId="3424E0E9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newTask.textContent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 = "New Task";</w:t>
      </w:r>
    </w:p>
    <w:p w14:paraId="05D5161A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  </w:t>
      </w:r>
    </w:p>
    <w:p w14:paraId="5ABD938C" w14:textId="77777777" w:rsidR="00F05FB5" w:rsidRPr="00F05FB5" w:rsidRDefault="00F05FB5" w:rsidP="00F05FB5">
      <w:pPr>
        <w:spacing w:after="0"/>
        <w:rPr>
          <w:rFonts w:eastAsia="Cambria" w:cs="Cambria"/>
        </w:rPr>
      </w:pPr>
      <w:r w:rsidRPr="00F05FB5">
        <w:rPr>
          <w:rFonts w:eastAsia="Cambria" w:cs="Cambria"/>
        </w:rPr>
        <w:t xml:space="preserve">    // Add a remove button for each task</w:t>
      </w:r>
    </w:p>
    <w:p w14:paraId="35D2533A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  let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removeButton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05FB5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F05FB5">
        <w:rPr>
          <w:rFonts w:ascii="Consolas" w:eastAsia="Cambria" w:hAnsi="Consolas" w:cs="Cambria"/>
          <w:sz w:val="20"/>
          <w:szCs w:val="20"/>
        </w:rPr>
        <w:t>("button");</w:t>
      </w:r>
    </w:p>
    <w:p w14:paraId="60CFAB17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removeButton.textContent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 xml:space="preserve"> = "Remove";</w:t>
      </w:r>
    </w:p>
    <w:p w14:paraId="19E37516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removeButton.addEventListener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("click", function () {</w:t>
      </w:r>
    </w:p>
    <w:p w14:paraId="460F9DC4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newTask.remove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();</w:t>
      </w:r>
    </w:p>
    <w:p w14:paraId="60243AB3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  });</w:t>
      </w:r>
    </w:p>
    <w:p w14:paraId="68ECBE57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D4EFD39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newTask.appendChild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removeButton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);</w:t>
      </w:r>
    </w:p>
    <w:p w14:paraId="3A5569F2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taskList.appendChild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F05FB5">
        <w:rPr>
          <w:rFonts w:ascii="Consolas" w:eastAsia="Cambria" w:hAnsi="Consolas" w:cs="Cambria"/>
          <w:sz w:val="20"/>
          <w:szCs w:val="20"/>
        </w:rPr>
        <w:t>newTask</w:t>
      </w:r>
      <w:proofErr w:type="spellEnd"/>
      <w:r w:rsidRPr="00F05FB5">
        <w:rPr>
          <w:rFonts w:ascii="Consolas" w:eastAsia="Cambria" w:hAnsi="Consolas" w:cs="Cambria"/>
          <w:sz w:val="20"/>
          <w:szCs w:val="20"/>
        </w:rPr>
        <w:t>);</w:t>
      </w:r>
    </w:p>
    <w:p w14:paraId="79CE3483" w14:textId="77777777" w:rsidR="00F05FB5" w:rsidRPr="00F05FB5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76C1905B" w14:textId="77777777" w:rsidR="00F05FB5" w:rsidRPr="000A41A4" w:rsidRDefault="00F05FB5" w:rsidP="00F05FB5">
      <w:pPr>
        <w:spacing w:after="0"/>
        <w:rPr>
          <w:rFonts w:ascii="Consolas" w:eastAsia="Cambria" w:hAnsi="Consolas" w:cs="Cambria"/>
          <w:sz w:val="20"/>
          <w:szCs w:val="20"/>
        </w:rPr>
      </w:pPr>
      <w:r w:rsidRPr="00F05FB5">
        <w:rPr>
          <w:rFonts w:ascii="Consolas" w:eastAsia="Cambria" w:hAnsi="Consolas" w:cs="Cambria"/>
          <w:sz w:val="20"/>
          <w:szCs w:val="20"/>
        </w:rPr>
        <w:t>&lt;/script&gt;</w:t>
      </w:r>
    </w:p>
    <w:p w14:paraId="01EF68B7" w14:textId="77777777" w:rsidR="00F05FB5" w:rsidRPr="00F05FB5" w:rsidRDefault="00F05FB5" w:rsidP="00F05FB5">
      <w:pPr>
        <w:spacing w:after="0"/>
        <w:rPr>
          <w:rFonts w:eastAsia="Cambria" w:cs="Cambria"/>
        </w:rPr>
      </w:pPr>
    </w:p>
    <w:p w14:paraId="65952CEE" w14:textId="77777777" w:rsidR="000A41A4" w:rsidRPr="000A41A4" w:rsidRDefault="000A41A4" w:rsidP="000A41A4">
      <w:pPr>
        <w:spacing w:after="0"/>
        <w:jc w:val="both"/>
        <w:rPr>
          <w:rFonts w:eastAsia="Cambria" w:cs="Cambria"/>
          <w:b/>
          <w:bCs/>
        </w:rPr>
      </w:pPr>
      <w:r w:rsidRPr="000A41A4">
        <w:rPr>
          <w:rFonts w:eastAsia="Cambria" w:cs="Cambria"/>
          <w:b/>
          <w:bCs/>
        </w:rPr>
        <w:t>Examples of Inline Styles</w:t>
      </w:r>
    </w:p>
    <w:p w14:paraId="26E99A01" w14:textId="77777777" w:rsidR="000A41A4" w:rsidRPr="000A41A4" w:rsidRDefault="000A41A4" w:rsidP="000A41A4">
      <w:pPr>
        <w:spacing w:after="0"/>
        <w:jc w:val="both"/>
        <w:rPr>
          <w:rFonts w:eastAsia="Cambria" w:cs="Cambria"/>
          <w:b/>
          <w:bCs/>
        </w:rPr>
      </w:pPr>
      <w:r w:rsidRPr="000A41A4">
        <w:rPr>
          <w:rFonts w:eastAsia="Cambria" w:cs="Cambria"/>
          <w:b/>
          <w:bCs/>
        </w:rPr>
        <w:t xml:space="preserve">Example 1: Changing the Background </w:t>
      </w:r>
      <w:proofErr w:type="spellStart"/>
      <w:r w:rsidRPr="000A41A4">
        <w:rPr>
          <w:rFonts w:eastAsia="Cambria" w:cs="Cambria"/>
          <w:b/>
          <w:bCs/>
        </w:rPr>
        <w:t>Color</w:t>
      </w:r>
      <w:proofErr w:type="spellEnd"/>
      <w:r w:rsidRPr="000A41A4">
        <w:rPr>
          <w:rFonts w:eastAsia="Cambria" w:cs="Cambria"/>
          <w:b/>
          <w:bCs/>
        </w:rPr>
        <w:t xml:space="preserve"> of a Button</w:t>
      </w:r>
    </w:p>
    <w:p w14:paraId="4BAF5AA7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lastRenderedPageBreak/>
        <w:t>&lt;button id="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myButton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"&gt;Click Me&lt;/button&gt;</w:t>
      </w:r>
    </w:p>
    <w:p w14:paraId="21359821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019ED34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&lt;script&gt;</w:t>
      </w:r>
    </w:p>
    <w:p w14:paraId="1DAD94BF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let button =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myButton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");</w:t>
      </w:r>
    </w:p>
    <w:p w14:paraId="27302759" w14:textId="77777777" w:rsidR="000A41A4" w:rsidRPr="000A41A4" w:rsidRDefault="000A41A4" w:rsidP="000A41A4">
      <w:pPr>
        <w:spacing w:after="0"/>
        <w:jc w:val="both"/>
        <w:rPr>
          <w:rFonts w:eastAsia="Cambria" w:cs="Cambria"/>
        </w:rPr>
      </w:pPr>
    </w:p>
    <w:p w14:paraId="7D625180" w14:textId="77777777" w:rsidR="000A41A4" w:rsidRPr="000A41A4" w:rsidRDefault="000A41A4" w:rsidP="000A41A4">
      <w:pPr>
        <w:spacing w:after="0"/>
        <w:jc w:val="both"/>
        <w:rPr>
          <w:rFonts w:eastAsia="Cambria" w:cs="Cambria"/>
        </w:rPr>
      </w:pPr>
      <w:r w:rsidRPr="000A41A4">
        <w:rPr>
          <w:rFonts w:eastAsia="Cambria" w:cs="Cambria"/>
        </w:rPr>
        <w:t xml:space="preserve">  // Change the background </w:t>
      </w:r>
      <w:proofErr w:type="spellStart"/>
      <w:r w:rsidRPr="000A41A4">
        <w:rPr>
          <w:rFonts w:eastAsia="Cambria" w:cs="Cambria"/>
        </w:rPr>
        <w:t>color</w:t>
      </w:r>
      <w:proofErr w:type="spellEnd"/>
      <w:r w:rsidRPr="000A41A4">
        <w:rPr>
          <w:rFonts w:eastAsia="Cambria" w:cs="Cambria"/>
        </w:rPr>
        <w:t xml:space="preserve"> using inline styles</w:t>
      </w:r>
    </w:p>
    <w:p w14:paraId="3FDDA957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eastAsia="Cambria" w:cs="Cambria"/>
        </w:rPr>
        <w:t xml:space="preserve"> 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button.style</w:t>
      </w:r>
      <w:proofErr w:type="gramEnd"/>
      <w:r w:rsidRPr="000A41A4">
        <w:rPr>
          <w:rFonts w:ascii="Consolas" w:eastAsia="Cambria" w:hAnsi="Consolas" w:cs="Cambria"/>
          <w:sz w:val="20"/>
          <w:szCs w:val="20"/>
        </w:rPr>
        <w:t>.backgroundColor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 xml:space="preserve"> = "blue";</w:t>
      </w:r>
    </w:p>
    <w:p w14:paraId="35B6429A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button.style</w:t>
      </w:r>
      <w:proofErr w:type="gramEnd"/>
      <w:r w:rsidRPr="000A41A4">
        <w:rPr>
          <w:rFonts w:ascii="Consolas" w:eastAsia="Cambria" w:hAnsi="Consolas" w:cs="Cambria"/>
          <w:sz w:val="20"/>
          <w:szCs w:val="20"/>
        </w:rPr>
        <w:t>.color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 xml:space="preserve"> = "white";</w:t>
      </w:r>
    </w:p>
    <w:p w14:paraId="2C25D92D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button.style</w:t>
      </w:r>
      <w:proofErr w:type="gramEnd"/>
      <w:r w:rsidRPr="000A41A4">
        <w:rPr>
          <w:rFonts w:ascii="Consolas" w:eastAsia="Cambria" w:hAnsi="Consolas" w:cs="Cambria"/>
          <w:sz w:val="20"/>
          <w:szCs w:val="20"/>
        </w:rPr>
        <w:t>.fontSize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 xml:space="preserve"> = "20px"; // Font size</w:t>
      </w:r>
    </w:p>
    <w:p w14:paraId="430954E9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&lt;/script&gt;</w:t>
      </w:r>
    </w:p>
    <w:p w14:paraId="000106EE" w14:textId="77777777" w:rsidR="00AA3A9A" w:rsidRDefault="00AA3A9A" w:rsidP="000A41A4">
      <w:pPr>
        <w:spacing w:after="0"/>
        <w:jc w:val="both"/>
        <w:rPr>
          <w:rFonts w:eastAsia="Cambria" w:cs="Cambria"/>
          <w:b/>
          <w:bCs/>
        </w:rPr>
      </w:pPr>
    </w:p>
    <w:p w14:paraId="14A45BD8" w14:textId="390B4273" w:rsidR="000A41A4" w:rsidRPr="000A41A4" w:rsidRDefault="000A41A4" w:rsidP="000A41A4">
      <w:pPr>
        <w:spacing w:after="0"/>
        <w:jc w:val="both"/>
        <w:rPr>
          <w:rFonts w:eastAsia="Cambria" w:cs="Cambria"/>
          <w:b/>
          <w:bCs/>
        </w:rPr>
      </w:pPr>
      <w:r w:rsidRPr="000A41A4">
        <w:rPr>
          <w:rFonts w:eastAsia="Cambria" w:cs="Cambria"/>
          <w:b/>
          <w:bCs/>
        </w:rPr>
        <w:t>Example 2: Dynamically Adjusting Styles on Event</w:t>
      </w:r>
    </w:p>
    <w:p w14:paraId="14227FE5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&lt;div id="box" style="width: 100px; height: 100px; background-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: red;"&gt;&lt;/div&gt;</w:t>
      </w:r>
    </w:p>
    <w:p w14:paraId="0A9125A6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&lt;button id="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resizeButton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"&gt;Resize Box&lt;/button&gt;</w:t>
      </w:r>
    </w:p>
    <w:p w14:paraId="7D5E0048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A3DC617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&lt;script&gt;</w:t>
      </w:r>
    </w:p>
    <w:p w14:paraId="4EE5249D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let box =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("box");</w:t>
      </w:r>
    </w:p>
    <w:p w14:paraId="47BA8715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resizeButton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resizeButton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");</w:t>
      </w:r>
    </w:p>
    <w:p w14:paraId="59DD079F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F7A342F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resizeButton.addEventListener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("click", function () {</w:t>
      </w:r>
    </w:p>
    <w:p w14:paraId="5E30A53F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box.style</w:t>
      </w:r>
      <w:proofErr w:type="gramEnd"/>
      <w:r w:rsidRPr="000A41A4">
        <w:rPr>
          <w:rFonts w:ascii="Consolas" w:eastAsia="Cambria" w:hAnsi="Consolas" w:cs="Cambria"/>
          <w:sz w:val="20"/>
          <w:szCs w:val="20"/>
        </w:rPr>
        <w:t>.width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 xml:space="preserve"> = "200px";</w:t>
      </w:r>
    </w:p>
    <w:p w14:paraId="0B40483E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box.style</w:t>
      </w:r>
      <w:proofErr w:type="gramEnd"/>
      <w:r w:rsidRPr="000A41A4">
        <w:rPr>
          <w:rFonts w:ascii="Consolas" w:eastAsia="Cambria" w:hAnsi="Consolas" w:cs="Cambria"/>
          <w:sz w:val="20"/>
          <w:szCs w:val="20"/>
        </w:rPr>
        <w:t>.height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 xml:space="preserve"> = "200px";</w:t>
      </w:r>
    </w:p>
    <w:p w14:paraId="3C202AA5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box.style</w:t>
      </w:r>
      <w:proofErr w:type="gramEnd"/>
      <w:r w:rsidRPr="000A41A4">
        <w:rPr>
          <w:rFonts w:ascii="Consolas" w:eastAsia="Cambria" w:hAnsi="Consolas" w:cs="Cambria"/>
          <w:sz w:val="20"/>
          <w:szCs w:val="20"/>
        </w:rPr>
        <w:t>.backgroundColor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 xml:space="preserve"> = "green";</w:t>
      </w:r>
    </w:p>
    <w:p w14:paraId="3910D7A8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562E0818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&lt;/script&gt;</w:t>
      </w:r>
    </w:p>
    <w:p w14:paraId="4439FB32" w14:textId="561468E1" w:rsidR="000A41A4" w:rsidRPr="000A41A4" w:rsidRDefault="000A41A4" w:rsidP="000A41A4">
      <w:pPr>
        <w:spacing w:after="0"/>
        <w:jc w:val="both"/>
        <w:rPr>
          <w:rFonts w:eastAsia="Cambria" w:cs="Cambria"/>
        </w:rPr>
      </w:pPr>
    </w:p>
    <w:p w14:paraId="7F668C3F" w14:textId="77777777" w:rsidR="000A41A4" w:rsidRPr="000A41A4" w:rsidRDefault="000A41A4" w:rsidP="000A41A4">
      <w:pPr>
        <w:spacing w:after="0"/>
        <w:jc w:val="both"/>
        <w:rPr>
          <w:rFonts w:eastAsia="Cambria" w:cs="Cambria"/>
          <w:b/>
          <w:bCs/>
        </w:rPr>
      </w:pPr>
      <w:r w:rsidRPr="000A41A4">
        <w:rPr>
          <w:rFonts w:eastAsia="Cambria" w:cs="Cambria"/>
          <w:b/>
          <w:bCs/>
        </w:rPr>
        <w:t xml:space="preserve">Examples of Using </w:t>
      </w:r>
      <w:proofErr w:type="spellStart"/>
      <w:r w:rsidRPr="000A41A4">
        <w:rPr>
          <w:rFonts w:eastAsia="Cambria" w:cs="Cambria"/>
          <w:b/>
          <w:bCs/>
        </w:rPr>
        <w:t>classList</w:t>
      </w:r>
      <w:proofErr w:type="spellEnd"/>
    </w:p>
    <w:p w14:paraId="1C1F39FC" w14:textId="77777777" w:rsidR="000A41A4" w:rsidRPr="000A41A4" w:rsidRDefault="000A41A4" w:rsidP="000A41A4">
      <w:pPr>
        <w:spacing w:after="0"/>
        <w:jc w:val="both"/>
        <w:rPr>
          <w:rFonts w:eastAsia="Cambria" w:cs="Cambria"/>
          <w:b/>
          <w:bCs/>
        </w:rPr>
      </w:pPr>
      <w:r w:rsidRPr="000A41A4">
        <w:rPr>
          <w:rFonts w:eastAsia="Cambria" w:cs="Cambria"/>
          <w:b/>
          <w:bCs/>
        </w:rPr>
        <w:t>Example 3: Adding and Removing Classes Dynamically</w:t>
      </w:r>
    </w:p>
    <w:p w14:paraId="2BF4D17F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&lt;div id="text" class="normal-text"&gt;Hello, </w:t>
      </w:r>
      <w:proofErr w:type="gramStart"/>
      <w:r w:rsidRPr="000A41A4">
        <w:rPr>
          <w:rFonts w:ascii="Consolas" w:eastAsia="Cambria" w:hAnsi="Consolas" w:cs="Cambria"/>
          <w:sz w:val="20"/>
          <w:szCs w:val="20"/>
        </w:rPr>
        <w:t>World!&lt;</w:t>
      </w:r>
      <w:proofErr w:type="gramEnd"/>
      <w:r w:rsidRPr="000A41A4">
        <w:rPr>
          <w:rFonts w:ascii="Consolas" w:eastAsia="Cambria" w:hAnsi="Consolas" w:cs="Cambria"/>
          <w:sz w:val="20"/>
          <w:szCs w:val="20"/>
        </w:rPr>
        <w:t>/div&gt;</w:t>
      </w:r>
    </w:p>
    <w:p w14:paraId="6A15B81F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&lt;button id="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boldButton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"&gt;Make Bold&lt;/button&gt;</w:t>
      </w:r>
    </w:p>
    <w:p w14:paraId="5E4565EF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&lt;button id="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normalButton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"&gt;Make Normal&lt;/button&gt;</w:t>
      </w:r>
    </w:p>
    <w:p w14:paraId="27647883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47008A3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&lt;style&gt;</w:t>
      </w:r>
    </w:p>
    <w:p w14:paraId="69084741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0A41A4">
        <w:rPr>
          <w:rFonts w:ascii="Consolas" w:eastAsia="Cambria" w:hAnsi="Consolas" w:cs="Cambria"/>
          <w:sz w:val="20"/>
          <w:szCs w:val="20"/>
        </w:rPr>
        <w:t>.normal</w:t>
      </w:r>
      <w:proofErr w:type="gramEnd"/>
      <w:r w:rsidRPr="000A41A4">
        <w:rPr>
          <w:rFonts w:ascii="Consolas" w:eastAsia="Cambria" w:hAnsi="Consolas" w:cs="Cambria"/>
          <w:sz w:val="20"/>
          <w:szCs w:val="20"/>
        </w:rPr>
        <w:t>-text {</w:t>
      </w:r>
    </w:p>
    <w:p w14:paraId="7DA273FB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font-weight: normal;</w:t>
      </w:r>
    </w:p>
    <w:p w14:paraId="5C486F8C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: black;</w:t>
      </w:r>
    </w:p>
    <w:p w14:paraId="61EC485E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40A11750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F0837BE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0A41A4">
        <w:rPr>
          <w:rFonts w:ascii="Consolas" w:eastAsia="Cambria" w:hAnsi="Consolas" w:cs="Cambria"/>
          <w:sz w:val="20"/>
          <w:szCs w:val="20"/>
        </w:rPr>
        <w:t>.bold</w:t>
      </w:r>
      <w:proofErr w:type="gramEnd"/>
      <w:r w:rsidRPr="000A41A4">
        <w:rPr>
          <w:rFonts w:ascii="Consolas" w:eastAsia="Cambria" w:hAnsi="Consolas" w:cs="Cambria"/>
          <w:sz w:val="20"/>
          <w:szCs w:val="20"/>
        </w:rPr>
        <w:t>-text {</w:t>
      </w:r>
    </w:p>
    <w:p w14:paraId="794F7280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font-weight: bold;</w:t>
      </w:r>
    </w:p>
    <w:p w14:paraId="77E889B7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: blue;</w:t>
      </w:r>
    </w:p>
    <w:p w14:paraId="2EF81D01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7F7D7C03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&lt;/style&gt;</w:t>
      </w:r>
    </w:p>
    <w:p w14:paraId="0C0B7854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F13DE19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&lt;script&gt;</w:t>
      </w:r>
    </w:p>
    <w:p w14:paraId="283C25AC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let text =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("text");</w:t>
      </w:r>
    </w:p>
    <w:p w14:paraId="267E00FE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boldButton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boldButton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");</w:t>
      </w:r>
    </w:p>
    <w:p w14:paraId="4AF8CB04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normalButton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normalButton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");</w:t>
      </w:r>
    </w:p>
    <w:p w14:paraId="459141E1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0991E04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boldButton.addEventListener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("click", function () {</w:t>
      </w:r>
    </w:p>
    <w:p w14:paraId="3D217205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text.classList.add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("bold-text");</w:t>
      </w:r>
    </w:p>
    <w:p w14:paraId="471FF951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text.classList.remove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("normal-text");</w:t>
      </w:r>
    </w:p>
    <w:p w14:paraId="30AC678D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lastRenderedPageBreak/>
        <w:t xml:space="preserve">  });</w:t>
      </w:r>
    </w:p>
    <w:p w14:paraId="610D5EDE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8FD51E6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normalButton.addEventListener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("click", function () {</w:t>
      </w:r>
    </w:p>
    <w:p w14:paraId="093BC9F0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text.classList.add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("normal-text");</w:t>
      </w:r>
    </w:p>
    <w:p w14:paraId="55BEA672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text.classList.remove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("bold-text");</w:t>
      </w:r>
    </w:p>
    <w:p w14:paraId="0E044E57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563E1ACC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&lt;/script&gt;</w:t>
      </w:r>
    </w:p>
    <w:p w14:paraId="642B7A9C" w14:textId="77777777" w:rsidR="00AA3A9A" w:rsidRDefault="00AA3A9A" w:rsidP="000A41A4">
      <w:pPr>
        <w:spacing w:after="0"/>
        <w:jc w:val="both"/>
        <w:rPr>
          <w:rFonts w:eastAsia="Cambria" w:cs="Cambria"/>
          <w:b/>
          <w:bCs/>
        </w:rPr>
      </w:pPr>
    </w:p>
    <w:p w14:paraId="0E4F47E6" w14:textId="42738112" w:rsidR="000A41A4" w:rsidRPr="000A41A4" w:rsidRDefault="000A41A4" w:rsidP="000A41A4">
      <w:pPr>
        <w:spacing w:after="0"/>
        <w:jc w:val="both"/>
        <w:rPr>
          <w:rFonts w:eastAsia="Cambria" w:cs="Cambria"/>
          <w:b/>
          <w:bCs/>
        </w:rPr>
      </w:pPr>
      <w:r w:rsidRPr="000A41A4">
        <w:rPr>
          <w:rFonts w:eastAsia="Cambria" w:cs="Cambria"/>
          <w:b/>
          <w:bCs/>
        </w:rPr>
        <w:t>Example 4: Toggling Classes</w:t>
      </w:r>
    </w:p>
    <w:p w14:paraId="32A64535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&lt;div id="box" class="box"&gt;&lt;/div&gt;</w:t>
      </w:r>
    </w:p>
    <w:p w14:paraId="2FB9CC36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&lt;button id="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toggleButton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"&gt;Toggle Highlight&lt;/button&gt;</w:t>
      </w:r>
    </w:p>
    <w:p w14:paraId="05DBF1D0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1D862E5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&lt;style&gt;</w:t>
      </w:r>
    </w:p>
    <w:p w14:paraId="4556DD15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0A41A4">
        <w:rPr>
          <w:rFonts w:ascii="Consolas" w:eastAsia="Cambria" w:hAnsi="Consolas" w:cs="Cambria"/>
          <w:sz w:val="20"/>
          <w:szCs w:val="20"/>
        </w:rPr>
        <w:t>.box</w:t>
      </w:r>
      <w:proofErr w:type="gramEnd"/>
      <w:r w:rsidRPr="000A41A4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306C4C11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width: 100px;</w:t>
      </w:r>
    </w:p>
    <w:p w14:paraId="45AEEF0F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height: 100px;</w:t>
      </w:r>
    </w:p>
    <w:p w14:paraId="6315E5D8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background-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 xml:space="preserve">: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gray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;</w:t>
      </w:r>
    </w:p>
    <w:p w14:paraId="5A1F6FAD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030C2262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38FB79D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0A41A4">
        <w:rPr>
          <w:rFonts w:ascii="Consolas" w:eastAsia="Cambria" w:hAnsi="Consolas" w:cs="Cambria"/>
          <w:sz w:val="20"/>
          <w:szCs w:val="20"/>
        </w:rPr>
        <w:t>.highlight</w:t>
      </w:r>
      <w:proofErr w:type="gramEnd"/>
      <w:r w:rsidRPr="000A41A4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3B83A362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background-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: yellow;</w:t>
      </w:r>
    </w:p>
    <w:p w14:paraId="441FAA8D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border: 2px solid black;</w:t>
      </w:r>
    </w:p>
    <w:p w14:paraId="0DDECA7A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370A6956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&lt;/style&gt;</w:t>
      </w:r>
    </w:p>
    <w:p w14:paraId="2577D8DE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1C78136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&lt;script&gt;</w:t>
      </w:r>
    </w:p>
    <w:p w14:paraId="5DB4AFCF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let box =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("box");</w:t>
      </w:r>
    </w:p>
    <w:p w14:paraId="77C98512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toggleButton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toggleButton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");</w:t>
      </w:r>
    </w:p>
    <w:p w14:paraId="0902F176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0F60153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toggleButton.addEventListener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("click", function () {</w:t>
      </w:r>
    </w:p>
    <w:p w14:paraId="089DB59B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box.classList.toggle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("highlight");</w:t>
      </w:r>
    </w:p>
    <w:p w14:paraId="254CB6BB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0B0AD8FD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&lt;/script&gt;</w:t>
      </w:r>
    </w:p>
    <w:p w14:paraId="527DE305" w14:textId="4E6073B0" w:rsidR="000A41A4" w:rsidRPr="000A41A4" w:rsidRDefault="000A41A4" w:rsidP="000A41A4">
      <w:pPr>
        <w:spacing w:after="0"/>
        <w:jc w:val="both"/>
        <w:rPr>
          <w:rFonts w:eastAsia="Cambria" w:cs="Cambria"/>
        </w:rPr>
      </w:pPr>
    </w:p>
    <w:p w14:paraId="427B0CE9" w14:textId="77777777" w:rsidR="000A41A4" w:rsidRPr="000A41A4" w:rsidRDefault="000A41A4" w:rsidP="000A41A4">
      <w:pPr>
        <w:spacing w:after="0"/>
        <w:jc w:val="both"/>
        <w:rPr>
          <w:rFonts w:eastAsia="Cambria" w:cs="Cambria"/>
          <w:b/>
          <w:bCs/>
        </w:rPr>
      </w:pPr>
      <w:r w:rsidRPr="000A41A4">
        <w:rPr>
          <w:rFonts w:eastAsia="Cambria" w:cs="Cambria"/>
          <w:b/>
          <w:bCs/>
        </w:rPr>
        <w:t>Example 5: Checking Class Presence with contains</w:t>
      </w:r>
    </w:p>
    <w:p w14:paraId="3D2824BE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&lt;div id="info" class="hidden"&gt;This is hidden </w:t>
      </w:r>
      <w:proofErr w:type="gramStart"/>
      <w:r w:rsidRPr="000A41A4">
        <w:rPr>
          <w:rFonts w:ascii="Consolas" w:eastAsia="Cambria" w:hAnsi="Consolas" w:cs="Cambria"/>
          <w:sz w:val="20"/>
          <w:szCs w:val="20"/>
        </w:rPr>
        <w:t>content.&lt;</w:t>
      </w:r>
      <w:proofErr w:type="gramEnd"/>
      <w:r w:rsidRPr="000A41A4">
        <w:rPr>
          <w:rFonts w:ascii="Consolas" w:eastAsia="Cambria" w:hAnsi="Consolas" w:cs="Cambria"/>
          <w:sz w:val="20"/>
          <w:szCs w:val="20"/>
        </w:rPr>
        <w:t>/div&gt;</w:t>
      </w:r>
    </w:p>
    <w:p w14:paraId="48166F67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&lt;button id="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showButton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"&gt;Show Content&lt;/button&gt;</w:t>
      </w:r>
    </w:p>
    <w:p w14:paraId="1FBCAF37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49AA0EE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&lt;style&gt;</w:t>
      </w:r>
    </w:p>
    <w:p w14:paraId="5B1C9D08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0A41A4">
        <w:rPr>
          <w:rFonts w:ascii="Consolas" w:eastAsia="Cambria" w:hAnsi="Consolas" w:cs="Cambria"/>
          <w:sz w:val="20"/>
          <w:szCs w:val="20"/>
        </w:rPr>
        <w:t>.hidden</w:t>
      </w:r>
      <w:proofErr w:type="gramEnd"/>
      <w:r w:rsidRPr="000A41A4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73C11C30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display: none;</w:t>
      </w:r>
    </w:p>
    <w:p w14:paraId="526346F0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45A53570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DFFD1C4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0A41A4">
        <w:rPr>
          <w:rFonts w:ascii="Consolas" w:eastAsia="Cambria" w:hAnsi="Consolas" w:cs="Cambria"/>
          <w:sz w:val="20"/>
          <w:szCs w:val="20"/>
        </w:rPr>
        <w:t>.visible</w:t>
      </w:r>
      <w:proofErr w:type="gramEnd"/>
      <w:r w:rsidRPr="000A41A4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0A1F425E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display: block;</w:t>
      </w:r>
    </w:p>
    <w:p w14:paraId="6C41D4DB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: green;</w:t>
      </w:r>
    </w:p>
    <w:p w14:paraId="348FC50E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0A87685B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&lt;/style&gt;</w:t>
      </w:r>
    </w:p>
    <w:p w14:paraId="07BB1C5D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303BE331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&lt;script&gt;</w:t>
      </w:r>
    </w:p>
    <w:p w14:paraId="0487AC9D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let info =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("info");</w:t>
      </w:r>
    </w:p>
    <w:p w14:paraId="63F5C665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showButton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showButton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");</w:t>
      </w:r>
    </w:p>
    <w:p w14:paraId="66C8F5D8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68C418D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lastRenderedPageBreak/>
        <w:t xml:space="preserve"> 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showButton.addEventListener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("click", function () {</w:t>
      </w:r>
    </w:p>
    <w:p w14:paraId="0DBB8F26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if (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info.classList.contains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("hidden")) {</w:t>
      </w:r>
    </w:p>
    <w:p w14:paraId="6F6F5EDF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info.classList.remove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("hidden");</w:t>
      </w:r>
    </w:p>
    <w:p w14:paraId="1E978873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info.classList.add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("visible");</w:t>
      </w:r>
    </w:p>
    <w:p w14:paraId="365A6BEF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45EB8697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779735BB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&lt;/script&gt;</w:t>
      </w:r>
    </w:p>
    <w:p w14:paraId="1F38E39C" w14:textId="7B037305" w:rsidR="000A41A4" w:rsidRPr="000A41A4" w:rsidRDefault="000A41A4" w:rsidP="000A41A4">
      <w:pPr>
        <w:spacing w:after="0"/>
        <w:jc w:val="both"/>
        <w:rPr>
          <w:rFonts w:eastAsia="Cambria" w:cs="Cambria"/>
        </w:rPr>
      </w:pPr>
    </w:p>
    <w:p w14:paraId="73C9C736" w14:textId="77777777" w:rsidR="000A41A4" w:rsidRPr="000A41A4" w:rsidRDefault="000A41A4" w:rsidP="000A41A4">
      <w:pPr>
        <w:spacing w:after="0"/>
        <w:jc w:val="both"/>
        <w:rPr>
          <w:rFonts w:eastAsia="Cambria" w:cs="Cambria"/>
          <w:b/>
          <w:bCs/>
        </w:rPr>
      </w:pPr>
      <w:r w:rsidRPr="000A41A4">
        <w:rPr>
          <w:rFonts w:eastAsia="Cambria" w:cs="Cambria"/>
          <w:b/>
          <w:bCs/>
        </w:rPr>
        <w:t>Practical Example: Interactive Style Toggle</w:t>
      </w:r>
    </w:p>
    <w:p w14:paraId="0112F661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&lt;div id="circle" class="circle"&gt;&lt;/div&gt;</w:t>
      </w:r>
    </w:p>
    <w:p w14:paraId="4F829385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&lt;button id="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changeStyle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"&gt;Change Style&lt;/button&gt;</w:t>
      </w:r>
    </w:p>
    <w:p w14:paraId="5F623C91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6BA7784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&lt;style&gt;</w:t>
      </w:r>
    </w:p>
    <w:p w14:paraId="4A87F1EC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0A41A4">
        <w:rPr>
          <w:rFonts w:ascii="Consolas" w:eastAsia="Cambria" w:hAnsi="Consolas" w:cs="Cambria"/>
          <w:sz w:val="20"/>
          <w:szCs w:val="20"/>
        </w:rPr>
        <w:t>.circle</w:t>
      </w:r>
      <w:proofErr w:type="gramEnd"/>
      <w:r w:rsidRPr="000A41A4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5C58C4F2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width: 100px;</w:t>
      </w:r>
    </w:p>
    <w:p w14:paraId="54886C6D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height: 100px;</w:t>
      </w:r>
    </w:p>
    <w:p w14:paraId="10B47CC0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border-radius: 50%;</w:t>
      </w:r>
    </w:p>
    <w:p w14:paraId="77227B7B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background-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: red;</w:t>
      </w:r>
    </w:p>
    <w:p w14:paraId="00E8248F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64CF33A0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BFC6B5F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0A41A4">
        <w:rPr>
          <w:rFonts w:ascii="Consolas" w:eastAsia="Cambria" w:hAnsi="Consolas" w:cs="Cambria"/>
          <w:sz w:val="20"/>
          <w:szCs w:val="20"/>
        </w:rPr>
        <w:t>.square</w:t>
      </w:r>
      <w:proofErr w:type="gramEnd"/>
      <w:r w:rsidRPr="000A41A4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1DB0168C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border-radius: 0;</w:t>
      </w:r>
    </w:p>
    <w:p w14:paraId="075DB63B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background-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: green;</w:t>
      </w:r>
    </w:p>
    <w:p w14:paraId="31249FD8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6514F3F6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&lt;/style&gt;</w:t>
      </w:r>
    </w:p>
    <w:p w14:paraId="6FE0240B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4D3A79F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&lt;script&gt;</w:t>
      </w:r>
    </w:p>
    <w:p w14:paraId="46D22859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let circle =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("circle");</w:t>
      </w:r>
    </w:p>
    <w:p w14:paraId="0762B0E8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changeStyleButton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changeStyle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");</w:t>
      </w:r>
    </w:p>
    <w:p w14:paraId="70296E33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0758408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changeStyleButton.addEventListener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("click", function () {</w:t>
      </w:r>
    </w:p>
    <w:p w14:paraId="3756D0CB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if (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circle.classList.contains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("circle")) {</w:t>
      </w:r>
    </w:p>
    <w:p w14:paraId="1894C3D5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circle.classList.remove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("circle");</w:t>
      </w:r>
    </w:p>
    <w:p w14:paraId="1E297748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circle.classList.add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("square");</w:t>
      </w:r>
    </w:p>
    <w:p w14:paraId="37D1C1C6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} else {</w:t>
      </w:r>
    </w:p>
    <w:p w14:paraId="0503A0C0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proofErr w:type="gramStart"/>
      <w:r w:rsidRPr="000A41A4">
        <w:rPr>
          <w:rFonts w:ascii="Consolas" w:eastAsia="Cambria" w:hAnsi="Consolas" w:cs="Cambria"/>
          <w:sz w:val="20"/>
          <w:szCs w:val="20"/>
        </w:rPr>
        <w:t>circle.classList.remove</w:t>
      </w:r>
      <w:proofErr w:type="spellEnd"/>
      <w:proofErr w:type="gramEnd"/>
      <w:r w:rsidRPr="000A41A4">
        <w:rPr>
          <w:rFonts w:ascii="Consolas" w:eastAsia="Cambria" w:hAnsi="Consolas" w:cs="Cambria"/>
          <w:sz w:val="20"/>
          <w:szCs w:val="20"/>
        </w:rPr>
        <w:t>("square");</w:t>
      </w:r>
    </w:p>
    <w:p w14:paraId="773A94BA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r w:rsidRPr="000A41A4">
        <w:rPr>
          <w:rFonts w:ascii="Consolas" w:eastAsia="Cambria" w:hAnsi="Consolas" w:cs="Cambria"/>
          <w:sz w:val="20"/>
          <w:szCs w:val="20"/>
        </w:rPr>
        <w:t>circle.classList.add</w:t>
      </w:r>
      <w:proofErr w:type="spellEnd"/>
      <w:r w:rsidRPr="000A41A4">
        <w:rPr>
          <w:rFonts w:ascii="Consolas" w:eastAsia="Cambria" w:hAnsi="Consolas" w:cs="Cambria"/>
          <w:sz w:val="20"/>
          <w:szCs w:val="20"/>
        </w:rPr>
        <w:t>("circle");</w:t>
      </w:r>
    </w:p>
    <w:p w14:paraId="1D689F81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51BBDC1F" w14:textId="77777777" w:rsidR="000A41A4" w:rsidRPr="000A41A4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2EF87D4F" w14:textId="77777777" w:rsidR="000A41A4" w:rsidRPr="007F4FE9" w:rsidRDefault="000A41A4" w:rsidP="000A41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A41A4">
        <w:rPr>
          <w:rFonts w:ascii="Consolas" w:eastAsia="Cambria" w:hAnsi="Consolas" w:cs="Cambria"/>
          <w:sz w:val="20"/>
          <w:szCs w:val="20"/>
        </w:rPr>
        <w:t>&lt;/script&gt;</w:t>
      </w:r>
    </w:p>
    <w:p w14:paraId="29E9F736" w14:textId="77777777" w:rsidR="00CF77FF" w:rsidRPr="000A41A4" w:rsidRDefault="00CF77FF" w:rsidP="000A41A4">
      <w:pPr>
        <w:spacing w:after="0"/>
        <w:jc w:val="both"/>
        <w:rPr>
          <w:rFonts w:eastAsia="Cambria" w:cs="Cambria"/>
        </w:rPr>
      </w:pPr>
    </w:p>
    <w:p w14:paraId="1626B881" w14:textId="107A6FFA" w:rsidR="001B5C23" w:rsidRPr="001B5C23" w:rsidRDefault="001B5C23" w:rsidP="001B5C23">
      <w:pPr>
        <w:spacing w:after="0"/>
        <w:jc w:val="both"/>
        <w:rPr>
          <w:rFonts w:eastAsia="Cambria" w:cs="Cambria"/>
          <w:b/>
          <w:bCs/>
        </w:rPr>
      </w:pPr>
      <w:r w:rsidRPr="001B5C23">
        <w:rPr>
          <w:rFonts w:eastAsia="Cambria" w:cs="Cambria"/>
          <w:b/>
          <w:bCs/>
        </w:rPr>
        <w:t>Examples of Parent Node Traversal</w:t>
      </w:r>
    </w:p>
    <w:p w14:paraId="6680EE20" w14:textId="77777777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eastAsia="Cambria" w:cs="Cambria"/>
          <w:b/>
          <w:bCs/>
        </w:rPr>
        <w:t>Example 1</w:t>
      </w:r>
      <w:r w:rsidRPr="001B5C23">
        <w:rPr>
          <w:rFonts w:eastAsia="Cambria" w:cs="Cambria"/>
        </w:rPr>
        <w:t>: Accessing the Parent Node</w:t>
      </w:r>
    </w:p>
    <w:p w14:paraId="7B3C237A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html</w:t>
      </w:r>
    </w:p>
    <w:p w14:paraId="4D2A0810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Copy code</w:t>
      </w:r>
    </w:p>
    <w:p w14:paraId="60843AAF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&lt;div id="parent"&gt;</w:t>
      </w:r>
    </w:p>
    <w:p w14:paraId="4BCC227E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&lt;p id="child"&gt;This is a child </w:t>
      </w:r>
      <w:proofErr w:type="gramStart"/>
      <w:r w:rsidRPr="001B5C23">
        <w:rPr>
          <w:rFonts w:ascii="Consolas" w:eastAsia="Cambria" w:hAnsi="Consolas" w:cs="Cambria"/>
          <w:sz w:val="20"/>
          <w:szCs w:val="20"/>
        </w:rPr>
        <w:t>element.&lt;</w:t>
      </w:r>
      <w:proofErr w:type="gramEnd"/>
      <w:r w:rsidRPr="001B5C23">
        <w:rPr>
          <w:rFonts w:ascii="Consolas" w:eastAsia="Cambria" w:hAnsi="Consolas" w:cs="Cambria"/>
          <w:sz w:val="20"/>
          <w:szCs w:val="20"/>
        </w:rPr>
        <w:t>/p&gt;</w:t>
      </w:r>
    </w:p>
    <w:p w14:paraId="71540A38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&lt;/div&gt;</w:t>
      </w:r>
    </w:p>
    <w:p w14:paraId="40190D5D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C228EEA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&lt;script&gt;</w:t>
      </w:r>
    </w:p>
    <w:p w14:paraId="74D17096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let child =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>("child");</w:t>
      </w:r>
    </w:p>
    <w:p w14:paraId="21D91292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let parent =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child.parentNode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>;</w:t>
      </w:r>
    </w:p>
    <w:p w14:paraId="1FAA2A0E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E1C2BB5" w14:textId="77777777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ascii="Consolas" w:eastAsia="Cambria" w:hAnsi="Consolas" w:cs="Cambria"/>
          <w:sz w:val="20"/>
          <w:szCs w:val="20"/>
        </w:rPr>
        <w:lastRenderedPageBreak/>
        <w:t xml:space="preserve">  console.log(parent); </w:t>
      </w:r>
      <w:r w:rsidRPr="001B5C23">
        <w:rPr>
          <w:rFonts w:eastAsia="Cambria" w:cs="Cambria"/>
        </w:rPr>
        <w:t>// Logs the &lt;div id="parent"&gt; element</w:t>
      </w:r>
    </w:p>
    <w:p w14:paraId="79C5A9AC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&lt;/script&gt;</w:t>
      </w:r>
    </w:p>
    <w:p w14:paraId="7904157E" w14:textId="77777777" w:rsidR="00A90BD6" w:rsidRDefault="00A90BD6" w:rsidP="001B5C23">
      <w:pPr>
        <w:spacing w:after="0"/>
        <w:jc w:val="both"/>
        <w:rPr>
          <w:rFonts w:eastAsia="Cambria" w:cs="Cambria"/>
          <w:b/>
          <w:bCs/>
        </w:rPr>
      </w:pPr>
    </w:p>
    <w:p w14:paraId="2F0B3368" w14:textId="50C6E320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eastAsia="Cambria" w:cs="Cambria"/>
          <w:b/>
          <w:bCs/>
        </w:rPr>
        <w:t>Example 2</w:t>
      </w:r>
      <w:r w:rsidRPr="001B5C23">
        <w:rPr>
          <w:rFonts w:eastAsia="Cambria" w:cs="Cambria"/>
        </w:rPr>
        <w:t>: Changing the Parent Node's Style</w:t>
      </w:r>
    </w:p>
    <w:p w14:paraId="6DD7AEB4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&lt;div id="parent" style="padding: 20px; background-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 xml:space="preserve">: 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lightgray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>;"&gt;</w:t>
      </w:r>
    </w:p>
    <w:p w14:paraId="065610E0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&lt;p id="child"&gt;This is a child </w:t>
      </w:r>
      <w:proofErr w:type="gramStart"/>
      <w:r w:rsidRPr="001B5C23">
        <w:rPr>
          <w:rFonts w:ascii="Consolas" w:eastAsia="Cambria" w:hAnsi="Consolas" w:cs="Cambria"/>
          <w:sz w:val="20"/>
          <w:szCs w:val="20"/>
        </w:rPr>
        <w:t>element.&lt;</w:t>
      </w:r>
      <w:proofErr w:type="gramEnd"/>
      <w:r w:rsidRPr="001B5C23">
        <w:rPr>
          <w:rFonts w:ascii="Consolas" w:eastAsia="Cambria" w:hAnsi="Consolas" w:cs="Cambria"/>
          <w:sz w:val="20"/>
          <w:szCs w:val="20"/>
        </w:rPr>
        <w:t>/p&gt;</w:t>
      </w:r>
    </w:p>
    <w:p w14:paraId="2ED220FE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&lt;/div&gt;</w:t>
      </w:r>
    </w:p>
    <w:p w14:paraId="4E486BEA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B60E053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&lt;script&gt;</w:t>
      </w:r>
    </w:p>
    <w:p w14:paraId="5E8AB4B4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let child =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>("child");</w:t>
      </w:r>
    </w:p>
    <w:p w14:paraId="0A435475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let parent =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child.parentNode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>;</w:t>
      </w:r>
    </w:p>
    <w:p w14:paraId="540BB1AB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FABCA8E" w14:textId="77777777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parent.style</w:t>
      </w:r>
      <w:proofErr w:type="gramEnd"/>
      <w:r w:rsidRPr="001B5C23">
        <w:rPr>
          <w:rFonts w:ascii="Consolas" w:eastAsia="Cambria" w:hAnsi="Consolas" w:cs="Cambria"/>
          <w:sz w:val="20"/>
          <w:szCs w:val="20"/>
        </w:rPr>
        <w:t>.border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 xml:space="preserve"> = "2px solid black"; </w:t>
      </w:r>
      <w:r w:rsidRPr="001B5C23">
        <w:rPr>
          <w:rFonts w:eastAsia="Cambria" w:cs="Cambria"/>
        </w:rPr>
        <w:t>// Adds a border to the parent &lt;div&gt;</w:t>
      </w:r>
    </w:p>
    <w:p w14:paraId="5C8696D4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&lt;/script&gt;</w:t>
      </w:r>
    </w:p>
    <w:p w14:paraId="32553CC6" w14:textId="647E2460" w:rsidR="001B5C23" w:rsidRPr="001B5C23" w:rsidRDefault="001B5C23" w:rsidP="001B5C23">
      <w:pPr>
        <w:spacing w:after="0"/>
        <w:jc w:val="both"/>
        <w:rPr>
          <w:rFonts w:eastAsia="Cambria" w:cs="Cambria"/>
        </w:rPr>
      </w:pPr>
    </w:p>
    <w:p w14:paraId="7640070D" w14:textId="7341B06D" w:rsidR="001B5C23" w:rsidRPr="001B5C23" w:rsidRDefault="001B5C23" w:rsidP="001B5C23">
      <w:pPr>
        <w:spacing w:after="0"/>
        <w:jc w:val="both"/>
        <w:rPr>
          <w:rFonts w:eastAsia="Cambria" w:cs="Cambria"/>
          <w:b/>
          <w:bCs/>
        </w:rPr>
      </w:pPr>
      <w:r w:rsidRPr="001B5C23">
        <w:rPr>
          <w:rFonts w:eastAsia="Cambria" w:cs="Cambria"/>
          <w:b/>
          <w:bCs/>
        </w:rPr>
        <w:t>Examples of Child Node Traversal</w:t>
      </w:r>
    </w:p>
    <w:p w14:paraId="4CDDC7AA" w14:textId="77777777" w:rsidR="00A90BD6" w:rsidRDefault="00A90BD6" w:rsidP="001B5C23">
      <w:pPr>
        <w:spacing w:after="0"/>
        <w:jc w:val="both"/>
        <w:rPr>
          <w:rFonts w:eastAsia="Cambria" w:cs="Cambria"/>
          <w:b/>
          <w:bCs/>
        </w:rPr>
      </w:pPr>
    </w:p>
    <w:p w14:paraId="115B6D98" w14:textId="238F55DD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eastAsia="Cambria" w:cs="Cambria"/>
          <w:b/>
          <w:bCs/>
        </w:rPr>
        <w:t>Example 3</w:t>
      </w:r>
      <w:r w:rsidRPr="001B5C23">
        <w:rPr>
          <w:rFonts w:eastAsia="Cambria" w:cs="Cambria"/>
        </w:rPr>
        <w:t>: Accessing All Child Nodes</w:t>
      </w:r>
    </w:p>
    <w:p w14:paraId="2CF8F6EB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 xml:space="preserve"> id="list"&gt;</w:t>
      </w:r>
    </w:p>
    <w:p w14:paraId="662561F2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&lt;li&gt;Item 1&lt;/li&gt;</w:t>
      </w:r>
    </w:p>
    <w:p w14:paraId="432B732E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&lt;li&gt;Item 2&lt;/li&gt;</w:t>
      </w:r>
    </w:p>
    <w:p w14:paraId="74EE859F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&lt;li&gt;Item 3&lt;/li&gt;</w:t>
      </w:r>
    </w:p>
    <w:p w14:paraId="7D8923C3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&lt;/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>&gt;</w:t>
      </w:r>
    </w:p>
    <w:p w14:paraId="112DEB8D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9B22F81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&lt;script&gt;</w:t>
      </w:r>
    </w:p>
    <w:p w14:paraId="33D532F1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let list =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>("list");</w:t>
      </w:r>
    </w:p>
    <w:p w14:paraId="1510218B" w14:textId="77777777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let children =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list.childNodes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 xml:space="preserve">; </w:t>
      </w:r>
      <w:r w:rsidRPr="001B5C23">
        <w:rPr>
          <w:rFonts w:eastAsia="Cambria" w:cs="Cambria"/>
        </w:rPr>
        <w:t>// Includes text nodes and elements</w:t>
      </w:r>
    </w:p>
    <w:p w14:paraId="26E38ABE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24E6C2D" w14:textId="77777777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console.log(children); </w:t>
      </w:r>
      <w:r w:rsidRPr="001B5C23">
        <w:rPr>
          <w:rFonts w:eastAsia="Cambria" w:cs="Cambria"/>
        </w:rPr>
        <w:t xml:space="preserve">// Logs a </w:t>
      </w:r>
      <w:proofErr w:type="spellStart"/>
      <w:r w:rsidRPr="001B5C23">
        <w:rPr>
          <w:rFonts w:eastAsia="Cambria" w:cs="Cambria"/>
        </w:rPr>
        <w:t>NodeList</w:t>
      </w:r>
      <w:proofErr w:type="spellEnd"/>
      <w:r w:rsidRPr="001B5C23">
        <w:rPr>
          <w:rFonts w:eastAsia="Cambria" w:cs="Cambria"/>
        </w:rPr>
        <w:t xml:space="preserve"> including text and &lt;li&gt; elements</w:t>
      </w:r>
    </w:p>
    <w:p w14:paraId="1598A2F6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&lt;/script&gt;</w:t>
      </w:r>
    </w:p>
    <w:p w14:paraId="4F6A6CD9" w14:textId="77777777" w:rsidR="00A90BD6" w:rsidRDefault="00A90BD6" w:rsidP="001B5C23">
      <w:pPr>
        <w:spacing w:after="0"/>
        <w:jc w:val="both"/>
        <w:rPr>
          <w:rFonts w:eastAsia="Cambria" w:cs="Cambria"/>
          <w:b/>
          <w:bCs/>
        </w:rPr>
      </w:pPr>
    </w:p>
    <w:p w14:paraId="1BB07C15" w14:textId="1D0E79FC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eastAsia="Cambria" w:cs="Cambria"/>
          <w:b/>
          <w:bCs/>
        </w:rPr>
        <w:t>Example 4</w:t>
      </w:r>
      <w:r w:rsidRPr="001B5C23">
        <w:rPr>
          <w:rFonts w:eastAsia="Cambria" w:cs="Cambria"/>
        </w:rPr>
        <w:t>: Accessing Only Child Elements</w:t>
      </w:r>
    </w:p>
    <w:p w14:paraId="19211CE4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 xml:space="preserve"> id="list"&gt;</w:t>
      </w:r>
    </w:p>
    <w:p w14:paraId="265E1E29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&lt;li&gt;Item 1&lt;/li&gt;</w:t>
      </w:r>
    </w:p>
    <w:p w14:paraId="03B7E1BE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&lt;li&gt;Item 2&lt;/li&gt;</w:t>
      </w:r>
    </w:p>
    <w:p w14:paraId="405BD724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&lt;li&gt;Item 3&lt;/li&gt;</w:t>
      </w:r>
    </w:p>
    <w:p w14:paraId="1E5964DC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&lt;/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>&gt;</w:t>
      </w:r>
    </w:p>
    <w:p w14:paraId="667F0B29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32DC096C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&lt;script&gt;</w:t>
      </w:r>
    </w:p>
    <w:p w14:paraId="3E6252CB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let list =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>("list");</w:t>
      </w:r>
    </w:p>
    <w:p w14:paraId="5D0F186D" w14:textId="77777777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let children =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list.children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 xml:space="preserve">; </w:t>
      </w:r>
      <w:r w:rsidRPr="001B5C23">
        <w:rPr>
          <w:rFonts w:eastAsia="Cambria" w:cs="Cambria"/>
        </w:rPr>
        <w:t>// Includes only &lt;li&gt; elements</w:t>
      </w:r>
    </w:p>
    <w:p w14:paraId="2728EFE8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88856BE" w14:textId="77777777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console.log(children); </w:t>
      </w:r>
      <w:r w:rsidRPr="001B5C23">
        <w:rPr>
          <w:rFonts w:eastAsia="Cambria" w:cs="Cambria"/>
        </w:rPr>
        <w:t xml:space="preserve">// Logs an </w:t>
      </w:r>
      <w:proofErr w:type="spellStart"/>
      <w:r w:rsidRPr="001B5C23">
        <w:rPr>
          <w:rFonts w:eastAsia="Cambria" w:cs="Cambria"/>
        </w:rPr>
        <w:t>HTMLCollection</w:t>
      </w:r>
      <w:proofErr w:type="spellEnd"/>
      <w:r w:rsidRPr="001B5C23">
        <w:rPr>
          <w:rFonts w:eastAsia="Cambria" w:cs="Cambria"/>
        </w:rPr>
        <w:t xml:space="preserve"> of &lt;li&gt; elements</w:t>
      </w:r>
    </w:p>
    <w:p w14:paraId="5174B175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&lt;/script&gt;</w:t>
      </w:r>
    </w:p>
    <w:p w14:paraId="35A45862" w14:textId="77777777" w:rsidR="00A90BD6" w:rsidRDefault="00A90BD6" w:rsidP="001B5C23">
      <w:pPr>
        <w:spacing w:after="0"/>
        <w:jc w:val="both"/>
        <w:rPr>
          <w:rFonts w:eastAsia="Cambria" w:cs="Cambria"/>
          <w:b/>
          <w:bCs/>
        </w:rPr>
      </w:pPr>
    </w:p>
    <w:p w14:paraId="04C8A7B4" w14:textId="40DE926E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eastAsia="Cambria" w:cs="Cambria"/>
          <w:b/>
          <w:bCs/>
        </w:rPr>
        <w:t>Example 5</w:t>
      </w:r>
      <w:r w:rsidRPr="001B5C23">
        <w:rPr>
          <w:rFonts w:eastAsia="Cambria" w:cs="Cambria"/>
        </w:rPr>
        <w:t>: Highlighting the First Child Element</w:t>
      </w:r>
    </w:p>
    <w:p w14:paraId="0C3573A4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 xml:space="preserve"> id="list"&gt;</w:t>
      </w:r>
    </w:p>
    <w:p w14:paraId="79A20DE7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&lt;li&gt;Item 1&lt;/li&gt;</w:t>
      </w:r>
    </w:p>
    <w:p w14:paraId="58FC4104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&lt;li&gt;Item 2&lt;/li&gt;</w:t>
      </w:r>
    </w:p>
    <w:p w14:paraId="60571815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&lt;li&gt;Item 3&lt;/li&gt;</w:t>
      </w:r>
    </w:p>
    <w:p w14:paraId="0843D179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lastRenderedPageBreak/>
        <w:t>&lt;/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>&gt;</w:t>
      </w:r>
    </w:p>
    <w:p w14:paraId="2CC7BB64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56CBA28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&lt;script&gt;</w:t>
      </w:r>
    </w:p>
    <w:p w14:paraId="372E474E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let list =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>("list");</w:t>
      </w:r>
    </w:p>
    <w:p w14:paraId="05724CB6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firstChild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list.firstElementChild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>;</w:t>
      </w:r>
    </w:p>
    <w:p w14:paraId="0CF59FA3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5F9E890" w14:textId="77777777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firstChild.style.color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 xml:space="preserve"> = "red"; </w:t>
      </w:r>
      <w:r w:rsidRPr="001B5C23">
        <w:rPr>
          <w:rFonts w:eastAsia="Cambria" w:cs="Cambria"/>
        </w:rPr>
        <w:t xml:space="preserve">// Changes the </w:t>
      </w:r>
      <w:proofErr w:type="spellStart"/>
      <w:r w:rsidRPr="001B5C23">
        <w:rPr>
          <w:rFonts w:eastAsia="Cambria" w:cs="Cambria"/>
        </w:rPr>
        <w:t>color</w:t>
      </w:r>
      <w:proofErr w:type="spellEnd"/>
      <w:r w:rsidRPr="001B5C23">
        <w:rPr>
          <w:rFonts w:eastAsia="Cambria" w:cs="Cambria"/>
        </w:rPr>
        <w:t xml:space="preserve"> of "Item 1" to red</w:t>
      </w:r>
    </w:p>
    <w:p w14:paraId="1F5BA692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&lt;/script&gt;</w:t>
      </w:r>
    </w:p>
    <w:p w14:paraId="1A11E2BE" w14:textId="60D4F314" w:rsidR="001B5C23" w:rsidRPr="001B5C23" w:rsidRDefault="001B5C23" w:rsidP="001B5C23">
      <w:pPr>
        <w:spacing w:after="0"/>
        <w:jc w:val="both"/>
        <w:rPr>
          <w:rFonts w:eastAsia="Cambria" w:cs="Cambria"/>
        </w:rPr>
      </w:pPr>
    </w:p>
    <w:p w14:paraId="0F6FA79A" w14:textId="5D4A3883" w:rsidR="001B5C23" w:rsidRPr="001B5C23" w:rsidRDefault="001B5C23" w:rsidP="001B5C23">
      <w:pPr>
        <w:spacing w:after="0"/>
        <w:jc w:val="both"/>
        <w:rPr>
          <w:rFonts w:eastAsia="Cambria" w:cs="Cambria"/>
          <w:b/>
          <w:bCs/>
        </w:rPr>
      </w:pPr>
      <w:r w:rsidRPr="001B5C23">
        <w:rPr>
          <w:rFonts w:eastAsia="Cambria" w:cs="Cambria"/>
          <w:b/>
          <w:bCs/>
        </w:rPr>
        <w:t>Examples of Sibling Node Traversal</w:t>
      </w:r>
    </w:p>
    <w:p w14:paraId="497D8501" w14:textId="77777777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eastAsia="Cambria" w:cs="Cambria"/>
          <w:b/>
          <w:bCs/>
        </w:rPr>
        <w:t>Example 6</w:t>
      </w:r>
      <w:r w:rsidRPr="001B5C23">
        <w:rPr>
          <w:rFonts w:eastAsia="Cambria" w:cs="Cambria"/>
        </w:rPr>
        <w:t>: Accessing the Next Sibling Node</w:t>
      </w:r>
    </w:p>
    <w:p w14:paraId="57F68A12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 xml:space="preserve"> id="list"&gt;</w:t>
      </w:r>
    </w:p>
    <w:p w14:paraId="281BB054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&lt;li id="item1"&gt;Item 1&lt;/li&gt;</w:t>
      </w:r>
    </w:p>
    <w:p w14:paraId="49484D8C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&lt;li id="item2"&gt;Item 2&lt;/li&gt;</w:t>
      </w:r>
    </w:p>
    <w:p w14:paraId="75D3D530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&lt;li id="item3"&gt;Item 3&lt;/li&gt;</w:t>
      </w:r>
    </w:p>
    <w:p w14:paraId="5AA690C4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&lt;/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>&gt;</w:t>
      </w:r>
    </w:p>
    <w:p w14:paraId="430C92A2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4622C1D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&lt;script&gt;</w:t>
      </w:r>
    </w:p>
    <w:p w14:paraId="55433784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let item1 =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>("item1");</w:t>
      </w:r>
    </w:p>
    <w:p w14:paraId="0EB59AC6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nextSibling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 xml:space="preserve"> = item1.nextElementSibling;</w:t>
      </w:r>
    </w:p>
    <w:p w14:paraId="67FF4CE8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8365C36" w14:textId="77777777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console.log(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nextSibling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>);</w:t>
      </w:r>
      <w:r w:rsidRPr="001B5C23">
        <w:rPr>
          <w:rFonts w:eastAsia="Cambria" w:cs="Cambria"/>
        </w:rPr>
        <w:t xml:space="preserve"> // Logs the &lt;li&gt; element with "Item 2"</w:t>
      </w:r>
    </w:p>
    <w:p w14:paraId="687C6E17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&lt;/script&gt;</w:t>
      </w:r>
    </w:p>
    <w:p w14:paraId="1150DEF5" w14:textId="77777777" w:rsidR="00A90BD6" w:rsidRDefault="00A90BD6" w:rsidP="001B5C23">
      <w:pPr>
        <w:spacing w:after="0"/>
        <w:jc w:val="both"/>
        <w:rPr>
          <w:rFonts w:eastAsia="Cambria" w:cs="Cambria"/>
          <w:b/>
          <w:bCs/>
        </w:rPr>
      </w:pPr>
    </w:p>
    <w:p w14:paraId="08984678" w14:textId="1D2E3917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eastAsia="Cambria" w:cs="Cambria"/>
          <w:b/>
          <w:bCs/>
        </w:rPr>
        <w:t>Example 7</w:t>
      </w:r>
      <w:r w:rsidRPr="001B5C23">
        <w:rPr>
          <w:rFonts w:eastAsia="Cambria" w:cs="Cambria"/>
        </w:rPr>
        <w:t>: Changing the Style of a Sibling Node</w:t>
      </w:r>
    </w:p>
    <w:p w14:paraId="18117223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 xml:space="preserve"> id="list"&gt;</w:t>
      </w:r>
    </w:p>
    <w:p w14:paraId="70546B8C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&lt;li id="item1"&gt;Item 1&lt;/li&gt;</w:t>
      </w:r>
    </w:p>
    <w:p w14:paraId="71AEDAF5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&lt;li id="item2"&gt;Item 2&lt;/li&gt;</w:t>
      </w:r>
    </w:p>
    <w:p w14:paraId="5C12E802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&lt;li id="item3"&gt;Item 3&lt;/li&gt;</w:t>
      </w:r>
    </w:p>
    <w:p w14:paraId="5C5B6A12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&lt;/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>&gt;</w:t>
      </w:r>
    </w:p>
    <w:p w14:paraId="3A010A1C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4ED9848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&lt;script&gt;</w:t>
      </w:r>
    </w:p>
    <w:p w14:paraId="39F7E044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let item2 =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>("item2");</w:t>
      </w:r>
    </w:p>
    <w:p w14:paraId="75636FEF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prevSibling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 xml:space="preserve"> = item2.previousElementSibling;</w:t>
      </w:r>
    </w:p>
    <w:p w14:paraId="02CA1EDC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F0E9B4A" w14:textId="77777777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prevSibling.style.fontWeight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 xml:space="preserve"> = "bold";</w:t>
      </w:r>
      <w:r w:rsidRPr="001B5C23">
        <w:rPr>
          <w:rFonts w:eastAsia="Cambria" w:cs="Cambria"/>
        </w:rPr>
        <w:t xml:space="preserve"> // Makes "Item 1" bold</w:t>
      </w:r>
    </w:p>
    <w:p w14:paraId="0E6836A9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&lt;/script&gt;</w:t>
      </w:r>
    </w:p>
    <w:p w14:paraId="4F05B488" w14:textId="49190B57" w:rsidR="001B5C23" w:rsidRPr="001B5C23" w:rsidRDefault="001B5C23" w:rsidP="001B5C23">
      <w:pPr>
        <w:spacing w:after="0"/>
        <w:jc w:val="both"/>
        <w:rPr>
          <w:rFonts w:eastAsia="Cambria" w:cs="Cambria"/>
        </w:rPr>
      </w:pPr>
    </w:p>
    <w:p w14:paraId="53322655" w14:textId="77777777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eastAsia="Cambria" w:cs="Cambria"/>
          <w:b/>
          <w:bCs/>
        </w:rPr>
        <w:t>Example 8</w:t>
      </w:r>
      <w:r w:rsidRPr="001B5C23">
        <w:rPr>
          <w:rFonts w:eastAsia="Cambria" w:cs="Cambria"/>
        </w:rPr>
        <w:t>: Accessing a Grandchild Node</w:t>
      </w:r>
    </w:p>
    <w:p w14:paraId="3F679C32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&lt;div id="grandparent"&gt;</w:t>
      </w:r>
    </w:p>
    <w:p w14:paraId="04E001E9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&lt;div id="parent"&gt;</w:t>
      </w:r>
    </w:p>
    <w:p w14:paraId="20B5EFA9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  &lt;p id="child"&gt;Grandchild Element&lt;/p&gt;</w:t>
      </w:r>
    </w:p>
    <w:p w14:paraId="7EB7D9B8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&lt;/div&gt;</w:t>
      </w:r>
    </w:p>
    <w:p w14:paraId="6E2851F1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&lt;/div&gt;</w:t>
      </w:r>
    </w:p>
    <w:p w14:paraId="1BDC6C2F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22F149F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&lt;script&gt;</w:t>
      </w:r>
    </w:p>
    <w:p w14:paraId="133717E4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let grandparent =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>("grandparent");</w:t>
      </w:r>
    </w:p>
    <w:p w14:paraId="439C50AE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let grandchild =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grandparent.firstElementChild.firstElementChild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>;</w:t>
      </w:r>
    </w:p>
    <w:p w14:paraId="5ED00EA8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ECF2F00" w14:textId="77777777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console.log(grandchild);</w:t>
      </w:r>
      <w:r w:rsidRPr="001B5C23">
        <w:rPr>
          <w:rFonts w:eastAsia="Cambria" w:cs="Cambria"/>
        </w:rPr>
        <w:t xml:space="preserve"> // Logs the &lt;p id="child"&gt; element</w:t>
      </w:r>
    </w:p>
    <w:p w14:paraId="1D4B0964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&lt;/script&gt;</w:t>
      </w:r>
    </w:p>
    <w:p w14:paraId="62B3F481" w14:textId="1121647F" w:rsidR="001B5C23" w:rsidRPr="001B5C23" w:rsidRDefault="001B5C23" w:rsidP="001B5C23">
      <w:pPr>
        <w:spacing w:after="0"/>
        <w:jc w:val="both"/>
        <w:rPr>
          <w:rFonts w:eastAsia="Cambria" w:cs="Cambria"/>
        </w:rPr>
      </w:pPr>
    </w:p>
    <w:p w14:paraId="2CB7D507" w14:textId="77777777" w:rsidR="001B5C23" w:rsidRPr="001B5C23" w:rsidRDefault="001B5C23" w:rsidP="001B5C23">
      <w:pPr>
        <w:spacing w:after="0"/>
        <w:jc w:val="both"/>
        <w:rPr>
          <w:rFonts w:eastAsia="Cambria" w:cs="Cambria"/>
          <w:b/>
          <w:bCs/>
        </w:rPr>
      </w:pPr>
      <w:r w:rsidRPr="001B5C23">
        <w:rPr>
          <w:rFonts w:eastAsia="Cambria" w:cs="Cambria"/>
          <w:b/>
          <w:bCs/>
        </w:rPr>
        <w:t>5. Practical Application: Highlight Active Navigation Link</w:t>
      </w:r>
    </w:p>
    <w:p w14:paraId="52FAAF67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 xml:space="preserve"> id="navbar"&gt;</w:t>
      </w:r>
    </w:p>
    <w:p w14:paraId="7627D416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eastAsia="Cambria" w:cs="Cambria"/>
        </w:rPr>
        <w:t xml:space="preserve">  </w:t>
      </w:r>
      <w:r w:rsidRPr="001B5C23">
        <w:rPr>
          <w:rFonts w:ascii="Consolas" w:eastAsia="Cambria" w:hAnsi="Consolas" w:cs="Cambria"/>
          <w:sz w:val="20"/>
          <w:szCs w:val="20"/>
        </w:rPr>
        <w:t>&lt;li class="nav-item active"&gt;Home&lt;/li&gt;</w:t>
      </w:r>
    </w:p>
    <w:p w14:paraId="71004FBE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&lt;li class="nav-item"&gt;About&lt;/li&gt;</w:t>
      </w:r>
    </w:p>
    <w:p w14:paraId="340020B0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&lt;li class="nav-item"&gt;Contact&lt;/li&gt;</w:t>
      </w:r>
    </w:p>
    <w:p w14:paraId="03F2D2BD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&lt;/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>&gt;</w:t>
      </w:r>
    </w:p>
    <w:p w14:paraId="158B4520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AE79366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&lt;script&gt;</w:t>
      </w:r>
    </w:p>
    <w:p w14:paraId="410E816D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activeItem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document.querySelector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>(".active");</w:t>
      </w:r>
    </w:p>
    <w:p w14:paraId="6488167A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nextItem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1B5C23">
        <w:rPr>
          <w:rFonts w:ascii="Consolas" w:eastAsia="Cambria" w:hAnsi="Consolas" w:cs="Cambria"/>
          <w:sz w:val="20"/>
          <w:szCs w:val="20"/>
        </w:rPr>
        <w:t>activeItem.nextElementSibling</w:t>
      </w:r>
      <w:proofErr w:type="spellEnd"/>
      <w:r w:rsidRPr="001B5C23">
        <w:rPr>
          <w:rFonts w:ascii="Consolas" w:eastAsia="Cambria" w:hAnsi="Consolas" w:cs="Cambria"/>
          <w:sz w:val="20"/>
          <w:szCs w:val="20"/>
        </w:rPr>
        <w:t>;</w:t>
      </w:r>
    </w:p>
    <w:p w14:paraId="53D32507" w14:textId="77777777" w:rsidR="001B5C23" w:rsidRPr="001B5C23" w:rsidRDefault="001B5C23" w:rsidP="001B5C23">
      <w:pPr>
        <w:spacing w:after="0"/>
        <w:jc w:val="both"/>
        <w:rPr>
          <w:rFonts w:eastAsia="Cambria" w:cs="Cambria"/>
        </w:rPr>
      </w:pPr>
    </w:p>
    <w:p w14:paraId="66406E28" w14:textId="77777777" w:rsidR="001B5C23" w:rsidRPr="001B5C23" w:rsidRDefault="001B5C23" w:rsidP="001B5C23">
      <w:pPr>
        <w:spacing w:after="0"/>
        <w:jc w:val="both"/>
        <w:rPr>
          <w:rFonts w:eastAsia="Cambria" w:cs="Cambria"/>
        </w:rPr>
      </w:pPr>
      <w:r w:rsidRPr="001B5C23">
        <w:rPr>
          <w:rFonts w:eastAsia="Cambria" w:cs="Cambria"/>
        </w:rPr>
        <w:t xml:space="preserve">  // Highlight the next navigation item</w:t>
      </w:r>
    </w:p>
    <w:p w14:paraId="50CEF4F5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nextItem.style.color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 xml:space="preserve"> = "blue";</w:t>
      </w:r>
    </w:p>
    <w:p w14:paraId="2E984195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1B5C23">
        <w:rPr>
          <w:rFonts w:ascii="Consolas" w:eastAsia="Cambria" w:hAnsi="Consolas" w:cs="Cambria"/>
          <w:sz w:val="20"/>
          <w:szCs w:val="20"/>
        </w:rPr>
        <w:t>nextItem.style.fontWeight</w:t>
      </w:r>
      <w:proofErr w:type="spellEnd"/>
      <w:proofErr w:type="gramEnd"/>
      <w:r w:rsidRPr="001B5C23">
        <w:rPr>
          <w:rFonts w:ascii="Consolas" w:eastAsia="Cambria" w:hAnsi="Consolas" w:cs="Cambria"/>
          <w:sz w:val="20"/>
          <w:szCs w:val="20"/>
        </w:rPr>
        <w:t xml:space="preserve"> = "bold";</w:t>
      </w:r>
    </w:p>
    <w:p w14:paraId="2218BE28" w14:textId="77777777" w:rsidR="001B5C23" w:rsidRPr="001B5C23" w:rsidRDefault="001B5C23" w:rsidP="001B5C2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B5C23">
        <w:rPr>
          <w:rFonts w:ascii="Consolas" w:eastAsia="Cambria" w:hAnsi="Consolas" w:cs="Cambria"/>
          <w:sz w:val="20"/>
          <w:szCs w:val="20"/>
        </w:rPr>
        <w:t>&lt;/script&gt;</w:t>
      </w:r>
    </w:p>
    <w:p w14:paraId="2A43D3E2" w14:textId="63A6CD5D" w:rsidR="001B5C23" w:rsidRPr="001B5C23" w:rsidRDefault="001B5C23" w:rsidP="001B5C23">
      <w:pPr>
        <w:spacing w:after="0"/>
        <w:jc w:val="both"/>
        <w:rPr>
          <w:rFonts w:eastAsia="Cambria" w:cs="Cambria"/>
        </w:rPr>
      </w:pPr>
    </w:p>
    <w:p w14:paraId="7C5E9414" w14:textId="77777777" w:rsidR="00F637D0" w:rsidRPr="00F637D0" w:rsidRDefault="00F637D0" w:rsidP="00F637D0">
      <w:pPr>
        <w:spacing w:after="0"/>
        <w:jc w:val="both"/>
        <w:rPr>
          <w:rFonts w:eastAsia="Cambria" w:cs="Cambria"/>
          <w:b/>
          <w:bCs/>
        </w:rPr>
      </w:pPr>
      <w:r w:rsidRPr="00F637D0">
        <w:rPr>
          <w:rFonts w:eastAsia="Cambria" w:cs="Cambria"/>
          <w:b/>
          <w:bCs/>
        </w:rPr>
        <w:t>Example: Accessing Various Form Elements</w:t>
      </w:r>
    </w:p>
    <w:p w14:paraId="405EA580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&lt;form id="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userForm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"&gt;</w:t>
      </w:r>
    </w:p>
    <w:p w14:paraId="09FFEDF4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&lt;input type="text" id="username" placeholder="Username" /&gt;</w:t>
      </w:r>
    </w:p>
    <w:p w14:paraId="3A5863EF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textarea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id="comments" placeholder="Comments"&gt;&lt;/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textarea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&gt;</w:t>
      </w:r>
    </w:p>
    <w:p w14:paraId="6BFEADCD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&lt;select id="gender"&gt;</w:t>
      </w:r>
    </w:p>
    <w:p w14:paraId="245E737B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&lt;option value="male"&gt;Male&lt;/option&gt;</w:t>
      </w:r>
    </w:p>
    <w:p w14:paraId="5680FFA3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&lt;option value="female"&gt;Female&lt;/option&gt;</w:t>
      </w:r>
    </w:p>
    <w:p w14:paraId="2DDBF4C5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&lt;/select&gt;</w:t>
      </w:r>
    </w:p>
    <w:p w14:paraId="6A49FA43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&lt;input type="checkbox" id="subscribe" /&gt; Subscribe to Newsletter</w:t>
      </w:r>
    </w:p>
    <w:p w14:paraId="3312CE3B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&lt;input type="radio" name="role" value="admin" id="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adminRole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 /&gt; Admin</w:t>
      </w:r>
    </w:p>
    <w:p w14:paraId="737E8ADE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&lt;input type="radio" name="role" value="user" id="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userRole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 checked /&gt; User</w:t>
      </w:r>
    </w:p>
    <w:p w14:paraId="58A253E5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&lt;button type="submit" id="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submitBtn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"&gt;Submit&lt;/button&gt;</w:t>
      </w:r>
    </w:p>
    <w:p w14:paraId="66794BBC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&lt;/form&gt;</w:t>
      </w:r>
    </w:p>
    <w:p w14:paraId="565B5971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9831E58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&lt;script&gt;</w:t>
      </w:r>
    </w:p>
    <w:p w14:paraId="062FC4BA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username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("username");</w:t>
      </w:r>
    </w:p>
    <w:p w14:paraId="719AD43B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comments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("comments");</w:t>
      </w:r>
    </w:p>
    <w:p w14:paraId="5BCCD245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gender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("gender");</w:t>
      </w:r>
    </w:p>
    <w:p w14:paraId="5BAB7E33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subscribe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("subscribe");</w:t>
      </w:r>
    </w:p>
    <w:p w14:paraId="5D156243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adminRole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adminRole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");</w:t>
      </w:r>
    </w:p>
    <w:p w14:paraId="18678839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userRole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userRole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");</w:t>
      </w:r>
    </w:p>
    <w:p w14:paraId="56E1AB0D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A6C0257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A45932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A45932">
        <w:rPr>
          <w:rFonts w:ascii="Consolas" w:eastAsia="Cambria" w:hAnsi="Consolas" w:cs="Cambria"/>
          <w:sz w:val="20"/>
          <w:szCs w:val="20"/>
        </w:rPr>
        <w:t xml:space="preserve">username, comments, gender, subscribe,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adminRole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userRole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);</w:t>
      </w:r>
    </w:p>
    <w:p w14:paraId="0CA29DAC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&lt;/script&gt;</w:t>
      </w:r>
    </w:p>
    <w:p w14:paraId="55878FB2" w14:textId="30D348EB" w:rsidR="00F637D0" w:rsidRPr="00F637D0" w:rsidRDefault="00F637D0" w:rsidP="00F637D0">
      <w:pPr>
        <w:spacing w:after="0"/>
        <w:jc w:val="both"/>
        <w:rPr>
          <w:rFonts w:eastAsia="Cambria" w:cs="Cambria"/>
        </w:rPr>
      </w:pPr>
    </w:p>
    <w:p w14:paraId="4CA0930E" w14:textId="77777777" w:rsidR="00F637D0" w:rsidRPr="00F637D0" w:rsidRDefault="00F637D0" w:rsidP="00F637D0">
      <w:pPr>
        <w:spacing w:after="0"/>
        <w:jc w:val="both"/>
        <w:rPr>
          <w:rFonts w:eastAsia="Cambria" w:cs="Cambria"/>
          <w:b/>
          <w:bCs/>
        </w:rPr>
      </w:pPr>
      <w:r w:rsidRPr="00F637D0">
        <w:rPr>
          <w:rFonts w:eastAsia="Cambria" w:cs="Cambria"/>
          <w:b/>
          <w:bCs/>
        </w:rPr>
        <w:t>2. Reading and Updating Input Values</w:t>
      </w:r>
    </w:p>
    <w:p w14:paraId="4A41A6C7" w14:textId="77777777" w:rsidR="00DE76E3" w:rsidRDefault="00DE76E3" w:rsidP="00F637D0">
      <w:pPr>
        <w:spacing w:after="0"/>
        <w:jc w:val="both"/>
        <w:rPr>
          <w:rFonts w:eastAsia="Cambria" w:cs="Cambria"/>
          <w:b/>
          <w:bCs/>
        </w:rPr>
      </w:pPr>
    </w:p>
    <w:p w14:paraId="09923CE1" w14:textId="55A23114" w:rsidR="00F637D0" w:rsidRPr="00F637D0" w:rsidRDefault="00F637D0" w:rsidP="00F637D0">
      <w:pPr>
        <w:spacing w:after="0"/>
        <w:jc w:val="both"/>
        <w:rPr>
          <w:rFonts w:eastAsia="Cambria" w:cs="Cambria"/>
          <w:b/>
          <w:bCs/>
        </w:rPr>
      </w:pPr>
      <w:r w:rsidRPr="00F637D0">
        <w:rPr>
          <w:rFonts w:eastAsia="Cambria" w:cs="Cambria"/>
          <w:b/>
          <w:bCs/>
        </w:rPr>
        <w:t xml:space="preserve">Text Input and </w:t>
      </w:r>
      <w:proofErr w:type="spellStart"/>
      <w:r w:rsidRPr="00F637D0">
        <w:rPr>
          <w:rFonts w:eastAsia="Cambria" w:cs="Cambria"/>
          <w:b/>
          <w:bCs/>
        </w:rPr>
        <w:t>Textarea</w:t>
      </w:r>
      <w:proofErr w:type="spellEnd"/>
    </w:p>
    <w:p w14:paraId="4A363843" w14:textId="77777777" w:rsidR="00F637D0" w:rsidRPr="00F637D0" w:rsidRDefault="00F637D0" w:rsidP="00F637D0">
      <w:pPr>
        <w:spacing w:after="0"/>
        <w:jc w:val="both"/>
        <w:rPr>
          <w:rFonts w:eastAsia="Cambria" w:cs="Cambria"/>
        </w:rPr>
      </w:pPr>
      <w:r w:rsidRPr="00F637D0">
        <w:rPr>
          <w:rFonts w:eastAsia="Cambria" w:cs="Cambria"/>
        </w:rPr>
        <w:t xml:space="preserve">Use the value property for input and </w:t>
      </w:r>
      <w:proofErr w:type="spellStart"/>
      <w:r w:rsidRPr="00F637D0">
        <w:rPr>
          <w:rFonts w:eastAsia="Cambria" w:cs="Cambria"/>
        </w:rPr>
        <w:t>textarea</w:t>
      </w:r>
      <w:proofErr w:type="spellEnd"/>
      <w:r w:rsidRPr="00F637D0">
        <w:rPr>
          <w:rFonts w:eastAsia="Cambria" w:cs="Cambria"/>
        </w:rPr>
        <w:t>.</w:t>
      </w:r>
    </w:p>
    <w:p w14:paraId="68E0AA83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&lt;form id="form1"&gt;</w:t>
      </w:r>
    </w:p>
    <w:p w14:paraId="0DFA4AEB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&lt;input type="text" id="username" value="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JohnDoe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 /&gt;</w:t>
      </w:r>
    </w:p>
    <w:p w14:paraId="5618DF5A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textarea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id="comments"&gt;Enter your comments...&lt;/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textarea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&gt;</w:t>
      </w:r>
    </w:p>
    <w:p w14:paraId="133D7290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&lt;/form&gt;</w:t>
      </w:r>
    </w:p>
    <w:p w14:paraId="3760C33F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62F25ED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&lt;script&gt;</w:t>
      </w:r>
    </w:p>
    <w:p w14:paraId="29CEA700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lastRenderedPageBreak/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username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("username");</w:t>
      </w:r>
    </w:p>
    <w:p w14:paraId="77E983C9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comments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("comments");</w:t>
      </w:r>
    </w:p>
    <w:p w14:paraId="5471BF96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ACFCA37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console.log(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username.value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); // Output: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JohnDoe</w:t>
      </w:r>
      <w:proofErr w:type="spellEnd"/>
    </w:p>
    <w:p w14:paraId="008D68F7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console.log(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comments.value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); // Output: Enter your comments...</w:t>
      </w:r>
    </w:p>
    <w:p w14:paraId="4C007C0F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9A42B5C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// Update values</w:t>
      </w:r>
    </w:p>
    <w:p w14:paraId="3A203A8B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username.value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= 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JaneDoe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";</w:t>
      </w:r>
    </w:p>
    <w:p w14:paraId="0172C356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comments.value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= "Updated comments";</w:t>
      </w:r>
    </w:p>
    <w:p w14:paraId="2ABC6FBE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&lt;/script&gt;</w:t>
      </w:r>
    </w:p>
    <w:p w14:paraId="262E3489" w14:textId="77777777" w:rsidR="00DE76E3" w:rsidRDefault="00DE76E3" w:rsidP="00F637D0">
      <w:pPr>
        <w:spacing w:after="0"/>
        <w:jc w:val="both"/>
        <w:rPr>
          <w:rFonts w:eastAsia="Cambria" w:cs="Cambria"/>
          <w:b/>
          <w:bCs/>
        </w:rPr>
      </w:pPr>
    </w:p>
    <w:p w14:paraId="1A179A07" w14:textId="34A12C53" w:rsidR="00F637D0" w:rsidRPr="00F637D0" w:rsidRDefault="00F637D0" w:rsidP="00F637D0">
      <w:pPr>
        <w:spacing w:after="0"/>
        <w:jc w:val="both"/>
        <w:rPr>
          <w:rFonts w:eastAsia="Cambria" w:cs="Cambria"/>
          <w:b/>
          <w:bCs/>
        </w:rPr>
      </w:pPr>
      <w:r w:rsidRPr="00F637D0">
        <w:rPr>
          <w:rFonts w:eastAsia="Cambria" w:cs="Cambria"/>
          <w:b/>
          <w:bCs/>
        </w:rPr>
        <w:t>Select Element</w:t>
      </w:r>
    </w:p>
    <w:p w14:paraId="767BCDE8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&lt;select id="gender"&gt;</w:t>
      </w:r>
    </w:p>
    <w:p w14:paraId="06973698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&lt;option value="male"&gt;Male&lt;/option&gt;</w:t>
      </w:r>
    </w:p>
    <w:p w14:paraId="72161BB0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&lt;option value="female" selected&gt;Female&lt;/option&gt;</w:t>
      </w:r>
    </w:p>
    <w:p w14:paraId="55313129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&lt;/select&gt;</w:t>
      </w:r>
    </w:p>
    <w:p w14:paraId="5B37E668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A8F0EEF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&lt;script&gt;</w:t>
      </w:r>
    </w:p>
    <w:p w14:paraId="2D3C9090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gender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("gender");</w:t>
      </w:r>
    </w:p>
    <w:p w14:paraId="07829E76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3905C68C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console.log(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gender.value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); // Output: female</w:t>
      </w:r>
    </w:p>
    <w:p w14:paraId="2D9EACBF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console.log(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gender.options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[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gender.selectedIndex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].text); // Output: Female</w:t>
      </w:r>
    </w:p>
    <w:p w14:paraId="3B55E498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&lt;/script&gt;</w:t>
      </w:r>
    </w:p>
    <w:p w14:paraId="70A0A016" w14:textId="77777777" w:rsidR="00DE76E3" w:rsidRDefault="00DE76E3" w:rsidP="00F637D0">
      <w:pPr>
        <w:spacing w:after="0"/>
        <w:jc w:val="both"/>
        <w:rPr>
          <w:rFonts w:eastAsia="Cambria" w:cs="Cambria"/>
          <w:b/>
          <w:bCs/>
        </w:rPr>
      </w:pPr>
    </w:p>
    <w:p w14:paraId="692F6073" w14:textId="53A80A51" w:rsidR="00F637D0" w:rsidRPr="00F637D0" w:rsidRDefault="00F637D0" w:rsidP="00F637D0">
      <w:pPr>
        <w:spacing w:after="0"/>
        <w:jc w:val="both"/>
        <w:rPr>
          <w:rFonts w:eastAsia="Cambria" w:cs="Cambria"/>
          <w:b/>
          <w:bCs/>
        </w:rPr>
      </w:pPr>
      <w:r w:rsidRPr="00F637D0">
        <w:rPr>
          <w:rFonts w:eastAsia="Cambria" w:cs="Cambria"/>
          <w:b/>
          <w:bCs/>
        </w:rPr>
        <w:t>Checkbox and Radio Buttons</w:t>
      </w:r>
    </w:p>
    <w:p w14:paraId="0AC48E79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&lt;input type="checkbox" id="subscribe" checked /&gt;</w:t>
      </w:r>
    </w:p>
    <w:p w14:paraId="319A789F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&lt;input type="radio" name="role" id="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adminRole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 value="admin" /&gt;</w:t>
      </w:r>
    </w:p>
    <w:p w14:paraId="0E123C3D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&lt;input type="radio" name="role" id="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userRole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 value="user" checked /&gt;</w:t>
      </w:r>
    </w:p>
    <w:p w14:paraId="6C9DA6C8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7143074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&lt;script&gt;</w:t>
      </w:r>
    </w:p>
    <w:p w14:paraId="5C93BE43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subscribe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("subscribe");</w:t>
      </w:r>
    </w:p>
    <w:p w14:paraId="2AF6EE60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adminRole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adminRole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");</w:t>
      </w:r>
    </w:p>
    <w:p w14:paraId="5E23B124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userRole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userRole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");</w:t>
      </w:r>
    </w:p>
    <w:p w14:paraId="1A4F8ADF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88F49DA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console.log(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subscribe.checked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); // Output: true</w:t>
      </w:r>
    </w:p>
    <w:p w14:paraId="2C111CEB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A45932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A45932">
        <w:rPr>
          <w:rFonts w:ascii="Consolas" w:eastAsia="Cambria" w:hAnsi="Consolas" w:cs="Cambria"/>
          <w:sz w:val="20"/>
          <w:szCs w:val="20"/>
        </w:rPr>
        <w:t>adminRole.checked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); // Output: false</w:t>
      </w:r>
    </w:p>
    <w:p w14:paraId="278F2C6E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A45932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A45932">
        <w:rPr>
          <w:rFonts w:ascii="Consolas" w:eastAsia="Cambria" w:hAnsi="Consolas" w:cs="Cambria"/>
          <w:sz w:val="20"/>
          <w:szCs w:val="20"/>
        </w:rPr>
        <w:t>userRole.checked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); // Output: true</w:t>
      </w:r>
    </w:p>
    <w:p w14:paraId="3AA82F42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&lt;/script&gt;</w:t>
      </w:r>
    </w:p>
    <w:p w14:paraId="1F13CA08" w14:textId="77777777" w:rsidR="00DE76E3" w:rsidRDefault="00DE76E3" w:rsidP="00F637D0">
      <w:pPr>
        <w:spacing w:after="0"/>
        <w:jc w:val="both"/>
        <w:rPr>
          <w:rFonts w:eastAsia="Cambria" w:cs="Cambria"/>
          <w:b/>
          <w:bCs/>
        </w:rPr>
      </w:pPr>
    </w:p>
    <w:p w14:paraId="1C87703D" w14:textId="3E495A23" w:rsidR="00F637D0" w:rsidRPr="00F637D0" w:rsidRDefault="00F637D0" w:rsidP="00F637D0">
      <w:pPr>
        <w:spacing w:after="0"/>
        <w:jc w:val="both"/>
        <w:rPr>
          <w:rFonts w:eastAsia="Cambria" w:cs="Cambria"/>
          <w:b/>
          <w:bCs/>
        </w:rPr>
      </w:pPr>
      <w:r w:rsidRPr="00F637D0">
        <w:rPr>
          <w:rFonts w:eastAsia="Cambria" w:cs="Cambria"/>
          <w:b/>
          <w:bCs/>
        </w:rPr>
        <w:t>3. Handling User Input Events</w:t>
      </w:r>
    </w:p>
    <w:p w14:paraId="3AEE8722" w14:textId="77777777" w:rsidR="00DE76E3" w:rsidRDefault="00DE76E3" w:rsidP="00F637D0">
      <w:pPr>
        <w:spacing w:after="0"/>
        <w:jc w:val="both"/>
        <w:rPr>
          <w:rFonts w:eastAsia="Cambria" w:cs="Cambria"/>
          <w:b/>
          <w:bCs/>
        </w:rPr>
      </w:pPr>
    </w:p>
    <w:p w14:paraId="2524BCF5" w14:textId="553A5C29" w:rsidR="00F637D0" w:rsidRPr="00F637D0" w:rsidRDefault="00F637D0" w:rsidP="00F637D0">
      <w:pPr>
        <w:spacing w:after="0"/>
        <w:jc w:val="both"/>
        <w:rPr>
          <w:rFonts w:eastAsia="Cambria" w:cs="Cambria"/>
          <w:b/>
          <w:bCs/>
        </w:rPr>
      </w:pPr>
      <w:r w:rsidRPr="00F637D0">
        <w:rPr>
          <w:rFonts w:eastAsia="Cambria" w:cs="Cambria"/>
          <w:b/>
          <w:bCs/>
        </w:rPr>
        <w:t>Real-Time Validation</w:t>
      </w:r>
    </w:p>
    <w:p w14:paraId="2B42C0AC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&lt;form&gt;</w:t>
      </w:r>
    </w:p>
    <w:p w14:paraId="3AE65D8D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&lt;input type="text" id="username" placeholder="Username (min 5 chars)" /&gt;</w:t>
      </w:r>
    </w:p>
    <w:p w14:paraId="329FC69C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&lt;p id="error" style="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: red; display: none;"&gt;Username must be at least 5 characters </w:t>
      </w:r>
      <w:proofErr w:type="gramStart"/>
      <w:r w:rsidRPr="00A45932">
        <w:rPr>
          <w:rFonts w:ascii="Consolas" w:eastAsia="Cambria" w:hAnsi="Consolas" w:cs="Cambria"/>
          <w:sz w:val="20"/>
          <w:szCs w:val="20"/>
        </w:rPr>
        <w:t>long!&lt;</w:t>
      </w:r>
      <w:proofErr w:type="gramEnd"/>
      <w:r w:rsidRPr="00A45932">
        <w:rPr>
          <w:rFonts w:ascii="Consolas" w:eastAsia="Cambria" w:hAnsi="Consolas" w:cs="Cambria"/>
          <w:sz w:val="20"/>
          <w:szCs w:val="20"/>
        </w:rPr>
        <w:t>/p&gt;</w:t>
      </w:r>
    </w:p>
    <w:p w14:paraId="36932717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&lt;/form&gt;</w:t>
      </w:r>
    </w:p>
    <w:p w14:paraId="464F5DB8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DCB36CE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&lt;script&gt;</w:t>
      </w:r>
    </w:p>
    <w:p w14:paraId="28026A4F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username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("username");</w:t>
      </w:r>
    </w:p>
    <w:p w14:paraId="7FB51AB5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error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("error");</w:t>
      </w:r>
    </w:p>
    <w:p w14:paraId="61CE92EE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CE793FE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lastRenderedPageBreak/>
        <w:t xml:space="preserve"> 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username.addEventListener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("input", () =&gt; {</w:t>
      </w:r>
    </w:p>
    <w:p w14:paraId="6B2567D0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if (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username.</w:t>
      </w:r>
      <w:proofErr w:type="gramStart"/>
      <w:r w:rsidRPr="00A45932">
        <w:rPr>
          <w:rFonts w:ascii="Consolas" w:eastAsia="Cambria" w:hAnsi="Consolas" w:cs="Cambria"/>
          <w:sz w:val="20"/>
          <w:szCs w:val="20"/>
        </w:rPr>
        <w:t>value.length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 xml:space="preserve"> &lt; 5) {</w:t>
      </w:r>
    </w:p>
    <w:p w14:paraId="150C9006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error.style</w:t>
      </w:r>
      <w:proofErr w:type="gramEnd"/>
      <w:r w:rsidRPr="00A45932">
        <w:rPr>
          <w:rFonts w:ascii="Consolas" w:eastAsia="Cambria" w:hAnsi="Consolas" w:cs="Cambria"/>
          <w:sz w:val="20"/>
          <w:szCs w:val="20"/>
        </w:rPr>
        <w:t>.display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= "block";</w:t>
      </w:r>
    </w:p>
    <w:p w14:paraId="1DFDFA97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} else {</w:t>
      </w:r>
    </w:p>
    <w:p w14:paraId="3383467A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error.style</w:t>
      </w:r>
      <w:proofErr w:type="gramEnd"/>
      <w:r w:rsidRPr="00A45932">
        <w:rPr>
          <w:rFonts w:ascii="Consolas" w:eastAsia="Cambria" w:hAnsi="Consolas" w:cs="Cambria"/>
          <w:sz w:val="20"/>
          <w:szCs w:val="20"/>
        </w:rPr>
        <w:t>.display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= "none";</w:t>
      </w:r>
    </w:p>
    <w:p w14:paraId="4E338512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2984D9B5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68A0CA3F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&lt;/script&gt;</w:t>
      </w:r>
    </w:p>
    <w:p w14:paraId="3055EB0C" w14:textId="77777777" w:rsidR="00DE76E3" w:rsidRDefault="00DE76E3" w:rsidP="00F637D0">
      <w:pPr>
        <w:spacing w:after="0"/>
        <w:jc w:val="both"/>
        <w:rPr>
          <w:rFonts w:eastAsia="Cambria" w:cs="Cambria"/>
          <w:b/>
          <w:bCs/>
        </w:rPr>
      </w:pPr>
    </w:p>
    <w:p w14:paraId="7B7BB663" w14:textId="6BC2EEF4" w:rsidR="00F637D0" w:rsidRPr="00F637D0" w:rsidRDefault="00F637D0" w:rsidP="00F637D0">
      <w:pPr>
        <w:spacing w:after="0"/>
        <w:jc w:val="both"/>
        <w:rPr>
          <w:rFonts w:eastAsia="Cambria" w:cs="Cambria"/>
          <w:b/>
          <w:bCs/>
        </w:rPr>
      </w:pPr>
      <w:r w:rsidRPr="00F637D0">
        <w:rPr>
          <w:rFonts w:eastAsia="Cambria" w:cs="Cambria"/>
          <w:b/>
          <w:bCs/>
        </w:rPr>
        <w:t>Handling Select and Checkbox Changes</w:t>
      </w:r>
    </w:p>
    <w:p w14:paraId="1D4E3543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&lt;form&gt;</w:t>
      </w:r>
    </w:p>
    <w:p w14:paraId="5C5E190A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&lt;select id="gender"&gt;</w:t>
      </w:r>
    </w:p>
    <w:p w14:paraId="20F37C56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&lt;option value="male"&gt;Male&lt;/option&gt;</w:t>
      </w:r>
    </w:p>
    <w:p w14:paraId="37F5B1B4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&lt;option value="female"&gt;Female&lt;/option&gt;</w:t>
      </w:r>
    </w:p>
    <w:p w14:paraId="67AF24A6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&lt;/select&gt;</w:t>
      </w:r>
    </w:p>
    <w:p w14:paraId="451DE17A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&lt;input type="checkbox" id="subscribe" /&gt; Subscribe</w:t>
      </w:r>
    </w:p>
    <w:p w14:paraId="265FD1C0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&lt;/form&gt;</w:t>
      </w:r>
    </w:p>
    <w:p w14:paraId="44FE70B7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036FEA2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&lt;script&gt;</w:t>
      </w:r>
    </w:p>
    <w:p w14:paraId="08D38B1C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gender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("gender");</w:t>
      </w:r>
    </w:p>
    <w:p w14:paraId="368C6732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subscribe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("subscribe");</w:t>
      </w:r>
    </w:p>
    <w:p w14:paraId="435FC194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B92317E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gender.addEventListener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("change", () =&gt; {</w:t>
      </w:r>
    </w:p>
    <w:p w14:paraId="428189BD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A45932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A45932">
        <w:rPr>
          <w:rFonts w:ascii="Consolas" w:eastAsia="Cambria" w:hAnsi="Consolas" w:cs="Cambria"/>
          <w:sz w:val="20"/>
          <w:szCs w:val="20"/>
        </w:rPr>
        <w:t xml:space="preserve">"Selected Gender:",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gender.value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);</w:t>
      </w:r>
    </w:p>
    <w:p w14:paraId="7E8DDEC3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23A7ED81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C4F41B4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subscribe.addEventListener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("change", () =&gt; {</w:t>
      </w:r>
    </w:p>
    <w:p w14:paraId="0798A06A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A45932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A45932">
        <w:rPr>
          <w:rFonts w:ascii="Consolas" w:eastAsia="Cambria" w:hAnsi="Consolas" w:cs="Cambria"/>
          <w:sz w:val="20"/>
          <w:szCs w:val="20"/>
        </w:rPr>
        <w:t xml:space="preserve">"Subscribed:",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subscribe.checked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);</w:t>
      </w:r>
    </w:p>
    <w:p w14:paraId="054EA61A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3546F1A3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&lt;/script&gt;</w:t>
      </w:r>
    </w:p>
    <w:p w14:paraId="7DB0CAE9" w14:textId="439190EB" w:rsidR="00F637D0" w:rsidRPr="00F637D0" w:rsidRDefault="00F637D0" w:rsidP="00F637D0">
      <w:pPr>
        <w:spacing w:after="0"/>
        <w:jc w:val="both"/>
        <w:rPr>
          <w:rFonts w:eastAsia="Cambria" w:cs="Cambria"/>
        </w:rPr>
      </w:pPr>
    </w:p>
    <w:p w14:paraId="02653E8A" w14:textId="77777777" w:rsidR="00F637D0" w:rsidRPr="00F637D0" w:rsidRDefault="00F637D0" w:rsidP="00F637D0">
      <w:pPr>
        <w:spacing w:after="0"/>
        <w:jc w:val="both"/>
        <w:rPr>
          <w:rFonts w:eastAsia="Cambria" w:cs="Cambria"/>
          <w:b/>
          <w:bCs/>
        </w:rPr>
      </w:pPr>
      <w:r w:rsidRPr="00F637D0">
        <w:rPr>
          <w:rFonts w:eastAsia="Cambria" w:cs="Cambria"/>
          <w:b/>
          <w:bCs/>
        </w:rPr>
        <w:t>4. Adding and Removing Form Elements Dynamically</w:t>
      </w:r>
    </w:p>
    <w:p w14:paraId="4D781723" w14:textId="63BA1958" w:rsidR="00F637D0" w:rsidRPr="00F637D0" w:rsidRDefault="00F637D0" w:rsidP="00F637D0">
      <w:pPr>
        <w:spacing w:after="0"/>
        <w:jc w:val="both"/>
        <w:rPr>
          <w:rFonts w:eastAsia="Cambria" w:cs="Cambria"/>
          <w:b/>
          <w:bCs/>
        </w:rPr>
      </w:pPr>
      <w:r w:rsidRPr="00F637D0">
        <w:rPr>
          <w:rFonts w:eastAsia="Cambria" w:cs="Cambria"/>
          <w:b/>
          <w:bCs/>
        </w:rPr>
        <w:t>Adding Elements</w:t>
      </w:r>
    </w:p>
    <w:p w14:paraId="7F99CA64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&lt;form id="form1"&gt;</w:t>
      </w:r>
    </w:p>
    <w:p w14:paraId="49F6680C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&lt;button type="button" id="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addInput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"&gt;Add Input&lt;/button&gt;</w:t>
      </w:r>
    </w:p>
    <w:p w14:paraId="0D0268CF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&lt;/form&gt;</w:t>
      </w:r>
    </w:p>
    <w:p w14:paraId="307B7583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B57F1CB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&lt;script&gt;</w:t>
      </w:r>
    </w:p>
    <w:p w14:paraId="47E3ABFF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form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("form1");</w:t>
      </w:r>
    </w:p>
    <w:p w14:paraId="044A38C5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addInput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addInput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");</w:t>
      </w:r>
    </w:p>
    <w:p w14:paraId="2E709CF5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3142301B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addInput.addEventListener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("click", () =&gt; {</w:t>
      </w:r>
    </w:p>
    <w:p w14:paraId="533C5220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newInput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("input");</w:t>
      </w:r>
    </w:p>
    <w:p w14:paraId="4C27790E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newInput.type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= "text";</w:t>
      </w:r>
    </w:p>
    <w:p w14:paraId="215BE95A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newInput.placeholder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= "New Input";</w:t>
      </w:r>
    </w:p>
    <w:p w14:paraId="5E13DE50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form.appendChild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newInput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);</w:t>
      </w:r>
    </w:p>
    <w:p w14:paraId="3B447AE1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4D2ADF15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&lt;/script&gt;</w:t>
      </w:r>
    </w:p>
    <w:p w14:paraId="0FD10724" w14:textId="77777777" w:rsidR="00F637D0" w:rsidRDefault="00F637D0" w:rsidP="00F637D0">
      <w:pPr>
        <w:spacing w:after="0"/>
        <w:jc w:val="both"/>
        <w:rPr>
          <w:rFonts w:eastAsia="Cambria" w:cs="Cambria"/>
          <w:b/>
          <w:bCs/>
        </w:rPr>
      </w:pPr>
    </w:p>
    <w:p w14:paraId="00BCFE34" w14:textId="42714E2E" w:rsidR="00F637D0" w:rsidRPr="00F637D0" w:rsidRDefault="00F637D0" w:rsidP="00F637D0">
      <w:pPr>
        <w:spacing w:after="0"/>
        <w:jc w:val="both"/>
        <w:rPr>
          <w:rFonts w:eastAsia="Cambria" w:cs="Cambria"/>
          <w:b/>
          <w:bCs/>
        </w:rPr>
      </w:pPr>
      <w:r w:rsidRPr="00F637D0">
        <w:rPr>
          <w:rFonts w:eastAsia="Cambria" w:cs="Cambria"/>
          <w:b/>
          <w:bCs/>
        </w:rPr>
        <w:t>Removing Elements</w:t>
      </w:r>
    </w:p>
    <w:p w14:paraId="70B637EC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&lt;button id="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removeLast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"&gt;Remove Last Input&lt;/button&gt;</w:t>
      </w:r>
    </w:p>
    <w:p w14:paraId="198C52B8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374E2B98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lastRenderedPageBreak/>
        <w:t>&lt;script&gt;</w:t>
      </w:r>
    </w:p>
    <w:p w14:paraId="4CEB3C63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removeLast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removeLast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");</w:t>
      </w:r>
    </w:p>
    <w:p w14:paraId="77787774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38BA702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removeLast.addEventListener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("click", () =&gt; {</w:t>
      </w:r>
    </w:p>
    <w:p w14:paraId="7F92D9F4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inputs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document.querySelectorAll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("input");</w:t>
      </w:r>
    </w:p>
    <w:p w14:paraId="3FC06ADD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if (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inputs.length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 xml:space="preserve"> &gt; 0) {</w:t>
      </w:r>
    </w:p>
    <w:p w14:paraId="53D078A0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  </w:t>
      </w:r>
      <w:proofErr w:type="gramStart"/>
      <w:r w:rsidRPr="00A45932">
        <w:rPr>
          <w:rFonts w:ascii="Consolas" w:eastAsia="Cambria" w:hAnsi="Consolas" w:cs="Cambria"/>
          <w:sz w:val="20"/>
          <w:szCs w:val="20"/>
        </w:rPr>
        <w:t>inputs[</w:t>
      </w:r>
      <w:proofErr w:type="spellStart"/>
      <w:proofErr w:type="gramEnd"/>
      <w:r w:rsidRPr="00A45932">
        <w:rPr>
          <w:rFonts w:ascii="Consolas" w:eastAsia="Cambria" w:hAnsi="Consolas" w:cs="Cambria"/>
          <w:sz w:val="20"/>
          <w:szCs w:val="20"/>
        </w:rPr>
        <w:t>inputs.length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- 1].remove();</w:t>
      </w:r>
    </w:p>
    <w:p w14:paraId="7FB071E1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2F0DCA30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3F125A3F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&lt;/script&gt;</w:t>
      </w:r>
    </w:p>
    <w:p w14:paraId="3E1CEF50" w14:textId="52E202C8" w:rsidR="00F637D0" w:rsidRPr="00F637D0" w:rsidRDefault="00F637D0" w:rsidP="00F637D0">
      <w:pPr>
        <w:spacing w:after="0"/>
        <w:jc w:val="both"/>
        <w:rPr>
          <w:rFonts w:eastAsia="Cambria" w:cs="Cambria"/>
        </w:rPr>
      </w:pPr>
    </w:p>
    <w:p w14:paraId="7715B463" w14:textId="77777777" w:rsidR="00F637D0" w:rsidRPr="00F637D0" w:rsidRDefault="00F637D0" w:rsidP="00F637D0">
      <w:pPr>
        <w:spacing w:after="0"/>
        <w:jc w:val="both"/>
        <w:rPr>
          <w:rFonts w:eastAsia="Cambria" w:cs="Cambria"/>
          <w:b/>
          <w:bCs/>
        </w:rPr>
      </w:pPr>
      <w:r w:rsidRPr="00F637D0">
        <w:rPr>
          <w:rFonts w:eastAsia="Cambria" w:cs="Cambria"/>
          <w:b/>
          <w:bCs/>
        </w:rPr>
        <w:t>5. Form Submission and Data Handling</w:t>
      </w:r>
    </w:p>
    <w:p w14:paraId="16B6427D" w14:textId="77777777" w:rsidR="00F637D0" w:rsidRPr="00F637D0" w:rsidRDefault="00F637D0" w:rsidP="00F637D0">
      <w:pPr>
        <w:spacing w:after="0"/>
        <w:jc w:val="both"/>
        <w:rPr>
          <w:rFonts w:eastAsia="Cambria" w:cs="Cambria"/>
          <w:b/>
          <w:bCs/>
        </w:rPr>
      </w:pPr>
      <w:r w:rsidRPr="00F637D0">
        <w:rPr>
          <w:rFonts w:eastAsia="Cambria" w:cs="Cambria"/>
          <w:b/>
          <w:bCs/>
        </w:rPr>
        <w:t>Prevent Default Submission</w:t>
      </w:r>
    </w:p>
    <w:p w14:paraId="654290BA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&lt;form id="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userForm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"&gt;</w:t>
      </w:r>
    </w:p>
    <w:p w14:paraId="45B71B2B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&lt;input type="text" id="username" placeholder="Enter username" /&gt;</w:t>
      </w:r>
    </w:p>
    <w:p w14:paraId="1C9A142B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&lt;button type="submit"&gt;Submit&lt;/button&gt;</w:t>
      </w:r>
    </w:p>
    <w:p w14:paraId="5E047D67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&lt;/form&gt;</w:t>
      </w:r>
    </w:p>
    <w:p w14:paraId="6D4BB2B4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&lt;p id="result"&gt;&lt;/p&gt;</w:t>
      </w:r>
    </w:p>
    <w:p w14:paraId="0C139EE0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7C2B809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&lt;script&gt;</w:t>
      </w:r>
    </w:p>
    <w:p w14:paraId="341B281B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form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userForm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");</w:t>
      </w:r>
    </w:p>
    <w:p w14:paraId="10DE70CC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result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("result");</w:t>
      </w:r>
    </w:p>
    <w:p w14:paraId="409A058C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FD3919D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form.addEventListener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("submit", (event) =&gt; {</w:t>
      </w:r>
    </w:p>
    <w:p w14:paraId="2286385C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event.preventDefault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();</w:t>
      </w:r>
    </w:p>
    <w:p w14:paraId="122CF2DF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username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("username").value;</w:t>
      </w:r>
    </w:p>
    <w:p w14:paraId="616E197F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result.textContent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 xml:space="preserve"> = `Submitted Username: ${username}`;</w:t>
      </w:r>
    </w:p>
    <w:p w14:paraId="57D4F7B9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20306533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&lt;/script&gt;</w:t>
      </w:r>
    </w:p>
    <w:p w14:paraId="7BA72C11" w14:textId="25AF587A" w:rsidR="00F637D0" w:rsidRPr="00F637D0" w:rsidRDefault="00F637D0" w:rsidP="00F637D0">
      <w:pPr>
        <w:spacing w:after="0"/>
        <w:jc w:val="both"/>
        <w:rPr>
          <w:rFonts w:eastAsia="Cambria" w:cs="Cambria"/>
        </w:rPr>
      </w:pPr>
    </w:p>
    <w:p w14:paraId="57528082" w14:textId="77777777" w:rsidR="00F637D0" w:rsidRPr="00F637D0" w:rsidRDefault="00F637D0" w:rsidP="00F637D0">
      <w:pPr>
        <w:spacing w:after="0"/>
        <w:jc w:val="both"/>
        <w:rPr>
          <w:rFonts w:eastAsia="Cambria" w:cs="Cambria"/>
          <w:b/>
          <w:bCs/>
        </w:rPr>
      </w:pPr>
      <w:r w:rsidRPr="00F637D0">
        <w:rPr>
          <w:rFonts w:eastAsia="Cambria" w:cs="Cambria"/>
          <w:b/>
          <w:bCs/>
        </w:rPr>
        <w:t>6. Validation and Error Handling</w:t>
      </w:r>
    </w:p>
    <w:p w14:paraId="1318F0A4" w14:textId="77777777" w:rsidR="00F637D0" w:rsidRPr="00F637D0" w:rsidRDefault="00F637D0" w:rsidP="00F637D0">
      <w:pPr>
        <w:spacing w:after="0"/>
        <w:jc w:val="both"/>
        <w:rPr>
          <w:rFonts w:eastAsia="Cambria" w:cs="Cambria"/>
          <w:b/>
          <w:bCs/>
        </w:rPr>
      </w:pPr>
      <w:r w:rsidRPr="00F637D0">
        <w:rPr>
          <w:rFonts w:eastAsia="Cambria" w:cs="Cambria"/>
          <w:b/>
          <w:bCs/>
        </w:rPr>
        <w:t>Custom Validation</w:t>
      </w:r>
    </w:p>
    <w:p w14:paraId="42D4F78D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&lt;form id="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userForm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"&gt;</w:t>
      </w:r>
    </w:p>
    <w:p w14:paraId="7F29B05D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&lt;input type="email" id="email" placeholder="Enter email" /&gt;</w:t>
      </w:r>
    </w:p>
    <w:p w14:paraId="7D5FDF4F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&lt;button type="submit"&gt;Submit&lt;/button&gt;</w:t>
      </w:r>
    </w:p>
    <w:p w14:paraId="6206DFE5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&lt;/form&gt;</w:t>
      </w:r>
    </w:p>
    <w:p w14:paraId="3CC83A52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&lt;p id="error" style="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: red; display: none;"&gt;Invalid </w:t>
      </w:r>
      <w:proofErr w:type="gramStart"/>
      <w:r w:rsidRPr="00A45932">
        <w:rPr>
          <w:rFonts w:ascii="Consolas" w:eastAsia="Cambria" w:hAnsi="Consolas" w:cs="Cambria"/>
          <w:sz w:val="20"/>
          <w:szCs w:val="20"/>
        </w:rPr>
        <w:t>email!&lt;</w:t>
      </w:r>
      <w:proofErr w:type="gramEnd"/>
      <w:r w:rsidRPr="00A45932">
        <w:rPr>
          <w:rFonts w:ascii="Consolas" w:eastAsia="Cambria" w:hAnsi="Consolas" w:cs="Cambria"/>
          <w:sz w:val="20"/>
          <w:szCs w:val="20"/>
        </w:rPr>
        <w:t>/p&gt;</w:t>
      </w:r>
    </w:p>
    <w:p w14:paraId="6872255E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E106F38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&lt;script&gt;</w:t>
      </w:r>
    </w:p>
    <w:p w14:paraId="5787C302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form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userForm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");</w:t>
      </w:r>
    </w:p>
    <w:p w14:paraId="0E5113BF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email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("email");</w:t>
      </w:r>
    </w:p>
    <w:p w14:paraId="576F4F11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error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("error");</w:t>
      </w:r>
    </w:p>
    <w:p w14:paraId="6439205B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E9B3373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form.addEventListener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("submit", (event) =&gt; {</w:t>
      </w:r>
    </w:p>
    <w:p w14:paraId="2311AE4D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if </w:t>
      </w:r>
      <w:proofErr w:type="gramStart"/>
      <w:r w:rsidRPr="00A45932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email</w:t>
      </w:r>
      <w:proofErr w:type="gramEnd"/>
      <w:r w:rsidRPr="00A45932">
        <w:rPr>
          <w:rFonts w:ascii="Consolas" w:eastAsia="Cambria" w:hAnsi="Consolas" w:cs="Cambria"/>
          <w:sz w:val="20"/>
          <w:szCs w:val="20"/>
        </w:rPr>
        <w:t>.value.includes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("@")) {</w:t>
      </w:r>
    </w:p>
    <w:p w14:paraId="78588C9F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event.preventDefault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();</w:t>
      </w:r>
    </w:p>
    <w:p w14:paraId="7817A8FE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error.style</w:t>
      </w:r>
      <w:proofErr w:type="gramEnd"/>
      <w:r w:rsidRPr="00A45932">
        <w:rPr>
          <w:rFonts w:ascii="Consolas" w:eastAsia="Cambria" w:hAnsi="Consolas" w:cs="Cambria"/>
          <w:sz w:val="20"/>
          <w:szCs w:val="20"/>
        </w:rPr>
        <w:t>.display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= "block";</w:t>
      </w:r>
    </w:p>
    <w:p w14:paraId="3EBB1494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} else {</w:t>
      </w:r>
    </w:p>
    <w:p w14:paraId="2A1158CB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error.style</w:t>
      </w:r>
      <w:proofErr w:type="gramEnd"/>
      <w:r w:rsidRPr="00A45932">
        <w:rPr>
          <w:rFonts w:ascii="Consolas" w:eastAsia="Cambria" w:hAnsi="Consolas" w:cs="Cambria"/>
          <w:sz w:val="20"/>
          <w:szCs w:val="20"/>
        </w:rPr>
        <w:t>.display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= "none";</w:t>
      </w:r>
    </w:p>
    <w:p w14:paraId="76883437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  </w:t>
      </w:r>
      <w:proofErr w:type="gramStart"/>
      <w:r w:rsidRPr="00A45932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A45932">
        <w:rPr>
          <w:rFonts w:ascii="Consolas" w:eastAsia="Cambria" w:hAnsi="Consolas" w:cs="Cambria"/>
          <w:sz w:val="20"/>
          <w:szCs w:val="20"/>
        </w:rPr>
        <w:t>"Form submitted successfully!");</w:t>
      </w:r>
    </w:p>
    <w:p w14:paraId="62482554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04CCF165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4555560E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&lt;/script&gt;</w:t>
      </w:r>
    </w:p>
    <w:p w14:paraId="75D330EC" w14:textId="38D6DB7F" w:rsidR="00F637D0" w:rsidRPr="00F637D0" w:rsidRDefault="00F637D0" w:rsidP="00F637D0">
      <w:pPr>
        <w:spacing w:after="0"/>
        <w:jc w:val="both"/>
        <w:rPr>
          <w:rFonts w:eastAsia="Cambria" w:cs="Cambria"/>
        </w:rPr>
      </w:pPr>
    </w:p>
    <w:p w14:paraId="4208C5C5" w14:textId="77777777" w:rsidR="00F637D0" w:rsidRPr="00F637D0" w:rsidRDefault="00F637D0" w:rsidP="00F637D0">
      <w:pPr>
        <w:spacing w:after="0"/>
        <w:jc w:val="both"/>
        <w:rPr>
          <w:rFonts w:eastAsia="Cambria" w:cs="Cambria"/>
          <w:b/>
          <w:bCs/>
        </w:rPr>
      </w:pPr>
      <w:r w:rsidRPr="00F637D0">
        <w:rPr>
          <w:rFonts w:eastAsia="Cambria" w:cs="Cambria"/>
          <w:b/>
          <w:bCs/>
        </w:rPr>
        <w:t>7. Advanced Techniques</w:t>
      </w:r>
    </w:p>
    <w:p w14:paraId="6597F01B" w14:textId="77777777" w:rsidR="00F637D0" w:rsidRPr="00F637D0" w:rsidRDefault="00F637D0" w:rsidP="00F637D0">
      <w:pPr>
        <w:spacing w:after="0"/>
        <w:jc w:val="both"/>
        <w:rPr>
          <w:rFonts w:eastAsia="Cambria" w:cs="Cambria"/>
          <w:b/>
          <w:bCs/>
        </w:rPr>
      </w:pPr>
      <w:r w:rsidRPr="00F637D0">
        <w:rPr>
          <w:rFonts w:eastAsia="Cambria" w:cs="Cambria"/>
          <w:b/>
          <w:bCs/>
        </w:rPr>
        <w:t>Disabling Form Elements</w:t>
      </w:r>
    </w:p>
    <w:p w14:paraId="7E7CECD1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&lt;form&gt;</w:t>
      </w:r>
    </w:p>
    <w:p w14:paraId="19960E21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&lt;input type="text" id="username" placeholder="Username" /&gt;</w:t>
      </w:r>
    </w:p>
    <w:p w14:paraId="2CA8D9BD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&lt;button type="button" id="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toggleDisable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"&gt;Disable/Enable&lt;/button&gt;</w:t>
      </w:r>
    </w:p>
    <w:p w14:paraId="64B5E1A7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&lt;/form&gt;</w:t>
      </w:r>
    </w:p>
    <w:p w14:paraId="309EB423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3716ED7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&lt;script&gt;</w:t>
      </w:r>
    </w:p>
    <w:p w14:paraId="41B61CED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username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("username");</w:t>
      </w:r>
    </w:p>
    <w:p w14:paraId="02807C61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toggleDisable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toggleDisable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");</w:t>
      </w:r>
    </w:p>
    <w:p w14:paraId="16304545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4DE2C1A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toggleDisable.addEventListener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("click", () =&gt; {</w:t>
      </w:r>
    </w:p>
    <w:p w14:paraId="6A4ECF96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A45932">
        <w:rPr>
          <w:rFonts w:ascii="Consolas" w:eastAsia="Cambria" w:hAnsi="Consolas" w:cs="Cambria"/>
          <w:sz w:val="20"/>
          <w:szCs w:val="20"/>
        </w:rPr>
        <w:t>username.disabled</w:t>
      </w:r>
      <w:proofErr w:type="spellEnd"/>
      <w:proofErr w:type="gramEnd"/>
      <w:r w:rsidRPr="00A45932">
        <w:rPr>
          <w:rFonts w:ascii="Consolas" w:eastAsia="Cambria" w:hAnsi="Consolas" w:cs="Cambria"/>
          <w:sz w:val="20"/>
          <w:szCs w:val="20"/>
        </w:rPr>
        <w:t xml:space="preserve"> = !</w:t>
      </w:r>
      <w:proofErr w:type="spellStart"/>
      <w:r w:rsidRPr="00A45932">
        <w:rPr>
          <w:rFonts w:ascii="Consolas" w:eastAsia="Cambria" w:hAnsi="Consolas" w:cs="Cambria"/>
          <w:sz w:val="20"/>
          <w:szCs w:val="20"/>
        </w:rPr>
        <w:t>username.disabled</w:t>
      </w:r>
      <w:proofErr w:type="spellEnd"/>
      <w:r w:rsidRPr="00A45932">
        <w:rPr>
          <w:rFonts w:ascii="Consolas" w:eastAsia="Cambria" w:hAnsi="Consolas" w:cs="Cambria"/>
          <w:sz w:val="20"/>
          <w:szCs w:val="20"/>
        </w:rPr>
        <w:t>;</w:t>
      </w:r>
    </w:p>
    <w:p w14:paraId="6C7EAE24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52EB968F" w14:textId="77777777" w:rsidR="00F637D0" w:rsidRPr="00A45932" w:rsidRDefault="00F637D0" w:rsidP="00F637D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45932">
        <w:rPr>
          <w:rFonts w:ascii="Consolas" w:eastAsia="Cambria" w:hAnsi="Consolas" w:cs="Cambria"/>
          <w:sz w:val="20"/>
          <w:szCs w:val="20"/>
        </w:rPr>
        <w:t>&lt;/script&gt;</w:t>
      </w:r>
    </w:p>
    <w:p w14:paraId="32FBD2FA" w14:textId="39CD94DD" w:rsidR="00F637D0" w:rsidRPr="00F637D0" w:rsidRDefault="00F637D0" w:rsidP="00F637D0">
      <w:pPr>
        <w:spacing w:after="0"/>
        <w:jc w:val="both"/>
        <w:rPr>
          <w:rFonts w:eastAsia="Cambria" w:cs="Cambria"/>
        </w:rPr>
      </w:pPr>
    </w:p>
    <w:p w14:paraId="75186EA2" w14:textId="52853EF5" w:rsidR="00B226DB" w:rsidRPr="00B226DB" w:rsidRDefault="00B226DB" w:rsidP="00B226DB">
      <w:pPr>
        <w:spacing w:after="0"/>
        <w:rPr>
          <w:rFonts w:eastAsia="Cambria" w:cs="Cambria"/>
        </w:rPr>
      </w:pPr>
      <w:r w:rsidRPr="00B226DB">
        <w:rPr>
          <w:rFonts w:eastAsia="Cambria" w:cs="Cambria"/>
          <w:b/>
          <w:bCs/>
        </w:rPr>
        <w:t>Syntax</w:t>
      </w:r>
    </w:p>
    <w:p w14:paraId="6D4FAE29" w14:textId="77777777" w:rsid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element.addEventListener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eventType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eventHandler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useCapture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);</w:t>
      </w:r>
    </w:p>
    <w:p w14:paraId="1B33ABCB" w14:textId="77777777" w:rsidR="004E1F9B" w:rsidRPr="00B226DB" w:rsidRDefault="004E1F9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7A3B6D3" w14:textId="41FF6BBE" w:rsidR="00B226DB" w:rsidRPr="00B226DB" w:rsidRDefault="00B226DB" w:rsidP="00B226DB">
      <w:pPr>
        <w:spacing w:after="0"/>
        <w:rPr>
          <w:rFonts w:eastAsia="Cambria" w:cs="Cambria"/>
          <w:b/>
          <w:bCs/>
        </w:rPr>
      </w:pPr>
      <w:r w:rsidRPr="00B226DB">
        <w:rPr>
          <w:rFonts w:eastAsia="Cambria" w:cs="Cambria"/>
          <w:b/>
          <w:bCs/>
        </w:rPr>
        <w:t>Handling Events: Examples</w:t>
      </w:r>
    </w:p>
    <w:p w14:paraId="3EA9A806" w14:textId="77777777" w:rsidR="00B226DB" w:rsidRPr="00B226DB" w:rsidRDefault="00B226DB" w:rsidP="00B226DB">
      <w:pPr>
        <w:spacing w:after="0"/>
        <w:rPr>
          <w:rFonts w:eastAsia="Cambria" w:cs="Cambria"/>
          <w:b/>
          <w:bCs/>
        </w:rPr>
      </w:pPr>
      <w:r w:rsidRPr="00B226DB">
        <w:rPr>
          <w:rFonts w:eastAsia="Cambria" w:cs="Cambria"/>
          <w:b/>
          <w:bCs/>
        </w:rPr>
        <w:t>Click Event</w:t>
      </w:r>
    </w:p>
    <w:p w14:paraId="02AAEB83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&lt;button id="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myButton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"&gt;Click Me&lt;/button&gt;</w:t>
      </w:r>
    </w:p>
    <w:p w14:paraId="7219B9E8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FFDF7C3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&lt;script&gt;</w:t>
      </w:r>
    </w:p>
    <w:p w14:paraId="2D16D5C6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button =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myButton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");</w:t>
      </w:r>
    </w:p>
    <w:p w14:paraId="6013CFEA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31C2CAE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button.addEventListener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("click", () =&gt; {</w:t>
      </w:r>
    </w:p>
    <w:p w14:paraId="1AEB05E6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B226DB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B226DB">
        <w:rPr>
          <w:rFonts w:ascii="Consolas" w:eastAsia="Cambria" w:hAnsi="Consolas" w:cs="Cambria"/>
          <w:sz w:val="20"/>
          <w:szCs w:val="20"/>
        </w:rPr>
        <w:t>"Button was clicked!");</w:t>
      </w:r>
    </w:p>
    <w:p w14:paraId="454E179B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5FEC60FC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&lt;/script&gt;</w:t>
      </w:r>
    </w:p>
    <w:p w14:paraId="75E4B25F" w14:textId="68C65D95" w:rsidR="00B226DB" w:rsidRPr="00B226DB" w:rsidRDefault="00B226DB" w:rsidP="00B226DB">
      <w:pPr>
        <w:spacing w:after="0"/>
        <w:rPr>
          <w:rFonts w:eastAsia="Cambria" w:cs="Cambria"/>
        </w:rPr>
      </w:pPr>
    </w:p>
    <w:p w14:paraId="619BE105" w14:textId="77777777" w:rsidR="00B226DB" w:rsidRPr="00B226DB" w:rsidRDefault="00B226DB" w:rsidP="00B226DB">
      <w:pPr>
        <w:spacing w:after="0"/>
        <w:rPr>
          <w:rFonts w:eastAsia="Cambria" w:cs="Cambria"/>
          <w:b/>
          <w:bCs/>
        </w:rPr>
      </w:pPr>
      <w:r w:rsidRPr="00B226DB">
        <w:rPr>
          <w:rFonts w:eastAsia="Cambria" w:cs="Cambria"/>
          <w:b/>
          <w:bCs/>
        </w:rPr>
        <w:t>Mouse Events</w:t>
      </w:r>
    </w:p>
    <w:p w14:paraId="3AEB4FA8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&lt;div id="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hoverDiv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 style="width: 200px; height: 100px; background-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: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lightblue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;"&gt;</w:t>
      </w:r>
    </w:p>
    <w:p w14:paraId="705BAB42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Hover over me!</w:t>
      </w:r>
    </w:p>
    <w:p w14:paraId="07C5EAE8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&lt;/div&gt;</w:t>
      </w:r>
    </w:p>
    <w:p w14:paraId="4ED1775C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4DCDD49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&lt;script&gt;</w:t>
      </w:r>
    </w:p>
    <w:p w14:paraId="382223B2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hoverDiv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hoverDiv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");</w:t>
      </w:r>
    </w:p>
    <w:p w14:paraId="10C025E7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67AD846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hoverDiv.addEventListener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("mouseover", () =&gt; {</w:t>
      </w:r>
    </w:p>
    <w:p w14:paraId="21C7C89A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hoverDiv.style.backgroundColor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 xml:space="preserve"> = 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lightgreen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";</w:t>
      </w:r>
    </w:p>
    <w:p w14:paraId="08678741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06BC6AC9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5594DE8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hoverDiv.addEventListener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mouseout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", () =&gt; {</w:t>
      </w:r>
    </w:p>
    <w:p w14:paraId="4E0E6930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hoverDiv.style.backgroundColor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 xml:space="preserve"> = 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lightblue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";</w:t>
      </w:r>
    </w:p>
    <w:p w14:paraId="19E64137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3160883D" w14:textId="77777777" w:rsid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&lt;/script&gt;</w:t>
      </w:r>
    </w:p>
    <w:p w14:paraId="38262835" w14:textId="77777777" w:rsidR="004E1F9B" w:rsidRPr="00B226DB" w:rsidRDefault="004E1F9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473DB98" w14:textId="77777777" w:rsidR="00B226DB" w:rsidRPr="00B226DB" w:rsidRDefault="00B226DB" w:rsidP="00B226DB">
      <w:pPr>
        <w:spacing w:after="0"/>
        <w:rPr>
          <w:rFonts w:eastAsia="Cambria" w:cs="Cambria"/>
          <w:b/>
          <w:bCs/>
        </w:rPr>
      </w:pPr>
      <w:r w:rsidRPr="00B226DB">
        <w:rPr>
          <w:rFonts w:eastAsia="Cambria" w:cs="Cambria"/>
          <w:b/>
          <w:bCs/>
        </w:rPr>
        <w:t>Keyboard Events</w:t>
      </w:r>
    </w:p>
    <w:p w14:paraId="543CE763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&lt;input type="text" id="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nameInput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 placeholder="Type your name" /&gt;</w:t>
      </w:r>
    </w:p>
    <w:p w14:paraId="3F8592C9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25D105A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lastRenderedPageBreak/>
        <w:t>&lt;script&gt;</w:t>
      </w:r>
    </w:p>
    <w:p w14:paraId="4748EC51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nameInput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nameInput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");</w:t>
      </w:r>
    </w:p>
    <w:p w14:paraId="539EABEE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936A567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nameInput.addEventListener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keydown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", (event) =&gt; {</w:t>
      </w:r>
    </w:p>
    <w:p w14:paraId="10740F07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B226DB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B226DB">
        <w:rPr>
          <w:rFonts w:ascii="Consolas" w:eastAsia="Cambria" w:hAnsi="Consolas" w:cs="Cambria"/>
          <w:sz w:val="20"/>
          <w:szCs w:val="20"/>
        </w:rPr>
        <w:t>`Key Pressed: ${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event.key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}`);</w:t>
      </w:r>
    </w:p>
    <w:p w14:paraId="4F713245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44A259C8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35B29E5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nameInput.addEventListener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keyup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", () =&gt; {</w:t>
      </w:r>
    </w:p>
    <w:p w14:paraId="7B6300AB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B226DB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B226DB">
        <w:rPr>
          <w:rFonts w:ascii="Consolas" w:eastAsia="Cambria" w:hAnsi="Consolas" w:cs="Cambria"/>
          <w:sz w:val="20"/>
          <w:szCs w:val="20"/>
        </w:rPr>
        <w:t>"Key released.");</w:t>
      </w:r>
    </w:p>
    <w:p w14:paraId="201D8F18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29073FA5" w14:textId="77777777" w:rsid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&lt;/script&gt;</w:t>
      </w:r>
    </w:p>
    <w:p w14:paraId="22B060B6" w14:textId="77777777" w:rsidR="004E1F9B" w:rsidRPr="00B226DB" w:rsidRDefault="004E1F9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057550F" w14:textId="77777777" w:rsidR="00B226DB" w:rsidRPr="00B226DB" w:rsidRDefault="00B226DB" w:rsidP="00B226DB">
      <w:pPr>
        <w:spacing w:after="0"/>
        <w:rPr>
          <w:rFonts w:eastAsia="Cambria" w:cs="Cambria"/>
          <w:b/>
          <w:bCs/>
        </w:rPr>
      </w:pPr>
      <w:r w:rsidRPr="00B226DB">
        <w:rPr>
          <w:rFonts w:eastAsia="Cambria" w:cs="Cambria"/>
          <w:b/>
          <w:bCs/>
        </w:rPr>
        <w:t>Example: Accessing Event Properties</w:t>
      </w:r>
    </w:p>
    <w:p w14:paraId="19FAAAF2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&lt;button id="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eventButton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"&gt;Click Me&lt;/button&gt;</w:t>
      </w:r>
    </w:p>
    <w:p w14:paraId="407CC262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D39F37C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&lt;script&gt;</w:t>
      </w:r>
    </w:p>
    <w:p w14:paraId="033E9346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eventButton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eventButton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");</w:t>
      </w:r>
    </w:p>
    <w:p w14:paraId="12A492E3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EA3D99F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eventButton.addEventListener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("click", (event) =&gt; {</w:t>
      </w:r>
    </w:p>
    <w:p w14:paraId="7EE07A5B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B226DB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B226DB">
        <w:rPr>
          <w:rFonts w:ascii="Consolas" w:eastAsia="Cambria" w:hAnsi="Consolas" w:cs="Cambria"/>
          <w:sz w:val="20"/>
          <w:szCs w:val="20"/>
        </w:rPr>
        <w:t xml:space="preserve">"Event Type:",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event.type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); // Output: click</w:t>
      </w:r>
    </w:p>
    <w:p w14:paraId="04C2EDD9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B226DB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B226DB">
        <w:rPr>
          <w:rFonts w:ascii="Consolas" w:eastAsia="Cambria" w:hAnsi="Consolas" w:cs="Cambria"/>
          <w:sz w:val="20"/>
          <w:szCs w:val="20"/>
        </w:rPr>
        <w:t xml:space="preserve">"Target Element:",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event.target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); // Output: &lt;button&gt;</w:t>
      </w:r>
    </w:p>
    <w:p w14:paraId="452B49D1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B226DB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B226DB">
        <w:rPr>
          <w:rFonts w:ascii="Consolas" w:eastAsia="Cambria" w:hAnsi="Consolas" w:cs="Cambria"/>
          <w:sz w:val="20"/>
          <w:szCs w:val="20"/>
        </w:rPr>
        <w:t xml:space="preserve">"Mouse X:",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event.clientX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, "Mouse Y:",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event.clientY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); // Mouse position</w:t>
      </w:r>
    </w:p>
    <w:p w14:paraId="28BBA24E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414E59D6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&lt;/script&gt;</w:t>
      </w:r>
    </w:p>
    <w:p w14:paraId="75D935DD" w14:textId="0480ED01" w:rsidR="00B226DB" w:rsidRPr="00B226DB" w:rsidRDefault="00B226DB" w:rsidP="00B226DB">
      <w:pPr>
        <w:spacing w:after="0"/>
        <w:rPr>
          <w:rFonts w:eastAsia="Cambria" w:cs="Cambria"/>
        </w:rPr>
      </w:pPr>
    </w:p>
    <w:p w14:paraId="3D10F963" w14:textId="50C453E4" w:rsidR="00B226DB" w:rsidRPr="00B226DB" w:rsidRDefault="00B226DB" w:rsidP="00B226DB">
      <w:pPr>
        <w:spacing w:after="0"/>
        <w:rPr>
          <w:rFonts w:eastAsia="Cambria" w:cs="Cambria"/>
          <w:b/>
          <w:bCs/>
        </w:rPr>
      </w:pPr>
      <w:r w:rsidRPr="00B226DB">
        <w:rPr>
          <w:rFonts w:eastAsia="Cambria" w:cs="Cambria"/>
          <w:b/>
          <w:bCs/>
        </w:rPr>
        <w:t>Example: Adding and Removing Listeners</w:t>
      </w:r>
    </w:p>
    <w:p w14:paraId="41F5E814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&lt;button id="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toggleButton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"&gt;Enable/Disable Alert&lt;/button&gt;</w:t>
      </w:r>
    </w:p>
    <w:p w14:paraId="11D51F89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8277D32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&lt;script&gt;</w:t>
      </w:r>
    </w:p>
    <w:p w14:paraId="5DFACA5E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toggleButton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toggleButton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");</w:t>
      </w:r>
    </w:p>
    <w:p w14:paraId="793264DE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D5487FF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function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showAlert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B226DB">
        <w:rPr>
          <w:rFonts w:ascii="Consolas" w:eastAsia="Cambria" w:hAnsi="Consolas" w:cs="Cambria"/>
          <w:sz w:val="20"/>
          <w:szCs w:val="20"/>
        </w:rPr>
        <w:t>) {</w:t>
      </w:r>
    </w:p>
    <w:p w14:paraId="4EF1F21D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B226DB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B226DB">
        <w:rPr>
          <w:rFonts w:ascii="Consolas" w:eastAsia="Cambria" w:hAnsi="Consolas" w:cs="Cambria"/>
          <w:sz w:val="20"/>
          <w:szCs w:val="20"/>
        </w:rPr>
        <w:t>"Event Triggered!");</w:t>
      </w:r>
    </w:p>
    <w:p w14:paraId="32E23062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2A66DE05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760250E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let enabled = true;</w:t>
      </w:r>
    </w:p>
    <w:p w14:paraId="4E7A6F9D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A18B898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toggleButton.addEventListener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("click", () =&gt; {</w:t>
      </w:r>
    </w:p>
    <w:p w14:paraId="316E81E7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if (enabled) {</w:t>
      </w:r>
    </w:p>
    <w:p w14:paraId="777A36DC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toggleButton.removeEventListener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("click",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showAlert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);</w:t>
      </w:r>
    </w:p>
    <w:p w14:paraId="26977BC0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toggleButton.textContent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= "Enable Alert";</w:t>
      </w:r>
    </w:p>
    <w:p w14:paraId="1C7348E6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} else {</w:t>
      </w:r>
    </w:p>
    <w:p w14:paraId="0DC0525C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toggleButton.addEventListener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("click",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showAlert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);</w:t>
      </w:r>
    </w:p>
    <w:p w14:paraId="26244CBE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toggleButton.textContent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= "Disable Alert";</w:t>
      </w:r>
    </w:p>
    <w:p w14:paraId="59A0ED23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0DB648EF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enabled </w:t>
      </w:r>
      <w:proofErr w:type="gramStart"/>
      <w:r w:rsidRPr="00B226DB">
        <w:rPr>
          <w:rFonts w:ascii="Consolas" w:eastAsia="Cambria" w:hAnsi="Consolas" w:cs="Cambria"/>
          <w:sz w:val="20"/>
          <w:szCs w:val="20"/>
        </w:rPr>
        <w:t>= !enabled</w:t>
      </w:r>
      <w:proofErr w:type="gramEnd"/>
      <w:r w:rsidRPr="00B226DB">
        <w:rPr>
          <w:rFonts w:ascii="Consolas" w:eastAsia="Cambria" w:hAnsi="Consolas" w:cs="Cambria"/>
          <w:sz w:val="20"/>
          <w:szCs w:val="20"/>
        </w:rPr>
        <w:t>;</w:t>
      </w:r>
    </w:p>
    <w:p w14:paraId="2518BDE9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413A5941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67EE2A2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toggleButton.addEventListener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("click",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showAlert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);</w:t>
      </w:r>
    </w:p>
    <w:p w14:paraId="7CC960C0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&lt;/script&gt;</w:t>
      </w:r>
    </w:p>
    <w:p w14:paraId="5491A859" w14:textId="6110F6F5" w:rsidR="00B226DB" w:rsidRPr="00B226DB" w:rsidRDefault="00B226DB" w:rsidP="00B226DB">
      <w:pPr>
        <w:spacing w:after="0"/>
        <w:rPr>
          <w:rFonts w:eastAsia="Cambria" w:cs="Cambria"/>
        </w:rPr>
      </w:pPr>
    </w:p>
    <w:p w14:paraId="6C1329BC" w14:textId="77777777" w:rsidR="00646299" w:rsidRDefault="00646299" w:rsidP="00B226DB">
      <w:pPr>
        <w:spacing w:after="0"/>
        <w:rPr>
          <w:rFonts w:eastAsia="Cambria" w:cs="Cambria"/>
          <w:b/>
          <w:bCs/>
        </w:rPr>
      </w:pPr>
    </w:p>
    <w:p w14:paraId="4DDFD00D" w14:textId="7D0CB89C" w:rsidR="00B226DB" w:rsidRPr="00B226DB" w:rsidRDefault="00B226DB" w:rsidP="00B226DB">
      <w:pPr>
        <w:spacing w:after="0"/>
        <w:rPr>
          <w:rFonts w:eastAsia="Cambria" w:cs="Cambria"/>
          <w:b/>
          <w:bCs/>
        </w:rPr>
      </w:pPr>
      <w:r w:rsidRPr="00B226DB">
        <w:rPr>
          <w:rFonts w:eastAsia="Cambria" w:cs="Cambria"/>
          <w:b/>
          <w:bCs/>
        </w:rPr>
        <w:lastRenderedPageBreak/>
        <w:t>Example: Event Bubbling</w:t>
      </w:r>
    </w:p>
    <w:p w14:paraId="26F6EF25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&lt;div id="outer" style="padding: 20px; background-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: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lightgray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;"&gt;</w:t>
      </w:r>
    </w:p>
    <w:p w14:paraId="6A413222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Outer Div</w:t>
      </w:r>
    </w:p>
    <w:p w14:paraId="622D3E6E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&lt;div id="inner" style="padding: 20px; background-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: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lightblue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;"&gt;Inner Div&lt;/div&gt;</w:t>
      </w:r>
    </w:p>
    <w:p w14:paraId="7CC0FA5E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&lt;/div&gt;</w:t>
      </w:r>
    </w:p>
    <w:p w14:paraId="1251E462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AB33D5E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&lt;script&gt;</w:t>
      </w:r>
    </w:p>
    <w:p w14:paraId="79464112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outer =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("outer");</w:t>
      </w:r>
    </w:p>
    <w:p w14:paraId="173B4E65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inner =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("inner");</w:t>
      </w:r>
    </w:p>
    <w:p w14:paraId="593B4019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116DCE4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outer.addEventListener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("click", () =&gt; {</w:t>
      </w:r>
    </w:p>
    <w:p w14:paraId="7525008D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B226DB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B226DB">
        <w:rPr>
          <w:rFonts w:ascii="Consolas" w:eastAsia="Cambria" w:hAnsi="Consolas" w:cs="Cambria"/>
          <w:sz w:val="20"/>
          <w:szCs w:val="20"/>
        </w:rPr>
        <w:t>"Outer Div Clicked");</w:t>
      </w:r>
    </w:p>
    <w:p w14:paraId="27930661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4E68731B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814B1AC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inner.addEventListener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("click", (event) =&gt; {</w:t>
      </w:r>
    </w:p>
    <w:p w14:paraId="6CF0C54F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B226DB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B226DB">
        <w:rPr>
          <w:rFonts w:ascii="Consolas" w:eastAsia="Cambria" w:hAnsi="Consolas" w:cs="Cambria"/>
          <w:sz w:val="20"/>
          <w:szCs w:val="20"/>
        </w:rPr>
        <w:t>"Inner Div Clicked");</w:t>
      </w:r>
    </w:p>
    <w:p w14:paraId="6BCE5FE2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event.stopPropagation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(); // Prevents bubbling to outer div</w:t>
      </w:r>
    </w:p>
    <w:p w14:paraId="6741486D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4E846A05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&lt;/script&gt;</w:t>
      </w:r>
    </w:p>
    <w:p w14:paraId="48E41549" w14:textId="62DF0CAA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B5E64A6" w14:textId="60E88B0A" w:rsidR="00B226DB" w:rsidRPr="00B226DB" w:rsidRDefault="00B226DB" w:rsidP="00B226DB">
      <w:pPr>
        <w:spacing w:after="0"/>
        <w:rPr>
          <w:rFonts w:eastAsia="Cambria" w:cs="Cambria"/>
          <w:b/>
          <w:bCs/>
        </w:rPr>
      </w:pPr>
      <w:r w:rsidRPr="00B226DB">
        <w:rPr>
          <w:rFonts w:eastAsia="Cambria" w:cs="Cambria"/>
          <w:b/>
          <w:bCs/>
        </w:rPr>
        <w:t>Example: Delegation for Dynamic Buttons</w:t>
      </w:r>
    </w:p>
    <w:p w14:paraId="00F66E87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&lt;div id="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buttonContainer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"&gt;</w:t>
      </w:r>
    </w:p>
    <w:p w14:paraId="08FADFBA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&lt;button&gt;Button 1&lt;/button&gt;</w:t>
      </w:r>
    </w:p>
    <w:p w14:paraId="1B659C45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&lt;button&gt;Button 2&lt;/button&gt;</w:t>
      </w:r>
    </w:p>
    <w:p w14:paraId="2428BCCD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&lt;/div&gt;</w:t>
      </w:r>
    </w:p>
    <w:p w14:paraId="49DFC95E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93D08E2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&lt;script&gt;</w:t>
      </w:r>
    </w:p>
    <w:p w14:paraId="258A8D49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container =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buttonContainer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");</w:t>
      </w:r>
    </w:p>
    <w:p w14:paraId="4F5AF26D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F130F52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container.addEventListener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("click", (event) =&gt; {</w:t>
      </w:r>
    </w:p>
    <w:p w14:paraId="493FA0D1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if (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event.target</w:t>
      </w:r>
      <w:proofErr w:type="gramEnd"/>
      <w:r w:rsidRPr="00B226DB">
        <w:rPr>
          <w:rFonts w:ascii="Consolas" w:eastAsia="Cambria" w:hAnsi="Consolas" w:cs="Cambria"/>
          <w:sz w:val="20"/>
          <w:szCs w:val="20"/>
        </w:rPr>
        <w:t>.tagName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=== "BUTTON") {</w:t>
      </w:r>
    </w:p>
    <w:p w14:paraId="29095EA6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  alert(`${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event.target</w:t>
      </w:r>
      <w:proofErr w:type="gramEnd"/>
      <w:r w:rsidRPr="00B226DB">
        <w:rPr>
          <w:rFonts w:ascii="Consolas" w:eastAsia="Cambria" w:hAnsi="Consolas" w:cs="Cambria"/>
          <w:sz w:val="20"/>
          <w:szCs w:val="20"/>
        </w:rPr>
        <w:t>.textContent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} Clicked`);</w:t>
      </w:r>
    </w:p>
    <w:p w14:paraId="6780CF48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539CFA36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4837C986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&lt;/script&gt;</w:t>
      </w:r>
    </w:p>
    <w:p w14:paraId="1F3B06B4" w14:textId="21F5B2AC" w:rsidR="00B226DB" w:rsidRPr="00B226DB" w:rsidRDefault="00B226DB" w:rsidP="00B226DB">
      <w:pPr>
        <w:spacing w:after="0"/>
        <w:rPr>
          <w:rFonts w:eastAsia="Cambria" w:cs="Cambria"/>
        </w:rPr>
      </w:pPr>
    </w:p>
    <w:p w14:paraId="367CE5E2" w14:textId="54214786" w:rsidR="00B226DB" w:rsidRPr="00B226DB" w:rsidRDefault="00141288" w:rsidP="00B226DB">
      <w:pPr>
        <w:spacing w:after="0"/>
        <w:rPr>
          <w:rFonts w:eastAsia="Cambria" w:cs="Cambria"/>
          <w:b/>
          <w:bCs/>
        </w:rPr>
      </w:pPr>
      <w:r>
        <w:rPr>
          <w:rFonts w:eastAsia="Cambria" w:cs="Cambria"/>
          <w:b/>
          <w:bCs/>
        </w:rPr>
        <w:t>A</w:t>
      </w:r>
      <w:r w:rsidR="00B226DB" w:rsidRPr="00B226DB">
        <w:rPr>
          <w:rFonts w:eastAsia="Cambria" w:cs="Cambria"/>
          <w:b/>
          <w:bCs/>
        </w:rPr>
        <w:t>dvanced Examples</w:t>
      </w:r>
    </w:p>
    <w:p w14:paraId="708BD54F" w14:textId="77777777" w:rsidR="00B226DB" w:rsidRPr="00B226DB" w:rsidRDefault="00B226DB" w:rsidP="00B226DB">
      <w:pPr>
        <w:spacing w:after="0"/>
        <w:rPr>
          <w:rFonts w:eastAsia="Cambria" w:cs="Cambria"/>
          <w:b/>
          <w:bCs/>
        </w:rPr>
      </w:pPr>
      <w:r w:rsidRPr="00B226DB">
        <w:rPr>
          <w:rFonts w:eastAsia="Cambria" w:cs="Cambria"/>
          <w:b/>
          <w:bCs/>
        </w:rPr>
        <w:t>Double Click Event</w:t>
      </w:r>
    </w:p>
    <w:p w14:paraId="7A14BC2F" w14:textId="77777777" w:rsidR="00141288" w:rsidRDefault="00141288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16DFB2F" w14:textId="0AA1BE78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&lt;button id="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doubleClickButton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"&gt;Double Click Me&lt;/button&gt;</w:t>
      </w:r>
    </w:p>
    <w:p w14:paraId="334A07C7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A191EA2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&lt;script&gt;</w:t>
      </w:r>
    </w:p>
    <w:p w14:paraId="70B8EF4F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doubleClickButton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doubleClickButton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");</w:t>
      </w:r>
    </w:p>
    <w:p w14:paraId="01C1AE54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E496D1B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doubleClickButton.addEventListener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dblclick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", () =&gt; {</w:t>
      </w:r>
    </w:p>
    <w:p w14:paraId="61EBA589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B226DB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B226DB">
        <w:rPr>
          <w:rFonts w:ascii="Consolas" w:eastAsia="Cambria" w:hAnsi="Consolas" w:cs="Cambria"/>
          <w:sz w:val="20"/>
          <w:szCs w:val="20"/>
        </w:rPr>
        <w:t>"Button was double-clicked!");</w:t>
      </w:r>
    </w:p>
    <w:p w14:paraId="283A6BF0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644B90A1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&lt;/script&gt;</w:t>
      </w:r>
    </w:p>
    <w:p w14:paraId="41F86467" w14:textId="69D42CF3" w:rsidR="00B226DB" w:rsidRPr="00B226DB" w:rsidRDefault="00B226DB" w:rsidP="00B226DB">
      <w:pPr>
        <w:spacing w:after="0"/>
        <w:rPr>
          <w:rFonts w:eastAsia="Cambria" w:cs="Cambria"/>
        </w:rPr>
      </w:pPr>
    </w:p>
    <w:p w14:paraId="71309D2E" w14:textId="77777777" w:rsidR="00B226DB" w:rsidRPr="00B226DB" w:rsidRDefault="00B226DB" w:rsidP="00B226DB">
      <w:pPr>
        <w:spacing w:after="0"/>
        <w:rPr>
          <w:rFonts w:eastAsia="Cambria" w:cs="Cambria"/>
          <w:b/>
          <w:bCs/>
        </w:rPr>
      </w:pPr>
      <w:r w:rsidRPr="00B226DB">
        <w:rPr>
          <w:rFonts w:eastAsia="Cambria" w:cs="Cambria"/>
          <w:b/>
          <w:bCs/>
        </w:rPr>
        <w:t>Custom Events</w:t>
      </w:r>
    </w:p>
    <w:p w14:paraId="28E8EB90" w14:textId="77777777" w:rsidR="00141288" w:rsidRDefault="00141288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932B1F8" w14:textId="5A41C9D6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&lt;button id="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customEventButton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"&gt;Trigger Custom Event&lt;/button&gt;</w:t>
      </w:r>
    </w:p>
    <w:p w14:paraId="28E27A4C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37A6B30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&lt;script&gt;</w:t>
      </w:r>
    </w:p>
    <w:p w14:paraId="5A6EBF0B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button =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customEventButton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");</w:t>
      </w:r>
    </w:p>
    <w:p w14:paraId="65A3E215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B253EB5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button.addEventListener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myCustomEvent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", (event) =&gt; {</w:t>
      </w:r>
    </w:p>
    <w:p w14:paraId="3EE381FE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B226DB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B226DB">
        <w:rPr>
          <w:rFonts w:ascii="Consolas" w:eastAsia="Cambria" w:hAnsi="Consolas" w:cs="Cambria"/>
          <w:sz w:val="20"/>
          <w:szCs w:val="20"/>
        </w:rPr>
        <w:t>`Custom Event Triggered with Data: ${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event.detail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}`);</w:t>
      </w:r>
    </w:p>
    <w:p w14:paraId="38FEB7C1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1EDC2FB9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01F8010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button.addEventListener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("click", () =&gt; {</w:t>
      </w:r>
    </w:p>
    <w:p w14:paraId="53808D99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customEvent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 xml:space="preserve"> = new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CustomEvent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B226DB">
        <w:rPr>
          <w:rFonts w:ascii="Consolas" w:eastAsia="Cambria" w:hAnsi="Consolas" w:cs="Cambria"/>
          <w:sz w:val="20"/>
          <w:szCs w:val="20"/>
        </w:rPr>
        <w:t>"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myCustomEvent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", { detail: "Hello World!" });</w:t>
      </w:r>
    </w:p>
    <w:p w14:paraId="05C511BC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B226DB">
        <w:rPr>
          <w:rFonts w:ascii="Consolas" w:eastAsia="Cambria" w:hAnsi="Consolas" w:cs="Cambria"/>
          <w:sz w:val="20"/>
          <w:szCs w:val="20"/>
        </w:rPr>
        <w:t>button.dispatchEvent</w:t>
      </w:r>
      <w:proofErr w:type="spellEnd"/>
      <w:proofErr w:type="gramEnd"/>
      <w:r w:rsidRPr="00B226DB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B226DB">
        <w:rPr>
          <w:rFonts w:ascii="Consolas" w:eastAsia="Cambria" w:hAnsi="Consolas" w:cs="Cambria"/>
          <w:sz w:val="20"/>
          <w:szCs w:val="20"/>
        </w:rPr>
        <w:t>customEvent</w:t>
      </w:r>
      <w:proofErr w:type="spellEnd"/>
      <w:r w:rsidRPr="00B226DB">
        <w:rPr>
          <w:rFonts w:ascii="Consolas" w:eastAsia="Cambria" w:hAnsi="Consolas" w:cs="Cambria"/>
          <w:sz w:val="20"/>
          <w:szCs w:val="20"/>
        </w:rPr>
        <w:t>);</w:t>
      </w:r>
    </w:p>
    <w:p w14:paraId="7446116A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3F171195" w14:textId="77777777" w:rsidR="00B226DB" w:rsidRPr="00B226DB" w:rsidRDefault="00B226DB" w:rsidP="00B226DB">
      <w:pPr>
        <w:spacing w:after="0"/>
        <w:rPr>
          <w:rFonts w:ascii="Consolas" w:eastAsia="Cambria" w:hAnsi="Consolas" w:cs="Cambria"/>
          <w:sz w:val="20"/>
          <w:szCs w:val="20"/>
        </w:rPr>
      </w:pPr>
      <w:r w:rsidRPr="00B226DB">
        <w:rPr>
          <w:rFonts w:ascii="Consolas" w:eastAsia="Cambria" w:hAnsi="Consolas" w:cs="Cambria"/>
          <w:sz w:val="20"/>
          <w:szCs w:val="20"/>
        </w:rPr>
        <w:t>&lt;/script&gt;</w:t>
      </w:r>
    </w:p>
    <w:p w14:paraId="730A678E" w14:textId="0BCD5686" w:rsidR="00B226DB" w:rsidRPr="00B226DB" w:rsidRDefault="00B226DB" w:rsidP="00B226DB">
      <w:pPr>
        <w:spacing w:after="0"/>
        <w:rPr>
          <w:rFonts w:eastAsia="Cambria" w:cs="Cambria"/>
        </w:rPr>
      </w:pPr>
    </w:p>
    <w:sectPr w:rsidR="00B226DB" w:rsidRPr="00B226DB">
      <w:headerReference w:type="default" r:id="rId7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3B6B6" w14:textId="77777777" w:rsidR="00DF5808" w:rsidRDefault="00DF5808" w:rsidP="00C708E2">
      <w:pPr>
        <w:spacing w:after="0" w:line="240" w:lineRule="auto"/>
      </w:pPr>
      <w:r>
        <w:separator/>
      </w:r>
    </w:p>
  </w:endnote>
  <w:endnote w:type="continuationSeparator" w:id="0">
    <w:p w14:paraId="3C74B5C2" w14:textId="77777777" w:rsidR="00DF5808" w:rsidRDefault="00DF5808" w:rsidP="00C7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53FAA" w14:textId="77777777" w:rsidR="00DF5808" w:rsidRDefault="00DF5808" w:rsidP="00C708E2">
      <w:pPr>
        <w:spacing w:after="0" w:line="240" w:lineRule="auto"/>
      </w:pPr>
      <w:r>
        <w:separator/>
      </w:r>
    </w:p>
  </w:footnote>
  <w:footnote w:type="continuationSeparator" w:id="0">
    <w:p w14:paraId="694F88E0" w14:textId="77777777" w:rsidR="00DF5808" w:rsidRDefault="00DF5808" w:rsidP="00C70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66F3F" w14:textId="027C9592" w:rsidR="00C708E2" w:rsidRDefault="00C708E2" w:rsidP="00C708E2">
    <w:pPr>
      <w:pStyle w:val="Header"/>
      <w:jc w:val="center"/>
      <w:rPr>
        <w:lang w:val="en-US"/>
      </w:rPr>
    </w:pPr>
  </w:p>
  <w:p w14:paraId="56B84564" w14:textId="77777777" w:rsidR="00C708E2" w:rsidRDefault="00C708E2" w:rsidP="00C708E2">
    <w:pPr>
      <w:pStyle w:val="Header"/>
    </w:pPr>
    <w:r>
      <w:rPr>
        <w:rFonts w:eastAsiaTheme="minorHAns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ACF0BB" wp14:editId="4D9C3011">
              <wp:simplePos x="0" y="0"/>
              <wp:positionH relativeFrom="margin">
                <wp:posOffset>303848</wp:posOffset>
              </wp:positionH>
              <wp:positionV relativeFrom="topMargin">
                <wp:posOffset>204788</wp:posOffset>
              </wp:positionV>
              <wp:extent cx="5095875" cy="390525"/>
              <wp:effectExtent l="0" t="19050" r="28575" b="28575"/>
              <wp:wrapNone/>
              <wp:docPr id="65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5875" cy="390525"/>
                        <a:chOff x="1778" y="533"/>
                        <a:chExt cx="8698" cy="299705"/>
                      </a:xfrm>
                    </wpg:grpSpPr>
                    <wps:wsp>
                      <wps:cNvPr id="657" name="AutoShape 2"/>
                      <wps:cNvCnPr>
                        <a:cxnSpLocks noChangeShapeType="1"/>
                      </wps:cNvCnPr>
                      <wps:spPr bwMode="auto">
                        <a:xfrm>
                          <a:off x="1778" y="183413"/>
                          <a:ext cx="869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AutoShape 1"/>
                      <wps:cNvSpPr>
                        <a:spLocks noChangeArrowheads="1"/>
                      </wps:cNvSpPr>
                      <wps:spPr bwMode="auto">
                        <a:xfrm>
                          <a:off x="5436" y="533"/>
                          <a:ext cx="2244" cy="2997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9D6854" w14:textId="6C938F6E" w:rsidR="00C708E2" w:rsidRDefault="000B654B" w:rsidP="00C708E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ACF0BB" id="Group 3" o:spid="_x0000_s1026" style="position:absolute;margin-left:23.95pt;margin-top:16.15pt;width:401.25pt;height:30.75pt;z-index:251659264;mso-position-horizontal-relative:margin;mso-position-vertical-relative:top-margin-area;mso-width-relative:margin" coordorigin="1778,533" coordsize="8698,29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" strokecolor="gray" strokeweight="1p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" o:spid="_x0000_s1028" type="#_x0000_t185" style="position:absolute;left:5436;top:533;width:2244;height:299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" filled="t" strokecolor="gray" strokeweight="2.25pt">
                <v:textbox inset=",0,,0">
                  <w:txbxContent>
                    <w:p w14:paraId="699D6854" w14:textId="6C938F6E" w:rsidR="00C708E2" w:rsidRDefault="000B654B" w:rsidP="00C708E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t xml:space="preserve">     </w:t>
    </w:r>
  </w:p>
  <w:sdt>
    <w:sdtPr>
      <w:rPr>
        <w:rFonts w:ascii="Cambria" w:hAnsi="Cambria"/>
      </w:rPr>
      <w:id w:val="1917208520"/>
      <w:docPartObj>
        <w:docPartGallery w:val="Page Numbers (Top of Page)"/>
        <w:docPartUnique/>
      </w:docPartObj>
    </w:sdtPr>
    <w:sdtContent>
      <w:p w14:paraId="764AF63A" w14:textId="77777777" w:rsidR="00C708E2" w:rsidRPr="004D1618" w:rsidRDefault="00C708E2" w:rsidP="00C708E2">
        <w:pPr>
          <w:pStyle w:val="Header"/>
          <w:rPr>
            <w:rFonts w:ascii="Cambria" w:eastAsiaTheme="minorEastAsia" w:hAnsi="Cambria"/>
            <w:sz w:val="24"/>
            <w:szCs w:val="24"/>
          </w:rPr>
        </w:pPr>
      </w:p>
      <w:p w14:paraId="3FDDB70C" w14:textId="499971A3" w:rsidR="00C708E2" w:rsidRPr="00C708E2" w:rsidRDefault="00C708E2" w:rsidP="00C708E2">
        <w:pPr>
          <w:pStyle w:val="Header"/>
          <w:rPr>
            <w:rFonts w:ascii="Cambria" w:hAnsi="Cambria"/>
          </w:rPr>
        </w:pPr>
        <w:r w:rsidRPr="004D1618">
          <w:rPr>
            <w:rFonts w:ascii="Cambria" w:hAnsi="Cambria"/>
          </w:rPr>
          <w:t xml:space="preserve">Kickstart JavaScript Fundamentals        </w:t>
        </w:r>
        <w:r w:rsidRPr="004D1618">
          <w:rPr>
            <w:rFonts w:ascii="Cambria" w:hAnsi="Cambria"/>
          </w:rPr>
          <w:tab/>
        </w:r>
        <w:r w:rsidRPr="004D1618">
          <w:rPr>
            <w:rFonts w:ascii="Cambria" w:hAnsi="Cambria"/>
          </w:rPr>
          <w:tab/>
        </w:r>
        <w:r w:rsidR="002E3A2D">
          <w:rPr>
            <w:rFonts w:ascii="Cambria" w:hAnsi="Cambria"/>
          </w:rPr>
          <w:t>DOM Manipulation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FED"/>
    <w:multiLevelType w:val="hybridMultilevel"/>
    <w:tmpl w:val="3190CADC"/>
    <w:lvl w:ilvl="0" w:tplc="4009000F">
      <w:start w:val="1"/>
      <w:numFmt w:val="decimal"/>
      <w:lvlText w:val="%1."/>
      <w:lvlJc w:val="left"/>
      <w:pPr>
        <w:ind w:left="6882" w:hanging="360"/>
      </w:pPr>
    </w:lvl>
    <w:lvl w:ilvl="1" w:tplc="40090019" w:tentative="1">
      <w:start w:val="1"/>
      <w:numFmt w:val="lowerLetter"/>
      <w:lvlText w:val="%2."/>
      <w:lvlJc w:val="left"/>
      <w:pPr>
        <w:ind w:left="7602" w:hanging="360"/>
      </w:pPr>
    </w:lvl>
    <w:lvl w:ilvl="2" w:tplc="4009001B" w:tentative="1">
      <w:start w:val="1"/>
      <w:numFmt w:val="lowerRoman"/>
      <w:lvlText w:val="%3."/>
      <w:lvlJc w:val="right"/>
      <w:pPr>
        <w:ind w:left="8322" w:hanging="180"/>
      </w:pPr>
    </w:lvl>
    <w:lvl w:ilvl="3" w:tplc="4009000F" w:tentative="1">
      <w:start w:val="1"/>
      <w:numFmt w:val="decimal"/>
      <w:lvlText w:val="%4."/>
      <w:lvlJc w:val="left"/>
      <w:pPr>
        <w:ind w:left="9042" w:hanging="360"/>
      </w:pPr>
    </w:lvl>
    <w:lvl w:ilvl="4" w:tplc="40090019" w:tentative="1">
      <w:start w:val="1"/>
      <w:numFmt w:val="lowerLetter"/>
      <w:lvlText w:val="%5."/>
      <w:lvlJc w:val="left"/>
      <w:pPr>
        <w:ind w:left="9762" w:hanging="360"/>
      </w:pPr>
    </w:lvl>
    <w:lvl w:ilvl="5" w:tplc="4009001B" w:tentative="1">
      <w:start w:val="1"/>
      <w:numFmt w:val="lowerRoman"/>
      <w:lvlText w:val="%6."/>
      <w:lvlJc w:val="right"/>
      <w:pPr>
        <w:ind w:left="10482" w:hanging="180"/>
      </w:pPr>
    </w:lvl>
    <w:lvl w:ilvl="6" w:tplc="4009000F" w:tentative="1">
      <w:start w:val="1"/>
      <w:numFmt w:val="decimal"/>
      <w:lvlText w:val="%7."/>
      <w:lvlJc w:val="left"/>
      <w:pPr>
        <w:ind w:left="11202" w:hanging="360"/>
      </w:pPr>
    </w:lvl>
    <w:lvl w:ilvl="7" w:tplc="40090019" w:tentative="1">
      <w:start w:val="1"/>
      <w:numFmt w:val="lowerLetter"/>
      <w:lvlText w:val="%8."/>
      <w:lvlJc w:val="left"/>
      <w:pPr>
        <w:ind w:left="11922" w:hanging="360"/>
      </w:pPr>
    </w:lvl>
    <w:lvl w:ilvl="8" w:tplc="4009001B" w:tentative="1">
      <w:start w:val="1"/>
      <w:numFmt w:val="lowerRoman"/>
      <w:lvlText w:val="%9."/>
      <w:lvlJc w:val="right"/>
      <w:pPr>
        <w:ind w:left="12642" w:hanging="180"/>
      </w:pPr>
    </w:lvl>
  </w:abstractNum>
  <w:abstractNum w:abstractNumId="1" w15:restartNumberingAfterBreak="0">
    <w:nsid w:val="00D0502D"/>
    <w:multiLevelType w:val="multilevel"/>
    <w:tmpl w:val="4F1C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65EE5"/>
    <w:multiLevelType w:val="multilevel"/>
    <w:tmpl w:val="7BA6F4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1A96D39"/>
    <w:multiLevelType w:val="multilevel"/>
    <w:tmpl w:val="F07412B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1BE7BAF"/>
    <w:multiLevelType w:val="multilevel"/>
    <w:tmpl w:val="8F60FE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1F54E57"/>
    <w:multiLevelType w:val="hybridMultilevel"/>
    <w:tmpl w:val="2B04844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2040040"/>
    <w:multiLevelType w:val="multilevel"/>
    <w:tmpl w:val="89BE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733363"/>
    <w:multiLevelType w:val="multilevel"/>
    <w:tmpl w:val="5830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83005B"/>
    <w:multiLevelType w:val="multilevel"/>
    <w:tmpl w:val="5ED20D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2CF0089"/>
    <w:multiLevelType w:val="multilevel"/>
    <w:tmpl w:val="E3AA7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2FD5362"/>
    <w:multiLevelType w:val="hybridMultilevel"/>
    <w:tmpl w:val="0784C7A0"/>
    <w:lvl w:ilvl="0" w:tplc="C5CE1D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0A47DB"/>
    <w:multiLevelType w:val="multilevel"/>
    <w:tmpl w:val="CCE0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31E508F"/>
    <w:multiLevelType w:val="hybridMultilevel"/>
    <w:tmpl w:val="C4766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25307F"/>
    <w:multiLevelType w:val="hybridMultilevel"/>
    <w:tmpl w:val="5B6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793554"/>
    <w:multiLevelType w:val="multilevel"/>
    <w:tmpl w:val="C522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902BFF"/>
    <w:multiLevelType w:val="multilevel"/>
    <w:tmpl w:val="0376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B24B79"/>
    <w:multiLevelType w:val="multilevel"/>
    <w:tmpl w:val="4EA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DE65C7"/>
    <w:multiLevelType w:val="hybridMultilevel"/>
    <w:tmpl w:val="A02C2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4F2696E"/>
    <w:multiLevelType w:val="multilevel"/>
    <w:tmpl w:val="C2B4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0E2274"/>
    <w:multiLevelType w:val="multilevel"/>
    <w:tmpl w:val="04D2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1C3A47"/>
    <w:multiLevelType w:val="hybridMultilevel"/>
    <w:tmpl w:val="FF642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23316A"/>
    <w:multiLevelType w:val="hybridMultilevel"/>
    <w:tmpl w:val="BB484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56D45CE"/>
    <w:multiLevelType w:val="hybridMultilevel"/>
    <w:tmpl w:val="8548B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6F14DF"/>
    <w:multiLevelType w:val="multilevel"/>
    <w:tmpl w:val="CA94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E96EA8"/>
    <w:multiLevelType w:val="multilevel"/>
    <w:tmpl w:val="F1D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4126BE"/>
    <w:multiLevelType w:val="multilevel"/>
    <w:tmpl w:val="27A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7A16C3"/>
    <w:multiLevelType w:val="multilevel"/>
    <w:tmpl w:val="DACC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67E40D1"/>
    <w:multiLevelType w:val="multilevel"/>
    <w:tmpl w:val="9B8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8432CC"/>
    <w:multiLevelType w:val="multilevel"/>
    <w:tmpl w:val="191A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A16FB8"/>
    <w:multiLevelType w:val="multilevel"/>
    <w:tmpl w:val="60DC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6D553B5"/>
    <w:multiLevelType w:val="hybridMultilevel"/>
    <w:tmpl w:val="1F16F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6D82FE9"/>
    <w:multiLevelType w:val="multilevel"/>
    <w:tmpl w:val="870A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03276F"/>
    <w:multiLevelType w:val="hybridMultilevel"/>
    <w:tmpl w:val="EE0CD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72E3039"/>
    <w:multiLevelType w:val="multilevel"/>
    <w:tmpl w:val="81D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807B79"/>
    <w:multiLevelType w:val="multilevel"/>
    <w:tmpl w:val="682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AE3C08"/>
    <w:multiLevelType w:val="multilevel"/>
    <w:tmpl w:val="54F0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7D51A08"/>
    <w:multiLevelType w:val="multilevel"/>
    <w:tmpl w:val="BC102A82"/>
    <w:lvl w:ilvl="0">
      <w:start w:val="1"/>
      <w:numFmt w:val="lowerLetter"/>
      <w:lvlText w:val="%1."/>
      <w:lvlJc w:val="left"/>
      <w:pPr>
        <w:tabs>
          <w:tab w:val="num" w:pos="338"/>
        </w:tabs>
        <w:ind w:left="1778" w:hanging="360"/>
      </w:pPr>
    </w:lvl>
    <w:lvl w:ilvl="1">
      <w:start w:val="1"/>
      <w:numFmt w:val="lowerLetter"/>
      <w:lvlText w:val="%2."/>
      <w:lvlJc w:val="left"/>
      <w:pPr>
        <w:tabs>
          <w:tab w:val="num" w:pos="338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338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338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338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338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338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338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338"/>
        </w:tabs>
        <w:ind w:left="7538" w:hanging="180"/>
      </w:pPr>
    </w:lvl>
  </w:abstractNum>
  <w:abstractNum w:abstractNumId="37" w15:restartNumberingAfterBreak="0">
    <w:nsid w:val="080727C8"/>
    <w:multiLevelType w:val="hybridMultilevel"/>
    <w:tmpl w:val="A5DC5F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09FC45BE"/>
    <w:multiLevelType w:val="multilevel"/>
    <w:tmpl w:val="BFFE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D3C33"/>
    <w:multiLevelType w:val="multilevel"/>
    <w:tmpl w:val="497691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0A604343"/>
    <w:multiLevelType w:val="multilevel"/>
    <w:tmpl w:val="4554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171040"/>
    <w:multiLevelType w:val="multilevel"/>
    <w:tmpl w:val="13C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C04216C"/>
    <w:multiLevelType w:val="multilevel"/>
    <w:tmpl w:val="B4F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C4F5607"/>
    <w:multiLevelType w:val="multilevel"/>
    <w:tmpl w:val="8792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C81695D"/>
    <w:multiLevelType w:val="multilevel"/>
    <w:tmpl w:val="E85E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932610"/>
    <w:multiLevelType w:val="hybridMultilevel"/>
    <w:tmpl w:val="F656C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CDF7CE4"/>
    <w:multiLevelType w:val="multilevel"/>
    <w:tmpl w:val="2AA4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274DCC"/>
    <w:multiLevelType w:val="multilevel"/>
    <w:tmpl w:val="8A68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A2C92"/>
    <w:multiLevelType w:val="multilevel"/>
    <w:tmpl w:val="17C2F1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 w15:restartNumberingAfterBreak="0">
    <w:nsid w:val="0DDB4083"/>
    <w:multiLevelType w:val="hybridMultilevel"/>
    <w:tmpl w:val="28769312"/>
    <w:lvl w:ilvl="0" w:tplc="40090019">
      <w:start w:val="1"/>
      <w:numFmt w:val="lowerLetter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0" w15:restartNumberingAfterBreak="0">
    <w:nsid w:val="0E31319D"/>
    <w:multiLevelType w:val="multilevel"/>
    <w:tmpl w:val="26C0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E911578"/>
    <w:multiLevelType w:val="multilevel"/>
    <w:tmpl w:val="C47E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9F1301"/>
    <w:multiLevelType w:val="multilevel"/>
    <w:tmpl w:val="93B6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C0205C"/>
    <w:multiLevelType w:val="multilevel"/>
    <w:tmpl w:val="456E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C9697F"/>
    <w:multiLevelType w:val="multilevel"/>
    <w:tmpl w:val="05F4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D52708"/>
    <w:multiLevelType w:val="multilevel"/>
    <w:tmpl w:val="1F58F4FA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6" w15:restartNumberingAfterBreak="0">
    <w:nsid w:val="0F5E4A27"/>
    <w:multiLevelType w:val="multilevel"/>
    <w:tmpl w:val="1DA2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804B17"/>
    <w:multiLevelType w:val="hybridMultilevel"/>
    <w:tmpl w:val="D2408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C5C27"/>
    <w:multiLevelType w:val="hybridMultilevel"/>
    <w:tmpl w:val="C2361D66"/>
    <w:lvl w:ilvl="0" w:tplc="E7F8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03B6C27"/>
    <w:multiLevelType w:val="multilevel"/>
    <w:tmpl w:val="AED8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0CC1543"/>
    <w:multiLevelType w:val="hybridMultilevel"/>
    <w:tmpl w:val="AA5C1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0E3157E"/>
    <w:multiLevelType w:val="multilevel"/>
    <w:tmpl w:val="80FE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0F001E1"/>
    <w:multiLevelType w:val="multilevel"/>
    <w:tmpl w:val="6C24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1CF6935"/>
    <w:multiLevelType w:val="multilevel"/>
    <w:tmpl w:val="AE98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2405EC0"/>
    <w:multiLevelType w:val="multilevel"/>
    <w:tmpl w:val="85D6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4D4698"/>
    <w:multiLevelType w:val="multilevel"/>
    <w:tmpl w:val="0F8CAA7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12993397"/>
    <w:multiLevelType w:val="multilevel"/>
    <w:tmpl w:val="EB4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31E1740"/>
    <w:multiLevelType w:val="hybridMultilevel"/>
    <w:tmpl w:val="4596ECD4"/>
    <w:lvl w:ilvl="0" w:tplc="07AA8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3247FE7"/>
    <w:multiLevelType w:val="multilevel"/>
    <w:tmpl w:val="25B0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3554659"/>
    <w:multiLevelType w:val="multilevel"/>
    <w:tmpl w:val="2DC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420520B"/>
    <w:multiLevelType w:val="multilevel"/>
    <w:tmpl w:val="629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46344F8"/>
    <w:multiLevelType w:val="multilevel"/>
    <w:tmpl w:val="1E1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48A382D"/>
    <w:multiLevelType w:val="multilevel"/>
    <w:tmpl w:val="8B3278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3" w15:restartNumberingAfterBreak="0">
    <w:nsid w:val="14A95A4F"/>
    <w:multiLevelType w:val="multilevel"/>
    <w:tmpl w:val="93D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4FA77C4"/>
    <w:multiLevelType w:val="multilevel"/>
    <w:tmpl w:val="FE8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558125A"/>
    <w:multiLevelType w:val="multilevel"/>
    <w:tmpl w:val="624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55C0C04"/>
    <w:multiLevelType w:val="multilevel"/>
    <w:tmpl w:val="351A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56735FB"/>
    <w:multiLevelType w:val="multilevel"/>
    <w:tmpl w:val="3BB2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56D1D91"/>
    <w:multiLevelType w:val="multilevel"/>
    <w:tmpl w:val="D07A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5742773"/>
    <w:multiLevelType w:val="multilevel"/>
    <w:tmpl w:val="3E76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5837BB9"/>
    <w:multiLevelType w:val="multilevel"/>
    <w:tmpl w:val="7488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62546FB"/>
    <w:multiLevelType w:val="multilevel"/>
    <w:tmpl w:val="B28E74A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2" w15:restartNumberingAfterBreak="0">
    <w:nsid w:val="16445A46"/>
    <w:multiLevelType w:val="multilevel"/>
    <w:tmpl w:val="E27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64F0467"/>
    <w:multiLevelType w:val="multilevel"/>
    <w:tmpl w:val="3276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7497708"/>
    <w:multiLevelType w:val="hybridMultilevel"/>
    <w:tmpl w:val="3B94F1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7B10B45"/>
    <w:multiLevelType w:val="hybridMultilevel"/>
    <w:tmpl w:val="08A272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6" w15:restartNumberingAfterBreak="0">
    <w:nsid w:val="181A57B2"/>
    <w:multiLevelType w:val="multilevel"/>
    <w:tmpl w:val="29DE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85661CA"/>
    <w:multiLevelType w:val="multilevel"/>
    <w:tmpl w:val="817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97F50DE"/>
    <w:multiLevelType w:val="multilevel"/>
    <w:tmpl w:val="15A4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9835CCF"/>
    <w:multiLevelType w:val="multilevel"/>
    <w:tmpl w:val="97EC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99E6830"/>
    <w:multiLevelType w:val="multilevel"/>
    <w:tmpl w:val="8666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A597B05"/>
    <w:multiLevelType w:val="multilevel"/>
    <w:tmpl w:val="8F88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ABC5CAE"/>
    <w:multiLevelType w:val="multilevel"/>
    <w:tmpl w:val="95A2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AF60682"/>
    <w:multiLevelType w:val="hybridMultilevel"/>
    <w:tmpl w:val="C7024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BCA4842"/>
    <w:multiLevelType w:val="hybridMultilevel"/>
    <w:tmpl w:val="9766CB8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1C465785"/>
    <w:multiLevelType w:val="multilevel"/>
    <w:tmpl w:val="91F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C790DA4"/>
    <w:multiLevelType w:val="multilevel"/>
    <w:tmpl w:val="08C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C982FAE"/>
    <w:multiLevelType w:val="multilevel"/>
    <w:tmpl w:val="D45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CB3310F"/>
    <w:multiLevelType w:val="hybridMultilevel"/>
    <w:tmpl w:val="B6A0A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D4813D6"/>
    <w:multiLevelType w:val="multilevel"/>
    <w:tmpl w:val="5D38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D7E2B92"/>
    <w:multiLevelType w:val="multilevel"/>
    <w:tmpl w:val="859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D8A5E49"/>
    <w:multiLevelType w:val="multilevel"/>
    <w:tmpl w:val="CD0852F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1DAD394E"/>
    <w:multiLevelType w:val="multilevel"/>
    <w:tmpl w:val="256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E2E0960"/>
    <w:multiLevelType w:val="multilevel"/>
    <w:tmpl w:val="C29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E457C73"/>
    <w:multiLevelType w:val="multilevel"/>
    <w:tmpl w:val="9374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E751F86"/>
    <w:multiLevelType w:val="multilevel"/>
    <w:tmpl w:val="03C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E7E1038"/>
    <w:multiLevelType w:val="hybridMultilevel"/>
    <w:tmpl w:val="BB48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EA73283"/>
    <w:multiLevelType w:val="multilevel"/>
    <w:tmpl w:val="07D2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F792B8C"/>
    <w:multiLevelType w:val="multilevel"/>
    <w:tmpl w:val="9784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01D3689"/>
    <w:multiLevelType w:val="multilevel"/>
    <w:tmpl w:val="C63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07679B0"/>
    <w:multiLevelType w:val="multilevel"/>
    <w:tmpl w:val="4644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0C71995"/>
    <w:multiLevelType w:val="hybridMultilevel"/>
    <w:tmpl w:val="4D5070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21020D3B"/>
    <w:multiLevelType w:val="multilevel"/>
    <w:tmpl w:val="A5C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1254A34"/>
    <w:multiLevelType w:val="multilevel"/>
    <w:tmpl w:val="D298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214B7342"/>
    <w:multiLevelType w:val="hybridMultilevel"/>
    <w:tmpl w:val="1BBA3124"/>
    <w:lvl w:ilvl="0" w:tplc="A79489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173646F"/>
    <w:multiLevelType w:val="hybridMultilevel"/>
    <w:tmpl w:val="63088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1AD21C3"/>
    <w:multiLevelType w:val="multilevel"/>
    <w:tmpl w:val="DAE41ED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17" w15:restartNumberingAfterBreak="0">
    <w:nsid w:val="21E86B3A"/>
    <w:multiLevelType w:val="multilevel"/>
    <w:tmpl w:val="B43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1FB5A98"/>
    <w:multiLevelType w:val="multilevel"/>
    <w:tmpl w:val="89A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21948B4"/>
    <w:multiLevelType w:val="hybridMultilevel"/>
    <w:tmpl w:val="600AD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226560B"/>
    <w:multiLevelType w:val="multilevel"/>
    <w:tmpl w:val="7352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23A55B7"/>
    <w:multiLevelType w:val="hybridMultilevel"/>
    <w:tmpl w:val="A874E08E"/>
    <w:lvl w:ilvl="0" w:tplc="A1C23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2705B27"/>
    <w:multiLevelType w:val="multilevel"/>
    <w:tmpl w:val="425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27F107E"/>
    <w:multiLevelType w:val="multilevel"/>
    <w:tmpl w:val="C11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28E4A7C"/>
    <w:multiLevelType w:val="multilevel"/>
    <w:tmpl w:val="5AF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3580CDE"/>
    <w:multiLevelType w:val="multilevel"/>
    <w:tmpl w:val="7F1A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3774366"/>
    <w:multiLevelType w:val="multilevel"/>
    <w:tmpl w:val="B57863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7" w15:restartNumberingAfterBreak="0">
    <w:nsid w:val="23936832"/>
    <w:multiLevelType w:val="multilevel"/>
    <w:tmpl w:val="9B0C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480700D"/>
    <w:multiLevelType w:val="multilevel"/>
    <w:tmpl w:val="F8F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52117E7"/>
    <w:multiLevelType w:val="multilevel"/>
    <w:tmpl w:val="6B9C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53D4CE3"/>
    <w:multiLevelType w:val="multilevel"/>
    <w:tmpl w:val="C6D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5915809"/>
    <w:multiLevelType w:val="multilevel"/>
    <w:tmpl w:val="1F8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5B3088F"/>
    <w:multiLevelType w:val="multilevel"/>
    <w:tmpl w:val="F744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5B37214"/>
    <w:multiLevelType w:val="hybridMultilevel"/>
    <w:tmpl w:val="0592F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5DE66F2"/>
    <w:multiLevelType w:val="multilevel"/>
    <w:tmpl w:val="994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6374436"/>
    <w:multiLevelType w:val="multilevel"/>
    <w:tmpl w:val="0832ADD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 w15:restartNumberingAfterBreak="0">
    <w:nsid w:val="268C06E4"/>
    <w:multiLevelType w:val="multilevel"/>
    <w:tmpl w:val="6AA0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6BF2BB2"/>
    <w:multiLevelType w:val="multilevel"/>
    <w:tmpl w:val="03C6FD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8" w15:restartNumberingAfterBreak="0">
    <w:nsid w:val="273A034E"/>
    <w:multiLevelType w:val="hybridMultilevel"/>
    <w:tmpl w:val="BCEC2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7B804BA"/>
    <w:multiLevelType w:val="multilevel"/>
    <w:tmpl w:val="E83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7CB3F6C"/>
    <w:multiLevelType w:val="multilevel"/>
    <w:tmpl w:val="A19C56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1" w15:restartNumberingAfterBreak="0">
    <w:nsid w:val="27ED5A86"/>
    <w:multiLevelType w:val="multilevel"/>
    <w:tmpl w:val="356C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7F77B32"/>
    <w:multiLevelType w:val="multilevel"/>
    <w:tmpl w:val="054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8213E98"/>
    <w:multiLevelType w:val="multilevel"/>
    <w:tmpl w:val="0014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82268E6"/>
    <w:multiLevelType w:val="multilevel"/>
    <w:tmpl w:val="FDDC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8C11C4B"/>
    <w:multiLevelType w:val="multilevel"/>
    <w:tmpl w:val="2E1C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8D94C83"/>
    <w:multiLevelType w:val="multilevel"/>
    <w:tmpl w:val="149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915827"/>
    <w:multiLevelType w:val="multilevel"/>
    <w:tmpl w:val="10E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A19387D"/>
    <w:multiLevelType w:val="hybridMultilevel"/>
    <w:tmpl w:val="96DCF8E4"/>
    <w:lvl w:ilvl="0" w:tplc="F23A4954">
      <w:start w:val="1"/>
      <w:numFmt w:val="lowerLetter"/>
      <w:lvlText w:val="%1."/>
      <w:lvlJc w:val="left"/>
      <w:pPr>
        <w:ind w:left="720" w:hanging="360"/>
      </w:pPr>
      <w:rPr>
        <w:rFonts w:ascii="Lora" w:hAnsi="Lora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A960921"/>
    <w:multiLevelType w:val="hybridMultilevel"/>
    <w:tmpl w:val="715EB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AA70AC7"/>
    <w:multiLevelType w:val="multilevel"/>
    <w:tmpl w:val="52DE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AAB25A5"/>
    <w:multiLevelType w:val="multilevel"/>
    <w:tmpl w:val="CED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AEF5CE9"/>
    <w:multiLevelType w:val="multilevel"/>
    <w:tmpl w:val="331A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BB85E9B"/>
    <w:multiLevelType w:val="multilevel"/>
    <w:tmpl w:val="71CA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C5C7AAB"/>
    <w:multiLevelType w:val="multilevel"/>
    <w:tmpl w:val="AC7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C9C2354"/>
    <w:multiLevelType w:val="multilevel"/>
    <w:tmpl w:val="E9C2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CDF1E86"/>
    <w:multiLevelType w:val="hybridMultilevel"/>
    <w:tmpl w:val="608E9C5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7" w15:restartNumberingAfterBreak="0">
    <w:nsid w:val="2E105785"/>
    <w:multiLevelType w:val="hybridMultilevel"/>
    <w:tmpl w:val="922882EE"/>
    <w:lvl w:ilvl="0" w:tplc="939C6F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EE96D87"/>
    <w:multiLevelType w:val="multilevel"/>
    <w:tmpl w:val="5DC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F201120"/>
    <w:multiLevelType w:val="multilevel"/>
    <w:tmpl w:val="3C5C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F7F5C7E"/>
    <w:multiLevelType w:val="multilevel"/>
    <w:tmpl w:val="0FFA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F824B98"/>
    <w:multiLevelType w:val="hybridMultilevel"/>
    <w:tmpl w:val="A2DC776C"/>
    <w:lvl w:ilvl="0" w:tplc="CCBC0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30322371"/>
    <w:multiLevelType w:val="hybridMultilevel"/>
    <w:tmpl w:val="B810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05D0A59"/>
    <w:multiLevelType w:val="multilevel"/>
    <w:tmpl w:val="C77091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4" w15:restartNumberingAfterBreak="0">
    <w:nsid w:val="3069712F"/>
    <w:multiLevelType w:val="multilevel"/>
    <w:tmpl w:val="EA02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0CA664E"/>
    <w:multiLevelType w:val="hybridMultilevel"/>
    <w:tmpl w:val="A6047A72"/>
    <w:lvl w:ilvl="0" w:tplc="F51E4A46">
      <w:start w:val="3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0EF6F0B"/>
    <w:multiLevelType w:val="hybridMultilevel"/>
    <w:tmpl w:val="76087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0F72980"/>
    <w:multiLevelType w:val="hybridMultilevel"/>
    <w:tmpl w:val="E8581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17516BF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17F122D"/>
    <w:multiLevelType w:val="multilevel"/>
    <w:tmpl w:val="033A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1C931CD"/>
    <w:multiLevelType w:val="multilevel"/>
    <w:tmpl w:val="92DC8D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31E84505"/>
    <w:multiLevelType w:val="multilevel"/>
    <w:tmpl w:val="C178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32187549"/>
    <w:multiLevelType w:val="multilevel"/>
    <w:tmpl w:val="733E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22918F9"/>
    <w:multiLevelType w:val="multilevel"/>
    <w:tmpl w:val="6E6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2B039B7"/>
    <w:multiLevelType w:val="multilevel"/>
    <w:tmpl w:val="CA3E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2C16283"/>
    <w:multiLevelType w:val="multilevel"/>
    <w:tmpl w:val="04A6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2E82F81"/>
    <w:multiLevelType w:val="hybridMultilevel"/>
    <w:tmpl w:val="2A962AF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7" w15:restartNumberingAfterBreak="0">
    <w:nsid w:val="33755B06"/>
    <w:multiLevelType w:val="multilevel"/>
    <w:tmpl w:val="7690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3755EF1"/>
    <w:multiLevelType w:val="multilevel"/>
    <w:tmpl w:val="277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823FC7"/>
    <w:multiLevelType w:val="multilevel"/>
    <w:tmpl w:val="D72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88306E"/>
    <w:multiLevelType w:val="multilevel"/>
    <w:tmpl w:val="4A00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922935"/>
    <w:multiLevelType w:val="hybridMultilevel"/>
    <w:tmpl w:val="044C2D5E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2" w15:restartNumberingAfterBreak="0">
    <w:nsid w:val="33AC0ACB"/>
    <w:multiLevelType w:val="multilevel"/>
    <w:tmpl w:val="8AAA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BA21C5"/>
    <w:multiLevelType w:val="multilevel"/>
    <w:tmpl w:val="83ACBD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4" w15:restartNumberingAfterBreak="0">
    <w:nsid w:val="33BA30C6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5" w15:restartNumberingAfterBreak="0">
    <w:nsid w:val="33DC3A31"/>
    <w:multiLevelType w:val="multilevel"/>
    <w:tmpl w:val="6CEA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5B4095"/>
    <w:multiLevelType w:val="multilevel"/>
    <w:tmpl w:val="F0EC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4A37D13"/>
    <w:multiLevelType w:val="multilevel"/>
    <w:tmpl w:val="0BA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5536D97"/>
    <w:multiLevelType w:val="multilevel"/>
    <w:tmpl w:val="A3FC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5733D82"/>
    <w:multiLevelType w:val="multilevel"/>
    <w:tmpl w:val="EDA2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35814C61"/>
    <w:multiLevelType w:val="multilevel"/>
    <w:tmpl w:val="F28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5BE6FDB"/>
    <w:multiLevelType w:val="multilevel"/>
    <w:tmpl w:val="D5B4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6286136"/>
    <w:multiLevelType w:val="multilevel"/>
    <w:tmpl w:val="2F7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649481C"/>
    <w:multiLevelType w:val="multilevel"/>
    <w:tmpl w:val="BE9840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4" w15:restartNumberingAfterBreak="0">
    <w:nsid w:val="3709080C"/>
    <w:multiLevelType w:val="hybridMultilevel"/>
    <w:tmpl w:val="CEC4D38C"/>
    <w:lvl w:ilvl="0" w:tplc="83D06C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7404B22"/>
    <w:multiLevelType w:val="multilevel"/>
    <w:tmpl w:val="393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7C12429"/>
    <w:multiLevelType w:val="multilevel"/>
    <w:tmpl w:val="C6EA87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7" w15:restartNumberingAfterBreak="0">
    <w:nsid w:val="37D34AB4"/>
    <w:multiLevelType w:val="multilevel"/>
    <w:tmpl w:val="37BC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7D82A46"/>
    <w:multiLevelType w:val="multilevel"/>
    <w:tmpl w:val="06B4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8597EF2"/>
    <w:multiLevelType w:val="multilevel"/>
    <w:tmpl w:val="CF0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86C4452"/>
    <w:multiLevelType w:val="multilevel"/>
    <w:tmpl w:val="182E1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1" w15:restartNumberingAfterBreak="0">
    <w:nsid w:val="38C2337B"/>
    <w:multiLevelType w:val="multilevel"/>
    <w:tmpl w:val="866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8C355E4"/>
    <w:multiLevelType w:val="multilevel"/>
    <w:tmpl w:val="7702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38C4057C"/>
    <w:multiLevelType w:val="multilevel"/>
    <w:tmpl w:val="2FB0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9443285"/>
    <w:multiLevelType w:val="multilevel"/>
    <w:tmpl w:val="88C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95E0EEE"/>
    <w:multiLevelType w:val="multilevel"/>
    <w:tmpl w:val="03B0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96768A6"/>
    <w:multiLevelType w:val="multilevel"/>
    <w:tmpl w:val="070C999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7" w15:restartNumberingAfterBreak="0">
    <w:nsid w:val="398D16D0"/>
    <w:multiLevelType w:val="hybridMultilevel"/>
    <w:tmpl w:val="AB961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9FB061F"/>
    <w:multiLevelType w:val="multilevel"/>
    <w:tmpl w:val="CCFA21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9" w15:restartNumberingAfterBreak="0">
    <w:nsid w:val="3A1D1F6A"/>
    <w:multiLevelType w:val="multilevel"/>
    <w:tmpl w:val="A228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A2B3D8D"/>
    <w:multiLevelType w:val="multilevel"/>
    <w:tmpl w:val="2926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A2E2AEF"/>
    <w:multiLevelType w:val="multilevel"/>
    <w:tmpl w:val="BF56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AB913CC"/>
    <w:multiLevelType w:val="multilevel"/>
    <w:tmpl w:val="72F4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AD83A03"/>
    <w:multiLevelType w:val="hybridMultilevel"/>
    <w:tmpl w:val="7382AB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4" w15:restartNumberingAfterBreak="0">
    <w:nsid w:val="3B295147"/>
    <w:multiLevelType w:val="multilevel"/>
    <w:tmpl w:val="C82CBD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5" w15:restartNumberingAfterBreak="0">
    <w:nsid w:val="3BD04925"/>
    <w:multiLevelType w:val="multilevel"/>
    <w:tmpl w:val="9238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BDE6624"/>
    <w:multiLevelType w:val="multilevel"/>
    <w:tmpl w:val="78FA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C3C17F5"/>
    <w:multiLevelType w:val="multilevel"/>
    <w:tmpl w:val="8606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CDF7049"/>
    <w:multiLevelType w:val="hybridMultilevel"/>
    <w:tmpl w:val="FB8A7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3D2B6C04"/>
    <w:multiLevelType w:val="multilevel"/>
    <w:tmpl w:val="0422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D8256AB"/>
    <w:multiLevelType w:val="multilevel"/>
    <w:tmpl w:val="2E4C63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1" w15:restartNumberingAfterBreak="0">
    <w:nsid w:val="3DF11332"/>
    <w:multiLevelType w:val="multilevel"/>
    <w:tmpl w:val="25B2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E004524"/>
    <w:multiLevelType w:val="multilevel"/>
    <w:tmpl w:val="6D2C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E0E727B"/>
    <w:multiLevelType w:val="multilevel"/>
    <w:tmpl w:val="5C6C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EF50BAD"/>
    <w:multiLevelType w:val="multilevel"/>
    <w:tmpl w:val="3FC2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F30538B"/>
    <w:multiLevelType w:val="multilevel"/>
    <w:tmpl w:val="77A2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FD62E4E"/>
    <w:multiLevelType w:val="multilevel"/>
    <w:tmpl w:val="608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FF71A56"/>
    <w:multiLevelType w:val="hybridMultilevel"/>
    <w:tmpl w:val="5ACA4B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401642DC"/>
    <w:multiLevelType w:val="multilevel"/>
    <w:tmpl w:val="6204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0204E58"/>
    <w:multiLevelType w:val="hybridMultilevel"/>
    <w:tmpl w:val="98FC9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7B7BC0"/>
    <w:multiLevelType w:val="multilevel"/>
    <w:tmpl w:val="7AA2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0B761C0"/>
    <w:multiLevelType w:val="multilevel"/>
    <w:tmpl w:val="7BBC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0FE009F"/>
    <w:multiLevelType w:val="multilevel"/>
    <w:tmpl w:val="0AC0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157730A"/>
    <w:multiLevelType w:val="multilevel"/>
    <w:tmpl w:val="21B4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1580466"/>
    <w:multiLevelType w:val="multilevel"/>
    <w:tmpl w:val="B3A42B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5" w15:restartNumberingAfterBreak="0">
    <w:nsid w:val="419F2B2A"/>
    <w:multiLevelType w:val="multilevel"/>
    <w:tmpl w:val="7C6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437F220E"/>
    <w:multiLevelType w:val="multilevel"/>
    <w:tmpl w:val="71D0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3A60C9D"/>
    <w:multiLevelType w:val="multilevel"/>
    <w:tmpl w:val="2958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44610D81"/>
    <w:multiLevelType w:val="multilevel"/>
    <w:tmpl w:val="FEB8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4F810A1"/>
    <w:multiLevelType w:val="multilevel"/>
    <w:tmpl w:val="378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56C7D84"/>
    <w:multiLevelType w:val="multilevel"/>
    <w:tmpl w:val="19C2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5D11FF7"/>
    <w:multiLevelType w:val="multilevel"/>
    <w:tmpl w:val="F03E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5FA44F9"/>
    <w:multiLevelType w:val="hybridMultilevel"/>
    <w:tmpl w:val="9592A16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9B1AD5D4">
      <w:start w:val="1"/>
      <w:numFmt w:val="lowerLetter"/>
      <w:lvlText w:val="%2."/>
      <w:lvlJc w:val="left"/>
      <w:pPr>
        <w:ind w:left="1800" w:hanging="360"/>
      </w:pPr>
      <w:rPr>
        <w:rFonts w:ascii="Lora" w:hAnsi="Lora" w:hint="default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3" w15:restartNumberingAfterBreak="0">
    <w:nsid w:val="46852CA3"/>
    <w:multiLevelType w:val="multilevel"/>
    <w:tmpl w:val="2C12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7E85553"/>
    <w:multiLevelType w:val="hybridMultilevel"/>
    <w:tmpl w:val="46848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80942F3"/>
    <w:multiLevelType w:val="hybridMultilevel"/>
    <w:tmpl w:val="5992D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4847186D"/>
    <w:multiLevelType w:val="multilevel"/>
    <w:tmpl w:val="6C5C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87D1DA5"/>
    <w:multiLevelType w:val="multilevel"/>
    <w:tmpl w:val="EC7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87E3ED4"/>
    <w:multiLevelType w:val="multilevel"/>
    <w:tmpl w:val="1FDA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89537EC"/>
    <w:multiLevelType w:val="multilevel"/>
    <w:tmpl w:val="25DA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8B3484D"/>
    <w:multiLevelType w:val="multilevel"/>
    <w:tmpl w:val="CAC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8F05CC7"/>
    <w:multiLevelType w:val="hybridMultilevel"/>
    <w:tmpl w:val="3B6027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48F92D60"/>
    <w:multiLevelType w:val="multilevel"/>
    <w:tmpl w:val="87A2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49C55436"/>
    <w:multiLevelType w:val="multilevel"/>
    <w:tmpl w:val="B09A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9FB69BD"/>
    <w:multiLevelType w:val="multilevel"/>
    <w:tmpl w:val="8DAE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A432F93"/>
    <w:multiLevelType w:val="hybridMultilevel"/>
    <w:tmpl w:val="8CAC1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4A5D2222"/>
    <w:multiLevelType w:val="multilevel"/>
    <w:tmpl w:val="30C68C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7" w15:restartNumberingAfterBreak="0">
    <w:nsid w:val="4A78103B"/>
    <w:multiLevelType w:val="multilevel"/>
    <w:tmpl w:val="994A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ABA02A2"/>
    <w:multiLevelType w:val="multilevel"/>
    <w:tmpl w:val="4C24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B123585"/>
    <w:multiLevelType w:val="multilevel"/>
    <w:tmpl w:val="D2CC97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0" w15:restartNumberingAfterBreak="0">
    <w:nsid w:val="4B2B6411"/>
    <w:multiLevelType w:val="multilevel"/>
    <w:tmpl w:val="7E7A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4B431FA3"/>
    <w:multiLevelType w:val="multilevel"/>
    <w:tmpl w:val="ED1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C413028"/>
    <w:multiLevelType w:val="multilevel"/>
    <w:tmpl w:val="3A8E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C7D29C5"/>
    <w:multiLevelType w:val="multilevel"/>
    <w:tmpl w:val="32E6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CD435B6"/>
    <w:multiLevelType w:val="multilevel"/>
    <w:tmpl w:val="6850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D0A302A"/>
    <w:multiLevelType w:val="multilevel"/>
    <w:tmpl w:val="D184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D242CB0"/>
    <w:multiLevelType w:val="hybridMultilevel"/>
    <w:tmpl w:val="D130A528"/>
    <w:lvl w:ilvl="0" w:tplc="C08A04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822EE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4DA57F45"/>
    <w:multiLevelType w:val="multilevel"/>
    <w:tmpl w:val="7F3C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DBE29C8"/>
    <w:multiLevelType w:val="multilevel"/>
    <w:tmpl w:val="4AAAF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DFF662E"/>
    <w:multiLevelType w:val="multilevel"/>
    <w:tmpl w:val="761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E4F00AA"/>
    <w:multiLevelType w:val="multilevel"/>
    <w:tmpl w:val="6956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E6F2F5B"/>
    <w:multiLevelType w:val="multilevel"/>
    <w:tmpl w:val="F84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E9037A3"/>
    <w:multiLevelType w:val="multilevel"/>
    <w:tmpl w:val="4DF295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3" w15:restartNumberingAfterBreak="0">
    <w:nsid w:val="4F56644F"/>
    <w:multiLevelType w:val="multilevel"/>
    <w:tmpl w:val="DE44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F7C09A7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4F8D2787"/>
    <w:multiLevelType w:val="multilevel"/>
    <w:tmpl w:val="1DF0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01F71B5"/>
    <w:multiLevelType w:val="multilevel"/>
    <w:tmpl w:val="F44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0226DB9"/>
    <w:multiLevelType w:val="multilevel"/>
    <w:tmpl w:val="2462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08013C9"/>
    <w:multiLevelType w:val="multilevel"/>
    <w:tmpl w:val="C62C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50BA2743"/>
    <w:multiLevelType w:val="hybridMultilevel"/>
    <w:tmpl w:val="BCB4FE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0" w15:restartNumberingAfterBreak="0">
    <w:nsid w:val="50BA3DEA"/>
    <w:multiLevelType w:val="hybridMultilevel"/>
    <w:tmpl w:val="0854FD6A"/>
    <w:lvl w:ilvl="0" w:tplc="C9A420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51072D29"/>
    <w:multiLevelType w:val="multilevel"/>
    <w:tmpl w:val="FBF8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51BC60C3"/>
    <w:multiLevelType w:val="hybridMultilevel"/>
    <w:tmpl w:val="FEA829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3" w15:restartNumberingAfterBreak="0">
    <w:nsid w:val="51E328AA"/>
    <w:multiLevelType w:val="hybridMultilevel"/>
    <w:tmpl w:val="7EFE51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4" w15:restartNumberingAfterBreak="0">
    <w:nsid w:val="5232088E"/>
    <w:multiLevelType w:val="multilevel"/>
    <w:tmpl w:val="BD82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30A6F66"/>
    <w:multiLevelType w:val="multilevel"/>
    <w:tmpl w:val="F15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3227AA5"/>
    <w:multiLevelType w:val="hybridMultilevel"/>
    <w:tmpl w:val="DE90C656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53437E68"/>
    <w:multiLevelType w:val="multilevel"/>
    <w:tmpl w:val="6C6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3D72A05"/>
    <w:multiLevelType w:val="multilevel"/>
    <w:tmpl w:val="7D1076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9" w15:restartNumberingAfterBreak="0">
    <w:nsid w:val="54870F08"/>
    <w:multiLevelType w:val="multilevel"/>
    <w:tmpl w:val="D1E4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4952716"/>
    <w:multiLevelType w:val="multilevel"/>
    <w:tmpl w:val="4E32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4FB702E"/>
    <w:multiLevelType w:val="multilevel"/>
    <w:tmpl w:val="D21E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5031F04"/>
    <w:multiLevelType w:val="multilevel"/>
    <w:tmpl w:val="2012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5160093"/>
    <w:multiLevelType w:val="hybridMultilevel"/>
    <w:tmpl w:val="52B8E53E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5541576F"/>
    <w:multiLevelType w:val="multilevel"/>
    <w:tmpl w:val="2DB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54577DD"/>
    <w:multiLevelType w:val="multilevel"/>
    <w:tmpl w:val="F8EC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57533DF"/>
    <w:multiLevelType w:val="multilevel"/>
    <w:tmpl w:val="5548450C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297" w15:restartNumberingAfterBreak="0">
    <w:nsid w:val="56274B0F"/>
    <w:multiLevelType w:val="multilevel"/>
    <w:tmpl w:val="7A76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65B1677"/>
    <w:multiLevelType w:val="multilevel"/>
    <w:tmpl w:val="19D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6653063"/>
    <w:multiLevelType w:val="multilevel"/>
    <w:tmpl w:val="E62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70803E4"/>
    <w:multiLevelType w:val="multilevel"/>
    <w:tmpl w:val="D030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7371014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8091BC3"/>
    <w:multiLevelType w:val="multilevel"/>
    <w:tmpl w:val="5E10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8D115EF"/>
    <w:multiLevelType w:val="hybridMultilevel"/>
    <w:tmpl w:val="E5160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595F6315"/>
    <w:multiLevelType w:val="multilevel"/>
    <w:tmpl w:val="C4B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96F3FFF"/>
    <w:multiLevelType w:val="multilevel"/>
    <w:tmpl w:val="C412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9A97E91"/>
    <w:multiLevelType w:val="multilevel"/>
    <w:tmpl w:val="C03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A34379E"/>
    <w:multiLevelType w:val="multilevel"/>
    <w:tmpl w:val="ED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AC80082"/>
    <w:multiLevelType w:val="hybridMultilevel"/>
    <w:tmpl w:val="2E747CD6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40090019">
      <w:start w:val="1"/>
      <w:numFmt w:val="lowerLetter"/>
      <w:lvlText w:val="%3."/>
      <w:lvlJc w:val="left"/>
      <w:pPr>
        <w:ind w:left="2766" w:hanging="36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9" w15:restartNumberingAfterBreak="0">
    <w:nsid w:val="5AF653BB"/>
    <w:multiLevelType w:val="multilevel"/>
    <w:tmpl w:val="F25AFE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0" w15:restartNumberingAfterBreak="0">
    <w:nsid w:val="5B186303"/>
    <w:multiLevelType w:val="multilevel"/>
    <w:tmpl w:val="74E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B8131AD"/>
    <w:multiLevelType w:val="hybridMultilevel"/>
    <w:tmpl w:val="129A0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BE76699"/>
    <w:multiLevelType w:val="multilevel"/>
    <w:tmpl w:val="7C5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CFA2762"/>
    <w:multiLevelType w:val="multilevel"/>
    <w:tmpl w:val="1B0A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D1F45AF"/>
    <w:multiLevelType w:val="multilevel"/>
    <w:tmpl w:val="1AB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D3D272A"/>
    <w:multiLevelType w:val="multilevel"/>
    <w:tmpl w:val="6F22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D891B11"/>
    <w:multiLevelType w:val="multilevel"/>
    <w:tmpl w:val="0A2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E5A60C1"/>
    <w:multiLevelType w:val="hybridMultilevel"/>
    <w:tmpl w:val="1A98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E6D49CB"/>
    <w:multiLevelType w:val="multilevel"/>
    <w:tmpl w:val="47C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E867BE5"/>
    <w:multiLevelType w:val="multilevel"/>
    <w:tmpl w:val="C7046836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320" w15:restartNumberingAfterBreak="0">
    <w:nsid w:val="5E98258E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5ECA2BC3"/>
    <w:multiLevelType w:val="multilevel"/>
    <w:tmpl w:val="1C9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EF706A6"/>
    <w:multiLevelType w:val="multilevel"/>
    <w:tmpl w:val="5E2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F087069"/>
    <w:multiLevelType w:val="hybridMultilevel"/>
    <w:tmpl w:val="8C228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F0877A2"/>
    <w:multiLevelType w:val="multilevel"/>
    <w:tmpl w:val="AADC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5FCA2209"/>
    <w:multiLevelType w:val="hybridMultilevel"/>
    <w:tmpl w:val="F58CA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5FE05B90"/>
    <w:multiLevelType w:val="hybridMultilevel"/>
    <w:tmpl w:val="ED7068D2"/>
    <w:lvl w:ilvl="0" w:tplc="329630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FF80650"/>
    <w:multiLevelType w:val="multilevel"/>
    <w:tmpl w:val="B7B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013744F"/>
    <w:multiLevelType w:val="multilevel"/>
    <w:tmpl w:val="82F0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1247CD8"/>
    <w:multiLevelType w:val="multilevel"/>
    <w:tmpl w:val="6934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17347F3"/>
    <w:multiLevelType w:val="multilevel"/>
    <w:tmpl w:val="F2EE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17D4854"/>
    <w:multiLevelType w:val="multilevel"/>
    <w:tmpl w:val="2156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2053648"/>
    <w:multiLevelType w:val="multilevel"/>
    <w:tmpl w:val="2C80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2117A5F"/>
    <w:multiLevelType w:val="multilevel"/>
    <w:tmpl w:val="A47C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24C57D3"/>
    <w:multiLevelType w:val="multilevel"/>
    <w:tmpl w:val="1FDC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2826BC9"/>
    <w:multiLevelType w:val="multilevel"/>
    <w:tmpl w:val="93D6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62CC035E"/>
    <w:multiLevelType w:val="multilevel"/>
    <w:tmpl w:val="BA0E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62EB13C5"/>
    <w:multiLevelType w:val="multilevel"/>
    <w:tmpl w:val="FF0A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62EC3861"/>
    <w:multiLevelType w:val="multilevel"/>
    <w:tmpl w:val="6714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3644AF5"/>
    <w:multiLevelType w:val="multilevel"/>
    <w:tmpl w:val="E13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3AF7096"/>
    <w:multiLevelType w:val="hybridMultilevel"/>
    <w:tmpl w:val="D376D810"/>
    <w:lvl w:ilvl="0" w:tplc="EBBAEDD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1" w15:restartNumberingAfterBreak="0">
    <w:nsid w:val="63C53660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64BF526C"/>
    <w:multiLevelType w:val="multilevel"/>
    <w:tmpl w:val="9374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64E737DC"/>
    <w:multiLevelType w:val="multilevel"/>
    <w:tmpl w:val="5C68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5362130"/>
    <w:multiLevelType w:val="multilevel"/>
    <w:tmpl w:val="F0CA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5D73049"/>
    <w:multiLevelType w:val="multilevel"/>
    <w:tmpl w:val="1DDE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66A4B7C"/>
    <w:multiLevelType w:val="multilevel"/>
    <w:tmpl w:val="3492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680130C"/>
    <w:multiLevelType w:val="multilevel"/>
    <w:tmpl w:val="DA7EC3E8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48" w15:restartNumberingAfterBreak="0">
    <w:nsid w:val="66EC4260"/>
    <w:multiLevelType w:val="multilevel"/>
    <w:tmpl w:val="6400D2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9" w15:restartNumberingAfterBreak="0">
    <w:nsid w:val="67B14146"/>
    <w:multiLevelType w:val="multilevel"/>
    <w:tmpl w:val="C01C9E3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0" w15:restartNumberingAfterBreak="0">
    <w:nsid w:val="67C37375"/>
    <w:multiLevelType w:val="multilevel"/>
    <w:tmpl w:val="5E7E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8F954C5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69146E2B"/>
    <w:multiLevelType w:val="multilevel"/>
    <w:tmpl w:val="5A9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9BC1295"/>
    <w:multiLevelType w:val="multilevel"/>
    <w:tmpl w:val="FE48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9D71A63"/>
    <w:multiLevelType w:val="multilevel"/>
    <w:tmpl w:val="994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5" w15:restartNumberingAfterBreak="0">
    <w:nsid w:val="6A673785"/>
    <w:multiLevelType w:val="multilevel"/>
    <w:tmpl w:val="419695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AB44664"/>
    <w:multiLevelType w:val="multilevel"/>
    <w:tmpl w:val="5C86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AF61DA4"/>
    <w:multiLevelType w:val="multilevel"/>
    <w:tmpl w:val="B1E8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B0570F3"/>
    <w:multiLevelType w:val="hybridMultilevel"/>
    <w:tmpl w:val="B324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B1A06D8"/>
    <w:multiLevelType w:val="multilevel"/>
    <w:tmpl w:val="650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B503493"/>
    <w:multiLevelType w:val="multilevel"/>
    <w:tmpl w:val="608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B5037A5"/>
    <w:multiLevelType w:val="multilevel"/>
    <w:tmpl w:val="CAB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B5854C5"/>
    <w:multiLevelType w:val="multilevel"/>
    <w:tmpl w:val="AECA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B5B6280"/>
    <w:multiLevelType w:val="multilevel"/>
    <w:tmpl w:val="22F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B6B29CD"/>
    <w:multiLevelType w:val="multilevel"/>
    <w:tmpl w:val="CBC6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BA14589"/>
    <w:multiLevelType w:val="multilevel"/>
    <w:tmpl w:val="D1BC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C845DB1"/>
    <w:multiLevelType w:val="hybridMultilevel"/>
    <w:tmpl w:val="24E017D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7" w15:restartNumberingAfterBreak="0">
    <w:nsid w:val="6CB3704C"/>
    <w:multiLevelType w:val="multilevel"/>
    <w:tmpl w:val="E3D8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CDC7D71"/>
    <w:multiLevelType w:val="multilevel"/>
    <w:tmpl w:val="748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6D301F00"/>
    <w:multiLevelType w:val="multilevel"/>
    <w:tmpl w:val="F89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D302923"/>
    <w:multiLevelType w:val="multilevel"/>
    <w:tmpl w:val="C510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D507315"/>
    <w:multiLevelType w:val="multilevel"/>
    <w:tmpl w:val="7A404D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2" w15:restartNumberingAfterBreak="0">
    <w:nsid w:val="6E410DCE"/>
    <w:multiLevelType w:val="multilevel"/>
    <w:tmpl w:val="870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EBC7A62"/>
    <w:multiLevelType w:val="multilevel"/>
    <w:tmpl w:val="B57C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EFF0427"/>
    <w:multiLevelType w:val="multilevel"/>
    <w:tmpl w:val="0E64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6FB37DF8"/>
    <w:multiLevelType w:val="multilevel"/>
    <w:tmpl w:val="CE30C2B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76" w15:restartNumberingAfterBreak="0">
    <w:nsid w:val="6FDE5CDD"/>
    <w:multiLevelType w:val="multilevel"/>
    <w:tmpl w:val="8A8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11B7011"/>
    <w:multiLevelType w:val="hybridMultilevel"/>
    <w:tmpl w:val="DF44EAFC"/>
    <w:lvl w:ilvl="0" w:tplc="554EF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726276D0"/>
    <w:multiLevelType w:val="multilevel"/>
    <w:tmpl w:val="BCDC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72BA28C9"/>
    <w:multiLevelType w:val="multilevel"/>
    <w:tmpl w:val="AB7E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2EB6005"/>
    <w:multiLevelType w:val="multilevel"/>
    <w:tmpl w:val="F6A4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3752A22"/>
    <w:multiLevelType w:val="hybridMultilevel"/>
    <w:tmpl w:val="D8E6A6C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DD382C6E">
      <w:start w:val="1"/>
      <w:numFmt w:val="lowerLetter"/>
      <w:lvlText w:val="%2."/>
      <w:lvlJc w:val="left"/>
      <w:pPr>
        <w:ind w:left="1800" w:hanging="360"/>
      </w:pPr>
      <w:rPr>
        <w:rFonts w:ascii="Lora" w:hAnsi="Lora" w:hint="default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2" w15:restartNumberingAfterBreak="0">
    <w:nsid w:val="73961152"/>
    <w:multiLevelType w:val="multilevel"/>
    <w:tmpl w:val="312E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3CE740A"/>
    <w:multiLevelType w:val="multilevel"/>
    <w:tmpl w:val="F758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3EB4A1B"/>
    <w:multiLevelType w:val="multilevel"/>
    <w:tmpl w:val="884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43A30F5"/>
    <w:multiLevelType w:val="multilevel"/>
    <w:tmpl w:val="BEFC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747F0AE4"/>
    <w:multiLevelType w:val="multilevel"/>
    <w:tmpl w:val="0A60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74E53A75"/>
    <w:multiLevelType w:val="multilevel"/>
    <w:tmpl w:val="AA5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5412327"/>
    <w:multiLevelType w:val="multilevel"/>
    <w:tmpl w:val="944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66002D4"/>
    <w:multiLevelType w:val="multilevel"/>
    <w:tmpl w:val="7C46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6671D0D"/>
    <w:multiLevelType w:val="multilevel"/>
    <w:tmpl w:val="746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6986EAA"/>
    <w:multiLevelType w:val="multilevel"/>
    <w:tmpl w:val="5846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730435F"/>
    <w:multiLevelType w:val="hybridMultilevel"/>
    <w:tmpl w:val="BE8483B6"/>
    <w:lvl w:ilvl="0" w:tplc="0CF2F9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78577604"/>
    <w:multiLevelType w:val="hybridMultilevel"/>
    <w:tmpl w:val="EE7C9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786336AF"/>
    <w:multiLevelType w:val="hybridMultilevel"/>
    <w:tmpl w:val="13A85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787628ED"/>
    <w:multiLevelType w:val="multilevel"/>
    <w:tmpl w:val="AAA4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9477ACD"/>
    <w:multiLevelType w:val="multilevel"/>
    <w:tmpl w:val="A472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79964CC6"/>
    <w:multiLevelType w:val="multilevel"/>
    <w:tmpl w:val="35E0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9B02296"/>
    <w:multiLevelType w:val="multilevel"/>
    <w:tmpl w:val="402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9B31BED"/>
    <w:multiLevelType w:val="multilevel"/>
    <w:tmpl w:val="04B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9C83B0A"/>
    <w:multiLevelType w:val="multilevel"/>
    <w:tmpl w:val="47A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79D41D80"/>
    <w:multiLevelType w:val="multilevel"/>
    <w:tmpl w:val="38FC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79F050A5"/>
    <w:multiLevelType w:val="multilevel"/>
    <w:tmpl w:val="E2C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3" w15:restartNumberingAfterBreak="0">
    <w:nsid w:val="7A027849"/>
    <w:multiLevelType w:val="multilevel"/>
    <w:tmpl w:val="C0C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A142024"/>
    <w:multiLevelType w:val="multilevel"/>
    <w:tmpl w:val="9C24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A4203CC"/>
    <w:multiLevelType w:val="hybridMultilevel"/>
    <w:tmpl w:val="A93021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6" w15:restartNumberingAfterBreak="0">
    <w:nsid w:val="7B2876C9"/>
    <w:multiLevelType w:val="multilevel"/>
    <w:tmpl w:val="8BE2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7B2932CD"/>
    <w:multiLevelType w:val="multilevel"/>
    <w:tmpl w:val="2F58B63C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8" w:hanging="360"/>
      </w:pPr>
      <w:rPr>
        <w:rFonts w:ascii="Wingdings" w:hAnsi="Wingdings" w:cs="Wingdings" w:hint="default"/>
      </w:rPr>
    </w:lvl>
  </w:abstractNum>
  <w:abstractNum w:abstractNumId="408" w15:restartNumberingAfterBreak="0">
    <w:nsid w:val="7BAC55FE"/>
    <w:multiLevelType w:val="multilevel"/>
    <w:tmpl w:val="87D2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7BDC762D"/>
    <w:multiLevelType w:val="multilevel"/>
    <w:tmpl w:val="F89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C231476"/>
    <w:multiLevelType w:val="multilevel"/>
    <w:tmpl w:val="669C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C324FD8"/>
    <w:multiLevelType w:val="multilevel"/>
    <w:tmpl w:val="D92C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7C8125FF"/>
    <w:multiLevelType w:val="multilevel"/>
    <w:tmpl w:val="C64AA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7C86700B"/>
    <w:multiLevelType w:val="multilevel"/>
    <w:tmpl w:val="35DE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7CA75C15"/>
    <w:multiLevelType w:val="multilevel"/>
    <w:tmpl w:val="D0721C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5" w15:restartNumberingAfterBreak="0">
    <w:nsid w:val="7D267428"/>
    <w:multiLevelType w:val="multilevel"/>
    <w:tmpl w:val="9B50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6" w15:restartNumberingAfterBreak="0">
    <w:nsid w:val="7D2A7D30"/>
    <w:multiLevelType w:val="multilevel"/>
    <w:tmpl w:val="F858FA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17" w15:restartNumberingAfterBreak="0">
    <w:nsid w:val="7D7B1AE3"/>
    <w:multiLevelType w:val="multilevel"/>
    <w:tmpl w:val="67DA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D933FFE"/>
    <w:multiLevelType w:val="hybridMultilevel"/>
    <w:tmpl w:val="743A31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9" w15:restartNumberingAfterBreak="0">
    <w:nsid w:val="7DAD2B24"/>
    <w:multiLevelType w:val="multilevel"/>
    <w:tmpl w:val="6540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7DD947EF"/>
    <w:multiLevelType w:val="hybridMultilevel"/>
    <w:tmpl w:val="2632BC6E"/>
    <w:lvl w:ilvl="0" w:tplc="5412945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7E14285F"/>
    <w:multiLevelType w:val="multilevel"/>
    <w:tmpl w:val="076C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E1B1DB3"/>
    <w:multiLevelType w:val="multilevel"/>
    <w:tmpl w:val="4B4ADA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23" w15:restartNumberingAfterBreak="0">
    <w:nsid w:val="7EB41A44"/>
    <w:multiLevelType w:val="multilevel"/>
    <w:tmpl w:val="C2D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7EDA3694"/>
    <w:multiLevelType w:val="multilevel"/>
    <w:tmpl w:val="95B4994E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</w:lvl>
  </w:abstractNum>
  <w:abstractNum w:abstractNumId="425" w15:restartNumberingAfterBreak="0">
    <w:nsid w:val="7EF974A6"/>
    <w:multiLevelType w:val="multilevel"/>
    <w:tmpl w:val="A296FA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39668206">
    <w:abstractNumId w:val="296"/>
  </w:num>
  <w:num w:numId="2" w16cid:durableId="87702836">
    <w:abstractNumId w:val="137"/>
  </w:num>
  <w:num w:numId="3" w16cid:durableId="1226603225">
    <w:abstractNumId w:val="8"/>
  </w:num>
  <w:num w:numId="4" w16cid:durableId="1867669196">
    <w:abstractNumId w:val="256"/>
  </w:num>
  <w:num w:numId="5" w16cid:durableId="1092819297">
    <w:abstractNumId w:val="214"/>
  </w:num>
  <w:num w:numId="6" w16cid:durableId="2018726718">
    <w:abstractNumId w:val="48"/>
  </w:num>
  <w:num w:numId="7" w16cid:durableId="1591424676">
    <w:abstractNumId w:val="425"/>
  </w:num>
  <w:num w:numId="8" w16cid:durableId="1752697084">
    <w:abstractNumId w:val="348"/>
  </w:num>
  <w:num w:numId="9" w16cid:durableId="1372727644">
    <w:abstractNumId w:val="72"/>
  </w:num>
  <w:num w:numId="10" w16cid:durableId="1493834099">
    <w:abstractNumId w:val="272"/>
  </w:num>
  <w:num w:numId="11" w16cid:durableId="841118932">
    <w:abstractNumId w:val="81"/>
  </w:num>
  <w:num w:numId="12" w16cid:durableId="1995916368">
    <w:abstractNumId w:val="371"/>
  </w:num>
  <w:num w:numId="13" w16cid:durableId="2104959754">
    <w:abstractNumId w:val="414"/>
  </w:num>
  <w:num w:numId="14" w16cid:durableId="1175455110">
    <w:abstractNumId w:val="422"/>
  </w:num>
  <w:num w:numId="15" w16cid:durableId="1976520641">
    <w:abstractNumId w:val="4"/>
  </w:num>
  <w:num w:numId="16" w16cid:durableId="769082119">
    <w:abstractNumId w:val="39"/>
  </w:num>
  <w:num w:numId="17" w16cid:durableId="880626894">
    <w:abstractNumId w:val="309"/>
  </w:num>
  <w:num w:numId="18" w16cid:durableId="1708261632">
    <w:abstractNumId w:val="424"/>
  </w:num>
  <w:num w:numId="19" w16cid:durableId="1321079994">
    <w:abstractNumId w:val="2"/>
  </w:num>
  <w:num w:numId="20" w16cid:durableId="944768389">
    <w:abstractNumId w:val="183"/>
  </w:num>
  <w:num w:numId="21" w16cid:durableId="1991404612">
    <w:abstractNumId w:val="416"/>
  </w:num>
  <w:num w:numId="22" w16cid:durableId="1221551695">
    <w:abstractNumId w:val="288"/>
  </w:num>
  <w:num w:numId="23" w16cid:durableId="291792691">
    <w:abstractNumId w:val="259"/>
  </w:num>
  <w:num w:numId="24" w16cid:durableId="1504275052">
    <w:abstractNumId w:val="126"/>
  </w:num>
  <w:num w:numId="25" w16cid:durableId="488861266">
    <w:abstractNumId w:val="196"/>
  </w:num>
  <w:num w:numId="26" w16cid:durableId="1540169038">
    <w:abstractNumId w:val="234"/>
  </w:num>
  <w:num w:numId="27" w16cid:durableId="1800340868">
    <w:abstractNumId w:val="375"/>
  </w:num>
  <w:num w:numId="28" w16cid:durableId="471798512">
    <w:abstractNumId w:val="36"/>
  </w:num>
  <w:num w:numId="29" w16cid:durableId="618221651">
    <w:abstractNumId w:val="55"/>
  </w:num>
  <w:num w:numId="30" w16cid:durableId="302973477">
    <w:abstractNumId w:val="347"/>
  </w:num>
  <w:num w:numId="31" w16cid:durableId="1293946405">
    <w:abstractNumId w:val="116"/>
  </w:num>
  <w:num w:numId="32" w16cid:durableId="839077897">
    <w:abstractNumId w:val="140"/>
  </w:num>
  <w:num w:numId="33" w16cid:durableId="71587572">
    <w:abstractNumId w:val="220"/>
  </w:num>
  <w:num w:numId="34" w16cid:durableId="1990865102">
    <w:abstractNumId w:val="319"/>
  </w:num>
  <w:num w:numId="35" w16cid:durableId="19287796">
    <w:abstractNumId w:val="407"/>
  </w:num>
  <w:num w:numId="36" w16cid:durableId="1129324417">
    <w:abstractNumId w:val="65"/>
  </w:num>
  <w:num w:numId="37" w16cid:durableId="733544876">
    <w:abstractNumId w:val="279"/>
  </w:num>
  <w:num w:numId="38" w16cid:durableId="201676351">
    <w:abstractNumId w:val="13"/>
  </w:num>
  <w:num w:numId="39" w16cid:durableId="233662799">
    <w:abstractNumId w:val="262"/>
  </w:num>
  <w:num w:numId="40" w16cid:durableId="1893881754">
    <w:abstractNumId w:val="248"/>
  </w:num>
  <w:num w:numId="41" w16cid:durableId="1516191386">
    <w:abstractNumId w:val="322"/>
  </w:num>
  <w:num w:numId="42" w16cid:durableId="536820304">
    <w:abstractNumId w:val="323"/>
  </w:num>
  <w:num w:numId="43" w16cid:durableId="90516073">
    <w:abstractNumId w:val="204"/>
  </w:num>
  <w:num w:numId="44" w16cid:durableId="851066323">
    <w:abstractNumId w:val="290"/>
  </w:num>
  <w:num w:numId="45" w16cid:durableId="1108158838">
    <w:abstractNumId w:val="351"/>
  </w:num>
  <w:num w:numId="46" w16cid:durableId="962619136">
    <w:abstractNumId w:val="6"/>
  </w:num>
  <w:num w:numId="47" w16cid:durableId="828787579">
    <w:abstractNumId w:val="52"/>
  </w:num>
  <w:num w:numId="48" w16cid:durableId="550074444">
    <w:abstractNumId w:val="403"/>
  </w:num>
  <w:num w:numId="49" w16cid:durableId="1548833736">
    <w:abstractNumId w:val="276"/>
  </w:num>
  <w:num w:numId="50" w16cid:durableId="1378746714">
    <w:abstractNumId w:val="228"/>
  </w:num>
  <w:num w:numId="51" w16cid:durableId="857623005">
    <w:abstractNumId w:val="103"/>
  </w:num>
  <w:num w:numId="52" w16cid:durableId="694116960">
    <w:abstractNumId w:val="300"/>
  </w:num>
  <w:num w:numId="53" w16cid:durableId="984161467">
    <w:abstractNumId w:val="320"/>
  </w:num>
  <w:num w:numId="54" w16cid:durableId="1181966134">
    <w:abstractNumId w:val="301"/>
  </w:num>
  <w:num w:numId="55" w16cid:durableId="107697230">
    <w:abstractNumId w:val="415"/>
  </w:num>
  <w:num w:numId="56" w16cid:durableId="1034309009">
    <w:abstractNumId w:val="354"/>
  </w:num>
  <w:num w:numId="57" w16cid:durableId="825900906">
    <w:abstractNumId w:val="134"/>
  </w:num>
  <w:num w:numId="58" w16cid:durableId="289746655">
    <w:abstractNumId w:val="358"/>
  </w:num>
  <w:num w:numId="59" w16cid:durableId="266472573">
    <w:abstractNumId w:val="395"/>
  </w:num>
  <w:num w:numId="60" w16cid:durableId="754281885">
    <w:abstractNumId w:val="397"/>
  </w:num>
  <w:num w:numId="61" w16cid:durableId="1749035513">
    <w:abstractNumId w:val="314"/>
  </w:num>
  <w:num w:numId="62" w16cid:durableId="1308784925">
    <w:abstractNumId w:val="83"/>
  </w:num>
  <w:num w:numId="63" w16cid:durableId="732386976">
    <w:abstractNumId w:val="12"/>
  </w:num>
  <w:num w:numId="64" w16cid:durableId="162823582">
    <w:abstractNumId w:val="42"/>
  </w:num>
  <w:num w:numId="65" w16cid:durableId="595558238">
    <w:abstractNumId w:val="378"/>
  </w:num>
  <w:num w:numId="66" w16cid:durableId="797647915">
    <w:abstractNumId w:val="174"/>
  </w:num>
  <w:num w:numId="67" w16cid:durableId="404767805">
    <w:abstractNumId w:val="400"/>
  </w:num>
  <w:num w:numId="68" w16cid:durableId="37171963">
    <w:abstractNumId w:val="364"/>
  </w:num>
  <w:num w:numId="69" w16cid:durableId="188419084">
    <w:abstractNumId w:val="341"/>
  </w:num>
  <w:num w:numId="70" w16cid:durableId="1342930310">
    <w:abstractNumId w:val="332"/>
  </w:num>
  <w:num w:numId="71" w16cid:durableId="533269462">
    <w:abstractNumId w:val="294"/>
  </w:num>
  <w:num w:numId="72" w16cid:durableId="1249316511">
    <w:abstractNumId w:val="264"/>
  </w:num>
  <w:num w:numId="73" w16cid:durableId="1000697988">
    <w:abstractNumId w:val="7"/>
  </w:num>
  <w:num w:numId="74" w16cid:durableId="1592157470">
    <w:abstractNumId w:val="24"/>
  </w:num>
  <w:num w:numId="75" w16cid:durableId="1642228309">
    <w:abstractNumId w:val="385"/>
  </w:num>
  <w:num w:numId="76" w16cid:durableId="428545327">
    <w:abstractNumId w:val="122"/>
  </w:num>
  <w:num w:numId="77" w16cid:durableId="567881685">
    <w:abstractNumId w:val="118"/>
  </w:num>
  <w:num w:numId="78" w16cid:durableId="1097209308">
    <w:abstractNumId w:val="353"/>
  </w:num>
  <w:num w:numId="79" w16cid:durableId="562566100">
    <w:abstractNumId w:val="128"/>
  </w:num>
  <w:num w:numId="80" w16cid:durableId="1247377788">
    <w:abstractNumId w:val="177"/>
  </w:num>
  <w:num w:numId="81" w16cid:durableId="1961253683">
    <w:abstractNumId w:val="131"/>
  </w:num>
  <w:num w:numId="82" w16cid:durableId="875043942">
    <w:abstractNumId w:val="369"/>
  </w:num>
  <w:num w:numId="83" w16cid:durableId="995642615">
    <w:abstractNumId w:val="342"/>
  </w:num>
  <w:num w:numId="84" w16cid:durableId="198934249">
    <w:abstractNumId w:val="37"/>
  </w:num>
  <w:num w:numId="85" w16cid:durableId="174198433">
    <w:abstractNumId w:val="405"/>
  </w:num>
  <w:num w:numId="86" w16cid:durableId="1811436055">
    <w:abstractNumId w:val="0"/>
  </w:num>
  <w:num w:numId="87" w16cid:durableId="1345286065">
    <w:abstractNumId w:val="168"/>
  </w:num>
  <w:num w:numId="88" w16cid:durableId="711734455">
    <w:abstractNumId w:val="98"/>
  </w:num>
  <w:num w:numId="89" w16cid:durableId="691298078">
    <w:abstractNumId w:val="178"/>
  </w:num>
  <w:num w:numId="90" w16cid:durableId="346634946">
    <w:abstractNumId w:val="273"/>
  </w:num>
  <w:num w:numId="91" w16cid:durableId="238712167">
    <w:abstractNumId w:val="285"/>
  </w:num>
  <w:num w:numId="92" w16cid:durableId="90250286">
    <w:abstractNumId w:val="180"/>
  </w:num>
  <w:num w:numId="93" w16cid:durableId="1399205998">
    <w:abstractNumId w:val="298"/>
  </w:num>
  <w:num w:numId="94" w16cid:durableId="623854175">
    <w:abstractNumId w:val="21"/>
  </w:num>
  <w:num w:numId="95" w16cid:durableId="280890302">
    <w:abstractNumId w:val="193"/>
  </w:num>
  <w:num w:numId="96" w16cid:durableId="935139654">
    <w:abstractNumId w:val="282"/>
  </w:num>
  <w:num w:numId="97" w16cid:durableId="825172094">
    <w:abstractNumId w:val="101"/>
  </w:num>
  <w:num w:numId="98" w16cid:durableId="1387800850">
    <w:abstractNumId w:val="206"/>
  </w:num>
  <w:num w:numId="99" w16cid:durableId="1711033499">
    <w:abstractNumId w:val="304"/>
  </w:num>
  <w:num w:numId="100" w16cid:durableId="807867871">
    <w:abstractNumId w:val="92"/>
  </w:num>
  <w:num w:numId="101" w16cid:durableId="488862818">
    <w:abstractNumId w:val="171"/>
  </w:num>
  <w:num w:numId="102" w16cid:durableId="1470246686">
    <w:abstractNumId w:val="278"/>
  </w:num>
  <w:num w:numId="103" w16cid:durableId="1209489424">
    <w:abstractNumId w:val="257"/>
  </w:num>
  <w:num w:numId="104" w16cid:durableId="516964344">
    <w:abstractNumId w:val="18"/>
  </w:num>
  <w:num w:numId="105" w16cid:durableId="1996060484">
    <w:abstractNumId w:val="74"/>
  </w:num>
  <w:num w:numId="106" w16cid:durableId="457988413">
    <w:abstractNumId w:val="152"/>
  </w:num>
  <w:num w:numId="107" w16cid:durableId="304313980">
    <w:abstractNumId w:val="345"/>
  </w:num>
  <w:num w:numId="108" w16cid:durableId="67075911">
    <w:abstractNumId w:val="254"/>
  </w:num>
  <w:num w:numId="109" w16cid:durableId="1207568328">
    <w:abstractNumId w:val="155"/>
  </w:num>
  <w:num w:numId="110" w16cid:durableId="1824733860">
    <w:abstractNumId w:val="169"/>
  </w:num>
  <w:num w:numId="111" w16cid:durableId="1229070311">
    <w:abstractNumId w:val="398"/>
  </w:num>
  <w:num w:numId="112" w16cid:durableId="1309280535">
    <w:abstractNumId w:val="315"/>
  </w:num>
  <w:num w:numId="113" w16cid:durableId="1469710358">
    <w:abstractNumId w:val="423"/>
  </w:num>
  <w:num w:numId="114" w16cid:durableId="1567300178">
    <w:abstractNumId w:val="11"/>
  </w:num>
  <w:num w:numId="115" w16cid:durableId="44061788">
    <w:abstractNumId w:val="198"/>
  </w:num>
  <w:num w:numId="116" w16cid:durableId="682366904">
    <w:abstractNumId w:val="119"/>
  </w:num>
  <w:num w:numId="117" w16cid:durableId="464394147">
    <w:abstractNumId w:val="377"/>
  </w:num>
  <w:num w:numId="118" w16cid:durableId="1111124671">
    <w:abstractNumId w:val="402"/>
  </w:num>
  <w:num w:numId="119" w16cid:durableId="1674457522">
    <w:abstractNumId w:val="184"/>
  </w:num>
  <w:num w:numId="120" w16cid:durableId="1345399900">
    <w:abstractNumId w:val="199"/>
  </w:num>
  <w:num w:numId="121" w16cid:durableId="805703445">
    <w:abstractNumId w:val="100"/>
  </w:num>
  <w:num w:numId="122" w16cid:durableId="1935284812">
    <w:abstractNumId w:val="27"/>
  </w:num>
  <w:num w:numId="123" w16cid:durableId="80182190">
    <w:abstractNumId w:val="274"/>
  </w:num>
  <w:num w:numId="124" w16cid:durableId="1024941641">
    <w:abstractNumId w:val="120"/>
  </w:num>
  <w:num w:numId="125" w16cid:durableId="323901516">
    <w:abstractNumId w:val="19"/>
  </w:num>
  <w:num w:numId="126" w16cid:durableId="1356539344">
    <w:abstractNumId w:val="201"/>
  </w:num>
  <w:num w:numId="127" w16cid:durableId="289358581">
    <w:abstractNumId w:val="187"/>
  </w:num>
  <w:num w:numId="128" w16cid:durableId="870609663">
    <w:abstractNumId w:val="123"/>
  </w:num>
  <w:num w:numId="129" w16cid:durableId="1504930694">
    <w:abstractNumId w:val="73"/>
  </w:num>
  <w:num w:numId="130" w16cid:durableId="1209104812">
    <w:abstractNumId w:val="175"/>
  </w:num>
  <w:num w:numId="131" w16cid:durableId="744109684">
    <w:abstractNumId w:val="173"/>
  </w:num>
  <w:num w:numId="132" w16cid:durableId="2133860795">
    <w:abstractNumId w:val="99"/>
  </w:num>
  <w:num w:numId="133" w16cid:durableId="329216207">
    <w:abstractNumId w:val="383"/>
  </w:num>
  <w:num w:numId="134" w16cid:durableId="914587260">
    <w:abstractNumId w:val="113"/>
  </w:num>
  <w:num w:numId="135" w16cid:durableId="855534961">
    <w:abstractNumId w:val="360"/>
  </w:num>
  <w:num w:numId="136" w16cid:durableId="2092308306">
    <w:abstractNumId w:val="376"/>
  </w:num>
  <w:num w:numId="137" w16cid:durableId="1879008429">
    <w:abstractNumId w:val="95"/>
  </w:num>
  <w:num w:numId="138" w16cid:durableId="1509443958">
    <w:abstractNumId w:val="75"/>
  </w:num>
  <w:num w:numId="139" w16cid:durableId="1135412114">
    <w:abstractNumId w:val="192"/>
  </w:num>
  <w:num w:numId="140" w16cid:durableId="2100981245">
    <w:abstractNumId w:val="210"/>
  </w:num>
  <w:num w:numId="141" w16cid:durableId="294407689">
    <w:abstractNumId w:val="77"/>
  </w:num>
  <w:num w:numId="142" w16cid:durableId="1637447513">
    <w:abstractNumId w:val="82"/>
  </w:num>
  <w:num w:numId="143" w16cid:durableId="2102791743">
    <w:abstractNumId w:val="143"/>
  </w:num>
  <w:num w:numId="144" w16cid:durableId="2058845936">
    <w:abstractNumId w:val="310"/>
  </w:num>
  <w:num w:numId="145" w16cid:durableId="384836329">
    <w:abstractNumId w:val="109"/>
  </w:num>
  <w:num w:numId="146" w16cid:durableId="1046753646">
    <w:abstractNumId w:val="61"/>
  </w:num>
  <w:num w:numId="147" w16cid:durableId="714541941">
    <w:abstractNumId w:val="321"/>
  </w:num>
  <w:num w:numId="148" w16cid:durableId="22020952">
    <w:abstractNumId w:val="232"/>
  </w:num>
  <w:num w:numId="149" w16cid:durableId="394478229">
    <w:abstractNumId w:val="307"/>
  </w:num>
  <w:num w:numId="150" w16cid:durableId="2083983415">
    <w:abstractNumId w:val="286"/>
  </w:num>
  <w:num w:numId="151" w16cid:durableId="336739210">
    <w:abstractNumId w:val="293"/>
  </w:num>
  <w:num w:numId="152" w16cid:durableId="2073114122">
    <w:abstractNumId w:val="340"/>
  </w:num>
  <w:num w:numId="153" w16cid:durableId="633489943">
    <w:abstractNumId w:val="67"/>
  </w:num>
  <w:num w:numId="154" w16cid:durableId="530186456">
    <w:abstractNumId w:val="32"/>
  </w:num>
  <w:num w:numId="155" w16cid:durableId="759907645">
    <w:abstractNumId w:val="390"/>
  </w:num>
  <w:num w:numId="156" w16cid:durableId="323626345">
    <w:abstractNumId w:val="339"/>
  </w:num>
  <w:num w:numId="157" w16cid:durableId="1919746639">
    <w:abstractNumId w:val="223"/>
  </w:num>
  <w:num w:numId="158" w16cid:durableId="675310403">
    <w:abstractNumId w:val="227"/>
  </w:num>
  <w:num w:numId="159" w16cid:durableId="980184966">
    <w:abstractNumId w:val="149"/>
  </w:num>
  <w:num w:numId="160" w16cid:durableId="1155418512">
    <w:abstractNumId w:val="280"/>
  </w:num>
  <w:num w:numId="161" w16cid:durableId="310719611">
    <w:abstractNumId w:val="58"/>
  </w:num>
  <w:num w:numId="162" w16cid:durableId="104276047">
    <w:abstractNumId w:val="194"/>
  </w:num>
  <w:num w:numId="163" w16cid:durableId="497579159">
    <w:abstractNumId w:val="20"/>
  </w:num>
  <w:num w:numId="164" w16cid:durableId="1915309939">
    <w:abstractNumId w:val="167"/>
  </w:num>
  <w:num w:numId="165" w16cid:durableId="620572371">
    <w:abstractNumId w:val="84"/>
  </w:num>
  <w:num w:numId="166" w16cid:durableId="432215757">
    <w:abstractNumId w:val="317"/>
  </w:num>
  <w:num w:numId="167" w16cid:durableId="1074887888">
    <w:abstractNumId w:val="135"/>
  </w:num>
  <w:num w:numId="168" w16cid:durableId="820854533">
    <w:abstractNumId w:val="9"/>
  </w:num>
  <w:num w:numId="169" w16cid:durableId="180709762">
    <w:abstractNumId w:val="221"/>
  </w:num>
  <w:num w:numId="170" w16cid:durableId="726490945">
    <w:abstractNumId w:val="170"/>
  </w:num>
  <w:num w:numId="171" w16cid:durableId="1021320218">
    <w:abstractNumId w:val="268"/>
  </w:num>
  <w:num w:numId="172" w16cid:durableId="689573401">
    <w:abstractNumId w:val="412"/>
  </w:num>
  <w:num w:numId="173" w16cid:durableId="762919519">
    <w:abstractNumId w:val="46"/>
  </w:num>
  <w:num w:numId="174" w16cid:durableId="642278618">
    <w:abstractNumId w:val="250"/>
  </w:num>
  <w:num w:numId="175" w16cid:durableId="1858080733">
    <w:abstractNumId w:val="112"/>
  </w:num>
  <w:num w:numId="176" w16cid:durableId="40906312">
    <w:abstractNumId w:val="25"/>
  </w:num>
  <w:num w:numId="177" w16cid:durableId="1335915572">
    <w:abstractNumId w:val="338"/>
  </w:num>
  <w:num w:numId="178" w16cid:durableId="500386881">
    <w:abstractNumId w:val="172"/>
  </w:num>
  <w:num w:numId="179" w16cid:durableId="1655451344">
    <w:abstractNumId w:val="361"/>
  </w:num>
  <w:num w:numId="180" w16cid:durableId="961037571">
    <w:abstractNumId w:val="236"/>
  </w:num>
  <w:num w:numId="181" w16cid:durableId="594636224">
    <w:abstractNumId w:val="138"/>
  </w:num>
  <w:num w:numId="182" w16cid:durableId="1321890237">
    <w:abstractNumId w:val="181"/>
  </w:num>
  <w:num w:numId="183" w16cid:durableId="236745863">
    <w:abstractNumId w:val="115"/>
  </w:num>
  <w:num w:numId="184" w16cid:durableId="1484854441">
    <w:abstractNumId w:val="244"/>
  </w:num>
  <w:num w:numId="185" w16cid:durableId="1980719560">
    <w:abstractNumId w:val="10"/>
  </w:num>
  <w:num w:numId="186" w16cid:durableId="1134642214">
    <w:abstractNumId w:val="156"/>
  </w:num>
  <w:num w:numId="187" w16cid:durableId="358548550">
    <w:abstractNumId w:val="165"/>
  </w:num>
  <w:num w:numId="188" w16cid:durableId="1336034655">
    <w:abstractNumId w:val="29"/>
  </w:num>
  <w:num w:numId="189" w16cid:durableId="1185552428">
    <w:abstractNumId w:val="368"/>
  </w:num>
  <w:num w:numId="190" w16cid:durableId="929393942">
    <w:abstractNumId w:val="50"/>
  </w:num>
  <w:num w:numId="191" w16cid:durableId="1554806814">
    <w:abstractNumId w:val="132"/>
  </w:num>
  <w:num w:numId="192" w16cid:durableId="216819639">
    <w:abstractNumId w:val="374"/>
  </w:num>
  <w:num w:numId="193" w16cid:durableId="1141386031">
    <w:abstractNumId w:val="78"/>
  </w:num>
  <w:num w:numId="194" w16cid:durableId="1456632139">
    <w:abstractNumId w:val="136"/>
  </w:num>
  <w:num w:numId="195" w16cid:durableId="1314330537">
    <w:abstractNumId w:val="15"/>
  </w:num>
  <w:num w:numId="196" w16cid:durableId="1989017804">
    <w:abstractNumId w:val="127"/>
  </w:num>
  <w:num w:numId="197" w16cid:durableId="1822959650">
    <w:abstractNumId w:val="219"/>
  </w:num>
  <w:num w:numId="198" w16cid:durableId="1258096559">
    <w:abstractNumId w:val="411"/>
  </w:num>
  <w:num w:numId="199" w16cid:durableId="1561088435">
    <w:abstractNumId w:val="335"/>
  </w:num>
  <w:num w:numId="200" w16cid:durableId="1520697619">
    <w:abstractNumId w:val="43"/>
  </w:num>
  <w:num w:numId="201" w16cid:durableId="1709641544">
    <w:abstractNumId w:val="80"/>
  </w:num>
  <w:num w:numId="202" w16cid:durableId="2002541858">
    <w:abstractNumId w:val="410"/>
  </w:num>
  <w:num w:numId="203" w16cid:durableId="226261719">
    <w:abstractNumId w:val="238"/>
  </w:num>
  <w:num w:numId="204" w16cid:durableId="10034988">
    <w:abstractNumId w:val="324"/>
  </w:num>
  <w:num w:numId="205" w16cid:durableId="1098988093">
    <w:abstractNumId w:val="252"/>
  </w:num>
  <w:num w:numId="206" w16cid:durableId="1661616601">
    <w:abstractNumId w:val="337"/>
  </w:num>
  <w:num w:numId="207" w16cid:durableId="1289431154">
    <w:abstractNumId w:val="159"/>
  </w:num>
  <w:num w:numId="208" w16cid:durableId="843938623">
    <w:abstractNumId w:val="35"/>
  </w:num>
  <w:num w:numId="209" w16cid:durableId="1935699205">
    <w:abstractNumId w:val="166"/>
  </w:num>
  <w:num w:numId="210" w16cid:durableId="1764255084">
    <w:abstractNumId w:val="154"/>
  </w:num>
  <w:num w:numId="211" w16cid:durableId="987048863">
    <w:abstractNumId w:val="229"/>
  </w:num>
  <w:num w:numId="212" w16cid:durableId="1916864457">
    <w:abstractNumId w:val="203"/>
  </w:num>
  <w:num w:numId="213" w16cid:durableId="147210551">
    <w:abstractNumId w:val="362"/>
  </w:num>
  <w:num w:numId="214" w16cid:durableId="1306621270">
    <w:abstractNumId w:val="235"/>
  </w:num>
  <w:num w:numId="215" w16cid:durableId="2060930735">
    <w:abstractNumId w:val="396"/>
  </w:num>
  <w:num w:numId="216" w16cid:durableId="1128016416">
    <w:abstractNumId w:val="331"/>
  </w:num>
  <w:num w:numId="217" w16cid:durableId="1754744920">
    <w:abstractNumId w:val="281"/>
  </w:num>
  <w:num w:numId="218" w16cid:durableId="1692300327">
    <w:abstractNumId w:val="164"/>
  </w:num>
  <w:num w:numId="219" w16cid:durableId="656374521">
    <w:abstractNumId w:val="295"/>
  </w:num>
  <w:num w:numId="220" w16cid:durableId="369837871">
    <w:abstractNumId w:val="93"/>
  </w:num>
  <w:num w:numId="221" w16cid:durableId="2139447193">
    <w:abstractNumId w:val="202"/>
  </w:num>
  <w:num w:numId="222" w16cid:durableId="1885406338">
    <w:abstractNumId w:val="401"/>
  </w:num>
  <w:num w:numId="223" w16cid:durableId="1079138391">
    <w:abstractNumId w:val="237"/>
  </w:num>
  <w:num w:numId="224" w16cid:durableId="309141250">
    <w:abstractNumId w:val="38"/>
  </w:num>
  <w:num w:numId="225" w16cid:durableId="2089425081">
    <w:abstractNumId w:val="163"/>
  </w:num>
  <w:num w:numId="226" w16cid:durableId="1250846271">
    <w:abstractNumId w:val="62"/>
  </w:num>
  <w:num w:numId="227" w16cid:durableId="1821728979">
    <w:abstractNumId w:val="200"/>
  </w:num>
  <w:num w:numId="228" w16cid:durableId="130683305">
    <w:abstractNumId w:val="208"/>
  </w:num>
  <w:num w:numId="229" w16cid:durableId="1747652826">
    <w:abstractNumId w:val="14"/>
  </w:num>
  <w:num w:numId="230" w16cid:durableId="2003043771">
    <w:abstractNumId w:val="260"/>
  </w:num>
  <w:num w:numId="231" w16cid:durableId="46343070">
    <w:abstractNumId w:val="162"/>
  </w:num>
  <w:num w:numId="232" w16cid:durableId="1601449215">
    <w:abstractNumId w:val="325"/>
  </w:num>
  <w:num w:numId="233" w16cid:durableId="1523520210">
    <w:abstractNumId w:val="297"/>
  </w:num>
  <w:num w:numId="234" w16cid:durableId="346055232">
    <w:abstractNumId w:val="41"/>
  </w:num>
  <w:num w:numId="235" w16cid:durableId="63988676">
    <w:abstractNumId w:val="33"/>
  </w:num>
  <w:num w:numId="236" w16cid:durableId="145631331">
    <w:abstractNumId w:val="106"/>
  </w:num>
  <w:num w:numId="237" w16cid:durableId="839782336">
    <w:abstractNumId w:val="366"/>
  </w:num>
  <w:num w:numId="238" w16cid:durableId="1166435977">
    <w:abstractNumId w:val="270"/>
  </w:num>
  <w:num w:numId="239" w16cid:durableId="243999682">
    <w:abstractNumId w:val="271"/>
  </w:num>
  <w:num w:numId="240" w16cid:durableId="1959990112">
    <w:abstractNumId w:val="3"/>
  </w:num>
  <w:num w:numId="241" w16cid:durableId="1481573626">
    <w:abstractNumId w:val="336"/>
  </w:num>
  <w:num w:numId="242" w16cid:durableId="1701856971">
    <w:abstractNumId w:val="85"/>
  </w:num>
  <w:num w:numId="243" w16cid:durableId="434599656">
    <w:abstractNumId w:val="28"/>
  </w:num>
  <w:num w:numId="244" w16cid:durableId="2062091080">
    <w:abstractNumId w:val="388"/>
  </w:num>
  <w:num w:numId="245" w16cid:durableId="749428273">
    <w:abstractNumId w:val="255"/>
  </w:num>
  <w:num w:numId="246" w16cid:durableId="741289967">
    <w:abstractNumId w:val="111"/>
  </w:num>
  <w:num w:numId="247" w16cid:durableId="1505514342">
    <w:abstractNumId w:val="176"/>
  </w:num>
  <w:num w:numId="248" w16cid:durableId="117914223">
    <w:abstractNumId w:val="22"/>
  </w:num>
  <w:num w:numId="249" w16cid:durableId="267927472">
    <w:abstractNumId w:val="105"/>
  </w:num>
  <w:num w:numId="250" w16cid:durableId="825167089">
    <w:abstractNumId w:val="79"/>
  </w:num>
  <w:num w:numId="251" w16cid:durableId="1188567956">
    <w:abstractNumId w:val="108"/>
  </w:num>
  <w:num w:numId="252" w16cid:durableId="1485778932">
    <w:abstractNumId w:val="129"/>
  </w:num>
  <w:num w:numId="253" w16cid:durableId="573708924">
    <w:abstractNumId w:val="26"/>
  </w:num>
  <w:num w:numId="254" w16cid:durableId="1436249137">
    <w:abstractNumId w:val="110"/>
  </w:num>
  <w:num w:numId="255" w16cid:durableId="1494030958">
    <w:abstractNumId w:val="384"/>
  </w:num>
  <w:num w:numId="256" w16cid:durableId="1234436600">
    <w:abstractNumId w:val="16"/>
  </w:num>
  <w:num w:numId="257" w16cid:durableId="532692667">
    <w:abstractNumId w:val="160"/>
  </w:num>
  <w:num w:numId="258" w16cid:durableId="427627405">
    <w:abstractNumId w:val="316"/>
  </w:num>
  <w:num w:numId="259" w16cid:durableId="831989985">
    <w:abstractNumId w:val="90"/>
  </w:num>
  <w:num w:numId="260" w16cid:durableId="1948149102">
    <w:abstractNumId w:val="87"/>
  </w:num>
  <w:num w:numId="261" w16cid:durableId="238759315">
    <w:abstractNumId w:val="71"/>
  </w:num>
  <w:num w:numId="262" w16cid:durableId="1155142416">
    <w:abstractNumId w:val="275"/>
  </w:num>
  <w:num w:numId="263" w16cid:durableId="1516386540">
    <w:abstractNumId w:val="91"/>
  </w:num>
  <w:num w:numId="264" w16cid:durableId="704714355">
    <w:abstractNumId w:val="359"/>
  </w:num>
  <w:num w:numId="265" w16cid:durableId="2040548909">
    <w:abstractNumId w:val="380"/>
  </w:num>
  <w:num w:numId="266" w16cid:durableId="358548310">
    <w:abstractNumId w:val="299"/>
  </w:num>
  <w:num w:numId="267" w16cid:durableId="137453799">
    <w:abstractNumId w:val="179"/>
  </w:num>
  <w:num w:numId="268" w16cid:durableId="774012403">
    <w:abstractNumId w:val="246"/>
  </w:num>
  <w:num w:numId="269" w16cid:durableId="471485236">
    <w:abstractNumId w:val="211"/>
  </w:num>
  <w:num w:numId="270" w16cid:durableId="388381036">
    <w:abstractNumId w:val="89"/>
  </w:num>
  <w:num w:numId="271" w16cid:durableId="997731360">
    <w:abstractNumId w:val="195"/>
  </w:num>
  <w:num w:numId="272" w16cid:durableId="1128546682">
    <w:abstractNumId w:val="399"/>
  </w:num>
  <w:num w:numId="273" w16cid:durableId="303001666">
    <w:abstractNumId w:val="386"/>
  </w:num>
  <w:num w:numId="274" w16cid:durableId="1516337588">
    <w:abstractNumId w:val="64"/>
  </w:num>
  <w:num w:numId="275" w16cid:durableId="1507403997">
    <w:abstractNumId w:val="350"/>
  </w:num>
  <w:num w:numId="276" w16cid:durableId="1851021500">
    <w:abstractNumId w:val="363"/>
  </w:num>
  <w:num w:numId="277" w16cid:durableId="186606685">
    <w:abstractNumId w:val="47"/>
  </w:num>
  <w:num w:numId="278" w16cid:durableId="1668824120">
    <w:abstractNumId w:val="367"/>
  </w:num>
  <w:num w:numId="279" w16cid:durableId="1277785041">
    <w:abstractNumId w:val="365"/>
  </w:num>
  <w:num w:numId="280" w16cid:durableId="1963338773">
    <w:abstractNumId w:val="329"/>
  </w:num>
  <w:num w:numId="281" w16cid:durableId="986781906">
    <w:abstractNumId w:val="97"/>
  </w:num>
  <w:num w:numId="282" w16cid:durableId="875582120">
    <w:abstractNumId w:val="189"/>
  </w:num>
  <w:num w:numId="283" w16cid:durableId="402602657">
    <w:abstractNumId w:val="51"/>
  </w:num>
  <w:num w:numId="284" w16cid:durableId="13965834">
    <w:abstractNumId w:val="409"/>
  </w:num>
  <w:num w:numId="285" w16cid:durableId="1303081422">
    <w:abstractNumId w:val="406"/>
  </w:num>
  <w:num w:numId="286" w16cid:durableId="504056975">
    <w:abstractNumId w:val="76"/>
  </w:num>
  <w:num w:numId="287" w16cid:durableId="1144544488">
    <w:abstractNumId w:val="125"/>
  </w:num>
  <w:num w:numId="288" w16cid:durableId="285282159">
    <w:abstractNumId w:val="69"/>
  </w:num>
  <w:num w:numId="289" w16cid:durableId="341471071">
    <w:abstractNumId w:val="417"/>
  </w:num>
  <w:num w:numId="290" w16cid:durableId="1938243958">
    <w:abstractNumId w:val="146"/>
  </w:num>
  <w:num w:numId="291" w16cid:durableId="96341086">
    <w:abstractNumId w:val="147"/>
  </w:num>
  <w:num w:numId="292" w16cid:durableId="938568287">
    <w:abstractNumId w:val="379"/>
  </w:num>
  <w:num w:numId="293" w16cid:durableId="1944531748">
    <w:abstractNumId w:val="54"/>
  </w:num>
  <w:num w:numId="294" w16cid:durableId="279915223">
    <w:abstractNumId w:val="333"/>
  </w:num>
  <w:num w:numId="295" w16cid:durableId="1509828552">
    <w:abstractNumId w:val="222"/>
  </w:num>
  <w:num w:numId="296" w16cid:durableId="485825101">
    <w:abstractNumId w:val="327"/>
  </w:num>
  <w:num w:numId="297" w16cid:durableId="907956650">
    <w:abstractNumId w:val="231"/>
  </w:num>
  <w:num w:numId="298" w16cid:durableId="1344741979">
    <w:abstractNumId w:val="267"/>
  </w:num>
  <w:num w:numId="299" w16cid:durableId="81488835">
    <w:abstractNumId w:val="292"/>
  </w:num>
  <w:num w:numId="300" w16cid:durableId="1434008691">
    <w:abstractNumId w:val="287"/>
  </w:num>
  <w:num w:numId="301" w16cid:durableId="1463305204">
    <w:abstractNumId w:val="186"/>
  </w:num>
  <w:num w:numId="302" w16cid:durableId="1212693796">
    <w:abstractNumId w:val="107"/>
  </w:num>
  <w:num w:numId="303" w16cid:durableId="1636909388">
    <w:abstractNumId w:val="373"/>
  </w:num>
  <w:num w:numId="304" w16cid:durableId="25715905">
    <w:abstractNumId w:val="104"/>
  </w:num>
  <w:num w:numId="305" w16cid:durableId="248076446">
    <w:abstractNumId w:val="393"/>
  </w:num>
  <w:num w:numId="306" w16cid:durableId="901722298">
    <w:abstractNumId w:val="30"/>
  </w:num>
  <w:num w:numId="307" w16cid:durableId="23869424">
    <w:abstractNumId w:val="247"/>
  </w:num>
  <w:num w:numId="308" w16cid:durableId="872379274">
    <w:abstractNumId w:val="188"/>
  </w:num>
  <w:num w:numId="309" w16cid:durableId="104468497">
    <w:abstractNumId w:val="57"/>
  </w:num>
  <w:num w:numId="310" w16cid:durableId="872154695">
    <w:abstractNumId w:val="133"/>
  </w:num>
  <w:num w:numId="311" w16cid:durableId="2114015875">
    <w:abstractNumId w:val="218"/>
  </w:num>
  <w:num w:numId="312" w16cid:durableId="2027709966">
    <w:abstractNumId w:val="355"/>
  </w:num>
  <w:num w:numId="313" w16cid:durableId="1302154418">
    <w:abstractNumId w:val="49"/>
  </w:num>
  <w:num w:numId="314" w16cid:durableId="431126186">
    <w:abstractNumId w:val="308"/>
  </w:num>
  <w:num w:numId="315" w16cid:durableId="1958638940">
    <w:abstractNumId w:val="114"/>
  </w:num>
  <w:num w:numId="316" w16cid:durableId="685792926">
    <w:abstractNumId w:val="346"/>
  </w:num>
  <w:num w:numId="317" w16cid:durableId="2086881164">
    <w:abstractNumId w:val="45"/>
  </w:num>
  <w:num w:numId="318" w16cid:durableId="1991517000">
    <w:abstractNumId w:val="349"/>
  </w:num>
  <w:num w:numId="319" w16cid:durableId="1888712468">
    <w:abstractNumId w:val="418"/>
  </w:num>
  <w:num w:numId="320" w16cid:durableId="1872108598">
    <w:abstractNumId w:val="277"/>
  </w:num>
  <w:num w:numId="321" w16cid:durableId="1099523637">
    <w:abstractNumId w:val="311"/>
  </w:num>
  <w:num w:numId="322" w16cid:durableId="1278954308">
    <w:abstractNumId w:val="213"/>
  </w:num>
  <w:num w:numId="323" w16cid:durableId="869878415">
    <w:abstractNumId w:val="312"/>
  </w:num>
  <w:num w:numId="324" w16cid:durableId="1172641362">
    <w:abstractNumId w:val="23"/>
  </w:num>
  <w:num w:numId="325" w16cid:durableId="1080521998">
    <w:abstractNumId w:val="1"/>
  </w:num>
  <w:num w:numId="326" w16cid:durableId="1249146527">
    <w:abstractNumId w:val="230"/>
  </w:num>
  <w:num w:numId="327" w16cid:durableId="189296049">
    <w:abstractNumId w:val="404"/>
  </w:num>
  <w:num w:numId="328" w16cid:durableId="1593932664">
    <w:abstractNumId w:val="117"/>
  </w:num>
  <w:num w:numId="329" w16cid:durableId="1305156300">
    <w:abstractNumId w:val="389"/>
  </w:num>
  <w:num w:numId="330" w16cid:durableId="1692102425">
    <w:abstractNumId w:val="158"/>
  </w:num>
  <w:num w:numId="331" w16cid:durableId="2146702445">
    <w:abstractNumId w:val="96"/>
  </w:num>
  <w:num w:numId="332" w16cid:durableId="845557508">
    <w:abstractNumId w:val="34"/>
  </w:num>
  <w:num w:numId="333" w16cid:durableId="298653284">
    <w:abstractNumId w:val="334"/>
  </w:num>
  <w:num w:numId="334" w16cid:durableId="830484906">
    <w:abstractNumId w:val="233"/>
  </w:num>
  <w:num w:numId="335" w16cid:durableId="113670462">
    <w:abstractNumId w:val="356"/>
  </w:num>
  <w:num w:numId="336" w16cid:durableId="1277831507">
    <w:abstractNumId w:val="66"/>
  </w:num>
  <w:num w:numId="337" w16cid:durableId="11881260">
    <w:abstractNumId w:val="258"/>
  </w:num>
  <w:num w:numId="338" w16cid:durableId="1904557906">
    <w:abstractNumId w:val="239"/>
  </w:num>
  <w:num w:numId="339" w16cid:durableId="1899392818">
    <w:abstractNumId w:val="357"/>
  </w:num>
  <w:num w:numId="340" w16cid:durableId="720402863">
    <w:abstractNumId w:val="289"/>
  </w:num>
  <w:num w:numId="341" w16cid:durableId="574241525">
    <w:abstractNumId w:val="217"/>
  </w:num>
  <w:num w:numId="342" w16cid:durableId="1489787488">
    <w:abstractNumId w:val="226"/>
  </w:num>
  <w:num w:numId="343" w16cid:durableId="578517241">
    <w:abstractNumId w:val="269"/>
  </w:num>
  <w:num w:numId="344" w16cid:durableId="83302612">
    <w:abstractNumId w:val="151"/>
  </w:num>
  <w:num w:numId="345" w16cid:durableId="1276673593">
    <w:abstractNumId w:val="215"/>
  </w:num>
  <w:num w:numId="346" w16cid:durableId="830485605">
    <w:abstractNumId w:val="56"/>
  </w:num>
  <w:num w:numId="347" w16cid:durableId="1511330795">
    <w:abstractNumId w:val="372"/>
  </w:num>
  <w:num w:numId="348" w16cid:durableId="1206407003">
    <w:abstractNumId w:val="59"/>
  </w:num>
  <w:num w:numId="349" w16cid:durableId="437649720">
    <w:abstractNumId w:val="306"/>
  </w:num>
  <w:num w:numId="350" w16cid:durableId="476848113">
    <w:abstractNumId w:val="343"/>
  </w:num>
  <w:num w:numId="351" w16cid:durableId="1153253905">
    <w:abstractNumId w:val="419"/>
  </w:num>
  <w:num w:numId="352" w16cid:durableId="2142570985">
    <w:abstractNumId w:val="328"/>
  </w:num>
  <w:num w:numId="353" w16cid:durableId="1589345256">
    <w:abstractNumId w:val="313"/>
  </w:num>
  <w:num w:numId="354" w16cid:durableId="1001935993">
    <w:abstractNumId w:val="130"/>
  </w:num>
  <w:num w:numId="355" w16cid:durableId="706489645">
    <w:abstractNumId w:val="382"/>
  </w:num>
  <w:num w:numId="356" w16cid:durableId="1148136236">
    <w:abstractNumId w:val="387"/>
  </w:num>
  <w:num w:numId="357" w16cid:durableId="1511065354">
    <w:abstractNumId w:val="253"/>
  </w:num>
  <w:num w:numId="358" w16cid:durableId="1242715438">
    <w:abstractNumId w:val="197"/>
  </w:num>
  <w:num w:numId="359" w16cid:durableId="1410420262">
    <w:abstractNumId w:val="302"/>
  </w:num>
  <w:num w:numId="360" w16cid:durableId="1155492700">
    <w:abstractNumId w:val="225"/>
  </w:num>
  <w:num w:numId="361" w16cid:durableId="1804228842">
    <w:abstractNumId w:val="284"/>
  </w:num>
  <w:num w:numId="362" w16cid:durableId="1894850992">
    <w:abstractNumId w:val="216"/>
  </w:num>
  <w:num w:numId="363" w16cid:durableId="13967923">
    <w:abstractNumId w:val="70"/>
  </w:num>
  <w:num w:numId="364" w16cid:durableId="1654216268">
    <w:abstractNumId w:val="209"/>
  </w:num>
  <w:num w:numId="365" w16cid:durableId="280963581">
    <w:abstractNumId w:val="391"/>
  </w:num>
  <w:num w:numId="366" w16cid:durableId="1432045597">
    <w:abstractNumId w:val="68"/>
  </w:num>
  <w:num w:numId="367" w16cid:durableId="1395353353">
    <w:abstractNumId w:val="153"/>
  </w:num>
  <w:num w:numId="368" w16cid:durableId="1386490086">
    <w:abstractNumId w:val="63"/>
  </w:num>
  <w:num w:numId="369" w16cid:durableId="1347054300">
    <w:abstractNumId w:val="305"/>
  </w:num>
  <w:num w:numId="370" w16cid:durableId="1317994831">
    <w:abstractNumId w:val="145"/>
  </w:num>
  <w:num w:numId="371" w16cid:durableId="1518930868">
    <w:abstractNumId w:val="243"/>
  </w:num>
  <w:num w:numId="372" w16cid:durableId="277680838">
    <w:abstractNumId w:val="408"/>
  </w:num>
  <w:num w:numId="373" w16cid:durableId="1088816366">
    <w:abstractNumId w:val="190"/>
  </w:num>
  <w:num w:numId="374" w16cid:durableId="1946423927">
    <w:abstractNumId w:val="224"/>
  </w:num>
  <w:num w:numId="375" w16cid:durableId="1841502398">
    <w:abstractNumId w:val="150"/>
  </w:num>
  <w:num w:numId="376" w16cid:durableId="1917131835">
    <w:abstractNumId w:val="212"/>
  </w:num>
  <w:num w:numId="377" w16cid:durableId="1879589520">
    <w:abstractNumId w:val="185"/>
  </w:num>
  <w:num w:numId="378" w16cid:durableId="827401290">
    <w:abstractNumId w:val="144"/>
  </w:num>
  <w:num w:numId="379" w16cid:durableId="864708709">
    <w:abstractNumId w:val="421"/>
  </w:num>
  <w:num w:numId="380" w16cid:durableId="2042436640">
    <w:abstractNumId w:val="241"/>
  </w:num>
  <w:num w:numId="381" w16cid:durableId="1153254016">
    <w:abstractNumId w:val="303"/>
  </w:num>
  <w:num w:numId="382" w16cid:durableId="1314947012">
    <w:abstractNumId w:val="191"/>
  </w:num>
  <w:num w:numId="383" w16cid:durableId="1021780437">
    <w:abstractNumId w:val="265"/>
  </w:num>
  <w:num w:numId="384" w16cid:durableId="947204748">
    <w:abstractNumId w:val="124"/>
  </w:num>
  <w:num w:numId="385" w16cid:durableId="1838422655">
    <w:abstractNumId w:val="370"/>
  </w:num>
  <w:num w:numId="386" w16cid:durableId="311839415">
    <w:abstractNumId w:val="261"/>
  </w:num>
  <w:num w:numId="387" w16cid:durableId="781608859">
    <w:abstractNumId w:val="31"/>
  </w:num>
  <w:num w:numId="388" w16cid:durableId="1198814501">
    <w:abstractNumId w:val="205"/>
  </w:num>
  <w:num w:numId="389" w16cid:durableId="157501448">
    <w:abstractNumId w:val="182"/>
  </w:num>
  <w:num w:numId="390" w16cid:durableId="1583904127">
    <w:abstractNumId w:val="318"/>
  </w:num>
  <w:num w:numId="391" w16cid:durableId="1361122033">
    <w:abstractNumId w:val="291"/>
  </w:num>
  <w:num w:numId="392" w16cid:durableId="1774932926">
    <w:abstractNumId w:val="344"/>
  </w:num>
  <w:num w:numId="393" w16cid:durableId="505364322">
    <w:abstractNumId w:val="344"/>
    <w:lvlOverride w:ilvl="1">
      <w:lvl w:ilvl="1">
        <w:numFmt w:val="decimal"/>
        <w:lvlText w:val="%2."/>
        <w:lvlJc w:val="left"/>
      </w:lvl>
    </w:lvlOverride>
  </w:num>
  <w:num w:numId="394" w16cid:durableId="480344696">
    <w:abstractNumId w:val="263"/>
  </w:num>
  <w:num w:numId="395" w16cid:durableId="1442601662">
    <w:abstractNumId w:val="44"/>
  </w:num>
  <w:num w:numId="396" w16cid:durableId="433594750">
    <w:abstractNumId w:val="352"/>
  </w:num>
  <w:num w:numId="397" w16cid:durableId="243564266">
    <w:abstractNumId w:val="86"/>
  </w:num>
  <w:num w:numId="398" w16cid:durableId="889922157">
    <w:abstractNumId w:val="139"/>
  </w:num>
  <w:num w:numId="399" w16cid:durableId="796145200">
    <w:abstractNumId w:val="53"/>
  </w:num>
  <w:num w:numId="400" w16cid:durableId="405690338">
    <w:abstractNumId w:val="102"/>
  </w:num>
  <w:num w:numId="401" w16cid:durableId="160899595">
    <w:abstractNumId w:val="40"/>
  </w:num>
  <w:num w:numId="402" w16cid:durableId="1706977793">
    <w:abstractNumId w:val="142"/>
  </w:num>
  <w:num w:numId="403" w16cid:durableId="1194608231">
    <w:abstractNumId w:val="121"/>
  </w:num>
  <w:num w:numId="404" w16cid:durableId="1681395320">
    <w:abstractNumId w:val="88"/>
  </w:num>
  <w:num w:numId="405" w16cid:durableId="1498035726">
    <w:abstractNumId w:val="413"/>
  </w:num>
  <w:num w:numId="406" w16cid:durableId="1365786296">
    <w:abstractNumId w:val="283"/>
  </w:num>
  <w:num w:numId="407" w16cid:durableId="1417825484">
    <w:abstractNumId w:val="394"/>
  </w:num>
  <w:num w:numId="408" w16cid:durableId="1824811412">
    <w:abstractNumId w:val="161"/>
  </w:num>
  <w:num w:numId="409" w16cid:durableId="1203247502">
    <w:abstractNumId w:val="148"/>
  </w:num>
  <w:num w:numId="410" w16cid:durableId="224219941">
    <w:abstractNumId w:val="392"/>
  </w:num>
  <w:num w:numId="411" w16cid:durableId="2112317061">
    <w:abstractNumId w:val="330"/>
  </w:num>
  <w:num w:numId="412" w16cid:durableId="433284342">
    <w:abstractNumId w:val="141"/>
  </w:num>
  <w:num w:numId="413" w16cid:durableId="1517888095">
    <w:abstractNumId w:val="240"/>
  </w:num>
  <w:num w:numId="414" w16cid:durableId="1489443191">
    <w:abstractNumId w:val="249"/>
  </w:num>
  <w:num w:numId="415" w16cid:durableId="2144350017">
    <w:abstractNumId w:val="5"/>
  </w:num>
  <w:num w:numId="416" w16cid:durableId="2056390516">
    <w:abstractNumId w:val="251"/>
  </w:num>
  <w:num w:numId="417" w16cid:durableId="1941595371">
    <w:abstractNumId w:val="245"/>
  </w:num>
  <w:num w:numId="418" w16cid:durableId="1028724588">
    <w:abstractNumId w:val="157"/>
  </w:num>
  <w:num w:numId="419" w16cid:durableId="569465271">
    <w:abstractNumId w:val="17"/>
  </w:num>
  <w:num w:numId="420" w16cid:durableId="2033991322">
    <w:abstractNumId w:val="266"/>
  </w:num>
  <w:num w:numId="421" w16cid:durableId="1785465678">
    <w:abstractNumId w:val="381"/>
  </w:num>
  <w:num w:numId="422" w16cid:durableId="147940156">
    <w:abstractNumId w:val="207"/>
  </w:num>
  <w:num w:numId="423" w16cid:durableId="1155754733">
    <w:abstractNumId w:val="326"/>
  </w:num>
  <w:num w:numId="424" w16cid:durableId="1927349011">
    <w:abstractNumId w:val="94"/>
  </w:num>
  <w:num w:numId="425" w16cid:durableId="1663896279">
    <w:abstractNumId w:val="60"/>
  </w:num>
  <w:num w:numId="426" w16cid:durableId="1093866746">
    <w:abstractNumId w:val="420"/>
  </w:num>
  <w:num w:numId="427" w16cid:durableId="1634024960">
    <w:abstractNumId w:val="2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DAzNTewMDczMzdU0lEKTi0uzszPAykwrgUA7BUTVCwAAAA="/>
  </w:docVars>
  <w:rsids>
    <w:rsidRoot w:val="006C4B68"/>
    <w:rsid w:val="00001AE6"/>
    <w:rsid w:val="00006279"/>
    <w:rsid w:val="000074F5"/>
    <w:rsid w:val="00010293"/>
    <w:rsid w:val="00020001"/>
    <w:rsid w:val="000262C7"/>
    <w:rsid w:val="000311B6"/>
    <w:rsid w:val="00034F08"/>
    <w:rsid w:val="0003685F"/>
    <w:rsid w:val="00041502"/>
    <w:rsid w:val="00042E66"/>
    <w:rsid w:val="00044F52"/>
    <w:rsid w:val="00045E87"/>
    <w:rsid w:val="0004784E"/>
    <w:rsid w:val="00053064"/>
    <w:rsid w:val="000545C0"/>
    <w:rsid w:val="0006353A"/>
    <w:rsid w:val="00065B62"/>
    <w:rsid w:val="00074F62"/>
    <w:rsid w:val="00080DF8"/>
    <w:rsid w:val="0008178C"/>
    <w:rsid w:val="00083CC0"/>
    <w:rsid w:val="000847E4"/>
    <w:rsid w:val="00087184"/>
    <w:rsid w:val="0008739A"/>
    <w:rsid w:val="00094F62"/>
    <w:rsid w:val="0009768F"/>
    <w:rsid w:val="00097D6B"/>
    <w:rsid w:val="000A41A4"/>
    <w:rsid w:val="000B2482"/>
    <w:rsid w:val="000B37AC"/>
    <w:rsid w:val="000B4EE7"/>
    <w:rsid w:val="000B654B"/>
    <w:rsid w:val="000C359A"/>
    <w:rsid w:val="000C5A77"/>
    <w:rsid w:val="000C6F49"/>
    <w:rsid w:val="000D3762"/>
    <w:rsid w:val="000D47A2"/>
    <w:rsid w:val="000D63EB"/>
    <w:rsid w:val="000D6570"/>
    <w:rsid w:val="000D777D"/>
    <w:rsid w:val="000D78F9"/>
    <w:rsid w:val="000E50A3"/>
    <w:rsid w:val="000F06D9"/>
    <w:rsid w:val="000F0977"/>
    <w:rsid w:val="000F1EB7"/>
    <w:rsid w:val="000F230F"/>
    <w:rsid w:val="000F3701"/>
    <w:rsid w:val="000F46DA"/>
    <w:rsid w:val="000F5BDF"/>
    <w:rsid w:val="000F7849"/>
    <w:rsid w:val="00104FC5"/>
    <w:rsid w:val="001067BF"/>
    <w:rsid w:val="0011194A"/>
    <w:rsid w:val="00111D99"/>
    <w:rsid w:val="00111FAD"/>
    <w:rsid w:val="00113DEF"/>
    <w:rsid w:val="00114566"/>
    <w:rsid w:val="00114B0A"/>
    <w:rsid w:val="00114FF7"/>
    <w:rsid w:val="00116CC2"/>
    <w:rsid w:val="00116F36"/>
    <w:rsid w:val="0011764F"/>
    <w:rsid w:val="00117BBD"/>
    <w:rsid w:val="00117E5C"/>
    <w:rsid w:val="00122CDE"/>
    <w:rsid w:val="00123F1C"/>
    <w:rsid w:val="0012473F"/>
    <w:rsid w:val="0012496B"/>
    <w:rsid w:val="00135CE6"/>
    <w:rsid w:val="00135E21"/>
    <w:rsid w:val="00136505"/>
    <w:rsid w:val="00140AAD"/>
    <w:rsid w:val="00141288"/>
    <w:rsid w:val="00143BF5"/>
    <w:rsid w:val="00143F14"/>
    <w:rsid w:val="00144EB6"/>
    <w:rsid w:val="00150EEF"/>
    <w:rsid w:val="001540E4"/>
    <w:rsid w:val="001615A6"/>
    <w:rsid w:val="001673CB"/>
    <w:rsid w:val="0016760F"/>
    <w:rsid w:val="001756C4"/>
    <w:rsid w:val="001756D7"/>
    <w:rsid w:val="00175E46"/>
    <w:rsid w:val="00180545"/>
    <w:rsid w:val="00181D94"/>
    <w:rsid w:val="0018401D"/>
    <w:rsid w:val="001916A3"/>
    <w:rsid w:val="00193311"/>
    <w:rsid w:val="001A241A"/>
    <w:rsid w:val="001A32A3"/>
    <w:rsid w:val="001A3EF0"/>
    <w:rsid w:val="001A40E4"/>
    <w:rsid w:val="001B36A4"/>
    <w:rsid w:val="001B46E3"/>
    <w:rsid w:val="001B5C23"/>
    <w:rsid w:val="001C70C6"/>
    <w:rsid w:val="001C75D7"/>
    <w:rsid w:val="001C77DC"/>
    <w:rsid w:val="001D7340"/>
    <w:rsid w:val="001E54CC"/>
    <w:rsid w:val="001E619A"/>
    <w:rsid w:val="001E72C4"/>
    <w:rsid w:val="001F2CA4"/>
    <w:rsid w:val="001F4962"/>
    <w:rsid w:val="00200AA1"/>
    <w:rsid w:val="00202C90"/>
    <w:rsid w:val="00202E13"/>
    <w:rsid w:val="0020312A"/>
    <w:rsid w:val="00206C81"/>
    <w:rsid w:val="00207137"/>
    <w:rsid w:val="00210715"/>
    <w:rsid w:val="00211367"/>
    <w:rsid w:val="00214397"/>
    <w:rsid w:val="0022014A"/>
    <w:rsid w:val="00224FD5"/>
    <w:rsid w:val="0022672F"/>
    <w:rsid w:val="00231219"/>
    <w:rsid w:val="0023384E"/>
    <w:rsid w:val="00234019"/>
    <w:rsid w:val="0024161A"/>
    <w:rsid w:val="002417E8"/>
    <w:rsid w:val="002459C2"/>
    <w:rsid w:val="00245DA5"/>
    <w:rsid w:val="0024606E"/>
    <w:rsid w:val="0025320E"/>
    <w:rsid w:val="00254318"/>
    <w:rsid w:val="00261961"/>
    <w:rsid w:val="00267A8A"/>
    <w:rsid w:val="00273413"/>
    <w:rsid w:val="00274435"/>
    <w:rsid w:val="00275990"/>
    <w:rsid w:val="00275F8B"/>
    <w:rsid w:val="002765E6"/>
    <w:rsid w:val="00280C4A"/>
    <w:rsid w:val="00291E19"/>
    <w:rsid w:val="00292A2C"/>
    <w:rsid w:val="00296C7A"/>
    <w:rsid w:val="002A0756"/>
    <w:rsid w:val="002A3A7E"/>
    <w:rsid w:val="002A4D3F"/>
    <w:rsid w:val="002A4F5A"/>
    <w:rsid w:val="002A5C15"/>
    <w:rsid w:val="002A6CF6"/>
    <w:rsid w:val="002A7516"/>
    <w:rsid w:val="002B3632"/>
    <w:rsid w:val="002C2E49"/>
    <w:rsid w:val="002C4E3F"/>
    <w:rsid w:val="002E31F2"/>
    <w:rsid w:val="002E3A2D"/>
    <w:rsid w:val="002E739A"/>
    <w:rsid w:val="002F0F1A"/>
    <w:rsid w:val="002F5211"/>
    <w:rsid w:val="002F6343"/>
    <w:rsid w:val="00300523"/>
    <w:rsid w:val="003020F0"/>
    <w:rsid w:val="0030684D"/>
    <w:rsid w:val="00315C59"/>
    <w:rsid w:val="003206D5"/>
    <w:rsid w:val="00321275"/>
    <w:rsid w:val="00321639"/>
    <w:rsid w:val="00322663"/>
    <w:rsid w:val="00322980"/>
    <w:rsid w:val="003232DB"/>
    <w:rsid w:val="00324907"/>
    <w:rsid w:val="00324EE1"/>
    <w:rsid w:val="003302F8"/>
    <w:rsid w:val="00331D8C"/>
    <w:rsid w:val="003329A4"/>
    <w:rsid w:val="00332A94"/>
    <w:rsid w:val="003360CF"/>
    <w:rsid w:val="0034355E"/>
    <w:rsid w:val="0034543F"/>
    <w:rsid w:val="0034583D"/>
    <w:rsid w:val="00346139"/>
    <w:rsid w:val="003469E9"/>
    <w:rsid w:val="00353F2E"/>
    <w:rsid w:val="00357E15"/>
    <w:rsid w:val="0036608A"/>
    <w:rsid w:val="00367787"/>
    <w:rsid w:val="00367FD5"/>
    <w:rsid w:val="00371E6B"/>
    <w:rsid w:val="00372CE3"/>
    <w:rsid w:val="00373075"/>
    <w:rsid w:val="00374EBD"/>
    <w:rsid w:val="003763B1"/>
    <w:rsid w:val="00383A63"/>
    <w:rsid w:val="003847F0"/>
    <w:rsid w:val="00384A86"/>
    <w:rsid w:val="003977CA"/>
    <w:rsid w:val="003A0B5B"/>
    <w:rsid w:val="003A7A09"/>
    <w:rsid w:val="003B1AB1"/>
    <w:rsid w:val="003B6A52"/>
    <w:rsid w:val="003C1182"/>
    <w:rsid w:val="003C214D"/>
    <w:rsid w:val="003C2DB3"/>
    <w:rsid w:val="003C37BF"/>
    <w:rsid w:val="003C4302"/>
    <w:rsid w:val="003C57C0"/>
    <w:rsid w:val="003D60C1"/>
    <w:rsid w:val="003E3B2B"/>
    <w:rsid w:val="003E6210"/>
    <w:rsid w:val="003F3153"/>
    <w:rsid w:val="003F3B0F"/>
    <w:rsid w:val="003F40B6"/>
    <w:rsid w:val="00401867"/>
    <w:rsid w:val="00401C28"/>
    <w:rsid w:val="00402B2C"/>
    <w:rsid w:val="00403822"/>
    <w:rsid w:val="0041046D"/>
    <w:rsid w:val="004121D4"/>
    <w:rsid w:val="00413BAD"/>
    <w:rsid w:val="00420B1F"/>
    <w:rsid w:val="00422967"/>
    <w:rsid w:val="00424265"/>
    <w:rsid w:val="004249E9"/>
    <w:rsid w:val="00425214"/>
    <w:rsid w:val="0043030A"/>
    <w:rsid w:val="00431DD8"/>
    <w:rsid w:val="00433FA8"/>
    <w:rsid w:val="004362A4"/>
    <w:rsid w:val="00440863"/>
    <w:rsid w:val="004410F6"/>
    <w:rsid w:val="0044340E"/>
    <w:rsid w:val="00443FF0"/>
    <w:rsid w:val="00444AEC"/>
    <w:rsid w:val="0044557D"/>
    <w:rsid w:val="0044763C"/>
    <w:rsid w:val="00447F60"/>
    <w:rsid w:val="004516CB"/>
    <w:rsid w:val="00453083"/>
    <w:rsid w:val="004570F4"/>
    <w:rsid w:val="00461798"/>
    <w:rsid w:val="004628BA"/>
    <w:rsid w:val="00467CCB"/>
    <w:rsid w:val="004745B9"/>
    <w:rsid w:val="00474C13"/>
    <w:rsid w:val="00474E01"/>
    <w:rsid w:val="00476F14"/>
    <w:rsid w:val="004774F3"/>
    <w:rsid w:val="00481012"/>
    <w:rsid w:val="004828E1"/>
    <w:rsid w:val="004832E8"/>
    <w:rsid w:val="00484E54"/>
    <w:rsid w:val="004901B3"/>
    <w:rsid w:val="00490C2F"/>
    <w:rsid w:val="00493BFE"/>
    <w:rsid w:val="00497563"/>
    <w:rsid w:val="004A1315"/>
    <w:rsid w:val="004A24C5"/>
    <w:rsid w:val="004A666D"/>
    <w:rsid w:val="004B1B41"/>
    <w:rsid w:val="004B45BB"/>
    <w:rsid w:val="004B4702"/>
    <w:rsid w:val="004B7824"/>
    <w:rsid w:val="004C4E77"/>
    <w:rsid w:val="004C6296"/>
    <w:rsid w:val="004C6358"/>
    <w:rsid w:val="004D1E0A"/>
    <w:rsid w:val="004D2065"/>
    <w:rsid w:val="004D2E34"/>
    <w:rsid w:val="004E1786"/>
    <w:rsid w:val="004E1F9B"/>
    <w:rsid w:val="004E4A8E"/>
    <w:rsid w:val="004E511A"/>
    <w:rsid w:val="004E57EF"/>
    <w:rsid w:val="004E5827"/>
    <w:rsid w:val="004E601D"/>
    <w:rsid w:val="004E7AC8"/>
    <w:rsid w:val="004F3450"/>
    <w:rsid w:val="00500186"/>
    <w:rsid w:val="00501C17"/>
    <w:rsid w:val="00510B81"/>
    <w:rsid w:val="00513B53"/>
    <w:rsid w:val="00522958"/>
    <w:rsid w:val="00524E8A"/>
    <w:rsid w:val="00530F58"/>
    <w:rsid w:val="00544D42"/>
    <w:rsid w:val="00545C1B"/>
    <w:rsid w:val="00550355"/>
    <w:rsid w:val="00550A6F"/>
    <w:rsid w:val="00554B46"/>
    <w:rsid w:val="00556AA6"/>
    <w:rsid w:val="00556ED2"/>
    <w:rsid w:val="00560B62"/>
    <w:rsid w:val="00562025"/>
    <w:rsid w:val="0056394A"/>
    <w:rsid w:val="0056584B"/>
    <w:rsid w:val="005658A7"/>
    <w:rsid w:val="005659E8"/>
    <w:rsid w:val="00570369"/>
    <w:rsid w:val="00571369"/>
    <w:rsid w:val="00572426"/>
    <w:rsid w:val="00572FF5"/>
    <w:rsid w:val="0057369B"/>
    <w:rsid w:val="00581BBE"/>
    <w:rsid w:val="00587AB3"/>
    <w:rsid w:val="00591EDA"/>
    <w:rsid w:val="0059535D"/>
    <w:rsid w:val="00597C92"/>
    <w:rsid w:val="005A4874"/>
    <w:rsid w:val="005A6A60"/>
    <w:rsid w:val="005B61E7"/>
    <w:rsid w:val="005C0D9E"/>
    <w:rsid w:val="005C28C1"/>
    <w:rsid w:val="005C3ADD"/>
    <w:rsid w:val="005D3AF8"/>
    <w:rsid w:val="005D5005"/>
    <w:rsid w:val="005D50A8"/>
    <w:rsid w:val="005D6AFF"/>
    <w:rsid w:val="005D6BC5"/>
    <w:rsid w:val="005E17BB"/>
    <w:rsid w:val="005E20A2"/>
    <w:rsid w:val="005E6AE1"/>
    <w:rsid w:val="005E79F9"/>
    <w:rsid w:val="005E7E79"/>
    <w:rsid w:val="005F2102"/>
    <w:rsid w:val="005F2D01"/>
    <w:rsid w:val="005F3034"/>
    <w:rsid w:val="005F3D35"/>
    <w:rsid w:val="005F667A"/>
    <w:rsid w:val="00601ECB"/>
    <w:rsid w:val="00602434"/>
    <w:rsid w:val="006046DE"/>
    <w:rsid w:val="0060640E"/>
    <w:rsid w:val="006075C2"/>
    <w:rsid w:val="00610DEA"/>
    <w:rsid w:val="006112F5"/>
    <w:rsid w:val="006119B4"/>
    <w:rsid w:val="0061333F"/>
    <w:rsid w:val="00622607"/>
    <w:rsid w:val="006233C6"/>
    <w:rsid w:val="006307ED"/>
    <w:rsid w:val="006338FE"/>
    <w:rsid w:val="00635457"/>
    <w:rsid w:val="00636D8B"/>
    <w:rsid w:val="00637798"/>
    <w:rsid w:val="0064124D"/>
    <w:rsid w:val="00643C3D"/>
    <w:rsid w:val="00646299"/>
    <w:rsid w:val="0064788B"/>
    <w:rsid w:val="00651E35"/>
    <w:rsid w:val="00655E0E"/>
    <w:rsid w:val="00661752"/>
    <w:rsid w:val="00666291"/>
    <w:rsid w:val="0066696D"/>
    <w:rsid w:val="006673DE"/>
    <w:rsid w:val="006679F6"/>
    <w:rsid w:val="00667D31"/>
    <w:rsid w:val="0068205C"/>
    <w:rsid w:val="006878A6"/>
    <w:rsid w:val="00691D82"/>
    <w:rsid w:val="006922F8"/>
    <w:rsid w:val="00692357"/>
    <w:rsid w:val="006929E1"/>
    <w:rsid w:val="0069374F"/>
    <w:rsid w:val="006A1654"/>
    <w:rsid w:val="006A1A31"/>
    <w:rsid w:val="006A3F42"/>
    <w:rsid w:val="006A620E"/>
    <w:rsid w:val="006B077D"/>
    <w:rsid w:val="006B2C89"/>
    <w:rsid w:val="006B43A1"/>
    <w:rsid w:val="006C3A89"/>
    <w:rsid w:val="006C3BFF"/>
    <w:rsid w:val="006C4B68"/>
    <w:rsid w:val="006C5AB8"/>
    <w:rsid w:val="006C5ECD"/>
    <w:rsid w:val="006C7747"/>
    <w:rsid w:val="006C7A94"/>
    <w:rsid w:val="006D2115"/>
    <w:rsid w:val="006E12DD"/>
    <w:rsid w:val="006E25B3"/>
    <w:rsid w:val="006E26B4"/>
    <w:rsid w:val="006F1817"/>
    <w:rsid w:val="006F6DF3"/>
    <w:rsid w:val="007023B4"/>
    <w:rsid w:val="00703CD2"/>
    <w:rsid w:val="00705035"/>
    <w:rsid w:val="0071035A"/>
    <w:rsid w:val="00711A92"/>
    <w:rsid w:val="007138B3"/>
    <w:rsid w:val="00720FD7"/>
    <w:rsid w:val="007222D8"/>
    <w:rsid w:val="00724136"/>
    <w:rsid w:val="00727C1C"/>
    <w:rsid w:val="00727F84"/>
    <w:rsid w:val="0073018B"/>
    <w:rsid w:val="00737985"/>
    <w:rsid w:val="007435CF"/>
    <w:rsid w:val="00743E2F"/>
    <w:rsid w:val="00744299"/>
    <w:rsid w:val="007470F9"/>
    <w:rsid w:val="00750CB4"/>
    <w:rsid w:val="00751814"/>
    <w:rsid w:val="00760D7E"/>
    <w:rsid w:val="00773CB4"/>
    <w:rsid w:val="00777F08"/>
    <w:rsid w:val="00783500"/>
    <w:rsid w:val="00784D1D"/>
    <w:rsid w:val="007850F8"/>
    <w:rsid w:val="00787077"/>
    <w:rsid w:val="00787DDA"/>
    <w:rsid w:val="0079286B"/>
    <w:rsid w:val="00793747"/>
    <w:rsid w:val="00796530"/>
    <w:rsid w:val="007A2689"/>
    <w:rsid w:val="007A26B1"/>
    <w:rsid w:val="007A38EB"/>
    <w:rsid w:val="007A3D18"/>
    <w:rsid w:val="007A47ED"/>
    <w:rsid w:val="007A6919"/>
    <w:rsid w:val="007A7131"/>
    <w:rsid w:val="007A7F3D"/>
    <w:rsid w:val="007B0963"/>
    <w:rsid w:val="007B096F"/>
    <w:rsid w:val="007B5D0A"/>
    <w:rsid w:val="007C10F4"/>
    <w:rsid w:val="007C1B81"/>
    <w:rsid w:val="007C3C1C"/>
    <w:rsid w:val="007C3C28"/>
    <w:rsid w:val="007D229D"/>
    <w:rsid w:val="007D2B50"/>
    <w:rsid w:val="007D4A5F"/>
    <w:rsid w:val="007D6C87"/>
    <w:rsid w:val="007D794A"/>
    <w:rsid w:val="007E121F"/>
    <w:rsid w:val="007E46FF"/>
    <w:rsid w:val="007F2E11"/>
    <w:rsid w:val="007F40EA"/>
    <w:rsid w:val="007F4FE9"/>
    <w:rsid w:val="007F5228"/>
    <w:rsid w:val="00801230"/>
    <w:rsid w:val="00804AD9"/>
    <w:rsid w:val="00806426"/>
    <w:rsid w:val="00806E2D"/>
    <w:rsid w:val="00810090"/>
    <w:rsid w:val="00813F1C"/>
    <w:rsid w:val="0082187D"/>
    <w:rsid w:val="008256CB"/>
    <w:rsid w:val="00830BC2"/>
    <w:rsid w:val="0083181F"/>
    <w:rsid w:val="00833184"/>
    <w:rsid w:val="00834FB1"/>
    <w:rsid w:val="008356F3"/>
    <w:rsid w:val="00852B23"/>
    <w:rsid w:val="008569FE"/>
    <w:rsid w:val="008601C0"/>
    <w:rsid w:val="00863D69"/>
    <w:rsid w:val="00864987"/>
    <w:rsid w:val="00873913"/>
    <w:rsid w:val="00876E35"/>
    <w:rsid w:val="00881864"/>
    <w:rsid w:val="00881B45"/>
    <w:rsid w:val="008848F8"/>
    <w:rsid w:val="00885620"/>
    <w:rsid w:val="008878FE"/>
    <w:rsid w:val="00890F75"/>
    <w:rsid w:val="00892677"/>
    <w:rsid w:val="008949CB"/>
    <w:rsid w:val="008B6542"/>
    <w:rsid w:val="008C01FB"/>
    <w:rsid w:val="008C0989"/>
    <w:rsid w:val="008C0C09"/>
    <w:rsid w:val="008C1FB0"/>
    <w:rsid w:val="008C73DF"/>
    <w:rsid w:val="008C7C83"/>
    <w:rsid w:val="008D18E2"/>
    <w:rsid w:val="008D558D"/>
    <w:rsid w:val="008D602A"/>
    <w:rsid w:val="008D69D6"/>
    <w:rsid w:val="008E0F4D"/>
    <w:rsid w:val="008E1E2E"/>
    <w:rsid w:val="008E3159"/>
    <w:rsid w:val="008E4517"/>
    <w:rsid w:val="008E4BDE"/>
    <w:rsid w:val="008E5B30"/>
    <w:rsid w:val="008E6F84"/>
    <w:rsid w:val="008F2058"/>
    <w:rsid w:val="008F59BE"/>
    <w:rsid w:val="008F6C0C"/>
    <w:rsid w:val="00900059"/>
    <w:rsid w:val="00905571"/>
    <w:rsid w:val="00912377"/>
    <w:rsid w:val="00912F11"/>
    <w:rsid w:val="0091364F"/>
    <w:rsid w:val="0091429A"/>
    <w:rsid w:val="00914E8E"/>
    <w:rsid w:val="00915BC0"/>
    <w:rsid w:val="00916476"/>
    <w:rsid w:val="0092053E"/>
    <w:rsid w:val="009217B3"/>
    <w:rsid w:val="009225CE"/>
    <w:rsid w:val="009249E1"/>
    <w:rsid w:val="00925E1B"/>
    <w:rsid w:val="00926695"/>
    <w:rsid w:val="00931201"/>
    <w:rsid w:val="00931DB5"/>
    <w:rsid w:val="0093305D"/>
    <w:rsid w:val="009335A3"/>
    <w:rsid w:val="00933DD8"/>
    <w:rsid w:val="009365CA"/>
    <w:rsid w:val="0093691D"/>
    <w:rsid w:val="00936B05"/>
    <w:rsid w:val="00945D94"/>
    <w:rsid w:val="00950CCA"/>
    <w:rsid w:val="00955248"/>
    <w:rsid w:val="009558F0"/>
    <w:rsid w:val="00956CED"/>
    <w:rsid w:val="00961B8E"/>
    <w:rsid w:val="0096338B"/>
    <w:rsid w:val="009677B3"/>
    <w:rsid w:val="00967A47"/>
    <w:rsid w:val="00970786"/>
    <w:rsid w:val="00970E30"/>
    <w:rsid w:val="00971ED3"/>
    <w:rsid w:val="00973316"/>
    <w:rsid w:val="00974C19"/>
    <w:rsid w:val="00975816"/>
    <w:rsid w:val="00975E8C"/>
    <w:rsid w:val="00977486"/>
    <w:rsid w:val="00981461"/>
    <w:rsid w:val="00985213"/>
    <w:rsid w:val="00985AE1"/>
    <w:rsid w:val="00992CB2"/>
    <w:rsid w:val="00995EFE"/>
    <w:rsid w:val="009A1EAD"/>
    <w:rsid w:val="009A277A"/>
    <w:rsid w:val="009A29A9"/>
    <w:rsid w:val="009A32D2"/>
    <w:rsid w:val="009A402C"/>
    <w:rsid w:val="009A4341"/>
    <w:rsid w:val="009A6803"/>
    <w:rsid w:val="009A7AA9"/>
    <w:rsid w:val="009B08B9"/>
    <w:rsid w:val="009B6343"/>
    <w:rsid w:val="009B68B1"/>
    <w:rsid w:val="009C207E"/>
    <w:rsid w:val="009C4906"/>
    <w:rsid w:val="009D419F"/>
    <w:rsid w:val="009E2D4D"/>
    <w:rsid w:val="009E3162"/>
    <w:rsid w:val="009E7A65"/>
    <w:rsid w:val="009F1EB1"/>
    <w:rsid w:val="009F2F2E"/>
    <w:rsid w:val="009F34CC"/>
    <w:rsid w:val="009F408B"/>
    <w:rsid w:val="009F4421"/>
    <w:rsid w:val="009F47F8"/>
    <w:rsid w:val="009F74E6"/>
    <w:rsid w:val="00A101F3"/>
    <w:rsid w:val="00A10D2B"/>
    <w:rsid w:val="00A12D5E"/>
    <w:rsid w:val="00A13D05"/>
    <w:rsid w:val="00A167B7"/>
    <w:rsid w:val="00A32609"/>
    <w:rsid w:val="00A34308"/>
    <w:rsid w:val="00A3482F"/>
    <w:rsid w:val="00A3619B"/>
    <w:rsid w:val="00A36E1F"/>
    <w:rsid w:val="00A409FD"/>
    <w:rsid w:val="00A458E3"/>
    <w:rsid w:val="00A45932"/>
    <w:rsid w:val="00A50523"/>
    <w:rsid w:val="00A5059F"/>
    <w:rsid w:val="00A5758F"/>
    <w:rsid w:val="00A61D83"/>
    <w:rsid w:val="00A64B14"/>
    <w:rsid w:val="00A65896"/>
    <w:rsid w:val="00A66148"/>
    <w:rsid w:val="00A7084A"/>
    <w:rsid w:val="00A71D93"/>
    <w:rsid w:val="00A76C97"/>
    <w:rsid w:val="00A777B0"/>
    <w:rsid w:val="00A85D31"/>
    <w:rsid w:val="00A85E2B"/>
    <w:rsid w:val="00A90BD6"/>
    <w:rsid w:val="00A930D0"/>
    <w:rsid w:val="00A938D6"/>
    <w:rsid w:val="00A95DA7"/>
    <w:rsid w:val="00A9665D"/>
    <w:rsid w:val="00A9728B"/>
    <w:rsid w:val="00A97827"/>
    <w:rsid w:val="00A97EC1"/>
    <w:rsid w:val="00AA07B7"/>
    <w:rsid w:val="00AA3A9A"/>
    <w:rsid w:val="00AA6077"/>
    <w:rsid w:val="00AB047C"/>
    <w:rsid w:val="00AB2852"/>
    <w:rsid w:val="00AB58CC"/>
    <w:rsid w:val="00AC1D12"/>
    <w:rsid w:val="00AC7159"/>
    <w:rsid w:val="00AC7C32"/>
    <w:rsid w:val="00AD3A39"/>
    <w:rsid w:val="00AD446E"/>
    <w:rsid w:val="00AD4BE5"/>
    <w:rsid w:val="00AD61DB"/>
    <w:rsid w:val="00AD6C5E"/>
    <w:rsid w:val="00AD7B28"/>
    <w:rsid w:val="00AE17A4"/>
    <w:rsid w:val="00AE241D"/>
    <w:rsid w:val="00AE2839"/>
    <w:rsid w:val="00AE3B13"/>
    <w:rsid w:val="00AE5467"/>
    <w:rsid w:val="00AE5B2D"/>
    <w:rsid w:val="00AF4B5C"/>
    <w:rsid w:val="00AF6244"/>
    <w:rsid w:val="00B0175F"/>
    <w:rsid w:val="00B059B1"/>
    <w:rsid w:val="00B075B0"/>
    <w:rsid w:val="00B07EC0"/>
    <w:rsid w:val="00B10EBE"/>
    <w:rsid w:val="00B11166"/>
    <w:rsid w:val="00B12590"/>
    <w:rsid w:val="00B1357C"/>
    <w:rsid w:val="00B15050"/>
    <w:rsid w:val="00B15E6A"/>
    <w:rsid w:val="00B215D0"/>
    <w:rsid w:val="00B226DB"/>
    <w:rsid w:val="00B23E76"/>
    <w:rsid w:val="00B27D2C"/>
    <w:rsid w:val="00B31A29"/>
    <w:rsid w:val="00B34645"/>
    <w:rsid w:val="00B371B7"/>
    <w:rsid w:val="00B46A7D"/>
    <w:rsid w:val="00B4708D"/>
    <w:rsid w:val="00B47D6E"/>
    <w:rsid w:val="00B5340F"/>
    <w:rsid w:val="00B55C75"/>
    <w:rsid w:val="00B567F8"/>
    <w:rsid w:val="00B61EB7"/>
    <w:rsid w:val="00B70049"/>
    <w:rsid w:val="00B75110"/>
    <w:rsid w:val="00B828FF"/>
    <w:rsid w:val="00B83133"/>
    <w:rsid w:val="00B84842"/>
    <w:rsid w:val="00B910D4"/>
    <w:rsid w:val="00B926FE"/>
    <w:rsid w:val="00B95D07"/>
    <w:rsid w:val="00B97C7B"/>
    <w:rsid w:val="00BA14AB"/>
    <w:rsid w:val="00BA1E71"/>
    <w:rsid w:val="00BA1E99"/>
    <w:rsid w:val="00BA452F"/>
    <w:rsid w:val="00BB77F8"/>
    <w:rsid w:val="00BC00A2"/>
    <w:rsid w:val="00BC0FCE"/>
    <w:rsid w:val="00BC533B"/>
    <w:rsid w:val="00BD3C87"/>
    <w:rsid w:val="00BD5341"/>
    <w:rsid w:val="00BD7E5E"/>
    <w:rsid w:val="00BE3DEE"/>
    <w:rsid w:val="00BE4D20"/>
    <w:rsid w:val="00BE5631"/>
    <w:rsid w:val="00BF192C"/>
    <w:rsid w:val="00BF34E1"/>
    <w:rsid w:val="00BF3A36"/>
    <w:rsid w:val="00BF4245"/>
    <w:rsid w:val="00C027F5"/>
    <w:rsid w:val="00C03089"/>
    <w:rsid w:val="00C0593C"/>
    <w:rsid w:val="00C1355C"/>
    <w:rsid w:val="00C175AF"/>
    <w:rsid w:val="00C1775A"/>
    <w:rsid w:val="00C31A28"/>
    <w:rsid w:val="00C326CC"/>
    <w:rsid w:val="00C33EFA"/>
    <w:rsid w:val="00C34018"/>
    <w:rsid w:val="00C3554E"/>
    <w:rsid w:val="00C36CCB"/>
    <w:rsid w:val="00C37527"/>
    <w:rsid w:val="00C40690"/>
    <w:rsid w:val="00C4161F"/>
    <w:rsid w:val="00C42697"/>
    <w:rsid w:val="00C43D67"/>
    <w:rsid w:val="00C55C55"/>
    <w:rsid w:val="00C61728"/>
    <w:rsid w:val="00C61773"/>
    <w:rsid w:val="00C6183A"/>
    <w:rsid w:val="00C618E8"/>
    <w:rsid w:val="00C61D5D"/>
    <w:rsid w:val="00C708E2"/>
    <w:rsid w:val="00C718B1"/>
    <w:rsid w:val="00C7223A"/>
    <w:rsid w:val="00C73984"/>
    <w:rsid w:val="00C8307B"/>
    <w:rsid w:val="00C83569"/>
    <w:rsid w:val="00C906E6"/>
    <w:rsid w:val="00C967FC"/>
    <w:rsid w:val="00C97618"/>
    <w:rsid w:val="00C97D55"/>
    <w:rsid w:val="00CA230C"/>
    <w:rsid w:val="00CA4E4A"/>
    <w:rsid w:val="00CA57C7"/>
    <w:rsid w:val="00CA68D6"/>
    <w:rsid w:val="00CB4B7E"/>
    <w:rsid w:val="00CB4B85"/>
    <w:rsid w:val="00CB511A"/>
    <w:rsid w:val="00CB5778"/>
    <w:rsid w:val="00CC31B1"/>
    <w:rsid w:val="00CC63E1"/>
    <w:rsid w:val="00CC6FE1"/>
    <w:rsid w:val="00CD10A3"/>
    <w:rsid w:val="00CD3482"/>
    <w:rsid w:val="00CD49E1"/>
    <w:rsid w:val="00CD54D8"/>
    <w:rsid w:val="00CD5629"/>
    <w:rsid w:val="00CD74D6"/>
    <w:rsid w:val="00CE0A91"/>
    <w:rsid w:val="00CE140B"/>
    <w:rsid w:val="00CE51BC"/>
    <w:rsid w:val="00CF2028"/>
    <w:rsid w:val="00CF6FCB"/>
    <w:rsid w:val="00CF77FF"/>
    <w:rsid w:val="00D008A9"/>
    <w:rsid w:val="00D0140D"/>
    <w:rsid w:val="00D04315"/>
    <w:rsid w:val="00D170EC"/>
    <w:rsid w:val="00D20BAF"/>
    <w:rsid w:val="00D22A43"/>
    <w:rsid w:val="00D23123"/>
    <w:rsid w:val="00D247EA"/>
    <w:rsid w:val="00D26089"/>
    <w:rsid w:val="00D2720E"/>
    <w:rsid w:val="00D33840"/>
    <w:rsid w:val="00D43460"/>
    <w:rsid w:val="00D4421E"/>
    <w:rsid w:val="00D46996"/>
    <w:rsid w:val="00D47AB9"/>
    <w:rsid w:val="00D5109E"/>
    <w:rsid w:val="00D62165"/>
    <w:rsid w:val="00D63C51"/>
    <w:rsid w:val="00D64BEC"/>
    <w:rsid w:val="00D70B5C"/>
    <w:rsid w:val="00D74026"/>
    <w:rsid w:val="00D74E7D"/>
    <w:rsid w:val="00D75C8F"/>
    <w:rsid w:val="00D800AF"/>
    <w:rsid w:val="00D83D9A"/>
    <w:rsid w:val="00D870F3"/>
    <w:rsid w:val="00D92AF9"/>
    <w:rsid w:val="00D9326B"/>
    <w:rsid w:val="00D9465C"/>
    <w:rsid w:val="00D960B9"/>
    <w:rsid w:val="00DA30B8"/>
    <w:rsid w:val="00DA425D"/>
    <w:rsid w:val="00DB1083"/>
    <w:rsid w:val="00DB1108"/>
    <w:rsid w:val="00DB63A5"/>
    <w:rsid w:val="00DC3B0B"/>
    <w:rsid w:val="00DC526A"/>
    <w:rsid w:val="00DC6CEA"/>
    <w:rsid w:val="00DC7D49"/>
    <w:rsid w:val="00DD0ECA"/>
    <w:rsid w:val="00DD74CD"/>
    <w:rsid w:val="00DD7FA9"/>
    <w:rsid w:val="00DE22C1"/>
    <w:rsid w:val="00DE70D2"/>
    <w:rsid w:val="00DE76E3"/>
    <w:rsid w:val="00DF1495"/>
    <w:rsid w:val="00DF3FB1"/>
    <w:rsid w:val="00DF5808"/>
    <w:rsid w:val="00E04865"/>
    <w:rsid w:val="00E113A3"/>
    <w:rsid w:val="00E1516F"/>
    <w:rsid w:val="00E2104F"/>
    <w:rsid w:val="00E22767"/>
    <w:rsid w:val="00E24E60"/>
    <w:rsid w:val="00E31346"/>
    <w:rsid w:val="00E327AC"/>
    <w:rsid w:val="00E339B7"/>
    <w:rsid w:val="00E33A13"/>
    <w:rsid w:val="00E33AD4"/>
    <w:rsid w:val="00E40506"/>
    <w:rsid w:val="00E4365C"/>
    <w:rsid w:val="00E45C4E"/>
    <w:rsid w:val="00E46D8E"/>
    <w:rsid w:val="00E53A63"/>
    <w:rsid w:val="00E56C9F"/>
    <w:rsid w:val="00E56CBF"/>
    <w:rsid w:val="00E619C5"/>
    <w:rsid w:val="00E66F33"/>
    <w:rsid w:val="00E676CD"/>
    <w:rsid w:val="00E718BF"/>
    <w:rsid w:val="00E75F3E"/>
    <w:rsid w:val="00E81DAA"/>
    <w:rsid w:val="00E8367F"/>
    <w:rsid w:val="00E847F0"/>
    <w:rsid w:val="00E84831"/>
    <w:rsid w:val="00E87D25"/>
    <w:rsid w:val="00E9187F"/>
    <w:rsid w:val="00E9577B"/>
    <w:rsid w:val="00E977B5"/>
    <w:rsid w:val="00EA05F6"/>
    <w:rsid w:val="00EA218D"/>
    <w:rsid w:val="00EA5347"/>
    <w:rsid w:val="00EB0D5B"/>
    <w:rsid w:val="00EB0D93"/>
    <w:rsid w:val="00EB12AD"/>
    <w:rsid w:val="00EB3E8D"/>
    <w:rsid w:val="00EB6D64"/>
    <w:rsid w:val="00EC10A7"/>
    <w:rsid w:val="00EC29B1"/>
    <w:rsid w:val="00EC35D6"/>
    <w:rsid w:val="00EC45D6"/>
    <w:rsid w:val="00EC5276"/>
    <w:rsid w:val="00EC53C4"/>
    <w:rsid w:val="00ED0969"/>
    <w:rsid w:val="00ED1E53"/>
    <w:rsid w:val="00ED52B2"/>
    <w:rsid w:val="00ED6008"/>
    <w:rsid w:val="00ED6316"/>
    <w:rsid w:val="00EE1333"/>
    <w:rsid w:val="00EE1977"/>
    <w:rsid w:val="00EE291B"/>
    <w:rsid w:val="00EE2EC2"/>
    <w:rsid w:val="00EE453B"/>
    <w:rsid w:val="00EF5B33"/>
    <w:rsid w:val="00EF683F"/>
    <w:rsid w:val="00EF791B"/>
    <w:rsid w:val="00EF7AF0"/>
    <w:rsid w:val="00F0180D"/>
    <w:rsid w:val="00F0290A"/>
    <w:rsid w:val="00F02FFE"/>
    <w:rsid w:val="00F05FB5"/>
    <w:rsid w:val="00F06854"/>
    <w:rsid w:val="00F11F15"/>
    <w:rsid w:val="00F13CE5"/>
    <w:rsid w:val="00F14611"/>
    <w:rsid w:val="00F147C0"/>
    <w:rsid w:val="00F148A3"/>
    <w:rsid w:val="00F149A6"/>
    <w:rsid w:val="00F14B3B"/>
    <w:rsid w:val="00F20870"/>
    <w:rsid w:val="00F24AF8"/>
    <w:rsid w:val="00F24F4A"/>
    <w:rsid w:val="00F25BBD"/>
    <w:rsid w:val="00F25C98"/>
    <w:rsid w:val="00F2788F"/>
    <w:rsid w:val="00F33761"/>
    <w:rsid w:val="00F356F3"/>
    <w:rsid w:val="00F365E1"/>
    <w:rsid w:val="00F4066B"/>
    <w:rsid w:val="00F41B68"/>
    <w:rsid w:val="00F437D6"/>
    <w:rsid w:val="00F523CD"/>
    <w:rsid w:val="00F601C5"/>
    <w:rsid w:val="00F60BDD"/>
    <w:rsid w:val="00F61579"/>
    <w:rsid w:val="00F637D0"/>
    <w:rsid w:val="00F66FA0"/>
    <w:rsid w:val="00F67D3E"/>
    <w:rsid w:val="00F751AB"/>
    <w:rsid w:val="00F82248"/>
    <w:rsid w:val="00F832A8"/>
    <w:rsid w:val="00F84E6C"/>
    <w:rsid w:val="00F85FF9"/>
    <w:rsid w:val="00F86746"/>
    <w:rsid w:val="00F87F92"/>
    <w:rsid w:val="00F91AEC"/>
    <w:rsid w:val="00F91DBC"/>
    <w:rsid w:val="00F9355B"/>
    <w:rsid w:val="00F972C0"/>
    <w:rsid w:val="00F9740E"/>
    <w:rsid w:val="00FA0EAD"/>
    <w:rsid w:val="00FA178D"/>
    <w:rsid w:val="00FA263B"/>
    <w:rsid w:val="00FA568B"/>
    <w:rsid w:val="00FA6824"/>
    <w:rsid w:val="00FA6BDD"/>
    <w:rsid w:val="00FB13FD"/>
    <w:rsid w:val="00FB186E"/>
    <w:rsid w:val="00FB526D"/>
    <w:rsid w:val="00FB6948"/>
    <w:rsid w:val="00FC0451"/>
    <w:rsid w:val="00FD506D"/>
    <w:rsid w:val="00FE40F7"/>
    <w:rsid w:val="00FF01F5"/>
    <w:rsid w:val="00FF291E"/>
    <w:rsid w:val="00FF3184"/>
    <w:rsid w:val="00FF31C4"/>
    <w:rsid w:val="00FF40FE"/>
    <w:rsid w:val="00FF53C5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4187D"/>
  <w15:docId w15:val="{9556FBCE-18F9-4A19-8FED-9630379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4B68"/>
    <w:pPr>
      <w:spacing w:after="200" w:line="276" w:lineRule="auto"/>
    </w:pPr>
    <w:rPr>
      <w:rFonts w:ascii="Lora" w:hAnsi="Lor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EF5B33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8C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-sectionsub-heading-sub-sectionsAVA">
    <w:name w:val="Sub-section(sub-heading-sub-sections)[AVA]"/>
    <w:uiPriority w:val="1"/>
    <w:qFormat/>
    <w:rsid w:val="006C4B68"/>
    <w:rPr>
      <w:rFonts w:ascii="Lora" w:hAnsi="Lora"/>
      <w:b/>
      <w:sz w:val="32"/>
    </w:rPr>
  </w:style>
  <w:style w:type="character" w:customStyle="1" w:styleId="CodeTermsAVA">
    <w:name w:val="Code Terms[AVA]"/>
    <w:uiPriority w:val="1"/>
    <w:rsid w:val="006C4B68"/>
    <w:rPr>
      <w:rFonts w:ascii="Lora" w:hAnsi="Lora"/>
      <w:b/>
      <w:sz w:val="40"/>
    </w:rPr>
  </w:style>
  <w:style w:type="character" w:customStyle="1" w:styleId="TIPINFOAVAHEB">
    <w:name w:val="TIP/INFO [AVA HEB]"/>
    <w:uiPriority w:val="1"/>
    <w:qFormat/>
    <w:rsid w:val="006C4B68"/>
    <w:rPr>
      <w:rFonts w:ascii="Lora" w:hAnsi="Lora"/>
      <w:b/>
      <w:caps w:val="0"/>
      <w:smallCaps w:val="0"/>
      <w:color w:val="auto"/>
      <w:kern w:val="0"/>
      <w:sz w:val="24"/>
      <w:u w:val="none"/>
      <w:bdr w:val="none" w:sz="0" w:space="0" w:color="auto"/>
      <w:shd w:val="clear" w:color="auto" w:fill="D9D9D9"/>
    </w:rPr>
  </w:style>
  <w:style w:type="character" w:customStyle="1" w:styleId="ScreenTextAVAHEB">
    <w:name w:val="ScreenText [AVA HEB]"/>
    <w:uiPriority w:val="1"/>
    <w:qFormat/>
    <w:rsid w:val="006C4B68"/>
    <w:rPr>
      <w:rFonts w:ascii="Lora" w:hAnsi="Lora"/>
      <w:b/>
      <w:color w:val="auto"/>
      <w:sz w:val="24"/>
      <w:u w:val="none"/>
    </w:rPr>
  </w:style>
  <w:style w:type="character" w:customStyle="1" w:styleId="ReferencesAVAHEB">
    <w:name w:val="References [AVA HEB]"/>
    <w:uiPriority w:val="1"/>
    <w:qFormat/>
    <w:rsid w:val="006C4B68"/>
    <w:rPr>
      <w:rFonts w:ascii="Lora" w:hAnsi="Lora"/>
      <w:i/>
      <w:sz w:val="24"/>
    </w:rPr>
  </w:style>
  <w:style w:type="paragraph" w:customStyle="1" w:styleId="FigureAVA">
    <w:name w:val="Figure [AVA]"/>
    <w:basedOn w:val="Normal"/>
    <w:qFormat/>
    <w:rsid w:val="006C4B68"/>
    <w:pPr>
      <w:jc w:val="center"/>
    </w:pPr>
    <w:rPr>
      <w:sz w:val="18"/>
    </w:rPr>
  </w:style>
  <w:style w:type="paragraph" w:customStyle="1" w:styleId="FigurecaptionAVA">
    <w:name w:val="Figure caption [AVA]"/>
    <w:basedOn w:val="FigureAVA"/>
    <w:rsid w:val="00474C13"/>
    <w:rPr>
      <w:b/>
    </w:rPr>
  </w:style>
  <w:style w:type="paragraph" w:customStyle="1" w:styleId="ChapterTitleAVAHEB">
    <w:name w:val="Chapter Title [AVA HEB]"/>
    <w:basedOn w:val="Heading1"/>
    <w:link w:val="ChapterTitleAVAHEBChar"/>
    <w:qFormat/>
    <w:rsid w:val="006C4B68"/>
    <w:pPr>
      <w:spacing w:before="0"/>
      <w:jc w:val="right"/>
    </w:pPr>
    <w:rPr>
      <w:rFonts w:ascii="Lora" w:eastAsia="Palatino Linotype" w:hAnsi="Lora" w:cs="Palatino Linotype"/>
      <w:b/>
      <w:sz w:val="80"/>
      <w:szCs w:val="80"/>
    </w:rPr>
  </w:style>
  <w:style w:type="character" w:customStyle="1" w:styleId="ChapterTitleAVAHEBChar">
    <w:name w:val="Chapter Title [AVA HEB] Char"/>
    <w:link w:val="ChapterTitleAVAHEB"/>
    <w:qFormat/>
    <w:rsid w:val="006C4B68"/>
    <w:rPr>
      <w:rFonts w:ascii="Lora" w:eastAsia="Palatino Linotype" w:hAnsi="Lora" w:cs="Palatino Linotype"/>
      <w:b/>
      <w:color w:val="365F91"/>
      <w:sz w:val="80"/>
      <w:szCs w:val="80"/>
      <w:lang w:eastAsia="en-US"/>
    </w:rPr>
  </w:style>
  <w:style w:type="character" w:customStyle="1" w:styleId="Heading1Char">
    <w:name w:val="Heading 1 Char"/>
    <w:link w:val="Heading1"/>
    <w:uiPriority w:val="9"/>
    <w:rsid w:val="00EF5B33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ChapterTitleNumberAVAHEB">
    <w:name w:val="Chapter Title Number [AVA HEB]"/>
    <w:basedOn w:val="Heading1"/>
    <w:link w:val="ChapterTitleNumberAVAHEBChar"/>
    <w:qFormat/>
    <w:rsid w:val="006C4B68"/>
    <w:pPr>
      <w:spacing w:before="0"/>
      <w:jc w:val="right"/>
    </w:pPr>
    <w:rPr>
      <w:rFonts w:ascii="Lora" w:eastAsia="Palatino Linotype" w:hAnsi="Lora" w:cs="Palatino Linotype"/>
      <w:bCs/>
      <w:smallCaps/>
      <w:sz w:val="70"/>
      <w:szCs w:val="70"/>
    </w:rPr>
  </w:style>
  <w:style w:type="character" w:customStyle="1" w:styleId="ChapterTitleNumberAVAHEBChar">
    <w:name w:val="Chapter Title Number [AVA HEB] Char"/>
    <w:link w:val="ChapterTitleNumberAVAHEB"/>
    <w:qFormat/>
    <w:rsid w:val="006C4B68"/>
    <w:rPr>
      <w:rFonts w:ascii="Lora" w:eastAsia="Palatino Linotype" w:hAnsi="Lora" w:cs="Palatino Linotype"/>
      <w:bCs/>
      <w:smallCaps/>
      <w:color w:val="365F91"/>
      <w:sz w:val="70"/>
      <w:szCs w:val="70"/>
      <w:lang w:eastAsia="en-US"/>
    </w:rPr>
  </w:style>
  <w:style w:type="paragraph" w:customStyle="1" w:styleId="CodeBlockAVAHEB">
    <w:name w:val="Code Block [AVA HEB]"/>
    <w:basedOn w:val="Normal"/>
    <w:link w:val="CodeBlockAVAHEBChar"/>
    <w:qFormat/>
    <w:rsid w:val="00EF5B33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eastAsia="Arial" w:hAnsi="Consolas" w:cs="Arial"/>
      <w:sz w:val="20"/>
      <w:szCs w:val="20"/>
    </w:rPr>
  </w:style>
  <w:style w:type="character" w:customStyle="1" w:styleId="CodeBlockAVAHEBChar">
    <w:name w:val="Code Block [AVA HEB] Char"/>
    <w:link w:val="CodeBlockAVAHEB"/>
    <w:qFormat/>
    <w:rsid w:val="00EF5B33"/>
    <w:rPr>
      <w:rFonts w:ascii="Consolas" w:eastAsia="Arial" w:hAnsi="Consolas" w:cs="Arial"/>
      <w:sz w:val="20"/>
      <w:szCs w:val="20"/>
    </w:rPr>
  </w:style>
  <w:style w:type="paragraph" w:customStyle="1" w:styleId="CodeinTextAVAHEB">
    <w:name w:val="Code in Text [AVA HEB]"/>
    <w:basedOn w:val="Normal"/>
    <w:link w:val="CodeinTextAVAHEBChar"/>
    <w:qFormat/>
    <w:rsid w:val="00EF5B33"/>
    <w:pPr>
      <w:spacing w:after="0"/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AVAHEBChar">
    <w:name w:val="Code in Text [AVA HEB] Char"/>
    <w:link w:val="CodeinTextAVAHEB"/>
    <w:qFormat/>
    <w:rsid w:val="00EF5B33"/>
    <w:rPr>
      <w:rFonts w:ascii="Consolas" w:eastAsia="Palatino Linotype" w:hAnsi="Consolas" w:cs="Palatino Linotype"/>
      <w:b/>
      <w:sz w:val="20"/>
      <w:szCs w:val="20"/>
    </w:rPr>
  </w:style>
  <w:style w:type="paragraph" w:customStyle="1" w:styleId="FigureCaptionAVAHEB">
    <w:name w:val="Figure Caption [AVA HEB]"/>
    <w:basedOn w:val="Normal"/>
    <w:next w:val="FigureAVA"/>
    <w:link w:val="Figur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FigureCaptionAVAHEBChar">
    <w:name w:val="Figure Caption [AVA HEB] Char"/>
    <w:link w:val="FigureCaptionAVAHEB"/>
    <w:qFormat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paragraph" w:customStyle="1" w:styleId="Heading1AVAHEB">
    <w:name w:val="Heading 1 [AVA HEB]"/>
    <w:basedOn w:val="Heading1"/>
    <w:qFormat/>
    <w:rsid w:val="006C4B68"/>
    <w:pPr>
      <w:spacing w:before="400"/>
    </w:pPr>
    <w:rPr>
      <w:rFonts w:ascii="Lora" w:eastAsia="Palatino Linotype" w:hAnsi="Lora" w:cs="Palatino Linotype"/>
      <w:b/>
      <w:color w:val="auto"/>
      <w:sz w:val="40"/>
      <w:szCs w:val="40"/>
    </w:rPr>
  </w:style>
  <w:style w:type="paragraph" w:customStyle="1" w:styleId="Heading2AVAHEB">
    <w:name w:val="Heading 2 [AVA HEB]"/>
    <w:basedOn w:val="Normal"/>
    <w:link w:val="Heading2AVAHEBChar"/>
    <w:qFormat/>
    <w:rsid w:val="006C4B68"/>
    <w:pPr>
      <w:spacing w:before="200" w:after="0"/>
      <w:jc w:val="both"/>
    </w:pPr>
    <w:rPr>
      <w:rFonts w:eastAsia="Palatino Linotype" w:cs="Palatino Linotype"/>
      <w:b/>
      <w:sz w:val="36"/>
      <w:szCs w:val="36"/>
    </w:rPr>
  </w:style>
  <w:style w:type="character" w:customStyle="1" w:styleId="Heading2AVAHEBChar">
    <w:name w:val="Heading 2 [AVA HEB] Char"/>
    <w:link w:val="Heading2AVAHEB"/>
    <w:qFormat/>
    <w:rsid w:val="006C4B68"/>
    <w:rPr>
      <w:rFonts w:ascii="Lora" w:eastAsia="Palatino Linotype" w:hAnsi="Lora" w:cs="Palatino Linotype"/>
      <w:b/>
      <w:sz w:val="36"/>
      <w:szCs w:val="36"/>
      <w:lang w:eastAsia="en-US"/>
    </w:rPr>
  </w:style>
  <w:style w:type="paragraph" w:customStyle="1" w:styleId="LinkAVAHEB">
    <w:name w:val="Link [AVA HEB]"/>
    <w:basedOn w:val="Normal"/>
    <w:link w:val="Link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Arial" w:cs="Arial"/>
      <w:b/>
    </w:rPr>
  </w:style>
  <w:style w:type="character" w:customStyle="1" w:styleId="LinkAVAHEBChar">
    <w:name w:val="Link [AVA HEB] Char"/>
    <w:link w:val="LinkAVAHEB"/>
    <w:rsid w:val="006C4B68"/>
    <w:rPr>
      <w:rFonts w:ascii="Lora" w:eastAsia="Arial" w:hAnsi="Lora" w:cs="Arial"/>
      <w:b/>
      <w:sz w:val="22"/>
      <w:szCs w:val="22"/>
      <w:shd w:val="clear" w:color="auto" w:fill="FFFFFF"/>
      <w:lang w:eastAsia="en-US"/>
    </w:rPr>
  </w:style>
  <w:style w:type="paragraph" w:customStyle="1" w:styleId="NormalAVAHEB">
    <w:name w:val="Normal [AVA HEB]"/>
    <w:basedOn w:val="Normal"/>
    <w:link w:val="Normal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Palatino Linotype" w:cs="Palatino Linotype"/>
    </w:rPr>
  </w:style>
  <w:style w:type="character" w:customStyle="1" w:styleId="NormalAVAHEBChar">
    <w:name w:val="Normal [AVA HEB] Char"/>
    <w:link w:val="NormalAVAHEB"/>
    <w:qFormat/>
    <w:rsid w:val="006C4B68"/>
    <w:rPr>
      <w:rFonts w:ascii="Lora" w:eastAsia="Palatino Linotype" w:hAnsi="Lora" w:cs="Palatino Linotype"/>
      <w:sz w:val="22"/>
      <w:szCs w:val="22"/>
      <w:shd w:val="clear" w:color="auto" w:fill="FFFFFF"/>
      <w:lang w:eastAsia="en-US"/>
    </w:rPr>
  </w:style>
  <w:style w:type="paragraph" w:customStyle="1" w:styleId="TableCaptionAVAHEB">
    <w:name w:val="Table Caption [AVA HEB]"/>
    <w:basedOn w:val="Normal"/>
    <w:link w:val="Tabl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TableCaptionAVAHEBChar">
    <w:name w:val="Table Caption [AVA HEB] Char"/>
    <w:link w:val="TableCaptionAVAHEB"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character" w:customStyle="1" w:styleId="Heading2Char">
    <w:name w:val="Heading 2 Char"/>
    <w:link w:val="Heading2"/>
    <w:uiPriority w:val="9"/>
    <w:semiHidden/>
    <w:rsid w:val="00331D8C"/>
    <w:rPr>
      <w:rFonts w:ascii="Cambria" w:eastAsia="Times New Roman" w:hAnsi="Cambria" w:cs="Times New Roman"/>
      <w:color w:val="365F91"/>
      <w:sz w:val="26"/>
      <w:szCs w:val="26"/>
    </w:rPr>
  </w:style>
  <w:style w:type="character" w:styleId="BookTitle">
    <w:name w:val="Book Title"/>
    <w:uiPriority w:val="33"/>
    <w:qFormat/>
    <w:rsid w:val="00C718B1"/>
    <w:rPr>
      <w:rFonts w:ascii="Palatino Linotype" w:hAnsi="Palatino Linotype"/>
      <w:b/>
      <w:bCs/>
      <w:i w:val="0"/>
      <w:iCs/>
      <w:spacing w:val="5"/>
      <w:sz w:val="80"/>
    </w:rPr>
  </w:style>
  <w:style w:type="paragraph" w:customStyle="1" w:styleId="CodeBlockBPBHEB">
    <w:name w:val="Code Block [BPB HEB]"/>
    <w:basedOn w:val="Normal"/>
    <w:qFormat/>
    <w:rsid w:val="00C718B1"/>
    <w:pPr>
      <w:widowControl w:val="0"/>
      <w:spacing w:after="100"/>
    </w:pPr>
    <w:rPr>
      <w:rFonts w:ascii="Consolas" w:eastAsia="Arial" w:hAnsi="Consolas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8B1"/>
    <w:pPr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B1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3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482"/>
    <w:pPr>
      <w:spacing w:after="0" w:line="240" w:lineRule="auto"/>
    </w:pPr>
    <w:rPr>
      <w:rFonts w:ascii="Arial" w:eastAsia="Arial" w:hAnsi="Arial" w:cs="Arial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482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403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2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B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E2"/>
    <w:rPr>
      <w:rFonts w:ascii="Lora" w:hAnsi="Lor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E2"/>
    <w:rPr>
      <w:rFonts w:ascii="Lora" w:hAnsi="Lora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F832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32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458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CD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C87"/>
    <w:rPr>
      <w:rFonts w:ascii="Courier New" w:eastAsia="Times New Roman" w:hAnsi="Courier New" w:cs="Courier New"/>
    </w:rPr>
  </w:style>
  <w:style w:type="character" w:customStyle="1" w:styleId="katex-mathml">
    <w:name w:val="katex-mathml"/>
    <w:basedOn w:val="DefaultParagraphFont"/>
    <w:rsid w:val="006E26B4"/>
  </w:style>
  <w:style w:type="character" w:customStyle="1" w:styleId="mord">
    <w:name w:val="mord"/>
    <w:basedOn w:val="DefaultParagraphFont"/>
    <w:rsid w:val="006E26B4"/>
  </w:style>
  <w:style w:type="character" w:customStyle="1" w:styleId="mrel">
    <w:name w:val="mrel"/>
    <w:basedOn w:val="DefaultParagraphFont"/>
    <w:rsid w:val="006E26B4"/>
  </w:style>
  <w:style w:type="character" w:customStyle="1" w:styleId="mbin">
    <w:name w:val="mbin"/>
    <w:basedOn w:val="DefaultParagraphFont"/>
    <w:rsid w:val="006E26B4"/>
  </w:style>
  <w:style w:type="character" w:styleId="Hyperlink">
    <w:name w:val="Hyperlink"/>
    <w:basedOn w:val="DefaultParagraphFont"/>
    <w:uiPriority w:val="99"/>
    <w:unhideWhenUsed/>
    <w:rsid w:val="00F27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88F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510B81"/>
  </w:style>
  <w:style w:type="character" w:customStyle="1" w:styleId="hljs-name">
    <w:name w:val="hljs-name"/>
    <w:basedOn w:val="DefaultParagraphFont"/>
    <w:rsid w:val="00510B81"/>
  </w:style>
  <w:style w:type="character" w:customStyle="1" w:styleId="hljs-attr">
    <w:name w:val="hljs-attr"/>
    <w:basedOn w:val="DefaultParagraphFont"/>
    <w:rsid w:val="00510B81"/>
  </w:style>
  <w:style w:type="character" w:customStyle="1" w:styleId="hljs-string">
    <w:name w:val="hljs-string"/>
    <w:basedOn w:val="DefaultParagraphFont"/>
    <w:rsid w:val="00510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9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8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1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7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9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3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9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2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2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7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5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4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9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3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6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0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7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80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58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3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2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4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47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9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0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6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48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1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7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09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90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58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3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8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7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66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81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33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87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32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014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37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303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79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91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88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8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09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33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60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45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74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241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52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698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78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29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70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84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855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915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26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30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10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00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57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724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23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90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10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50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1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12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61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45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53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065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47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268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16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62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03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33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629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5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175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685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0908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90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86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5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263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57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3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81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21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08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81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68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81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6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70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71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4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0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4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490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814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246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981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666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76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719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973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76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15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59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04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84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475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98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887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987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770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58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87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429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677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61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44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50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73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77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2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741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54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590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54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016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81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39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877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220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83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914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72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87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78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24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656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72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25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053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04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642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19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50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0722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33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5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65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8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6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1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3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5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1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31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380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66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61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19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1674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64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8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0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19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87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093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44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9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516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10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54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332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630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66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53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29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223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65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00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06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18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4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16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57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601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49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23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313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31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21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65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245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22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585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173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64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659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50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857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17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8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6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887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402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89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22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43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103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14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47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20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6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372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31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8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02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910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50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50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60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19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96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65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93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3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22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51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05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34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3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22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48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53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8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975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296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46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69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270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375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9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2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01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8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27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9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1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4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9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1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1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73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83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2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6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13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2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7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4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1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0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4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0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7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98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9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5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1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8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9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4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7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5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33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8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2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6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31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64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5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5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667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460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08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5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238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14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517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42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994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2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30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154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58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949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982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716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3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81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212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821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73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751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22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738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973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668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57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1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3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989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15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891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14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33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48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7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994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7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16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74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34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132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197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41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316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421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749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035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21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22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93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48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3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12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2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524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760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51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112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64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951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33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8851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756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670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06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96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948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316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00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500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174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3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029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1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94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83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42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43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48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72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138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8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494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788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7500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8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6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4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6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9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8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254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13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09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41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18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167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94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61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4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194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244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86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222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47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94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12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996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1972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86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77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25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074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15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32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28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35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93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140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687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87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0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93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15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5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46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42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45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23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68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20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598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867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50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12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948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193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53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573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24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76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634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465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257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14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141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700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71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47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006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88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453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0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066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09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32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3855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05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26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64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90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09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530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13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89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10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3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94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33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4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60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69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05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68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57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46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213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90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59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3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982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52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41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8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16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7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2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920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48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46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61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06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65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51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382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3627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34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74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309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280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354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03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85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51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77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51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09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411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0291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3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14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72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751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315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Style%20Template%20AVA%20H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 Template AVA HEB.dot</Template>
  <TotalTime>10</TotalTime>
  <Pages>20</Pages>
  <Words>3772</Words>
  <Characters>21507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</dc:creator>
  <cp:keywords/>
  <cp:lastModifiedBy>rupalimchopade@outlook.com</cp:lastModifiedBy>
  <cp:revision>3</cp:revision>
  <cp:lastPrinted>2024-12-16T08:10:00Z</cp:lastPrinted>
  <dcterms:created xsi:type="dcterms:W3CDTF">2025-01-15T04:04:00Z</dcterms:created>
  <dcterms:modified xsi:type="dcterms:W3CDTF">2025-01-15T04:14:00Z</dcterms:modified>
</cp:coreProperties>
</file>