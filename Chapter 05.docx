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0254" w14:textId="1741E532" w:rsidR="00C718B1" w:rsidRPr="00C718B1" w:rsidRDefault="00C718B1" w:rsidP="00C718B1">
      <w:pPr>
        <w:pStyle w:val="ChapterTitleNumberAVAHEB"/>
        <w:rPr>
          <w:rStyle w:val="BookTitle"/>
          <w:rFonts w:ascii="Lora" w:hAnsi="Lora"/>
          <w:b w:val="0"/>
          <w:bCs/>
          <w:iCs w:val="0"/>
          <w:spacing w:val="0"/>
          <w:sz w:val="70"/>
        </w:rPr>
      </w:pPr>
      <w:r w:rsidRPr="00C718B1">
        <w:rPr>
          <w:rStyle w:val="BookTitle"/>
          <w:rFonts w:ascii="Lora" w:hAnsi="Lora"/>
          <w:b w:val="0"/>
          <w:bCs/>
          <w:iCs w:val="0"/>
          <w:spacing w:val="0"/>
          <w:sz w:val="70"/>
        </w:rPr>
        <w:t xml:space="preserve">Chapter </w:t>
      </w:r>
      <w:r w:rsidR="003C1182">
        <w:rPr>
          <w:rStyle w:val="BookTitle"/>
          <w:rFonts w:ascii="Lora" w:hAnsi="Lora"/>
          <w:b w:val="0"/>
          <w:bCs/>
          <w:iCs w:val="0"/>
          <w:spacing w:val="0"/>
          <w:sz w:val="70"/>
        </w:rPr>
        <w:t>5</w:t>
      </w:r>
    </w:p>
    <w:p w14:paraId="0E864269" w14:textId="28A4F697" w:rsidR="00C718B1" w:rsidRPr="00C718B1" w:rsidRDefault="003C1182" w:rsidP="00C718B1">
      <w:pPr>
        <w:pStyle w:val="ChapterTitleAVAHEB"/>
      </w:pPr>
      <w:r>
        <w:t>Objects and Arrays</w:t>
      </w:r>
    </w:p>
    <w:p w14:paraId="5A53F9AE" w14:textId="47AAF5B0" w:rsidR="00933DD8" w:rsidRPr="00933DD8" w:rsidRDefault="00933DD8" w:rsidP="00B828FF">
      <w:pPr>
        <w:spacing w:after="0"/>
        <w:rPr>
          <w:rFonts w:eastAsia="Cambria" w:cs="Cambria"/>
          <w:b/>
          <w:bCs/>
          <w:sz w:val="36"/>
          <w:szCs w:val="36"/>
        </w:rPr>
      </w:pPr>
      <w:r w:rsidRPr="00933DD8">
        <w:rPr>
          <w:rFonts w:eastAsia="Cambria" w:cs="Cambria"/>
          <w:b/>
          <w:bCs/>
          <w:sz w:val="36"/>
          <w:szCs w:val="36"/>
        </w:rPr>
        <w:t>Overview of Objects</w:t>
      </w:r>
    </w:p>
    <w:p w14:paraId="0364220E" w14:textId="48A2A28E" w:rsidR="00D20BAF" w:rsidRPr="00D20BAF" w:rsidRDefault="00D20BAF" w:rsidP="00D20BAF">
      <w:pPr>
        <w:spacing w:after="0"/>
        <w:jc w:val="both"/>
        <w:rPr>
          <w:rFonts w:eastAsia="Cambria" w:cs="Cambria"/>
          <w:b/>
          <w:bCs/>
        </w:rPr>
      </w:pPr>
      <w:r w:rsidRPr="00D20BAF">
        <w:rPr>
          <w:rFonts w:eastAsia="Cambria" w:cs="Cambria"/>
          <w:b/>
          <w:bCs/>
        </w:rPr>
        <w:t>Syntax</w:t>
      </w:r>
    </w:p>
    <w:p w14:paraId="63FFA07B" w14:textId="77777777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D20BAF">
        <w:rPr>
          <w:rFonts w:ascii="Consolas" w:eastAsia="Cambria" w:hAnsi="Consolas" w:cs="Cambria"/>
          <w:sz w:val="20"/>
          <w:szCs w:val="20"/>
        </w:rPr>
        <w:t>objectName</w:t>
      </w:r>
      <w:proofErr w:type="spellEnd"/>
      <w:r w:rsidRPr="00D20BAF">
        <w:rPr>
          <w:rFonts w:ascii="Consolas" w:eastAsia="Cambria" w:hAnsi="Consolas" w:cs="Cambria"/>
          <w:sz w:val="20"/>
          <w:szCs w:val="20"/>
        </w:rPr>
        <w:t xml:space="preserve"> = {</w:t>
      </w:r>
    </w:p>
    <w:p w14:paraId="60BC8DAF" w14:textId="77777777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    key1: value1, // Property</w:t>
      </w:r>
    </w:p>
    <w:p w14:paraId="3C946E35" w14:textId="77777777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    key2: value2, // Property</w:t>
      </w:r>
    </w:p>
    <w:p w14:paraId="2554B5DB" w14:textId="77777777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D20BAF">
        <w:rPr>
          <w:rFonts w:ascii="Consolas" w:eastAsia="Cambria" w:hAnsi="Consolas" w:cs="Cambria"/>
          <w:sz w:val="20"/>
          <w:szCs w:val="20"/>
        </w:rPr>
        <w:t>methodName</w:t>
      </w:r>
      <w:proofErr w:type="spellEnd"/>
      <w:r w:rsidRPr="00D20BAF">
        <w:rPr>
          <w:rFonts w:ascii="Consolas" w:eastAsia="Cambria" w:hAnsi="Consolas" w:cs="Cambria"/>
          <w:sz w:val="20"/>
          <w:szCs w:val="20"/>
        </w:rPr>
        <w:t xml:space="preserve">: </w:t>
      </w:r>
      <w:proofErr w:type="gramStart"/>
      <w:r w:rsidRPr="00D20BAF">
        <w:rPr>
          <w:rFonts w:ascii="Consolas" w:eastAsia="Cambria" w:hAnsi="Consolas" w:cs="Cambria"/>
          <w:sz w:val="20"/>
          <w:szCs w:val="20"/>
        </w:rPr>
        <w:t>function(</w:t>
      </w:r>
      <w:proofErr w:type="gramEnd"/>
      <w:r w:rsidRPr="00D20BAF">
        <w:rPr>
          <w:rFonts w:ascii="Consolas" w:eastAsia="Cambria" w:hAnsi="Consolas" w:cs="Cambria"/>
          <w:sz w:val="20"/>
          <w:szCs w:val="20"/>
        </w:rPr>
        <w:t>) {</w:t>
      </w:r>
    </w:p>
    <w:p w14:paraId="3DD15ACA" w14:textId="77777777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        // Method body</w:t>
      </w:r>
    </w:p>
    <w:p w14:paraId="2394D51F" w14:textId="77777777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7D4FE64D" w14:textId="1FC0C2A8" w:rsid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>};</w:t>
      </w:r>
    </w:p>
    <w:p w14:paraId="6999B32D" w14:textId="77777777" w:rsid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D511B2C" w14:textId="1244667E" w:rsidR="00D20BAF" w:rsidRPr="00D20BAF" w:rsidRDefault="00D20BAF" w:rsidP="00D20BAF">
      <w:pPr>
        <w:spacing w:after="0"/>
        <w:jc w:val="both"/>
        <w:rPr>
          <w:rFonts w:eastAsia="Cambria" w:cs="Cambria"/>
          <w:b/>
          <w:bCs/>
        </w:rPr>
      </w:pPr>
      <w:r w:rsidRPr="00D20BAF">
        <w:rPr>
          <w:rFonts w:eastAsia="Cambria" w:cs="Cambria"/>
          <w:b/>
          <w:bCs/>
        </w:rPr>
        <w:t>Example</w:t>
      </w:r>
    </w:p>
    <w:p w14:paraId="4C7BF18D" w14:textId="49223410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let </w:t>
      </w:r>
      <w:r w:rsidR="00ED6008">
        <w:rPr>
          <w:rFonts w:ascii="Consolas" w:eastAsia="Cambria" w:hAnsi="Consolas" w:cs="Cambria"/>
          <w:sz w:val="20"/>
          <w:szCs w:val="20"/>
        </w:rPr>
        <w:t>huma</w:t>
      </w:r>
      <w:r w:rsidRPr="00D20BAF">
        <w:rPr>
          <w:rFonts w:ascii="Consolas" w:eastAsia="Cambria" w:hAnsi="Consolas" w:cs="Cambria"/>
          <w:sz w:val="20"/>
          <w:szCs w:val="20"/>
        </w:rPr>
        <w:t>n = {</w:t>
      </w:r>
    </w:p>
    <w:p w14:paraId="49EE97B9" w14:textId="2687A6E0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D20BAF">
        <w:rPr>
          <w:rFonts w:ascii="Consolas" w:eastAsia="Cambria" w:hAnsi="Consolas" w:cs="Cambria"/>
          <w:sz w:val="20"/>
          <w:szCs w:val="20"/>
        </w:rPr>
        <w:t>firstName</w:t>
      </w:r>
      <w:proofErr w:type="spellEnd"/>
      <w:r w:rsidRPr="00D20BAF">
        <w:rPr>
          <w:rFonts w:ascii="Consolas" w:eastAsia="Cambria" w:hAnsi="Consolas" w:cs="Cambria"/>
          <w:sz w:val="20"/>
          <w:szCs w:val="20"/>
        </w:rPr>
        <w:t>: "</w:t>
      </w:r>
      <w:r w:rsidR="00D9326B">
        <w:rPr>
          <w:rFonts w:ascii="Consolas" w:eastAsia="Cambria" w:hAnsi="Consolas" w:cs="Cambria"/>
          <w:sz w:val="20"/>
          <w:szCs w:val="20"/>
        </w:rPr>
        <w:t>Rupali</w:t>
      </w:r>
      <w:r w:rsidRPr="00D20BAF">
        <w:rPr>
          <w:rFonts w:ascii="Consolas" w:eastAsia="Cambria" w:hAnsi="Consolas" w:cs="Cambria"/>
          <w:sz w:val="20"/>
          <w:szCs w:val="20"/>
        </w:rPr>
        <w:t>",</w:t>
      </w:r>
    </w:p>
    <w:p w14:paraId="613F6474" w14:textId="1A914AC8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D20BAF">
        <w:rPr>
          <w:rFonts w:ascii="Consolas" w:eastAsia="Cambria" w:hAnsi="Consolas" w:cs="Cambria"/>
          <w:sz w:val="20"/>
          <w:szCs w:val="20"/>
        </w:rPr>
        <w:t>lastName</w:t>
      </w:r>
      <w:proofErr w:type="spellEnd"/>
      <w:r w:rsidRPr="00D20BAF">
        <w:rPr>
          <w:rFonts w:ascii="Consolas" w:eastAsia="Cambria" w:hAnsi="Consolas" w:cs="Cambria"/>
          <w:sz w:val="20"/>
          <w:szCs w:val="20"/>
        </w:rPr>
        <w:t>: "</w:t>
      </w:r>
      <w:proofErr w:type="spellStart"/>
      <w:r w:rsidR="00D9326B">
        <w:rPr>
          <w:rFonts w:ascii="Consolas" w:eastAsia="Cambria" w:hAnsi="Consolas" w:cs="Cambria"/>
          <w:sz w:val="20"/>
          <w:szCs w:val="20"/>
        </w:rPr>
        <w:t>Chopade</w:t>
      </w:r>
      <w:proofErr w:type="spellEnd"/>
      <w:r w:rsidRPr="00D20BAF">
        <w:rPr>
          <w:rFonts w:ascii="Consolas" w:eastAsia="Cambria" w:hAnsi="Consolas" w:cs="Cambria"/>
          <w:sz w:val="20"/>
          <w:szCs w:val="20"/>
        </w:rPr>
        <w:t>",</w:t>
      </w:r>
    </w:p>
    <w:p w14:paraId="57FDA495" w14:textId="77777777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    age: 30,</w:t>
      </w:r>
    </w:p>
    <w:p w14:paraId="389FDE4B" w14:textId="77777777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    greet: </w:t>
      </w:r>
      <w:proofErr w:type="gramStart"/>
      <w:r w:rsidRPr="00D20BAF">
        <w:rPr>
          <w:rFonts w:ascii="Consolas" w:eastAsia="Cambria" w:hAnsi="Consolas" w:cs="Cambria"/>
          <w:sz w:val="20"/>
          <w:szCs w:val="20"/>
        </w:rPr>
        <w:t>function(</w:t>
      </w:r>
      <w:proofErr w:type="gramEnd"/>
      <w:r w:rsidRPr="00D20BAF">
        <w:rPr>
          <w:rFonts w:ascii="Consolas" w:eastAsia="Cambria" w:hAnsi="Consolas" w:cs="Cambria"/>
          <w:sz w:val="20"/>
          <w:szCs w:val="20"/>
        </w:rPr>
        <w:t>) {</w:t>
      </w:r>
    </w:p>
    <w:p w14:paraId="681FA7E1" w14:textId="77777777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D20BAF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D20BAF">
        <w:rPr>
          <w:rFonts w:ascii="Consolas" w:eastAsia="Cambria" w:hAnsi="Consolas" w:cs="Cambria"/>
          <w:sz w:val="20"/>
          <w:szCs w:val="20"/>
        </w:rPr>
        <w:t>`Hello, my name is ${</w:t>
      </w:r>
      <w:proofErr w:type="spellStart"/>
      <w:r w:rsidRPr="00D20BAF">
        <w:rPr>
          <w:rFonts w:ascii="Consolas" w:eastAsia="Cambria" w:hAnsi="Consolas" w:cs="Cambria"/>
          <w:sz w:val="20"/>
          <w:szCs w:val="20"/>
        </w:rPr>
        <w:t>this.firstName</w:t>
      </w:r>
      <w:proofErr w:type="spellEnd"/>
      <w:r w:rsidRPr="00D20BAF">
        <w:rPr>
          <w:rFonts w:ascii="Consolas" w:eastAsia="Cambria" w:hAnsi="Consolas" w:cs="Cambria"/>
          <w:sz w:val="20"/>
          <w:szCs w:val="20"/>
        </w:rPr>
        <w:t>} ${</w:t>
      </w:r>
      <w:proofErr w:type="spellStart"/>
      <w:r w:rsidRPr="00D20BAF">
        <w:rPr>
          <w:rFonts w:ascii="Consolas" w:eastAsia="Cambria" w:hAnsi="Consolas" w:cs="Cambria"/>
          <w:sz w:val="20"/>
          <w:szCs w:val="20"/>
        </w:rPr>
        <w:t>this.lastName</w:t>
      </w:r>
      <w:proofErr w:type="spellEnd"/>
      <w:r w:rsidRPr="00D20BAF">
        <w:rPr>
          <w:rFonts w:ascii="Consolas" w:eastAsia="Cambria" w:hAnsi="Consolas" w:cs="Cambria"/>
          <w:sz w:val="20"/>
          <w:szCs w:val="20"/>
        </w:rPr>
        <w:t>}.`);</w:t>
      </w:r>
    </w:p>
    <w:p w14:paraId="21784B44" w14:textId="77777777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1EEC3218" w14:textId="77777777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D20BAF">
        <w:rPr>
          <w:rFonts w:ascii="Consolas" w:eastAsia="Cambria" w:hAnsi="Consolas" w:cs="Cambria"/>
          <w:sz w:val="20"/>
          <w:szCs w:val="20"/>
        </w:rPr>
        <w:t>};</w:t>
      </w:r>
    </w:p>
    <w:p w14:paraId="664A73A5" w14:textId="77777777" w:rsidR="00D20BAF" w:rsidRPr="00D20BAF" w:rsidRDefault="00D20BAF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143723B" w14:textId="35765AD2" w:rsidR="00D20BAF" w:rsidRPr="00181D94" w:rsidRDefault="00D20BAF" w:rsidP="00D20BAF">
      <w:pPr>
        <w:spacing w:after="0"/>
        <w:jc w:val="both"/>
        <w:rPr>
          <w:rFonts w:eastAsia="Cambria" w:cs="Cambria"/>
          <w:color w:val="404040"/>
        </w:rPr>
      </w:pPr>
      <w:r w:rsidRPr="00D20BAF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="00ED6008">
        <w:rPr>
          <w:rFonts w:ascii="Consolas" w:eastAsia="Cambria" w:hAnsi="Consolas" w:cs="Cambria"/>
          <w:sz w:val="20"/>
          <w:szCs w:val="20"/>
        </w:rPr>
        <w:t>huma</w:t>
      </w:r>
      <w:r w:rsidRPr="00D20BAF">
        <w:rPr>
          <w:rFonts w:ascii="Consolas" w:eastAsia="Cambria" w:hAnsi="Consolas" w:cs="Cambria"/>
          <w:sz w:val="20"/>
          <w:szCs w:val="20"/>
        </w:rPr>
        <w:t>n.firstName</w:t>
      </w:r>
      <w:proofErr w:type="spellEnd"/>
      <w:proofErr w:type="gramEnd"/>
      <w:r w:rsidRPr="00D20BAF">
        <w:rPr>
          <w:rFonts w:ascii="Consolas" w:eastAsia="Cambria" w:hAnsi="Consolas" w:cs="Cambria"/>
          <w:sz w:val="20"/>
          <w:szCs w:val="20"/>
        </w:rPr>
        <w:t xml:space="preserve">); </w:t>
      </w:r>
      <w:r w:rsidRPr="00181D94">
        <w:rPr>
          <w:rFonts w:eastAsia="Cambria" w:cs="Cambria"/>
          <w:color w:val="404040"/>
        </w:rPr>
        <w:t>// Output: "</w:t>
      </w:r>
      <w:r w:rsidR="00D9326B" w:rsidRPr="00181D94">
        <w:rPr>
          <w:rFonts w:eastAsia="Cambria" w:cs="Cambria"/>
          <w:color w:val="404040"/>
        </w:rPr>
        <w:t>Rupali</w:t>
      </w:r>
      <w:r w:rsidRPr="00181D94">
        <w:rPr>
          <w:rFonts w:eastAsia="Cambria" w:cs="Cambria"/>
          <w:color w:val="404040"/>
        </w:rPr>
        <w:t>"</w:t>
      </w:r>
    </w:p>
    <w:p w14:paraId="1A899391" w14:textId="0C4EB6E7" w:rsidR="00D20BAF" w:rsidRPr="00181D94" w:rsidRDefault="00ED6008" w:rsidP="00D20BAF">
      <w:pPr>
        <w:spacing w:after="0"/>
        <w:jc w:val="both"/>
        <w:rPr>
          <w:rFonts w:eastAsia="Cambria" w:cs="Cambria"/>
          <w:color w:val="404040"/>
        </w:rPr>
      </w:pPr>
      <w:proofErr w:type="spellStart"/>
      <w:proofErr w:type="gramStart"/>
      <w:r>
        <w:rPr>
          <w:rFonts w:ascii="Consolas" w:eastAsia="Cambria" w:hAnsi="Consolas" w:cs="Cambria"/>
          <w:sz w:val="20"/>
          <w:szCs w:val="20"/>
        </w:rPr>
        <w:t>human</w:t>
      </w:r>
      <w:r w:rsidR="00D20BAF" w:rsidRPr="00D20BAF">
        <w:rPr>
          <w:rFonts w:ascii="Consolas" w:eastAsia="Cambria" w:hAnsi="Consolas" w:cs="Cambria"/>
          <w:sz w:val="20"/>
          <w:szCs w:val="20"/>
        </w:rPr>
        <w:t>.greet</w:t>
      </w:r>
      <w:proofErr w:type="spellEnd"/>
      <w:proofErr w:type="gramEnd"/>
      <w:r w:rsidR="00D20BAF" w:rsidRPr="00D20BAF">
        <w:rPr>
          <w:rFonts w:ascii="Consolas" w:eastAsia="Cambria" w:hAnsi="Consolas" w:cs="Cambria"/>
          <w:sz w:val="20"/>
          <w:szCs w:val="20"/>
        </w:rPr>
        <w:t xml:space="preserve">(); </w:t>
      </w:r>
      <w:r w:rsidR="00D20BAF" w:rsidRPr="00181D94">
        <w:rPr>
          <w:rFonts w:eastAsia="Cambria" w:cs="Cambria"/>
          <w:color w:val="404040"/>
        </w:rPr>
        <w:t xml:space="preserve">// Output: "Hello, my name is </w:t>
      </w:r>
      <w:r w:rsidR="00D9326B" w:rsidRPr="00181D94">
        <w:rPr>
          <w:rFonts w:eastAsia="Cambria" w:cs="Cambria"/>
          <w:color w:val="404040"/>
        </w:rPr>
        <w:t xml:space="preserve">Rupali </w:t>
      </w:r>
      <w:proofErr w:type="spellStart"/>
      <w:r w:rsidR="00D9326B" w:rsidRPr="00181D94">
        <w:rPr>
          <w:rFonts w:eastAsia="Cambria" w:cs="Cambria"/>
          <w:color w:val="404040"/>
        </w:rPr>
        <w:t>Chopade</w:t>
      </w:r>
      <w:proofErr w:type="spellEnd"/>
      <w:r w:rsidR="00D20BAF" w:rsidRPr="00181D94">
        <w:rPr>
          <w:rFonts w:eastAsia="Cambria" w:cs="Cambria"/>
          <w:color w:val="404040"/>
        </w:rPr>
        <w:t>."</w:t>
      </w:r>
    </w:p>
    <w:p w14:paraId="6CFD3AA6" w14:textId="77777777" w:rsidR="00970786" w:rsidRDefault="00970786" w:rsidP="00D20BA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B07A723" w14:textId="77777777" w:rsidR="00970786" w:rsidRPr="00970786" w:rsidRDefault="00970786" w:rsidP="00970786">
      <w:pPr>
        <w:spacing w:after="0"/>
        <w:jc w:val="both"/>
        <w:rPr>
          <w:rFonts w:eastAsia="Cambria" w:cs="Cambria"/>
          <w:b/>
          <w:bCs/>
        </w:rPr>
      </w:pPr>
      <w:r w:rsidRPr="00970786">
        <w:rPr>
          <w:rFonts w:eastAsia="Cambria" w:cs="Cambria"/>
          <w:b/>
          <w:bCs/>
        </w:rPr>
        <w:t>Key Characteristics of JavaScript Objects</w:t>
      </w:r>
    </w:p>
    <w:p w14:paraId="0FA39AF2" w14:textId="77777777" w:rsidR="00970786" w:rsidRPr="00970786" w:rsidRDefault="00970786" w:rsidP="00970786">
      <w:pPr>
        <w:numPr>
          <w:ilvl w:val="0"/>
          <w:numId w:val="241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970786">
        <w:rPr>
          <w:rFonts w:eastAsia="Cambria" w:cs="Cambria"/>
          <w:b/>
          <w:bCs/>
        </w:rPr>
        <w:t>Dynamic Nature</w:t>
      </w:r>
      <w:r w:rsidRPr="00970786">
        <w:rPr>
          <w:rFonts w:eastAsia="Cambria" w:cs="Cambria"/>
        </w:rPr>
        <w:t>:</w:t>
      </w:r>
    </w:p>
    <w:p w14:paraId="56A6F2C6" w14:textId="7D3B23CA" w:rsidR="00783500" w:rsidRPr="00783500" w:rsidRDefault="00783500" w:rsidP="00783500">
      <w:pPr>
        <w:spacing w:after="0"/>
        <w:jc w:val="both"/>
        <w:rPr>
          <w:rFonts w:eastAsia="Cambria" w:cs="Cambria"/>
        </w:rPr>
      </w:pPr>
      <w:r>
        <w:rPr>
          <w:rFonts w:eastAsia="Cambria" w:cs="Cambria"/>
        </w:rPr>
        <w:t xml:space="preserve">     </w:t>
      </w:r>
    </w:p>
    <w:p w14:paraId="5B93A02C" w14:textId="36BC2763" w:rsidR="00970786" w:rsidRPr="00181D94" w:rsidRDefault="000B2482" w:rsidP="00970786">
      <w:pPr>
        <w:pStyle w:val="ListParagraph"/>
        <w:spacing w:after="0"/>
        <w:ind w:left="284"/>
        <w:jc w:val="both"/>
        <w:rPr>
          <w:rFonts w:ascii="Lora" w:eastAsia="Cambria" w:hAnsi="Lora" w:cs="Cambria"/>
          <w:color w:val="404040"/>
        </w:rPr>
      </w:pPr>
      <w:proofErr w:type="spellStart"/>
      <w:proofErr w:type="gramStart"/>
      <w:r>
        <w:rPr>
          <w:rFonts w:ascii="Consolas" w:eastAsia="Cambria" w:hAnsi="Consolas" w:cs="Cambria"/>
          <w:sz w:val="20"/>
          <w:szCs w:val="20"/>
        </w:rPr>
        <w:t>huma</w:t>
      </w:r>
      <w:r w:rsidR="00970786" w:rsidRPr="00970786">
        <w:rPr>
          <w:rFonts w:ascii="Consolas" w:eastAsia="Cambria" w:hAnsi="Consolas" w:cs="Cambria"/>
          <w:sz w:val="20"/>
          <w:szCs w:val="20"/>
        </w:rPr>
        <w:t>n.middleName</w:t>
      </w:r>
      <w:proofErr w:type="spellEnd"/>
      <w:proofErr w:type="gramEnd"/>
      <w:r w:rsidR="00970786" w:rsidRPr="00970786">
        <w:rPr>
          <w:rFonts w:ascii="Consolas" w:eastAsia="Cambria" w:hAnsi="Consolas" w:cs="Cambria"/>
          <w:sz w:val="20"/>
          <w:szCs w:val="20"/>
        </w:rPr>
        <w:t xml:space="preserve"> = "M</w:t>
      </w:r>
      <w:r w:rsidR="00970786">
        <w:rPr>
          <w:rFonts w:ascii="Consolas" w:eastAsia="Cambria" w:hAnsi="Consolas" w:cs="Cambria"/>
          <w:sz w:val="20"/>
          <w:szCs w:val="20"/>
        </w:rPr>
        <w:t>ahesh</w:t>
      </w:r>
      <w:r w:rsidR="00970786" w:rsidRPr="00970786">
        <w:rPr>
          <w:rFonts w:ascii="Consolas" w:eastAsia="Cambria" w:hAnsi="Consolas" w:cs="Cambria"/>
          <w:sz w:val="20"/>
          <w:szCs w:val="20"/>
        </w:rPr>
        <w:t xml:space="preserve">"; </w:t>
      </w:r>
      <w:r w:rsidR="00970786" w:rsidRPr="00181D94">
        <w:rPr>
          <w:rFonts w:ascii="Lora" w:eastAsia="Cambria" w:hAnsi="Lora" w:cs="Cambria"/>
          <w:color w:val="404040"/>
        </w:rPr>
        <w:t>// Add new property</w:t>
      </w:r>
    </w:p>
    <w:p w14:paraId="49749A24" w14:textId="2F990C9C" w:rsidR="00970786" w:rsidRPr="00970786" w:rsidRDefault="000B2482" w:rsidP="00970786">
      <w:pPr>
        <w:pStyle w:val="ListParagraph"/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>
        <w:rPr>
          <w:rFonts w:ascii="Consolas" w:eastAsia="Cambria" w:hAnsi="Consolas" w:cs="Cambria"/>
          <w:sz w:val="20"/>
          <w:szCs w:val="20"/>
        </w:rPr>
        <w:t>huma</w:t>
      </w:r>
      <w:r w:rsidR="00970786" w:rsidRPr="00970786">
        <w:rPr>
          <w:rFonts w:ascii="Consolas" w:eastAsia="Cambria" w:hAnsi="Consolas" w:cs="Cambria"/>
          <w:sz w:val="20"/>
          <w:szCs w:val="20"/>
        </w:rPr>
        <w:t>n.age</w:t>
      </w:r>
      <w:proofErr w:type="spellEnd"/>
      <w:r w:rsidR="00970786" w:rsidRPr="00970786">
        <w:rPr>
          <w:rFonts w:ascii="Consolas" w:eastAsia="Cambria" w:hAnsi="Consolas" w:cs="Cambria"/>
          <w:sz w:val="20"/>
          <w:szCs w:val="20"/>
        </w:rPr>
        <w:t xml:space="preserve"> = </w:t>
      </w:r>
      <w:proofErr w:type="gramStart"/>
      <w:r w:rsidR="00970786" w:rsidRPr="00970786">
        <w:rPr>
          <w:rFonts w:ascii="Consolas" w:eastAsia="Cambria" w:hAnsi="Consolas" w:cs="Cambria"/>
          <w:sz w:val="20"/>
          <w:szCs w:val="20"/>
        </w:rPr>
        <w:t xml:space="preserve">31;   </w:t>
      </w:r>
      <w:proofErr w:type="gramEnd"/>
      <w:r w:rsidR="00970786" w:rsidRPr="00970786">
        <w:rPr>
          <w:rFonts w:ascii="Consolas" w:eastAsia="Cambria" w:hAnsi="Consolas" w:cs="Cambria"/>
          <w:sz w:val="20"/>
          <w:szCs w:val="20"/>
        </w:rPr>
        <w:t xml:space="preserve">           </w:t>
      </w:r>
      <w:r w:rsidR="00970786" w:rsidRPr="00181D94">
        <w:rPr>
          <w:rFonts w:ascii="Lora" w:eastAsia="Cambria" w:hAnsi="Lora" w:cs="Cambria"/>
          <w:color w:val="404040"/>
        </w:rPr>
        <w:t>// Update property</w:t>
      </w:r>
    </w:p>
    <w:p w14:paraId="3A3FEFFF" w14:textId="15B9382C" w:rsidR="00970786" w:rsidRPr="00181D94" w:rsidRDefault="00970786" w:rsidP="00970786">
      <w:pPr>
        <w:pStyle w:val="ListParagraph"/>
        <w:spacing w:after="0"/>
        <w:ind w:left="284"/>
        <w:jc w:val="both"/>
        <w:rPr>
          <w:rFonts w:ascii="Lora" w:eastAsia="Cambria" w:hAnsi="Lora" w:cs="Cambria"/>
          <w:color w:val="404040"/>
        </w:rPr>
      </w:pPr>
      <w:r w:rsidRPr="00970786">
        <w:rPr>
          <w:rFonts w:ascii="Consolas" w:eastAsia="Cambria" w:hAnsi="Consolas" w:cs="Cambria"/>
          <w:sz w:val="20"/>
          <w:szCs w:val="20"/>
        </w:rPr>
        <w:t xml:space="preserve">delete </w:t>
      </w:r>
      <w:proofErr w:type="spellStart"/>
      <w:proofErr w:type="gramStart"/>
      <w:r w:rsidR="000B2482">
        <w:rPr>
          <w:rFonts w:ascii="Consolas" w:eastAsia="Cambria" w:hAnsi="Consolas" w:cs="Cambria"/>
          <w:sz w:val="20"/>
          <w:szCs w:val="20"/>
        </w:rPr>
        <w:t>huma</w:t>
      </w:r>
      <w:r w:rsidRPr="00970786">
        <w:rPr>
          <w:rFonts w:ascii="Consolas" w:eastAsia="Cambria" w:hAnsi="Consolas" w:cs="Cambria"/>
          <w:sz w:val="20"/>
          <w:szCs w:val="20"/>
        </w:rPr>
        <w:t>n.lastName</w:t>
      </w:r>
      <w:proofErr w:type="spellEnd"/>
      <w:proofErr w:type="gramEnd"/>
      <w:r w:rsidRPr="00970786">
        <w:rPr>
          <w:rFonts w:ascii="Consolas" w:eastAsia="Cambria" w:hAnsi="Consolas" w:cs="Cambria"/>
          <w:sz w:val="20"/>
          <w:szCs w:val="20"/>
        </w:rPr>
        <w:t xml:space="preserve">;       </w:t>
      </w:r>
      <w:r w:rsidRPr="00181D94">
        <w:rPr>
          <w:rFonts w:ascii="Lora" w:eastAsia="Cambria" w:hAnsi="Lora" w:cs="Cambria"/>
          <w:color w:val="404040"/>
        </w:rPr>
        <w:t>// Delete property</w:t>
      </w:r>
    </w:p>
    <w:p w14:paraId="7EF5C9E2" w14:textId="77777777" w:rsidR="001B36A4" w:rsidRDefault="001B36A4" w:rsidP="00970786">
      <w:pPr>
        <w:pStyle w:val="ListParagraph"/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</w:p>
    <w:p w14:paraId="0C8CC357" w14:textId="77777777" w:rsidR="001B36A4" w:rsidRPr="00970786" w:rsidRDefault="001B36A4" w:rsidP="00970786">
      <w:pPr>
        <w:pStyle w:val="ListParagraph"/>
        <w:spacing w:after="0"/>
        <w:ind w:left="284"/>
        <w:jc w:val="both"/>
        <w:rPr>
          <w:rFonts w:ascii="Consolas" w:eastAsia="Cambria" w:hAnsi="Consolas" w:cs="Cambria"/>
          <w:sz w:val="20"/>
          <w:szCs w:val="20"/>
        </w:rPr>
      </w:pPr>
    </w:p>
    <w:p w14:paraId="23D64000" w14:textId="77777777" w:rsidR="00783500" w:rsidRPr="00783500" w:rsidRDefault="00783500" w:rsidP="00783500">
      <w:pPr>
        <w:spacing w:after="0"/>
        <w:jc w:val="both"/>
        <w:rPr>
          <w:rFonts w:eastAsia="Cambria" w:cs="Cambria"/>
          <w:b/>
          <w:bCs/>
        </w:rPr>
      </w:pPr>
      <w:r w:rsidRPr="00783500">
        <w:rPr>
          <w:rFonts w:eastAsia="Cambria" w:cs="Cambria"/>
          <w:b/>
          <w:bCs/>
        </w:rPr>
        <w:t>Creating Objects</w:t>
      </w:r>
    </w:p>
    <w:p w14:paraId="6D6216FD" w14:textId="77777777" w:rsidR="00783500" w:rsidRPr="00783500" w:rsidRDefault="00783500" w:rsidP="00783500">
      <w:pPr>
        <w:spacing w:after="0"/>
        <w:jc w:val="both"/>
        <w:rPr>
          <w:rFonts w:eastAsia="Cambria" w:cs="Cambria"/>
          <w:b/>
          <w:bCs/>
        </w:rPr>
      </w:pPr>
      <w:r w:rsidRPr="00783500">
        <w:rPr>
          <w:rFonts w:eastAsia="Cambria" w:cs="Cambria"/>
          <w:b/>
          <w:bCs/>
        </w:rPr>
        <w:t>1. Object Literals</w:t>
      </w:r>
    </w:p>
    <w:p w14:paraId="6896D3A0" w14:textId="18FD6697" w:rsidR="0044340E" w:rsidRPr="0044340E" w:rsidRDefault="0044340E" w:rsidP="00783500">
      <w:pPr>
        <w:spacing w:after="0"/>
        <w:jc w:val="both"/>
        <w:rPr>
          <w:rFonts w:eastAsia="Cambria" w:cs="Cambria"/>
          <w:b/>
          <w:bCs/>
        </w:rPr>
      </w:pPr>
      <w:r w:rsidRPr="0044340E">
        <w:rPr>
          <w:rFonts w:eastAsia="Cambria" w:cs="Cambria"/>
          <w:b/>
          <w:bCs/>
        </w:rPr>
        <w:t>Syntax</w:t>
      </w:r>
    </w:p>
    <w:p w14:paraId="4FF9B4F1" w14:textId="77777777" w:rsidR="0044340E" w:rsidRPr="0044340E" w:rsidRDefault="0044340E" w:rsidP="004434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44340E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44340E">
        <w:rPr>
          <w:rFonts w:ascii="Consolas" w:eastAsia="Cambria" w:hAnsi="Consolas" w:cs="Cambria"/>
          <w:sz w:val="20"/>
          <w:szCs w:val="20"/>
        </w:rPr>
        <w:t>objectName</w:t>
      </w:r>
      <w:proofErr w:type="spellEnd"/>
      <w:r w:rsidRPr="0044340E">
        <w:rPr>
          <w:rFonts w:ascii="Consolas" w:eastAsia="Cambria" w:hAnsi="Consolas" w:cs="Cambria"/>
          <w:sz w:val="20"/>
          <w:szCs w:val="20"/>
        </w:rPr>
        <w:t xml:space="preserve"> = {</w:t>
      </w:r>
    </w:p>
    <w:p w14:paraId="399F55C5" w14:textId="77777777" w:rsidR="0044340E" w:rsidRPr="0044340E" w:rsidRDefault="0044340E" w:rsidP="004434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44340E">
        <w:rPr>
          <w:rFonts w:ascii="Consolas" w:eastAsia="Cambria" w:hAnsi="Consolas" w:cs="Cambria"/>
          <w:sz w:val="20"/>
          <w:szCs w:val="20"/>
        </w:rPr>
        <w:t xml:space="preserve">    property1: value1,</w:t>
      </w:r>
    </w:p>
    <w:p w14:paraId="30AA46B3" w14:textId="77777777" w:rsidR="0044340E" w:rsidRPr="0044340E" w:rsidRDefault="0044340E" w:rsidP="004434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44340E">
        <w:rPr>
          <w:rFonts w:ascii="Consolas" w:eastAsia="Cambria" w:hAnsi="Consolas" w:cs="Cambria"/>
          <w:sz w:val="20"/>
          <w:szCs w:val="20"/>
        </w:rPr>
        <w:t xml:space="preserve">    property2: value2,</w:t>
      </w:r>
    </w:p>
    <w:p w14:paraId="0F671C98" w14:textId="77777777" w:rsidR="0044340E" w:rsidRPr="0044340E" w:rsidRDefault="0044340E" w:rsidP="004434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44340E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44340E">
        <w:rPr>
          <w:rFonts w:ascii="Consolas" w:eastAsia="Cambria" w:hAnsi="Consolas" w:cs="Cambria"/>
          <w:sz w:val="20"/>
          <w:szCs w:val="20"/>
        </w:rPr>
        <w:t>methodName</w:t>
      </w:r>
      <w:proofErr w:type="spellEnd"/>
      <w:r w:rsidRPr="0044340E">
        <w:rPr>
          <w:rFonts w:ascii="Consolas" w:eastAsia="Cambria" w:hAnsi="Consolas" w:cs="Cambria"/>
          <w:sz w:val="20"/>
          <w:szCs w:val="20"/>
        </w:rPr>
        <w:t xml:space="preserve">: </w:t>
      </w:r>
      <w:proofErr w:type="gramStart"/>
      <w:r w:rsidRPr="0044340E">
        <w:rPr>
          <w:rFonts w:ascii="Consolas" w:eastAsia="Cambria" w:hAnsi="Consolas" w:cs="Cambria"/>
          <w:sz w:val="20"/>
          <w:szCs w:val="20"/>
        </w:rPr>
        <w:t>function(</w:t>
      </w:r>
      <w:proofErr w:type="gramEnd"/>
      <w:r w:rsidRPr="0044340E">
        <w:rPr>
          <w:rFonts w:ascii="Consolas" w:eastAsia="Cambria" w:hAnsi="Consolas" w:cs="Cambria"/>
          <w:sz w:val="20"/>
          <w:szCs w:val="20"/>
        </w:rPr>
        <w:t>) {</w:t>
      </w:r>
    </w:p>
    <w:p w14:paraId="01C0A55A" w14:textId="77777777" w:rsidR="0044340E" w:rsidRPr="006E25B3" w:rsidRDefault="0044340E" w:rsidP="00181D94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44340E">
        <w:rPr>
          <w:rFonts w:ascii="Consolas" w:eastAsia="Cambria" w:hAnsi="Consolas" w:cs="Cambria"/>
          <w:sz w:val="20"/>
          <w:szCs w:val="20"/>
        </w:rPr>
        <w:t xml:space="preserve">        </w:t>
      </w:r>
      <w:r w:rsidRPr="006E25B3">
        <w:rPr>
          <w:rFonts w:ascii="Consolas" w:eastAsia="Cambria" w:hAnsi="Consolas" w:cs="Cambria"/>
          <w:color w:val="404040"/>
          <w:sz w:val="20"/>
          <w:szCs w:val="20"/>
        </w:rPr>
        <w:t>// method body</w:t>
      </w:r>
    </w:p>
    <w:p w14:paraId="56940EAA" w14:textId="77777777" w:rsidR="0044340E" w:rsidRPr="0044340E" w:rsidRDefault="0044340E" w:rsidP="0044340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44340E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062DE013" w14:textId="0903669B" w:rsidR="0044340E" w:rsidRDefault="0044340E" w:rsidP="0044340E">
      <w:pPr>
        <w:spacing w:after="0"/>
        <w:jc w:val="both"/>
        <w:rPr>
          <w:rFonts w:eastAsia="Cambria" w:cs="Cambria"/>
        </w:rPr>
      </w:pPr>
      <w:r w:rsidRPr="0044340E">
        <w:rPr>
          <w:rFonts w:eastAsia="Cambria" w:cs="Cambria"/>
        </w:rPr>
        <w:t>};</w:t>
      </w:r>
    </w:p>
    <w:p w14:paraId="15729189" w14:textId="77777777" w:rsidR="00245DA5" w:rsidRDefault="00245DA5" w:rsidP="0044340E">
      <w:pPr>
        <w:spacing w:after="0"/>
        <w:jc w:val="both"/>
        <w:rPr>
          <w:rFonts w:eastAsia="Cambria" w:cs="Cambria"/>
        </w:rPr>
      </w:pPr>
    </w:p>
    <w:p w14:paraId="1E9C9B2D" w14:textId="0B404DD3" w:rsidR="0044340E" w:rsidRPr="00783500" w:rsidRDefault="0044340E" w:rsidP="0044340E">
      <w:pPr>
        <w:spacing w:after="0"/>
        <w:jc w:val="both"/>
        <w:rPr>
          <w:rFonts w:eastAsia="Cambria" w:cs="Cambria"/>
          <w:b/>
          <w:bCs/>
        </w:rPr>
      </w:pPr>
      <w:r w:rsidRPr="0044340E">
        <w:rPr>
          <w:rFonts w:eastAsia="Cambria" w:cs="Cambria"/>
          <w:b/>
          <w:bCs/>
        </w:rPr>
        <w:lastRenderedPageBreak/>
        <w:t>Example</w:t>
      </w:r>
    </w:p>
    <w:p w14:paraId="3850F034" w14:textId="34178638" w:rsidR="00783500" w:rsidRP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83500">
        <w:rPr>
          <w:rFonts w:ascii="Consolas" w:eastAsia="Cambria" w:hAnsi="Consolas" w:cs="Cambria"/>
          <w:sz w:val="20"/>
          <w:szCs w:val="20"/>
        </w:rPr>
        <w:t>let car</w:t>
      </w:r>
      <w:r w:rsidR="009A402C">
        <w:rPr>
          <w:rFonts w:ascii="Consolas" w:eastAsia="Cambria" w:hAnsi="Consolas" w:cs="Cambria"/>
          <w:sz w:val="20"/>
          <w:szCs w:val="20"/>
        </w:rPr>
        <w:t>s</w:t>
      </w:r>
      <w:r w:rsidRPr="00783500">
        <w:rPr>
          <w:rFonts w:ascii="Consolas" w:eastAsia="Cambria" w:hAnsi="Consolas" w:cs="Cambria"/>
          <w:sz w:val="20"/>
          <w:szCs w:val="20"/>
        </w:rPr>
        <w:t xml:space="preserve"> = {</w:t>
      </w:r>
    </w:p>
    <w:p w14:paraId="141BD69B" w14:textId="77777777" w:rsidR="00783500" w:rsidRP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83500">
        <w:rPr>
          <w:rFonts w:ascii="Consolas" w:eastAsia="Cambria" w:hAnsi="Consolas" w:cs="Cambria"/>
          <w:sz w:val="20"/>
          <w:szCs w:val="20"/>
        </w:rPr>
        <w:t xml:space="preserve">    brand: "Toyota",</w:t>
      </w:r>
    </w:p>
    <w:p w14:paraId="0B04C6C3" w14:textId="77777777" w:rsidR="00783500" w:rsidRP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83500">
        <w:rPr>
          <w:rFonts w:ascii="Consolas" w:eastAsia="Cambria" w:hAnsi="Consolas" w:cs="Cambria"/>
          <w:sz w:val="20"/>
          <w:szCs w:val="20"/>
        </w:rPr>
        <w:t xml:space="preserve">    model: "Corolla",</w:t>
      </w:r>
    </w:p>
    <w:p w14:paraId="5149E122" w14:textId="634F944E" w:rsidR="00783500" w:rsidRP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83500">
        <w:rPr>
          <w:rFonts w:ascii="Consolas" w:eastAsia="Cambria" w:hAnsi="Consolas" w:cs="Cambria"/>
          <w:sz w:val="20"/>
          <w:szCs w:val="20"/>
        </w:rPr>
        <w:t xml:space="preserve">    year: 202</w:t>
      </w:r>
      <w:r w:rsidR="009A402C">
        <w:rPr>
          <w:rFonts w:ascii="Consolas" w:eastAsia="Cambria" w:hAnsi="Consolas" w:cs="Cambria"/>
          <w:sz w:val="20"/>
          <w:szCs w:val="20"/>
        </w:rPr>
        <w:t>3</w:t>
      </w:r>
    </w:p>
    <w:p w14:paraId="1A4EBB55" w14:textId="77777777" w:rsid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83500">
        <w:rPr>
          <w:rFonts w:ascii="Consolas" w:eastAsia="Cambria" w:hAnsi="Consolas" w:cs="Cambria"/>
          <w:sz w:val="20"/>
          <w:szCs w:val="20"/>
        </w:rPr>
        <w:t>};</w:t>
      </w:r>
    </w:p>
    <w:p w14:paraId="6BABBBDD" w14:textId="77777777" w:rsidR="007B096F" w:rsidRDefault="007B096F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9F26BA3" w14:textId="0F495159" w:rsidR="007B096F" w:rsidRPr="007B096F" w:rsidRDefault="007B096F" w:rsidP="007B096F">
      <w:pPr>
        <w:spacing w:after="0"/>
        <w:jc w:val="both"/>
        <w:rPr>
          <w:rFonts w:eastAsia="Cambria" w:cs="Cambria"/>
        </w:rPr>
      </w:pPr>
      <w:r w:rsidRPr="007B096F">
        <w:rPr>
          <w:rFonts w:eastAsia="Cambria" w:cs="Cambria"/>
          <w:b/>
          <w:bCs/>
        </w:rPr>
        <w:t>Example</w:t>
      </w:r>
    </w:p>
    <w:p w14:paraId="6B918368" w14:textId="0584D542" w:rsidR="007B096F" w:rsidRPr="00181D94" w:rsidRDefault="007B096F" w:rsidP="007B096F">
      <w:pPr>
        <w:spacing w:after="0"/>
        <w:jc w:val="both"/>
        <w:rPr>
          <w:rFonts w:eastAsia="Cambria" w:cs="Cambria"/>
          <w:color w:val="404040"/>
        </w:rPr>
      </w:pPr>
      <w:proofErr w:type="spellStart"/>
      <w:proofErr w:type="gramStart"/>
      <w:r w:rsidRPr="007B096F">
        <w:rPr>
          <w:rFonts w:ascii="Consolas" w:eastAsia="Cambria" w:hAnsi="Consolas" w:cs="Cambria"/>
          <w:sz w:val="20"/>
          <w:szCs w:val="20"/>
        </w:rPr>
        <w:t>car</w:t>
      </w:r>
      <w:r w:rsidR="009A402C">
        <w:rPr>
          <w:rFonts w:ascii="Consolas" w:eastAsia="Cambria" w:hAnsi="Consolas" w:cs="Cambria"/>
          <w:sz w:val="20"/>
          <w:szCs w:val="20"/>
        </w:rPr>
        <w:t>s</w:t>
      </w:r>
      <w:r w:rsidRPr="007B096F">
        <w:rPr>
          <w:rFonts w:ascii="Consolas" w:eastAsia="Cambria" w:hAnsi="Consolas" w:cs="Cambria"/>
          <w:sz w:val="20"/>
          <w:szCs w:val="20"/>
        </w:rPr>
        <w:t>.color</w:t>
      </w:r>
      <w:proofErr w:type="spellEnd"/>
      <w:proofErr w:type="gramEnd"/>
      <w:r w:rsidRPr="007B096F">
        <w:rPr>
          <w:rFonts w:ascii="Consolas" w:eastAsia="Cambria" w:hAnsi="Consolas" w:cs="Cambria"/>
          <w:sz w:val="20"/>
          <w:szCs w:val="20"/>
        </w:rPr>
        <w:t xml:space="preserve"> = "red"; </w:t>
      </w:r>
      <w:r w:rsidRPr="00181D94">
        <w:rPr>
          <w:rFonts w:eastAsia="Cambria" w:cs="Cambria"/>
          <w:color w:val="404040"/>
        </w:rPr>
        <w:t>// Adding a new property</w:t>
      </w:r>
    </w:p>
    <w:p w14:paraId="486B233E" w14:textId="53F60052" w:rsidR="007B096F" w:rsidRPr="00181D94" w:rsidRDefault="007B096F" w:rsidP="007B096F">
      <w:pPr>
        <w:spacing w:after="0"/>
        <w:jc w:val="both"/>
        <w:rPr>
          <w:rFonts w:eastAsia="Cambria" w:cs="Cambria"/>
          <w:color w:val="404040"/>
        </w:rPr>
      </w:pPr>
      <w:r w:rsidRPr="007B096F">
        <w:rPr>
          <w:rFonts w:ascii="Consolas" w:eastAsia="Cambria" w:hAnsi="Consolas" w:cs="Cambria"/>
          <w:sz w:val="20"/>
          <w:szCs w:val="20"/>
        </w:rPr>
        <w:t xml:space="preserve">delete </w:t>
      </w:r>
      <w:proofErr w:type="spellStart"/>
      <w:proofErr w:type="gramStart"/>
      <w:r w:rsidRPr="007B096F">
        <w:rPr>
          <w:rFonts w:ascii="Consolas" w:eastAsia="Cambria" w:hAnsi="Consolas" w:cs="Cambria"/>
          <w:sz w:val="20"/>
          <w:szCs w:val="20"/>
        </w:rPr>
        <w:t>car</w:t>
      </w:r>
      <w:r w:rsidR="009A402C">
        <w:rPr>
          <w:rFonts w:ascii="Consolas" w:eastAsia="Cambria" w:hAnsi="Consolas" w:cs="Cambria"/>
          <w:sz w:val="20"/>
          <w:szCs w:val="20"/>
        </w:rPr>
        <w:t>s</w:t>
      </w:r>
      <w:r w:rsidRPr="007B096F">
        <w:rPr>
          <w:rFonts w:ascii="Consolas" w:eastAsia="Cambria" w:hAnsi="Consolas" w:cs="Cambria"/>
          <w:sz w:val="20"/>
          <w:szCs w:val="20"/>
        </w:rPr>
        <w:t>.year</w:t>
      </w:r>
      <w:proofErr w:type="spellEnd"/>
      <w:proofErr w:type="gramEnd"/>
      <w:r w:rsidRPr="007B096F">
        <w:rPr>
          <w:rFonts w:ascii="Consolas" w:eastAsia="Cambria" w:hAnsi="Consolas" w:cs="Cambria"/>
          <w:sz w:val="20"/>
          <w:szCs w:val="20"/>
        </w:rPr>
        <w:t xml:space="preserve">;   </w:t>
      </w:r>
      <w:r w:rsidRPr="00181D94">
        <w:rPr>
          <w:rFonts w:eastAsia="Cambria" w:cs="Cambria"/>
          <w:color w:val="404040"/>
        </w:rPr>
        <w:t>// Deleting a property</w:t>
      </w:r>
    </w:p>
    <w:p w14:paraId="2B16C7B6" w14:textId="1F771E3C" w:rsidR="007B096F" w:rsidRDefault="007B096F" w:rsidP="007B096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B096F">
        <w:rPr>
          <w:rFonts w:ascii="Consolas" w:eastAsia="Cambria" w:hAnsi="Consolas" w:cs="Cambria"/>
          <w:sz w:val="20"/>
          <w:szCs w:val="20"/>
        </w:rPr>
        <w:t>console.log(car</w:t>
      </w:r>
      <w:r w:rsidR="009A402C">
        <w:rPr>
          <w:rFonts w:ascii="Consolas" w:eastAsia="Cambria" w:hAnsi="Consolas" w:cs="Cambria"/>
          <w:sz w:val="20"/>
          <w:szCs w:val="20"/>
        </w:rPr>
        <w:t>s</w:t>
      </w:r>
      <w:r w:rsidRPr="007B096F">
        <w:rPr>
          <w:rFonts w:ascii="Consolas" w:eastAsia="Cambria" w:hAnsi="Consolas" w:cs="Cambria"/>
          <w:sz w:val="20"/>
          <w:szCs w:val="20"/>
        </w:rPr>
        <w:t>);</w:t>
      </w:r>
      <w:r w:rsidRPr="00181D94">
        <w:rPr>
          <w:rFonts w:eastAsia="Cambria" w:cs="Cambria"/>
          <w:color w:val="404040"/>
        </w:rPr>
        <w:t xml:space="preserve">// Output: </w:t>
      </w:r>
      <w:proofErr w:type="gramStart"/>
      <w:r w:rsidRPr="00181D94">
        <w:rPr>
          <w:rFonts w:eastAsia="Cambria" w:cs="Cambria"/>
          <w:color w:val="404040"/>
        </w:rPr>
        <w:t>{ brand</w:t>
      </w:r>
      <w:proofErr w:type="gramEnd"/>
      <w:r w:rsidRPr="00181D94">
        <w:rPr>
          <w:rFonts w:eastAsia="Cambria" w:cs="Cambria"/>
          <w:color w:val="404040"/>
        </w:rPr>
        <w:t xml:space="preserve">: "Toyota", model: "Corolla", </w:t>
      </w:r>
      <w:proofErr w:type="spellStart"/>
      <w:r w:rsidRPr="00181D94">
        <w:rPr>
          <w:rFonts w:eastAsia="Cambria" w:cs="Cambria"/>
          <w:color w:val="404040"/>
        </w:rPr>
        <w:t>color</w:t>
      </w:r>
      <w:proofErr w:type="spellEnd"/>
      <w:r w:rsidRPr="00181D94">
        <w:rPr>
          <w:rFonts w:eastAsia="Cambria" w:cs="Cambria"/>
          <w:color w:val="404040"/>
        </w:rPr>
        <w:t>: "red", start:</w:t>
      </w:r>
      <w:r w:rsidRPr="006E25B3">
        <w:rPr>
          <w:rFonts w:eastAsia="Cambria" w:cs="Cambria"/>
          <w:color w:val="404040"/>
        </w:rPr>
        <w:t xml:space="preserve"> [Function]</w:t>
      </w:r>
      <w:r w:rsidRPr="007B096F">
        <w:rPr>
          <w:rFonts w:ascii="Consolas" w:eastAsia="Cambria" w:hAnsi="Consolas" w:cs="Cambria"/>
          <w:sz w:val="20"/>
          <w:szCs w:val="20"/>
        </w:rPr>
        <w:t xml:space="preserve"> }</w:t>
      </w:r>
    </w:p>
    <w:p w14:paraId="362457DA" w14:textId="77777777" w:rsidR="007B096F" w:rsidRDefault="007B096F" w:rsidP="007B096F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9756785" w14:textId="77777777" w:rsidR="00783500" w:rsidRPr="00783500" w:rsidRDefault="00783500" w:rsidP="00783500">
      <w:pPr>
        <w:spacing w:after="0"/>
        <w:jc w:val="both"/>
        <w:rPr>
          <w:rFonts w:eastAsia="Cambria" w:cs="Cambria"/>
          <w:b/>
          <w:bCs/>
        </w:rPr>
      </w:pPr>
      <w:r w:rsidRPr="00783500">
        <w:rPr>
          <w:rFonts w:eastAsia="Cambria" w:cs="Cambria"/>
          <w:b/>
          <w:bCs/>
        </w:rPr>
        <w:t>2. Object Constructor</w:t>
      </w:r>
    </w:p>
    <w:p w14:paraId="081149A3" w14:textId="0C8C925E" w:rsidR="00783500" w:rsidRPr="00783500" w:rsidRDefault="00783500" w:rsidP="00783500">
      <w:pPr>
        <w:spacing w:after="0"/>
        <w:jc w:val="both"/>
        <w:rPr>
          <w:rFonts w:eastAsia="Cambria" w:cs="Cambria"/>
        </w:rPr>
      </w:pPr>
      <w:r w:rsidRPr="00783500">
        <w:rPr>
          <w:rFonts w:eastAsia="Cambria" w:cs="Cambria"/>
        </w:rPr>
        <w:t>The Object constructor can also be used to create objects.</w:t>
      </w:r>
      <w:r>
        <w:rPr>
          <w:rFonts w:eastAsia="Cambria" w:cs="Cambria"/>
        </w:rPr>
        <w:t xml:space="preserve"> </w:t>
      </w:r>
    </w:p>
    <w:p w14:paraId="3B869CEE" w14:textId="77777777" w:rsidR="00783500" w:rsidRPr="00783500" w:rsidRDefault="00783500" w:rsidP="00783500">
      <w:pPr>
        <w:spacing w:after="0"/>
        <w:jc w:val="both"/>
        <w:rPr>
          <w:rFonts w:eastAsia="Cambria" w:cs="Cambria"/>
        </w:rPr>
      </w:pPr>
    </w:p>
    <w:p w14:paraId="55E07836" w14:textId="7EF959DC" w:rsidR="00783500" w:rsidRP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83500">
        <w:rPr>
          <w:rFonts w:ascii="Consolas" w:eastAsia="Cambria" w:hAnsi="Consolas" w:cs="Cambria"/>
          <w:sz w:val="20"/>
          <w:szCs w:val="20"/>
        </w:rPr>
        <w:t>let car</w:t>
      </w:r>
      <w:r w:rsidR="009A402C">
        <w:rPr>
          <w:rFonts w:ascii="Consolas" w:eastAsia="Cambria" w:hAnsi="Consolas" w:cs="Cambria"/>
          <w:sz w:val="20"/>
          <w:szCs w:val="20"/>
        </w:rPr>
        <w:t>s</w:t>
      </w:r>
      <w:r w:rsidRPr="00783500">
        <w:rPr>
          <w:rFonts w:ascii="Consolas" w:eastAsia="Cambria" w:hAnsi="Consolas" w:cs="Cambria"/>
          <w:sz w:val="20"/>
          <w:szCs w:val="20"/>
        </w:rPr>
        <w:t xml:space="preserve"> = new </w:t>
      </w:r>
      <w:proofErr w:type="gramStart"/>
      <w:r w:rsidRPr="00783500">
        <w:rPr>
          <w:rFonts w:ascii="Consolas" w:eastAsia="Cambria" w:hAnsi="Consolas" w:cs="Cambria"/>
          <w:sz w:val="20"/>
          <w:szCs w:val="20"/>
        </w:rPr>
        <w:t>Object(</w:t>
      </w:r>
      <w:proofErr w:type="gramEnd"/>
      <w:r w:rsidRPr="00783500">
        <w:rPr>
          <w:rFonts w:ascii="Consolas" w:eastAsia="Cambria" w:hAnsi="Consolas" w:cs="Cambria"/>
          <w:sz w:val="20"/>
          <w:szCs w:val="20"/>
        </w:rPr>
        <w:t>);</w:t>
      </w:r>
    </w:p>
    <w:p w14:paraId="1F708D0E" w14:textId="3EF951D8" w:rsidR="00783500" w:rsidRP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83500">
        <w:rPr>
          <w:rFonts w:ascii="Consolas" w:eastAsia="Cambria" w:hAnsi="Consolas" w:cs="Cambria"/>
          <w:sz w:val="20"/>
          <w:szCs w:val="20"/>
        </w:rPr>
        <w:t>car</w:t>
      </w:r>
      <w:r w:rsidR="009A402C">
        <w:rPr>
          <w:rFonts w:ascii="Consolas" w:eastAsia="Cambria" w:hAnsi="Consolas" w:cs="Cambria"/>
          <w:sz w:val="20"/>
          <w:szCs w:val="20"/>
        </w:rPr>
        <w:t>s</w:t>
      </w:r>
      <w:r w:rsidRPr="00783500">
        <w:rPr>
          <w:rFonts w:ascii="Consolas" w:eastAsia="Cambria" w:hAnsi="Consolas" w:cs="Cambria"/>
          <w:sz w:val="20"/>
          <w:szCs w:val="20"/>
        </w:rPr>
        <w:t>.brand</w:t>
      </w:r>
      <w:proofErr w:type="spellEnd"/>
      <w:proofErr w:type="gramEnd"/>
      <w:r w:rsidRPr="00783500">
        <w:rPr>
          <w:rFonts w:ascii="Consolas" w:eastAsia="Cambria" w:hAnsi="Consolas" w:cs="Cambria"/>
          <w:sz w:val="20"/>
          <w:szCs w:val="20"/>
        </w:rPr>
        <w:t xml:space="preserve"> = "Toyota";</w:t>
      </w:r>
    </w:p>
    <w:p w14:paraId="3BE018F8" w14:textId="13014DEF" w:rsid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783500">
        <w:rPr>
          <w:rFonts w:ascii="Consolas" w:eastAsia="Cambria" w:hAnsi="Consolas" w:cs="Cambria"/>
          <w:sz w:val="20"/>
          <w:szCs w:val="20"/>
        </w:rPr>
        <w:t>car</w:t>
      </w:r>
      <w:r w:rsidR="009A402C">
        <w:rPr>
          <w:rFonts w:ascii="Consolas" w:eastAsia="Cambria" w:hAnsi="Consolas" w:cs="Cambria"/>
          <w:sz w:val="20"/>
          <w:szCs w:val="20"/>
        </w:rPr>
        <w:t>s</w:t>
      </w:r>
      <w:r w:rsidRPr="00783500">
        <w:rPr>
          <w:rFonts w:ascii="Consolas" w:eastAsia="Cambria" w:hAnsi="Consolas" w:cs="Cambria"/>
          <w:sz w:val="20"/>
          <w:szCs w:val="20"/>
        </w:rPr>
        <w:t>.model</w:t>
      </w:r>
      <w:proofErr w:type="spellEnd"/>
      <w:proofErr w:type="gramEnd"/>
      <w:r w:rsidRPr="00783500">
        <w:rPr>
          <w:rFonts w:ascii="Consolas" w:eastAsia="Cambria" w:hAnsi="Consolas" w:cs="Cambria"/>
          <w:sz w:val="20"/>
          <w:szCs w:val="20"/>
        </w:rPr>
        <w:t xml:space="preserve"> = "Corolla";</w:t>
      </w:r>
    </w:p>
    <w:p w14:paraId="1C776832" w14:textId="77777777" w:rsidR="00783500" w:rsidRP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F2AB57E" w14:textId="77777777" w:rsidR="00783500" w:rsidRPr="00783500" w:rsidRDefault="00783500" w:rsidP="00783500">
      <w:pPr>
        <w:spacing w:after="0"/>
        <w:jc w:val="both"/>
        <w:rPr>
          <w:rFonts w:eastAsia="Cambria" w:cs="Cambria"/>
          <w:b/>
          <w:bCs/>
        </w:rPr>
      </w:pPr>
      <w:r w:rsidRPr="00783500">
        <w:rPr>
          <w:rFonts w:eastAsia="Cambria" w:cs="Cambria"/>
          <w:b/>
          <w:bCs/>
        </w:rPr>
        <w:t>3. Constructor Functions</w:t>
      </w:r>
    </w:p>
    <w:p w14:paraId="2581B77A" w14:textId="21E65ABC" w:rsidR="00995EFE" w:rsidRPr="00995EFE" w:rsidRDefault="00995EFE" w:rsidP="00783500">
      <w:pPr>
        <w:spacing w:after="0"/>
        <w:jc w:val="both"/>
        <w:rPr>
          <w:rFonts w:eastAsia="Cambria" w:cs="Cambria"/>
          <w:b/>
          <w:bCs/>
        </w:rPr>
      </w:pPr>
      <w:r w:rsidRPr="00995EFE">
        <w:rPr>
          <w:rFonts w:eastAsia="Cambria" w:cs="Cambria"/>
          <w:b/>
          <w:bCs/>
        </w:rPr>
        <w:t>Syntax</w:t>
      </w:r>
    </w:p>
    <w:p w14:paraId="55026320" w14:textId="77777777" w:rsidR="00995EFE" w:rsidRPr="00995EFE" w:rsidRDefault="00995EFE" w:rsidP="00995EF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95EFE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spellStart"/>
      <w:proofErr w:type="gramStart"/>
      <w:r w:rsidRPr="00995EFE">
        <w:rPr>
          <w:rFonts w:ascii="Consolas" w:eastAsia="Cambria" w:hAnsi="Consolas" w:cs="Cambria"/>
          <w:sz w:val="20"/>
          <w:szCs w:val="20"/>
        </w:rPr>
        <w:t>ConstructorName</w:t>
      </w:r>
      <w:proofErr w:type="spellEnd"/>
      <w:r w:rsidRPr="00995EFE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995EFE">
        <w:rPr>
          <w:rFonts w:ascii="Consolas" w:eastAsia="Cambria" w:hAnsi="Consolas" w:cs="Cambria"/>
          <w:sz w:val="20"/>
          <w:szCs w:val="20"/>
        </w:rPr>
        <w:t>parameter1, parameter2) {</w:t>
      </w:r>
    </w:p>
    <w:p w14:paraId="57A1B3FE" w14:textId="77777777" w:rsidR="00995EFE" w:rsidRPr="00995EFE" w:rsidRDefault="00995EFE" w:rsidP="00995EF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95EFE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995EFE">
        <w:rPr>
          <w:rFonts w:ascii="Consolas" w:eastAsia="Cambria" w:hAnsi="Consolas" w:cs="Cambria"/>
          <w:sz w:val="20"/>
          <w:szCs w:val="20"/>
        </w:rPr>
        <w:t>this.property</w:t>
      </w:r>
      <w:proofErr w:type="gramEnd"/>
      <w:r w:rsidRPr="00995EFE">
        <w:rPr>
          <w:rFonts w:ascii="Consolas" w:eastAsia="Cambria" w:hAnsi="Consolas" w:cs="Cambria"/>
          <w:sz w:val="20"/>
          <w:szCs w:val="20"/>
        </w:rPr>
        <w:t>1 = parameter1;</w:t>
      </w:r>
    </w:p>
    <w:p w14:paraId="7182EA4B" w14:textId="77777777" w:rsidR="00995EFE" w:rsidRPr="00995EFE" w:rsidRDefault="00995EFE" w:rsidP="00995EF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95EFE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995EFE">
        <w:rPr>
          <w:rFonts w:ascii="Consolas" w:eastAsia="Cambria" w:hAnsi="Consolas" w:cs="Cambria"/>
          <w:sz w:val="20"/>
          <w:szCs w:val="20"/>
        </w:rPr>
        <w:t>this.property</w:t>
      </w:r>
      <w:proofErr w:type="gramEnd"/>
      <w:r w:rsidRPr="00995EFE">
        <w:rPr>
          <w:rFonts w:ascii="Consolas" w:eastAsia="Cambria" w:hAnsi="Consolas" w:cs="Cambria"/>
          <w:sz w:val="20"/>
          <w:szCs w:val="20"/>
        </w:rPr>
        <w:t>2 = parameter2;</w:t>
      </w:r>
    </w:p>
    <w:p w14:paraId="466322FA" w14:textId="77777777" w:rsidR="00995EFE" w:rsidRPr="00995EFE" w:rsidRDefault="00995EFE" w:rsidP="00995EF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95EFE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995EFE">
        <w:rPr>
          <w:rFonts w:ascii="Consolas" w:eastAsia="Cambria" w:hAnsi="Consolas" w:cs="Cambria"/>
          <w:sz w:val="20"/>
          <w:szCs w:val="20"/>
        </w:rPr>
        <w:t>this.methodName</w:t>
      </w:r>
      <w:proofErr w:type="spellEnd"/>
      <w:proofErr w:type="gramEnd"/>
      <w:r w:rsidRPr="00995EFE">
        <w:rPr>
          <w:rFonts w:ascii="Consolas" w:eastAsia="Cambria" w:hAnsi="Consolas" w:cs="Cambria"/>
          <w:sz w:val="20"/>
          <w:szCs w:val="20"/>
        </w:rPr>
        <w:t xml:space="preserve"> = function() {</w:t>
      </w:r>
    </w:p>
    <w:p w14:paraId="6441A1AB" w14:textId="77777777" w:rsidR="00995EFE" w:rsidRPr="006E25B3" w:rsidRDefault="00995EFE" w:rsidP="00181D94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995EFE">
        <w:rPr>
          <w:rFonts w:ascii="Consolas" w:eastAsia="Cambria" w:hAnsi="Consolas" w:cs="Cambria"/>
          <w:sz w:val="20"/>
          <w:szCs w:val="20"/>
        </w:rPr>
        <w:t xml:space="preserve">        </w:t>
      </w:r>
      <w:r w:rsidRPr="006E25B3">
        <w:rPr>
          <w:rFonts w:ascii="Consolas" w:eastAsia="Cambria" w:hAnsi="Consolas" w:cs="Cambria"/>
          <w:color w:val="404040"/>
          <w:sz w:val="20"/>
          <w:szCs w:val="20"/>
        </w:rPr>
        <w:t>// method body</w:t>
      </w:r>
    </w:p>
    <w:p w14:paraId="44E3F696" w14:textId="77777777" w:rsidR="00995EFE" w:rsidRPr="00995EFE" w:rsidRDefault="00995EFE" w:rsidP="00995EF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95EFE">
        <w:rPr>
          <w:rFonts w:ascii="Consolas" w:eastAsia="Cambria" w:hAnsi="Consolas" w:cs="Cambria"/>
          <w:sz w:val="20"/>
          <w:szCs w:val="20"/>
        </w:rPr>
        <w:t xml:space="preserve">    };</w:t>
      </w:r>
    </w:p>
    <w:p w14:paraId="5E32AD30" w14:textId="7877ADAF" w:rsidR="00995EFE" w:rsidRPr="00783500" w:rsidRDefault="00995EFE" w:rsidP="00995EF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95EFE">
        <w:rPr>
          <w:rFonts w:ascii="Consolas" w:eastAsia="Cambria" w:hAnsi="Consolas" w:cs="Cambria"/>
          <w:sz w:val="20"/>
          <w:szCs w:val="20"/>
        </w:rPr>
        <w:t>}</w:t>
      </w:r>
    </w:p>
    <w:p w14:paraId="191BB123" w14:textId="77777777" w:rsid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BD5AD64" w14:textId="399E5AB4" w:rsidR="00995EFE" w:rsidRPr="00995EFE" w:rsidRDefault="00995EFE" w:rsidP="00783500">
      <w:pPr>
        <w:spacing w:after="0"/>
        <w:jc w:val="both"/>
        <w:rPr>
          <w:rFonts w:eastAsia="Cambria" w:cs="Cambria"/>
          <w:b/>
          <w:bCs/>
        </w:rPr>
      </w:pPr>
      <w:r w:rsidRPr="00995EFE">
        <w:rPr>
          <w:rFonts w:eastAsia="Cambria" w:cs="Cambria"/>
          <w:b/>
          <w:bCs/>
        </w:rPr>
        <w:t>Example</w:t>
      </w:r>
    </w:p>
    <w:p w14:paraId="672C8C15" w14:textId="6E6E50B9" w:rsidR="00783500" w:rsidRP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83500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783500">
        <w:rPr>
          <w:rFonts w:ascii="Consolas" w:eastAsia="Cambria" w:hAnsi="Consolas" w:cs="Cambria"/>
          <w:sz w:val="20"/>
          <w:szCs w:val="20"/>
        </w:rPr>
        <w:t>Car(</w:t>
      </w:r>
      <w:proofErr w:type="gramEnd"/>
      <w:r w:rsidRPr="00783500">
        <w:rPr>
          <w:rFonts w:ascii="Consolas" w:eastAsia="Cambria" w:hAnsi="Consolas" w:cs="Cambria"/>
          <w:sz w:val="20"/>
          <w:szCs w:val="20"/>
        </w:rPr>
        <w:t>brand, model, year) {</w:t>
      </w:r>
    </w:p>
    <w:p w14:paraId="3306FB50" w14:textId="77777777" w:rsidR="00783500" w:rsidRP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83500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783500">
        <w:rPr>
          <w:rFonts w:ascii="Consolas" w:eastAsia="Cambria" w:hAnsi="Consolas" w:cs="Cambria"/>
          <w:sz w:val="20"/>
          <w:szCs w:val="20"/>
        </w:rPr>
        <w:t>this.brand</w:t>
      </w:r>
      <w:proofErr w:type="spellEnd"/>
      <w:proofErr w:type="gramEnd"/>
      <w:r w:rsidRPr="00783500">
        <w:rPr>
          <w:rFonts w:ascii="Consolas" w:eastAsia="Cambria" w:hAnsi="Consolas" w:cs="Cambria"/>
          <w:sz w:val="20"/>
          <w:szCs w:val="20"/>
        </w:rPr>
        <w:t xml:space="preserve"> = brand;</w:t>
      </w:r>
    </w:p>
    <w:p w14:paraId="2DE4054E" w14:textId="77777777" w:rsidR="00783500" w:rsidRP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83500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783500">
        <w:rPr>
          <w:rFonts w:ascii="Consolas" w:eastAsia="Cambria" w:hAnsi="Consolas" w:cs="Cambria"/>
          <w:sz w:val="20"/>
          <w:szCs w:val="20"/>
        </w:rPr>
        <w:t>this.model</w:t>
      </w:r>
      <w:proofErr w:type="spellEnd"/>
      <w:proofErr w:type="gramEnd"/>
      <w:r w:rsidRPr="00783500">
        <w:rPr>
          <w:rFonts w:ascii="Consolas" w:eastAsia="Cambria" w:hAnsi="Consolas" w:cs="Cambria"/>
          <w:sz w:val="20"/>
          <w:szCs w:val="20"/>
        </w:rPr>
        <w:t xml:space="preserve"> = model;</w:t>
      </w:r>
    </w:p>
    <w:p w14:paraId="1FAC41A0" w14:textId="77777777" w:rsidR="00783500" w:rsidRP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83500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783500">
        <w:rPr>
          <w:rFonts w:ascii="Consolas" w:eastAsia="Cambria" w:hAnsi="Consolas" w:cs="Cambria"/>
          <w:sz w:val="20"/>
          <w:szCs w:val="20"/>
        </w:rPr>
        <w:t>this.year</w:t>
      </w:r>
      <w:proofErr w:type="spellEnd"/>
      <w:proofErr w:type="gramEnd"/>
      <w:r w:rsidRPr="00783500">
        <w:rPr>
          <w:rFonts w:ascii="Consolas" w:eastAsia="Cambria" w:hAnsi="Consolas" w:cs="Cambria"/>
          <w:sz w:val="20"/>
          <w:szCs w:val="20"/>
        </w:rPr>
        <w:t xml:space="preserve"> = year;</w:t>
      </w:r>
    </w:p>
    <w:p w14:paraId="2E5E6B1F" w14:textId="77777777" w:rsidR="00783500" w:rsidRP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83500">
        <w:rPr>
          <w:rFonts w:ascii="Consolas" w:eastAsia="Cambria" w:hAnsi="Consolas" w:cs="Cambria"/>
          <w:sz w:val="20"/>
          <w:szCs w:val="20"/>
        </w:rPr>
        <w:t>}</w:t>
      </w:r>
    </w:p>
    <w:p w14:paraId="77404F7D" w14:textId="77777777" w:rsidR="00783500" w:rsidRDefault="00783500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783500">
        <w:rPr>
          <w:rFonts w:ascii="Consolas" w:eastAsia="Cambria" w:hAnsi="Consolas" w:cs="Cambria"/>
          <w:sz w:val="20"/>
          <w:szCs w:val="20"/>
        </w:rPr>
        <w:t xml:space="preserve">let </w:t>
      </w:r>
      <w:proofErr w:type="spellStart"/>
      <w:r w:rsidRPr="00783500">
        <w:rPr>
          <w:rFonts w:ascii="Consolas" w:eastAsia="Cambria" w:hAnsi="Consolas" w:cs="Cambria"/>
          <w:sz w:val="20"/>
          <w:szCs w:val="20"/>
        </w:rPr>
        <w:t>myCar</w:t>
      </w:r>
      <w:proofErr w:type="spellEnd"/>
      <w:r w:rsidRPr="00783500">
        <w:rPr>
          <w:rFonts w:ascii="Consolas" w:eastAsia="Cambria" w:hAnsi="Consolas" w:cs="Cambria"/>
          <w:sz w:val="20"/>
          <w:szCs w:val="20"/>
        </w:rPr>
        <w:t xml:space="preserve"> = new </w:t>
      </w:r>
      <w:proofErr w:type="gramStart"/>
      <w:r w:rsidRPr="00783500">
        <w:rPr>
          <w:rFonts w:ascii="Consolas" w:eastAsia="Cambria" w:hAnsi="Consolas" w:cs="Cambria"/>
          <w:sz w:val="20"/>
          <w:szCs w:val="20"/>
        </w:rPr>
        <w:t>Car(</w:t>
      </w:r>
      <w:proofErr w:type="gramEnd"/>
      <w:r w:rsidRPr="00783500">
        <w:rPr>
          <w:rFonts w:ascii="Consolas" w:eastAsia="Cambria" w:hAnsi="Consolas" w:cs="Cambria"/>
          <w:sz w:val="20"/>
          <w:szCs w:val="20"/>
        </w:rPr>
        <w:t>"Honda", "Civic", 2020);</w:t>
      </w:r>
    </w:p>
    <w:p w14:paraId="718DE627" w14:textId="77777777" w:rsidR="00383A63" w:rsidRDefault="00383A63" w:rsidP="00783500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8376B9D" w14:textId="6734383F" w:rsidR="008E1E2E" w:rsidRPr="008E1E2E" w:rsidRDefault="008E1E2E" w:rsidP="008E1E2E">
      <w:pPr>
        <w:spacing w:after="0"/>
        <w:jc w:val="both"/>
        <w:rPr>
          <w:rFonts w:eastAsia="Cambria" w:cs="Cambria"/>
          <w:b/>
          <w:bCs/>
          <w:sz w:val="32"/>
          <w:szCs w:val="32"/>
        </w:rPr>
      </w:pPr>
      <w:r w:rsidRPr="008E1E2E">
        <w:rPr>
          <w:rFonts w:eastAsia="Cambria" w:cs="Cambria"/>
          <w:b/>
          <w:bCs/>
          <w:sz w:val="32"/>
          <w:szCs w:val="32"/>
        </w:rPr>
        <w:t>Advanced Techniques</w:t>
      </w:r>
    </w:p>
    <w:p w14:paraId="51280BF3" w14:textId="77777777" w:rsidR="008E1E2E" w:rsidRPr="008E1E2E" w:rsidRDefault="008E1E2E" w:rsidP="008E1E2E">
      <w:pPr>
        <w:spacing w:after="0"/>
        <w:jc w:val="both"/>
        <w:rPr>
          <w:rFonts w:eastAsia="Cambria" w:cs="Cambria"/>
          <w:b/>
          <w:bCs/>
        </w:rPr>
      </w:pPr>
      <w:proofErr w:type="spellStart"/>
      <w:r w:rsidRPr="008E1E2E">
        <w:rPr>
          <w:rFonts w:eastAsia="Cambria" w:cs="Cambria"/>
          <w:b/>
          <w:bCs/>
        </w:rPr>
        <w:t>Object.create</w:t>
      </w:r>
      <w:proofErr w:type="spellEnd"/>
      <w:r w:rsidRPr="008E1E2E">
        <w:rPr>
          <w:rFonts w:eastAsia="Cambria" w:cs="Cambria"/>
          <w:b/>
          <w:bCs/>
        </w:rPr>
        <w:t>()</w:t>
      </w:r>
    </w:p>
    <w:p w14:paraId="491A6D85" w14:textId="6362BD34" w:rsidR="008E1E2E" w:rsidRPr="008E1E2E" w:rsidRDefault="008E1E2E" w:rsidP="008E1E2E">
      <w:pPr>
        <w:spacing w:after="0"/>
        <w:jc w:val="both"/>
        <w:rPr>
          <w:rFonts w:eastAsia="Cambria" w:cs="Cambria"/>
        </w:rPr>
      </w:pPr>
      <w:r w:rsidRPr="008E1E2E">
        <w:rPr>
          <w:rFonts w:eastAsia="Cambria" w:cs="Cambria"/>
          <w:b/>
          <w:bCs/>
        </w:rPr>
        <w:t>Example</w:t>
      </w:r>
    </w:p>
    <w:p w14:paraId="5BF47937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>let animal = {</w:t>
      </w:r>
    </w:p>
    <w:p w14:paraId="4CDB1A15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speak: </w:t>
      </w:r>
      <w:proofErr w:type="gramStart"/>
      <w:r w:rsidRPr="008E1E2E">
        <w:rPr>
          <w:rFonts w:ascii="Consolas" w:eastAsia="Cambria" w:hAnsi="Consolas" w:cs="Cambria"/>
          <w:sz w:val="20"/>
          <w:szCs w:val="20"/>
        </w:rPr>
        <w:t>function(</w:t>
      </w:r>
      <w:proofErr w:type="gramEnd"/>
      <w:r w:rsidRPr="008E1E2E">
        <w:rPr>
          <w:rFonts w:ascii="Consolas" w:eastAsia="Cambria" w:hAnsi="Consolas" w:cs="Cambria"/>
          <w:sz w:val="20"/>
          <w:szCs w:val="20"/>
        </w:rPr>
        <w:t>) {</w:t>
      </w:r>
    </w:p>
    <w:p w14:paraId="0C846F13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8E1E2E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8E1E2E">
        <w:rPr>
          <w:rFonts w:ascii="Consolas" w:eastAsia="Cambria" w:hAnsi="Consolas" w:cs="Cambria"/>
          <w:sz w:val="20"/>
          <w:szCs w:val="20"/>
        </w:rPr>
        <w:t>"The animal makes a sound.");</w:t>
      </w:r>
    </w:p>
    <w:p w14:paraId="4FA5DE67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2951FF98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>};</w:t>
      </w:r>
    </w:p>
    <w:p w14:paraId="49C72C75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9014DDB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let dog = </w:t>
      </w:r>
      <w:proofErr w:type="spellStart"/>
      <w:r w:rsidRPr="008E1E2E">
        <w:rPr>
          <w:rFonts w:ascii="Consolas" w:eastAsia="Cambria" w:hAnsi="Consolas" w:cs="Cambria"/>
          <w:sz w:val="20"/>
          <w:szCs w:val="20"/>
        </w:rPr>
        <w:t>Object.create</w:t>
      </w:r>
      <w:proofErr w:type="spellEnd"/>
      <w:r w:rsidRPr="008E1E2E">
        <w:rPr>
          <w:rFonts w:ascii="Consolas" w:eastAsia="Cambria" w:hAnsi="Consolas" w:cs="Cambria"/>
          <w:sz w:val="20"/>
          <w:szCs w:val="20"/>
        </w:rPr>
        <w:t>(animal);</w:t>
      </w:r>
    </w:p>
    <w:p w14:paraId="4214C418" w14:textId="77777777" w:rsidR="008E1E2E" w:rsidRPr="00181D94" w:rsidRDefault="008E1E2E" w:rsidP="008E1E2E">
      <w:pPr>
        <w:spacing w:after="0"/>
        <w:jc w:val="both"/>
        <w:rPr>
          <w:rFonts w:eastAsia="Cambria" w:cs="Cambria"/>
          <w:color w:val="404040"/>
        </w:rPr>
      </w:pPr>
      <w:proofErr w:type="spellStart"/>
      <w:proofErr w:type="gramStart"/>
      <w:r w:rsidRPr="008E1E2E">
        <w:rPr>
          <w:rFonts w:ascii="Consolas" w:eastAsia="Cambria" w:hAnsi="Consolas" w:cs="Cambria"/>
          <w:sz w:val="20"/>
          <w:szCs w:val="20"/>
        </w:rPr>
        <w:t>dog.speak</w:t>
      </w:r>
      <w:proofErr w:type="spellEnd"/>
      <w:proofErr w:type="gramEnd"/>
      <w:r w:rsidRPr="008E1E2E">
        <w:rPr>
          <w:rFonts w:ascii="Consolas" w:eastAsia="Cambria" w:hAnsi="Consolas" w:cs="Cambria"/>
          <w:sz w:val="20"/>
          <w:szCs w:val="20"/>
        </w:rPr>
        <w:t xml:space="preserve">(); </w:t>
      </w:r>
      <w:r w:rsidRPr="00181D94">
        <w:rPr>
          <w:rFonts w:eastAsia="Cambria" w:cs="Cambria"/>
          <w:color w:val="404040"/>
        </w:rPr>
        <w:t>// Output: "The animal makes a sound."</w:t>
      </w:r>
    </w:p>
    <w:p w14:paraId="6183BDA3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1B3982C" w14:textId="77777777" w:rsidR="008E1E2E" w:rsidRPr="008E1E2E" w:rsidRDefault="008E1E2E" w:rsidP="008E1E2E">
      <w:pPr>
        <w:spacing w:after="0"/>
        <w:jc w:val="both"/>
        <w:rPr>
          <w:rFonts w:eastAsia="Cambria" w:cs="Cambria"/>
          <w:b/>
          <w:bCs/>
        </w:rPr>
      </w:pPr>
      <w:r w:rsidRPr="008E1E2E">
        <w:rPr>
          <w:rFonts w:eastAsia="Cambria" w:cs="Cambria"/>
          <w:b/>
          <w:bCs/>
        </w:rPr>
        <w:lastRenderedPageBreak/>
        <w:t>Class Syntax (ES6+)</w:t>
      </w:r>
    </w:p>
    <w:p w14:paraId="58BB7B25" w14:textId="0AC28486" w:rsidR="008E1E2E" w:rsidRPr="008E1E2E" w:rsidRDefault="008E1E2E" w:rsidP="008E1E2E">
      <w:pPr>
        <w:spacing w:after="0"/>
        <w:jc w:val="both"/>
        <w:rPr>
          <w:rFonts w:eastAsia="Cambria" w:cs="Cambria"/>
        </w:rPr>
      </w:pPr>
      <w:r w:rsidRPr="008E1E2E">
        <w:rPr>
          <w:rFonts w:eastAsia="Cambria" w:cs="Cambria"/>
          <w:b/>
          <w:bCs/>
        </w:rPr>
        <w:t>Example</w:t>
      </w:r>
    </w:p>
    <w:p w14:paraId="067DFD5C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>class Car {</w:t>
      </w:r>
    </w:p>
    <w:p w14:paraId="2A6D5E8E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8E1E2E">
        <w:rPr>
          <w:rFonts w:ascii="Consolas" w:eastAsia="Cambria" w:hAnsi="Consolas" w:cs="Cambria"/>
          <w:sz w:val="20"/>
          <w:szCs w:val="20"/>
        </w:rPr>
        <w:t>constructor(</w:t>
      </w:r>
      <w:proofErr w:type="gramEnd"/>
      <w:r w:rsidRPr="008E1E2E">
        <w:rPr>
          <w:rFonts w:ascii="Consolas" w:eastAsia="Cambria" w:hAnsi="Consolas" w:cs="Cambria"/>
          <w:sz w:val="20"/>
          <w:szCs w:val="20"/>
        </w:rPr>
        <w:t>brand, model, year) {</w:t>
      </w:r>
    </w:p>
    <w:p w14:paraId="40D146E7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8E1E2E">
        <w:rPr>
          <w:rFonts w:ascii="Consolas" w:eastAsia="Cambria" w:hAnsi="Consolas" w:cs="Cambria"/>
          <w:sz w:val="20"/>
          <w:szCs w:val="20"/>
        </w:rPr>
        <w:t>this.brand</w:t>
      </w:r>
      <w:proofErr w:type="spellEnd"/>
      <w:proofErr w:type="gramEnd"/>
      <w:r w:rsidRPr="008E1E2E">
        <w:rPr>
          <w:rFonts w:ascii="Consolas" w:eastAsia="Cambria" w:hAnsi="Consolas" w:cs="Cambria"/>
          <w:sz w:val="20"/>
          <w:szCs w:val="20"/>
        </w:rPr>
        <w:t xml:space="preserve"> = brand;</w:t>
      </w:r>
    </w:p>
    <w:p w14:paraId="3799D32D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8E1E2E">
        <w:rPr>
          <w:rFonts w:ascii="Consolas" w:eastAsia="Cambria" w:hAnsi="Consolas" w:cs="Cambria"/>
          <w:sz w:val="20"/>
          <w:szCs w:val="20"/>
        </w:rPr>
        <w:t>this.model</w:t>
      </w:r>
      <w:proofErr w:type="spellEnd"/>
      <w:proofErr w:type="gramEnd"/>
      <w:r w:rsidRPr="008E1E2E">
        <w:rPr>
          <w:rFonts w:ascii="Consolas" w:eastAsia="Cambria" w:hAnsi="Consolas" w:cs="Cambria"/>
          <w:sz w:val="20"/>
          <w:szCs w:val="20"/>
        </w:rPr>
        <w:t xml:space="preserve"> = model;</w:t>
      </w:r>
    </w:p>
    <w:p w14:paraId="23473539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8E1E2E">
        <w:rPr>
          <w:rFonts w:ascii="Consolas" w:eastAsia="Cambria" w:hAnsi="Consolas" w:cs="Cambria"/>
          <w:sz w:val="20"/>
          <w:szCs w:val="20"/>
        </w:rPr>
        <w:t>this.year</w:t>
      </w:r>
      <w:proofErr w:type="spellEnd"/>
      <w:proofErr w:type="gramEnd"/>
      <w:r w:rsidRPr="008E1E2E">
        <w:rPr>
          <w:rFonts w:ascii="Consolas" w:eastAsia="Cambria" w:hAnsi="Consolas" w:cs="Cambria"/>
          <w:sz w:val="20"/>
          <w:szCs w:val="20"/>
        </w:rPr>
        <w:t xml:space="preserve"> = year;</w:t>
      </w:r>
    </w:p>
    <w:p w14:paraId="7DD1974E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6CA6961A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DD94C92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8E1E2E">
        <w:rPr>
          <w:rFonts w:ascii="Consolas" w:eastAsia="Cambria" w:hAnsi="Consolas" w:cs="Cambria"/>
          <w:sz w:val="20"/>
          <w:szCs w:val="20"/>
        </w:rPr>
        <w:t>start(</w:t>
      </w:r>
      <w:proofErr w:type="gramEnd"/>
      <w:r w:rsidRPr="008E1E2E">
        <w:rPr>
          <w:rFonts w:ascii="Consolas" w:eastAsia="Cambria" w:hAnsi="Consolas" w:cs="Cambria"/>
          <w:sz w:val="20"/>
          <w:szCs w:val="20"/>
        </w:rPr>
        <w:t>) {</w:t>
      </w:r>
    </w:p>
    <w:p w14:paraId="245B50E3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    console.log(`${</w:t>
      </w:r>
      <w:proofErr w:type="spellStart"/>
      <w:proofErr w:type="gramStart"/>
      <w:r w:rsidRPr="008E1E2E">
        <w:rPr>
          <w:rFonts w:ascii="Consolas" w:eastAsia="Cambria" w:hAnsi="Consolas" w:cs="Cambria"/>
          <w:sz w:val="20"/>
          <w:szCs w:val="20"/>
        </w:rPr>
        <w:t>this.brand</w:t>
      </w:r>
      <w:proofErr w:type="spellEnd"/>
      <w:proofErr w:type="gramEnd"/>
      <w:r w:rsidRPr="008E1E2E">
        <w:rPr>
          <w:rFonts w:ascii="Consolas" w:eastAsia="Cambria" w:hAnsi="Consolas" w:cs="Cambria"/>
          <w:sz w:val="20"/>
          <w:szCs w:val="20"/>
        </w:rPr>
        <w:t>} ${</w:t>
      </w:r>
      <w:proofErr w:type="spellStart"/>
      <w:r w:rsidRPr="008E1E2E">
        <w:rPr>
          <w:rFonts w:ascii="Consolas" w:eastAsia="Cambria" w:hAnsi="Consolas" w:cs="Cambria"/>
          <w:sz w:val="20"/>
          <w:szCs w:val="20"/>
        </w:rPr>
        <w:t>this.model</w:t>
      </w:r>
      <w:proofErr w:type="spellEnd"/>
      <w:r w:rsidRPr="008E1E2E">
        <w:rPr>
          <w:rFonts w:ascii="Consolas" w:eastAsia="Cambria" w:hAnsi="Consolas" w:cs="Cambria"/>
          <w:sz w:val="20"/>
          <w:szCs w:val="20"/>
        </w:rPr>
        <w:t>} is starting...`);</w:t>
      </w:r>
    </w:p>
    <w:p w14:paraId="5E3AD1C1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118DC949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>}</w:t>
      </w:r>
    </w:p>
    <w:p w14:paraId="076FA5C7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13775DE" w14:textId="77777777" w:rsidR="008E1E2E" w:rsidRPr="008E1E2E" w:rsidRDefault="008E1E2E" w:rsidP="008E1E2E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let car1 = new </w:t>
      </w:r>
      <w:proofErr w:type="gramStart"/>
      <w:r w:rsidRPr="008E1E2E">
        <w:rPr>
          <w:rFonts w:ascii="Consolas" w:eastAsia="Cambria" w:hAnsi="Consolas" w:cs="Cambria"/>
          <w:sz w:val="20"/>
          <w:szCs w:val="20"/>
        </w:rPr>
        <w:t>Car(</w:t>
      </w:r>
      <w:proofErr w:type="gramEnd"/>
      <w:r w:rsidRPr="008E1E2E">
        <w:rPr>
          <w:rFonts w:ascii="Consolas" w:eastAsia="Cambria" w:hAnsi="Consolas" w:cs="Cambria"/>
          <w:sz w:val="20"/>
          <w:szCs w:val="20"/>
        </w:rPr>
        <w:t>"Tesla", "Model S", 2022);</w:t>
      </w:r>
    </w:p>
    <w:p w14:paraId="27B1B6CB" w14:textId="77777777" w:rsidR="008E1E2E" w:rsidRPr="00F02FFE" w:rsidRDefault="008E1E2E" w:rsidP="008E1E2E">
      <w:pPr>
        <w:spacing w:after="0"/>
        <w:jc w:val="both"/>
        <w:rPr>
          <w:rFonts w:eastAsia="Cambria" w:cs="Cambria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car1.start(); </w:t>
      </w:r>
      <w:r w:rsidRPr="00F02FFE">
        <w:rPr>
          <w:rFonts w:eastAsia="Cambria" w:cs="Cambria"/>
        </w:rPr>
        <w:t>// Output: "Tesla Model S is starting..."</w:t>
      </w:r>
    </w:p>
    <w:p w14:paraId="67BE47DC" w14:textId="3D3127DD" w:rsidR="008E1E2E" w:rsidRPr="008E1E2E" w:rsidRDefault="008E1E2E" w:rsidP="008E1E2E">
      <w:pPr>
        <w:spacing w:after="0"/>
        <w:jc w:val="both"/>
        <w:rPr>
          <w:rFonts w:eastAsia="Cambria" w:cs="Cambria"/>
        </w:rPr>
      </w:pPr>
    </w:p>
    <w:p w14:paraId="5BE79B90" w14:textId="336FCAAC" w:rsidR="008E1E2E" w:rsidRPr="008E1E2E" w:rsidRDefault="008E1E2E" w:rsidP="008E1E2E">
      <w:pPr>
        <w:numPr>
          <w:ilvl w:val="0"/>
          <w:numId w:val="253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</w:rPr>
      </w:pPr>
      <w:r w:rsidRPr="008E1E2E">
        <w:rPr>
          <w:rFonts w:eastAsia="Cambria" w:cs="Cambria"/>
          <w:b/>
          <w:bCs/>
        </w:rPr>
        <w:t>Use Prototypes for Methods</w:t>
      </w:r>
    </w:p>
    <w:p w14:paraId="5FE81F0D" w14:textId="5E015A64" w:rsidR="008E1E2E" w:rsidRPr="002A7516" w:rsidRDefault="008E1E2E" w:rsidP="008E1E2E">
      <w:pPr>
        <w:numPr>
          <w:ilvl w:val="1"/>
          <w:numId w:val="253"/>
        </w:numPr>
        <w:tabs>
          <w:tab w:val="clear" w:pos="1440"/>
          <w:tab w:val="num" w:pos="284"/>
          <w:tab w:val="num" w:pos="709"/>
        </w:tabs>
        <w:spacing w:after="0"/>
        <w:ind w:hanging="1156"/>
        <w:jc w:val="both"/>
        <w:rPr>
          <w:rFonts w:eastAsia="Cambria" w:cs="Cambria"/>
          <w:b/>
          <w:bCs/>
        </w:rPr>
      </w:pPr>
      <w:r w:rsidRPr="002A7516">
        <w:rPr>
          <w:rFonts w:eastAsia="Cambria" w:cs="Cambria"/>
          <w:b/>
          <w:bCs/>
        </w:rPr>
        <w:t>Example</w:t>
      </w:r>
    </w:p>
    <w:p w14:paraId="1D8123FF" w14:textId="77777777" w:rsidR="008E1E2E" w:rsidRPr="008E1E2E" w:rsidRDefault="008E1E2E" w:rsidP="008E1E2E">
      <w:pPr>
        <w:spacing w:after="0"/>
        <w:ind w:left="709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function </w:t>
      </w:r>
      <w:proofErr w:type="gramStart"/>
      <w:r w:rsidRPr="008E1E2E">
        <w:rPr>
          <w:rFonts w:ascii="Consolas" w:eastAsia="Cambria" w:hAnsi="Consolas" w:cs="Cambria"/>
          <w:sz w:val="20"/>
          <w:szCs w:val="20"/>
        </w:rPr>
        <w:t>Car(</w:t>
      </w:r>
      <w:proofErr w:type="gramEnd"/>
      <w:r w:rsidRPr="008E1E2E">
        <w:rPr>
          <w:rFonts w:ascii="Consolas" w:eastAsia="Cambria" w:hAnsi="Consolas" w:cs="Cambria"/>
          <w:sz w:val="20"/>
          <w:szCs w:val="20"/>
        </w:rPr>
        <w:t>brand, model) {</w:t>
      </w:r>
    </w:p>
    <w:p w14:paraId="7E4EB2CB" w14:textId="77777777" w:rsidR="008E1E2E" w:rsidRPr="008E1E2E" w:rsidRDefault="008E1E2E" w:rsidP="008E1E2E">
      <w:pPr>
        <w:spacing w:after="0"/>
        <w:ind w:left="709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8E1E2E">
        <w:rPr>
          <w:rFonts w:ascii="Consolas" w:eastAsia="Cambria" w:hAnsi="Consolas" w:cs="Cambria"/>
          <w:sz w:val="20"/>
          <w:szCs w:val="20"/>
        </w:rPr>
        <w:t>this.brand</w:t>
      </w:r>
      <w:proofErr w:type="spellEnd"/>
      <w:proofErr w:type="gramEnd"/>
      <w:r w:rsidRPr="008E1E2E">
        <w:rPr>
          <w:rFonts w:ascii="Consolas" w:eastAsia="Cambria" w:hAnsi="Consolas" w:cs="Cambria"/>
          <w:sz w:val="20"/>
          <w:szCs w:val="20"/>
        </w:rPr>
        <w:t xml:space="preserve"> = brand;</w:t>
      </w:r>
    </w:p>
    <w:p w14:paraId="2C2E08B0" w14:textId="77777777" w:rsidR="008E1E2E" w:rsidRPr="008E1E2E" w:rsidRDefault="008E1E2E" w:rsidP="008E1E2E">
      <w:pPr>
        <w:spacing w:after="0"/>
        <w:ind w:left="709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8E1E2E">
        <w:rPr>
          <w:rFonts w:ascii="Consolas" w:eastAsia="Cambria" w:hAnsi="Consolas" w:cs="Cambria"/>
          <w:sz w:val="20"/>
          <w:szCs w:val="20"/>
        </w:rPr>
        <w:t>this.model</w:t>
      </w:r>
      <w:proofErr w:type="spellEnd"/>
      <w:proofErr w:type="gramEnd"/>
      <w:r w:rsidRPr="008E1E2E">
        <w:rPr>
          <w:rFonts w:ascii="Consolas" w:eastAsia="Cambria" w:hAnsi="Consolas" w:cs="Cambria"/>
          <w:sz w:val="20"/>
          <w:szCs w:val="20"/>
        </w:rPr>
        <w:t xml:space="preserve"> = model;</w:t>
      </w:r>
    </w:p>
    <w:p w14:paraId="7D1013FC" w14:textId="77777777" w:rsidR="008E1E2E" w:rsidRPr="008E1E2E" w:rsidRDefault="008E1E2E" w:rsidP="008E1E2E">
      <w:pPr>
        <w:spacing w:after="0"/>
        <w:ind w:left="709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>}</w:t>
      </w:r>
    </w:p>
    <w:p w14:paraId="6CDBB8C2" w14:textId="77777777" w:rsidR="008E1E2E" w:rsidRPr="008E1E2E" w:rsidRDefault="008E1E2E" w:rsidP="008E1E2E">
      <w:pPr>
        <w:spacing w:after="0"/>
        <w:ind w:left="709"/>
        <w:jc w:val="both"/>
        <w:rPr>
          <w:rFonts w:ascii="Consolas" w:eastAsia="Cambria" w:hAnsi="Consolas" w:cs="Cambria"/>
          <w:sz w:val="20"/>
          <w:szCs w:val="20"/>
        </w:rPr>
      </w:pPr>
    </w:p>
    <w:p w14:paraId="444BE163" w14:textId="77777777" w:rsidR="008E1E2E" w:rsidRPr="008E1E2E" w:rsidRDefault="008E1E2E" w:rsidP="008E1E2E">
      <w:pPr>
        <w:spacing w:after="0"/>
        <w:ind w:left="709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8E1E2E">
        <w:rPr>
          <w:rFonts w:ascii="Consolas" w:eastAsia="Cambria" w:hAnsi="Consolas" w:cs="Cambria"/>
          <w:sz w:val="20"/>
          <w:szCs w:val="20"/>
        </w:rPr>
        <w:t>Car.prototype.start</w:t>
      </w:r>
      <w:proofErr w:type="spellEnd"/>
      <w:proofErr w:type="gramEnd"/>
      <w:r w:rsidRPr="008E1E2E">
        <w:rPr>
          <w:rFonts w:ascii="Consolas" w:eastAsia="Cambria" w:hAnsi="Consolas" w:cs="Cambria"/>
          <w:sz w:val="20"/>
          <w:szCs w:val="20"/>
        </w:rPr>
        <w:t xml:space="preserve"> = function() {</w:t>
      </w:r>
    </w:p>
    <w:p w14:paraId="2E1276FF" w14:textId="77777777" w:rsidR="008E1E2E" w:rsidRPr="008E1E2E" w:rsidRDefault="008E1E2E" w:rsidP="008E1E2E">
      <w:pPr>
        <w:spacing w:after="0"/>
        <w:ind w:left="709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 xml:space="preserve">    console.log(`${</w:t>
      </w:r>
      <w:proofErr w:type="spellStart"/>
      <w:proofErr w:type="gramStart"/>
      <w:r w:rsidRPr="008E1E2E">
        <w:rPr>
          <w:rFonts w:ascii="Consolas" w:eastAsia="Cambria" w:hAnsi="Consolas" w:cs="Cambria"/>
          <w:sz w:val="20"/>
          <w:szCs w:val="20"/>
        </w:rPr>
        <w:t>this.brand</w:t>
      </w:r>
      <w:proofErr w:type="spellEnd"/>
      <w:proofErr w:type="gramEnd"/>
      <w:r w:rsidRPr="008E1E2E">
        <w:rPr>
          <w:rFonts w:ascii="Consolas" w:eastAsia="Cambria" w:hAnsi="Consolas" w:cs="Cambria"/>
          <w:sz w:val="20"/>
          <w:szCs w:val="20"/>
        </w:rPr>
        <w:t>} ${</w:t>
      </w:r>
      <w:proofErr w:type="spellStart"/>
      <w:r w:rsidRPr="008E1E2E">
        <w:rPr>
          <w:rFonts w:ascii="Consolas" w:eastAsia="Cambria" w:hAnsi="Consolas" w:cs="Cambria"/>
          <w:sz w:val="20"/>
          <w:szCs w:val="20"/>
        </w:rPr>
        <w:t>this.model</w:t>
      </w:r>
      <w:proofErr w:type="spellEnd"/>
      <w:r w:rsidRPr="008E1E2E">
        <w:rPr>
          <w:rFonts w:ascii="Consolas" w:eastAsia="Cambria" w:hAnsi="Consolas" w:cs="Cambria"/>
          <w:sz w:val="20"/>
          <w:szCs w:val="20"/>
        </w:rPr>
        <w:t>} is starting...`);</w:t>
      </w:r>
    </w:p>
    <w:p w14:paraId="156BDAEC" w14:textId="77777777" w:rsidR="008E1E2E" w:rsidRPr="008E1E2E" w:rsidRDefault="008E1E2E" w:rsidP="008E1E2E">
      <w:pPr>
        <w:spacing w:after="0"/>
        <w:ind w:left="709"/>
        <w:jc w:val="both"/>
        <w:rPr>
          <w:rFonts w:ascii="Consolas" w:eastAsia="Cambria" w:hAnsi="Consolas" w:cs="Cambria"/>
          <w:sz w:val="20"/>
          <w:szCs w:val="20"/>
        </w:rPr>
      </w:pPr>
      <w:r w:rsidRPr="008E1E2E">
        <w:rPr>
          <w:rFonts w:ascii="Consolas" w:eastAsia="Cambria" w:hAnsi="Consolas" w:cs="Cambria"/>
          <w:sz w:val="20"/>
          <w:szCs w:val="20"/>
        </w:rPr>
        <w:t>};</w:t>
      </w:r>
    </w:p>
    <w:p w14:paraId="4075FCFE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Accessing Object Properties</w:t>
      </w:r>
    </w:p>
    <w:p w14:paraId="442C688A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1. Dot Notation</w:t>
      </w:r>
    </w:p>
    <w:p w14:paraId="76B349F9" w14:textId="77777777" w:rsidR="008569FE" w:rsidRPr="00B84842" w:rsidRDefault="008569FE" w:rsidP="008569FE">
      <w:pPr>
        <w:numPr>
          <w:ilvl w:val="0"/>
          <w:numId w:val="254"/>
        </w:numPr>
        <w:tabs>
          <w:tab w:val="clear" w:pos="720"/>
          <w:tab w:val="num" w:pos="142"/>
        </w:tabs>
        <w:spacing w:after="0"/>
        <w:ind w:left="709" w:hanging="72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EF683F">
        <w:rPr>
          <w:rFonts w:eastAsia="Cambria" w:cs="Cambria"/>
          <w:b/>
          <w:bCs/>
          <w:color w:val="404040"/>
        </w:rPr>
        <w:t>Syntax:</w:t>
      </w:r>
      <w:r w:rsidRPr="008569FE">
        <w:rPr>
          <w:rFonts w:eastAsia="Cambria" w:cs="Cambria"/>
          <w:color w:val="404040"/>
        </w:rPr>
        <w:t xml:space="preserve"> </w:t>
      </w:r>
      <w:proofErr w:type="spellStart"/>
      <w:proofErr w:type="gramStart"/>
      <w:r w:rsidRPr="00B84842">
        <w:rPr>
          <w:rFonts w:ascii="Consolas" w:eastAsia="Cambria" w:hAnsi="Consolas" w:cs="Cambria"/>
          <w:color w:val="404040"/>
          <w:sz w:val="20"/>
          <w:szCs w:val="20"/>
        </w:rPr>
        <w:t>object.propertyName</w:t>
      </w:r>
      <w:proofErr w:type="spellEnd"/>
      <w:proofErr w:type="gramEnd"/>
    </w:p>
    <w:p w14:paraId="2C29CED9" w14:textId="77777777" w:rsidR="008569FE" w:rsidRPr="008569FE" w:rsidRDefault="008569FE" w:rsidP="008569FE">
      <w:pPr>
        <w:spacing w:after="0"/>
        <w:ind w:left="709"/>
        <w:jc w:val="both"/>
        <w:rPr>
          <w:rFonts w:eastAsia="Cambria" w:cs="Cambria"/>
          <w:color w:val="404040"/>
        </w:rPr>
      </w:pPr>
    </w:p>
    <w:p w14:paraId="7C6F1545" w14:textId="62BEEE77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</w:p>
    <w:p w14:paraId="6AFF5227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5FFF9DB9" w14:textId="0D02C199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firstName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: "</w:t>
      </w:r>
      <w:r w:rsidR="000C6F49">
        <w:rPr>
          <w:rFonts w:ascii="Consolas" w:eastAsia="Cambria" w:hAnsi="Consolas" w:cs="Cambria"/>
          <w:color w:val="404040"/>
          <w:sz w:val="20"/>
          <w:szCs w:val="20"/>
        </w:rPr>
        <w:t>Rupali</w:t>
      </w:r>
      <w:r w:rsidRPr="008569FE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6C52B046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age: 25</w:t>
      </w:r>
    </w:p>
    <w:p w14:paraId="3B41671D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571D9CC6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26143E95" w14:textId="553B0529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person.firstName</w:t>
      </w:r>
      <w:proofErr w:type="spellEnd"/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); </w:t>
      </w:r>
      <w:r w:rsidRPr="00181D94">
        <w:rPr>
          <w:rFonts w:eastAsia="Cambria" w:cs="Cambria"/>
          <w:color w:val="404040"/>
        </w:rPr>
        <w:t>// Output: "</w:t>
      </w:r>
      <w:r w:rsidR="000C6F49">
        <w:rPr>
          <w:rFonts w:eastAsia="Cambria" w:cs="Cambria"/>
          <w:color w:val="404040"/>
        </w:rPr>
        <w:t>Rupali</w:t>
      </w:r>
      <w:r w:rsidRPr="00181D94">
        <w:rPr>
          <w:rFonts w:eastAsia="Cambria" w:cs="Cambria"/>
          <w:color w:val="404040"/>
        </w:rPr>
        <w:t>"</w:t>
      </w:r>
    </w:p>
    <w:p w14:paraId="71B1AE1F" w14:textId="77777777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person.age</w:t>
      </w:r>
      <w:proofErr w:type="spellEnd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);   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r w:rsidRPr="00181D94">
        <w:rPr>
          <w:rFonts w:eastAsia="Cambria" w:cs="Cambria"/>
          <w:color w:val="404040"/>
        </w:rPr>
        <w:t>// Output: 25</w:t>
      </w:r>
    </w:p>
    <w:p w14:paraId="39B5EAC4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4871CCDA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2. Bracket Notation</w:t>
      </w:r>
    </w:p>
    <w:p w14:paraId="50CCAF1F" w14:textId="77777777" w:rsidR="008569FE" w:rsidRPr="008569FE" w:rsidRDefault="008569FE" w:rsidP="008569FE">
      <w:pPr>
        <w:numPr>
          <w:ilvl w:val="0"/>
          <w:numId w:val="255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  <w:color w:val="404040"/>
        </w:rPr>
      </w:pPr>
      <w:r w:rsidRPr="00EF683F">
        <w:rPr>
          <w:rFonts w:eastAsia="Cambria" w:cs="Cambria"/>
          <w:b/>
          <w:bCs/>
          <w:color w:val="404040"/>
        </w:rPr>
        <w:t>Syntax:</w:t>
      </w:r>
      <w:r w:rsidRPr="008569FE">
        <w:rPr>
          <w:rFonts w:eastAsia="Cambria" w:cs="Cambria"/>
          <w:color w:val="404040"/>
        </w:rPr>
        <w:t xml:space="preserve"> </w:t>
      </w:r>
      <w:r w:rsidRPr="00EF683F">
        <w:rPr>
          <w:rFonts w:ascii="Consolas" w:eastAsia="Cambria" w:hAnsi="Consolas" w:cs="Cambria"/>
          <w:color w:val="404040"/>
          <w:sz w:val="20"/>
          <w:szCs w:val="20"/>
        </w:rPr>
        <w:t>object["</w:t>
      </w:r>
      <w:proofErr w:type="spellStart"/>
      <w:r w:rsidRPr="00EF683F">
        <w:rPr>
          <w:rFonts w:ascii="Consolas" w:eastAsia="Cambria" w:hAnsi="Consolas" w:cs="Cambria"/>
          <w:color w:val="404040"/>
          <w:sz w:val="20"/>
          <w:szCs w:val="20"/>
        </w:rPr>
        <w:t>propertyName</w:t>
      </w:r>
      <w:proofErr w:type="spellEnd"/>
      <w:r w:rsidRPr="00EF683F">
        <w:rPr>
          <w:rFonts w:ascii="Consolas" w:eastAsia="Cambria" w:hAnsi="Consolas" w:cs="Cambria"/>
          <w:color w:val="404040"/>
          <w:sz w:val="20"/>
          <w:szCs w:val="20"/>
        </w:rPr>
        <w:t>"]</w:t>
      </w:r>
    </w:p>
    <w:p w14:paraId="320D189C" w14:textId="77777777" w:rsidR="008569FE" w:rsidRPr="008569FE" w:rsidRDefault="008569FE" w:rsidP="008569FE">
      <w:pPr>
        <w:tabs>
          <w:tab w:val="num" w:pos="567"/>
        </w:tabs>
        <w:spacing w:after="0"/>
        <w:ind w:left="1440"/>
        <w:jc w:val="both"/>
        <w:rPr>
          <w:rFonts w:eastAsia="Cambria" w:cs="Cambria"/>
          <w:color w:val="404040"/>
        </w:rPr>
      </w:pPr>
    </w:p>
    <w:p w14:paraId="47EC8F6B" w14:textId="77777777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  <w:r w:rsidRPr="008569FE">
        <w:rPr>
          <w:rFonts w:eastAsia="Cambria" w:cs="Cambria"/>
          <w:color w:val="404040"/>
        </w:rPr>
        <w:t>:</w:t>
      </w:r>
    </w:p>
    <w:p w14:paraId="356E27B0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5DF56513" w14:textId="5884CCFE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"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full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name": "</w:t>
      </w:r>
      <w:r w:rsidR="00A409FD">
        <w:rPr>
          <w:rFonts w:ascii="Consolas" w:eastAsia="Cambria" w:hAnsi="Consolas" w:cs="Cambria"/>
          <w:color w:val="404040"/>
          <w:sz w:val="20"/>
          <w:szCs w:val="20"/>
        </w:rPr>
        <w:t xml:space="preserve">Rupali </w:t>
      </w:r>
      <w:proofErr w:type="spellStart"/>
      <w:r w:rsidR="00A409FD">
        <w:rPr>
          <w:rFonts w:ascii="Consolas" w:eastAsia="Cambria" w:hAnsi="Consolas" w:cs="Cambria"/>
          <w:color w:val="404040"/>
          <w:sz w:val="20"/>
          <w:szCs w:val="20"/>
        </w:rPr>
        <w:t>Chopade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2A337773" w14:textId="67E40EBB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age: </w:t>
      </w:r>
      <w:r w:rsidR="009558F0">
        <w:rPr>
          <w:rFonts w:ascii="Consolas" w:eastAsia="Cambria" w:hAnsi="Consolas" w:cs="Cambria"/>
          <w:color w:val="404040"/>
          <w:sz w:val="20"/>
          <w:szCs w:val="20"/>
        </w:rPr>
        <w:t>3</w:t>
      </w:r>
      <w:r w:rsidRPr="008569FE">
        <w:rPr>
          <w:rFonts w:ascii="Consolas" w:eastAsia="Cambria" w:hAnsi="Consolas" w:cs="Cambria"/>
          <w:color w:val="404040"/>
          <w:sz w:val="20"/>
          <w:szCs w:val="20"/>
        </w:rPr>
        <w:t>5</w:t>
      </w:r>
    </w:p>
    <w:p w14:paraId="137A3FB0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53E9EC4C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501B03A3" w14:textId="4813BD68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person["full name"]); </w:t>
      </w:r>
      <w:r w:rsidRPr="00181D94">
        <w:rPr>
          <w:rFonts w:eastAsia="Cambria" w:cs="Cambria"/>
          <w:color w:val="404040"/>
        </w:rPr>
        <w:t>// Output: "</w:t>
      </w:r>
      <w:r w:rsidR="00A409FD">
        <w:rPr>
          <w:rFonts w:eastAsia="Cambria" w:cs="Cambria"/>
          <w:color w:val="404040"/>
        </w:rPr>
        <w:t xml:space="preserve">Rupali </w:t>
      </w:r>
      <w:proofErr w:type="spellStart"/>
      <w:r w:rsidR="00A409FD">
        <w:rPr>
          <w:rFonts w:eastAsia="Cambria" w:cs="Cambria"/>
          <w:color w:val="404040"/>
        </w:rPr>
        <w:t>Chopade</w:t>
      </w:r>
      <w:proofErr w:type="spellEnd"/>
      <w:r w:rsidRPr="00181D94">
        <w:rPr>
          <w:rFonts w:eastAsia="Cambria" w:cs="Cambria"/>
          <w:color w:val="404040"/>
        </w:rPr>
        <w:t>"</w:t>
      </w:r>
    </w:p>
    <w:p w14:paraId="376770DD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1661904D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let key = "age";</w:t>
      </w:r>
    </w:p>
    <w:p w14:paraId="37E98E6C" w14:textId="70F7AB42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console.log(person[key]); </w:t>
      </w:r>
      <w:r w:rsidRPr="00181D94">
        <w:rPr>
          <w:rFonts w:eastAsia="Cambria" w:cs="Cambria"/>
          <w:color w:val="404040"/>
        </w:rPr>
        <w:t xml:space="preserve">// Output: </w:t>
      </w:r>
      <w:r w:rsidR="009558F0">
        <w:rPr>
          <w:rFonts w:eastAsia="Cambria" w:cs="Cambria"/>
          <w:color w:val="404040"/>
        </w:rPr>
        <w:t>3</w:t>
      </w:r>
      <w:r w:rsidRPr="00181D94">
        <w:rPr>
          <w:rFonts w:eastAsia="Cambria" w:cs="Cambria"/>
          <w:color w:val="404040"/>
        </w:rPr>
        <w:t>5</w:t>
      </w:r>
    </w:p>
    <w:p w14:paraId="3052E52D" w14:textId="77777777" w:rsid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</w:p>
    <w:p w14:paraId="1609A4C5" w14:textId="06882728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Key Differences</w:t>
      </w:r>
    </w:p>
    <w:p w14:paraId="770B0CD6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1. Updating Existing Properties</w:t>
      </w:r>
    </w:p>
    <w:p w14:paraId="3E7F1002" w14:textId="6A1A9620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</w:p>
    <w:p w14:paraId="78FF9819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let car = {</w:t>
      </w:r>
    </w:p>
    <w:p w14:paraId="007AE648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brand: "Toyota",</w:t>
      </w:r>
    </w:p>
    <w:p w14:paraId="05E0FA8D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model: "Corolla"</w:t>
      </w:r>
    </w:p>
    <w:p w14:paraId="22F8B503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3A45057F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04F0A5AE" w14:textId="77777777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proofErr w:type="spellStart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car.model</w:t>
      </w:r>
      <w:proofErr w:type="spellEnd"/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= "Camry";            </w:t>
      </w:r>
      <w:r w:rsidRPr="00181D94">
        <w:rPr>
          <w:rFonts w:eastAsia="Cambria" w:cs="Cambria"/>
          <w:color w:val="404040"/>
        </w:rPr>
        <w:t>// Using dot notation</w:t>
      </w:r>
    </w:p>
    <w:p w14:paraId="1F10B96A" w14:textId="5D689FEB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car["brand"] = "Honda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";</w:t>
      </w:r>
      <w:r w:rsidR="002E31F2">
        <w:rPr>
          <w:rFonts w:ascii="Consolas" w:eastAsia="Cambria" w:hAnsi="Consolas" w:cs="Cambria"/>
          <w:color w:val="404040"/>
          <w:sz w:val="20"/>
          <w:szCs w:val="20"/>
        </w:rPr>
        <w:t xml:space="preserve">   </w:t>
      </w:r>
      <w:proofErr w:type="gramEnd"/>
      <w:r w:rsidR="002E31F2">
        <w:rPr>
          <w:rFonts w:ascii="Consolas" w:eastAsia="Cambria" w:hAnsi="Consolas" w:cs="Cambria"/>
          <w:color w:val="404040"/>
          <w:sz w:val="20"/>
          <w:szCs w:val="20"/>
        </w:rPr>
        <w:t xml:space="preserve">      </w:t>
      </w:r>
      <w:r w:rsidRPr="00181D94">
        <w:rPr>
          <w:rFonts w:eastAsia="Cambria" w:cs="Cambria"/>
          <w:color w:val="404040"/>
        </w:rPr>
        <w:t>// Using bracket notation</w:t>
      </w:r>
    </w:p>
    <w:p w14:paraId="5FA5C9A2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7635398B" w14:textId="77777777" w:rsid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console.log(car); </w:t>
      </w:r>
      <w:r w:rsidRPr="00181D94">
        <w:rPr>
          <w:rFonts w:eastAsia="Cambria" w:cs="Cambria"/>
          <w:color w:val="404040"/>
        </w:rPr>
        <w:t xml:space="preserve">// Output: </w:t>
      </w:r>
      <w:proofErr w:type="gramStart"/>
      <w:r w:rsidRPr="00181D94">
        <w:rPr>
          <w:rFonts w:eastAsia="Cambria" w:cs="Cambria"/>
          <w:color w:val="404040"/>
        </w:rPr>
        <w:t>{ brand</w:t>
      </w:r>
      <w:proofErr w:type="gramEnd"/>
      <w:r w:rsidRPr="00181D94">
        <w:rPr>
          <w:rFonts w:eastAsia="Cambria" w:cs="Cambria"/>
          <w:color w:val="404040"/>
        </w:rPr>
        <w:t>: "Honda", model: "Camry" }</w:t>
      </w:r>
    </w:p>
    <w:p w14:paraId="6B7A9D2E" w14:textId="77777777" w:rsidR="00EF683F" w:rsidRPr="00181D94" w:rsidRDefault="00EF683F" w:rsidP="008569FE">
      <w:pPr>
        <w:spacing w:after="0"/>
        <w:jc w:val="both"/>
        <w:rPr>
          <w:rFonts w:eastAsia="Cambria" w:cs="Cambria"/>
          <w:color w:val="404040"/>
        </w:rPr>
      </w:pPr>
    </w:p>
    <w:p w14:paraId="72ED86B3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2. Adding New Properties</w:t>
      </w:r>
    </w:p>
    <w:p w14:paraId="718E25BC" w14:textId="77777777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  <w:r w:rsidRPr="008569FE">
        <w:rPr>
          <w:rFonts w:eastAsia="Cambria" w:cs="Cambria"/>
          <w:color w:val="404040"/>
        </w:rPr>
        <w:t>:</w:t>
      </w:r>
    </w:p>
    <w:p w14:paraId="790656D9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let car = {</w:t>
      </w:r>
    </w:p>
    <w:p w14:paraId="033EB27B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brand: "Toyota"</w:t>
      </w:r>
    </w:p>
    <w:p w14:paraId="1751BEAD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360CA9D9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1EDCC0C0" w14:textId="77777777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proofErr w:type="spellStart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car.year</w:t>
      </w:r>
      <w:proofErr w:type="spellEnd"/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= 2020;               </w:t>
      </w:r>
      <w:r w:rsidRPr="00181D94">
        <w:rPr>
          <w:rFonts w:eastAsia="Cambria" w:cs="Cambria"/>
          <w:color w:val="404040"/>
        </w:rPr>
        <w:t>// Add using dot notation</w:t>
      </w:r>
    </w:p>
    <w:p w14:paraId="15DB5434" w14:textId="77777777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car["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color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"] = "Blue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";   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  </w:t>
      </w:r>
      <w:r w:rsidRPr="00181D94">
        <w:rPr>
          <w:rFonts w:eastAsia="Cambria" w:cs="Cambria"/>
          <w:color w:val="404040"/>
        </w:rPr>
        <w:t>// Add using bracket notation</w:t>
      </w:r>
    </w:p>
    <w:p w14:paraId="1A3A0930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3F7F360D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console.log(car);</w:t>
      </w:r>
    </w:p>
    <w:p w14:paraId="0E4972BB" w14:textId="77777777" w:rsid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// Output: 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{ brand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: "Toyota", year: 2020, 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color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: "Blue" }</w:t>
      </w:r>
    </w:p>
    <w:p w14:paraId="25F1877D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32C339E4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3. Removing Properties</w:t>
      </w:r>
    </w:p>
    <w:p w14:paraId="750AF683" w14:textId="1EA860FA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</w:p>
    <w:p w14:paraId="3C394125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let car = {</w:t>
      </w:r>
    </w:p>
    <w:p w14:paraId="7B84FBD5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brand: "Toyota",</w:t>
      </w:r>
    </w:p>
    <w:p w14:paraId="37BE20F3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year: 2020</w:t>
      </w:r>
    </w:p>
    <w:p w14:paraId="1402ECD0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4F439591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6ECDC9BE" w14:textId="77777777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delete </w:t>
      </w:r>
      <w:proofErr w:type="spellStart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car.year</w:t>
      </w:r>
      <w:proofErr w:type="spellEnd"/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;               </w:t>
      </w:r>
      <w:r w:rsidRPr="00181D94">
        <w:rPr>
          <w:rFonts w:eastAsia="Cambria" w:cs="Cambria"/>
          <w:color w:val="404040"/>
        </w:rPr>
        <w:t>// Removes the "year" property</w:t>
      </w:r>
    </w:p>
    <w:p w14:paraId="67C177B4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041A33FF" w14:textId="77777777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console.log(car); </w:t>
      </w:r>
      <w:r w:rsidRPr="00181D94">
        <w:rPr>
          <w:rFonts w:eastAsia="Cambria" w:cs="Cambria"/>
          <w:color w:val="404040"/>
        </w:rPr>
        <w:t xml:space="preserve">// Output: </w:t>
      </w:r>
      <w:proofErr w:type="gramStart"/>
      <w:r w:rsidRPr="00181D94">
        <w:rPr>
          <w:rFonts w:eastAsia="Cambria" w:cs="Cambria"/>
          <w:color w:val="404040"/>
        </w:rPr>
        <w:t>{ brand</w:t>
      </w:r>
      <w:proofErr w:type="gramEnd"/>
      <w:r w:rsidRPr="00181D94">
        <w:rPr>
          <w:rFonts w:eastAsia="Cambria" w:cs="Cambria"/>
          <w:color w:val="404040"/>
        </w:rPr>
        <w:t>: "Toyota" }</w:t>
      </w:r>
    </w:p>
    <w:p w14:paraId="7C497DEC" w14:textId="6AD15F48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</w:p>
    <w:p w14:paraId="2A70C118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Dynamic Property Access</w:t>
      </w:r>
    </w:p>
    <w:p w14:paraId="6EDE8BB5" w14:textId="24E8FBA2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</w:p>
    <w:p w14:paraId="1877B5BB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propName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= "age";</w:t>
      </w:r>
    </w:p>
    <w:p w14:paraId="43839695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2A34AF31" w14:textId="6456441D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name: "</w:t>
      </w:r>
      <w:r w:rsidR="002E31F2">
        <w:rPr>
          <w:rFonts w:ascii="Consolas" w:eastAsia="Cambria" w:hAnsi="Consolas" w:cs="Cambria"/>
          <w:color w:val="404040"/>
          <w:sz w:val="20"/>
          <w:szCs w:val="20"/>
        </w:rPr>
        <w:t>Aditi</w:t>
      </w:r>
      <w:r w:rsidRPr="008569FE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4231B534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age: 25</w:t>
      </w:r>
    </w:p>
    <w:p w14:paraId="080173E5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3AC7D02A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1E89A909" w14:textId="77777777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console.log(person[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propName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]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);  </w:t>
      </w:r>
      <w:r w:rsidRPr="00181D94">
        <w:rPr>
          <w:rFonts w:eastAsia="Cambria" w:cs="Cambria"/>
          <w:color w:val="404040"/>
        </w:rPr>
        <w:t>/</w:t>
      </w:r>
      <w:proofErr w:type="gramEnd"/>
      <w:r w:rsidRPr="00181D94">
        <w:rPr>
          <w:rFonts w:eastAsia="Cambria" w:cs="Cambria"/>
          <w:color w:val="404040"/>
        </w:rPr>
        <w:t>/ Access dynamically: Output: 25</w:t>
      </w:r>
    </w:p>
    <w:p w14:paraId="22268694" w14:textId="77777777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lastRenderedPageBreak/>
        <w:t>person[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propName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] = 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26;   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   </w:t>
      </w:r>
      <w:r w:rsidRPr="00181D94">
        <w:rPr>
          <w:rFonts w:eastAsia="Cambria" w:cs="Cambria"/>
          <w:color w:val="404040"/>
        </w:rPr>
        <w:t>// Modify dynamically</w:t>
      </w:r>
    </w:p>
    <w:p w14:paraId="3B059A1B" w14:textId="77777777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person.age</w:t>
      </w:r>
      <w:proofErr w:type="spellEnd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);   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 </w:t>
      </w:r>
      <w:r w:rsidRPr="00181D94">
        <w:rPr>
          <w:rFonts w:eastAsia="Cambria" w:cs="Cambria"/>
          <w:color w:val="404040"/>
        </w:rPr>
        <w:t>// Output: 26</w:t>
      </w:r>
    </w:p>
    <w:p w14:paraId="60F5DC71" w14:textId="4CC17841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</w:p>
    <w:p w14:paraId="5316C4B3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Iterating Over Object Properties</w:t>
      </w:r>
    </w:p>
    <w:p w14:paraId="245A2ED2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1. Using for...in Loop</w:t>
      </w:r>
    </w:p>
    <w:p w14:paraId="7DB73BB1" w14:textId="190A4846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</w:p>
    <w:p w14:paraId="008DC6D5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5A1198EB" w14:textId="40D0768A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firstName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: "</w:t>
      </w:r>
      <w:r w:rsidR="00135CE6">
        <w:rPr>
          <w:rFonts w:ascii="Consolas" w:eastAsia="Cambria" w:hAnsi="Consolas" w:cs="Cambria"/>
          <w:color w:val="404040"/>
          <w:sz w:val="20"/>
          <w:szCs w:val="20"/>
        </w:rPr>
        <w:t>Sujata</w:t>
      </w:r>
      <w:r w:rsidRPr="008569FE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70244A68" w14:textId="5CB5E7B3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age: </w:t>
      </w:r>
      <w:r w:rsidR="00F751AB">
        <w:rPr>
          <w:rFonts w:ascii="Consolas" w:eastAsia="Cambria" w:hAnsi="Consolas" w:cs="Cambria"/>
          <w:color w:val="404040"/>
          <w:sz w:val="20"/>
          <w:szCs w:val="20"/>
        </w:rPr>
        <w:t>3</w:t>
      </w:r>
      <w:r w:rsidRPr="008569FE">
        <w:rPr>
          <w:rFonts w:ascii="Consolas" w:eastAsia="Cambria" w:hAnsi="Consolas" w:cs="Cambria"/>
          <w:color w:val="404040"/>
          <w:sz w:val="20"/>
          <w:szCs w:val="20"/>
        </w:rPr>
        <w:t>5,</w:t>
      </w:r>
    </w:p>
    <w:p w14:paraId="3B4777AF" w14:textId="21DB659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city: "</w:t>
      </w:r>
      <w:r w:rsidR="00135CE6">
        <w:rPr>
          <w:rFonts w:ascii="Consolas" w:eastAsia="Cambria" w:hAnsi="Consolas" w:cs="Cambria"/>
          <w:color w:val="404040"/>
          <w:sz w:val="20"/>
          <w:szCs w:val="20"/>
        </w:rPr>
        <w:t>Pune</w:t>
      </w:r>
      <w:r w:rsidRPr="008569FE">
        <w:rPr>
          <w:rFonts w:ascii="Consolas" w:eastAsia="Cambria" w:hAnsi="Consolas" w:cs="Cambria"/>
          <w:color w:val="404040"/>
          <w:sz w:val="20"/>
          <w:szCs w:val="20"/>
        </w:rPr>
        <w:t>"</w:t>
      </w:r>
    </w:p>
    <w:p w14:paraId="3FC750D0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5C74060A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6A189C99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for (let key in person) {</w:t>
      </w:r>
    </w:p>
    <w:p w14:paraId="4D3C9A29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console.log(`${key}: ${person[key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]}`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28F2E50C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</w:t>
      </w:r>
    </w:p>
    <w:p w14:paraId="25385A57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6C861DA5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 xml:space="preserve">2. Using </w:t>
      </w:r>
      <w:proofErr w:type="spellStart"/>
      <w:r w:rsidRPr="008569FE">
        <w:rPr>
          <w:rFonts w:eastAsia="Cambria" w:cs="Cambria"/>
          <w:b/>
          <w:bCs/>
          <w:color w:val="404040"/>
        </w:rPr>
        <w:t>Object.keys</w:t>
      </w:r>
      <w:proofErr w:type="spellEnd"/>
      <w:r w:rsidRPr="008569FE">
        <w:rPr>
          <w:rFonts w:eastAsia="Cambria" w:cs="Cambria"/>
          <w:b/>
          <w:bCs/>
          <w:color w:val="404040"/>
        </w:rPr>
        <w:t>()</w:t>
      </w:r>
    </w:p>
    <w:p w14:paraId="6A9A90E5" w14:textId="77777777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  <w:r w:rsidRPr="008569FE">
        <w:rPr>
          <w:rFonts w:eastAsia="Cambria" w:cs="Cambria"/>
          <w:color w:val="404040"/>
        </w:rPr>
        <w:t>:</w:t>
      </w:r>
    </w:p>
    <w:p w14:paraId="24B2F915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010A6C9B" w14:textId="5196C372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firstName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: "</w:t>
      </w:r>
      <w:r w:rsidR="009335A3">
        <w:rPr>
          <w:rFonts w:ascii="Consolas" w:eastAsia="Cambria" w:hAnsi="Consolas" w:cs="Cambria"/>
          <w:color w:val="404040"/>
          <w:sz w:val="20"/>
          <w:szCs w:val="20"/>
        </w:rPr>
        <w:t>Sujata</w:t>
      </w:r>
      <w:r w:rsidRPr="008569FE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07F51ED9" w14:textId="44AED048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age: </w:t>
      </w:r>
      <w:r w:rsidR="009335A3">
        <w:rPr>
          <w:rFonts w:ascii="Consolas" w:eastAsia="Cambria" w:hAnsi="Consolas" w:cs="Cambria"/>
          <w:color w:val="404040"/>
          <w:sz w:val="20"/>
          <w:szCs w:val="20"/>
        </w:rPr>
        <w:t>3</w:t>
      </w:r>
      <w:r w:rsidRPr="008569FE">
        <w:rPr>
          <w:rFonts w:ascii="Consolas" w:eastAsia="Cambria" w:hAnsi="Consolas" w:cs="Cambria"/>
          <w:color w:val="404040"/>
          <w:sz w:val="20"/>
          <w:szCs w:val="20"/>
        </w:rPr>
        <w:t>5</w:t>
      </w:r>
    </w:p>
    <w:p w14:paraId="61AD2893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4AFA6828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037A931D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Object.keys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(person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).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forEach</w:t>
      </w:r>
      <w:proofErr w:type="spellEnd"/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>(key =&gt; {</w:t>
      </w:r>
    </w:p>
    <w:p w14:paraId="106A6514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console.log(`${key}: ${person[key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]}`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5CB463D1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});</w:t>
      </w:r>
    </w:p>
    <w:p w14:paraId="2869EF4E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111C0630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 xml:space="preserve">3. Using </w:t>
      </w:r>
      <w:proofErr w:type="spellStart"/>
      <w:r w:rsidRPr="008569FE">
        <w:rPr>
          <w:rFonts w:eastAsia="Cambria" w:cs="Cambria"/>
          <w:b/>
          <w:bCs/>
          <w:color w:val="404040"/>
        </w:rPr>
        <w:t>Object.entries</w:t>
      </w:r>
      <w:proofErr w:type="spellEnd"/>
      <w:r w:rsidRPr="008569FE">
        <w:rPr>
          <w:rFonts w:eastAsia="Cambria" w:cs="Cambria"/>
          <w:b/>
          <w:bCs/>
          <w:color w:val="404040"/>
        </w:rPr>
        <w:t>()</w:t>
      </w:r>
    </w:p>
    <w:p w14:paraId="7F45E5F4" w14:textId="77777777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  <w:r w:rsidRPr="008569FE">
        <w:rPr>
          <w:rFonts w:eastAsia="Cambria" w:cs="Cambria"/>
          <w:color w:val="404040"/>
        </w:rPr>
        <w:t>:</w:t>
      </w:r>
    </w:p>
    <w:p w14:paraId="73815893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442FF112" w14:textId="679E34BC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firstName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: "</w:t>
      </w:r>
      <w:r w:rsidR="0057369B">
        <w:rPr>
          <w:rFonts w:ascii="Consolas" w:eastAsia="Cambria" w:hAnsi="Consolas" w:cs="Cambria"/>
          <w:color w:val="404040"/>
          <w:sz w:val="20"/>
          <w:szCs w:val="20"/>
        </w:rPr>
        <w:t>Sujata</w:t>
      </w:r>
      <w:r w:rsidRPr="008569FE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7E400824" w14:textId="0920D136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age: </w:t>
      </w:r>
      <w:r w:rsidR="0057369B">
        <w:rPr>
          <w:rFonts w:ascii="Consolas" w:eastAsia="Cambria" w:hAnsi="Consolas" w:cs="Cambria"/>
          <w:color w:val="404040"/>
          <w:sz w:val="20"/>
          <w:szCs w:val="20"/>
        </w:rPr>
        <w:t>3</w:t>
      </w:r>
      <w:r w:rsidRPr="008569FE">
        <w:rPr>
          <w:rFonts w:ascii="Consolas" w:eastAsia="Cambria" w:hAnsi="Consolas" w:cs="Cambria"/>
          <w:color w:val="404040"/>
          <w:sz w:val="20"/>
          <w:szCs w:val="20"/>
        </w:rPr>
        <w:t>5</w:t>
      </w:r>
    </w:p>
    <w:p w14:paraId="79854DA7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0A00F42F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61A473EE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Object.entries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(person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).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forEach</w:t>
      </w:r>
      <w:proofErr w:type="spellEnd"/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>(([key, value]) =&gt; {</w:t>
      </w:r>
    </w:p>
    <w:p w14:paraId="7D006EE3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console.log(`${key}: ${value}`);</w:t>
      </w:r>
    </w:p>
    <w:p w14:paraId="14AAFD38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});</w:t>
      </w:r>
    </w:p>
    <w:p w14:paraId="7F2B537F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Advanced Concepts</w:t>
      </w:r>
    </w:p>
    <w:p w14:paraId="3C2F3B1A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1. Accessing Nested Properties</w:t>
      </w:r>
    </w:p>
    <w:p w14:paraId="12EBE405" w14:textId="73EB22F1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</w:p>
    <w:p w14:paraId="433488CA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let company = {</w:t>
      </w:r>
    </w:p>
    <w:p w14:paraId="51709023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name: "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TechCorp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665677FD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location: {</w:t>
      </w:r>
    </w:p>
    <w:p w14:paraId="1E46069E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    city: "San Francisco",</w:t>
      </w:r>
    </w:p>
    <w:p w14:paraId="7F78AFD7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    state: "California"</w:t>
      </w:r>
    </w:p>
    <w:p w14:paraId="53FEC025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6F1E1ACA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70F69EEE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403C11DD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company.location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>.city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);         // Output: "San Francisco"</w:t>
      </w:r>
    </w:p>
    <w:p w14:paraId="5B86196F" w14:textId="77777777" w:rsid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console.log(company["location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"][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>"state"]); // Output: "California"</w:t>
      </w:r>
    </w:p>
    <w:p w14:paraId="28C9628E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428AA279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lastRenderedPageBreak/>
        <w:t xml:space="preserve">2. Using Optional Chaining </w:t>
      </w:r>
      <w:proofErr w:type="gramStart"/>
      <w:r w:rsidRPr="008569FE">
        <w:rPr>
          <w:rFonts w:eastAsia="Cambria" w:cs="Cambria"/>
          <w:b/>
          <w:bCs/>
          <w:color w:val="404040"/>
        </w:rPr>
        <w:t>(?.</w:t>
      </w:r>
      <w:proofErr w:type="gramEnd"/>
      <w:r w:rsidRPr="008569FE">
        <w:rPr>
          <w:rFonts w:eastAsia="Cambria" w:cs="Cambria"/>
          <w:b/>
          <w:bCs/>
          <w:color w:val="404040"/>
        </w:rPr>
        <w:t>)</w:t>
      </w:r>
    </w:p>
    <w:p w14:paraId="03AC1599" w14:textId="062D3C89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</w:p>
    <w:p w14:paraId="6311906C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let company = {</w:t>
      </w:r>
    </w:p>
    <w:p w14:paraId="33DE78C5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name: "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TechCorp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"</w:t>
      </w:r>
    </w:p>
    <w:p w14:paraId="78CBE8DE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41B17B8B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50DD56BE" w14:textId="77777777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company.location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>?.city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); </w:t>
      </w:r>
      <w:r w:rsidRPr="00181D94">
        <w:rPr>
          <w:rFonts w:eastAsia="Cambria" w:cs="Cambria"/>
          <w:color w:val="404040"/>
        </w:rPr>
        <w:t>// Output: undefined (no error thrown)</w:t>
      </w:r>
    </w:p>
    <w:p w14:paraId="1424192D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5655894B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3. Accessing Property Names Dynamically</w:t>
      </w:r>
    </w:p>
    <w:p w14:paraId="2F11AC70" w14:textId="48C69ACB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</w:p>
    <w:p w14:paraId="23D2F80E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propName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= "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dynamicProp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";</w:t>
      </w:r>
    </w:p>
    <w:p w14:paraId="6F82EE3A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obj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= {</w:t>
      </w:r>
    </w:p>
    <w:p w14:paraId="0CFA094E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[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propName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]: "Dynamic Value"</w:t>
      </w:r>
    </w:p>
    <w:p w14:paraId="6F43ADE7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12737C71" w14:textId="77777777" w:rsidR="008569FE" w:rsidRPr="008569FE" w:rsidRDefault="008569FE" w:rsidP="008569FE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7379C8E6" w14:textId="77777777" w:rsidR="008569FE" w:rsidRPr="00181D94" w:rsidRDefault="008569FE" w:rsidP="008569FE">
      <w:pPr>
        <w:spacing w:after="0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obj.dynamicProp</w:t>
      </w:r>
      <w:proofErr w:type="spellEnd"/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); </w:t>
      </w:r>
      <w:r w:rsidRPr="00181D94">
        <w:rPr>
          <w:rFonts w:eastAsia="Cambria" w:cs="Cambria"/>
          <w:color w:val="404040"/>
        </w:rPr>
        <w:t>// Output: "Dynamic Value"</w:t>
      </w:r>
    </w:p>
    <w:p w14:paraId="221D1532" w14:textId="38CDD2DC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</w:p>
    <w:p w14:paraId="50C2D988" w14:textId="77777777" w:rsidR="008569FE" w:rsidRPr="008569FE" w:rsidRDefault="008569FE" w:rsidP="008569FE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Common Pitfalls</w:t>
      </w:r>
    </w:p>
    <w:p w14:paraId="5E20235A" w14:textId="77777777" w:rsidR="008569FE" w:rsidRPr="008569FE" w:rsidRDefault="008569FE" w:rsidP="008569FE">
      <w:pPr>
        <w:numPr>
          <w:ilvl w:val="0"/>
          <w:numId w:val="266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Accessing Non-Existent Properties</w:t>
      </w:r>
    </w:p>
    <w:p w14:paraId="08A1723B" w14:textId="77777777" w:rsidR="008569FE" w:rsidRPr="008569FE" w:rsidRDefault="008569FE" w:rsidP="008569FE">
      <w:pPr>
        <w:spacing w:after="0"/>
        <w:ind w:left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obj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{ a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>: 1 };</w:t>
      </w:r>
    </w:p>
    <w:p w14:paraId="34A7E879" w14:textId="77777777" w:rsidR="008569FE" w:rsidRPr="00181D94" w:rsidRDefault="008569FE" w:rsidP="008569FE">
      <w:pPr>
        <w:spacing w:after="0"/>
        <w:ind w:left="284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obj.b</w:t>
      </w:r>
      <w:proofErr w:type="spellEnd"/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); </w:t>
      </w:r>
      <w:r w:rsidRPr="00181D94">
        <w:rPr>
          <w:rFonts w:eastAsia="Cambria" w:cs="Cambria"/>
          <w:color w:val="404040"/>
        </w:rPr>
        <w:t>// Output: undefined</w:t>
      </w:r>
    </w:p>
    <w:p w14:paraId="45671FD1" w14:textId="77777777" w:rsidR="008569FE" w:rsidRPr="008569FE" w:rsidRDefault="008569FE" w:rsidP="008569FE">
      <w:pPr>
        <w:spacing w:after="0"/>
        <w:ind w:left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288E35C9" w14:textId="77777777" w:rsidR="008569FE" w:rsidRPr="008569FE" w:rsidRDefault="008569FE" w:rsidP="008569FE">
      <w:pPr>
        <w:numPr>
          <w:ilvl w:val="0"/>
          <w:numId w:val="266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Overwriting Existing Properties</w:t>
      </w:r>
    </w:p>
    <w:p w14:paraId="21C929FC" w14:textId="77777777" w:rsidR="008569FE" w:rsidRPr="008569FE" w:rsidRDefault="008569FE" w:rsidP="008569FE">
      <w:pPr>
        <w:spacing w:after="0"/>
        <w:ind w:left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obj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{ a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>: 1 };</w:t>
      </w:r>
    </w:p>
    <w:p w14:paraId="3D5C7D24" w14:textId="77777777" w:rsidR="008569FE" w:rsidRPr="008569FE" w:rsidRDefault="008569FE" w:rsidP="008569FE">
      <w:pPr>
        <w:spacing w:after="0"/>
        <w:ind w:left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obj.a</w:t>
      </w:r>
      <w:proofErr w:type="spellEnd"/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= 2;</w:t>
      </w:r>
    </w:p>
    <w:p w14:paraId="2039AAB1" w14:textId="77777777" w:rsidR="008569FE" w:rsidRPr="00181D94" w:rsidRDefault="008569FE" w:rsidP="008569FE">
      <w:pPr>
        <w:spacing w:after="0"/>
        <w:ind w:left="284"/>
        <w:jc w:val="both"/>
        <w:rPr>
          <w:rFonts w:eastAsia="Cambria" w:cs="Cambria"/>
          <w:color w:val="40404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obj.a</w:t>
      </w:r>
      <w:proofErr w:type="spellEnd"/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); </w:t>
      </w:r>
      <w:r w:rsidRPr="00181D94">
        <w:rPr>
          <w:rFonts w:eastAsia="Cambria" w:cs="Cambria"/>
          <w:color w:val="404040"/>
        </w:rPr>
        <w:t>// Output: 2</w:t>
      </w:r>
    </w:p>
    <w:p w14:paraId="4AF075AD" w14:textId="77777777" w:rsidR="008569FE" w:rsidRPr="008569FE" w:rsidRDefault="008569FE" w:rsidP="008569FE">
      <w:pPr>
        <w:spacing w:after="0"/>
        <w:ind w:left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5F560F42" w14:textId="77777777" w:rsidR="008569FE" w:rsidRPr="008569FE" w:rsidRDefault="008569FE" w:rsidP="008569FE">
      <w:pPr>
        <w:numPr>
          <w:ilvl w:val="0"/>
          <w:numId w:val="266"/>
        </w:numPr>
        <w:tabs>
          <w:tab w:val="clear" w:pos="720"/>
          <w:tab w:val="num" w:pos="284"/>
        </w:tabs>
        <w:spacing w:after="0"/>
        <w:ind w:hanging="720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Unintentional Mutation</w:t>
      </w:r>
    </w:p>
    <w:p w14:paraId="6735B2B1" w14:textId="2AA0BFCF" w:rsidR="008569FE" w:rsidRPr="008569FE" w:rsidRDefault="008569FE" w:rsidP="008569FE">
      <w:pPr>
        <w:spacing w:after="0"/>
        <w:ind w:left="284"/>
        <w:jc w:val="both"/>
        <w:rPr>
          <w:rFonts w:eastAsia="Cambria" w:cs="Cambria"/>
          <w:color w:val="404040"/>
        </w:rPr>
      </w:pPr>
      <w:r w:rsidRPr="008569FE">
        <w:rPr>
          <w:rFonts w:eastAsia="Cambria" w:cs="Cambria"/>
          <w:b/>
          <w:bCs/>
          <w:color w:val="404040"/>
        </w:rPr>
        <w:t>Example</w:t>
      </w:r>
    </w:p>
    <w:p w14:paraId="74FA23E8" w14:textId="77777777" w:rsidR="008569FE" w:rsidRPr="008569FE" w:rsidRDefault="008569FE" w:rsidP="008569FE">
      <w:pPr>
        <w:spacing w:after="0"/>
        <w:ind w:left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function modify(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obj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3B4076D7" w14:textId="77777777" w:rsidR="008569FE" w:rsidRPr="008569FE" w:rsidRDefault="008569FE" w:rsidP="008569FE">
      <w:pPr>
        <w:spacing w:after="0"/>
        <w:ind w:left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obj.a</w:t>
      </w:r>
      <w:proofErr w:type="spellEnd"/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= 100;</w:t>
      </w:r>
    </w:p>
    <w:p w14:paraId="331BDDD0" w14:textId="77777777" w:rsidR="008569FE" w:rsidRPr="008569FE" w:rsidRDefault="008569FE" w:rsidP="008569FE">
      <w:pPr>
        <w:spacing w:after="0"/>
        <w:ind w:left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}</w:t>
      </w:r>
    </w:p>
    <w:p w14:paraId="4F1947E2" w14:textId="77777777" w:rsidR="008569FE" w:rsidRPr="008569FE" w:rsidRDefault="008569FE" w:rsidP="008569FE">
      <w:pPr>
        <w:spacing w:after="0"/>
        <w:ind w:left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17E78258" w14:textId="77777777" w:rsidR="008569FE" w:rsidRPr="008569FE" w:rsidRDefault="008569FE" w:rsidP="008569FE">
      <w:pPr>
        <w:spacing w:after="0"/>
        <w:ind w:left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myObj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{ a</w:t>
      </w:r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>: 1 };</w:t>
      </w:r>
    </w:p>
    <w:p w14:paraId="27802A42" w14:textId="77777777" w:rsidR="008569FE" w:rsidRPr="008569FE" w:rsidRDefault="008569FE" w:rsidP="008569FE">
      <w:pPr>
        <w:spacing w:after="0"/>
        <w:ind w:left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569FE">
        <w:rPr>
          <w:rFonts w:ascii="Consolas" w:eastAsia="Cambria" w:hAnsi="Consolas" w:cs="Cambria"/>
          <w:color w:val="404040"/>
          <w:sz w:val="20"/>
          <w:szCs w:val="20"/>
        </w:rPr>
        <w:t>modify(</w:t>
      </w:r>
      <w:proofErr w:type="spell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myObj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7AE1F9F8" w14:textId="77777777" w:rsidR="008569FE" w:rsidRPr="00181D94" w:rsidRDefault="008569FE" w:rsidP="008569FE">
      <w:pPr>
        <w:spacing w:after="0"/>
        <w:ind w:left="284"/>
        <w:jc w:val="both"/>
        <w:rPr>
          <w:rFonts w:eastAsia="Cambria" w:cs="Cambria"/>
          <w:color w:val="404040"/>
        </w:rPr>
      </w:pPr>
      <w:proofErr w:type="gramStart"/>
      <w:r w:rsidRPr="008569F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End"/>
      <w:r w:rsidRPr="008569FE">
        <w:rPr>
          <w:rFonts w:ascii="Consolas" w:eastAsia="Cambria" w:hAnsi="Consolas" w:cs="Cambria"/>
          <w:color w:val="404040"/>
          <w:sz w:val="20"/>
          <w:szCs w:val="20"/>
        </w:rPr>
        <w:t>myObj.a</w:t>
      </w:r>
      <w:proofErr w:type="spellEnd"/>
      <w:r w:rsidRPr="008569FE">
        <w:rPr>
          <w:rFonts w:ascii="Consolas" w:eastAsia="Cambria" w:hAnsi="Consolas" w:cs="Cambria"/>
          <w:color w:val="404040"/>
          <w:sz w:val="20"/>
          <w:szCs w:val="20"/>
        </w:rPr>
        <w:t xml:space="preserve">); </w:t>
      </w:r>
      <w:r w:rsidRPr="00181D94">
        <w:rPr>
          <w:rFonts w:eastAsia="Cambria" w:cs="Cambria"/>
          <w:color w:val="404040"/>
        </w:rPr>
        <w:t>// Output: 100</w:t>
      </w:r>
    </w:p>
    <w:p w14:paraId="4A3F90AF" w14:textId="0BC71F11" w:rsidR="008569FE" w:rsidRPr="008569FE" w:rsidRDefault="008569FE" w:rsidP="008569FE">
      <w:pPr>
        <w:spacing w:after="0"/>
        <w:jc w:val="both"/>
        <w:rPr>
          <w:rFonts w:eastAsia="Cambria" w:cs="Cambria"/>
          <w:color w:val="404040"/>
        </w:rPr>
      </w:pPr>
    </w:p>
    <w:p w14:paraId="31A86599" w14:textId="77777777" w:rsidR="004C6358" w:rsidRPr="004C6358" w:rsidRDefault="004C6358" w:rsidP="004C6358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Defining Methods</w:t>
      </w:r>
    </w:p>
    <w:p w14:paraId="244E5FFF" w14:textId="77777777" w:rsidR="004C6358" w:rsidRPr="004C6358" w:rsidRDefault="004C6358" w:rsidP="004C6358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1. Adding a Function as a Property</w:t>
      </w:r>
    </w:p>
    <w:p w14:paraId="4D41FD50" w14:textId="14E830B1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Example</w:t>
      </w:r>
    </w:p>
    <w:p w14:paraId="1BE5F788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6055E862" w14:textId="78958000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firstName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: "</w:t>
      </w:r>
      <w:r w:rsidR="00751814">
        <w:rPr>
          <w:rFonts w:ascii="Consolas" w:eastAsia="Cambria" w:hAnsi="Consolas" w:cs="Cambria"/>
          <w:color w:val="404040"/>
          <w:sz w:val="20"/>
          <w:szCs w:val="20"/>
        </w:rPr>
        <w:t>Anil</w:t>
      </w:r>
      <w:r w:rsidRPr="004C6358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5AC0D87C" w14:textId="3D6CE7D0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lastName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: "</w:t>
      </w:r>
      <w:r w:rsidR="00751814">
        <w:rPr>
          <w:rFonts w:ascii="Consolas" w:eastAsia="Cambria" w:hAnsi="Consolas" w:cs="Cambria"/>
          <w:color w:val="404040"/>
          <w:sz w:val="20"/>
          <w:szCs w:val="20"/>
        </w:rPr>
        <w:t>Kapoor</w:t>
      </w:r>
      <w:r w:rsidRPr="004C6358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333DE191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fullName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: </w:t>
      </w: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function(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68034D51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return 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this.firstName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+ " " +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this.lastName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;</w:t>
      </w:r>
    </w:p>
    <w:p w14:paraId="61BA0DDE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39B2D7A3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1D0767D3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4026DACD" w14:textId="49631F6A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person.fullName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()); // Output: "</w:t>
      </w:r>
      <w:r w:rsidR="00751814">
        <w:rPr>
          <w:rFonts w:ascii="Consolas" w:eastAsia="Cambria" w:hAnsi="Consolas" w:cs="Cambria"/>
          <w:color w:val="404040"/>
          <w:sz w:val="20"/>
          <w:szCs w:val="20"/>
        </w:rPr>
        <w:t>Anil Kapoor</w:t>
      </w:r>
      <w:r w:rsidRPr="004C6358">
        <w:rPr>
          <w:rFonts w:ascii="Consolas" w:eastAsia="Cambria" w:hAnsi="Consolas" w:cs="Cambria"/>
          <w:color w:val="404040"/>
          <w:sz w:val="20"/>
          <w:szCs w:val="20"/>
        </w:rPr>
        <w:t>"</w:t>
      </w:r>
    </w:p>
    <w:p w14:paraId="073A5DAA" w14:textId="03A2BAE2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Example</w:t>
      </w:r>
    </w:p>
    <w:p w14:paraId="7812DECD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lastRenderedPageBreak/>
        <w:t>let car = {</w:t>
      </w:r>
    </w:p>
    <w:p w14:paraId="06FA55C3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brand: "Toyota",</w:t>
      </w:r>
    </w:p>
    <w:p w14:paraId="4CB8D3E9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model: "Corolla",</w:t>
      </w:r>
    </w:p>
    <w:p w14:paraId="69A662B7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displayInfo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: </w:t>
      </w: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function(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2F25F4DA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return `Car: ${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this.brand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} ${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this.model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}`;</w:t>
      </w:r>
    </w:p>
    <w:p w14:paraId="5E2F1806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4FB98D4C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1C6E84C3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56E7F2BF" w14:textId="77777777" w:rsidR="004C6358" w:rsidRPr="00181D94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car.displayInfo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()); </w:t>
      </w:r>
      <w:r w:rsidRPr="00181D94">
        <w:rPr>
          <w:rFonts w:eastAsia="Cambria" w:cs="Cambria"/>
          <w:color w:val="404040"/>
        </w:rPr>
        <w:t>// Output: "Car: Toyota Corolla"</w:t>
      </w:r>
    </w:p>
    <w:p w14:paraId="6C51AB9B" w14:textId="77777777" w:rsidR="00544D42" w:rsidRPr="004C6358" w:rsidRDefault="00544D42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0A0BF711" w14:textId="77777777" w:rsidR="004C6358" w:rsidRPr="004C6358" w:rsidRDefault="004C6358" w:rsidP="004C6358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Creating Methods Using ES6 Shorthand</w:t>
      </w:r>
    </w:p>
    <w:p w14:paraId="351466FA" w14:textId="050749B1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Example</w:t>
      </w:r>
    </w:p>
    <w:p w14:paraId="6F9101A1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28F8712E" w14:textId="702433DD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firstName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: "</w:t>
      </w:r>
      <w:r w:rsidR="00B10EBE">
        <w:rPr>
          <w:rFonts w:ascii="Consolas" w:eastAsia="Cambria" w:hAnsi="Consolas" w:cs="Cambria"/>
          <w:color w:val="404040"/>
          <w:sz w:val="20"/>
          <w:szCs w:val="20"/>
        </w:rPr>
        <w:t>Alia</w:t>
      </w:r>
      <w:r w:rsidRPr="004C6358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5E1AB692" w14:textId="3D8C77F2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lastName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: "</w:t>
      </w:r>
      <w:r w:rsidR="00B10EBE">
        <w:rPr>
          <w:rFonts w:ascii="Consolas" w:eastAsia="Cambria" w:hAnsi="Consolas" w:cs="Cambria"/>
          <w:color w:val="404040"/>
          <w:sz w:val="20"/>
          <w:szCs w:val="20"/>
        </w:rPr>
        <w:t>Bhat</w:t>
      </w:r>
      <w:r w:rsidRPr="004C6358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41DAD61B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fullName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0354A633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return `${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this.firstName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} ${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this.lastName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}`;</w:t>
      </w:r>
    </w:p>
    <w:p w14:paraId="6178A494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6C4EA87E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20A2DBBE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22D4C624" w14:textId="4375FD8A" w:rsidR="004C6358" w:rsidRPr="00181D94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person.fullName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()); </w:t>
      </w:r>
      <w:r w:rsidRPr="00181D94">
        <w:rPr>
          <w:rFonts w:eastAsia="Cambria" w:cs="Cambria"/>
          <w:color w:val="404040"/>
        </w:rPr>
        <w:t>// Output: "</w:t>
      </w:r>
      <w:r w:rsidR="00B10EBE" w:rsidRPr="00181D94">
        <w:rPr>
          <w:rFonts w:eastAsia="Cambria" w:cs="Cambria"/>
          <w:color w:val="404040"/>
        </w:rPr>
        <w:t>Alia Bhat</w:t>
      </w:r>
      <w:r w:rsidRPr="00181D94">
        <w:rPr>
          <w:rFonts w:eastAsia="Cambria" w:cs="Cambria"/>
          <w:color w:val="404040"/>
        </w:rPr>
        <w:t>"</w:t>
      </w:r>
    </w:p>
    <w:p w14:paraId="0A9A39CC" w14:textId="77777777" w:rsidR="00544D42" w:rsidRPr="004C6358" w:rsidRDefault="00544D42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15A561E5" w14:textId="77777777" w:rsidR="004C6358" w:rsidRPr="004C6358" w:rsidRDefault="004C6358" w:rsidP="004C6358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Adding Methods Dynamically</w:t>
      </w:r>
    </w:p>
    <w:p w14:paraId="6FB8A737" w14:textId="792113F3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Example</w:t>
      </w:r>
    </w:p>
    <w:p w14:paraId="07130717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let animal = {</w:t>
      </w:r>
    </w:p>
    <w:p w14:paraId="0003B794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type: "Dog"</w:t>
      </w:r>
    </w:p>
    <w:p w14:paraId="29A6616A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6EF3DF45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1CC957D6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animal.sound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= function() {</w:t>
      </w:r>
    </w:p>
    <w:p w14:paraId="733B6F0D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return "Bark!";</w:t>
      </w:r>
    </w:p>
    <w:p w14:paraId="4A203C69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51BA5731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74AFE4D7" w14:textId="77777777" w:rsidR="004C6358" w:rsidRPr="00181D94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animal.sound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()); </w:t>
      </w:r>
      <w:r w:rsidRPr="00181D94">
        <w:rPr>
          <w:rFonts w:eastAsia="Cambria" w:cs="Cambria"/>
          <w:color w:val="404040"/>
        </w:rPr>
        <w:t>// Output: "Bark!"</w:t>
      </w:r>
    </w:p>
    <w:p w14:paraId="2CD81041" w14:textId="77777777" w:rsidR="00544D42" w:rsidRPr="004C6358" w:rsidRDefault="00544D42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79F46C2A" w14:textId="77777777" w:rsidR="004C6358" w:rsidRPr="004C6358" w:rsidRDefault="004C6358" w:rsidP="004C6358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Calling Methods</w:t>
      </w:r>
    </w:p>
    <w:p w14:paraId="162F93E5" w14:textId="29D55B6C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Example</w:t>
      </w:r>
    </w:p>
    <w:p w14:paraId="61DFD89E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let calculator = {</w:t>
      </w:r>
    </w:p>
    <w:p w14:paraId="6386229A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add: </w:t>
      </w: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function(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a, b) {</w:t>
      </w:r>
    </w:p>
    <w:p w14:paraId="2BEA5BCB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return a + b;</w:t>
      </w:r>
    </w:p>
    <w:p w14:paraId="58D03929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},</w:t>
      </w:r>
    </w:p>
    <w:p w14:paraId="472DBF7F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subtract: </w:t>
      </w: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function(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a, b) {</w:t>
      </w:r>
    </w:p>
    <w:p w14:paraId="411850AA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return a - b;</w:t>
      </w:r>
    </w:p>
    <w:p w14:paraId="5CDB6851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683DCE1B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2618C41E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1F28725D" w14:textId="77777777" w:rsidR="004C6358" w:rsidRPr="00181D94" w:rsidRDefault="004C6358" w:rsidP="004C6358">
      <w:pPr>
        <w:spacing w:after="0"/>
        <w:jc w:val="both"/>
        <w:rPr>
          <w:rFonts w:eastAsia="Cambria" w:cs="Cambria"/>
          <w:color w:val="404040"/>
        </w:rPr>
      </w:pP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calculator.add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(5, 3));      </w:t>
      </w:r>
      <w:r w:rsidRPr="00181D94">
        <w:rPr>
          <w:rFonts w:eastAsia="Cambria" w:cs="Cambria"/>
          <w:color w:val="404040"/>
        </w:rPr>
        <w:t>// Output: 8</w:t>
      </w:r>
    </w:p>
    <w:p w14:paraId="6DB82DDA" w14:textId="77777777" w:rsidR="004C6358" w:rsidRPr="00181D94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console.log(calculator["subtract</w:t>
      </w: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"](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5, 3)); </w:t>
      </w:r>
      <w:r w:rsidRPr="00181D94">
        <w:rPr>
          <w:rFonts w:eastAsia="Cambria" w:cs="Cambria"/>
          <w:color w:val="404040"/>
        </w:rPr>
        <w:t>// Output: 2</w:t>
      </w:r>
    </w:p>
    <w:p w14:paraId="4DC3FCC1" w14:textId="1A2DA80F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</w:p>
    <w:p w14:paraId="72C45BFD" w14:textId="77777777" w:rsidR="004C6358" w:rsidRPr="004C6358" w:rsidRDefault="004C6358" w:rsidP="004C6358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Built-in Object Methods</w:t>
      </w:r>
    </w:p>
    <w:p w14:paraId="046176CE" w14:textId="5B8F7701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Example</w:t>
      </w:r>
    </w:p>
    <w:p w14:paraId="44F07340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57822DF9" w14:textId="1BECBA79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lastRenderedPageBreak/>
        <w:t xml:space="preserve">    name: "</w:t>
      </w:r>
      <w:r w:rsidR="009F47F8">
        <w:rPr>
          <w:rFonts w:ascii="Consolas" w:eastAsia="Cambria" w:hAnsi="Consolas" w:cs="Cambria"/>
          <w:color w:val="404040"/>
          <w:sz w:val="20"/>
          <w:szCs w:val="20"/>
        </w:rPr>
        <w:t>Rashmika</w:t>
      </w:r>
      <w:r w:rsidRPr="004C6358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382A8D7D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age: 30</w:t>
      </w:r>
    </w:p>
    <w:p w14:paraId="5382BAB1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594100AD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2DC3C7AA" w14:textId="77777777" w:rsidR="004C6358" w:rsidRPr="00181D94" w:rsidRDefault="004C6358" w:rsidP="004C6358">
      <w:pPr>
        <w:spacing w:after="0"/>
        <w:jc w:val="both"/>
        <w:rPr>
          <w:rFonts w:eastAsia="Cambria" w:cs="Cambria"/>
          <w:color w:val="404040"/>
        </w:rPr>
      </w:pP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Object.keys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(person));   </w:t>
      </w:r>
      <w:r w:rsidRPr="00181D94">
        <w:rPr>
          <w:rFonts w:eastAsia="Cambria" w:cs="Cambria"/>
          <w:color w:val="404040"/>
        </w:rPr>
        <w:t>// Output: ["name", "age"]</w:t>
      </w:r>
    </w:p>
    <w:p w14:paraId="4ACF7DEE" w14:textId="69A4F3F8" w:rsidR="004C6358" w:rsidRPr="00181D94" w:rsidRDefault="004C6358" w:rsidP="004C6358">
      <w:pPr>
        <w:spacing w:after="0"/>
        <w:jc w:val="both"/>
        <w:rPr>
          <w:rFonts w:eastAsia="Cambria" w:cs="Cambria"/>
          <w:color w:val="404040"/>
        </w:rPr>
      </w:pP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Object.values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(person)); </w:t>
      </w:r>
      <w:r w:rsidRPr="00181D94">
        <w:rPr>
          <w:rFonts w:eastAsia="Cambria" w:cs="Cambria"/>
          <w:color w:val="404040"/>
        </w:rPr>
        <w:t>// Output: ["</w:t>
      </w:r>
      <w:r w:rsidR="009F47F8" w:rsidRPr="00181D94">
        <w:rPr>
          <w:rFonts w:eastAsia="Cambria" w:cs="Cambria"/>
          <w:color w:val="404040"/>
        </w:rPr>
        <w:t>Rashmika</w:t>
      </w:r>
      <w:r w:rsidRPr="00181D94">
        <w:rPr>
          <w:rFonts w:eastAsia="Cambria" w:cs="Cambria"/>
          <w:color w:val="404040"/>
        </w:rPr>
        <w:t>", 30]</w:t>
      </w:r>
    </w:p>
    <w:p w14:paraId="151EDDA5" w14:textId="6BAC8B61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</w:p>
    <w:p w14:paraId="5C29AFAC" w14:textId="77777777" w:rsidR="004C6358" w:rsidRPr="004C6358" w:rsidRDefault="004C6358" w:rsidP="004C6358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Method Chaining</w:t>
      </w:r>
    </w:p>
    <w:p w14:paraId="6A558BB9" w14:textId="47E5F25B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Example</w:t>
      </w:r>
    </w:p>
    <w:p w14:paraId="05B6E490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let calculator = {</w:t>
      </w:r>
    </w:p>
    <w:p w14:paraId="546B1AAA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result: 0,</w:t>
      </w:r>
    </w:p>
    <w:p w14:paraId="2BEAC7FF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add(value) {</w:t>
      </w:r>
    </w:p>
    <w:p w14:paraId="69074C1D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this.result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+= value;</w:t>
      </w:r>
    </w:p>
    <w:p w14:paraId="57FFE381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return this; // Return the object to allow chaining</w:t>
      </w:r>
    </w:p>
    <w:p w14:paraId="0EC7A615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},</w:t>
      </w:r>
    </w:p>
    <w:p w14:paraId="1C3B1B6B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subtract(value) {</w:t>
      </w:r>
    </w:p>
    <w:p w14:paraId="22979CA8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this.result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-= value;</w:t>
      </w:r>
    </w:p>
    <w:p w14:paraId="2D61A922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return this;</w:t>
      </w:r>
    </w:p>
    <w:p w14:paraId="16A23780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},</w:t>
      </w:r>
    </w:p>
    <w:p w14:paraId="6837DB2D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multiply(value) {</w:t>
      </w:r>
    </w:p>
    <w:p w14:paraId="41E03799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this.result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*= value;</w:t>
      </w:r>
    </w:p>
    <w:p w14:paraId="51C1B1C9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return this;</w:t>
      </w:r>
    </w:p>
    <w:p w14:paraId="0ECE579F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},</w:t>
      </w:r>
    </w:p>
    <w:p w14:paraId="1D041BF2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getResult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41B0DAB2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return 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this.result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;</w:t>
      </w:r>
    </w:p>
    <w:p w14:paraId="38C2B8F4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213E3DC3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6BD42280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443C7F56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finalResult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calculator.add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(5</w:t>
      </w: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).subtract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(2).multiply(3).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getResult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();</w:t>
      </w:r>
    </w:p>
    <w:p w14:paraId="5FEDE360" w14:textId="77777777" w:rsidR="004C6358" w:rsidRPr="00181D94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finalResult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); </w:t>
      </w:r>
      <w:r w:rsidRPr="00181D94">
        <w:rPr>
          <w:rFonts w:eastAsia="Cambria" w:cs="Cambria"/>
          <w:color w:val="404040"/>
        </w:rPr>
        <w:t>// Output: 9</w:t>
      </w:r>
    </w:p>
    <w:p w14:paraId="4438D19C" w14:textId="5DCFDF50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</w:p>
    <w:p w14:paraId="52CE318D" w14:textId="77777777" w:rsidR="004C6358" w:rsidRPr="004C6358" w:rsidRDefault="004C6358" w:rsidP="004C6358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Arrow Functions in Methods</w:t>
      </w:r>
    </w:p>
    <w:p w14:paraId="4F75B714" w14:textId="2F0758C9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Example</w:t>
      </w:r>
    </w:p>
    <w:p w14:paraId="6ECBC2D1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19FDC89C" w14:textId="76DF4986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name: "</w:t>
      </w:r>
      <w:r w:rsidR="00053064">
        <w:rPr>
          <w:rFonts w:ascii="Consolas" w:eastAsia="Cambria" w:hAnsi="Consolas" w:cs="Cambria"/>
          <w:color w:val="404040"/>
          <w:sz w:val="20"/>
          <w:szCs w:val="20"/>
        </w:rPr>
        <w:t>Neha</w:t>
      </w:r>
      <w:r w:rsidRPr="004C6358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3805C5BD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greet: () =&gt; {</w:t>
      </w:r>
    </w:p>
    <w:p w14:paraId="507FBEEC" w14:textId="563787DE" w:rsidR="004C6358" w:rsidRPr="00181D94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</w:t>
      </w: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gramEnd"/>
      <w:r w:rsidR="000C5A77">
        <w:rPr>
          <w:rFonts w:ascii="Consolas" w:eastAsia="Cambria" w:hAnsi="Consolas" w:cs="Cambria"/>
          <w:color w:val="404040"/>
          <w:sz w:val="20"/>
          <w:szCs w:val="20"/>
        </w:rPr>
        <w:t>‘</w:t>
      </w:r>
      <w:r w:rsidRPr="004C6358">
        <w:rPr>
          <w:rFonts w:ascii="Consolas" w:eastAsia="Cambria" w:hAnsi="Consolas" w:cs="Cambria"/>
          <w:color w:val="404040"/>
          <w:sz w:val="20"/>
          <w:szCs w:val="20"/>
        </w:rPr>
        <w:t>Hello, ${this.name}</w:t>
      </w:r>
      <w:r w:rsidR="000C5A77">
        <w:rPr>
          <w:rFonts w:ascii="Consolas" w:eastAsia="Cambria" w:hAnsi="Consolas" w:cs="Cambria"/>
          <w:color w:val="404040"/>
          <w:sz w:val="20"/>
          <w:szCs w:val="20"/>
        </w:rPr>
        <w:t>’</w:t>
      </w: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); </w:t>
      </w:r>
      <w:r w:rsidRPr="00181D94">
        <w:rPr>
          <w:rFonts w:eastAsia="Cambria" w:cs="Cambria"/>
          <w:color w:val="404040"/>
        </w:rPr>
        <w:t xml:space="preserve">// </w:t>
      </w:r>
      <w:r w:rsidR="000C5A77">
        <w:rPr>
          <w:rFonts w:eastAsia="Cambria" w:cs="Cambria"/>
          <w:color w:val="404040"/>
        </w:rPr>
        <w:t>‘</w:t>
      </w:r>
      <w:r w:rsidRPr="00181D94">
        <w:rPr>
          <w:rFonts w:eastAsia="Cambria" w:cs="Cambria"/>
          <w:color w:val="404040"/>
        </w:rPr>
        <w:t>this</w:t>
      </w:r>
      <w:r w:rsidR="000C5A77">
        <w:rPr>
          <w:rFonts w:eastAsia="Cambria" w:cs="Cambria"/>
          <w:color w:val="404040"/>
        </w:rPr>
        <w:t>’</w:t>
      </w:r>
      <w:r w:rsidRPr="00181D94">
        <w:rPr>
          <w:rFonts w:eastAsia="Cambria" w:cs="Cambria"/>
          <w:color w:val="404040"/>
        </w:rPr>
        <w:t xml:space="preserve"> is not bound to the object</w:t>
      </w:r>
    </w:p>
    <w:p w14:paraId="4FCC46B7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6AC1B24B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23E1E2F4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2BCC8036" w14:textId="77777777" w:rsidR="004C6358" w:rsidRPr="00181D94" w:rsidRDefault="004C6358" w:rsidP="004C6358">
      <w:pPr>
        <w:spacing w:after="0"/>
        <w:jc w:val="both"/>
        <w:rPr>
          <w:rFonts w:eastAsia="Cambria" w:cs="Cambria"/>
          <w:color w:val="404040"/>
        </w:rPr>
      </w:pP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person.greet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(); </w:t>
      </w:r>
      <w:r w:rsidRPr="00181D94">
        <w:rPr>
          <w:rFonts w:eastAsia="Cambria" w:cs="Cambria"/>
          <w:color w:val="404040"/>
        </w:rPr>
        <w:t>// Output: "Hello, undefined"</w:t>
      </w:r>
    </w:p>
    <w:p w14:paraId="602A143A" w14:textId="77777777" w:rsidR="00BF34E1" w:rsidRPr="004C6358" w:rsidRDefault="00BF34E1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320F0E72" w14:textId="77777777" w:rsidR="004C6358" w:rsidRPr="004C6358" w:rsidRDefault="004C6358" w:rsidP="004C6358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Methods Inside Nested Objects</w:t>
      </w:r>
    </w:p>
    <w:p w14:paraId="42D20935" w14:textId="7BFCDF16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Example</w:t>
      </w:r>
    </w:p>
    <w:p w14:paraId="1085B34F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let library = {</w:t>
      </w:r>
    </w:p>
    <w:p w14:paraId="743C85A2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name: "City Library",</w:t>
      </w:r>
    </w:p>
    <w:p w14:paraId="50DF90EF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books: {</w:t>
      </w:r>
    </w:p>
    <w:p w14:paraId="2BC80F0C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count: 100,</w:t>
      </w:r>
    </w:p>
    <w:p w14:paraId="34F5FA41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displayCount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: </w:t>
      </w: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function(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5B8E609C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    return `Total books: ${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this.count</w:t>
      </w:r>
      <w:proofErr w:type="spellEnd"/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}`;</w:t>
      </w:r>
    </w:p>
    <w:p w14:paraId="001D2814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}</w:t>
      </w:r>
    </w:p>
    <w:p w14:paraId="79972DDA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lastRenderedPageBreak/>
        <w:t xml:space="preserve">    }</w:t>
      </w:r>
    </w:p>
    <w:p w14:paraId="37C6F2F1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6662DB3E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7981D59A" w14:textId="77777777" w:rsidR="004C6358" w:rsidRPr="00181D94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library.books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.displayCount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()); </w:t>
      </w:r>
      <w:r w:rsidRPr="00181D94">
        <w:rPr>
          <w:rFonts w:eastAsia="Cambria" w:cs="Cambria"/>
          <w:color w:val="404040"/>
        </w:rPr>
        <w:t>// Output: "Total books: 100"</w:t>
      </w:r>
    </w:p>
    <w:p w14:paraId="04EC6D5C" w14:textId="062016B1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</w:p>
    <w:p w14:paraId="7D2C11FF" w14:textId="77777777" w:rsidR="004C6358" w:rsidRPr="004C6358" w:rsidRDefault="004C6358" w:rsidP="004C6358">
      <w:pPr>
        <w:spacing w:after="0"/>
        <w:jc w:val="both"/>
        <w:rPr>
          <w:rFonts w:eastAsia="Cambria" w:cs="Cambria"/>
          <w:b/>
          <w:bCs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Iterating Over Methods</w:t>
      </w:r>
    </w:p>
    <w:p w14:paraId="17E90A4C" w14:textId="6551537D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  <w:r w:rsidRPr="004C6358">
        <w:rPr>
          <w:rFonts w:eastAsia="Cambria" w:cs="Cambria"/>
          <w:b/>
          <w:bCs/>
          <w:color w:val="404040"/>
        </w:rPr>
        <w:t>Example</w:t>
      </w:r>
    </w:p>
    <w:p w14:paraId="39682C35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obj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= {</w:t>
      </w:r>
    </w:p>
    <w:p w14:paraId="6C74B269" w14:textId="2CC81321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name: "</w:t>
      </w:r>
      <w:r w:rsidR="00727C1C">
        <w:rPr>
          <w:rFonts w:ascii="Consolas" w:eastAsia="Cambria" w:hAnsi="Consolas" w:cs="Cambria"/>
          <w:color w:val="404040"/>
          <w:sz w:val="20"/>
          <w:szCs w:val="20"/>
        </w:rPr>
        <w:t>Rupali</w:t>
      </w:r>
      <w:r w:rsidRPr="004C6358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53ED5915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greet(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537F6D0B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return "Hello!";</w:t>
      </w:r>
    </w:p>
    <w:p w14:paraId="5A8726D8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},</w:t>
      </w:r>
    </w:p>
    <w:p w14:paraId="0DEA233C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farewell(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6A566473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return "Goodbye!";</w:t>
      </w:r>
    </w:p>
    <w:p w14:paraId="0F587DB3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50DB0169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7CD1FA9F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1E88B208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for (let key in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obj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7D229194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if (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typeof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obj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[key] === "function") {</w:t>
      </w:r>
    </w:p>
    <w:p w14:paraId="3237CF35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    console.log(`${key}: ${</w:t>
      </w:r>
      <w:proofErr w:type="spell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obj</w:t>
      </w:r>
      <w:proofErr w:type="spellEnd"/>
      <w:r w:rsidRPr="004C6358">
        <w:rPr>
          <w:rFonts w:ascii="Consolas" w:eastAsia="Cambria" w:hAnsi="Consolas" w:cs="Cambria"/>
          <w:color w:val="404040"/>
          <w:sz w:val="20"/>
          <w:szCs w:val="20"/>
        </w:rPr>
        <w:t>[key</w:t>
      </w:r>
      <w:proofErr w:type="gramStart"/>
      <w:r w:rsidRPr="004C6358">
        <w:rPr>
          <w:rFonts w:ascii="Consolas" w:eastAsia="Cambria" w:hAnsi="Consolas" w:cs="Cambria"/>
          <w:color w:val="404040"/>
          <w:sz w:val="20"/>
          <w:szCs w:val="20"/>
        </w:rPr>
        <w:t>](</w:t>
      </w:r>
      <w:proofErr w:type="gramEnd"/>
      <w:r w:rsidRPr="004C6358">
        <w:rPr>
          <w:rFonts w:ascii="Consolas" w:eastAsia="Cambria" w:hAnsi="Consolas" w:cs="Cambria"/>
          <w:color w:val="404040"/>
          <w:sz w:val="20"/>
          <w:szCs w:val="20"/>
        </w:rPr>
        <w:t>)}`);</w:t>
      </w:r>
    </w:p>
    <w:p w14:paraId="2214E239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16376081" w14:textId="77777777" w:rsidR="004C6358" w:rsidRPr="004C6358" w:rsidRDefault="004C6358" w:rsidP="004C6358">
      <w:pPr>
        <w:spacing w:after="0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4C6358">
        <w:rPr>
          <w:rFonts w:ascii="Consolas" w:eastAsia="Cambria" w:hAnsi="Consolas" w:cs="Cambria"/>
          <w:color w:val="404040"/>
          <w:sz w:val="20"/>
          <w:szCs w:val="20"/>
        </w:rPr>
        <w:t>}</w:t>
      </w:r>
    </w:p>
    <w:p w14:paraId="6D1B9806" w14:textId="3CFB280D" w:rsidR="004C6358" w:rsidRPr="004C6358" w:rsidRDefault="004C6358" w:rsidP="004C6358">
      <w:pPr>
        <w:spacing w:after="0"/>
        <w:jc w:val="both"/>
        <w:rPr>
          <w:rFonts w:eastAsia="Cambria" w:cs="Cambria"/>
          <w:color w:val="404040"/>
        </w:rPr>
      </w:pPr>
    </w:p>
    <w:p w14:paraId="4FA979D9" w14:textId="1CFCCC05" w:rsidR="00F67D3E" w:rsidRPr="000C5A77" w:rsidRDefault="00F67D3E" w:rsidP="00CD74D6">
      <w:pPr>
        <w:spacing w:after="0"/>
        <w:ind w:hanging="66"/>
        <w:jc w:val="both"/>
        <w:rPr>
          <w:rFonts w:eastAsia="Cambria" w:cs="Cambria"/>
          <w:b/>
          <w:bCs/>
          <w:color w:val="404040"/>
          <w:sz w:val="36"/>
          <w:szCs w:val="36"/>
        </w:rPr>
      </w:pPr>
      <w:r w:rsidRPr="000C5A77">
        <w:rPr>
          <w:rFonts w:eastAsia="Cambria" w:cs="Cambria"/>
          <w:b/>
          <w:bCs/>
          <w:color w:val="404040"/>
          <w:sz w:val="36"/>
          <w:szCs w:val="36"/>
        </w:rPr>
        <w:t xml:space="preserve">Working of </w:t>
      </w:r>
      <w:r w:rsidRPr="000C5A77">
        <w:rPr>
          <w:rFonts w:ascii="Consolas" w:eastAsia="Cambria" w:hAnsi="Consolas" w:cs="Cambria"/>
          <w:b/>
          <w:bCs/>
          <w:color w:val="404040"/>
          <w:sz w:val="36"/>
          <w:szCs w:val="36"/>
        </w:rPr>
        <w:t>this</w:t>
      </w:r>
      <w:r w:rsidRPr="000C5A77">
        <w:rPr>
          <w:rFonts w:eastAsia="Cambria" w:cs="Cambria"/>
          <w:b/>
          <w:bCs/>
          <w:color w:val="404040"/>
          <w:sz w:val="36"/>
          <w:szCs w:val="36"/>
        </w:rPr>
        <w:t xml:space="preserve"> in Object Methods</w:t>
      </w:r>
    </w:p>
    <w:p w14:paraId="3824666A" w14:textId="77777777" w:rsidR="00F67D3E" w:rsidRPr="006119B4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  <w:r w:rsidRPr="006119B4">
        <w:rPr>
          <w:rFonts w:eastAsia="Cambria" w:cs="Cambria"/>
          <w:b/>
          <w:bCs/>
          <w:color w:val="404040"/>
        </w:rPr>
        <w:t>Basic Example</w:t>
      </w:r>
    </w:p>
    <w:p w14:paraId="10ACD86E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51F7B4EC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name: "Alice",</w:t>
      </w:r>
    </w:p>
    <w:p w14:paraId="26E4AE15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greet: 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function(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2DF72822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return `Hello, my name is ${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this.name}`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;</w:t>
      </w:r>
    </w:p>
    <w:p w14:paraId="7DCB6548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7EF97F8D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449F42ED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5D3B5983" w14:textId="262F0170" w:rsidR="00F67D3E" w:rsidRPr="00F67D3E" w:rsidRDefault="00F67D3E" w:rsidP="001D6159">
      <w:pPr>
        <w:spacing w:after="0"/>
        <w:ind w:hanging="66"/>
        <w:jc w:val="both"/>
        <w:rPr>
          <w:rFonts w:eastAsia="Cambria" w:cs="Cambria"/>
          <w:color w:val="40404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person.greet</w:t>
      </w:r>
      <w:proofErr w:type="spellEnd"/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()); </w:t>
      </w:r>
      <w:r w:rsidRPr="00181D94">
        <w:rPr>
          <w:rFonts w:eastAsia="Cambria" w:cs="Cambria"/>
          <w:color w:val="404040"/>
        </w:rPr>
        <w:t>// Output: "Hello, my name is Alice"</w:t>
      </w:r>
    </w:p>
    <w:p w14:paraId="48E5DF90" w14:textId="6403705E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color w:val="404040"/>
        </w:rPr>
      </w:pPr>
    </w:p>
    <w:p w14:paraId="35BE8383" w14:textId="77777777" w:rsidR="00F67D3E" w:rsidRPr="000C5A77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  <w:sz w:val="36"/>
          <w:szCs w:val="36"/>
        </w:rPr>
      </w:pPr>
      <w:r w:rsidRPr="000C5A77">
        <w:rPr>
          <w:rFonts w:eastAsia="Cambria" w:cs="Cambria"/>
          <w:b/>
          <w:bCs/>
          <w:color w:val="404040"/>
          <w:sz w:val="36"/>
          <w:szCs w:val="36"/>
        </w:rPr>
        <w:t xml:space="preserve">Using </w:t>
      </w:r>
      <w:r w:rsidRPr="000C5A77">
        <w:rPr>
          <w:rFonts w:ascii="Consolas" w:eastAsia="Cambria" w:hAnsi="Consolas" w:cs="Cambria"/>
          <w:b/>
          <w:bCs/>
          <w:color w:val="404040"/>
          <w:sz w:val="36"/>
          <w:szCs w:val="36"/>
        </w:rPr>
        <w:t>this</w:t>
      </w:r>
      <w:r w:rsidRPr="000C5A77">
        <w:rPr>
          <w:rFonts w:eastAsia="Cambria" w:cs="Cambria"/>
          <w:b/>
          <w:bCs/>
          <w:color w:val="404040"/>
          <w:sz w:val="36"/>
          <w:szCs w:val="36"/>
        </w:rPr>
        <w:t xml:space="preserve"> with Multiple Methods</w:t>
      </w:r>
    </w:p>
    <w:p w14:paraId="5A6186B5" w14:textId="77777777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  <w:r w:rsidRPr="00F67D3E">
        <w:rPr>
          <w:rFonts w:eastAsia="Cambria" w:cs="Cambria"/>
          <w:b/>
          <w:bCs/>
          <w:color w:val="404040"/>
        </w:rPr>
        <w:t>Example</w:t>
      </w:r>
    </w:p>
    <w:p w14:paraId="13236231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let calculator = {</w:t>
      </w:r>
    </w:p>
    <w:p w14:paraId="4F7AAAE5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result: 0,</w:t>
      </w:r>
    </w:p>
    <w:p w14:paraId="2FFAFCC4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add(value) {</w:t>
      </w:r>
    </w:p>
    <w:p w14:paraId="4ABFC26B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this.result</w:t>
      </w:r>
      <w:proofErr w:type="spellEnd"/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+= value;</w:t>
      </w:r>
    </w:p>
    <w:p w14:paraId="39926D32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},</w:t>
      </w:r>
    </w:p>
    <w:p w14:paraId="4173E756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subtract(value) {</w:t>
      </w:r>
    </w:p>
    <w:p w14:paraId="167EB5B9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this.result</w:t>
      </w:r>
      <w:proofErr w:type="spellEnd"/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-= value;</w:t>
      </w:r>
    </w:p>
    <w:p w14:paraId="160E27C4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},</w:t>
      </w:r>
    </w:p>
    <w:p w14:paraId="38184E77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getResult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1786F0EB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return 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this.result</w:t>
      </w:r>
      <w:proofErr w:type="spellEnd"/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;</w:t>
      </w:r>
    </w:p>
    <w:p w14:paraId="2ED51800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40068D6B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566C1E68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0CD76223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calculator.add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10);</w:t>
      </w:r>
    </w:p>
    <w:p w14:paraId="3DDC90D6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lastRenderedPageBreak/>
        <w:t>calculator.subtract</w:t>
      </w:r>
      <w:proofErr w:type="spellEnd"/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(4);</w:t>
      </w:r>
    </w:p>
    <w:p w14:paraId="51AD3D74" w14:textId="77777777" w:rsidR="00F67D3E" w:rsidRPr="00181D94" w:rsidRDefault="00F67D3E" w:rsidP="00F67D3E">
      <w:pPr>
        <w:spacing w:after="0"/>
        <w:ind w:hanging="66"/>
        <w:jc w:val="both"/>
        <w:rPr>
          <w:rFonts w:eastAsia="Cambria" w:cs="Cambria"/>
          <w:color w:val="40404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calculator.getResult</w:t>
      </w:r>
      <w:proofErr w:type="spellEnd"/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()); </w:t>
      </w:r>
      <w:r w:rsidRPr="00181D94">
        <w:rPr>
          <w:rFonts w:eastAsia="Cambria" w:cs="Cambria"/>
          <w:color w:val="404040"/>
        </w:rPr>
        <w:t>// Output: 6</w:t>
      </w:r>
    </w:p>
    <w:p w14:paraId="019AB72A" w14:textId="77777777" w:rsidR="00245DA5" w:rsidRPr="00F67D3E" w:rsidRDefault="00245DA5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2F5EA2BB" w14:textId="77777777" w:rsidR="00F67D3E" w:rsidRPr="000C5A77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b/>
          <w:bCs/>
          <w:color w:val="404040"/>
          <w:sz w:val="36"/>
          <w:szCs w:val="36"/>
        </w:rPr>
      </w:pPr>
      <w:r w:rsidRPr="000C5A77">
        <w:rPr>
          <w:rFonts w:eastAsia="Cambria" w:cs="Cambria"/>
          <w:b/>
          <w:bCs/>
          <w:color w:val="404040"/>
          <w:sz w:val="36"/>
          <w:szCs w:val="36"/>
        </w:rPr>
        <w:t xml:space="preserve">Dynamic Context of </w:t>
      </w:r>
      <w:r w:rsidRPr="000C5A77">
        <w:rPr>
          <w:rFonts w:ascii="Consolas" w:eastAsia="Cambria" w:hAnsi="Consolas" w:cs="Cambria"/>
          <w:b/>
          <w:bCs/>
          <w:color w:val="404040"/>
          <w:sz w:val="36"/>
          <w:szCs w:val="36"/>
        </w:rPr>
        <w:t>this</w:t>
      </w:r>
    </w:p>
    <w:p w14:paraId="754FC642" w14:textId="77777777" w:rsidR="00F67D3E" w:rsidRPr="0003685F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  <w:r w:rsidRPr="0003685F">
        <w:rPr>
          <w:rFonts w:eastAsia="Cambria" w:cs="Cambria"/>
          <w:b/>
          <w:bCs/>
          <w:color w:val="404040"/>
        </w:rPr>
        <w:t>Example: Calling a Method as a Standalone Function</w:t>
      </w:r>
    </w:p>
    <w:p w14:paraId="3092A321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0489096D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name: "Alice",</w:t>
      </w:r>
    </w:p>
    <w:p w14:paraId="183B454F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greet: 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function(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34DEAFB5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return `Hello, my name is ${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this.name}`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;</w:t>
      </w:r>
    </w:p>
    <w:p w14:paraId="5E077B95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601CF23F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51864309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26C69C8B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standaloneGreet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person.greet</w:t>
      </w:r>
      <w:proofErr w:type="spellEnd"/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;</w:t>
      </w:r>
    </w:p>
    <w:p w14:paraId="2C704608" w14:textId="77777777" w:rsid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standaloneGreet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)); // Output: "Hello, my name is undefined"</w:t>
      </w:r>
    </w:p>
    <w:p w14:paraId="30F07CEE" w14:textId="77777777" w:rsidR="0003685F" w:rsidRPr="00F67D3E" w:rsidRDefault="0003685F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1DE2ABEA" w14:textId="77777777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  <w:r w:rsidRPr="00F67D3E">
        <w:rPr>
          <w:rFonts w:eastAsia="Cambria" w:cs="Cambria"/>
          <w:b/>
          <w:bCs/>
          <w:color w:val="404040"/>
        </w:rPr>
        <w:t xml:space="preserve">Binding </w:t>
      </w:r>
      <w:r w:rsidRPr="000C5A77">
        <w:rPr>
          <w:rFonts w:ascii="Consolas" w:eastAsia="Cambria" w:hAnsi="Consolas" w:cs="Cambria"/>
          <w:b/>
          <w:bCs/>
          <w:color w:val="404040"/>
        </w:rPr>
        <w:t>this</w:t>
      </w:r>
      <w:r w:rsidRPr="00F67D3E">
        <w:rPr>
          <w:rFonts w:eastAsia="Cambria" w:cs="Cambria"/>
          <w:b/>
          <w:bCs/>
          <w:color w:val="404040"/>
        </w:rPr>
        <w:t xml:space="preserve"> Explicitly</w:t>
      </w:r>
    </w:p>
    <w:p w14:paraId="77E850C8" w14:textId="77777777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color w:val="404040"/>
        </w:rPr>
      </w:pPr>
      <w:r w:rsidRPr="00F67D3E">
        <w:rPr>
          <w:rFonts w:eastAsia="Cambria" w:cs="Cambria"/>
          <w:color w:val="404040"/>
        </w:rPr>
        <w:t xml:space="preserve">Using </w:t>
      </w:r>
      <w:proofErr w:type="gramStart"/>
      <w:r w:rsidRPr="00F67D3E">
        <w:rPr>
          <w:rFonts w:eastAsia="Cambria" w:cs="Cambria"/>
          <w:color w:val="404040"/>
        </w:rPr>
        <w:t>bind(</w:t>
      </w:r>
      <w:proofErr w:type="gramEnd"/>
      <w:r w:rsidRPr="00F67D3E">
        <w:rPr>
          <w:rFonts w:eastAsia="Cambria" w:cs="Cambria"/>
          <w:color w:val="404040"/>
        </w:rPr>
        <w:t>)</w:t>
      </w:r>
    </w:p>
    <w:p w14:paraId="6924EBB3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48732B56" w14:textId="6BDB82AD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name: "</w:t>
      </w:r>
      <w:r w:rsidR="000C5A77">
        <w:rPr>
          <w:rFonts w:ascii="Consolas" w:eastAsia="Cambria" w:hAnsi="Consolas" w:cs="Cambria"/>
          <w:color w:val="404040"/>
          <w:sz w:val="20"/>
          <w:szCs w:val="20"/>
        </w:rPr>
        <w:t>Monali</w:t>
      </w:r>
      <w:r w:rsidRPr="00F67D3E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05525F02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greet: 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function(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44137E42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return `Hello, my name is ${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this.name}`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;</w:t>
      </w:r>
    </w:p>
    <w:p w14:paraId="3ADF7C19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2AA8A7EB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233EBE3C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3914D1CC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standaloneGreet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person.greet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.bind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>(person);</w:t>
      </w:r>
    </w:p>
    <w:p w14:paraId="6EC15C51" w14:textId="46D3C9A3" w:rsidR="00F67D3E" w:rsidRPr="00181D94" w:rsidRDefault="00F67D3E" w:rsidP="00F67D3E">
      <w:pPr>
        <w:spacing w:after="0"/>
        <w:ind w:hanging="66"/>
        <w:jc w:val="both"/>
        <w:rPr>
          <w:rFonts w:eastAsia="Cambria" w:cs="Cambria"/>
          <w:color w:val="40404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standaloneGreet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)); </w:t>
      </w:r>
      <w:r w:rsidRPr="00181D94">
        <w:rPr>
          <w:rFonts w:eastAsia="Cambria" w:cs="Cambria"/>
          <w:color w:val="404040"/>
        </w:rPr>
        <w:t xml:space="preserve">// Output: "Hello, my name is </w:t>
      </w:r>
      <w:r w:rsidR="000C5A77">
        <w:rPr>
          <w:rFonts w:eastAsia="Cambria" w:cs="Cambria"/>
          <w:color w:val="404040"/>
        </w:rPr>
        <w:t>Monali</w:t>
      </w:r>
      <w:r w:rsidRPr="00181D94">
        <w:rPr>
          <w:rFonts w:eastAsia="Cambria" w:cs="Cambria"/>
          <w:color w:val="404040"/>
        </w:rPr>
        <w:t>"</w:t>
      </w:r>
    </w:p>
    <w:p w14:paraId="7FBF2EA5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5627C957" w14:textId="77777777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  <w:r w:rsidRPr="00F67D3E">
        <w:rPr>
          <w:rFonts w:eastAsia="Cambria" w:cs="Cambria"/>
          <w:b/>
          <w:bCs/>
          <w:color w:val="404040"/>
        </w:rPr>
        <w:t>this in Arrow Functions</w:t>
      </w:r>
    </w:p>
    <w:p w14:paraId="491DD4F6" w14:textId="77777777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color w:val="404040"/>
        </w:rPr>
      </w:pPr>
      <w:r w:rsidRPr="00F67D3E">
        <w:rPr>
          <w:rFonts w:eastAsia="Cambria" w:cs="Cambria"/>
          <w:color w:val="404040"/>
        </w:rPr>
        <w:t>Example</w:t>
      </w:r>
    </w:p>
    <w:p w14:paraId="5594E24E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4BBAA9B8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name: "Alice",</w:t>
      </w:r>
    </w:p>
    <w:p w14:paraId="530DDA73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greet: () =&gt; {</w:t>
      </w:r>
    </w:p>
    <w:p w14:paraId="5582491D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return `Hello, my name is ${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this.name}`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;</w:t>
      </w:r>
    </w:p>
    <w:p w14:paraId="023BC77D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4A60B3BE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7ADC55BE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71D24312" w14:textId="77777777" w:rsidR="00F67D3E" w:rsidRPr="00181D94" w:rsidRDefault="00F67D3E" w:rsidP="00F67D3E">
      <w:pPr>
        <w:spacing w:after="0"/>
        <w:ind w:hanging="66"/>
        <w:jc w:val="both"/>
        <w:rPr>
          <w:rFonts w:eastAsia="Cambria" w:cs="Cambria"/>
          <w:color w:val="40404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person.greet</w:t>
      </w:r>
      <w:proofErr w:type="spellEnd"/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()); </w:t>
      </w:r>
      <w:r w:rsidRPr="00181D94">
        <w:rPr>
          <w:rFonts w:eastAsia="Cambria" w:cs="Cambria"/>
          <w:color w:val="404040"/>
        </w:rPr>
        <w:t>// Output: "Hello, my name is undefined"</w:t>
      </w:r>
    </w:p>
    <w:p w14:paraId="469FFB3F" w14:textId="77777777" w:rsidR="00245DA5" w:rsidRPr="00F67D3E" w:rsidRDefault="00245DA5" w:rsidP="00245DA5">
      <w:pPr>
        <w:spacing w:after="0"/>
        <w:ind w:left="142"/>
        <w:jc w:val="both"/>
        <w:rPr>
          <w:rFonts w:eastAsia="Cambria" w:cs="Cambria"/>
          <w:color w:val="404040"/>
        </w:rPr>
      </w:pPr>
    </w:p>
    <w:p w14:paraId="58E82603" w14:textId="77777777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  <w:r w:rsidRPr="00F67D3E">
        <w:rPr>
          <w:rFonts w:eastAsia="Cambria" w:cs="Cambria"/>
          <w:b/>
          <w:bCs/>
          <w:color w:val="404040"/>
        </w:rPr>
        <w:t>Proper Usage</w:t>
      </w:r>
    </w:p>
    <w:p w14:paraId="5230655D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25AD8438" w14:textId="68FB9AA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name: "</w:t>
      </w:r>
      <w:r w:rsidR="00F601C5">
        <w:rPr>
          <w:rFonts w:ascii="Consolas" w:eastAsia="Cambria" w:hAnsi="Consolas" w:cs="Cambria"/>
          <w:color w:val="404040"/>
          <w:sz w:val="20"/>
          <w:szCs w:val="20"/>
        </w:rPr>
        <w:t>Rupali</w:t>
      </w:r>
      <w:r w:rsidRPr="00F67D3E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0CB60D3F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hobbies: ["reading", "traveling", "cycling"],</w:t>
      </w:r>
    </w:p>
    <w:p w14:paraId="3F26E681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showHobbies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5265BAAE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this.hobbies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.forEach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>((hobby) =&gt; {</w:t>
      </w:r>
    </w:p>
    <w:p w14:paraId="23B77A8E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    console.log(`${this.name} enjoys ${hobby}`);</w:t>
      </w:r>
    </w:p>
    <w:p w14:paraId="50E56F27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});</w:t>
      </w:r>
    </w:p>
    <w:p w14:paraId="0CE615A5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71D912AF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2FAEC92C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5F6871BA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person.showHobbies</w:t>
      </w:r>
      <w:proofErr w:type="spellEnd"/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();</w:t>
      </w:r>
    </w:p>
    <w:p w14:paraId="44DFD71E" w14:textId="77777777" w:rsidR="00F67D3E" w:rsidRPr="00181D94" w:rsidRDefault="00F67D3E" w:rsidP="00181D94">
      <w:pPr>
        <w:spacing w:after="0"/>
        <w:ind w:hanging="66"/>
        <w:rPr>
          <w:rFonts w:eastAsia="Cambria" w:cs="Cambria"/>
          <w:color w:val="404040"/>
        </w:rPr>
      </w:pPr>
      <w:r w:rsidRPr="00181D94">
        <w:rPr>
          <w:rFonts w:eastAsia="Cambria" w:cs="Cambria"/>
          <w:color w:val="404040"/>
        </w:rPr>
        <w:t>// Output:</w:t>
      </w:r>
    </w:p>
    <w:p w14:paraId="2E831AF2" w14:textId="77777777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  <w:r w:rsidRPr="00F67D3E">
        <w:rPr>
          <w:rFonts w:eastAsia="Cambria" w:cs="Cambria"/>
          <w:b/>
          <w:bCs/>
          <w:color w:val="404040"/>
        </w:rPr>
        <w:lastRenderedPageBreak/>
        <w:t>this in Nested Functions</w:t>
      </w:r>
    </w:p>
    <w:p w14:paraId="789C515F" w14:textId="77777777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  <w:r w:rsidRPr="00F67D3E">
        <w:rPr>
          <w:rFonts w:eastAsia="Cambria" w:cs="Cambria"/>
          <w:b/>
          <w:bCs/>
          <w:color w:val="404040"/>
        </w:rPr>
        <w:t>Example</w:t>
      </w:r>
    </w:p>
    <w:p w14:paraId="1FB904EE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17FEF48E" w14:textId="4BCB448A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name: "</w:t>
      </w:r>
      <w:r w:rsidR="00104FC5">
        <w:rPr>
          <w:rFonts w:ascii="Consolas" w:eastAsia="Cambria" w:hAnsi="Consolas" w:cs="Cambria"/>
          <w:color w:val="404040"/>
          <w:sz w:val="20"/>
          <w:szCs w:val="20"/>
        </w:rPr>
        <w:t>Rupali</w:t>
      </w:r>
      <w:r w:rsidRPr="00F67D3E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2AF8BA1D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greet: 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function(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2308ABCD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function 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innerGreet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1EB392F8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    return `Hello, my name is ${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this.name}`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;</w:t>
      </w:r>
    </w:p>
    <w:p w14:paraId="6A19F01C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}</w:t>
      </w:r>
    </w:p>
    <w:p w14:paraId="001D4EF9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return 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innerGreet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7F6B500A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52EA8891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0A861159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545441AC" w14:textId="77777777" w:rsidR="00F67D3E" w:rsidRPr="00181D94" w:rsidRDefault="00F67D3E" w:rsidP="00F67D3E">
      <w:pPr>
        <w:spacing w:after="0"/>
        <w:ind w:hanging="66"/>
        <w:jc w:val="both"/>
        <w:rPr>
          <w:rFonts w:eastAsia="Cambria" w:cs="Cambria"/>
          <w:color w:val="40404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person.greet</w:t>
      </w:r>
      <w:proofErr w:type="spellEnd"/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()); </w:t>
      </w:r>
      <w:r w:rsidRPr="00181D94">
        <w:rPr>
          <w:rFonts w:eastAsia="Cambria" w:cs="Cambria"/>
          <w:color w:val="404040"/>
        </w:rPr>
        <w:t>// Output: "Hello, my name is undefined"</w:t>
      </w:r>
    </w:p>
    <w:p w14:paraId="2EF5C91F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1DBD628D" w14:textId="77777777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  <w:r w:rsidRPr="00F67D3E">
        <w:rPr>
          <w:rFonts w:eastAsia="Cambria" w:cs="Cambria"/>
          <w:b/>
          <w:bCs/>
          <w:color w:val="404040"/>
        </w:rPr>
        <w:t>Solution: Use Arrow Functions</w:t>
      </w:r>
    </w:p>
    <w:p w14:paraId="19309C14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let person = {</w:t>
      </w:r>
    </w:p>
    <w:p w14:paraId="78E068DB" w14:textId="49911D74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name: "</w:t>
      </w:r>
      <w:r w:rsidR="00104FC5">
        <w:rPr>
          <w:rFonts w:ascii="Consolas" w:eastAsia="Cambria" w:hAnsi="Consolas" w:cs="Cambria"/>
          <w:color w:val="404040"/>
          <w:sz w:val="20"/>
          <w:szCs w:val="20"/>
        </w:rPr>
        <w:t>Rupali</w:t>
      </w:r>
      <w:r w:rsidRPr="00F67D3E">
        <w:rPr>
          <w:rFonts w:ascii="Consolas" w:eastAsia="Cambria" w:hAnsi="Consolas" w:cs="Cambria"/>
          <w:color w:val="404040"/>
          <w:sz w:val="20"/>
          <w:szCs w:val="20"/>
        </w:rPr>
        <w:t>",</w:t>
      </w:r>
    </w:p>
    <w:p w14:paraId="54237F3C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greet: 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function(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70D50D5E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let </w:t>
      </w:r>
      <w:proofErr w:type="spell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innerGreet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= () =&gt; {</w:t>
      </w:r>
    </w:p>
    <w:p w14:paraId="386EB08E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    return `Hello, my name is ${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this.name}`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;</w:t>
      </w:r>
    </w:p>
    <w:p w14:paraId="09781686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};</w:t>
      </w:r>
    </w:p>
    <w:p w14:paraId="5F04CB79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return 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innerGreet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55FED505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2C3F0885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};</w:t>
      </w:r>
    </w:p>
    <w:p w14:paraId="093698C8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0E8FE88E" w14:textId="17698724" w:rsidR="00F67D3E" w:rsidRPr="00181D94" w:rsidRDefault="00F67D3E" w:rsidP="00F67D3E">
      <w:pPr>
        <w:spacing w:after="0"/>
        <w:ind w:hanging="66"/>
        <w:jc w:val="both"/>
        <w:rPr>
          <w:rFonts w:eastAsia="Cambria" w:cs="Cambria"/>
          <w:color w:val="40404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person.greet</w:t>
      </w:r>
      <w:proofErr w:type="spellEnd"/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()); </w:t>
      </w:r>
      <w:r w:rsidRPr="00181D94">
        <w:rPr>
          <w:rFonts w:eastAsia="Cambria" w:cs="Cambria"/>
          <w:color w:val="404040"/>
        </w:rPr>
        <w:t xml:space="preserve">// Output: "Hello, my name is </w:t>
      </w:r>
      <w:r w:rsidR="00104FC5">
        <w:rPr>
          <w:rFonts w:eastAsia="Cambria" w:cs="Cambria"/>
          <w:color w:val="404040"/>
        </w:rPr>
        <w:t>Rupali</w:t>
      </w:r>
      <w:r w:rsidRPr="00181D94">
        <w:rPr>
          <w:rFonts w:eastAsia="Cambria" w:cs="Cambria"/>
          <w:color w:val="404040"/>
        </w:rPr>
        <w:t>"</w:t>
      </w:r>
    </w:p>
    <w:p w14:paraId="3476D422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6BD3BC3A" w14:textId="77777777" w:rsidR="00F67D3E" w:rsidRPr="00FA6824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  <w:r w:rsidRPr="00FA6824">
        <w:rPr>
          <w:rFonts w:ascii="Consolas" w:eastAsia="Cambria" w:hAnsi="Consolas" w:cs="Cambria"/>
          <w:b/>
          <w:bCs/>
          <w:color w:val="404040"/>
        </w:rPr>
        <w:t>this</w:t>
      </w:r>
      <w:r w:rsidRPr="00FA6824">
        <w:rPr>
          <w:rFonts w:eastAsia="Cambria" w:cs="Cambria"/>
          <w:b/>
          <w:bCs/>
          <w:color w:val="404040"/>
        </w:rPr>
        <w:t xml:space="preserve"> in Object Creation and Constructors</w:t>
      </w:r>
    </w:p>
    <w:p w14:paraId="64C88C1C" w14:textId="77777777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  <w:r w:rsidRPr="00F67D3E">
        <w:rPr>
          <w:rFonts w:eastAsia="Cambria" w:cs="Cambria"/>
          <w:b/>
          <w:bCs/>
          <w:color w:val="404040"/>
        </w:rPr>
        <w:t>Example: Constructor Function</w:t>
      </w:r>
    </w:p>
    <w:p w14:paraId="10D9845D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function 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Person(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name, age) {</w:t>
      </w:r>
    </w:p>
    <w:p w14:paraId="03B797F0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this.name = name;</w:t>
      </w:r>
    </w:p>
    <w:p w14:paraId="354C95D9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this.age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= age;</w:t>
      </w:r>
    </w:p>
    <w:p w14:paraId="561D807F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spellStart"/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this.greet</w:t>
      </w:r>
      <w:proofErr w:type="spellEnd"/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= function() {</w:t>
      </w:r>
    </w:p>
    <w:p w14:paraId="44D759BC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return `Hello, my name is ${this.name} and I am ${</w:t>
      </w:r>
      <w:proofErr w:type="spell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this.age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} years 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old.`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;</w:t>
      </w:r>
    </w:p>
    <w:p w14:paraId="149A53B9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};</w:t>
      </w:r>
    </w:p>
    <w:p w14:paraId="7F8A8C30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}</w:t>
      </w:r>
    </w:p>
    <w:p w14:paraId="0130FF2F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4FBA575C" w14:textId="7B3CCEE0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let person1 = new 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Person(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"</w:t>
      </w:r>
      <w:r w:rsidR="00490C2F">
        <w:rPr>
          <w:rFonts w:ascii="Consolas" w:eastAsia="Cambria" w:hAnsi="Consolas" w:cs="Cambria"/>
          <w:color w:val="404040"/>
          <w:sz w:val="20"/>
          <w:szCs w:val="20"/>
        </w:rPr>
        <w:t>Shubhangi</w:t>
      </w: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", </w:t>
      </w:r>
      <w:r w:rsidR="00490C2F">
        <w:rPr>
          <w:rFonts w:ascii="Consolas" w:eastAsia="Cambria" w:hAnsi="Consolas" w:cs="Cambria"/>
          <w:color w:val="404040"/>
          <w:sz w:val="20"/>
          <w:szCs w:val="20"/>
        </w:rPr>
        <w:t>45</w:t>
      </w:r>
      <w:r w:rsidRPr="00F67D3E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3AB6417C" w14:textId="6CD41692" w:rsidR="00F67D3E" w:rsidRPr="00181D94" w:rsidRDefault="00F67D3E" w:rsidP="00F67D3E">
      <w:pPr>
        <w:spacing w:after="0"/>
        <w:ind w:hanging="66"/>
        <w:jc w:val="both"/>
        <w:rPr>
          <w:rFonts w:eastAsia="Cambria" w:cs="Cambria"/>
          <w:color w:val="404040"/>
        </w:rPr>
      </w:pP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person1.greet()); </w:t>
      </w:r>
      <w:r w:rsidRPr="00181D94">
        <w:rPr>
          <w:rFonts w:eastAsia="Cambria" w:cs="Cambria"/>
          <w:color w:val="404040"/>
        </w:rPr>
        <w:t xml:space="preserve">// Output: "Hello, my name is </w:t>
      </w:r>
      <w:r w:rsidR="00490C2F">
        <w:rPr>
          <w:rFonts w:eastAsia="Cambria" w:cs="Cambria"/>
          <w:color w:val="404040"/>
        </w:rPr>
        <w:t>Shubhangi</w:t>
      </w:r>
      <w:r w:rsidRPr="00181D94">
        <w:rPr>
          <w:rFonts w:eastAsia="Cambria" w:cs="Cambria"/>
          <w:color w:val="404040"/>
        </w:rPr>
        <w:t xml:space="preserve"> and I am </w:t>
      </w:r>
      <w:r w:rsidR="00490C2F">
        <w:rPr>
          <w:rFonts w:eastAsia="Cambria" w:cs="Cambria"/>
          <w:color w:val="404040"/>
        </w:rPr>
        <w:t>45</w:t>
      </w:r>
      <w:r w:rsidRPr="00181D94">
        <w:rPr>
          <w:rFonts w:eastAsia="Cambria" w:cs="Cambria"/>
          <w:color w:val="404040"/>
        </w:rPr>
        <w:t xml:space="preserve"> years old."</w:t>
      </w:r>
    </w:p>
    <w:p w14:paraId="1D1AA19E" w14:textId="77777777" w:rsidR="00DA425D" w:rsidRDefault="00DA425D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</w:p>
    <w:p w14:paraId="7CFB07E9" w14:textId="6F3D48B1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b/>
          <w:bCs/>
          <w:color w:val="404040"/>
        </w:rPr>
      </w:pPr>
      <w:r w:rsidRPr="00F67D3E">
        <w:rPr>
          <w:rFonts w:eastAsia="Cambria" w:cs="Cambria"/>
          <w:b/>
          <w:bCs/>
          <w:color w:val="404040"/>
        </w:rPr>
        <w:t>Example: Class</w:t>
      </w:r>
    </w:p>
    <w:p w14:paraId="29AD1429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class Person {</w:t>
      </w:r>
    </w:p>
    <w:p w14:paraId="6FEB2B5A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constructor(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name, age) {</w:t>
      </w:r>
    </w:p>
    <w:p w14:paraId="2BEB2052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this.name = name;</w:t>
      </w:r>
    </w:p>
    <w:p w14:paraId="7643B0BE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</w:t>
      </w:r>
      <w:proofErr w:type="spell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this.age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= age;</w:t>
      </w:r>
    </w:p>
    <w:p w14:paraId="1DE069C1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4545C6FD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20EFA264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greet(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24359EF0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    return `Hello, my name is ${this.name} and I am ${</w:t>
      </w:r>
      <w:proofErr w:type="spell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this.age</w:t>
      </w:r>
      <w:proofErr w:type="spell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} years 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old.`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;</w:t>
      </w:r>
    </w:p>
    <w:p w14:paraId="381F110A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    }</w:t>
      </w:r>
    </w:p>
    <w:p w14:paraId="1ADD7AC9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t>}</w:t>
      </w:r>
    </w:p>
    <w:p w14:paraId="3DBC35CE" w14:textId="77777777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</w:p>
    <w:p w14:paraId="7868EFEE" w14:textId="53453E71" w:rsidR="00F67D3E" w:rsidRPr="00F67D3E" w:rsidRDefault="00F67D3E" w:rsidP="00F67D3E">
      <w:pPr>
        <w:spacing w:after="0"/>
        <w:ind w:hanging="66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F67D3E">
        <w:rPr>
          <w:rFonts w:ascii="Consolas" w:eastAsia="Cambria" w:hAnsi="Consolas" w:cs="Cambria"/>
          <w:color w:val="404040"/>
          <w:sz w:val="20"/>
          <w:szCs w:val="20"/>
        </w:rPr>
        <w:lastRenderedPageBreak/>
        <w:t xml:space="preserve">let person1 = new </w:t>
      </w: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Person(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>"</w:t>
      </w:r>
      <w:r w:rsidR="00D47AB9">
        <w:rPr>
          <w:rFonts w:ascii="Consolas" w:eastAsia="Cambria" w:hAnsi="Consolas" w:cs="Cambria"/>
          <w:color w:val="404040"/>
          <w:sz w:val="20"/>
          <w:szCs w:val="20"/>
        </w:rPr>
        <w:t>Mahesh</w:t>
      </w:r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", </w:t>
      </w:r>
      <w:r w:rsidR="00D47AB9">
        <w:rPr>
          <w:rFonts w:ascii="Consolas" w:eastAsia="Cambria" w:hAnsi="Consolas" w:cs="Cambria"/>
          <w:color w:val="404040"/>
          <w:sz w:val="20"/>
          <w:szCs w:val="20"/>
        </w:rPr>
        <w:t>44</w:t>
      </w:r>
      <w:r w:rsidRPr="00F67D3E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6CC98454" w14:textId="2EA23845" w:rsidR="00F67D3E" w:rsidRPr="00181D94" w:rsidRDefault="00F67D3E" w:rsidP="00F67D3E">
      <w:pPr>
        <w:spacing w:after="0"/>
        <w:ind w:hanging="66"/>
        <w:jc w:val="both"/>
        <w:rPr>
          <w:rFonts w:eastAsia="Cambria" w:cs="Cambria"/>
          <w:color w:val="404040"/>
        </w:rPr>
      </w:pPr>
      <w:proofErr w:type="gramStart"/>
      <w:r w:rsidRPr="00F67D3E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gramEnd"/>
      <w:r w:rsidRPr="00F67D3E">
        <w:rPr>
          <w:rFonts w:ascii="Consolas" w:eastAsia="Cambria" w:hAnsi="Consolas" w:cs="Cambria"/>
          <w:color w:val="404040"/>
          <w:sz w:val="20"/>
          <w:szCs w:val="20"/>
        </w:rPr>
        <w:t xml:space="preserve">person1.greet()); </w:t>
      </w:r>
      <w:r w:rsidRPr="00181D94">
        <w:rPr>
          <w:rFonts w:eastAsia="Cambria" w:cs="Cambria"/>
          <w:color w:val="404040"/>
        </w:rPr>
        <w:t xml:space="preserve">// Output: "Hello, my name is </w:t>
      </w:r>
      <w:r w:rsidR="00D47AB9">
        <w:rPr>
          <w:rFonts w:eastAsia="Cambria" w:cs="Cambria"/>
          <w:color w:val="404040"/>
        </w:rPr>
        <w:t>Mahesh</w:t>
      </w:r>
      <w:r w:rsidRPr="00181D94">
        <w:rPr>
          <w:rFonts w:eastAsia="Cambria" w:cs="Cambria"/>
          <w:color w:val="404040"/>
        </w:rPr>
        <w:t xml:space="preserve"> and I am </w:t>
      </w:r>
      <w:r w:rsidR="00D47AB9">
        <w:rPr>
          <w:rFonts w:eastAsia="Cambria" w:cs="Cambria"/>
          <w:color w:val="404040"/>
        </w:rPr>
        <w:t>44</w:t>
      </w:r>
      <w:r w:rsidRPr="00181D94">
        <w:rPr>
          <w:rFonts w:eastAsia="Cambria" w:cs="Cambria"/>
          <w:color w:val="404040"/>
        </w:rPr>
        <w:t xml:space="preserve"> years old."</w:t>
      </w:r>
    </w:p>
    <w:p w14:paraId="09E688EC" w14:textId="0A175149" w:rsidR="00F67D3E" w:rsidRPr="00F67D3E" w:rsidRDefault="00F67D3E" w:rsidP="00F67D3E">
      <w:pPr>
        <w:spacing w:after="0"/>
        <w:ind w:hanging="66"/>
        <w:jc w:val="both"/>
        <w:rPr>
          <w:rFonts w:eastAsia="Cambria" w:cs="Cambria"/>
          <w:color w:val="404040"/>
        </w:rPr>
      </w:pPr>
    </w:p>
    <w:p w14:paraId="53B13FB6" w14:textId="776F52A4" w:rsidR="00DA425D" w:rsidRPr="00DA425D" w:rsidRDefault="008C01FB" w:rsidP="00581BBE">
      <w:pPr>
        <w:spacing w:after="0"/>
        <w:jc w:val="both"/>
        <w:rPr>
          <w:rFonts w:eastAsia="Cambria" w:cs="Cambria"/>
          <w:b/>
          <w:bCs/>
          <w:color w:val="404040"/>
        </w:rPr>
      </w:pPr>
      <w:r>
        <w:rPr>
          <w:rFonts w:eastAsia="Cambria" w:cs="Cambria"/>
          <w:b/>
          <w:bCs/>
          <w:color w:val="404040"/>
        </w:rPr>
        <w:t xml:space="preserve">About </w:t>
      </w:r>
      <w:r w:rsidR="00DA425D" w:rsidRPr="00DA425D">
        <w:rPr>
          <w:rFonts w:eastAsia="Cambria" w:cs="Cambria"/>
          <w:b/>
          <w:bCs/>
          <w:color w:val="404040"/>
        </w:rPr>
        <w:t>Array</w:t>
      </w:r>
    </w:p>
    <w:p w14:paraId="03819AD9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Example</w:t>
      </w:r>
    </w:p>
    <w:p w14:paraId="52F0695E" w14:textId="77777777" w:rsidR="00DA425D" w:rsidRPr="00AC7159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AC7159">
        <w:rPr>
          <w:rFonts w:ascii="Consolas" w:eastAsia="Cambria" w:hAnsi="Consolas" w:cs="Cambria"/>
          <w:color w:val="404040"/>
          <w:sz w:val="20"/>
          <w:szCs w:val="20"/>
        </w:rPr>
        <w:t>let fruits = ["apple", "banana", "cherry"];</w:t>
      </w:r>
    </w:p>
    <w:p w14:paraId="6C071D01" w14:textId="7777777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AC7159">
        <w:rPr>
          <w:rFonts w:ascii="Consolas" w:eastAsia="Cambria" w:hAnsi="Consolas" w:cs="Cambria"/>
          <w:color w:val="404040"/>
          <w:sz w:val="20"/>
          <w:szCs w:val="20"/>
        </w:rPr>
        <w:t>console.log(fruits);</w:t>
      </w:r>
      <w:r w:rsidRPr="00DA425D">
        <w:rPr>
          <w:rFonts w:eastAsia="Cambria" w:cs="Cambria"/>
          <w:color w:val="404040"/>
        </w:rPr>
        <w:t xml:space="preserve"> // Output: ["apple", "banana", "cherry"]</w:t>
      </w:r>
    </w:p>
    <w:p w14:paraId="67F091BE" w14:textId="26AF0D16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</w:p>
    <w:p w14:paraId="131412E6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Creating Arrays</w:t>
      </w:r>
    </w:p>
    <w:p w14:paraId="352EAA9F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1. Using Array Literals</w:t>
      </w:r>
    </w:p>
    <w:p w14:paraId="71123C0F" w14:textId="77777777" w:rsidR="00DA425D" w:rsidRPr="003360CF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360CF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3360CF">
        <w:rPr>
          <w:rFonts w:ascii="Consolas" w:eastAsia="Cambria" w:hAnsi="Consolas" w:cs="Cambria"/>
          <w:color w:val="404040"/>
          <w:sz w:val="20"/>
          <w:szCs w:val="20"/>
        </w:rPr>
        <w:t>colors</w:t>
      </w:r>
      <w:proofErr w:type="spellEnd"/>
      <w:r w:rsidRPr="003360CF">
        <w:rPr>
          <w:rFonts w:ascii="Consolas" w:eastAsia="Cambria" w:hAnsi="Consolas" w:cs="Cambria"/>
          <w:color w:val="404040"/>
          <w:sz w:val="20"/>
          <w:szCs w:val="20"/>
        </w:rPr>
        <w:t xml:space="preserve"> = ["red", "green", "blue"];</w:t>
      </w:r>
    </w:p>
    <w:p w14:paraId="6C74A7DD" w14:textId="77777777" w:rsidR="00810090" w:rsidRPr="00DA425D" w:rsidRDefault="00810090" w:rsidP="00DA425D">
      <w:pPr>
        <w:spacing w:after="0"/>
        <w:ind w:hanging="66"/>
        <w:rPr>
          <w:rFonts w:eastAsia="Cambria" w:cs="Cambria"/>
          <w:color w:val="404040"/>
        </w:rPr>
      </w:pPr>
    </w:p>
    <w:p w14:paraId="6396F000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 xml:space="preserve">2. Using the new </w:t>
      </w:r>
      <w:proofErr w:type="gramStart"/>
      <w:r w:rsidRPr="00DA425D">
        <w:rPr>
          <w:rFonts w:eastAsia="Cambria" w:cs="Cambria"/>
          <w:b/>
          <w:bCs/>
          <w:color w:val="404040"/>
        </w:rPr>
        <w:t>Array(</w:t>
      </w:r>
      <w:proofErr w:type="gramEnd"/>
      <w:r w:rsidRPr="00DA425D">
        <w:rPr>
          <w:rFonts w:eastAsia="Cambria" w:cs="Cambria"/>
          <w:b/>
          <w:bCs/>
          <w:color w:val="404040"/>
        </w:rPr>
        <w:t>) Constructor</w:t>
      </w:r>
    </w:p>
    <w:p w14:paraId="536D26D2" w14:textId="77777777" w:rsidR="00DA425D" w:rsidRPr="003360CF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360CF">
        <w:rPr>
          <w:rFonts w:ascii="Consolas" w:eastAsia="Cambria" w:hAnsi="Consolas" w:cs="Cambria"/>
          <w:color w:val="404040"/>
          <w:sz w:val="20"/>
          <w:szCs w:val="20"/>
        </w:rPr>
        <w:t xml:space="preserve">let numbers = new </w:t>
      </w:r>
      <w:proofErr w:type="gramStart"/>
      <w:r w:rsidRPr="003360CF">
        <w:rPr>
          <w:rFonts w:ascii="Consolas" w:eastAsia="Cambria" w:hAnsi="Consolas" w:cs="Cambria"/>
          <w:color w:val="404040"/>
          <w:sz w:val="20"/>
          <w:szCs w:val="20"/>
        </w:rPr>
        <w:t>Array(</w:t>
      </w:r>
      <w:proofErr w:type="gramEnd"/>
      <w:r w:rsidRPr="003360CF">
        <w:rPr>
          <w:rFonts w:ascii="Consolas" w:eastAsia="Cambria" w:hAnsi="Consolas" w:cs="Cambria"/>
          <w:color w:val="404040"/>
          <w:sz w:val="20"/>
          <w:szCs w:val="20"/>
        </w:rPr>
        <w:t>1, 2, 3);</w:t>
      </w:r>
    </w:p>
    <w:p w14:paraId="1D773449" w14:textId="7777777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3360CF">
        <w:rPr>
          <w:rFonts w:ascii="Consolas" w:eastAsia="Cambria" w:hAnsi="Consolas" w:cs="Cambria"/>
          <w:color w:val="404040"/>
          <w:sz w:val="20"/>
          <w:szCs w:val="20"/>
        </w:rPr>
        <w:t>console.log(numbers);</w:t>
      </w:r>
      <w:r w:rsidRPr="00DA425D">
        <w:rPr>
          <w:rFonts w:eastAsia="Cambria" w:cs="Cambria"/>
          <w:color w:val="404040"/>
        </w:rPr>
        <w:t xml:space="preserve"> // Output: [1, 2, 3]</w:t>
      </w:r>
    </w:p>
    <w:p w14:paraId="011DA0E0" w14:textId="77777777" w:rsid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Note:</w:t>
      </w:r>
      <w:r w:rsidRPr="00DA425D">
        <w:rPr>
          <w:rFonts w:eastAsia="Cambria" w:cs="Cambria"/>
          <w:color w:val="404040"/>
        </w:rPr>
        <w:t xml:space="preserve"> The literal syntax ([]) is preferred because it is shorter and easier to read.</w:t>
      </w:r>
    </w:p>
    <w:p w14:paraId="3202FFEC" w14:textId="77777777" w:rsidR="00810090" w:rsidRPr="00DA425D" w:rsidRDefault="00810090" w:rsidP="00DA425D">
      <w:pPr>
        <w:spacing w:after="0"/>
        <w:ind w:hanging="66"/>
        <w:rPr>
          <w:rFonts w:eastAsia="Cambria" w:cs="Cambria"/>
          <w:color w:val="404040"/>
        </w:rPr>
      </w:pPr>
    </w:p>
    <w:p w14:paraId="68B1685F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3. Creating an Empty Array</w:t>
      </w:r>
    </w:p>
    <w:p w14:paraId="6CD709AC" w14:textId="77777777" w:rsidR="00DA425D" w:rsidRPr="003360CF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360CF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3360CF">
        <w:rPr>
          <w:rFonts w:ascii="Consolas" w:eastAsia="Cambria" w:hAnsi="Consolas" w:cs="Cambria"/>
          <w:color w:val="404040"/>
          <w:sz w:val="20"/>
          <w:szCs w:val="20"/>
        </w:rPr>
        <w:t>emptyArray</w:t>
      </w:r>
      <w:proofErr w:type="spellEnd"/>
      <w:r w:rsidRPr="003360CF">
        <w:rPr>
          <w:rFonts w:ascii="Consolas" w:eastAsia="Cambria" w:hAnsi="Consolas" w:cs="Cambria"/>
          <w:color w:val="404040"/>
          <w:sz w:val="20"/>
          <w:szCs w:val="20"/>
        </w:rPr>
        <w:t xml:space="preserve"> = [];</w:t>
      </w:r>
    </w:p>
    <w:p w14:paraId="109B0E2A" w14:textId="77777777" w:rsid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3360CF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3360CF">
        <w:rPr>
          <w:rFonts w:ascii="Consolas" w:eastAsia="Cambria" w:hAnsi="Consolas" w:cs="Cambria"/>
          <w:color w:val="404040"/>
          <w:sz w:val="20"/>
          <w:szCs w:val="20"/>
        </w:rPr>
        <w:t>emptyArray</w:t>
      </w:r>
      <w:proofErr w:type="spellEnd"/>
      <w:r w:rsidRPr="003360CF">
        <w:rPr>
          <w:rFonts w:ascii="Consolas" w:eastAsia="Cambria" w:hAnsi="Consolas" w:cs="Cambria"/>
          <w:color w:val="404040"/>
          <w:sz w:val="20"/>
          <w:szCs w:val="20"/>
        </w:rPr>
        <w:t>);</w:t>
      </w:r>
      <w:r w:rsidRPr="00DA425D">
        <w:rPr>
          <w:rFonts w:eastAsia="Cambria" w:cs="Cambria"/>
          <w:color w:val="404040"/>
        </w:rPr>
        <w:t xml:space="preserve"> // Output: []</w:t>
      </w:r>
    </w:p>
    <w:p w14:paraId="5C744D58" w14:textId="77777777" w:rsidR="00810090" w:rsidRPr="00DA425D" w:rsidRDefault="00810090" w:rsidP="00DA425D">
      <w:pPr>
        <w:spacing w:after="0"/>
        <w:ind w:hanging="66"/>
        <w:rPr>
          <w:rFonts w:eastAsia="Cambria" w:cs="Cambria"/>
          <w:color w:val="404040"/>
        </w:rPr>
      </w:pPr>
    </w:p>
    <w:p w14:paraId="277B0C58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4. Creating Arrays with Predefined Length</w:t>
      </w:r>
    </w:p>
    <w:p w14:paraId="39586C90" w14:textId="77777777" w:rsidR="00DA425D" w:rsidRPr="003360CF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360CF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3360CF">
        <w:rPr>
          <w:rFonts w:ascii="Consolas" w:eastAsia="Cambria" w:hAnsi="Consolas" w:cs="Cambria"/>
          <w:color w:val="404040"/>
          <w:sz w:val="20"/>
          <w:szCs w:val="20"/>
        </w:rPr>
        <w:t>fixedSizeArray</w:t>
      </w:r>
      <w:proofErr w:type="spellEnd"/>
      <w:r w:rsidRPr="003360CF">
        <w:rPr>
          <w:rFonts w:ascii="Consolas" w:eastAsia="Cambria" w:hAnsi="Consolas" w:cs="Cambria"/>
          <w:color w:val="404040"/>
          <w:sz w:val="20"/>
          <w:szCs w:val="20"/>
        </w:rPr>
        <w:t xml:space="preserve"> = new </w:t>
      </w:r>
      <w:proofErr w:type="gramStart"/>
      <w:r w:rsidRPr="003360CF">
        <w:rPr>
          <w:rFonts w:ascii="Consolas" w:eastAsia="Cambria" w:hAnsi="Consolas" w:cs="Cambria"/>
          <w:color w:val="404040"/>
          <w:sz w:val="20"/>
          <w:szCs w:val="20"/>
        </w:rPr>
        <w:t>Array(</w:t>
      </w:r>
      <w:proofErr w:type="gramEnd"/>
      <w:r w:rsidRPr="003360CF">
        <w:rPr>
          <w:rFonts w:ascii="Consolas" w:eastAsia="Cambria" w:hAnsi="Consolas" w:cs="Cambria"/>
          <w:color w:val="404040"/>
          <w:sz w:val="20"/>
          <w:szCs w:val="20"/>
        </w:rPr>
        <w:t>5);</w:t>
      </w:r>
    </w:p>
    <w:p w14:paraId="7492F187" w14:textId="7013618A" w:rsid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3360CF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3360CF">
        <w:rPr>
          <w:rFonts w:ascii="Consolas" w:eastAsia="Cambria" w:hAnsi="Consolas" w:cs="Cambria"/>
          <w:color w:val="404040"/>
          <w:sz w:val="20"/>
          <w:szCs w:val="20"/>
        </w:rPr>
        <w:t>fixedSizeArray</w:t>
      </w:r>
      <w:proofErr w:type="spellEnd"/>
      <w:r w:rsidRPr="003360CF">
        <w:rPr>
          <w:rFonts w:ascii="Consolas" w:eastAsia="Cambria" w:hAnsi="Consolas" w:cs="Cambria"/>
          <w:color w:val="404040"/>
          <w:sz w:val="20"/>
          <w:szCs w:val="20"/>
        </w:rPr>
        <w:t>);</w:t>
      </w:r>
      <w:r w:rsidRPr="00DA425D">
        <w:rPr>
          <w:rFonts w:eastAsia="Cambria" w:cs="Cambria"/>
          <w:color w:val="404040"/>
        </w:rPr>
        <w:t xml:space="preserve"> </w:t>
      </w:r>
    </w:p>
    <w:p w14:paraId="1F270039" w14:textId="77777777" w:rsidR="00C01ADB" w:rsidRPr="00DA425D" w:rsidRDefault="00C01ADB" w:rsidP="00DA425D">
      <w:pPr>
        <w:spacing w:after="0"/>
        <w:ind w:hanging="66"/>
        <w:rPr>
          <w:rFonts w:eastAsia="Cambria" w:cs="Cambria"/>
          <w:color w:val="404040"/>
        </w:rPr>
      </w:pPr>
    </w:p>
    <w:p w14:paraId="4448BD4E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Accessing Array Elements</w:t>
      </w:r>
    </w:p>
    <w:p w14:paraId="6CABC52C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Syntax</w:t>
      </w:r>
    </w:p>
    <w:p w14:paraId="5DEF2A3A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arrayName</w:t>
      </w:r>
      <w:proofErr w:type="spellEnd"/>
      <w:r w:rsidRPr="001916A3">
        <w:rPr>
          <w:rFonts w:ascii="Consolas" w:eastAsia="Cambria" w:hAnsi="Consolas" w:cs="Cambria"/>
          <w:color w:val="404040"/>
          <w:sz w:val="20"/>
          <w:szCs w:val="20"/>
        </w:rPr>
        <w:t>[index];</w:t>
      </w:r>
    </w:p>
    <w:p w14:paraId="3B33DCCB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Example</w:t>
      </w:r>
    </w:p>
    <w:p w14:paraId="0183AF24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let animals = ["cat", "dog", "rabbit"];</w:t>
      </w:r>
    </w:p>
    <w:p w14:paraId="33E2B226" w14:textId="7777777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gram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animals[</w:t>
      </w:r>
      <w:proofErr w:type="gramEnd"/>
      <w:r w:rsidRPr="001916A3">
        <w:rPr>
          <w:rFonts w:ascii="Consolas" w:eastAsia="Cambria" w:hAnsi="Consolas" w:cs="Cambria"/>
          <w:color w:val="404040"/>
          <w:sz w:val="20"/>
          <w:szCs w:val="20"/>
        </w:rPr>
        <w:t>0]);</w:t>
      </w:r>
      <w:r w:rsidRPr="001916A3">
        <w:rPr>
          <w:rFonts w:eastAsia="Cambria" w:cs="Cambria"/>
          <w:color w:val="404040"/>
          <w:sz w:val="20"/>
          <w:szCs w:val="20"/>
        </w:rPr>
        <w:t xml:space="preserve"> </w:t>
      </w:r>
      <w:r w:rsidRPr="00DA425D">
        <w:rPr>
          <w:rFonts w:eastAsia="Cambria" w:cs="Cambria"/>
          <w:color w:val="404040"/>
        </w:rPr>
        <w:t>// Output: "cat"</w:t>
      </w:r>
    </w:p>
    <w:p w14:paraId="1AD92CE2" w14:textId="7777777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gram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animals[</w:t>
      </w:r>
      <w:proofErr w:type="gramEnd"/>
      <w:r w:rsidRPr="001916A3">
        <w:rPr>
          <w:rFonts w:ascii="Consolas" w:eastAsia="Cambria" w:hAnsi="Consolas" w:cs="Cambria"/>
          <w:color w:val="404040"/>
          <w:sz w:val="20"/>
          <w:szCs w:val="20"/>
        </w:rPr>
        <w:t>1]);</w:t>
      </w:r>
      <w:r w:rsidRPr="00DA425D">
        <w:rPr>
          <w:rFonts w:eastAsia="Cambria" w:cs="Cambria"/>
          <w:color w:val="404040"/>
        </w:rPr>
        <w:t xml:space="preserve"> // Output: "dog"</w:t>
      </w:r>
    </w:p>
    <w:p w14:paraId="189B8740" w14:textId="77777777" w:rsid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gram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animals[</w:t>
      </w:r>
      <w:proofErr w:type="gramEnd"/>
      <w:r w:rsidRPr="001916A3">
        <w:rPr>
          <w:rFonts w:ascii="Consolas" w:eastAsia="Cambria" w:hAnsi="Consolas" w:cs="Cambria"/>
          <w:color w:val="404040"/>
          <w:sz w:val="20"/>
          <w:szCs w:val="20"/>
        </w:rPr>
        <w:t>2]);</w:t>
      </w:r>
      <w:r w:rsidRPr="00DA425D">
        <w:rPr>
          <w:rFonts w:eastAsia="Cambria" w:cs="Cambria"/>
          <w:color w:val="404040"/>
        </w:rPr>
        <w:t xml:space="preserve"> // Output: "rabbit"</w:t>
      </w:r>
    </w:p>
    <w:p w14:paraId="591748D3" w14:textId="77777777" w:rsidR="00C01ADB" w:rsidRPr="00DA425D" w:rsidRDefault="00C01ADB" w:rsidP="00DA425D">
      <w:pPr>
        <w:spacing w:after="0"/>
        <w:ind w:hanging="66"/>
        <w:rPr>
          <w:rFonts w:eastAsia="Cambria" w:cs="Cambria"/>
          <w:color w:val="404040"/>
        </w:rPr>
      </w:pPr>
    </w:p>
    <w:p w14:paraId="221E265C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Example: Out-of-Bounds Access</w:t>
      </w:r>
    </w:p>
    <w:p w14:paraId="5396AEAF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colors</w:t>
      </w:r>
      <w:proofErr w:type="spellEnd"/>
      <w:r w:rsidRPr="001916A3">
        <w:rPr>
          <w:rFonts w:ascii="Consolas" w:eastAsia="Cambria" w:hAnsi="Consolas" w:cs="Cambria"/>
          <w:color w:val="404040"/>
          <w:sz w:val="20"/>
          <w:szCs w:val="20"/>
        </w:rPr>
        <w:t xml:space="preserve"> = ["red", "green", "blue"];</w:t>
      </w:r>
    </w:p>
    <w:p w14:paraId="56B8527A" w14:textId="7777777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colors</w:t>
      </w:r>
      <w:proofErr w:type="spellEnd"/>
      <w:r w:rsidRPr="001916A3">
        <w:rPr>
          <w:rFonts w:ascii="Consolas" w:eastAsia="Cambria" w:hAnsi="Consolas" w:cs="Cambria"/>
          <w:color w:val="404040"/>
          <w:sz w:val="20"/>
          <w:szCs w:val="20"/>
        </w:rPr>
        <w:t>[</w:t>
      </w:r>
      <w:proofErr w:type="gramEnd"/>
      <w:r w:rsidRPr="001916A3">
        <w:rPr>
          <w:rFonts w:ascii="Consolas" w:eastAsia="Cambria" w:hAnsi="Consolas" w:cs="Cambria"/>
          <w:color w:val="404040"/>
          <w:sz w:val="20"/>
          <w:szCs w:val="20"/>
        </w:rPr>
        <w:t>5]);</w:t>
      </w:r>
      <w:r w:rsidRPr="00DA425D">
        <w:rPr>
          <w:rFonts w:eastAsia="Cambria" w:cs="Cambria"/>
          <w:color w:val="404040"/>
        </w:rPr>
        <w:t xml:space="preserve"> // Output: undefined</w:t>
      </w:r>
    </w:p>
    <w:p w14:paraId="78410987" w14:textId="24C9C6D3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</w:p>
    <w:p w14:paraId="72177FDE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Modifying Array Elements</w:t>
      </w:r>
    </w:p>
    <w:p w14:paraId="1D383096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let fruits = ["apple", "banana", "cherry"];</w:t>
      </w:r>
    </w:p>
    <w:p w14:paraId="0FACA3BE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gram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fruits[</w:t>
      </w:r>
      <w:proofErr w:type="gramEnd"/>
      <w:r w:rsidRPr="001916A3">
        <w:rPr>
          <w:rFonts w:ascii="Consolas" w:eastAsia="Cambria" w:hAnsi="Consolas" w:cs="Cambria"/>
          <w:color w:val="404040"/>
          <w:sz w:val="20"/>
          <w:szCs w:val="20"/>
        </w:rPr>
        <w:t>1] = "orange";</w:t>
      </w:r>
    </w:p>
    <w:p w14:paraId="6D125ACE" w14:textId="7777777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console.log(fruits);</w:t>
      </w:r>
      <w:r w:rsidRPr="00DA425D">
        <w:rPr>
          <w:rFonts w:eastAsia="Cambria" w:cs="Cambria"/>
          <w:color w:val="404040"/>
        </w:rPr>
        <w:t xml:space="preserve"> // Output: ["apple", "orange", "cherry"]</w:t>
      </w:r>
    </w:p>
    <w:p w14:paraId="7432862C" w14:textId="03FD3AEA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</w:p>
    <w:p w14:paraId="51523135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Adding Elements to an Array</w:t>
      </w:r>
    </w:p>
    <w:p w14:paraId="1E0E270C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1. Using Index</w:t>
      </w:r>
    </w:p>
    <w:p w14:paraId="4D79D902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let fruits = ["apple", "banana"];</w:t>
      </w:r>
    </w:p>
    <w:p w14:paraId="5686FA97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gram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fruits[</w:t>
      </w:r>
      <w:proofErr w:type="gramEnd"/>
      <w:r w:rsidRPr="001916A3">
        <w:rPr>
          <w:rFonts w:ascii="Consolas" w:eastAsia="Cambria" w:hAnsi="Consolas" w:cs="Cambria"/>
          <w:color w:val="404040"/>
          <w:sz w:val="20"/>
          <w:szCs w:val="20"/>
        </w:rPr>
        <w:t>2] = "cherry";</w:t>
      </w:r>
    </w:p>
    <w:p w14:paraId="13485D08" w14:textId="77777777" w:rsid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lastRenderedPageBreak/>
        <w:t>console.log(fruits);</w:t>
      </w:r>
      <w:r w:rsidRPr="00DA425D">
        <w:rPr>
          <w:rFonts w:eastAsia="Cambria" w:cs="Cambria"/>
          <w:color w:val="404040"/>
        </w:rPr>
        <w:t xml:space="preserve"> // Output: ["apple", "banana", "cherry"]</w:t>
      </w:r>
    </w:p>
    <w:p w14:paraId="6593A494" w14:textId="77777777" w:rsidR="00810090" w:rsidRPr="00DA425D" w:rsidRDefault="00810090" w:rsidP="00DA425D">
      <w:pPr>
        <w:spacing w:after="0"/>
        <w:ind w:hanging="66"/>
        <w:rPr>
          <w:rFonts w:eastAsia="Cambria" w:cs="Cambria"/>
          <w:color w:val="404040"/>
        </w:rPr>
      </w:pPr>
    </w:p>
    <w:p w14:paraId="5A25BE24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 xml:space="preserve">2. Using </w:t>
      </w:r>
      <w:proofErr w:type="gramStart"/>
      <w:r w:rsidRPr="00DA425D">
        <w:rPr>
          <w:rFonts w:eastAsia="Cambria" w:cs="Cambria"/>
          <w:b/>
          <w:bCs/>
          <w:color w:val="404040"/>
        </w:rPr>
        <w:t>push(</w:t>
      </w:r>
      <w:proofErr w:type="gramEnd"/>
      <w:r w:rsidRPr="00DA425D">
        <w:rPr>
          <w:rFonts w:eastAsia="Cambria" w:cs="Cambria"/>
          <w:b/>
          <w:bCs/>
          <w:color w:val="404040"/>
        </w:rPr>
        <w:t>)</w:t>
      </w:r>
    </w:p>
    <w:p w14:paraId="49B46724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let numbers = [1, 2, 3];</w:t>
      </w:r>
    </w:p>
    <w:p w14:paraId="28E59B15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numbers.push</w:t>
      </w:r>
      <w:proofErr w:type="spellEnd"/>
      <w:proofErr w:type="gramEnd"/>
      <w:r w:rsidRPr="001916A3">
        <w:rPr>
          <w:rFonts w:ascii="Consolas" w:eastAsia="Cambria" w:hAnsi="Consolas" w:cs="Cambria"/>
          <w:color w:val="404040"/>
          <w:sz w:val="20"/>
          <w:szCs w:val="20"/>
        </w:rPr>
        <w:t>(4);</w:t>
      </w:r>
    </w:p>
    <w:p w14:paraId="0B7B47A7" w14:textId="7777777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console.log(numbers);</w:t>
      </w:r>
      <w:r w:rsidRPr="00DA425D">
        <w:rPr>
          <w:rFonts w:eastAsia="Cambria" w:cs="Cambria"/>
          <w:color w:val="404040"/>
        </w:rPr>
        <w:t xml:space="preserve"> // Output: [1, 2, 3, 4]</w:t>
      </w:r>
    </w:p>
    <w:p w14:paraId="13788F0A" w14:textId="5C4952E0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</w:p>
    <w:p w14:paraId="13141D0C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Removing Elements from an Array</w:t>
      </w:r>
    </w:p>
    <w:p w14:paraId="05AB017F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 xml:space="preserve">1. Using </w:t>
      </w:r>
      <w:proofErr w:type="gramStart"/>
      <w:r w:rsidRPr="00DA425D">
        <w:rPr>
          <w:rFonts w:eastAsia="Cambria" w:cs="Cambria"/>
          <w:b/>
          <w:bCs/>
          <w:color w:val="404040"/>
        </w:rPr>
        <w:t>pop(</w:t>
      </w:r>
      <w:proofErr w:type="gramEnd"/>
      <w:r w:rsidRPr="00DA425D">
        <w:rPr>
          <w:rFonts w:eastAsia="Cambria" w:cs="Cambria"/>
          <w:b/>
          <w:bCs/>
          <w:color w:val="404040"/>
        </w:rPr>
        <w:t>)</w:t>
      </w:r>
    </w:p>
    <w:p w14:paraId="1DB22D40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let numbers = [1, 2, 3];</w:t>
      </w:r>
    </w:p>
    <w:p w14:paraId="577EAE4A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lastElement</w:t>
      </w:r>
      <w:proofErr w:type="spellEnd"/>
      <w:r w:rsidRPr="001916A3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proofErr w:type="gram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numbers.pop</w:t>
      </w:r>
      <w:proofErr w:type="spellEnd"/>
      <w:r w:rsidRPr="001916A3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1916A3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31F13602" w14:textId="7777777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console.log(numbers);</w:t>
      </w:r>
      <w:r w:rsidRPr="00DA425D">
        <w:rPr>
          <w:rFonts w:eastAsia="Cambria" w:cs="Cambria"/>
          <w:color w:val="404040"/>
        </w:rPr>
        <w:t xml:space="preserve"> // Output: [1, 2]</w:t>
      </w:r>
    </w:p>
    <w:p w14:paraId="0DB1BE80" w14:textId="77777777" w:rsid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lastElement</w:t>
      </w:r>
      <w:proofErr w:type="spellEnd"/>
      <w:r w:rsidRPr="001916A3">
        <w:rPr>
          <w:rFonts w:ascii="Consolas" w:eastAsia="Cambria" w:hAnsi="Consolas" w:cs="Cambria"/>
          <w:color w:val="404040"/>
          <w:sz w:val="20"/>
          <w:szCs w:val="20"/>
        </w:rPr>
        <w:t>);</w:t>
      </w:r>
      <w:r w:rsidRPr="00DA425D">
        <w:rPr>
          <w:rFonts w:eastAsia="Cambria" w:cs="Cambria"/>
          <w:color w:val="404040"/>
        </w:rPr>
        <w:t xml:space="preserve"> // Output: 3</w:t>
      </w:r>
    </w:p>
    <w:p w14:paraId="49401FF3" w14:textId="77777777" w:rsidR="00810090" w:rsidRPr="00DA425D" w:rsidRDefault="00810090" w:rsidP="00DA425D">
      <w:pPr>
        <w:spacing w:after="0"/>
        <w:ind w:hanging="66"/>
        <w:rPr>
          <w:rFonts w:eastAsia="Cambria" w:cs="Cambria"/>
          <w:color w:val="404040"/>
        </w:rPr>
      </w:pPr>
    </w:p>
    <w:p w14:paraId="76E5EAD2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 xml:space="preserve">2. Using </w:t>
      </w:r>
      <w:proofErr w:type="gramStart"/>
      <w:r w:rsidRPr="00DA425D">
        <w:rPr>
          <w:rFonts w:eastAsia="Cambria" w:cs="Cambria"/>
          <w:b/>
          <w:bCs/>
          <w:color w:val="404040"/>
        </w:rPr>
        <w:t>shift(</w:t>
      </w:r>
      <w:proofErr w:type="gramEnd"/>
      <w:r w:rsidRPr="00DA425D">
        <w:rPr>
          <w:rFonts w:eastAsia="Cambria" w:cs="Cambria"/>
          <w:b/>
          <w:bCs/>
          <w:color w:val="404040"/>
        </w:rPr>
        <w:t>)</w:t>
      </w:r>
    </w:p>
    <w:p w14:paraId="1A7F1FB2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let fruits = ["apple", "banana", "cherry"];</w:t>
      </w:r>
    </w:p>
    <w:p w14:paraId="19EFA7CA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firstElement</w:t>
      </w:r>
      <w:proofErr w:type="spellEnd"/>
      <w:r w:rsidRPr="001916A3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proofErr w:type="gram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fruits.shift</w:t>
      </w:r>
      <w:proofErr w:type="spellEnd"/>
      <w:proofErr w:type="gramEnd"/>
      <w:r w:rsidRPr="001916A3">
        <w:rPr>
          <w:rFonts w:ascii="Consolas" w:eastAsia="Cambria" w:hAnsi="Consolas" w:cs="Cambria"/>
          <w:color w:val="404040"/>
          <w:sz w:val="20"/>
          <w:szCs w:val="20"/>
        </w:rPr>
        <w:t>();</w:t>
      </w:r>
    </w:p>
    <w:p w14:paraId="1A04A5BC" w14:textId="7777777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console.log(fruits);</w:t>
      </w:r>
      <w:r w:rsidRPr="00DA425D">
        <w:rPr>
          <w:rFonts w:eastAsia="Cambria" w:cs="Cambria"/>
          <w:color w:val="404040"/>
        </w:rPr>
        <w:t xml:space="preserve"> // Output: ["banana", "cherry"]</w:t>
      </w:r>
    </w:p>
    <w:p w14:paraId="3F56DD5C" w14:textId="7777777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firstElement</w:t>
      </w:r>
      <w:proofErr w:type="spellEnd"/>
      <w:r w:rsidRPr="001916A3">
        <w:rPr>
          <w:rFonts w:ascii="Consolas" w:eastAsia="Cambria" w:hAnsi="Consolas" w:cs="Cambria"/>
          <w:color w:val="404040"/>
          <w:sz w:val="20"/>
          <w:szCs w:val="20"/>
        </w:rPr>
        <w:t>);</w:t>
      </w:r>
      <w:r w:rsidRPr="00DA425D">
        <w:rPr>
          <w:rFonts w:eastAsia="Cambria" w:cs="Cambria"/>
          <w:color w:val="404040"/>
        </w:rPr>
        <w:t xml:space="preserve"> // Output: "apple"</w:t>
      </w:r>
    </w:p>
    <w:p w14:paraId="0276F7E1" w14:textId="5894B750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</w:p>
    <w:p w14:paraId="291023F8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Checking Array Length</w:t>
      </w:r>
    </w:p>
    <w:p w14:paraId="27E121B5" w14:textId="77777777" w:rsidR="00DA425D" w:rsidRPr="001916A3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colors</w:t>
      </w:r>
      <w:proofErr w:type="spellEnd"/>
      <w:r w:rsidRPr="001916A3">
        <w:rPr>
          <w:rFonts w:ascii="Consolas" w:eastAsia="Cambria" w:hAnsi="Consolas" w:cs="Cambria"/>
          <w:color w:val="404040"/>
          <w:sz w:val="20"/>
          <w:szCs w:val="20"/>
        </w:rPr>
        <w:t xml:space="preserve"> = ["red", "green", "blue"];</w:t>
      </w:r>
    </w:p>
    <w:p w14:paraId="02D6E4EA" w14:textId="7777777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1916A3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1916A3">
        <w:rPr>
          <w:rFonts w:ascii="Consolas" w:eastAsia="Cambria" w:hAnsi="Consolas" w:cs="Cambria"/>
          <w:color w:val="404040"/>
          <w:sz w:val="20"/>
          <w:szCs w:val="20"/>
        </w:rPr>
        <w:t>colors.length</w:t>
      </w:r>
      <w:proofErr w:type="spellEnd"/>
      <w:proofErr w:type="gramEnd"/>
      <w:r w:rsidRPr="001916A3">
        <w:rPr>
          <w:rFonts w:ascii="Consolas" w:eastAsia="Cambria" w:hAnsi="Consolas" w:cs="Cambria"/>
          <w:color w:val="404040"/>
          <w:sz w:val="20"/>
          <w:szCs w:val="20"/>
        </w:rPr>
        <w:t xml:space="preserve">); </w:t>
      </w:r>
      <w:r w:rsidRPr="00DA425D">
        <w:rPr>
          <w:rFonts w:eastAsia="Cambria" w:cs="Cambria"/>
          <w:color w:val="404040"/>
        </w:rPr>
        <w:t>// Output: 3</w:t>
      </w:r>
    </w:p>
    <w:p w14:paraId="0F28C407" w14:textId="518E3BB0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</w:p>
    <w:p w14:paraId="29F4F3B6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Iterating Over Arrays</w:t>
      </w:r>
    </w:p>
    <w:p w14:paraId="35365A08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1. Using a for Loop</w:t>
      </w:r>
    </w:p>
    <w:p w14:paraId="3FAF9B69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let numbers = [10, 20, 30];</w:t>
      </w:r>
    </w:p>
    <w:p w14:paraId="4EE9DC11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for (let </w:t>
      </w:r>
      <w:proofErr w:type="spell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i</w:t>
      </w:r>
      <w:proofErr w:type="spellEnd"/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 = 0; </w:t>
      </w:r>
      <w:proofErr w:type="spell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i</w:t>
      </w:r>
      <w:proofErr w:type="spellEnd"/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 &lt; </w:t>
      </w:r>
      <w:proofErr w:type="spellStart"/>
      <w:proofErr w:type="gram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numbers.length</w:t>
      </w:r>
      <w:proofErr w:type="spellEnd"/>
      <w:proofErr w:type="gramEnd"/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; </w:t>
      </w:r>
      <w:proofErr w:type="spell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i</w:t>
      </w:r>
      <w:proofErr w:type="spellEnd"/>
      <w:r w:rsidRPr="00DA425D">
        <w:rPr>
          <w:rFonts w:ascii="Consolas" w:eastAsia="Cambria" w:hAnsi="Consolas" w:cs="Cambria"/>
          <w:color w:val="404040"/>
          <w:sz w:val="20"/>
          <w:szCs w:val="20"/>
        </w:rPr>
        <w:t>++) {</w:t>
      </w:r>
    </w:p>
    <w:p w14:paraId="7CAC589B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    console.log(numbers[</w:t>
      </w:r>
      <w:proofErr w:type="spell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i</w:t>
      </w:r>
      <w:proofErr w:type="spellEnd"/>
      <w:r w:rsidRPr="00DA425D">
        <w:rPr>
          <w:rFonts w:ascii="Consolas" w:eastAsia="Cambria" w:hAnsi="Consolas" w:cs="Cambria"/>
          <w:color w:val="404040"/>
          <w:sz w:val="20"/>
          <w:szCs w:val="20"/>
        </w:rPr>
        <w:t>]);</w:t>
      </w:r>
    </w:p>
    <w:p w14:paraId="7AD029BE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}</w:t>
      </w:r>
    </w:p>
    <w:p w14:paraId="42411F75" w14:textId="77777777" w:rsidR="00810090" w:rsidRPr="00DA425D" w:rsidRDefault="00810090" w:rsidP="00DA425D">
      <w:pPr>
        <w:spacing w:after="0"/>
        <w:ind w:hanging="66"/>
        <w:rPr>
          <w:rFonts w:eastAsia="Cambria" w:cs="Cambria"/>
          <w:color w:val="404040"/>
        </w:rPr>
      </w:pPr>
    </w:p>
    <w:p w14:paraId="070E572C" w14:textId="77777777" w:rsidR="00DA425D" w:rsidRPr="001916A3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 xml:space="preserve">2. Using </w:t>
      </w:r>
      <w:proofErr w:type="spellStart"/>
      <w:proofErr w:type="gramStart"/>
      <w:r w:rsidRPr="001916A3">
        <w:rPr>
          <w:rFonts w:eastAsia="Cambria" w:cs="Cambria"/>
          <w:b/>
          <w:bCs/>
          <w:color w:val="404040"/>
        </w:rPr>
        <w:t>forEach</w:t>
      </w:r>
      <w:proofErr w:type="spellEnd"/>
      <w:r w:rsidRPr="001916A3">
        <w:rPr>
          <w:rFonts w:eastAsia="Cambria" w:cs="Cambria"/>
          <w:b/>
          <w:bCs/>
          <w:color w:val="404040"/>
        </w:rPr>
        <w:t>(</w:t>
      </w:r>
      <w:proofErr w:type="gramEnd"/>
      <w:r w:rsidRPr="001916A3">
        <w:rPr>
          <w:rFonts w:eastAsia="Cambria" w:cs="Cambria"/>
          <w:b/>
          <w:bCs/>
          <w:color w:val="404040"/>
        </w:rPr>
        <w:t>)</w:t>
      </w:r>
    </w:p>
    <w:p w14:paraId="14FACB8A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colors</w:t>
      </w:r>
      <w:proofErr w:type="spellEnd"/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 = ["red", "green", "blue"];</w:t>
      </w:r>
    </w:p>
    <w:p w14:paraId="745F2C98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colors.forEach</w:t>
      </w:r>
      <w:proofErr w:type="spellEnd"/>
      <w:proofErr w:type="gramEnd"/>
      <w:r w:rsidRPr="00DA425D">
        <w:rPr>
          <w:rFonts w:ascii="Consolas" w:eastAsia="Cambria" w:hAnsi="Consolas" w:cs="Cambria"/>
          <w:color w:val="404040"/>
          <w:sz w:val="20"/>
          <w:szCs w:val="20"/>
        </w:rPr>
        <w:t>(function(</w:t>
      </w:r>
      <w:proofErr w:type="spell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color</w:t>
      </w:r>
      <w:proofErr w:type="spellEnd"/>
      <w:r w:rsidRPr="00DA425D">
        <w:rPr>
          <w:rFonts w:ascii="Consolas" w:eastAsia="Cambria" w:hAnsi="Consolas" w:cs="Cambria"/>
          <w:color w:val="404040"/>
          <w:sz w:val="20"/>
          <w:szCs w:val="20"/>
        </w:rPr>
        <w:t>) {</w:t>
      </w:r>
    </w:p>
    <w:p w14:paraId="023EBDA8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    console.log(</w:t>
      </w:r>
      <w:proofErr w:type="spell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color</w:t>
      </w:r>
      <w:proofErr w:type="spellEnd"/>
      <w:r w:rsidRPr="00DA425D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3BFE8204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});</w:t>
      </w:r>
    </w:p>
    <w:p w14:paraId="79EAC5F5" w14:textId="54A8248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</w:p>
    <w:p w14:paraId="3EB94CC7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Checking for Element Existence</w:t>
      </w:r>
    </w:p>
    <w:p w14:paraId="65C34309" w14:textId="77777777" w:rsidR="00DA425D" w:rsidRPr="001916A3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 xml:space="preserve">1. Using </w:t>
      </w:r>
      <w:proofErr w:type="gramStart"/>
      <w:r w:rsidRPr="001916A3">
        <w:rPr>
          <w:rFonts w:eastAsia="Cambria" w:cs="Cambria"/>
          <w:b/>
          <w:bCs/>
          <w:color w:val="404040"/>
        </w:rPr>
        <w:t>includes(</w:t>
      </w:r>
      <w:proofErr w:type="gramEnd"/>
      <w:r w:rsidRPr="001916A3">
        <w:rPr>
          <w:rFonts w:eastAsia="Cambria" w:cs="Cambria"/>
          <w:b/>
          <w:bCs/>
          <w:color w:val="404040"/>
        </w:rPr>
        <w:t>)</w:t>
      </w:r>
    </w:p>
    <w:p w14:paraId="494EAB5D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let fruits = ["apple", "banana", "cherry"];</w:t>
      </w:r>
    </w:p>
    <w:p w14:paraId="6A10EED7" w14:textId="77777777" w:rsidR="00DA425D" w:rsidRPr="00181D94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fruits.includes</w:t>
      </w:r>
      <w:proofErr w:type="spellEnd"/>
      <w:proofErr w:type="gramEnd"/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("banana")); </w:t>
      </w:r>
      <w:r w:rsidRPr="00181D94">
        <w:rPr>
          <w:rFonts w:eastAsia="Cambria" w:cs="Cambria"/>
          <w:color w:val="404040"/>
        </w:rPr>
        <w:t>// Output: true</w:t>
      </w:r>
    </w:p>
    <w:p w14:paraId="26A7A911" w14:textId="77777777" w:rsidR="00DA425D" w:rsidRPr="00181D94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fruits.includes</w:t>
      </w:r>
      <w:proofErr w:type="spellEnd"/>
      <w:proofErr w:type="gramEnd"/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("grape"));  </w:t>
      </w:r>
      <w:r w:rsidRPr="00181D94">
        <w:rPr>
          <w:rFonts w:eastAsia="Cambria" w:cs="Cambria"/>
          <w:color w:val="404040"/>
        </w:rPr>
        <w:t>// Output: false</w:t>
      </w:r>
    </w:p>
    <w:p w14:paraId="057E4914" w14:textId="77777777" w:rsidR="00810090" w:rsidRPr="00DA425D" w:rsidRDefault="00810090" w:rsidP="00DA425D">
      <w:pPr>
        <w:spacing w:after="0"/>
        <w:ind w:hanging="66"/>
        <w:rPr>
          <w:rFonts w:eastAsia="Cambria" w:cs="Cambria"/>
          <w:color w:val="404040"/>
        </w:rPr>
      </w:pPr>
    </w:p>
    <w:p w14:paraId="090DA76D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 xml:space="preserve">2. Using </w:t>
      </w:r>
      <w:proofErr w:type="spellStart"/>
      <w:proofErr w:type="gramStart"/>
      <w:r w:rsidRPr="00DA425D">
        <w:rPr>
          <w:rFonts w:eastAsia="Cambria" w:cs="Cambria"/>
          <w:b/>
          <w:bCs/>
          <w:color w:val="404040"/>
        </w:rPr>
        <w:t>indexOf</w:t>
      </w:r>
      <w:proofErr w:type="spellEnd"/>
      <w:r w:rsidRPr="00DA425D">
        <w:rPr>
          <w:rFonts w:eastAsia="Cambria" w:cs="Cambria"/>
          <w:b/>
          <w:bCs/>
          <w:color w:val="404040"/>
        </w:rPr>
        <w:t>(</w:t>
      </w:r>
      <w:proofErr w:type="gramEnd"/>
      <w:r w:rsidRPr="00DA425D">
        <w:rPr>
          <w:rFonts w:eastAsia="Cambria" w:cs="Cambria"/>
          <w:b/>
          <w:bCs/>
          <w:color w:val="404040"/>
        </w:rPr>
        <w:t>)</w:t>
      </w:r>
    </w:p>
    <w:p w14:paraId="075BCC70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let animals = ["cat", "dog", "rabbit"];</w:t>
      </w:r>
    </w:p>
    <w:p w14:paraId="67BE86ED" w14:textId="77777777" w:rsidR="00DA425D" w:rsidRPr="00181D94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animals.indexOf</w:t>
      </w:r>
      <w:proofErr w:type="spellEnd"/>
      <w:proofErr w:type="gramEnd"/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("dog")); </w:t>
      </w:r>
      <w:r w:rsidRPr="00181D94">
        <w:rPr>
          <w:rFonts w:eastAsia="Cambria" w:cs="Cambria"/>
          <w:color w:val="404040"/>
        </w:rPr>
        <w:t>// Output: 1</w:t>
      </w:r>
    </w:p>
    <w:p w14:paraId="134B32AD" w14:textId="77777777" w:rsidR="00DA425D" w:rsidRPr="00181D94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proofErr w:type="gram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animals.indexOf</w:t>
      </w:r>
      <w:proofErr w:type="spellEnd"/>
      <w:proofErr w:type="gramEnd"/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("lion")); </w:t>
      </w:r>
      <w:r w:rsidRPr="00181D94">
        <w:rPr>
          <w:rFonts w:eastAsia="Cambria" w:cs="Cambria"/>
          <w:color w:val="404040"/>
        </w:rPr>
        <w:t>// Output: -1</w:t>
      </w:r>
    </w:p>
    <w:p w14:paraId="46E3E4FF" w14:textId="58C33A80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</w:p>
    <w:p w14:paraId="2FD4F5C9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Working with Nested Arrays</w:t>
      </w:r>
    </w:p>
    <w:p w14:paraId="6B398F67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Example</w:t>
      </w:r>
    </w:p>
    <w:p w14:paraId="16725136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let matrix = [</w:t>
      </w:r>
    </w:p>
    <w:p w14:paraId="3AA245BB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    [1, 2, 3],</w:t>
      </w:r>
    </w:p>
    <w:p w14:paraId="7E59EADA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    [4, 5, 6],</w:t>
      </w:r>
    </w:p>
    <w:p w14:paraId="5A9397D1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    [7, 8, 9]</w:t>
      </w:r>
    </w:p>
    <w:p w14:paraId="6B34190C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];</w:t>
      </w:r>
    </w:p>
    <w:p w14:paraId="48B1BF52" w14:textId="77777777" w:rsidR="00DA425D" w:rsidRPr="00181D94" w:rsidRDefault="00DA425D" w:rsidP="00DA425D">
      <w:pPr>
        <w:spacing w:after="0"/>
        <w:ind w:hanging="66"/>
        <w:rPr>
          <w:rFonts w:eastAsia="Cambria" w:cs="Cambria"/>
          <w:color w:val="40404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gram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matrix[</w:t>
      </w:r>
      <w:proofErr w:type="gramEnd"/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0]);      </w:t>
      </w:r>
      <w:r w:rsidRPr="00181D94">
        <w:rPr>
          <w:rFonts w:eastAsia="Cambria" w:cs="Cambria"/>
          <w:color w:val="404040"/>
        </w:rPr>
        <w:t>// Output: [1, 2, 3]</w:t>
      </w:r>
    </w:p>
    <w:p w14:paraId="66057E3C" w14:textId="77777777" w:rsidR="00DA425D" w:rsidRPr="00DA425D" w:rsidRDefault="00DA425D" w:rsidP="00DA425D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DA425D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gramStart"/>
      <w:r w:rsidRPr="00DA425D">
        <w:rPr>
          <w:rFonts w:ascii="Consolas" w:eastAsia="Cambria" w:hAnsi="Consolas" w:cs="Cambria"/>
          <w:color w:val="404040"/>
          <w:sz w:val="20"/>
          <w:szCs w:val="20"/>
        </w:rPr>
        <w:t>matrix[</w:t>
      </w:r>
      <w:proofErr w:type="gramEnd"/>
      <w:r w:rsidRPr="00DA425D">
        <w:rPr>
          <w:rFonts w:ascii="Consolas" w:eastAsia="Cambria" w:hAnsi="Consolas" w:cs="Cambria"/>
          <w:color w:val="404040"/>
          <w:sz w:val="20"/>
          <w:szCs w:val="20"/>
        </w:rPr>
        <w:t xml:space="preserve">0][1]);   </w:t>
      </w:r>
      <w:r w:rsidRPr="00181D94">
        <w:rPr>
          <w:rFonts w:eastAsia="Cambria" w:cs="Cambria"/>
          <w:color w:val="404040"/>
        </w:rPr>
        <w:t>// Output: 2</w:t>
      </w:r>
    </w:p>
    <w:p w14:paraId="7BC8AEA4" w14:textId="67A8FB72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</w:p>
    <w:p w14:paraId="5CE0CA87" w14:textId="77777777" w:rsidR="00DA425D" w:rsidRPr="00DA425D" w:rsidRDefault="00DA425D" w:rsidP="00DA425D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Common Pitfalls</w:t>
      </w:r>
    </w:p>
    <w:p w14:paraId="079D3CF3" w14:textId="77777777" w:rsidR="00DA425D" w:rsidRPr="00885620" w:rsidRDefault="00DA425D" w:rsidP="001916A3">
      <w:pPr>
        <w:tabs>
          <w:tab w:val="num" w:pos="284"/>
        </w:tabs>
        <w:spacing w:after="0"/>
        <w:ind w:firstLine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85620">
        <w:rPr>
          <w:rFonts w:ascii="Consolas" w:eastAsia="Cambria" w:hAnsi="Consolas" w:cs="Cambria"/>
          <w:color w:val="404040"/>
          <w:sz w:val="20"/>
          <w:szCs w:val="20"/>
        </w:rPr>
        <w:t>let numbers = [1, 2, 3];</w:t>
      </w:r>
    </w:p>
    <w:p w14:paraId="3637F778" w14:textId="77777777" w:rsidR="00DA425D" w:rsidRDefault="00DA425D" w:rsidP="001916A3">
      <w:pPr>
        <w:tabs>
          <w:tab w:val="num" w:pos="284"/>
        </w:tabs>
        <w:spacing w:after="0"/>
        <w:ind w:firstLine="284"/>
        <w:jc w:val="both"/>
        <w:rPr>
          <w:rFonts w:eastAsia="Cambria" w:cs="Cambria"/>
          <w:color w:val="404040"/>
        </w:rPr>
      </w:pPr>
      <w:r w:rsidRPr="00885620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gramStart"/>
      <w:r w:rsidRPr="00885620">
        <w:rPr>
          <w:rFonts w:ascii="Consolas" w:eastAsia="Cambria" w:hAnsi="Consolas" w:cs="Cambria"/>
          <w:color w:val="404040"/>
          <w:sz w:val="20"/>
          <w:szCs w:val="20"/>
        </w:rPr>
        <w:t>numbers[</w:t>
      </w:r>
      <w:proofErr w:type="gramEnd"/>
      <w:r w:rsidRPr="00885620">
        <w:rPr>
          <w:rFonts w:ascii="Consolas" w:eastAsia="Cambria" w:hAnsi="Consolas" w:cs="Cambria"/>
          <w:color w:val="404040"/>
          <w:sz w:val="20"/>
          <w:szCs w:val="20"/>
        </w:rPr>
        <w:t>5]);</w:t>
      </w:r>
      <w:r w:rsidRPr="00885620">
        <w:rPr>
          <w:rFonts w:eastAsia="Cambria" w:cs="Cambria"/>
          <w:color w:val="404040"/>
          <w:sz w:val="20"/>
          <w:szCs w:val="20"/>
        </w:rPr>
        <w:t xml:space="preserve"> </w:t>
      </w:r>
      <w:r w:rsidRPr="00DA425D">
        <w:rPr>
          <w:rFonts w:eastAsia="Cambria" w:cs="Cambria"/>
          <w:color w:val="404040"/>
        </w:rPr>
        <w:t>// Output: undefined</w:t>
      </w:r>
    </w:p>
    <w:p w14:paraId="6A91EF60" w14:textId="77777777" w:rsidR="00810090" w:rsidRPr="00DA425D" w:rsidRDefault="00810090" w:rsidP="009A6803">
      <w:pPr>
        <w:tabs>
          <w:tab w:val="num" w:pos="284"/>
        </w:tabs>
        <w:spacing w:after="0"/>
        <w:ind w:firstLine="284"/>
        <w:rPr>
          <w:rFonts w:eastAsia="Cambria" w:cs="Cambria"/>
          <w:color w:val="404040"/>
        </w:rPr>
      </w:pPr>
    </w:p>
    <w:p w14:paraId="1C1D821D" w14:textId="001E89B4" w:rsidR="00DA425D" w:rsidRPr="00DA425D" w:rsidRDefault="00DA425D" w:rsidP="00C01ADB">
      <w:pPr>
        <w:spacing w:after="0"/>
        <w:ind w:left="284"/>
        <w:rPr>
          <w:rFonts w:eastAsia="Cambria" w:cs="Cambria"/>
          <w:color w:val="404040"/>
        </w:rPr>
      </w:pPr>
      <w:r w:rsidRPr="00DA425D">
        <w:rPr>
          <w:rFonts w:eastAsia="Cambria" w:cs="Cambria"/>
          <w:b/>
          <w:bCs/>
          <w:color w:val="404040"/>
        </w:rPr>
        <w:t>Mixing Data Types</w:t>
      </w:r>
    </w:p>
    <w:p w14:paraId="4B60FD4E" w14:textId="77777777" w:rsidR="00DA425D" w:rsidRPr="00885620" w:rsidRDefault="00DA425D" w:rsidP="00885620">
      <w:pPr>
        <w:tabs>
          <w:tab w:val="num" w:pos="284"/>
        </w:tabs>
        <w:spacing w:after="0"/>
        <w:ind w:firstLine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85620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885620">
        <w:rPr>
          <w:rFonts w:ascii="Consolas" w:eastAsia="Cambria" w:hAnsi="Consolas" w:cs="Cambria"/>
          <w:color w:val="404040"/>
          <w:sz w:val="20"/>
          <w:szCs w:val="20"/>
        </w:rPr>
        <w:t>mixedArray</w:t>
      </w:r>
      <w:proofErr w:type="spellEnd"/>
      <w:r w:rsidRPr="00885620">
        <w:rPr>
          <w:rFonts w:ascii="Consolas" w:eastAsia="Cambria" w:hAnsi="Consolas" w:cs="Cambria"/>
          <w:color w:val="404040"/>
          <w:sz w:val="20"/>
          <w:szCs w:val="20"/>
        </w:rPr>
        <w:t xml:space="preserve"> = [1, "two", true];</w:t>
      </w:r>
    </w:p>
    <w:p w14:paraId="62E279D7" w14:textId="77777777" w:rsidR="00DA425D" w:rsidRPr="00DA425D" w:rsidRDefault="00DA425D" w:rsidP="00885620">
      <w:pPr>
        <w:tabs>
          <w:tab w:val="num" w:pos="284"/>
        </w:tabs>
        <w:spacing w:after="0"/>
        <w:ind w:firstLine="284"/>
        <w:jc w:val="both"/>
        <w:rPr>
          <w:rFonts w:eastAsia="Cambria" w:cs="Cambria"/>
          <w:color w:val="404040"/>
        </w:rPr>
      </w:pPr>
      <w:r w:rsidRPr="00885620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885620">
        <w:rPr>
          <w:rFonts w:ascii="Consolas" w:eastAsia="Cambria" w:hAnsi="Consolas" w:cs="Cambria"/>
          <w:color w:val="404040"/>
          <w:sz w:val="20"/>
          <w:szCs w:val="20"/>
        </w:rPr>
        <w:t>mixedArray</w:t>
      </w:r>
      <w:proofErr w:type="spellEnd"/>
      <w:r w:rsidRPr="00885620">
        <w:rPr>
          <w:rFonts w:ascii="Consolas" w:eastAsia="Cambria" w:hAnsi="Consolas" w:cs="Cambria"/>
          <w:color w:val="404040"/>
          <w:sz w:val="20"/>
          <w:szCs w:val="20"/>
        </w:rPr>
        <w:t>);</w:t>
      </w:r>
      <w:r w:rsidRPr="00DA425D">
        <w:rPr>
          <w:rFonts w:eastAsia="Cambria" w:cs="Cambria"/>
          <w:color w:val="404040"/>
        </w:rPr>
        <w:t xml:space="preserve"> // Output: [1, "two", true]</w:t>
      </w:r>
    </w:p>
    <w:p w14:paraId="25692B83" w14:textId="26495E07" w:rsidR="00DA425D" w:rsidRPr="00DA425D" w:rsidRDefault="00DA425D" w:rsidP="00DA425D">
      <w:pPr>
        <w:spacing w:after="0"/>
        <w:ind w:hanging="66"/>
        <w:rPr>
          <w:rFonts w:eastAsia="Cambria" w:cs="Cambria"/>
          <w:color w:val="404040"/>
        </w:rPr>
      </w:pPr>
    </w:p>
    <w:p w14:paraId="5C07BF61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 xml:space="preserve">1. </w:t>
      </w:r>
      <w:proofErr w:type="gramStart"/>
      <w:r w:rsidRPr="00F642E8">
        <w:rPr>
          <w:rFonts w:ascii="Consolas" w:eastAsia="Cambria" w:hAnsi="Consolas" w:cs="Cambria"/>
          <w:b/>
          <w:bCs/>
          <w:color w:val="404040"/>
        </w:rPr>
        <w:t>push(</w:t>
      </w:r>
      <w:proofErr w:type="gramEnd"/>
      <w:r w:rsidRPr="00F642E8">
        <w:rPr>
          <w:rFonts w:ascii="Consolas" w:eastAsia="Cambria" w:hAnsi="Consolas" w:cs="Cambria"/>
          <w:b/>
          <w:bCs/>
          <w:color w:val="404040"/>
        </w:rPr>
        <w:t>)</w:t>
      </w:r>
      <w:r w:rsidRPr="00367FD5">
        <w:rPr>
          <w:rFonts w:eastAsia="Cambria" w:cs="Cambria"/>
          <w:b/>
          <w:bCs/>
          <w:color w:val="404040"/>
        </w:rPr>
        <w:t xml:space="preserve"> Method</w:t>
      </w:r>
    </w:p>
    <w:p w14:paraId="00BB5435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>Syntax</w:t>
      </w:r>
    </w:p>
    <w:p w14:paraId="6EA2F027" w14:textId="77777777" w:rsidR="00367FD5" w:rsidRPr="00885620" w:rsidRDefault="00367FD5" w:rsidP="00885620">
      <w:pPr>
        <w:tabs>
          <w:tab w:val="num" w:pos="284"/>
        </w:tabs>
        <w:spacing w:after="0"/>
        <w:ind w:firstLine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885620">
        <w:rPr>
          <w:rFonts w:ascii="Consolas" w:eastAsia="Cambria" w:hAnsi="Consolas" w:cs="Cambria"/>
          <w:color w:val="404040"/>
          <w:sz w:val="20"/>
          <w:szCs w:val="20"/>
        </w:rPr>
        <w:t>array.push</w:t>
      </w:r>
      <w:proofErr w:type="spellEnd"/>
      <w:proofErr w:type="gramEnd"/>
      <w:r w:rsidRPr="00885620">
        <w:rPr>
          <w:rFonts w:ascii="Consolas" w:eastAsia="Cambria" w:hAnsi="Consolas" w:cs="Cambria"/>
          <w:color w:val="404040"/>
          <w:sz w:val="20"/>
          <w:szCs w:val="20"/>
        </w:rPr>
        <w:t xml:space="preserve">(element1, element2, ..., </w:t>
      </w:r>
      <w:proofErr w:type="spellStart"/>
      <w:r w:rsidRPr="00885620">
        <w:rPr>
          <w:rFonts w:ascii="Consolas" w:eastAsia="Cambria" w:hAnsi="Consolas" w:cs="Cambria"/>
          <w:color w:val="404040"/>
          <w:sz w:val="20"/>
          <w:szCs w:val="20"/>
        </w:rPr>
        <w:t>elementN</w:t>
      </w:r>
      <w:proofErr w:type="spellEnd"/>
      <w:r w:rsidRPr="00885620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7BE3F2E6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>Example</w:t>
      </w:r>
    </w:p>
    <w:p w14:paraId="76FD5A24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let fruits = ["apple", "banana"];</w:t>
      </w:r>
    </w:p>
    <w:p w14:paraId="7078181A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newLength</w:t>
      </w:r>
      <w:proofErr w:type="spell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fruits.push</w:t>
      </w:r>
      <w:proofErr w:type="spellEnd"/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>("cherry", "orange");</w:t>
      </w:r>
    </w:p>
    <w:p w14:paraId="4A41958E" w14:textId="77777777" w:rsidR="00367FD5" w:rsidRPr="00181D94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console.log(fruits</w:t>
      </w:r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);   </w:t>
      </w:r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r w:rsidRPr="00181D94">
        <w:rPr>
          <w:rFonts w:eastAsia="Cambria" w:cs="Cambria"/>
          <w:color w:val="404040"/>
        </w:rPr>
        <w:t>// Output: ["apple", "banana", "cherry", "orange"]</w:t>
      </w:r>
    </w:p>
    <w:p w14:paraId="51134905" w14:textId="77777777" w:rsidR="00367FD5" w:rsidRPr="00181D94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newLength</w:t>
      </w:r>
      <w:proofErr w:type="spellEnd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);   </w:t>
      </w:r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</w:t>
      </w:r>
      <w:r w:rsidRPr="00181D94">
        <w:rPr>
          <w:rFonts w:eastAsia="Cambria" w:cs="Cambria"/>
          <w:color w:val="404040"/>
        </w:rPr>
        <w:t>// Output: 4</w:t>
      </w:r>
    </w:p>
    <w:p w14:paraId="5F693E92" w14:textId="77777777" w:rsidR="00885620" w:rsidRDefault="00885620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</w:p>
    <w:p w14:paraId="71888BF2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 xml:space="preserve">2. </w:t>
      </w:r>
      <w:proofErr w:type="gramStart"/>
      <w:r w:rsidRPr="00F642E8">
        <w:rPr>
          <w:rFonts w:ascii="Consolas" w:eastAsia="Cambria" w:hAnsi="Consolas" w:cs="Cambria"/>
          <w:b/>
          <w:bCs/>
          <w:color w:val="404040"/>
        </w:rPr>
        <w:t>pop(</w:t>
      </w:r>
      <w:proofErr w:type="gramEnd"/>
      <w:r w:rsidRPr="00F642E8">
        <w:rPr>
          <w:rFonts w:ascii="Consolas" w:eastAsia="Cambria" w:hAnsi="Consolas" w:cs="Cambria"/>
          <w:b/>
          <w:bCs/>
          <w:color w:val="404040"/>
        </w:rPr>
        <w:t>)</w:t>
      </w:r>
      <w:r w:rsidRPr="00367FD5">
        <w:rPr>
          <w:rFonts w:eastAsia="Cambria" w:cs="Cambria"/>
          <w:b/>
          <w:bCs/>
          <w:color w:val="404040"/>
        </w:rPr>
        <w:t xml:space="preserve"> Method</w:t>
      </w:r>
    </w:p>
    <w:p w14:paraId="740B65D5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>Syntax</w:t>
      </w:r>
    </w:p>
    <w:p w14:paraId="4449C3A2" w14:textId="77777777" w:rsidR="00367FD5" w:rsidRPr="00885620" w:rsidRDefault="00367FD5" w:rsidP="00885620">
      <w:pPr>
        <w:tabs>
          <w:tab w:val="num" w:pos="284"/>
        </w:tabs>
        <w:spacing w:after="0"/>
        <w:ind w:firstLine="284"/>
        <w:jc w:val="both"/>
        <w:rPr>
          <w:rFonts w:ascii="Consolas" w:eastAsia="Cambria" w:hAnsi="Consolas" w:cs="Cambria"/>
          <w:color w:val="404040"/>
          <w:sz w:val="20"/>
          <w:szCs w:val="20"/>
        </w:rPr>
      </w:pPr>
      <w:r w:rsidRPr="00885620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885620">
        <w:rPr>
          <w:rFonts w:ascii="Consolas" w:eastAsia="Cambria" w:hAnsi="Consolas" w:cs="Cambria"/>
          <w:color w:val="404040"/>
          <w:sz w:val="20"/>
          <w:szCs w:val="20"/>
        </w:rPr>
        <w:t>removedElement</w:t>
      </w:r>
      <w:proofErr w:type="spellEnd"/>
      <w:r w:rsidRPr="00885620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proofErr w:type="gramStart"/>
      <w:r w:rsidRPr="00885620">
        <w:rPr>
          <w:rFonts w:ascii="Consolas" w:eastAsia="Cambria" w:hAnsi="Consolas" w:cs="Cambria"/>
          <w:color w:val="404040"/>
          <w:sz w:val="20"/>
          <w:szCs w:val="20"/>
        </w:rPr>
        <w:t>array.pop</w:t>
      </w:r>
      <w:proofErr w:type="spellEnd"/>
      <w:r w:rsidRPr="00885620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885620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5CE2FFB5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>Example</w:t>
      </w:r>
    </w:p>
    <w:p w14:paraId="4BE6DFC1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let fruits = ["apple", "banana", "cherry"];</w:t>
      </w:r>
    </w:p>
    <w:p w14:paraId="7322C1AE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lastFruit</w:t>
      </w:r>
      <w:proofErr w:type="spell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fruits.pop</w:t>
      </w:r>
      <w:proofErr w:type="spellEnd"/>
      <w:r w:rsidRPr="00367FD5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176D36DC" w14:textId="77777777" w:rsidR="00367FD5" w:rsidRPr="00181D94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console.log(fruits</w:t>
      </w:r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);   </w:t>
      </w:r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r w:rsidRPr="00181D94">
        <w:rPr>
          <w:rFonts w:eastAsia="Cambria" w:cs="Cambria"/>
          <w:color w:val="404040"/>
        </w:rPr>
        <w:t>// Output: ["apple", "banana"]</w:t>
      </w:r>
    </w:p>
    <w:p w14:paraId="53DE5922" w14:textId="77777777" w:rsidR="00367FD5" w:rsidRPr="00181D94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lastFruit</w:t>
      </w:r>
      <w:proofErr w:type="spellEnd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);   </w:t>
      </w:r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</w:t>
      </w:r>
      <w:r w:rsidRPr="00181D94">
        <w:rPr>
          <w:rFonts w:eastAsia="Cambria" w:cs="Cambria"/>
          <w:color w:val="404040"/>
        </w:rPr>
        <w:t>// Output: "cherry"</w:t>
      </w:r>
    </w:p>
    <w:p w14:paraId="60753192" w14:textId="77777777" w:rsidR="00885620" w:rsidRDefault="00885620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</w:p>
    <w:p w14:paraId="09F96D1C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 xml:space="preserve">3. </w:t>
      </w:r>
      <w:proofErr w:type="gramStart"/>
      <w:r w:rsidRPr="00F642E8">
        <w:rPr>
          <w:rFonts w:ascii="Consolas" w:eastAsia="Cambria" w:hAnsi="Consolas" w:cs="Cambria"/>
          <w:b/>
          <w:bCs/>
          <w:color w:val="404040"/>
        </w:rPr>
        <w:t>slice(</w:t>
      </w:r>
      <w:proofErr w:type="gramEnd"/>
      <w:r w:rsidRPr="00F642E8">
        <w:rPr>
          <w:rFonts w:ascii="Consolas" w:eastAsia="Cambria" w:hAnsi="Consolas" w:cs="Cambria"/>
          <w:b/>
          <w:bCs/>
          <w:color w:val="404040"/>
        </w:rPr>
        <w:t>)</w:t>
      </w:r>
      <w:r w:rsidRPr="00367FD5">
        <w:rPr>
          <w:rFonts w:eastAsia="Cambria" w:cs="Cambria"/>
          <w:b/>
          <w:bCs/>
          <w:color w:val="404040"/>
        </w:rPr>
        <w:t xml:space="preserve"> Method</w:t>
      </w:r>
    </w:p>
    <w:p w14:paraId="426517A5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>Syntax</w:t>
      </w:r>
    </w:p>
    <w:p w14:paraId="144DD079" w14:textId="77777777" w:rsid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newArray</w:t>
      </w:r>
      <w:proofErr w:type="spell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array.slice</w:t>
      </w:r>
      <w:proofErr w:type="spellEnd"/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>(start, end);</w:t>
      </w:r>
    </w:p>
    <w:p w14:paraId="523B3352" w14:textId="77777777" w:rsidR="00810090" w:rsidRPr="00367FD5" w:rsidRDefault="00810090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</w:p>
    <w:p w14:paraId="0C9C13B1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>Example</w:t>
      </w:r>
    </w:p>
    <w:p w14:paraId="3CFCFD5D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let numbers = [1, 2, 3, 4, 5];</w:t>
      </w:r>
    </w:p>
    <w:p w14:paraId="5090BCD0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subArray</w:t>
      </w:r>
      <w:proofErr w:type="spell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numbers.slice</w:t>
      </w:r>
      <w:proofErr w:type="spellEnd"/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>(1, 4);</w:t>
      </w:r>
    </w:p>
    <w:p w14:paraId="5BA86435" w14:textId="77777777" w:rsidR="00367FD5" w:rsidRPr="00181D94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subArray</w:t>
      </w:r>
      <w:proofErr w:type="spellEnd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);   </w:t>
      </w:r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 </w:t>
      </w:r>
      <w:r w:rsidRPr="00181D94">
        <w:rPr>
          <w:rFonts w:eastAsia="Cambria" w:cs="Cambria"/>
          <w:color w:val="404040"/>
        </w:rPr>
        <w:t>// Output: [2, 3, 4]</w:t>
      </w:r>
    </w:p>
    <w:p w14:paraId="66192DA1" w14:textId="77777777" w:rsidR="00367FD5" w:rsidRPr="00181D94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console.log(numbers</w:t>
      </w:r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);   </w:t>
      </w:r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  </w:t>
      </w:r>
      <w:r w:rsidRPr="00181D94">
        <w:rPr>
          <w:rFonts w:eastAsia="Cambria" w:cs="Cambria"/>
          <w:color w:val="404040"/>
        </w:rPr>
        <w:t>// Output: [1, 2, 3, 4, 5] (original array unchanged)</w:t>
      </w:r>
    </w:p>
    <w:p w14:paraId="147F6493" w14:textId="77777777" w:rsidR="00885620" w:rsidRDefault="00885620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</w:p>
    <w:p w14:paraId="471A04D3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lastRenderedPageBreak/>
        <w:t xml:space="preserve">4. </w:t>
      </w:r>
      <w:proofErr w:type="gramStart"/>
      <w:r w:rsidRPr="00F642E8">
        <w:rPr>
          <w:rFonts w:ascii="Consolas" w:eastAsia="Cambria" w:hAnsi="Consolas" w:cs="Cambria"/>
          <w:b/>
          <w:bCs/>
          <w:color w:val="404040"/>
        </w:rPr>
        <w:t>splice(</w:t>
      </w:r>
      <w:proofErr w:type="gramEnd"/>
      <w:r w:rsidRPr="00F642E8">
        <w:rPr>
          <w:rFonts w:ascii="Consolas" w:eastAsia="Cambria" w:hAnsi="Consolas" w:cs="Cambria"/>
          <w:b/>
          <w:bCs/>
          <w:color w:val="404040"/>
        </w:rPr>
        <w:t>)</w:t>
      </w:r>
      <w:r w:rsidRPr="00367FD5">
        <w:rPr>
          <w:rFonts w:eastAsia="Cambria" w:cs="Cambria"/>
          <w:b/>
          <w:bCs/>
          <w:color w:val="404040"/>
        </w:rPr>
        <w:t xml:space="preserve"> Method</w:t>
      </w:r>
    </w:p>
    <w:p w14:paraId="1A8677C8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>Syntax</w:t>
      </w:r>
    </w:p>
    <w:p w14:paraId="35DD0818" w14:textId="77777777" w:rsidR="00367FD5" w:rsidRPr="00810090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array.splice</w:t>
      </w:r>
      <w:proofErr w:type="spellEnd"/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(start, 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deleteCount</w:t>
      </w:r>
      <w:proofErr w:type="spell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, item1, item2, ..., 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itemN</w:t>
      </w:r>
      <w:proofErr w:type="spellEnd"/>
      <w:r w:rsidRPr="00367FD5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07A9FCD1" w14:textId="77777777" w:rsidR="00810090" w:rsidRPr="00367FD5" w:rsidRDefault="00810090" w:rsidP="00367FD5">
      <w:pPr>
        <w:spacing w:after="0"/>
        <w:ind w:hanging="66"/>
        <w:rPr>
          <w:rFonts w:eastAsia="Cambria" w:cs="Cambria"/>
          <w:color w:val="404040"/>
        </w:rPr>
      </w:pPr>
    </w:p>
    <w:p w14:paraId="70F714AB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>Example: Removing Elements</w:t>
      </w:r>
    </w:p>
    <w:p w14:paraId="0DE41047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colors</w:t>
      </w:r>
      <w:proofErr w:type="spell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= ["red", "green", "blue", "yellow"];</w:t>
      </w:r>
    </w:p>
    <w:p w14:paraId="01512A1F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let removed = </w:t>
      </w:r>
      <w:proofErr w:type="spellStart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colors.splice</w:t>
      </w:r>
      <w:proofErr w:type="spellEnd"/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(1, 2); </w:t>
      </w:r>
    </w:p>
    <w:p w14:paraId="21C98ED3" w14:textId="77777777" w:rsidR="00367FD5" w:rsidRPr="00181D94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colors</w:t>
      </w:r>
      <w:proofErr w:type="spellEnd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);   </w:t>
      </w:r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r w:rsidRPr="00181D94">
        <w:rPr>
          <w:rFonts w:eastAsia="Cambria" w:cs="Cambria"/>
          <w:color w:val="404040"/>
        </w:rPr>
        <w:t>// Output: ["red", "yellow"]</w:t>
      </w:r>
    </w:p>
    <w:p w14:paraId="4C790AE5" w14:textId="77777777" w:rsidR="00367FD5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console.log(removed</w:t>
      </w:r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);   </w:t>
      </w:r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  </w:t>
      </w:r>
      <w:r w:rsidRPr="00181D94">
        <w:rPr>
          <w:rFonts w:eastAsia="Cambria" w:cs="Cambria"/>
          <w:color w:val="404040"/>
        </w:rPr>
        <w:t>// Output: ["green", "blue"]</w:t>
      </w:r>
    </w:p>
    <w:p w14:paraId="3E12A4D6" w14:textId="77777777" w:rsidR="00885620" w:rsidRPr="00181D94" w:rsidRDefault="00885620" w:rsidP="00367FD5">
      <w:pPr>
        <w:spacing w:after="0"/>
        <w:ind w:hanging="66"/>
        <w:rPr>
          <w:rFonts w:eastAsia="Cambria" w:cs="Cambria"/>
          <w:color w:val="404040"/>
        </w:rPr>
      </w:pPr>
    </w:p>
    <w:p w14:paraId="5AA3DB27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>Example: Adding Elements</w:t>
      </w:r>
    </w:p>
    <w:p w14:paraId="67B45608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colors</w:t>
      </w:r>
      <w:proofErr w:type="spell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= ["red", "yellow"];</w:t>
      </w:r>
    </w:p>
    <w:p w14:paraId="0C555730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colors.splice</w:t>
      </w:r>
      <w:proofErr w:type="spellEnd"/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(1, 0, "green", "blue"); </w:t>
      </w:r>
    </w:p>
    <w:p w14:paraId="40FE7D97" w14:textId="77777777" w:rsidR="00367FD5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colors</w:t>
      </w:r>
      <w:proofErr w:type="spellEnd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);   </w:t>
      </w:r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r w:rsidRPr="00181D94">
        <w:rPr>
          <w:rFonts w:eastAsia="Cambria" w:cs="Cambria"/>
          <w:color w:val="404040"/>
        </w:rPr>
        <w:t>// Output: ["red", "green", "blue", "yellow"]</w:t>
      </w:r>
    </w:p>
    <w:p w14:paraId="409611BC" w14:textId="77777777" w:rsidR="00885620" w:rsidRPr="00181D94" w:rsidRDefault="00885620" w:rsidP="00367FD5">
      <w:pPr>
        <w:spacing w:after="0"/>
        <w:ind w:hanging="66"/>
        <w:rPr>
          <w:rFonts w:eastAsia="Cambria" w:cs="Cambria"/>
          <w:color w:val="404040"/>
        </w:rPr>
      </w:pPr>
    </w:p>
    <w:p w14:paraId="7E24E9AF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>Example: Replacing Elements</w:t>
      </w:r>
    </w:p>
    <w:p w14:paraId="2A5D8E0B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colors</w:t>
      </w:r>
      <w:proofErr w:type="spell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= ["red", "green", "blue"];</w:t>
      </w:r>
    </w:p>
    <w:p w14:paraId="621EF278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colors.splice</w:t>
      </w:r>
      <w:proofErr w:type="spellEnd"/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(1, 1, "yellow"); </w:t>
      </w:r>
    </w:p>
    <w:p w14:paraId="5848C174" w14:textId="77777777" w:rsidR="00367FD5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colors</w:t>
      </w:r>
      <w:proofErr w:type="spellEnd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);   </w:t>
      </w:r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r w:rsidRPr="00181D94">
        <w:rPr>
          <w:rFonts w:eastAsia="Cambria" w:cs="Cambria"/>
          <w:color w:val="404040"/>
        </w:rPr>
        <w:t>// Output: ["red", "yellow", "blue"]</w:t>
      </w:r>
    </w:p>
    <w:p w14:paraId="22103412" w14:textId="77777777" w:rsidR="00885620" w:rsidRPr="00181D94" w:rsidRDefault="00885620" w:rsidP="00367FD5">
      <w:pPr>
        <w:spacing w:after="0"/>
        <w:ind w:hanging="66"/>
        <w:rPr>
          <w:rFonts w:eastAsia="Cambria" w:cs="Cambria"/>
          <w:color w:val="404040"/>
        </w:rPr>
      </w:pPr>
    </w:p>
    <w:p w14:paraId="3824FB24" w14:textId="77777777" w:rsidR="00367FD5" w:rsidRPr="00367FD5" w:rsidRDefault="00367FD5" w:rsidP="00367FD5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367FD5">
        <w:rPr>
          <w:rFonts w:eastAsia="Cambria" w:cs="Cambria"/>
          <w:b/>
          <w:bCs/>
          <w:color w:val="404040"/>
        </w:rPr>
        <w:t>Practical Example Using All Methods</w:t>
      </w:r>
    </w:p>
    <w:p w14:paraId="7418AF88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>let items = ["a", "b", "c", "d"];</w:t>
      </w:r>
    </w:p>
    <w:p w14:paraId="7212F787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</w:p>
    <w:p w14:paraId="5CAEF173" w14:textId="77777777" w:rsidR="00367FD5" w:rsidRPr="005F2D01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5F2D01">
        <w:rPr>
          <w:rFonts w:eastAsia="Cambria" w:cs="Cambria"/>
          <w:color w:val="404040"/>
        </w:rPr>
        <w:t>// Push: Add an element to the end</w:t>
      </w:r>
    </w:p>
    <w:p w14:paraId="3E71A8E9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items.push</w:t>
      </w:r>
      <w:proofErr w:type="spellEnd"/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>("e");</w:t>
      </w:r>
    </w:p>
    <w:p w14:paraId="2969CE35" w14:textId="77777777" w:rsidR="00367FD5" w:rsidRPr="005F2D01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console.log(items); </w:t>
      </w:r>
      <w:r w:rsidRPr="005F2D01">
        <w:rPr>
          <w:rFonts w:eastAsia="Cambria" w:cs="Cambria"/>
          <w:color w:val="404040"/>
        </w:rPr>
        <w:t>// Output: ["a", "b", "c", "d", "e"]</w:t>
      </w:r>
    </w:p>
    <w:p w14:paraId="5B189FBE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</w:p>
    <w:p w14:paraId="5AB529B8" w14:textId="77777777" w:rsidR="00367FD5" w:rsidRPr="005F2D01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5F2D01">
        <w:rPr>
          <w:rFonts w:eastAsia="Cambria" w:cs="Cambria"/>
          <w:color w:val="404040"/>
        </w:rPr>
        <w:t>// Pop: Remove the last element</w:t>
      </w:r>
    </w:p>
    <w:p w14:paraId="730E4EAF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let popped = </w:t>
      </w:r>
      <w:proofErr w:type="spellStart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items.pop</w:t>
      </w:r>
      <w:proofErr w:type="spellEnd"/>
      <w:r w:rsidRPr="00367FD5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06ED7D6C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console.log(items); </w:t>
      </w:r>
      <w:r w:rsidRPr="005F2D01">
        <w:rPr>
          <w:rFonts w:eastAsia="Cambria" w:cs="Cambria"/>
          <w:color w:val="404040"/>
        </w:rPr>
        <w:t>// Output: ["a", "b", "c", "d"]</w:t>
      </w:r>
    </w:p>
    <w:p w14:paraId="5FF156CC" w14:textId="77777777" w:rsidR="00367FD5" w:rsidRPr="005F2D01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console.log(popped); </w:t>
      </w:r>
      <w:r w:rsidRPr="005F2D01">
        <w:rPr>
          <w:rFonts w:eastAsia="Cambria" w:cs="Cambria"/>
          <w:color w:val="404040"/>
        </w:rPr>
        <w:t>// Output: "e"</w:t>
      </w:r>
    </w:p>
    <w:p w14:paraId="489BC3A6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</w:p>
    <w:p w14:paraId="1AAD9498" w14:textId="77777777" w:rsidR="00367FD5" w:rsidRPr="005F2D01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5F2D01">
        <w:rPr>
          <w:rFonts w:eastAsia="Cambria" w:cs="Cambria"/>
          <w:color w:val="404040"/>
        </w:rPr>
        <w:t>// Slice: Extract a portion of the array</w:t>
      </w:r>
    </w:p>
    <w:p w14:paraId="102A442B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let sliced = </w:t>
      </w:r>
      <w:proofErr w:type="spellStart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items.slice</w:t>
      </w:r>
      <w:proofErr w:type="spellEnd"/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>(1, 3);</w:t>
      </w:r>
    </w:p>
    <w:p w14:paraId="4085DAE5" w14:textId="77777777" w:rsidR="00367FD5" w:rsidRPr="005F2D01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console.log(sliced); </w:t>
      </w:r>
      <w:r w:rsidRPr="005F2D01">
        <w:rPr>
          <w:rFonts w:eastAsia="Cambria" w:cs="Cambria"/>
          <w:color w:val="404040"/>
        </w:rPr>
        <w:t>// Output: ["b", "c"]</w:t>
      </w:r>
    </w:p>
    <w:p w14:paraId="6A2B62A6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console.log(items); </w:t>
      </w:r>
      <w:r w:rsidRPr="005F2D01">
        <w:rPr>
          <w:rFonts w:eastAsia="Cambria" w:cs="Cambria"/>
          <w:color w:val="404040"/>
        </w:rPr>
        <w:t>// Output: ["a", "b", "c", "d"]</w:t>
      </w:r>
    </w:p>
    <w:p w14:paraId="1D7463E2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</w:p>
    <w:p w14:paraId="152885F5" w14:textId="77777777" w:rsidR="00367FD5" w:rsidRPr="005F2D01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5F2D01">
        <w:rPr>
          <w:rFonts w:eastAsia="Cambria" w:cs="Cambria"/>
          <w:color w:val="404040"/>
        </w:rPr>
        <w:t>// Splice: Remove and replace elements</w:t>
      </w:r>
    </w:p>
    <w:p w14:paraId="4EA7CBF7" w14:textId="77777777" w:rsidR="00367FD5" w:rsidRPr="00367FD5" w:rsidRDefault="00367FD5" w:rsidP="00367FD5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367FD5">
        <w:rPr>
          <w:rFonts w:ascii="Consolas" w:eastAsia="Cambria" w:hAnsi="Consolas" w:cs="Cambria"/>
          <w:color w:val="404040"/>
          <w:sz w:val="20"/>
          <w:szCs w:val="20"/>
        </w:rPr>
        <w:t>items.splice</w:t>
      </w:r>
      <w:proofErr w:type="spellEnd"/>
      <w:proofErr w:type="gramEnd"/>
      <w:r w:rsidRPr="00367FD5">
        <w:rPr>
          <w:rFonts w:ascii="Consolas" w:eastAsia="Cambria" w:hAnsi="Consolas" w:cs="Cambria"/>
          <w:color w:val="404040"/>
          <w:sz w:val="20"/>
          <w:szCs w:val="20"/>
        </w:rPr>
        <w:t>(1, 2, "x", "y");</w:t>
      </w:r>
    </w:p>
    <w:p w14:paraId="164892E8" w14:textId="77777777" w:rsidR="00367FD5" w:rsidRPr="005F2D01" w:rsidRDefault="00367FD5" w:rsidP="00367FD5">
      <w:pPr>
        <w:spacing w:after="0"/>
        <w:ind w:hanging="66"/>
        <w:rPr>
          <w:rFonts w:eastAsia="Cambria" w:cs="Cambria"/>
          <w:color w:val="404040"/>
        </w:rPr>
      </w:pPr>
      <w:r w:rsidRPr="00367FD5">
        <w:rPr>
          <w:rFonts w:ascii="Consolas" w:eastAsia="Cambria" w:hAnsi="Consolas" w:cs="Cambria"/>
          <w:color w:val="404040"/>
          <w:sz w:val="20"/>
          <w:szCs w:val="20"/>
        </w:rPr>
        <w:t xml:space="preserve">console.log(items); </w:t>
      </w:r>
      <w:r w:rsidRPr="005F2D01">
        <w:rPr>
          <w:rFonts w:eastAsia="Cambria" w:cs="Cambria"/>
          <w:color w:val="404040"/>
        </w:rPr>
        <w:t>// Output: ["a", "x", "y", "d"]</w:t>
      </w:r>
    </w:p>
    <w:p w14:paraId="79388F64" w14:textId="6E8327DE" w:rsidR="00367FD5" w:rsidRPr="00367FD5" w:rsidRDefault="00367FD5" w:rsidP="00367FD5">
      <w:pPr>
        <w:spacing w:after="0"/>
        <w:ind w:hanging="66"/>
        <w:rPr>
          <w:rFonts w:eastAsia="Cambria" w:cs="Cambria"/>
          <w:color w:val="404040"/>
        </w:rPr>
      </w:pPr>
    </w:p>
    <w:p w14:paraId="1439837E" w14:textId="77777777" w:rsidR="00801230" w:rsidRPr="00801230" w:rsidRDefault="00801230" w:rsidP="00801230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801230">
        <w:rPr>
          <w:rFonts w:eastAsia="Cambria" w:cs="Cambria"/>
          <w:b/>
          <w:bCs/>
          <w:color w:val="404040"/>
        </w:rPr>
        <w:t xml:space="preserve">1. </w:t>
      </w:r>
      <w:proofErr w:type="spellStart"/>
      <w:proofErr w:type="gramStart"/>
      <w:r w:rsidRPr="00801230">
        <w:rPr>
          <w:rFonts w:eastAsia="Cambria" w:cs="Cambria"/>
          <w:b/>
          <w:bCs/>
          <w:color w:val="404040"/>
        </w:rPr>
        <w:t>forEach</w:t>
      </w:r>
      <w:proofErr w:type="spellEnd"/>
      <w:r w:rsidRPr="00801230">
        <w:rPr>
          <w:rFonts w:eastAsia="Cambria" w:cs="Cambria"/>
          <w:b/>
          <w:bCs/>
          <w:color w:val="404040"/>
        </w:rPr>
        <w:t>(</w:t>
      </w:r>
      <w:proofErr w:type="gramEnd"/>
      <w:r w:rsidRPr="00801230">
        <w:rPr>
          <w:rFonts w:eastAsia="Cambria" w:cs="Cambria"/>
          <w:b/>
          <w:bCs/>
          <w:color w:val="404040"/>
        </w:rPr>
        <w:t>) Method</w:t>
      </w:r>
    </w:p>
    <w:p w14:paraId="67DF2016" w14:textId="77777777" w:rsidR="00711A92" w:rsidRPr="00801230" w:rsidRDefault="00711A92" w:rsidP="00AB2852">
      <w:pPr>
        <w:spacing w:after="0"/>
        <w:rPr>
          <w:rFonts w:eastAsia="Cambria" w:cs="Cambria"/>
          <w:color w:val="404040"/>
        </w:rPr>
      </w:pPr>
    </w:p>
    <w:p w14:paraId="38EE4C09" w14:textId="77777777" w:rsidR="00801230" w:rsidRPr="00801230" w:rsidRDefault="00801230" w:rsidP="00801230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801230">
        <w:rPr>
          <w:rFonts w:eastAsia="Cambria" w:cs="Cambria"/>
          <w:b/>
          <w:bCs/>
          <w:color w:val="404040"/>
        </w:rPr>
        <w:t>Syntax</w:t>
      </w:r>
    </w:p>
    <w:p w14:paraId="4354538B" w14:textId="77777777" w:rsid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5F2D01">
        <w:rPr>
          <w:rFonts w:ascii="Consolas" w:eastAsia="Cambria" w:hAnsi="Consolas" w:cs="Cambria"/>
          <w:color w:val="404040"/>
          <w:sz w:val="20"/>
          <w:szCs w:val="20"/>
        </w:rPr>
        <w:t>array.forEach</w:t>
      </w:r>
      <w:proofErr w:type="spellEnd"/>
      <w:proofErr w:type="gramEnd"/>
      <w:r w:rsidRPr="005F2D01">
        <w:rPr>
          <w:rFonts w:ascii="Consolas" w:eastAsia="Cambria" w:hAnsi="Consolas" w:cs="Cambria"/>
          <w:color w:val="404040"/>
          <w:sz w:val="20"/>
          <w:szCs w:val="20"/>
        </w:rPr>
        <w:t>(callback(element, index, array));</w:t>
      </w:r>
    </w:p>
    <w:p w14:paraId="7ED3B282" w14:textId="77777777" w:rsidR="005F2D01" w:rsidRPr="005F2D01" w:rsidRDefault="005F2D01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</w:p>
    <w:p w14:paraId="1515DC9B" w14:textId="77777777" w:rsidR="00801230" w:rsidRPr="005F2D01" w:rsidRDefault="00801230" w:rsidP="00AB2852">
      <w:pPr>
        <w:numPr>
          <w:ilvl w:val="0"/>
          <w:numId w:val="295"/>
        </w:numPr>
        <w:tabs>
          <w:tab w:val="clear" w:pos="720"/>
        </w:tabs>
        <w:spacing w:after="0"/>
        <w:ind w:left="284" w:hanging="284"/>
        <w:rPr>
          <w:rFonts w:eastAsia="Cambria" w:cs="Cambria"/>
          <w:b/>
          <w:bCs/>
          <w:color w:val="404040"/>
        </w:rPr>
      </w:pPr>
      <w:r w:rsidRPr="005F2D01">
        <w:rPr>
          <w:rFonts w:eastAsia="Cambria" w:cs="Cambria"/>
          <w:b/>
          <w:bCs/>
          <w:color w:val="404040"/>
        </w:rPr>
        <w:t>callback: A function that executes for each element.</w:t>
      </w:r>
    </w:p>
    <w:p w14:paraId="014A0236" w14:textId="77777777" w:rsidR="0008739A" w:rsidRPr="00801230" w:rsidRDefault="0008739A" w:rsidP="0008739A">
      <w:pPr>
        <w:spacing w:after="0"/>
        <w:ind w:left="1440"/>
        <w:rPr>
          <w:rFonts w:eastAsia="Cambria" w:cs="Cambria"/>
          <w:color w:val="404040"/>
        </w:rPr>
      </w:pPr>
    </w:p>
    <w:p w14:paraId="08AEC5B5" w14:textId="77777777" w:rsidR="00801230" w:rsidRPr="00801230" w:rsidRDefault="00801230" w:rsidP="00801230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801230">
        <w:rPr>
          <w:rFonts w:eastAsia="Cambria" w:cs="Cambria"/>
          <w:b/>
          <w:bCs/>
          <w:color w:val="404040"/>
        </w:rPr>
        <w:lastRenderedPageBreak/>
        <w:t>Example: Logging Array Elements</w:t>
      </w:r>
    </w:p>
    <w:p w14:paraId="164B5525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>let numbers = [1, 2, 3, 4];</w:t>
      </w:r>
    </w:p>
    <w:p w14:paraId="630E2862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numbers.forEach</w:t>
      </w:r>
      <w:proofErr w:type="spellEnd"/>
      <w:proofErr w:type="gramEnd"/>
      <w:r w:rsidRPr="00801230">
        <w:rPr>
          <w:rFonts w:ascii="Consolas" w:eastAsia="Cambria" w:hAnsi="Consolas" w:cs="Cambria"/>
          <w:color w:val="404040"/>
          <w:sz w:val="20"/>
          <w:szCs w:val="20"/>
        </w:rPr>
        <w:t>((number, index) =&gt; {</w:t>
      </w:r>
    </w:p>
    <w:p w14:paraId="31301D6E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    </w:t>
      </w:r>
      <w:proofErr w:type="gram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gramEnd"/>
      <w:r w:rsidRPr="00801230">
        <w:rPr>
          <w:rFonts w:ascii="Consolas" w:eastAsia="Cambria" w:hAnsi="Consolas" w:cs="Cambria"/>
          <w:color w:val="404040"/>
          <w:sz w:val="20"/>
          <w:szCs w:val="20"/>
        </w:rPr>
        <w:t>`Index ${index}: ${number}`);</w:t>
      </w:r>
    </w:p>
    <w:p w14:paraId="1DE5D908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>});</w:t>
      </w:r>
    </w:p>
    <w:p w14:paraId="114F34C4" w14:textId="77777777" w:rsidR="00C01ADB" w:rsidRDefault="00C01ADB" w:rsidP="00801230">
      <w:pPr>
        <w:spacing w:after="0"/>
        <w:ind w:hanging="66"/>
        <w:rPr>
          <w:rFonts w:eastAsia="Cambria" w:cs="Cambria"/>
          <w:b/>
          <w:bCs/>
          <w:color w:val="404040"/>
        </w:rPr>
      </w:pPr>
    </w:p>
    <w:p w14:paraId="3B79BA19" w14:textId="64685344" w:rsidR="00801230" w:rsidRPr="00801230" w:rsidRDefault="00801230" w:rsidP="00801230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801230">
        <w:rPr>
          <w:rFonts w:eastAsia="Cambria" w:cs="Cambria"/>
          <w:b/>
          <w:bCs/>
          <w:color w:val="404040"/>
        </w:rPr>
        <w:t xml:space="preserve">2. </w:t>
      </w:r>
      <w:proofErr w:type="gramStart"/>
      <w:r w:rsidRPr="00801230">
        <w:rPr>
          <w:rFonts w:eastAsia="Cambria" w:cs="Cambria"/>
          <w:b/>
          <w:bCs/>
          <w:color w:val="404040"/>
        </w:rPr>
        <w:t>map(</w:t>
      </w:r>
      <w:proofErr w:type="gramEnd"/>
      <w:r w:rsidRPr="00801230">
        <w:rPr>
          <w:rFonts w:eastAsia="Cambria" w:cs="Cambria"/>
          <w:b/>
          <w:bCs/>
          <w:color w:val="404040"/>
        </w:rPr>
        <w:t>) Method</w:t>
      </w:r>
    </w:p>
    <w:p w14:paraId="3B848A3D" w14:textId="77777777" w:rsidR="00801230" w:rsidRPr="00801230" w:rsidRDefault="00801230" w:rsidP="00801230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801230">
        <w:rPr>
          <w:rFonts w:eastAsia="Cambria" w:cs="Cambria"/>
          <w:b/>
          <w:bCs/>
          <w:color w:val="404040"/>
        </w:rPr>
        <w:t>Syntax</w:t>
      </w:r>
    </w:p>
    <w:p w14:paraId="018FC687" w14:textId="77777777" w:rsidR="00801230" w:rsidRPr="0008739A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08739A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08739A">
        <w:rPr>
          <w:rFonts w:ascii="Consolas" w:eastAsia="Cambria" w:hAnsi="Consolas" w:cs="Cambria"/>
          <w:color w:val="404040"/>
          <w:sz w:val="20"/>
          <w:szCs w:val="20"/>
        </w:rPr>
        <w:t>newArray</w:t>
      </w:r>
      <w:proofErr w:type="spellEnd"/>
      <w:r w:rsidRPr="0008739A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proofErr w:type="gramStart"/>
      <w:r w:rsidRPr="0008739A">
        <w:rPr>
          <w:rFonts w:ascii="Consolas" w:eastAsia="Cambria" w:hAnsi="Consolas" w:cs="Cambria"/>
          <w:color w:val="404040"/>
          <w:sz w:val="20"/>
          <w:szCs w:val="20"/>
        </w:rPr>
        <w:t>array.map</w:t>
      </w:r>
      <w:proofErr w:type="spellEnd"/>
      <w:r w:rsidRPr="0008739A">
        <w:rPr>
          <w:rFonts w:ascii="Consolas" w:eastAsia="Cambria" w:hAnsi="Consolas" w:cs="Cambria"/>
          <w:color w:val="404040"/>
          <w:sz w:val="20"/>
          <w:szCs w:val="20"/>
        </w:rPr>
        <w:t>(</w:t>
      </w:r>
      <w:proofErr w:type="gramEnd"/>
      <w:r w:rsidRPr="0008739A">
        <w:rPr>
          <w:rFonts w:ascii="Consolas" w:eastAsia="Cambria" w:hAnsi="Consolas" w:cs="Cambria"/>
          <w:color w:val="404040"/>
          <w:sz w:val="20"/>
          <w:szCs w:val="20"/>
        </w:rPr>
        <w:t>callback(element, index, array));</w:t>
      </w:r>
    </w:p>
    <w:p w14:paraId="73606F7F" w14:textId="77777777" w:rsidR="0008739A" w:rsidRPr="00801230" w:rsidRDefault="0008739A" w:rsidP="0008739A">
      <w:pPr>
        <w:spacing w:after="0"/>
        <w:ind w:left="1440"/>
        <w:rPr>
          <w:rFonts w:eastAsia="Cambria" w:cs="Cambria"/>
          <w:color w:val="404040"/>
        </w:rPr>
      </w:pPr>
    </w:p>
    <w:p w14:paraId="23200C44" w14:textId="77777777" w:rsidR="00801230" w:rsidRPr="00801230" w:rsidRDefault="00801230" w:rsidP="00801230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801230">
        <w:rPr>
          <w:rFonts w:eastAsia="Cambria" w:cs="Cambria"/>
          <w:b/>
          <w:bCs/>
          <w:color w:val="404040"/>
        </w:rPr>
        <w:t>Example: Doubling Array Values</w:t>
      </w:r>
    </w:p>
    <w:p w14:paraId="7CFAE114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>let numbers = [1, 2, 3, 4];</w:t>
      </w:r>
    </w:p>
    <w:p w14:paraId="3F99C682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let doubled = </w:t>
      </w:r>
      <w:proofErr w:type="spell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numbers.map</w:t>
      </w:r>
      <w:proofErr w:type="spellEnd"/>
      <w:r w:rsidRPr="00801230">
        <w:rPr>
          <w:rFonts w:ascii="Consolas" w:eastAsia="Cambria" w:hAnsi="Consolas" w:cs="Cambria"/>
          <w:color w:val="404040"/>
          <w:sz w:val="20"/>
          <w:szCs w:val="20"/>
        </w:rPr>
        <w:t>((number) =&gt; number * 2);</w:t>
      </w:r>
    </w:p>
    <w:p w14:paraId="09614804" w14:textId="77777777" w:rsidR="00801230" w:rsidRPr="0008739A" w:rsidRDefault="00801230" w:rsidP="00801230">
      <w:pPr>
        <w:spacing w:after="0"/>
        <w:ind w:hanging="66"/>
        <w:rPr>
          <w:rFonts w:eastAsia="Cambria" w:cs="Cambria"/>
          <w:color w:val="40404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console.log(doubled); </w:t>
      </w:r>
      <w:r w:rsidRPr="0008739A">
        <w:rPr>
          <w:rFonts w:eastAsia="Cambria" w:cs="Cambria"/>
          <w:color w:val="404040"/>
        </w:rPr>
        <w:t>// Output: [2, 4, 6, 8]</w:t>
      </w:r>
    </w:p>
    <w:p w14:paraId="74146C4F" w14:textId="77777777" w:rsid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console.log(numbers); </w:t>
      </w:r>
      <w:r w:rsidRPr="0008739A">
        <w:rPr>
          <w:rFonts w:eastAsia="Cambria" w:cs="Cambria"/>
          <w:color w:val="404040"/>
        </w:rPr>
        <w:t>// Output: [1, 2, 3, 4] (original array unchanged)</w:t>
      </w:r>
    </w:p>
    <w:p w14:paraId="50F8A5F4" w14:textId="77777777" w:rsidR="0008739A" w:rsidRPr="00801230" w:rsidRDefault="0008739A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</w:p>
    <w:p w14:paraId="1D772608" w14:textId="77777777" w:rsidR="00801230" w:rsidRPr="00801230" w:rsidRDefault="00801230" w:rsidP="00801230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801230">
        <w:rPr>
          <w:rFonts w:eastAsia="Cambria" w:cs="Cambria"/>
          <w:b/>
          <w:bCs/>
          <w:color w:val="404040"/>
        </w:rPr>
        <w:t xml:space="preserve">3. </w:t>
      </w:r>
      <w:proofErr w:type="gramStart"/>
      <w:r w:rsidRPr="00801230">
        <w:rPr>
          <w:rFonts w:eastAsia="Cambria" w:cs="Cambria"/>
          <w:b/>
          <w:bCs/>
          <w:color w:val="404040"/>
        </w:rPr>
        <w:t>filter(</w:t>
      </w:r>
      <w:proofErr w:type="gramEnd"/>
      <w:r w:rsidRPr="00801230">
        <w:rPr>
          <w:rFonts w:eastAsia="Cambria" w:cs="Cambria"/>
          <w:b/>
          <w:bCs/>
          <w:color w:val="404040"/>
        </w:rPr>
        <w:t>) Method</w:t>
      </w:r>
    </w:p>
    <w:p w14:paraId="730C4397" w14:textId="77777777" w:rsidR="00801230" w:rsidRPr="00801230" w:rsidRDefault="00801230" w:rsidP="00801230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801230">
        <w:rPr>
          <w:rFonts w:eastAsia="Cambria" w:cs="Cambria"/>
          <w:b/>
          <w:bCs/>
          <w:color w:val="404040"/>
        </w:rPr>
        <w:t>Syntax</w:t>
      </w:r>
    </w:p>
    <w:p w14:paraId="5B493A43" w14:textId="77777777" w:rsidR="00801230" w:rsidRPr="0008739A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08739A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08739A">
        <w:rPr>
          <w:rFonts w:ascii="Consolas" w:eastAsia="Cambria" w:hAnsi="Consolas" w:cs="Cambria"/>
          <w:color w:val="404040"/>
          <w:sz w:val="20"/>
          <w:szCs w:val="20"/>
        </w:rPr>
        <w:t>newArray</w:t>
      </w:r>
      <w:proofErr w:type="spellEnd"/>
      <w:r w:rsidRPr="0008739A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proofErr w:type="gramStart"/>
      <w:r w:rsidRPr="0008739A">
        <w:rPr>
          <w:rFonts w:ascii="Consolas" w:eastAsia="Cambria" w:hAnsi="Consolas" w:cs="Cambria"/>
          <w:color w:val="404040"/>
          <w:sz w:val="20"/>
          <w:szCs w:val="20"/>
        </w:rPr>
        <w:t>array.filter</w:t>
      </w:r>
      <w:proofErr w:type="spellEnd"/>
      <w:proofErr w:type="gramEnd"/>
      <w:r w:rsidRPr="0008739A">
        <w:rPr>
          <w:rFonts w:ascii="Consolas" w:eastAsia="Cambria" w:hAnsi="Consolas" w:cs="Cambria"/>
          <w:color w:val="404040"/>
          <w:sz w:val="20"/>
          <w:szCs w:val="20"/>
        </w:rPr>
        <w:t>(callback(element, index, array));</w:t>
      </w:r>
    </w:p>
    <w:p w14:paraId="2E25737B" w14:textId="77777777" w:rsidR="0008739A" w:rsidRPr="00801230" w:rsidRDefault="0008739A" w:rsidP="00801230">
      <w:pPr>
        <w:spacing w:after="0"/>
        <w:ind w:hanging="66"/>
        <w:rPr>
          <w:rFonts w:eastAsia="Cambria" w:cs="Cambria"/>
          <w:color w:val="404040"/>
        </w:rPr>
      </w:pPr>
    </w:p>
    <w:p w14:paraId="7DA667C8" w14:textId="77777777" w:rsidR="00801230" w:rsidRPr="00801230" w:rsidRDefault="00801230" w:rsidP="00801230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801230">
        <w:rPr>
          <w:rFonts w:eastAsia="Cambria" w:cs="Cambria"/>
          <w:b/>
          <w:bCs/>
          <w:color w:val="404040"/>
        </w:rPr>
        <w:t>Example: Filtering Even Numbers</w:t>
      </w:r>
    </w:p>
    <w:p w14:paraId="4FBBC143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>let numbers = [1, 2, 3, 4, 5, 6];</w:t>
      </w:r>
    </w:p>
    <w:p w14:paraId="70F20167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let evens = </w:t>
      </w:r>
      <w:proofErr w:type="spellStart"/>
      <w:proofErr w:type="gram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numbers.filter</w:t>
      </w:r>
      <w:proofErr w:type="spellEnd"/>
      <w:proofErr w:type="gramEnd"/>
      <w:r w:rsidRPr="00801230">
        <w:rPr>
          <w:rFonts w:ascii="Consolas" w:eastAsia="Cambria" w:hAnsi="Consolas" w:cs="Cambria"/>
          <w:color w:val="404040"/>
          <w:sz w:val="20"/>
          <w:szCs w:val="20"/>
        </w:rPr>
        <w:t>((number) =&gt; number % 2 === 0);</w:t>
      </w:r>
    </w:p>
    <w:p w14:paraId="0F2CB300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console.log(evens); </w:t>
      </w:r>
      <w:r w:rsidRPr="0008739A">
        <w:rPr>
          <w:rFonts w:eastAsia="Cambria" w:cs="Cambria"/>
          <w:color w:val="404040"/>
        </w:rPr>
        <w:t>// Output: [2, 4, 6]</w:t>
      </w:r>
    </w:p>
    <w:p w14:paraId="40DBADBD" w14:textId="77777777" w:rsidR="00801230" w:rsidRPr="0008739A" w:rsidRDefault="00801230" w:rsidP="00801230">
      <w:pPr>
        <w:spacing w:after="0"/>
        <w:ind w:hanging="66"/>
        <w:rPr>
          <w:rFonts w:eastAsia="Cambria" w:cs="Cambria"/>
          <w:color w:val="40404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console.log(numbers); </w:t>
      </w:r>
      <w:r w:rsidRPr="0008739A">
        <w:rPr>
          <w:rFonts w:eastAsia="Cambria" w:cs="Cambria"/>
          <w:color w:val="404040"/>
        </w:rPr>
        <w:t>// Output: [1, 2, 3, 4, 5, 6] (original array unchanged)</w:t>
      </w:r>
    </w:p>
    <w:p w14:paraId="205D87AB" w14:textId="77777777" w:rsidR="0008739A" w:rsidRPr="00801230" w:rsidRDefault="0008739A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</w:p>
    <w:p w14:paraId="575FB460" w14:textId="65CC8A72" w:rsidR="00801230" w:rsidRPr="00801230" w:rsidRDefault="00801230" w:rsidP="00801230">
      <w:pPr>
        <w:spacing w:after="0"/>
        <w:ind w:hanging="66"/>
        <w:rPr>
          <w:rFonts w:eastAsia="Cambria" w:cs="Cambria"/>
          <w:color w:val="404040"/>
        </w:rPr>
      </w:pPr>
    </w:p>
    <w:p w14:paraId="1C99BA2F" w14:textId="77777777" w:rsidR="00801230" w:rsidRPr="00801230" w:rsidRDefault="00801230" w:rsidP="00801230">
      <w:pPr>
        <w:spacing w:after="0"/>
        <w:ind w:hanging="66"/>
        <w:rPr>
          <w:rFonts w:eastAsia="Cambria" w:cs="Cambria"/>
          <w:b/>
          <w:bCs/>
          <w:color w:val="404040"/>
        </w:rPr>
      </w:pPr>
      <w:r w:rsidRPr="00801230">
        <w:rPr>
          <w:rFonts w:eastAsia="Cambria" w:cs="Cambria"/>
          <w:b/>
          <w:bCs/>
          <w:color w:val="404040"/>
        </w:rPr>
        <w:t>Practical Example: Using All Three Methods</w:t>
      </w:r>
    </w:p>
    <w:p w14:paraId="72ED82D4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>let numbers = [1, 2, 3, 4, 5, 6];</w:t>
      </w:r>
    </w:p>
    <w:p w14:paraId="1CC0F99A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</w:p>
    <w:p w14:paraId="323442B7" w14:textId="77777777" w:rsidR="00801230" w:rsidRPr="00181D94" w:rsidRDefault="00801230" w:rsidP="00801230">
      <w:pPr>
        <w:spacing w:after="0"/>
        <w:ind w:hanging="66"/>
        <w:rPr>
          <w:rFonts w:eastAsia="Cambria" w:cs="Cambria"/>
          <w:color w:val="404040"/>
        </w:rPr>
      </w:pPr>
      <w:r w:rsidRPr="00181D94">
        <w:rPr>
          <w:rFonts w:eastAsia="Cambria" w:cs="Cambria"/>
          <w:color w:val="404040"/>
        </w:rPr>
        <w:t xml:space="preserve">// </w:t>
      </w:r>
      <w:proofErr w:type="spellStart"/>
      <w:r w:rsidRPr="00181D94">
        <w:rPr>
          <w:rFonts w:eastAsia="Cambria" w:cs="Cambria"/>
          <w:color w:val="404040"/>
        </w:rPr>
        <w:t>forEach</w:t>
      </w:r>
      <w:proofErr w:type="spellEnd"/>
      <w:r w:rsidRPr="00181D94">
        <w:rPr>
          <w:rFonts w:eastAsia="Cambria" w:cs="Cambria"/>
          <w:color w:val="404040"/>
        </w:rPr>
        <w:t>: Log each number</w:t>
      </w:r>
    </w:p>
    <w:p w14:paraId="19F0420C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proofErr w:type="spellStart"/>
      <w:proofErr w:type="gram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numbers.forEach</w:t>
      </w:r>
      <w:proofErr w:type="spellEnd"/>
      <w:proofErr w:type="gramEnd"/>
      <w:r w:rsidRPr="00801230">
        <w:rPr>
          <w:rFonts w:ascii="Consolas" w:eastAsia="Cambria" w:hAnsi="Consolas" w:cs="Cambria"/>
          <w:color w:val="404040"/>
          <w:sz w:val="20"/>
          <w:szCs w:val="20"/>
        </w:rPr>
        <w:t>((</w:t>
      </w:r>
      <w:proofErr w:type="spell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</w:t>
      </w:r>
      <w:proofErr w:type="spellEnd"/>
      <w:r w:rsidRPr="00801230">
        <w:rPr>
          <w:rFonts w:ascii="Consolas" w:eastAsia="Cambria" w:hAnsi="Consolas" w:cs="Cambria"/>
          <w:color w:val="404040"/>
          <w:sz w:val="20"/>
          <w:szCs w:val="20"/>
        </w:rPr>
        <w:t>) =&gt; console.log(`Number: ${</w:t>
      </w:r>
      <w:proofErr w:type="spell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</w:t>
      </w:r>
      <w:proofErr w:type="spellEnd"/>
      <w:r w:rsidRPr="00801230">
        <w:rPr>
          <w:rFonts w:ascii="Consolas" w:eastAsia="Cambria" w:hAnsi="Consolas" w:cs="Cambria"/>
          <w:color w:val="404040"/>
          <w:sz w:val="20"/>
          <w:szCs w:val="20"/>
        </w:rPr>
        <w:t>}`));</w:t>
      </w:r>
    </w:p>
    <w:p w14:paraId="3122787D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</w:p>
    <w:p w14:paraId="12751ABF" w14:textId="77777777" w:rsidR="00801230" w:rsidRPr="00181D94" w:rsidRDefault="00801230" w:rsidP="00801230">
      <w:pPr>
        <w:spacing w:after="0"/>
        <w:ind w:hanging="66"/>
        <w:rPr>
          <w:rFonts w:eastAsia="Cambria" w:cs="Cambria"/>
          <w:color w:val="404040"/>
        </w:rPr>
      </w:pPr>
      <w:r w:rsidRPr="00181D94">
        <w:rPr>
          <w:rFonts w:eastAsia="Cambria" w:cs="Cambria"/>
          <w:color w:val="404040"/>
        </w:rPr>
        <w:t>// map: Create an array of squares</w:t>
      </w:r>
    </w:p>
    <w:p w14:paraId="318FC1DE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let squares = </w:t>
      </w:r>
      <w:proofErr w:type="spell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numbers.map</w:t>
      </w:r>
      <w:proofErr w:type="spellEnd"/>
      <w:r w:rsidRPr="00801230">
        <w:rPr>
          <w:rFonts w:ascii="Consolas" w:eastAsia="Cambria" w:hAnsi="Consolas" w:cs="Cambria"/>
          <w:color w:val="404040"/>
          <w:sz w:val="20"/>
          <w:szCs w:val="20"/>
        </w:rPr>
        <w:t>((</w:t>
      </w:r>
      <w:proofErr w:type="spell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</w:t>
      </w:r>
      <w:proofErr w:type="spellEnd"/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) =&gt; </w:t>
      </w:r>
      <w:proofErr w:type="spell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</w:t>
      </w:r>
      <w:proofErr w:type="spellEnd"/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 * </w:t>
      </w:r>
      <w:proofErr w:type="spell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</w:t>
      </w:r>
      <w:proofErr w:type="spellEnd"/>
      <w:r w:rsidRPr="00801230">
        <w:rPr>
          <w:rFonts w:ascii="Consolas" w:eastAsia="Cambria" w:hAnsi="Consolas" w:cs="Cambria"/>
          <w:color w:val="404040"/>
          <w:sz w:val="20"/>
          <w:szCs w:val="20"/>
        </w:rPr>
        <w:t>);</w:t>
      </w:r>
    </w:p>
    <w:p w14:paraId="730D2921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>console.log(squares); // Output: [1, 4, 9, 16, 25, 36]</w:t>
      </w:r>
    </w:p>
    <w:p w14:paraId="5AEFBBC4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</w:p>
    <w:p w14:paraId="3A0333E2" w14:textId="77777777" w:rsidR="00801230" w:rsidRPr="00181D94" w:rsidRDefault="00801230" w:rsidP="00801230">
      <w:pPr>
        <w:spacing w:after="0"/>
        <w:ind w:hanging="66"/>
        <w:rPr>
          <w:rFonts w:eastAsia="Cambria" w:cs="Cambria"/>
          <w:color w:val="404040"/>
        </w:rPr>
      </w:pPr>
      <w:r w:rsidRPr="00181D94">
        <w:rPr>
          <w:rFonts w:eastAsia="Cambria" w:cs="Cambria"/>
          <w:color w:val="404040"/>
        </w:rPr>
        <w:t>// filter: Extract numbers greater than 3</w:t>
      </w:r>
    </w:p>
    <w:p w14:paraId="27EA2B3C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let </w:t>
      </w:r>
      <w:proofErr w:type="spell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greaterThanThree</w:t>
      </w:r>
      <w:proofErr w:type="spellEnd"/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 = </w:t>
      </w:r>
      <w:proofErr w:type="spellStart"/>
      <w:proofErr w:type="gram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numbers.filter</w:t>
      </w:r>
      <w:proofErr w:type="spellEnd"/>
      <w:proofErr w:type="gramEnd"/>
      <w:r w:rsidRPr="00801230">
        <w:rPr>
          <w:rFonts w:ascii="Consolas" w:eastAsia="Cambria" w:hAnsi="Consolas" w:cs="Cambria"/>
          <w:color w:val="404040"/>
          <w:sz w:val="20"/>
          <w:szCs w:val="20"/>
        </w:rPr>
        <w:t>((</w:t>
      </w:r>
      <w:proofErr w:type="spell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</w:t>
      </w:r>
      <w:proofErr w:type="spellEnd"/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) =&gt; </w:t>
      </w:r>
      <w:proofErr w:type="spell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num</w:t>
      </w:r>
      <w:proofErr w:type="spellEnd"/>
      <w:r w:rsidRPr="00801230">
        <w:rPr>
          <w:rFonts w:ascii="Consolas" w:eastAsia="Cambria" w:hAnsi="Consolas" w:cs="Cambria"/>
          <w:color w:val="404040"/>
          <w:sz w:val="20"/>
          <w:szCs w:val="20"/>
        </w:rPr>
        <w:t xml:space="preserve"> &gt; 3);</w:t>
      </w:r>
    </w:p>
    <w:p w14:paraId="5D89773C" w14:textId="77777777" w:rsidR="00801230" w:rsidRPr="00801230" w:rsidRDefault="00801230" w:rsidP="00801230">
      <w:pPr>
        <w:spacing w:after="0"/>
        <w:ind w:hanging="66"/>
        <w:rPr>
          <w:rFonts w:ascii="Consolas" w:eastAsia="Cambria" w:hAnsi="Consolas" w:cs="Cambria"/>
          <w:color w:val="404040"/>
          <w:sz w:val="20"/>
          <w:szCs w:val="20"/>
        </w:rPr>
      </w:pPr>
      <w:r w:rsidRPr="00801230">
        <w:rPr>
          <w:rFonts w:ascii="Consolas" w:eastAsia="Cambria" w:hAnsi="Consolas" w:cs="Cambria"/>
          <w:color w:val="404040"/>
          <w:sz w:val="20"/>
          <w:szCs w:val="20"/>
        </w:rPr>
        <w:t>console.log(</w:t>
      </w:r>
      <w:proofErr w:type="spellStart"/>
      <w:r w:rsidRPr="00801230">
        <w:rPr>
          <w:rFonts w:ascii="Consolas" w:eastAsia="Cambria" w:hAnsi="Consolas" w:cs="Cambria"/>
          <w:color w:val="404040"/>
          <w:sz w:val="20"/>
          <w:szCs w:val="20"/>
        </w:rPr>
        <w:t>greaterThanThree</w:t>
      </w:r>
      <w:proofErr w:type="spellEnd"/>
      <w:r w:rsidRPr="00801230">
        <w:rPr>
          <w:rFonts w:ascii="Consolas" w:eastAsia="Cambria" w:hAnsi="Consolas" w:cs="Cambria"/>
          <w:color w:val="404040"/>
          <w:sz w:val="20"/>
          <w:szCs w:val="20"/>
        </w:rPr>
        <w:t>); // Output: [4, 5, 6]</w:t>
      </w:r>
    </w:p>
    <w:p w14:paraId="7DB01BD9" w14:textId="352D022B" w:rsidR="00801230" w:rsidRPr="00801230" w:rsidRDefault="00801230" w:rsidP="00801230">
      <w:pPr>
        <w:spacing w:after="0"/>
        <w:ind w:hanging="66"/>
        <w:rPr>
          <w:rFonts w:eastAsia="Cambria" w:cs="Cambria"/>
          <w:color w:val="404040"/>
        </w:rPr>
      </w:pPr>
    </w:p>
    <w:p w14:paraId="0D1CFEC8" w14:textId="77777777" w:rsidR="00950CCA" w:rsidRPr="00950CCA" w:rsidRDefault="00950CCA" w:rsidP="00950CCA">
      <w:pPr>
        <w:spacing w:after="0"/>
        <w:jc w:val="both"/>
        <w:rPr>
          <w:rFonts w:eastAsia="Cambria" w:cs="Cambria"/>
          <w:b/>
          <w:bCs/>
        </w:rPr>
      </w:pPr>
      <w:r w:rsidRPr="00950CCA">
        <w:rPr>
          <w:rFonts w:eastAsia="Cambria" w:cs="Cambria"/>
          <w:b/>
          <w:bCs/>
        </w:rPr>
        <w:t>Creating Multidimensional Arrays</w:t>
      </w:r>
    </w:p>
    <w:p w14:paraId="1EE9927D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let matrix = [</w:t>
      </w:r>
    </w:p>
    <w:p w14:paraId="01A58720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[1, 2, 3</w:t>
      </w:r>
      <w:proofErr w:type="gramStart"/>
      <w:r w:rsidRPr="00950CCA">
        <w:rPr>
          <w:rFonts w:ascii="Consolas" w:eastAsia="Cambria" w:hAnsi="Consolas" w:cs="Cambria"/>
          <w:sz w:val="20"/>
          <w:szCs w:val="20"/>
        </w:rPr>
        <w:t>],  /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/ Row 1</w:t>
      </w:r>
    </w:p>
    <w:p w14:paraId="463D9591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[4, 5, 6</w:t>
      </w:r>
      <w:proofErr w:type="gramStart"/>
      <w:r w:rsidRPr="00950CCA">
        <w:rPr>
          <w:rFonts w:ascii="Consolas" w:eastAsia="Cambria" w:hAnsi="Consolas" w:cs="Cambria"/>
          <w:sz w:val="20"/>
          <w:szCs w:val="20"/>
        </w:rPr>
        <w:t>],  /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/ Row 2</w:t>
      </w:r>
    </w:p>
    <w:p w14:paraId="439FA555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[7, 8, 9]   // Row 3</w:t>
      </w:r>
    </w:p>
    <w:p w14:paraId="5E968206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];</w:t>
      </w:r>
    </w:p>
    <w:p w14:paraId="4F06F958" w14:textId="77777777" w:rsid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console.log(matrix);</w:t>
      </w:r>
    </w:p>
    <w:p w14:paraId="25D855AE" w14:textId="77777777" w:rsidR="0044557D" w:rsidRPr="00950CCA" w:rsidRDefault="0044557D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AA05660" w14:textId="77777777" w:rsidR="00974C19" w:rsidRPr="00950CCA" w:rsidRDefault="00974C19" w:rsidP="00974C19">
      <w:pPr>
        <w:spacing w:after="0"/>
        <w:ind w:left="720"/>
        <w:jc w:val="both"/>
        <w:rPr>
          <w:rFonts w:eastAsia="Cambria" w:cs="Cambria"/>
        </w:rPr>
      </w:pPr>
    </w:p>
    <w:p w14:paraId="7316DD75" w14:textId="77777777" w:rsidR="00950CCA" w:rsidRPr="00950CCA" w:rsidRDefault="00950CCA" w:rsidP="00950CCA">
      <w:pPr>
        <w:spacing w:after="0"/>
        <w:jc w:val="both"/>
        <w:rPr>
          <w:rFonts w:eastAsia="Cambria" w:cs="Cambria"/>
          <w:b/>
          <w:bCs/>
        </w:rPr>
      </w:pPr>
      <w:r w:rsidRPr="00950CCA">
        <w:rPr>
          <w:rFonts w:eastAsia="Cambria" w:cs="Cambria"/>
          <w:b/>
          <w:bCs/>
        </w:rPr>
        <w:t>Accessing Elements</w:t>
      </w:r>
    </w:p>
    <w:p w14:paraId="1E218F48" w14:textId="77777777" w:rsidR="00950CCA" w:rsidRPr="004828E1" w:rsidRDefault="00950CCA" w:rsidP="00950CCA">
      <w:pPr>
        <w:spacing w:after="0"/>
        <w:jc w:val="both"/>
        <w:rPr>
          <w:rFonts w:eastAsia="Cambria" w:cs="Cambria"/>
        </w:rPr>
      </w:pPr>
      <w:r w:rsidRPr="00950CCA">
        <w:rPr>
          <w:rFonts w:ascii="Consolas" w:eastAsia="Cambria" w:hAnsi="Consolas" w:cs="Cambria"/>
          <w:sz w:val="20"/>
          <w:szCs w:val="20"/>
        </w:rPr>
        <w:t>console.log(</w:t>
      </w:r>
      <w:proofErr w:type="gramStart"/>
      <w:r w:rsidRPr="00950CCA">
        <w:rPr>
          <w:rFonts w:ascii="Consolas" w:eastAsia="Cambria" w:hAnsi="Consolas" w:cs="Cambria"/>
          <w:sz w:val="20"/>
          <w:szCs w:val="20"/>
        </w:rPr>
        <w:t>matrix[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 xml:space="preserve">0][1]); </w:t>
      </w:r>
      <w:r w:rsidRPr="004828E1">
        <w:rPr>
          <w:rFonts w:eastAsia="Cambria" w:cs="Cambria"/>
        </w:rPr>
        <w:t>// Output: 2 (1st row, 2nd column)</w:t>
      </w:r>
    </w:p>
    <w:p w14:paraId="0882810C" w14:textId="77777777" w:rsidR="00950CCA" w:rsidRPr="004828E1" w:rsidRDefault="00950CCA" w:rsidP="00950CCA">
      <w:pPr>
        <w:spacing w:after="0"/>
        <w:jc w:val="both"/>
        <w:rPr>
          <w:rFonts w:eastAsia="Cambria" w:cs="Cambria"/>
        </w:rPr>
      </w:pPr>
      <w:r w:rsidRPr="00950CCA">
        <w:rPr>
          <w:rFonts w:ascii="Consolas" w:eastAsia="Cambria" w:hAnsi="Consolas" w:cs="Cambria"/>
          <w:sz w:val="20"/>
          <w:szCs w:val="20"/>
        </w:rPr>
        <w:t>console.log(</w:t>
      </w:r>
      <w:proofErr w:type="gramStart"/>
      <w:r w:rsidRPr="00950CCA">
        <w:rPr>
          <w:rFonts w:ascii="Consolas" w:eastAsia="Cambria" w:hAnsi="Consolas" w:cs="Cambria"/>
          <w:sz w:val="20"/>
          <w:szCs w:val="20"/>
        </w:rPr>
        <w:t>matrix[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 xml:space="preserve">2][0]); </w:t>
      </w:r>
      <w:r w:rsidRPr="004828E1">
        <w:rPr>
          <w:rFonts w:eastAsia="Cambria" w:cs="Cambria"/>
        </w:rPr>
        <w:t>// Output: 7 (3rd row, 1st column)</w:t>
      </w:r>
    </w:p>
    <w:p w14:paraId="748C57F7" w14:textId="77777777" w:rsidR="00974C19" w:rsidRPr="00950CCA" w:rsidRDefault="00974C19" w:rsidP="00950CCA">
      <w:pPr>
        <w:spacing w:after="0"/>
        <w:jc w:val="both"/>
        <w:rPr>
          <w:rFonts w:eastAsia="Cambria" w:cs="Cambria"/>
        </w:rPr>
      </w:pPr>
    </w:p>
    <w:p w14:paraId="119D4C34" w14:textId="77777777" w:rsidR="00950CCA" w:rsidRPr="00950CCA" w:rsidRDefault="00950CCA" w:rsidP="00950CCA">
      <w:pPr>
        <w:spacing w:after="0"/>
        <w:jc w:val="both"/>
        <w:rPr>
          <w:rFonts w:eastAsia="Cambria" w:cs="Cambria"/>
          <w:b/>
          <w:bCs/>
        </w:rPr>
      </w:pPr>
      <w:r w:rsidRPr="00950CCA">
        <w:rPr>
          <w:rFonts w:eastAsia="Cambria" w:cs="Cambria"/>
          <w:b/>
          <w:bCs/>
        </w:rPr>
        <w:t>Manipulating Elements</w:t>
      </w:r>
    </w:p>
    <w:p w14:paraId="286C6F7E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950CCA">
        <w:rPr>
          <w:rFonts w:ascii="Consolas" w:eastAsia="Cambria" w:hAnsi="Consolas" w:cs="Cambria"/>
          <w:sz w:val="20"/>
          <w:szCs w:val="20"/>
        </w:rPr>
        <w:t>matrix[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1][2] = 10; // Change the value in the 2nd row, 3rd column</w:t>
      </w:r>
    </w:p>
    <w:p w14:paraId="62FE09E4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console.log(matrix);</w:t>
      </w:r>
    </w:p>
    <w:p w14:paraId="738DEE61" w14:textId="77777777" w:rsidR="00974C19" w:rsidRPr="00950CCA" w:rsidRDefault="00974C19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4E6E007" w14:textId="77777777" w:rsidR="00950CCA" w:rsidRPr="00950CCA" w:rsidRDefault="00950CCA" w:rsidP="00950CCA">
      <w:pPr>
        <w:spacing w:after="0"/>
        <w:jc w:val="both"/>
        <w:rPr>
          <w:rFonts w:eastAsia="Cambria" w:cs="Cambria"/>
          <w:b/>
          <w:bCs/>
        </w:rPr>
      </w:pPr>
      <w:r w:rsidRPr="00950CCA">
        <w:rPr>
          <w:rFonts w:eastAsia="Cambria" w:cs="Cambria"/>
          <w:b/>
          <w:bCs/>
        </w:rPr>
        <w:t>Iterating Over Multidimensional Arrays</w:t>
      </w:r>
    </w:p>
    <w:p w14:paraId="1A3E25BD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for (let </w:t>
      </w:r>
      <w:proofErr w:type="spellStart"/>
      <w:r w:rsidRPr="00950CCA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 xml:space="preserve"> = 0; </w:t>
      </w:r>
      <w:proofErr w:type="spellStart"/>
      <w:r w:rsidRPr="00950CCA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 xml:space="preserve"> &lt; </w:t>
      </w:r>
      <w:proofErr w:type="spellStart"/>
      <w:proofErr w:type="gramStart"/>
      <w:r w:rsidRPr="00950CCA">
        <w:rPr>
          <w:rFonts w:ascii="Consolas" w:eastAsia="Cambria" w:hAnsi="Consolas" w:cs="Cambria"/>
          <w:sz w:val="20"/>
          <w:szCs w:val="20"/>
        </w:rPr>
        <w:t>matrix.length</w:t>
      </w:r>
      <w:proofErr w:type="spellEnd"/>
      <w:proofErr w:type="gramEnd"/>
      <w:r w:rsidRPr="00950CCA">
        <w:rPr>
          <w:rFonts w:ascii="Consolas" w:eastAsia="Cambria" w:hAnsi="Consolas" w:cs="Cambria"/>
          <w:sz w:val="20"/>
          <w:szCs w:val="20"/>
        </w:rPr>
        <w:t xml:space="preserve">; </w:t>
      </w:r>
      <w:proofErr w:type="spellStart"/>
      <w:r w:rsidRPr="00950CCA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>++) {</w:t>
      </w:r>
    </w:p>
    <w:p w14:paraId="5D3A9555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for (let j = 0; j &lt; matrix[</w:t>
      </w:r>
      <w:proofErr w:type="spellStart"/>
      <w:r w:rsidRPr="00950CCA">
        <w:rPr>
          <w:rFonts w:ascii="Consolas" w:eastAsia="Cambria" w:hAnsi="Consolas" w:cs="Cambria"/>
          <w:sz w:val="20"/>
          <w:szCs w:val="20"/>
        </w:rPr>
        <w:t>i</w:t>
      </w:r>
      <w:proofErr w:type="spellEnd"/>
      <w:proofErr w:type="gramStart"/>
      <w:r w:rsidRPr="00950CCA">
        <w:rPr>
          <w:rFonts w:ascii="Consolas" w:eastAsia="Cambria" w:hAnsi="Consolas" w:cs="Cambria"/>
          <w:sz w:val="20"/>
          <w:szCs w:val="20"/>
        </w:rPr>
        <w:t>].length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 xml:space="preserve">; </w:t>
      </w:r>
      <w:proofErr w:type="spellStart"/>
      <w:r w:rsidRPr="00950CCA">
        <w:rPr>
          <w:rFonts w:ascii="Consolas" w:eastAsia="Cambria" w:hAnsi="Consolas" w:cs="Cambria"/>
          <w:sz w:val="20"/>
          <w:szCs w:val="20"/>
        </w:rPr>
        <w:t>j++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>) {</w:t>
      </w:r>
    </w:p>
    <w:p w14:paraId="2B7FB745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950CCA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`Element at (${</w:t>
      </w:r>
      <w:proofErr w:type="spellStart"/>
      <w:r w:rsidRPr="00950CCA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>}, ${j}): ${matrix[</w:t>
      </w:r>
      <w:proofErr w:type="spellStart"/>
      <w:r w:rsidRPr="00950CCA">
        <w:rPr>
          <w:rFonts w:ascii="Consolas" w:eastAsia="Cambria" w:hAnsi="Consolas" w:cs="Cambria"/>
          <w:sz w:val="20"/>
          <w:szCs w:val="20"/>
        </w:rPr>
        <w:t>i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>][j]}`);</w:t>
      </w:r>
    </w:p>
    <w:p w14:paraId="5DA6A04A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5C6028FF" w14:textId="77777777" w:rsid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}</w:t>
      </w:r>
    </w:p>
    <w:p w14:paraId="3DA87B02" w14:textId="77777777" w:rsidR="00974C19" w:rsidRPr="00950CCA" w:rsidRDefault="00974C19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011B0FA" w14:textId="77777777" w:rsidR="00950CCA" w:rsidRPr="00950CCA" w:rsidRDefault="00950CCA" w:rsidP="00950CCA">
      <w:pPr>
        <w:spacing w:after="0"/>
        <w:jc w:val="both"/>
        <w:rPr>
          <w:rFonts w:eastAsia="Cambria" w:cs="Cambria"/>
          <w:b/>
          <w:bCs/>
        </w:rPr>
      </w:pPr>
      <w:r w:rsidRPr="00950CCA">
        <w:rPr>
          <w:rFonts w:eastAsia="Cambria" w:cs="Cambria"/>
          <w:b/>
          <w:bCs/>
        </w:rPr>
        <w:t>Practical Example: Representing a Grid</w:t>
      </w:r>
    </w:p>
    <w:p w14:paraId="60AFD83B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let grid = [</w:t>
      </w:r>
    </w:p>
    <w:p w14:paraId="550743B9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['X', 'O', 'X'],</w:t>
      </w:r>
    </w:p>
    <w:p w14:paraId="12BDE674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['O', 'X', 'O'],</w:t>
      </w:r>
    </w:p>
    <w:p w14:paraId="1A3EA63E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['X', 'O', 'X']</w:t>
      </w:r>
    </w:p>
    <w:p w14:paraId="707C518B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];</w:t>
      </w:r>
    </w:p>
    <w:p w14:paraId="6C512419" w14:textId="77777777" w:rsidR="00950CCA" w:rsidRPr="004828E1" w:rsidRDefault="00950CCA" w:rsidP="00950CCA">
      <w:pPr>
        <w:spacing w:after="0"/>
        <w:jc w:val="both"/>
        <w:rPr>
          <w:rFonts w:eastAsia="Cambria" w:cs="Cambria"/>
        </w:rPr>
      </w:pPr>
      <w:r w:rsidRPr="00950CCA">
        <w:rPr>
          <w:rFonts w:ascii="Consolas" w:eastAsia="Cambria" w:hAnsi="Consolas" w:cs="Cambria"/>
          <w:sz w:val="20"/>
          <w:szCs w:val="20"/>
        </w:rPr>
        <w:t>console.log(</w:t>
      </w:r>
      <w:proofErr w:type="gramStart"/>
      <w:r w:rsidRPr="00950CCA">
        <w:rPr>
          <w:rFonts w:ascii="Consolas" w:eastAsia="Cambria" w:hAnsi="Consolas" w:cs="Cambria"/>
          <w:sz w:val="20"/>
          <w:szCs w:val="20"/>
        </w:rPr>
        <w:t>grid[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 xml:space="preserve">1][1]); </w:t>
      </w:r>
      <w:r w:rsidRPr="004828E1">
        <w:rPr>
          <w:rFonts w:eastAsia="Cambria" w:cs="Cambria"/>
        </w:rPr>
        <w:t>// Output: X (middle element)</w:t>
      </w:r>
    </w:p>
    <w:p w14:paraId="7FE2D4C8" w14:textId="21539253" w:rsidR="00950CCA" w:rsidRPr="00950CCA" w:rsidRDefault="00950CCA" w:rsidP="00950CCA">
      <w:pPr>
        <w:spacing w:after="0"/>
        <w:jc w:val="both"/>
        <w:rPr>
          <w:rFonts w:eastAsia="Cambria" w:cs="Cambria"/>
        </w:rPr>
      </w:pPr>
    </w:p>
    <w:p w14:paraId="4C16F1D8" w14:textId="77777777" w:rsidR="00950CCA" w:rsidRPr="00950CCA" w:rsidRDefault="00950CCA" w:rsidP="00950CCA">
      <w:pPr>
        <w:spacing w:after="0"/>
        <w:jc w:val="both"/>
        <w:rPr>
          <w:rFonts w:eastAsia="Cambria" w:cs="Cambria"/>
          <w:b/>
          <w:bCs/>
        </w:rPr>
      </w:pPr>
      <w:r w:rsidRPr="00950CCA">
        <w:rPr>
          <w:rFonts w:eastAsia="Cambria" w:cs="Cambria"/>
          <w:b/>
          <w:bCs/>
        </w:rPr>
        <w:t>Creating Nested Objects</w:t>
      </w:r>
    </w:p>
    <w:p w14:paraId="4CF38EEB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let student = {</w:t>
      </w:r>
    </w:p>
    <w:p w14:paraId="36BE9E5F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name: "Alice",</w:t>
      </w:r>
    </w:p>
    <w:p w14:paraId="49CE638D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grades: {</w:t>
      </w:r>
    </w:p>
    <w:p w14:paraId="0DCDE52D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    math: 90,</w:t>
      </w:r>
    </w:p>
    <w:p w14:paraId="2EDDB7BB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    science: 85,</w:t>
      </w:r>
    </w:p>
    <w:p w14:paraId="0ADE463F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950CCA">
        <w:rPr>
          <w:rFonts w:ascii="Consolas" w:eastAsia="Cambria" w:hAnsi="Consolas" w:cs="Cambria"/>
          <w:sz w:val="20"/>
          <w:szCs w:val="20"/>
        </w:rPr>
        <w:t>english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>: 92</w:t>
      </w:r>
    </w:p>
    <w:p w14:paraId="0C39930A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},</w:t>
      </w:r>
    </w:p>
    <w:p w14:paraId="17CAAA4C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address: {</w:t>
      </w:r>
    </w:p>
    <w:p w14:paraId="54F3D9E9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    city: "New York",</w:t>
      </w:r>
    </w:p>
    <w:p w14:paraId="29FB913E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    zip: 10001</w:t>
      </w:r>
    </w:p>
    <w:p w14:paraId="32FFC9F2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19F31B43" w14:textId="77777777" w:rsid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};</w:t>
      </w:r>
    </w:p>
    <w:p w14:paraId="6F0CDA67" w14:textId="77777777" w:rsidR="00974C19" w:rsidRPr="00950CCA" w:rsidRDefault="00974C19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E69A4B8" w14:textId="77777777" w:rsidR="00950CCA" w:rsidRPr="00950CCA" w:rsidRDefault="00950CCA" w:rsidP="00950CCA">
      <w:pPr>
        <w:spacing w:after="0"/>
        <w:jc w:val="both"/>
        <w:rPr>
          <w:rFonts w:eastAsia="Cambria" w:cs="Cambria"/>
          <w:b/>
          <w:bCs/>
        </w:rPr>
      </w:pPr>
      <w:r w:rsidRPr="00950CCA">
        <w:rPr>
          <w:rFonts w:eastAsia="Cambria" w:cs="Cambria"/>
          <w:b/>
          <w:bCs/>
        </w:rPr>
        <w:t>Accessing Properties</w:t>
      </w:r>
    </w:p>
    <w:p w14:paraId="4934BB09" w14:textId="77777777" w:rsidR="00950CCA" w:rsidRPr="004828E1" w:rsidRDefault="00950CCA" w:rsidP="00950CCA">
      <w:pPr>
        <w:spacing w:after="0"/>
        <w:jc w:val="both"/>
        <w:rPr>
          <w:rFonts w:eastAsia="Cambria" w:cs="Cambria"/>
        </w:rPr>
      </w:pPr>
      <w:r w:rsidRPr="00950CC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950CCA">
        <w:rPr>
          <w:rFonts w:ascii="Consolas" w:eastAsia="Cambria" w:hAnsi="Consolas" w:cs="Cambria"/>
          <w:sz w:val="20"/>
          <w:szCs w:val="20"/>
        </w:rPr>
        <w:t>student.grades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.math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 xml:space="preserve">); </w:t>
      </w:r>
      <w:r w:rsidRPr="004828E1">
        <w:rPr>
          <w:rFonts w:eastAsia="Cambria" w:cs="Cambria"/>
        </w:rPr>
        <w:t>// Output: 90</w:t>
      </w:r>
    </w:p>
    <w:p w14:paraId="06F82DA7" w14:textId="77777777" w:rsidR="00950CCA" w:rsidRPr="004828E1" w:rsidRDefault="00950CCA" w:rsidP="00950CCA">
      <w:pPr>
        <w:spacing w:after="0"/>
        <w:jc w:val="both"/>
        <w:rPr>
          <w:rFonts w:eastAsia="Cambria" w:cs="Cambria"/>
        </w:rPr>
      </w:pPr>
      <w:r w:rsidRPr="00950CC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950CCA">
        <w:rPr>
          <w:rFonts w:ascii="Consolas" w:eastAsia="Cambria" w:hAnsi="Consolas" w:cs="Cambria"/>
          <w:sz w:val="20"/>
          <w:szCs w:val="20"/>
        </w:rPr>
        <w:t>student.address</w:t>
      </w:r>
      <w:proofErr w:type="spellEnd"/>
      <w:proofErr w:type="gramEnd"/>
      <w:r w:rsidRPr="00950CCA">
        <w:rPr>
          <w:rFonts w:ascii="Consolas" w:eastAsia="Cambria" w:hAnsi="Consolas" w:cs="Cambria"/>
          <w:sz w:val="20"/>
          <w:szCs w:val="20"/>
        </w:rPr>
        <w:t xml:space="preserve">['city']); </w:t>
      </w:r>
      <w:r w:rsidRPr="004828E1">
        <w:rPr>
          <w:rFonts w:eastAsia="Cambria" w:cs="Cambria"/>
        </w:rPr>
        <w:t>// Output: New York</w:t>
      </w:r>
    </w:p>
    <w:p w14:paraId="04150F38" w14:textId="77777777" w:rsidR="00974C19" w:rsidRPr="00950CCA" w:rsidRDefault="00974C19" w:rsidP="00950CCA">
      <w:pPr>
        <w:spacing w:after="0"/>
        <w:jc w:val="both"/>
        <w:rPr>
          <w:rFonts w:eastAsia="Cambria" w:cs="Cambria"/>
        </w:rPr>
      </w:pPr>
    </w:p>
    <w:p w14:paraId="79FC09ED" w14:textId="77777777" w:rsidR="00950CCA" w:rsidRPr="00950CCA" w:rsidRDefault="00950CCA" w:rsidP="00950CCA">
      <w:pPr>
        <w:spacing w:after="0"/>
        <w:jc w:val="both"/>
        <w:rPr>
          <w:rFonts w:eastAsia="Cambria" w:cs="Cambria"/>
          <w:b/>
          <w:bCs/>
        </w:rPr>
      </w:pPr>
      <w:r w:rsidRPr="00950CCA">
        <w:rPr>
          <w:rFonts w:eastAsia="Cambria" w:cs="Cambria"/>
          <w:b/>
          <w:bCs/>
        </w:rPr>
        <w:t>Updating Properties</w:t>
      </w:r>
    </w:p>
    <w:p w14:paraId="50F2C269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950CCA">
        <w:rPr>
          <w:rFonts w:ascii="Consolas" w:eastAsia="Cambria" w:hAnsi="Consolas" w:cs="Cambria"/>
          <w:sz w:val="20"/>
          <w:szCs w:val="20"/>
        </w:rPr>
        <w:t>student.grades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.math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 xml:space="preserve"> = 95;</w:t>
      </w:r>
    </w:p>
    <w:p w14:paraId="0C1904F9" w14:textId="77777777" w:rsidR="00950CCA" w:rsidRPr="004828E1" w:rsidRDefault="00950CCA" w:rsidP="00950CCA">
      <w:pPr>
        <w:spacing w:after="0"/>
        <w:jc w:val="both"/>
        <w:rPr>
          <w:rFonts w:eastAsia="Cambria" w:cs="Cambria"/>
        </w:rPr>
      </w:pPr>
      <w:r w:rsidRPr="00950CC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950CCA">
        <w:rPr>
          <w:rFonts w:ascii="Consolas" w:eastAsia="Cambria" w:hAnsi="Consolas" w:cs="Cambria"/>
          <w:sz w:val="20"/>
          <w:szCs w:val="20"/>
        </w:rPr>
        <w:t>student.grades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.math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 xml:space="preserve">); </w:t>
      </w:r>
      <w:r w:rsidRPr="004828E1">
        <w:rPr>
          <w:rFonts w:eastAsia="Cambria" w:cs="Cambria"/>
        </w:rPr>
        <w:t>// Output: 95</w:t>
      </w:r>
    </w:p>
    <w:p w14:paraId="5A826136" w14:textId="77777777" w:rsidR="00974C19" w:rsidRPr="00950CCA" w:rsidRDefault="00974C19" w:rsidP="00950CCA">
      <w:pPr>
        <w:spacing w:after="0"/>
        <w:jc w:val="both"/>
        <w:rPr>
          <w:rFonts w:eastAsia="Cambria" w:cs="Cambria"/>
        </w:rPr>
      </w:pPr>
    </w:p>
    <w:p w14:paraId="36E07B3B" w14:textId="77777777" w:rsidR="00950CCA" w:rsidRPr="00950CCA" w:rsidRDefault="00950CCA" w:rsidP="00950CCA">
      <w:pPr>
        <w:spacing w:after="0"/>
        <w:jc w:val="both"/>
        <w:rPr>
          <w:rFonts w:eastAsia="Cambria" w:cs="Cambria"/>
          <w:b/>
          <w:bCs/>
        </w:rPr>
      </w:pPr>
      <w:r w:rsidRPr="00950CCA">
        <w:rPr>
          <w:rFonts w:eastAsia="Cambria" w:cs="Cambria"/>
          <w:b/>
          <w:bCs/>
        </w:rPr>
        <w:t>Adding Properties</w:t>
      </w:r>
    </w:p>
    <w:p w14:paraId="3EDC660E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950CCA">
        <w:rPr>
          <w:rFonts w:ascii="Consolas" w:eastAsia="Cambria" w:hAnsi="Consolas" w:cs="Cambria"/>
          <w:sz w:val="20"/>
          <w:szCs w:val="20"/>
        </w:rPr>
        <w:t>student.address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.state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 xml:space="preserve"> = "NY";</w:t>
      </w:r>
    </w:p>
    <w:p w14:paraId="28440127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Start"/>
      <w:r w:rsidRPr="00950CCA">
        <w:rPr>
          <w:rFonts w:ascii="Consolas" w:eastAsia="Cambria" w:hAnsi="Consolas" w:cs="Cambria"/>
          <w:sz w:val="20"/>
          <w:szCs w:val="20"/>
        </w:rPr>
        <w:t>student.address</w:t>
      </w:r>
      <w:proofErr w:type="spellEnd"/>
      <w:proofErr w:type="gramEnd"/>
      <w:r w:rsidRPr="00950CCA">
        <w:rPr>
          <w:rFonts w:ascii="Consolas" w:eastAsia="Cambria" w:hAnsi="Consolas" w:cs="Cambria"/>
          <w:sz w:val="20"/>
          <w:szCs w:val="20"/>
        </w:rPr>
        <w:t>);</w:t>
      </w:r>
    </w:p>
    <w:p w14:paraId="0DB1F8AC" w14:textId="77777777" w:rsidR="00974C19" w:rsidRPr="00950CCA" w:rsidRDefault="00974C19" w:rsidP="00950CCA">
      <w:pPr>
        <w:spacing w:after="0"/>
        <w:jc w:val="both"/>
        <w:rPr>
          <w:rFonts w:eastAsia="Cambria" w:cs="Cambria"/>
        </w:rPr>
      </w:pPr>
    </w:p>
    <w:p w14:paraId="448E7DA1" w14:textId="77777777" w:rsidR="00950CCA" w:rsidRPr="00950CCA" w:rsidRDefault="00950CCA" w:rsidP="00950CCA">
      <w:pPr>
        <w:spacing w:after="0"/>
        <w:jc w:val="both"/>
        <w:rPr>
          <w:rFonts w:eastAsia="Cambria" w:cs="Cambria"/>
          <w:b/>
          <w:bCs/>
        </w:rPr>
      </w:pPr>
      <w:r w:rsidRPr="00950CCA">
        <w:rPr>
          <w:rFonts w:eastAsia="Cambria" w:cs="Cambria"/>
          <w:b/>
          <w:bCs/>
        </w:rPr>
        <w:lastRenderedPageBreak/>
        <w:t>Iterating Over Nested Objects</w:t>
      </w:r>
    </w:p>
    <w:p w14:paraId="2396EFDB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for (let subject in </w:t>
      </w:r>
      <w:proofErr w:type="spellStart"/>
      <w:proofErr w:type="gramStart"/>
      <w:r w:rsidRPr="00950CCA">
        <w:rPr>
          <w:rFonts w:ascii="Consolas" w:eastAsia="Cambria" w:hAnsi="Consolas" w:cs="Cambria"/>
          <w:sz w:val="20"/>
          <w:szCs w:val="20"/>
        </w:rPr>
        <w:t>student.grades</w:t>
      </w:r>
      <w:proofErr w:type="spellEnd"/>
      <w:proofErr w:type="gramEnd"/>
      <w:r w:rsidRPr="00950CCA">
        <w:rPr>
          <w:rFonts w:ascii="Consolas" w:eastAsia="Cambria" w:hAnsi="Consolas" w:cs="Cambria"/>
          <w:sz w:val="20"/>
          <w:szCs w:val="20"/>
        </w:rPr>
        <w:t>) {</w:t>
      </w:r>
    </w:p>
    <w:p w14:paraId="707C6A9D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console.log(`${subject}: ${</w:t>
      </w:r>
      <w:proofErr w:type="spellStart"/>
      <w:proofErr w:type="gramStart"/>
      <w:r w:rsidRPr="00950CCA">
        <w:rPr>
          <w:rFonts w:ascii="Consolas" w:eastAsia="Cambria" w:hAnsi="Consolas" w:cs="Cambria"/>
          <w:sz w:val="20"/>
          <w:szCs w:val="20"/>
        </w:rPr>
        <w:t>student.grades</w:t>
      </w:r>
      <w:proofErr w:type="spellEnd"/>
      <w:proofErr w:type="gramEnd"/>
      <w:r w:rsidRPr="00950CCA">
        <w:rPr>
          <w:rFonts w:ascii="Consolas" w:eastAsia="Cambria" w:hAnsi="Consolas" w:cs="Cambria"/>
          <w:sz w:val="20"/>
          <w:szCs w:val="20"/>
        </w:rPr>
        <w:t>[subject]}`);</w:t>
      </w:r>
    </w:p>
    <w:p w14:paraId="701302DE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}</w:t>
      </w:r>
    </w:p>
    <w:p w14:paraId="64D4165E" w14:textId="01547D32" w:rsidR="00950CCA" w:rsidRPr="00950CCA" w:rsidRDefault="00950CCA" w:rsidP="00950CCA">
      <w:pPr>
        <w:spacing w:after="0"/>
        <w:jc w:val="both"/>
        <w:rPr>
          <w:rFonts w:eastAsia="Cambria" w:cs="Cambria"/>
        </w:rPr>
      </w:pPr>
    </w:p>
    <w:p w14:paraId="376B0F42" w14:textId="77777777" w:rsidR="00950CCA" w:rsidRPr="00950CCA" w:rsidRDefault="00950CCA" w:rsidP="00950CCA">
      <w:pPr>
        <w:spacing w:after="0"/>
        <w:jc w:val="both"/>
        <w:rPr>
          <w:rFonts w:eastAsia="Cambria" w:cs="Cambria"/>
          <w:b/>
          <w:bCs/>
        </w:rPr>
      </w:pPr>
      <w:r w:rsidRPr="00950CCA">
        <w:rPr>
          <w:rFonts w:eastAsia="Cambria" w:cs="Cambria"/>
          <w:b/>
          <w:bCs/>
        </w:rPr>
        <w:t>Combining Multidimensional Arrays and Nested Objects</w:t>
      </w:r>
    </w:p>
    <w:p w14:paraId="5976ED15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let school = [</w:t>
      </w:r>
    </w:p>
    <w:p w14:paraId="42721EB0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{</w:t>
      </w:r>
    </w:p>
    <w:p w14:paraId="2F101A88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    name: "John",</w:t>
      </w:r>
    </w:p>
    <w:p w14:paraId="17D6B005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    grades: </w:t>
      </w:r>
      <w:proofErr w:type="gramStart"/>
      <w:r w:rsidRPr="00950CCA">
        <w:rPr>
          <w:rFonts w:ascii="Consolas" w:eastAsia="Cambria" w:hAnsi="Consolas" w:cs="Cambria"/>
          <w:sz w:val="20"/>
          <w:szCs w:val="20"/>
        </w:rPr>
        <w:t>{ math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: 88, science: 75 }</w:t>
      </w:r>
    </w:p>
    <w:p w14:paraId="222B76C7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},</w:t>
      </w:r>
    </w:p>
    <w:p w14:paraId="7878644A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{</w:t>
      </w:r>
    </w:p>
    <w:p w14:paraId="3DAC6D55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    name: "Jane",</w:t>
      </w:r>
    </w:p>
    <w:p w14:paraId="1AEB38DD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    grades: </w:t>
      </w:r>
      <w:proofErr w:type="gramStart"/>
      <w:r w:rsidRPr="00950CCA">
        <w:rPr>
          <w:rFonts w:ascii="Consolas" w:eastAsia="Cambria" w:hAnsi="Consolas" w:cs="Cambria"/>
          <w:sz w:val="20"/>
          <w:szCs w:val="20"/>
        </w:rPr>
        <w:t>{ math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: 92, science: 89 }</w:t>
      </w:r>
    </w:p>
    <w:p w14:paraId="4CF127BD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5A8E5301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];</w:t>
      </w:r>
    </w:p>
    <w:p w14:paraId="211322EF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62FEEEE" w14:textId="77777777" w:rsidR="00950CCA" w:rsidRPr="004828E1" w:rsidRDefault="00950CCA" w:rsidP="00950CCA">
      <w:pPr>
        <w:spacing w:after="0"/>
        <w:jc w:val="both"/>
        <w:rPr>
          <w:rFonts w:eastAsia="Cambria" w:cs="Cambria"/>
        </w:rPr>
      </w:pPr>
      <w:r w:rsidRPr="004828E1">
        <w:rPr>
          <w:rFonts w:eastAsia="Cambria" w:cs="Cambria"/>
        </w:rPr>
        <w:t>// Accessing data</w:t>
      </w:r>
    </w:p>
    <w:p w14:paraId="27EE24F0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console.log(school[1</w:t>
      </w:r>
      <w:proofErr w:type="gramStart"/>
      <w:r w:rsidRPr="00950CCA">
        <w:rPr>
          <w:rFonts w:ascii="Consolas" w:eastAsia="Cambria" w:hAnsi="Consolas" w:cs="Cambria"/>
          <w:sz w:val="20"/>
          <w:szCs w:val="20"/>
        </w:rPr>
        <w:t>].</w:t>
      </w:r>
      <w:proofErr w:type="spellStart"/>
      <w:r w:rsidRPr="00950CCA">
        <w:rPr>
          <w:rFonts w:ascii="Consolas" w:eastAsia="Cambria" w:hAnsi="Consolas" w:cs="Cambria"/>
          <w:sz w:val="20"/>
          <w:szCs w:val="20"/>
        </w:rPr>
        <w:t>grades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.science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>); // Output: 89</w:t>
      </w:r>
    </w:p>
    <w:p w14:paraId="760BC40E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C6D481E" w14:textId="77777777" w:rsidR="00950CCA" w:rsidRPr="004828E1" w:rsidRDefault="00950CCA" w:rsidP="00950CCA">
      <w:pPr>
        <w:spacing w:after="0"/>
        <w:jc w:val="both"/>
        <w:rPr>
          <w:rFonts w:eastAsia="Cambria" w:cs="Cambria"/>
        </w:rPr>
      </w:pPr>
      <w:r w:rsidRPr="004828E1">
        <w:rPr>
          <w:rFonts w:eastAsia="Cambria" w:cs="Cambria"/>
        </w:rPr>
        <w:t>// Updating data</w:t>
      </w:r>
    </w:p>
    <w:p w14:paraId="47748AA1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950CCA">
        <w:rPr>
          <w:rFonts w:ascii="Consolas" w:eastAsia="Cambria" w:hAnsi="Consolas" w:cs="Cambria"/>
          <w:sz w:val="20"/>
          <w:szCs w:val="20"/>
        </w:rPr>
        <w:t>school[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0].</w:t>
      </w:r>
      <w:proofErr w:type="spellStart"/>
      <w:r w:rsidRPr="00950CCA">
        <w:rPr>
          <w:rFonts w:ascii="Consolas" w:eastAsia="Cambria" w:hAnsi="Consolas" w:cs="Cambria"/>
          <w:sz w:val="20"/>
          <w:szCs w:val="20"/>
        </w:rPr>
        <w:t>grades.math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 xml:space="preserve"> = 90;</w:t>
      </w:r>
    </w:p>
    <w:p w14:paraId="5CF71342" w14:textId="77777777" w:rsidR="00950CCA" w:rsidRPr="00950CCA" w:rsidRDefault="00950CCA" w:rsidP="00950CCA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0CCA">
        <w:rPr>
          <w:rFonts w:ascii="Consolas" w:eastAsia="Cambria" w:hAnsi="Consolas" w:cs="Cambria"/>
          <w:sz w:val="20"/>
          <w:szCs w:val="20"/>
        </w:rPr>
        <w:t>console.log(school[0</w:t>
      </w:r>
      <w:proofErr w:type="gramStart"/>
      <w:r w:rsidRPr="00950CCA">
        <w:rPr>
          <w:rFonts w:ascii="Consolas" w:eastAsia="Cambria" w:hAnsi="Consolas" w:cs="Cambria"/>
          <w:sz w:val="20"/>
          <w:szCs w:val="20"/>
        </w:rPr>
        <w:t>].</w:t>
      </w:r>
      <w:proofErr w:type="spellStart"/>
      <w:r w:rsidRPr="00950CCA">
        <w:rPr>
          <w:rFonts w:ascii="Consolas" w:eastAsia="Cambria" w:hAnsi="Consolas" w:cs="Cambria"/>
          <w:sz w:val="20"/>
          <w:szCs w:val="20"/>
        </w:rPr>
        <w:t>grades</w:t>
      </w:r>
      <w:proofErr w:type="gramEnd"/>
      <w:r w:rsidRPr="00950CCA">
        <w:rPr>
          <w:rFonts w:ascii="Consolas" w:eastAsia="Cambria" w:hAnsi="Consolas" w:cs="Cambria"/>
          <w:sz w:val="20"/>
          <w:szCs w:val="20"/>
        </w:rPr>
        <w:t>.math</w:t>
      </w:r>
      <w:proofErr w:type="spellEnd"/>
      <w:r w:rsidRPr="00950CCA">
        <w:rPr>
          <w:rFonts w:ascii="Consolas" w:eastAsia="Cambria" w:hAnsi="Consolas" w:cs="Cambria"/>
          <w:sz w:val="20"/>
          <w:szCs w:val="20"/>
        </w:rPr>
        <w:t>); // Output: 90</w:t>
      </w:r>
    </w:p>
    <w:p w14:paraId="0DAAC3D7" w14:textId="345A2544" w:rsidR="00950CCA" w:rsidRPr="00950CCA" w:rsidRDefault="00950CCA" w:rsidP="00950CCA">
      <w:pPr>
        <w:spacing w:after="0"/>
        <w:jc w:val="both"/>
        <w:rPr>
          <w:rFonts w:eastAsia="Cambria" w:cs="Cambria"/>
        </w:rPr>
      </w:pPr>
    </w:p>
    <w:p w14:paraId="19CF45EA" w14:textId="67558E42" w:rsidR="00144EB6" w:rsidRPr="00144EB6" w:rsidRDefault="00144EB6" w:rsidP="001D6159">
      <w:pPr>
        <w:pStyle w:val="Heading1AVAHEB"/>
        <w:spacing w:before="0"/>
        <w:jc w:val="both"/>
        <w:rPr>
          <w:b w:val="0"/>
          <w:bCs/>
          <w:sz w:val="22"/>
          <w:szCs w:val="22"/>
          <w:lang w:val="en-US"/>
        </w:rPr>
      </w:pPr>
    </w:p>
    <w:sectPr w:rsidR="00144EB6" w:rsidRPr="00144EB6">
      <w:head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DA655" w14:textId="77777777" w:rsidR="001148BE" w:rsidRDefault="001148BE" w:rsidP="00C708E2">
      <w:pPr>
        <w:spacing w:after="0" w:line="240" w:lineRule="auto"/>
      </w:pPr>
      <w:r>
        <w:separator/>
      </w:r>
    </w:p>
  </w:endnote>
  <w:endnote w:type="continuationSeparator" w:id="0">
    <w:p w14:paraId="24274E54" w14:textId="77777777" w:rsidR="001148BE" w:rsidRDefault="001148BE" w:rsidP="00C7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F3628" w14:textId="77777777" w:rsidR="001148BE" w:rsidRDefault="001148BE" w:rsidP="00C708E2">
      <w:pPr>
        <w:spacing w:after="0" w:line="240" w:lineRule="auto"/>
      </w:pPr>
      <w:r>
        <w:separator/>
      </w:r>
    </w:p>
  </w:footnote>
  <w:footnote w:type="continuationSeparator" w:id="0">
    <w:p w14:paraId="369155F1" w14:textId="77777777" w:rsidR="001148BE" w:rsidRDefault="001148BE" w:rsidP="00C7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66F3F" w14:textId="027C9592" w:rsidR="00C708E2" w:rsidRDefault="00C708E2" w:rsidP="00C708E2">
    <w:pPr>
      <w:pStyle w:val="Header"/>
      <w:jc w:val="center"/>
      <w:rPr>
        <w:lang w:val="en-US"/>
      </w:rPr>
    </w:pPr>
  </w:p>
  <w:p w14:paraId="56B84564" w14:textId="77777777" w:rsidR="00C708E2" w:rsidRDefault="00C708E2" w:rsidP="00C708E2">
    <w:pPr>
      <w:pStyle w:val="Header"/>
    </w:pPr>
    <w:r>
      <w:rPr>
        <w:rFonts w:eastAsiaTheme="minorHAns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CF0BB" wp14:editId="4D9C3011">
              <wp:simplePos x="0" y="0"/>
              <wp:positionH relativeFrom="margin">
                <wp:posOffset>303848</wp:posOffset>
              </wp:positionH>
              <wp:positionV relativeFrom="topMargin">
                <wp:posOffset>204788</wp:posOffset>
              </wp:positionV>
              <wp:extent cx="5095875" cy="390525"/>
              <wp:effectExtent l="0" t="19050" r="28575" b="28575"/>
              <wp:wrapNone/>
              <wp:docPr id="65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5875" cy="390525"/>
                        <a:chOff x="1778" y="533"/>
                        <a:chExt cx="8698" cy="299705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436" y="533"/>
                          <a:ext cx="2244" cy="299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9D6854" w14:textId="6C938F6E" w:rsidR="00C708E2" w:rsidRDefault="000B654B" w:rsidP="00C708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ACF0BB" id="Group 3" o:spid="_x0000_s1026" style="position:absolute;margin-left:23.95pt;margin-top:16.15pt;width:401.25pt;height:30.75pt;z-index:251659264;mso-position-horizontal-relative:margin;mso-position-vertical-relative:top-margin-area;mso-width-relative:margin" coordorigin="1778,533" coordsize="8698,29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DWCQMAAJkHAAAOAAAAZHJzL2Uyb0RvYy54bWy8VVlu2zAQ/S/QOxD8b7TY8iJEDgJnQYEu&#10;BpIegKaopZFIdUhbdk/fISVbdtKiRVrUBgSSwxnOvPeGvLza1RXZCtClkgkNLnxKhOQqLWWe0C+P&#10;d+9mlGjDZMoqJUVC90LTq8XbN5dtE4tQFapKBRAMInXcNgktjGliz9O8EDXTF6oREo2ZgpoZnELu&#10;pcBajF5XXuj7E69VkDaguNAaV286I124+FkmuPmcZVoYUiUUczPuC+67tl9vccniHFhTlLxPg70i&#10;i5qVEg89hrphhpENlC9C1SUHpVVmLriqPZVlJReuBqwm8J9Vcw9q07ha8rjNmyNMCO0znF4dln/a&#10;3kPz0Kygyx6HHxR/0oiL1zZ5fGq387zbTNbtR5Uin2xjlCt8l0FtQ2BJZOfw3R/xFTtDOC5G/jya&#10;TSNKONpGcz8Ko44AXiBL1i2YTlEwaI1Go4PptveeTeZos67hfD71navH4u5gl2yfnCUf1aQHwPTf&#10;AfZQsEY4HrQFZAWkTBM6iaaUSFYjCteIgttEQpu1PR73LWWHKt/JHlUi1bJgMhdu8+O+Qd/AemD6&#10;Jy52opGS36J8hCuYjcZBj9gB7QEvJ/MjVCxuQJt7oWpiBwnVBliZF2appMSGURA4Rtn2gzY2t8HB&#10;EizVXVlVuM7iSpIWCwinvu88tKrK1FqtUUO+XlZAtgxbb+bbv6sULafbUOIyddEKwdLbfmxYWXVj&#10;PL2SPUAWkw7dtUr3KzgAh1T/N85Rgs85dwz2BB46SXdtdCT8GkC1tkKU4hnjncMfMx6NR5PzBjnQ&#10;HYbj8S/bY6Cw53wNjD8Js2IlDGRb2vK0r4+lXynJ6gqvQ6SQBJPJZNoT6JTxQhhntJ6xf+d+P2O/&#10;U1A4i/BWcKI5lcZZjH+tILNb71A/FvhOTARU9zrga4aDQsF3Slp8GbBBvm0YCEqq9xLpmwfjsX1K&#10;3AQHcLq6PqwyyTFEQg0l3XBpumdn04BtNisDW7FU9vLIStdpQza94p2y3d2G979DvH+r7ANzOnf7&#10;hxd18QMAAP//AwBQSwMEFAAGAAgAAAAhAP4Ast/gAAAACAEAAA8AAABkcnMvZG93bnJldi54bWxM&#10;j0FLw0AUhO+C/2F5gje7SdNqGrMppainItgK4u01+5qEZt+G7DZJ/73rSY/DDDPf5OvJtGKg3jWW&#10;FcSzCARxaXXDlYLPw+tDCsJ5ZI2tZVJwJQfr4vYmx0zbkT9o2PtKhBJ2GSqove8yKV1Zk0E3sx1x&#10;8E62N+iD7CupexxDuWnlPIoepcGGw0KNHW1rKs/7i1HwNuK4SeKXYXc+ba/fh+X71y4mpe7vps0z&#10;CE+T/wvDL35AhyIwHe2FtROtgsXTKiQVJPMERPDTZbQAcVSwSlKQRS7/Hyh+AAAA//8DAFBLAQIt&#10;ABQABgAIAAAAIQC2gziS/gAAAOEBAAATAAAAAAAAAAAAAAAAAAAAAABbQ29udGVudF9UeXBlc10u&#10;eG1sUEsBAi0AFAAGAAgAAAAhADj9If/WAAAAlAEAAAsAAAAAAAAAAAAAAAAALwEAAF9yZWxzLy5y&#10;ZWxzUEsBAi0AFAAGAAgAAAAhAIIv4NYJAwAAmQcAAA4AAAAAAAAAAAAAAAAALgIAAGRycy9lMm9E&#10;b2MueG1sUEsBAi0AFAAGAAgAAAAhAP4Ast/gAAAACAEAAA8AAAAAAAAAAAAAAAAAYwUAAGRycy9k&#10;b3ducmV2LnhtbFBLBQYAAAAABAAEAPMAAAB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28" type="#_x0000_t185" style="position:absolute;left:5436;top:533;width:2244;height:29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699D6854" w14:textId="6C938F6E" w:rsidR="00C708E2" w:rsidRDefault="000B654B" w:rsidP="00C708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t xml:space="preserve">     </w:t>
    </w:r>
  </w:p>
  <w:sdt>
    <w:sdtPr>
      <w:rPr>
        <w:rFonts w:ascii="Cambria" w:hAnsi="Cambria"/>
      </w:rPr>
      <w:id w:val="1917208520"/>
      <w:docPartObj>
        <w:docPartGallery w:val="Page Numbers (Top of Page)"/>
        <w:docPartUnique/>
      </w:docPartObj>
    </w:sdtPr>
    <w:sdtContent>
      <w:p w14:paraId="764AF63A" w14:textId="77777777" w:rsidR="00C708E2" w:rsidRPr="004D1618" w:rsidRDefault="00C708E2" w:rsidP="00C708E2">
        <w:pPr>
          <w:pStyle w:val="Header"/>
          <w:rPr>
            <w:rFonts w:ascii="Cambria" w:eastAsiaTheme="minorEastAsia" w:hAnsi="Cambria"/>
            <w:sz w:val="24"/>
            <w:szCs w:val="24"/>
          </w:rPr>
        </w:pPr>
      </w:p>
      <w:p w14:paraId="3FDDB70C" w14:textId="591E6836" w:rsidR="00C708E2" w:rsidRPr="00C708E2" w:rsidRDefault="00C708E2" w:rsidP="00C708E2">
        <w:pPr>
          <w:pStyle w:val="Header"/>
          <w:rPr>
            <w:rFonts w:ascii="Cambria" w:hAnsi="Cambria"/>
          </w:rPr>
        </w:pPr>
        <w:r w:rsidRPr="004D1618">
          <w:rPr>
            <w:rFonts w:ascii="Cambria" w:hAnsi="Cambria"/>
          </w:rPr>
          <w:t xml:space="preserve">Kickstart JavaScript Fundamentals        </w:t>
        </w:r>
        <w:r w:rsidRPr="004D1618">
          <w:rPr>
            <w:rFonts w:ascii="Cambria" w:hAnsi="Cambria"/>
          </w:rPr>
          <w:tab/>
        </w:r>
        <w:r w:rsidRPr="004D1618">
          <w:rPr>
            <w:rFonts w:ascii="Cambria" w:hAnsi="Cambria"/>
          </w:rPr>
          <w:tab/>
        </w:r>
        <w:r w:rsidR="003C1182">
          <w:rPr>
            <w:rFonts w:ascii="Cambria" w:hAnsi="Cambria"/>
          </w:rPr>
          <w:t>Objects and Arrays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FED"/>
    <w:multiLevelType w:val="hybridMultilevel"/>
    <w:tmpl w:val="3190CADC"/>
    <w:lvl w:ilvl="0" w:tplc="4009000F">
      <w:start w:val="1"/>
      <w:numFmt w:val="decimal"/>
      <w:lvlText w:val="%1."/>
      <w:lvlJc w:val="left"/>
      <w:pPr>
        <w:ind w:left="6882" w:hanging="360"/>
      </w:pPr>
    </w:lvl>
    <w:lvl w:ilvl="1" w:tplc="40090019" w:tentative="1">
      <w:start w:val="1"/>
      <w:numFmt w:val="lowerLetter"/>
      <w:lvlText w:val="%2."/>
      <w:lvlJc w:val="left"/>
      <w:pPr>
        <w:ind w:left="7602" w:hanging="360"/>
      </w:pPr>
    </w:lvl>
    <w:lvl w:ilvl="2" w:tplc="4009001B" w:tentative="1">
      <w:start w:val="1"/>
      <w:numFmt w:val="lowerRoman"/>
      <w:lvlText w:val="%3."/>
      <w:lvlJc w:val="right"/>
      <w:pPr>
        <w:ind w:left="8322" w:hanging="180"/>
      </w:pPr>
    </w:lvl>
    <w:lvl w:ilvl="3" w:tplc="4009000F" w:tentative="1">
      <w:start w:val="1"/>
      <w:numFmt w:val="decimal"/>
      <w:lvlText w:val="%4."/>
      <w:lvlJc w:val="left"/>
      <w:pPr>
        <w:ind w:left="9042" w:hanging="360"/>
      </w:pPr>
    </w:lvl>
    <w:lvl w:ilvl="4" w:tplc="40090019" w:tentative="1">
      <w:start w:val="1"/>
      <w:numFmt w:val="lowerLetter"/>
      <w:lvlText w:val="%5."/>
      <w:lvlJc w:val="left"/>
      <w:pPr>
        <w:ind w:left="9762" w:hanging="360"/>
      </w:pPr>
    </w:lvl>
    <w:lvl w:ilvl="5" w:tplc="4009001B" w:tentative="1">
      <w:start w:val="1"/>
      <w:numFmt w:val="lowerRoman"/>
      <w:lvlText w:val="%6."/>
      <w:lvlJc w:val="right"/>
      <w:pPr>
        <w:ind w:left="10482" w:hanging="180"/>
      </w:pPr>
    </w:lvl>
    <w:lvl w:ilvl="6" w:tplc="4009000F" w:tentative="1">
      <w:start w:val="1"/>
      <w:numFmt w:val="decimal"/>
      <w:lvlText w:val="%7."/>
      <w:lvlJc w:val="left"/>
      <w:pPr>
        <w:ind w:left="11202" w:hanging="360"/>
      </w:pPr>
    </w:lvl>
    <w:lvl w:ilvl="7" w:tplc="40090019" w:tentative="1">
      <w:start w:val="1"/>
      <w:numFmt w:val="lowerLetter"/>
      <w:lvlText w:val="%8."/>
      <w:lvlJc w:val="left"/>
      <w:pPr>
        <w:ind w:left="11922" w:hanging="360"/>
      </w:pPr>
    </w:lvl>
    <w:lvl w:ilvl="8" w:tplc="400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1" w15:restartNumberingAfterBreak="0">
    <w:nsid w:val="01065EE5"/>
    <w:multiLevelType w:val="multilevel"/>
    <w:tmpl w:val="7BA6F4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1A96D39"/>
    <w:multiLevelType w:val="multilevel"/>
    <w:tmpl w:val="F07412B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BE7BAF"/>
    <w:multiLevelType w:val="multilevel"/>
    <w:tmpl w:val="8F60FE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2040040"/>
    <w:multiLevelType w:val="multilevel"/>
    <w:tmpl w:val="89B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733363"/>
    <w:multiLevelType w:val="multilevel"/>
    <w:tmpl w:val="583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83005B"/>
    <w:multiLevelType w:val="multilevel"/>
    <w:tmpl w:val="5ED20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2CF0089"/>
    <w:multiLevelType w:val="multilevel"/>
    <w:tmpl w:val="E3AA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2FD5362"/>
    <w:multiLevelType w:val="hybridMultilevel"/>
    <w:tmpl w:val="0784C7A0"/>
    <w:lvl w:ilvl="0" w:tplc="C5CE1D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0A47DB"/>
    <w:multiLevelType w:val="multilevel"/>
    <w:tmpl w:val="CCE0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1E508F"/>
    <w:multiLevelType w:val="hybridMultilevel"/>
    <w:tmpl w:val="C4766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25307F"/>
    <w:multiLevelType w:val="hybridMultilevel"/>
    <w:tmpl w:val="5B6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93554"/>
    <w:multiLevelType w:val="multilevel"/>
    <w:tmpl w:val="C52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902BFF"/>
    <w:multiLevelType w:val="multilevel"/>
    <w:tmpl w:val="0376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B24B79"/>
    <w:multiLevelType w:val="multilevel"/>
    <w:tmpl w:val="4EA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F2696E"/>
    <w:multiLevelType w:val="multilevel"/>
    <w:tmpl w:val="C2B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0E2274"/>
    <w:multiLevelType w:val="multilevel"/>
    <w:tmpl w:val="04D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1C3A47"/>
    <w:multiLevelType w:val="hybridMultilevel"/>
    <w:tmpl w:val="FF64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23316A"/>
    <w:multiLevelType w:val="hybridMultilevel"/>
    <w:tmpl w:val="BB484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56D45CE"/>
    <w:multiLevelType w:val="hybridMultilevel"/>
    <w:tmpl w:val="8548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E96EA8"/>
    <w:multiLevelType w:val="multilevel"/>
    <w:tmpl w:val="F1D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4126BE"/>
    <w:multiLevelType w:val="multilevel"/>
    <w:tmpl w:val="27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7A16C3"/>
    <w:multiLevelType w:val="multilevel"/>
    <w:tmpl w:val="DACC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67E40D1"/>
    <w:multiLevelType w:val="multilevel"/>
    <w:tmpl w:val="9B8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8432CC"/>
    <w:multiLevelType w:val="multilevel"/>
    <w:tmpl w:val="191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A16FB8"/>
    <w:multiLevelType w:val="multilevel"/>
    <w:tmpl w:val="60D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D553B5"/>
    <w:multiLevelType w:val="hybridMultilevel"/>
    <w:tmpl w:val="1F16F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703276F"/>
    <w:multiLevelType w:val="hybridMultilevel"/>
    <w:tmpl w:val="EE0CD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072E3039"/>
    <w:multiLevelType w:val="multilevel"/>
    <w:tmpl w:val="81D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AE3C08"/>
    <w:multiLevelType w:val="multilevel"/>
    <w:tmpl w:val="54F0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7D51A08"/>
    <w:multiLevelType w:val="multilevel"/>
    <w:tmpl w:val="BC102A82"/>
    <w:lvl w:ilvl="0">
      <w:start w:val="1"/>
      <w:numFmt w:val="lowerLetter"/>
      <w:lvlText w:val="%1."/>
      <w:lvlJc w:val="left"/>
      <w:pPr>
        <w:tabs>
          <w:tab w:val="num" w:pos="338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33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33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33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33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33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33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33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338"/>
        </w:tabs>
        <w:ind w:left="7538" w:hanging="180"/>
      </w:pPr>
    </w:lvl>
  </w:abstractNum>
  <w:abstractNum w:abstractNumId="31" w15:restartNumberingAfterBreak="0">
    <w:nsid w:val="080727C8"/>
    <w:multiLevelType w:val="hybridMultilevel"/>
    <w:tmpl w:val="A5DC5F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09FC45BE"/>
    <w:multiLevelType w:val="multilevel"/>
    <w:tmpl w:val="BFF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A1D3C33"/>
    <w:multiLevelType w:val="multilevel"/>
    <w:tmpl w:val="49769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0B171040"/>
    <w:multiLevelType w:val="multilevel"/>
    <w:tmpl w:val="13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04216C"/>
    <w:multiLevelType w:val="multilevel"/>
    <w:tmpl w:val="B4F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4F5607"/>
    <w:multiLevelType w:val="multilevel"/>
    <w:tmpl w:val="8792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C932610"/>
    <w:multiLevelType w:val="hybridMultilevel"/>
    <w:tmpl w:val="F656C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CDF7CE4"/>
    <w:multiLevelType w:val="multilevel"/>
    <w:tmpl w:val="2AA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274DCC"/>
    <w:multiLevelType w:val="multilevel"/>
    <w:tmpl w:val="8A6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3A2C92"/>
    <w:multiLevelType w:val="multilevel"/>
    <w:tmpl w:val="17C2F1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 w15:restartNumberingAfterBreak="0">
    <w:nsid w:val="0DDB4083"/>
    <w:multiLevelType w:val="hybridMultilevel"/>
    <w:tmpl w:val="28769312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0E31319D"/>
    <w:multiLevelType w:val="multilevel"/>
    <w:tmpl w:val="26C0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E911578"/>
    <w:multiLevelType w:val="multilevel"/>
    <w:tmpl w:val="C47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9F1301"/>
    <w:multiLevelType w:val="multilevel"/>
    <w:tmpl w:val="93B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C9697F"/>
    <w:multiLevelType w:val="multilevel"/>
    <w:tmpl w:val="05F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D52708"/>
    <w:multiLevelType w:val="multilevel"/>
    <w:tmpl w:val="1F58F4F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7" w15:restartNumberingAfterBreak="0">
    <w:nsid w:val="0F804B17"/>
    <w:multiLevelType w:val="hybridMultilevel"/>
    <w:tmpl w:val="D2408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FAC5C27"/>
    <w:multiLevelType w:val="hybridMultilevel"/>
    <w:tmpl w:val="C2361D66"/>
    <w:lvl w:ilvl="0" w:tplc="E7F8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0E3157E"/>
    <w:multiLevelType w:val="multilevel"/>
    <w:tmpl w:val="80FE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0F001E1"/>
    <w:multiLevelType w:val="multilevel"/>
    <w:tmpl w:val="6C2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2405EC0"/>
    <w:multiLevelType w:val="multilevel"/>
    <w:tmpl w:val="85D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4D4698"/>
    <w:multiLevelType w:val="multilevel"/>
    <w:tmpl w:val="0F8CAA7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131E1740"/>
    <w:multiLevelType w:val="hybridMultilevel"/>
    <w:tmpl w:val="4596ECD4"/>
    <w:lvl w:ilvl="0" w:tplc="07AA8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3554659"/>
    <w:multiLevelType w:val="multilevel"/>
    <w:tmpl w:val="2DC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6344F8"/>
    <w:multiLevelType w:val="multilevel"/>
    <w:tmpl w:val="1E1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48A382D"/>
    <w:multiLevelType w:val="multilevel"/>
    <w:tmpl w:val="8B327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7" w15:restartNumberingAfterBreak="0">
    <w:nsid w:val="14A95A4F"/>
    <w:multiLevelType w:val="multilevel"/>
    <w:tmpl w:val="93D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4FA77C4"/>
    <w:multiLevelType w:val="multilevel"/>
    <w:tmpl w:val="FE8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58125A"/>
    <w:multiLevelType w:val="multilevel"/>
    <w:tmpl w:val="624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5C0C04"/>
    <w:multiLevelType w:val="multilevel"/>
    <w:tmpl w:val="351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56735FB"/>
    <w:multiLevelType w:val="multilevel"/>
    <w:tmpl w:val="3BB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6D1D91"/>
    <w:multiLevelType w:val="multilevel"/>
    <w:tmpl w:val="D07A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5742773"/>
    <w:multiLevelType w:val="multilevel"/>
    <w:tmpl w:val="3E7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5837BB9"/>
    <w:multiLevelType w:val="multilevel"/>
    <w:tmpl w:val="7488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62546FB"/>
    <w:multiLevelType w:val="multilevel"/>
    <w:tmpl w:val="B28E74A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16445A46"/>
    <w:multiLevelType w:val="multilevel"/>
    <w:tmpl w:val="E27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64F0467"/>
    <w:multiLevelType w:val="multilevel"/>
    <w:tmpl w:val="327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7497708"/>
    <w:multiLevelType w:val="hybridMultilevel"/>
    <w:tmpl w:val="3B94F1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7B10B45"/>
    <w:multiLevelType w:val="hybridMultilevel"/>
    <w:tmpl w:val="08A272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185661CA"/>
    <w:multiLevelType w:val="multilevel"/>
    <w:tmpl w:val="817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835CCF"/>
    <w:multiLevelType w:val="multilevel"/>
    <w:tmpl w:val="97E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9E6830"/>
    <w:multiLevelType w:val="multilevel"/>
    <w:tmpl w:val="866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A597B05"/>
    <w:multiLevelType w:val="multilevel"/>
    <w:tmpl w:val="8F88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ABC5CAE"/>
    <w:multiLevelType w:val="multilevel"/>
    <w:tmpl w:val="95A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AF60682"/>
    <w:multiLevelType w:val="hybridMultilevel"/>
    <w:tmpl w:val="C7024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C465785"/>
    <w:multiLevelType w:val="multilevel"/>
    <w:tmpl w:val="91F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C982FAE"/>
    <w:multiLevelType w:val="multilevel"/>
    <w:tmpl w:val="D45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CB3310F"/>
    <w:multiLevelType w:val="hybridMultilevel"/>
    <w:tmpl w:val="B6A0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D4813D6"/>
    <w:multiLevelType w:val="multilevel"/>
    <w:tmpl w:val="5D3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D7E2B92"/>
    <w:multiLevelType w:val="multilevel"/>
    <w:tmpl w:val="859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D8A5E49"/>
    <w:multiLevelType w:val="multilevel"/>
    <w:tmpl w:val="CD0852F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1E2E0960"/>
    <w:multiLevelType w:val="multilevel"/>
    <w:tmpl w:val="C29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E457C73"/>
    <w:multiLevelType w:val="multilevel"/>
    <w:tmpl w:val="9374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E751F86"/>
    <w:multiLevelType w:val="multilevel"/>
    <w:tmpl w:val="03C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7E1038"/>
    <w:multiLevelType w:val="hybridMultilevel"/>
    <w:tmpl w:val="BB48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EA73283"/>
    <w:multiLevelType w:val="multilevel"/>
    <w:tmpl w:val="07D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F792B8C"/>
    <w:multiLevelType w:val="multilevel"/>
    <w:tmpl w:val="978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01D3689"/>
    <w:multiLevelType w:val="multilevel"/>
    <w:tmpl w:val="C63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07679B0"/>
    <w:multiLevelType w:val="multilevel"/>
    <w:tmpl w:val="464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0C71995"/>
    <w:multiLevelType w:val="hybridMultilevel"/>
    <w:tmpl w:val="4D5070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21020D3B"/>
    <w:multiLevelType w:val="multilevel"/>
    <w:tmpl w:val="A5C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254A34"/>
    <w:multiLevelType w:val="multilevel"/>
    <w:tmpl w:val="D298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14B7342"/>
    <w:multiLevelType w:val="hybridMultilevel"/>
    <w:tmpl w:val="1BBA3124"/>
    <w:lvl w:ilvl="0" w:tplc="A79489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173646F"/>
    <w:multiLevelType w:val="hybridMultilevel"/>
    <w:tmpl w:val="6308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1AD21C3"/>
    <w:multiLevelType w:val="multilevel"/>
    <w:tmpl w:val="DAE41ED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96" w15:restartNumberingAfterBreak="0">
    <w:nsid w:val="21FB5A98"/>
    <w:multiLevelType w:val="multilevel"/>
    <w:tmpl w:val="89A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21948B4"/>
    <w:multiLevelType w:val="hybridMultilevel"/>
    <w:tmpl w:val="600AD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226560B"/>
    <w:multiLevelType w:val="multilevel"/>
    <w:tmpl w:val="735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2705B27"/>
    <w:multiLevelType w:val="multilevel"/>
    <w:tmpl w:val="425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27F107E"/>
    <w:multiLevelType w:val="multilevel"/>
    <w:tmpl w:val="C11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3580CDE"/>
    <w:multiLevelType w:val="multilevel"/>
    <w:tmpl w:val="7F1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3774366"/>
    <w:multiLevelType w:val="multilevel"/>
    <w:tmpl w:val="B57863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3" w15:restartNumberingAfterBreak="0">
    <w:nsid w:val="23936832"/>
    <w:multiLevelType w:val="multilevel"/>
    <w:tmpl w:val="9B0C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480700D"/>
    <w:multiLevelType w:val="multilevel"/>
    <w:tmpl w:val="F8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52117E7"/>
    <w:multiLevelType w:val="multilevel"/>
    <w:tmpl w:val="6B9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5915809"/>
    <w:multiLevelType w:val="multilevel"/>
    <w:tmpl w:val="1F8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5B3088F"/>
    <w:multiLevelType w:val="multilevel"/>
    <w:tmpl w:val="F74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5B37214"/>
    <w:multiLevelType w:val="hybridMultilevel"/>
    <w:tmpl w:val="0592F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5DE66F2"/>
    <w:multiLevelType w:val="multilevel"/>
    <w:tmpl w:val="994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6374436"/>
    <w:multiLevelType w:val="multilevel"/>
    <w:tmpl w:val="0832ADD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268C06E4"/>
    <w:multiLevelType w:val="multilevel"/>
    <w:tmpl w:val="6AA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6BF2BB2"/>
    <w:multiLevelType w:val="multilevel"/>
    <w:tmpl w:val="03C6F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3" w15:restartNumberingAfterBreak="0">
    <w:nsid w:val="273A034E"/>
    <w:multiLevelType w:val="hybridMultilevel"/>
    <w:tmpl w:val="BCEC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7CB3F6C"/>
    <w:multiLevelType w:val="multilevel"/>
    <w:tmpl w:val="A19C5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5" w15:restartNumberingAfterBreak="0">
    <w:nsid w:val="28213E98"/>
    <w:multiLevelType w:val="multilevel"/>
    <w:tmpl w:val="001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8D94C83"/>
    <w:multiLevelType w:val="multilevel"/>
    <w:tmpl w:val="149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9915827"/>
    <w:multiLevelType w:val="multilevel"/>
    <w:tmpl w:val="10E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A960921"/>
    <w:multiLevelType w:val="hybridMultilevel"/>
    <w:tmpl w:val="715EB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AEF5CE9"/>
    <w:multiLevelType w:val="multilevel"/>
    <w:tmpl w:val="331A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C5C7AAB"/>
    <w:multiLevelType w:val="multilevel"/>
    <w:tmpl w:val="AC7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C9C2354"/>
    <w:multiLevelType w:val="multilevel"/>
    <w:tmpl w:val="E9C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CDF1E86"/>
    <w:multiLevelType w:val="hybridMultilevel"/>
    <w:tmpl w:val="608E9C5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3" w15:restartNumberingAfterBreak="0">
    <w:nsid w:val="2F201120"/>
    <w:multiLevelType w:val="multilevel"/>
    <w:tmpl w:val="3C5C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F7F5C7E"/>
    <w:multiLevelType w:val="multilevel"/>
    <w:tmpl w:val="0FF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0322371"/>
    <w:multiLevelType w:val="hybridMultilevel"/>
    <w:tmpl w:val="B810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05D0A59"/>
    <w:multiLevelType w:val="multilevel"/>
    <w:tmpl w:val="C7709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7" w15:restartNumberingAfterBreak="0">
    <w:nsid w:val="3069712F"/>
    <w:multiLevelType w:val="multilevel"/>
    <w:tmpl w:val="EA02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0CA664E"/>
    <w:multiLevelType w:val="hybridMultilevel"/>
    <w:tmpl w:val="A6047A72"/>
    <w:lvl w:ilvl="0" w:tplc="F51E4A46">
      <w:start w:val="3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0EF6F0B"/>
    <w:multiLevelType w:val="hybridMultilevel"/>
    <w:tmpl w:val="76087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0F72980"/>
    <w:multiLevelType w:val="hybridMultilevel"/>
    <w:tmpl w:val="E8581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17516BF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17F122D"/>
    <w:multiLevelType w:val="multilevel"/>
    <w:tmpl w:val="033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1C931CD"/>
    <w:multiLevelType w:val="multilevel"/>
    <w:tmpl w:val="92DC8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1E84505"/>
    <w:multiLevelType w:val="multilevel"/>
    <w:tmpl w:val="C178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2187549"/>
    <w:multiLevelType w:val="multilevel"/>
    <w:tmpl w:val="733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22918F9"/>
    <w:multiLevelType w:val="multilevel"/>
    <w:tmpl w:val="6E6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2B039B7"/>
    <w:multiLevelType w:val="multilevel"/>
    <w:tmpl w:val="CA3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2C16283"/>
    <w:multiLevelType w:val="multilevel"/>
    <w:tmpl w:val="04A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2E82F81"/>
    <w:multiLevelType w:val="hybridMultilevel"/>
    <w:tmpl w:val="2A962A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33755B06"/>
    <w:multiLevelType w:val="multilevel"/>
    <w:tmpl w:val="769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3755EF1"/>
    <w:multiLevelType w:val="multilevel"/>
    <w:tmpl w:val="27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3823FC7"/>
    <w:multiLevelType w:val="multilevel"/>
    <w:tmpl w:val="D72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388306E"/>
    <w:multiLevelType w:val="multilevel"/>
    <w:tmpl w:val="4A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3922935"/>
    <w:multiLevelType w:val="hybridMultilevel"/>
    <w:tmpl w:val="044C2D5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5" w15:restartNumberingAfterBreak="0">
    <w:nsid w:val="33BA21C5"/>
    <w:multiLevelType w:val="multilevel"/>
    <w:tmpl w:val="83ACBD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6" w15:restartNumberingAfterBreak="0">
    <w:nsid w:val="33BA30C6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7" w15:restartNumberingAfterBreak="0">
    <w:nsid w:val="345B4095"/>
    <w:multiLevelType w:val="multilevel"/>
    <w:tmpl w:val="F0EC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4A37D13"/>
    <w:multiLevelType w:val="multilevel"/>
    <w:tmpl w:val="0BA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5536D97"/>
    <w:multiLevelType w:val="multilevel"/>
    <w:tmpl w:val="4C9A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Lora" w:hAnsi="Lora" w:hint="default"/>
        <w:sz w:val="22"/>
        <w:szCs w:val="22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5733D82"/>
    <w:multiLevelType w:val="multilevel"/>
    <w:tmpl w:val="EDA2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6286136"/>
    <w:multiLevelType w:val="multilevel"/>
    <w:tmpl w:val="2F7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649481C"/>
    <w:multiLevelType w:val="multilevel"/>
    <w:tmpl w:val="BE984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3" w15:restartNumberingAfterBreak="0">
    <w:nsid w:val="3709080C"/>
    <w:multiLevelType w:val="hybridMultilevel"/>
    <w:tmpl w:val="CEC4D38C"/>
    <w:lvl w:ilvl="0" w:tplc="83D06C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7404B22"/>
    <w:multiLevelType w:val="multilevel"/>
    <w:tmpl w:val="393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7C12429"/>
    <w:multiLevelType w:val="multilevel"/>
    <w:tmpl w:val="C6EA87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6" w15:restartNumberingAfterBreak="0">
    <w:nsid w:val="37D82A46"/>
    <w:multiLevelType w:val="multilevel"/>
    <w:tmpl w:val="06B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8597EF2"/>
    <w:multiLevelType w:val="multilevel"/>
    <w:tmpl w:val="CF0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86C4452"/>
    <w:multiLevelType w:val="multilevel"/>
    <w:tmpl w:val="182E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9" w15:restartNumberingAfterBreak="0">
    <w:nsid w:val="38C2337B"/>
    <w:multiLevelType w:val="multilevel"/>
    <w:tmpl w:val="866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8C355E4"/>
    <w:multiLevelType w:val="multilevel"/>
    <w:tmpl w:val="7702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8C4057C"/>
    <w:multiLevelType w:val="multilevel"/>
    <w:tmpl w:val="2FB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9443285"/>
    <w:multiLevelType w:val="multilevel"/>
    <w:tmpl w:val="88C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96768A6"/>
    <w:multiLevelType w:val="multilevel"/>
    <w:tmpl w:val="070C999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 w15:restartNumberingAfterBreak="0">
    <w:nsid w:val="39FB061F"/>
    <w:multiLevelType w:val="multilevel"/>
    <w:tmpl w:val="CCFA2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5" w15:restartNumberingAfterBreak="0">
    <w:nsid w:val="3A2B3D8D"/>
    <w:multiLevelType w:val="multilevel"/>
    <w:tmpl w:val="2926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A2E2AEF"/>
    <w:multiLevelType w:val="multilevel"/>
    <w:tmpl w:val="BF5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B295147"/>
    <w:multiLevelType w:val="multilevel"/>
    <w:tmpl w:val="C82CBD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8" w15:restartNumberingAfterBreak="0">
    <w:nsid w:val="3CDF7049"/>
    <w:multiLevelType w:val="hybridMultilevel"/>
    <w:tmpl w:val="FB8A7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D2B6C04"/>
    <w:multiLevelType w:val="multilevel"/>
    <w:tmpl w:val="042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D8256AB"/>
    <w:multiLevelType w:val="multilevel"/>
    <w:tmpl w:val="2E4C63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1" w15:restartNumberingAfterBreak="0">
    <w:nsid w:val="3DF11332"/>
    <w:multiLevelType w:val="multilevel"/>
    <w:tmpl w:val="25B2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E004524"/>
    <w:multiLevelType w:val="multilevel"/>
    <w:tmpl w:val="6D2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E0E727B"/>
    <w:multiLevelType w:val="multilevel"/>
    <w:tmpl w:val="5C6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FF71A56"/>
    <w:multiLevelType w:val="hybridMultilevel"/>
    <w:tmpl w:val="5ACA4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01642DC"/>
    <w:multiLevelType w:val="multilevel"/>
    <w:tmpl w:val="620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0204E58"/>
    <w:multiLevelType w:val="hybridMultilevel"/>
    <w:tmpl w:val="98FC9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0B761C0"/>
    <w:multiLevelType w:val="multilevel"/>
    <w:tmpl w:val="7BBC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0FE009F"/>
    <w:multiLevelType w:val="multilevel"/>
    <w:tmpl w:val="0AC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1580466"/>
    <w:multiLevelType w:val="multilevel"/>
    <w:tmpl w:val="B3A42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0" w15:restartNumberingAfterBreak="0">
    <w:nsid w:val="419F2B2A"/>
    <w:multiLevelType w:val="multilevel"/>
    <w:tmpl w:val="7C6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437F220E"/>
    <w:multiLevelType w:val="multilevel"/>
    <w:tmpl w:val="71D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3A60C9D"/>
    <w:multiLevelType w:val="multilevel"/>
    <w:tmpl w:val="2958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4610D81"/>
    <w:multiLevelType w:val="multilevel"/>
    <w:tmpl w:val="FEB8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7E85553"/>
    <w:multiLevelType w:val="hybridMultilevel"/>
    <w:tmpl w:val="4684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847186D"/>
    <w:multiLevelType w:val="multilevel"/>
    <w:tmpl w:val="6C5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87D1DA5"/>
    <w:multiLevelType w:val="multilevel"/>
    <w:tmpl w:val="EC7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87E3ED4"/>
    <w:multiLevelType w:val="multilevel"/>
    <w:tmpl w:val="1F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8B3484D"/>
    <w:multiLevelType w:val="multilevel"/>
    <w:tmpl w:val="CAC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8F92D60"/>
    <w:multiLevelType w:val="multilevel"/>
    <w:tmpl w:val="87A2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9FB69BD"/>
    <w:multiLevelType w:val="multilevel"/>
    <w:tmpl w:val="8DA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4A432F93"/>
    <w:multiLevelType w:val="hybridMultilevel"/>
    <w:tmpl w:val="8CAC1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4A5D2222"/>
    <w:multiLevelType w:val="multilevel"/>
    <w:tmpl w:val="30C68C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3" w15:restartNumberingAfterBreak="0">
    <w:nsid w:val="4A78103B"/>
    <w:multiLevelType w:val="multilevel"/>
    <w:tmpl w:val="994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4B123585"/>
    <w:multiLevelType w:val="multilevel"/>
    <w:tmpl w:val="D2CC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5" w15:restartNumberingAfterBreak="0">
    <w:nsid w:val="4B2B6411"/>
    <w:multiLevelType w:val="multilevel"/>
    <w:tmpl w:val="7E7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C413028"/>
    <w:multiLevelType w:val="multilevel"/>
    <w:tmpl w:val="3A8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CD435B6"/>
    <w:multiLevelType w:val="multilevel"/>
    <w:tmpl w:val="685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DA57F45"/>
    <w:multiLevelType w:val="multilevel"/>
    <w:tmpl w:val="7F3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DBE29C8"/>
    <w:multiLevelType w:val="multilevel"/>
    <w:tmpl w:val="4AAAF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E4F00AA"/>
    <w:multiLevelType w:val="multilevel"/>
    <w:tmpl w:val="6956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E6F2F5B"/>
    <w:multiLevelType w:val="multilevel"/>
    <w:tmpl w:val="F84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E9037A3"/>
    <w:multiLevelType w:val="multilevel"/>
    <w:tmpl w:val="4DF295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3" w15:restartNumberingAfterBreak="0">
    <w:nsid w:val="4F56644F"/>
    <w:multiLevelType w:val="multilevel"/>
    <w:tmpl w:val="DE4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F7C09A7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4F8D2787"/>
    <w:multiLevelType w:val="multilevel"/>
    <w:tmpl w:val="1DF0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01F71B5"/>
    <w:multiLevelType w:val="multilevel"/>
    <w:tmpl w:val="F44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08013C9"/>
    <w:multiLevelType w:val="multilevel"/>
    <w:tmpl w:val="C62C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0BA2743"/>
    <w:multiLevelType w:val="hybridMultilevel"/>
    <w:tmpl w:val="BCB4FE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0BA3DEA"/>
    <w:multiLevelType w:val="hybridMultilevel"/>
    <w:tmpl w:val="0854FD6A"/>
    <w:lvl w:ilvl="0" w:tplc="C9A420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1072D29"/>
    <w:multiLevelType w:val="multilevel"/>
    <w:tmpl w:val="FBF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1BC60C3"/>
    <w:multiLevelType w:val="hybridMultilevel"/>
    <w:tmpl w:val="FEA829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2" w15:restartNumberingAfterBreak="0">
    <w:nsid w:val="530A6F66"/>
    <w:multiLevelType w:val="multilevel"/>
    <w:tmpl w:val="F15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3227AA5"/>
    <w:multiLevelType w:val="hybridMultilevel"/>
    <w:tmpl w:val="DE90C656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3437E68"/>
    <w:multiLevelType w:val="multilevel"/>
    <w:tmpl w:val="6C6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3D72A05"/>
    <w:multiLevelType w:val="multilevel"/>
    <w:tmpl w:val="7D1076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6" w15:restartNumberingAfterBreak="0">
    <w:nsid w:val="54952716"/>
    <w:multiLevelType w:val="multilevel"/>
    <w:tmpl w:val="4E3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5031F04"/>
    <w:multiLevelType w:val="multilevel"/>
    <w:tmpl w:val="201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5160093"/>
    <w:multiLevelType w:val="hybridMultilevel"/>
    <w:tmpl w:val="52B8E53E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5541576F"/>
    <w:multiLevelType w:val="multilevel"/>
    <w:tmpl w:val="2D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54577DD"/>
    <w:multiLevelType w:val="multilevel"/>
    <w:tmpl w:val="F8E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57533DF"/>
    <w:multiLevelType w:val="multilevel"/>
    <w:tmpl w:val="5548450C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222" w15:restartNumberingAfterBreak="0">
    <w:nsid w:val="56274B0F"/>
    <w:multiLevelType w:val="multilevel"/>
    <w:tmpl w:val="7A7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65B1677"/>
    <w:multiLevelType w:val="multilevel"/>
    <w:tmpl w:val="19D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6653063"/>
    <w:multiLevelType w:val="multilevel"/>
    <w:tmpl w:val="E6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70803E4"/>
    <w:multiLevelType w:val="multilevel"/>
    <w:tmpl w:val="D03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7371014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595F6315"/>
    <w:multiLevelType w:val="multilevel"/>
    <w:tmpl w:val="C4B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A34379E"/>
    <w:multiLevelType w:val="multilevel"/>
    <w:tmpl w:val="ED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AC80082"/>
    <w:multiLevelType w:val="hybridMultilevel"/>
    <w:tmpl w:val="2E747CD6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40090019">
      <w:start w:val="1"/>
      <w:numFmt w:val="lowerLetter"/>
      <w:lvlText w:val="%3."/>
      <w:lvlJc w:val="left"/>
      <w:pPr>
        <w:ind w:left="2766" w:hanging="36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0" w15:restartNumberingAfterBreak="0">
    <w:nsid w:val="5AF653BB"/>
    <w:multiLevelType w:val="multilevel"/>
    <w:tmpl w:val="F25AFE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1" w15:restartNumberingAfterBreak="0">
    <w:nsid w:val="5B186303"/>
    <w:multiLevelType w:val="multilevel"/>
    <w:tmpl w:val="74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D1F45AF"/>
    <w:multiLevelType w:val="multilevel"/>
    <w:tmpl w:val="1AB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D3D272A"/>
    <w:multiLevelType w:val="multilevel"/>
    <w:tmpl w:val="6F2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D891B11"/>
    <w:multiLevelType w:val="multilevel"/>
    <w:tmpl w:val="0A2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E5A60C1"/>
    <w:multiLevelType w:val="hybridMultilevel"/>
    <w:tmpl w:val="1A98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5E867BE5"/>
    <w:multiLevelType w:val="multilevel"/>
    <w:tmpl w:val="C7046836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237" w15:restartNumberingAfterBreak="0">
    <w:nsid w:val="5E98258E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5ECA2BC3"/>
    <w:multiLevelType w:val="multilevel"/>
    <w:tmpl w:val="1C9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EF706A6"/>
    <w:multiLevelType w:val="multilevel"/>
    <w:tmpl w:val="5E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F087069"/>
    <w:multiLevelType w:val="hybridMultilevel"/>
    <w:tmpl w:val="8C2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F0877A2"/>
    <w:multiLevelType w:val="multilevel"/>
    <w:tmpl w:val="AADC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FCA2209"/>
    <w:multiLevelType w:val="hybridMultilevel"/>
    <w:tmpl w:val="F58CA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5FF80650"/>
    <w:multiLevelType w:val="multilevel"/>
    <w:tmpl w:val="B7B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1247CD8"/>
    <w:multiLevelType w:val="multilevel"/>
    <w:tmpl w:val="693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17D4854"/>
    <w:multiLevelType w:val="multilevel"/>
    <w:tmpl w:val="215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2053648"/>
    <w:multiLevelType w:val="multilevel"/>
    <w:tmpl w:val="2C8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2117A5F"/>
    <w:multiLevelType w:val="multilevel"/>
    <w:tmpl w:val="A47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2826BC9"/>
    <w:multiLevelType w:val="multilevel"/>
    <w:tmpl w:val="93D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2CC035E"/>
    <w:multiLevelType w:val="multilevel"/>
    <w:tmpl w:val="BA0E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2EB13C5"/>
    <w:multiLevelType w:val="multilevel"/>
    <w:tmpl w:val="FF0A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2EC3861"/>
    <w:multiLevelType w:val="multilevel"/>
    <w:tmpl w:val="671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3644AF5"/>
    <w:multiLevelType w:val="multilevel"/>
    <w:tmpl w:val="E13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3AF7096"/>
    <w:multiLevelType w:val="hybridMultilevel"/>
    <w:tmpl w:val="D376D810"/>
    <w:lvl w:ilvl="0" w:tplc="EBBAED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4" w15:restartNumberingAfterBreak="0">
    <w:nsid w:val="63C53660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4BF526C"/>
    <w:multiLevelType w:val="multilevel"/>
    <w:tmpl w:val="937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5D73049"/>
    <w:multiLevelType w:val="multilevel"/>
    <w:tmpl w:val="1DDE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66A4B7C"/>
    <w:multiLevelType w:val="multilevel"/>
    <w:tmpl w:val="3492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680130C"/>
    <w:multiLevelType w:val="multilevel"/>
    <w:tmpl w:val="DA7EC3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59" w15:restartNumberingAfterBreak="0">
    <w:nsid w:val="66EC4260"/>
    <w:multiLevelType w:val="multilevel"/>
    <w:tmpl w:val="6400D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0" w15:restartNumberingAfterBreak="0">
    <w:nsid w:val="67C37375"/>
    <w:multiLevelType w:val="multilevel"/>
    <w:tmpl w:val="5E7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8F954C5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9BC1295"/>
    <w:multiLevelType w:val="multilevel"/>
    <w:tmpl w:val="FE4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9D71A63"/>
    <w:multiLevelType w:val="multilevel"/>
    <w:tmpl w:val="994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4" w15:restartNumberingAfterBreak="0">
    <w:nsid w:val="6A673785"/>
    <w:multiLevelType w:val="multilevel"/>
    <w:tmpl w:val="419695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B0570F3"/>
    <w:multiLevelType w:val="hybridMultilevel"/>
    <w:tmpl w:val="B324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B1A06D8"/>
    <w:multiLevelType w:val="multilevel"/>
    <w:tmpl w:val="650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B503493"/>
    <w:multiLevelType w:val="multilevel"/>
    <w:tmpl w:val="608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B5037A5"/>
    <w:multiLevelType w:val="multilevel"/>
    <w:tmpl w:val="CAB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B5854C5"/>
    <w:multiLevelType w:val="multilevel"/>
    <w:tmpl w:val="AECA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6B5B6280"/>
    <w:multiLevelType w:val="multilevel"/>
    <w:tmpl w:val="22F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B6B29CD"/>
    <w:multiLevelType w:val="multilevel"/>
    <w:tmpl w:val="CB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BA14589"/>
    <w:multiLevelType w:val="multilevel"/>
    <w:tmpl w:val="D1B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C845DB1"/>
    <w:multiLevelType w:val="hybridMultilevel"/>
    <w:tmpl w:val="24E017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4" w15:restartNumberingAfterBreak="0">
    <w:nsid w:val="6CB3704C"/>
    <w:multiLevelType w:val="multilevel"/>
    <w:tmpl w:val="E3D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CDC7D71"/>
    <w:multiLevelType w:val="multilevel"/>
    <w:tmpl w:val="748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D301F00"/>
    <w:multiLevelType w:val="multilevel"/>
    <w:tmpl w:val="F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D507315"/>
    <w:multiLevelType w:val="multilevel"/>
    <w:tmpl w:val="7A40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8" w15:restartNumberingAfterBreak="0">
    <w:nsid w:val="6EBC7A62"/>
    <w:multiLevelType w:val="multilevel"/>
    <w:tmpl w:val="B57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EFF0427"/>
    <w:multiLevelType w:val="multilevel"/>
    <w:tmpl w:val="0E64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6FB37DF8"/>
    <w:multiLevelType w:val="multilevel"/>
    <w:tmpl w:val="CE30C2B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81" w15:restartNumberingAfterBreak="0">
    <w:nsid w:val="6FDE5CDD"/>
    <w:multiLevelType w:val="multilevel"/>
    <w:tmpl w:val="8A8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11B7011"/>
    <w:multiLevelType w:val="hybridMultilevel"/>
    <w:tmpl w:val="DF44EAFC"/>
    <w:lvl w:ilvl="0" w:tplc="554EF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26276D0"/>
    <w:multiLevelType w:val="multilevel"/>
    <w:tmpl w:val="BCD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72BA28C9"/>
    <w:multiLevelType w:val="multilevel"/>
    <w:tmpl w:val="AB7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2EB6005"/>
    <w:multiLevelType w:val="multilevel"/>
    <w:tmpl w:val="F6A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3CE740A"/>
    <w:multiLevelType w:val="multilevel"/>
    <w:tmpl w:val="F7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3EB4A1B"/>
    <w:multiLevelType w:val="multilevel"/>
    <w:tmpl w:val="884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43A30F5"/>
    <w:multiLevelType w:val="multilevel"/>
    <w:tmpl w:val="BEF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47F0AE4"/>
    <w:multiLevelType w:val="multilevel"/>
    <w:tmpl w:val="0A6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75412327"/>
    <w:multiLevelType w:val="multilevel"/>
    <w:tmpl w:val="944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6671D0D"/>
    <w:multiLevelType w:val="multilevel"/>
    <w:tmpl w:val="746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8577604"/>
    <w:multiLevelType w:val="hybridMultilevel"/>
    <w:tmpl w:val="EE7C9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87628ED"/>
    <w:multiLevelType w:val="multilevel"/>
    <w:tmpl w:val="AAA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9477ACD"/>
    <w:multiLevelType w:val="multilevel"/>
    <w:tmpl w:val="A472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9964CC6"/>
    <w:multiLevelType w:val="multilevel"/>
    <w:tmpl w:val="35E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9B02296"/>
    <w:multiLevelType w:val="multilevel"/>
    <w:tmpl w:val="40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9B31BED"/>
    <w:multiLevelType w:val="multilevel"/>
    <w:tmpl w:val="04B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9C83B0A"/>
    <w:multiLevelType w:val="multilevel"/>
    <w:tmpl w:val="47A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79D41D80"/>
    <w:multiLevelType w:val="multilevel"/>
    <w:tmpl w:val="38F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79F050A5"/>
    <w:multiLevelType w:val="multilevel"/>
    <w:tmpl w:val="E2C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1" w15:restartNumberingAfterBreak="0">
    <w:nsid w:val="7A027849"/>
    <w:multiLevelType w:val="multilevel"/>
    <w:tmpl w:val="C0C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A4203CC"/>
    <w:multiLevelType w:val="hybridMultilevel"/>
    <w:tmpl w:val="A9302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3" w15:restartNumberingAfterBreak="0">
    <w:nsid w:val="7B2876C9"/>
    <w:multiLevelType w:val="multilevel"/>
    <w:tmpl w:val="8BE2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7B2932CD"/>
    <w:multiLevelType w:val="multilevel"/>
    <w:tmpl w:val="2F58B63C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305" w15:restartNumberingAfterBreak="0">
    <w:nsid w:val="7BDC762D"/>
    <w:multiLevelType w:val="multilevel"/>
    <w:tmpl w:val="F89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C231476"/>
    <w:multiLevelType w:val="multilevel"/>
    <w:tmpl w:val="669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C324FD8"/>
    <w:multiLevelType w:val="multilevel"/>
    <w:tmpl w:val="D92C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7C8125FF"/>
    <w:multiLevelType w:val="multilevel"/>
    <w:tmpl w:val="C64AA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7CA75C15"/>
    <w:multiLevelType w:val="multilevel"/>
    <w:tmpl w:val="D0721C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0" w15:restartNumberingAfterBreak="0">
    <w:nsid w:val="7D267428"/>
    <w:multiLevelType w:val="multilevel"/>
    <w:tmpl w:val="9B50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1" w15:restartNumberingAfterBreak="0">
    <w:nsid w:val="7D2A7D30"/>
    <w:multiLevelType w:val="multilevel"/>
    <w:tmpl w:val="F858FA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2" w15:restartNumberingAfterBreak="0">
    <w:nsid w:val="7D7B1AE3"/>
    <w:multiLevelType w:val="multilevel"/>
    <w:tmpl w:val="67D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E1B1DB3"/>
    <w:multiLevelType w:val="multilevel"/>
    <w:tmpl w:val="4B4ADA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4" w15:restartNumberingAfterBreak="0">
    <w:nsid w:val="7EB41A44"/>
    <w:multiLevelType w:val="multilevel"/>
    <w:tmpl w:val="C2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7EDA3694"/>
    <w:multiLevelType w:val="multilevel"/>
    <w:tmpl w:val="95B4994E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316" w15:restartNumberingAfterBreak="0">
    <w:nsid w:val="7EF974A6"/>
    <w:multiLevelType w:val="multilevel"/>
    <w:tmpl w:val="A296FA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9668206">
    <w:abstractNumId w:val="221"/>
  </w:num>
  <w:num w:numId="2" w16cid:durableId="87702836">
    <w:abstractNumId w:val="112"/>
  </w:num>
  <w:num w:numId="3" w16cid:durableId="1226603225">
    <w:abstractNumId w:val="6"/>
  </w:num>
  <w:num w:numId="4" w16cid:durableId="1867669196">
    <w:abstractNumId w:val="192"/>
  </w:num>
  <w:num w:numId="5" w16cid:durableId="1092819297">
    <w:abstractNumId w:val="167"/>
  </w:num>
  <w:num w:numId="6" w16cid:durableId="2018726718">
    <w:abstractNumId w:val="40"/>
  </w:num>
  <w:num w:numId="7" w16cid:durableId="1591424676">
    <w:abstractNumId w:val="316"/>
  </w:num>
  <w:num w:numId="8" w16cid:durableId="1752697084">
    <w:abstractNumId w:val="259"/>
  </w:num>
  <w:num w:numId="9" w16cid:durableId="1372727644">
    <w:abstractNumId w:val="56"/>
  </w:num>
  <w:num w:numId="10" w16cid:durableId="1493834099">
    <w:abstractNumId w:val="202"/>
  </w:num>
  <w:num w:numId="11" w16cid:durableId="841118932">
    <w:abstractNumId w:val="65"/>
  </w:num>
  <w:num w:numId="12" w16cid:durableId="1995916368">
    <w:abstractNumId w:val="277"/>
  </w:num>
  <w:num w:numId="13" w16cid:durableId="2104959754">
    <w:abstractNumId w:val="309"/>
  </w:num>
  <w:num w:numId="14" w16cid:durableId="1175455110">
    <w:abstractNumId w:val="313"/>
  </w:num>
  <w:num w:numId="15" w16cid:durableId="1976520641">
    <w:abstractNumId w:val="3"/>
  </w:num>
  <w:num w:numId="16" w16cid:durableId="769082119">
    <w:abstractNumId w:val="33"/>
  </w:num>
  <w:num w:numId="17" w16cid:durableId="880626894">
    <w:abstractNumId w:val="230"/>
  </w:num>
  <w:num w:numId="18" w16cid:durableId="1708261632">
    <w:abstractNumId w:val="315"/>
  </w:num>
  <w:num w:numId="19" w16cid:durableId="1321079994">
    <w:abstractNumId w:val="1"/>
  </w:num>
  <w:num w:numId="20" w16cid:durableId="944768389">
    <w:abstractNumId w:val="145"/>
  </w:num>
  <w:num w:numId="21" w16cid:durableId="1991404612">
    <w:abstractNumId w:val="311"/>
  </w:num>
  <w:num w:numId="22" w16cid:durableId="1221551695">
    <w:abstractNumId w:val="215"/>
  </w:num>
  <w:num w:numId="23" w16cid:durableId="291792691">
    <w:abstractNumId w:val="194"/>
  </w:num>
  <w:num w:numId="24" w16cid:durableId="1504275052">
    <w:abstractNumId w:val="102"/>
  </w:num>
  <w:num w:numId="25" w16cid:durableId="488861266">
    <w:abstractNumId w:val="155"/>
  </w:num>
  <w:num w:numId="26" w16cid:durableId="1540169038">
    <w:abstractNumId w:val="179"/>
  </w:num>
  <w:num w:numId="27" w16cid:durableId="1800340868">
    <w:abstractNumId w:val="280"/>
  </w:num>
  <w:num w:numId="28" w16cid:durableId="471798512">
    <w:abstractNumId w:val="30"/>
  </w:num>
  <w:num w:numId="29" w16cid:durableId="618221651">
    <w:abstractNumId w:val="46"/>
  </w:num>
  <w:num w:numId="30" w16cid:durableId="302973477">
    <w:abstractNumId w:val="258"/>
  </w:num>
  <w:num w:numId="31" w16cid:durableId="1293946405">
    <w:abstractNumId w:val="95"/>
  </w:num>
  <w:num w:numId="32" w16cid:durableId="839077897">
    <w:abstractNumId w:val="114"/>
  </w:num>
  <w:num w:numId="33" w16cid:durableId="71587572">
    <w:abstractNumId w:val="170"/>
  </w:num>
  <w:num w:numId="34" w16cid:durableId="1990865102">
    <w:abstractNumId w:val="236"/>
  </w:num>
  <w:num w:numId="35" w16cid:durableId="19287796">
    <w:abstractNumId w:val="304"/>
  </w:num>
  <w:num w:numId="36" w16cid:durableId="1129324417">
    <w:abstractNumId w:val="52"/>
  </w:num>
  <w:num w:numId="37" w16cid:durableId="733544876">
    <w:abstractNumId w:val="208"/>
  </w:num>
  <w:num w:numId="38" w16cid:durableId="201676351">
    <w:abstractNumId w:val="11"/>
  </w:num>
  <w:num w:numId="39" w16cid:durableId="233662799">
    <w:abstractNumId w:val="196"/>
  </w:num>
  <w:num w:numId="40" w16cid:durableId="1893881754">
    <w:abstractNumId w:val="187"/>
  </w:num>
  <w:num w:numId="41" w16cid:durableId="1516191386">
    <w:abstractNumId w:val="239"/>
  </w:num>
  <w:num w:numId="42" w16cid:durableId="536820304">
    <w:abstractNumId w:val="240"/>
  </w:num>
  <w:num w:numId="43" w16cid:durableId="90516073">
    <w:abstractNumId w:val="162"/>
  </w:num>
  <w:num w:numId="44" w16cid:durableId="851066323">
    <w:abstractNumId w:val="216"/>
  </w:num>
  <w:num w:numId="45" w16cid:durableId="1108158838">
    <w:abstractNumId w:val="261"/>
  </w:num>
  <w:num w:numId="46" w16cid:durableId="962619136">
    <w:abstractNumId w:val="4"/>
  </w:num>
  <w:num w:numId="47" w16cid:durableId="828787579">
    <w:abstractNumId w:val="44"/>
  </w:num>
  <w:num w:numId="48" w16cid:durableId="550074444">
    <w:abstractNumId w:val="301"/>
  </w:num>
  <w:num w:numId="49" w16cid:durableId="1548833736">
    <w:abstractNumId w:val="206"/>
  </w:num>
  <w:num w:numId="50" w16cid:durableId="1378746714">
    <w:abstractNumId w:val="175"/>
  </w:num>
  <w:num w:numId="51" w16cid:durableId="857623005">
    <w:abstractNumId w:val="82"/>
  </w:num>
  <w:num w:numId="52" w16cid:durableId="694116960">
    <w:abstractNumId w:val="225"/>
  </w:num>
  <w:num w:numId="53" w16cid:durableId="984161467">
    <w:abstractNumId w:val="237"/>
  </w:num>
  <w:num w:numId="54" w16cid:durableId="1181966134">
    <w:abstractNumId w:val="226"/>
  </w:num>
  <w:num w:numId="55" w16cid:durableId="107697230">
    <w:abstractNumId w:val="310"/>
  </w:num>
  <w:num w:numId="56" w16cid:durableId="1034309009">
    <w:abstractNumId w:val="263"/>
  </w:num>
  <w:num w:numId="57" w16cid:durableId="825900906">
    <w:abstractNumId w:val="109"/>
  </w:num>
  <w:num w:numId="58" w16cid:durableId="289746655">
    <w:abstractNumId w:val="265"/>
  </w:num>
  <w:num w:numId="59" w16cid:durableId="266472573">
    <w:abstractNumId w:val="293"/>
  </w:num>
  <w:num w:numId="60" w16cid:durableId="754281885">
    <w:abstractNumId w:val="295"/>
  </w:num>
  <w:num w:numId="61" w16cid:durableId="1749035513">
    <w:abstractNumId w:val="232"/>
  </w:num>
  <w:num w:numId="62" w16cid:durableId="1308784925">
    <w:abstractNumId w:val="67"/>
  </w:num>
  <w:num w:numId="63" w16cid:durableId="732386976">
    <w:abstractNumId w:val="10"/>
  </w:num>
  <w:num w:numId="64" w16cid:durableId="162823582">
    <w:abstractNumId w:val="35"/>
  </w:num>
  <w:num w:numId="65" w16cid:durableId="595558238">
    <w:abstractNumId w:val="283"/>
  </w:num>
  <w:num w:numId="66" w16cid:durableId="797647915">
    <w:abstractNumId w:val="137"/>
  </w:num>
  <w:num w:numId="67" w16cid:durableId="404767805">
    <w:abstractNumId w:val="298"/>
  </w:num>
  <w:num w:numId="68" w16cid:durableId="37171963">
    <w:abstractNumId w:val="271"/>
  </w:num>
  <w:num w:numId="69" w16cid:durableId="188419084">
    <w:abstractNumId w:val="254"/>
  </w:num>
  <w:num w:numId="70" w16cid:durableId="1342930310">
    <w:abstractNumId w:val="246"/>
  </w:num>
  <w:num w:numId="71" w16cid:durableId="533269462">
    <w:abstractNumId w:val="219"/>
  </w:num>
  <w:num w:numId="72" w16cid:durableId="1249316511">
    <w:abstractNumId w:val="197"/>
  </w:num>
  <w:num w:numId="73" w16cid:durableId="1000697988">
    <w:abstractNumId w:val="5"/>
  </w:num>
  <w:num w:numId="74" w16cid:durableId="1592157470">
    <w:abstractNumId w:val="20"/>
  </w:num>
  <w:num w:numId="75" w16cid:durableId="1642228309">
    <w:abstractNumId w:val="288"/>
  </w:num>
  <w:num w:numId="76" w16cid:durableId="428545327">
    <w:abstractNumId w:val="99"/>
  </w:num>
  <w:num w:numId="77" w16cid:durableId="567881685">
    <w:abstractNumId w:val="96"/>
  </w:num>
  <w:num w:numId="78" w16cid:durableId="1097209308">
    <w:abstractNumId w:val="262"/>
  </w:num>
  <w:num w:numId="79" w16cid:durableId="562566100">
    <w:abstractNumId w:val="104"/>
  </w:num>
  <w:num w:numId="80" w16cid:durableId="1247377788">
    <w:abstractNumId w:val="140"/>
  </w:num>
  <w:num w:numId="81" w16cid:durableId="1961253683">
    <w:abstractNumId w:val="106"/>
  </w:num>
  <w:num w:numId="82" w16cid:durableId="875043942">
    <w:abstractNumId w:val="276"/>
  </w:num>
  <w:num w:numId="83" w16cid:durableId="995642615">
    <w:abstractNumId w:val="255"/>
  </w:num>
  <w:num w:numId="84" w16cid:durableId="198934249">
    <w:abstractNumId w:val="31"/>
  </w:num>
  <w:num w:numId="85" w16cid:durableId="174198433">
    <w:abstractNumId w:val="302"/>
  </w:num>
  <w:num w:numId="86" w16cid:durableId="1811436055">
    <w:abstractNumId w:val="0"/>
  </w:num>
  <w:num w:numId="87" w16cid:durableId="1345286065">
    <w:abstractNumId w:val="131"/>
  </w:num>
  <w:num w:numId="88" w16cid:durableId="711734455">
    <w:abstractNumId w:val="78"/>
  </w:num>
  <w:num w:numId="89" w16cid:durableId="691298078">
    <w:abstractNumId w:val="141"/>
  </w:num>
  <w:num w:numId="90" w16cid:durableId="346634946">
    <w:abstractNumId w:val="203"/>
  </w:num>
  <w:num w:numId="91" w16cid:durableId="238712167">
    <w:abstractNumId w:val="212"/>
  </w:num>
  <w:num w:numId="92" w16cid:durableId="90250286">
    <w:abstractNumId w:val="143"/>
  </w:num>
  <w:num w:numId="93" w16cid:durableId="1399205998">
    <w:abstractNumId w:val="223"/>
  </w:num>
  <w:num w:numId="94" w16cid:durableId="623854175">
    <w:abstractNumId w:val="18"/>
  </w:num>
  <w:num w:numId="95" w16cid:durableId="280890302">
    <w:abstractNumId w:val="152"/>
  </w:num>
  <w:num w:numId="96" w16cid:durableId="935139654">
    <w:abstractNumId w:val="211"/>
  </w:num>
  <w:num w:numId="97" w16cid:durableId="825172094">
    <w:abstractNumId w:val="81"/>
  </w:num>
  <w:num w:numId="98" w16cid:durableId="1387800850">
    <w:abstractNumId w:val="163"/>
  </w:num>
  <w:num w:numId="99" w16cid:durableId="1711033499">
    <w:abstractNumId w:val="227"/>
  </w:num>
  <w:num w:numId="100" w16cid:durableId="807867871">
    <w:abstractNumId w:val="74"/>
  </w:num>
  <w:num w:numId="101" w16cid:durableId="488862818">
    <w:abstractNumId w:val="134"/>
  </w:num>
  <w:num w:numId="102" w16cid:durableId="1470246686">
    <w:abstractNumId w:val="207"/>
  </w:num>
  <w:num w:numId="103" w16cid:durableId="1209489424">
    <w:abstractNumId w:val="193"/>
  </w:num>
  <w:num w:numId="104" w16cid:durableId="516964344">
    <w:abstractNumId w:val="15"/>
  </w:num>
  <w:num w:numId="105" w16cid:durableId="1996060484">
    <w:abstractNumId w:val="58"/>
  </w:num>
  <w:num w:numId="106" w16cid:durableId="457988413">
    <w:abstractNumId w:val="119"/>
  </w:num>
  <w:num w:numId="107" w16cid:durableId="304313980">
    <w:abstractNumId w:val="256"/>
  </w:num>
  <w:num w:numId="108" w16cid:durableId="67075911">
    <w:abstractNumId w:val="190"/>
  </w:num>
  <w:num w:numId="109" w16cid:durableId="1207568328">
    <w:abstractNumId w:val="121"/>
  </w:num>
  <w:num w:numId="110" w16cid:durableId="1824733860">
    <w:abstractNumId w:val="132"/>
  </w:num>
  <w:num w:numId="111" w16cid:durableId="1229070311">
    <w:abstractNumId w:val="296"/>
  </w:num>
  <w:num w:numId="112" w16cid:durableId="1309280535">
    <w:abstractNumId w:val="233"/>
  </w:num>
  <w:num w:numId="113" w16cid:durableId="1469710358">
    <w:abstractNumId w:val="314"/>
  </w:num>
  <w:num w:numId="114" w16cid:durableId="1567300178">
    <w:abstractNumId w:val="9"/>
  </w:num>
  <w:num w:numId="115" w16cid:durableId="44061788">
    <w:abstractNumId w:val="156"/>
  </w:num>
  <w:num w:numId="116" w16cid:durableId="682366904">
    <w:abstractNumId w:val="97"/>
  </w:num>
  <w:num w:numId="117" w16cid:durableId="464394147">
    <w:abstractNumId w:val="282"/>
  </w:num>
  <w:num w:numId="118" w16cid:durableId="1111124671">
    <w:abstractNumId w:val="300"/>
  </w:num>
  <w:num w:numId="119" w16cid:durableId="1674457522">
    <w:abstractNumId w:val="146"/>
  </w:num>
  <w:num w:numId="120" w16cid:durableId="1345399900">
    <w:abstractNumId w:val="157"/>
  </w:num>
  <w:num w:numId="121" w16cid:durableId="805703445">
    <w:abstractNumId w:val="80"/>
  </w:num>
  <w:num w:numId="122" w16cid:durableId="1935284812">
    <w:abstractNumId w:val="23"/>
  </w:num>
  <w:num w:numId="123" w16cid:durableId="80182190">
    <w:abstractNumId w:val="204"/>
  </w:num>
  <w:num w:numId="124" w16cid:durableId="1024941641">
    <w:abstractNumId w:val="98"/>
  </w:num>
  <w:num w:numId="125" w16cid:durableId="323901516">
    <w:abstractNumId w:val="16"/>
  </w:num>
  <w:num w:numId="126" w16cid:durableId="1356539344">
    <w:abstractNumId w:val="159"/>
  </w:num>
  <w:num w:numId="127" w16cid:durableId="289358581">
    <w:abstractNumId w:val="148"/>
  </w:num>
  <w:num w:numId="128" w16cid:durableId="870609663">
    <w:abstractNumId w:val="100"/>
  </w:num>
  <w:num w:numId="129" w16cid:durableId="1504930694">
    <w:abstractNumId w:val="57"/>
  </w:num>
  <w:num w:numId="130" w16cid:durableId="1209104812">
    <w:abstractNumId w:val="138"/>
  </w:num>
  <w:num w:numId="131" w16cid:durableId="744109684">
    <w:abstractNumId w:val="136"/>
  </w:num>
  <w:num w:numId="132" w16cid:durableId="2133860795">
    <w:abstractNumId w:val="79"/>
  </w:num>
  <w:num w:numId="133" w16cid:durableId="329216207">
    <w:abstractNumId w:val="286"/>
  </w:num>
  <w:num w:numId="134" w16cid:durableId="914587260">
    <w:abstractNumId w:val="92"/>
  </w:num>
  <w:num w:numId="135" w16cid:durableId="855534961">
    <w:abstractNumId w:val="267"/>
  </w:num>
  <w:num w:numId="136" w16cid:durableId="2092308306">
    <w:abstractNumId w:val="281"/>
  </w:num>
  <w:num w:numId="137" w16cid:durableId="1879008429">
    <w:abstractNumId w:val="76"/>
  </w:num>
  <w:num w:numId="138" w16cid:durableId="1509443958">
    <w:abstractNumId w:val="59"/>
  </w:num>
  <w:num w:numId="139" w16cid:durableId="1135412114">
    <w:abstractNumId w:val="151"/>
  </w:num>
  <w:num w:numId="140" w16cid:durableId="2100981245">
    <w:abstractNumId w:val="165"/>
  </w:num>
  <w:num w:numId="141" w16cid:durableId="294407689">
    <w:abstractNumId w:val="61"/>
  </w:num>
  <w:num w:numId="142" w16cid:durableId="1637447513">
    <w:abstractNumId w:val="66"/>
  </w:num>
  <w:num w:numId="143" w16cid:durableId="2102791743">
    <w:abstractNumId w:val="115"/>
  </w:num>
  <w:num w:numId="144" w16cid:durableId="2058845936">
    <w:abstractNumId w:val="231"/>
  </w:num>
  <w:num w:numId="145" w16cid:durableId="384836329">
    <w:abstractNumId w:val="88"/>
  </w:num>
  <w:num w:numId="146" w16cid:durableId="1046753646">
    <w:abstractNumId w:val="49"/>
  </w:num>
  <w:num w:numId="147" w16cid:durableId="714541941">
    <w:abstractNumId w:val="238"/>
  </w:num>
  <w:num w:numId="148" w16cid:durableId="22020952">
    <w:abstractNumId w:val="178"/>
  </w:num>
  <w:num w:numId="149" w16cid:durableId="394478229">
    <w:abstractNumId w:val="228"/>
  </w:num>
  <w:num w:numId="150" w16cid:durableId="2083983415">
    <w:abstractNumId w:val="213"/>
  </w:num>
  <w:num w:numId="151" w16cid:durableId="336739210">
    <w:abstractNumId w:val="218"/>
  </w:num>
  <w:num w:numId="152" w16cid:durableId="2073114122">
    <w:abstractNumId w:val="253"/>
  </w:num>
  <w:num w:numId="153" w16cid:durableId="633489943">
    <w:abstractNumId w:val="53"/>
  </w:num>
  <w:num w:numId="154" w16cid:durableId="530186456">
    <w:abstractNumId w:val="27"/>
  </w:num>
  <w:num w:numId="155" w16cid:durableId="759907645">
    <w:abstractNumId w:val="291"/>
  </w:num>
  <w:num w:numId="156" w16cid:durableId="323626345">
    <w:abstractNumId w:val="252"/>
  </w:num>
  <w:num w:numId="157" w16cid:durableId="1919746639">
    <w:abstractNumId w:val="173"/>
  </w:num>
  <w:num w:numId="158" w16cid:durableId="675310403">
    <w:abstractNumId w:val="174"/>
  </w:num>
  <w:num w:numId="159" w16cid:durableId="980184966">
    <w:abstractNumId w:val="118"/>
  </w:num>
  <w:num w:numId="160" w16cid:durableId="1155418512">
    <w:abstractNumId w:val="209"/>
  </w:num>
  <w:num w:numId="161" w16cid:durableId="310719611">
    <w:abstractNumId w:val="48"/>
  </w:num>
  <w:num w:numId="162" w16cid:durableId="104276047">
    <w:abstractNumId w:val="153"/>
  </w:num>
  <w:num w:numId="163" w16cid:durableId="497579159">
    <w:abstractNumId w:val="17"/>
  </w:num>
  <w:num w:numId="164" w16cid:durableId="1915309939">
    <w:abstractNumId w:val="130"/>
  </w:num>
  <w:num w:numId="165" w16cid:durableId="620572371">
    <w:abstractNumId w:val="68"/>
  </w:num>
  <w:num w:numId="166" w16cid:durableId="432215757">
    <w:abstractNumId w:val="235"/>
  </w:num>
  <w:num w:numId="167" w16cid:durableId="1074887888">
    <w:abstractNumId w:val="110"/>
  </w:num>
  <w:num w:numId="168" w16cid:durableId="820854533">
    <w:abstractNumId w:val="7"/>
  </w:num>
  <w:num w:numId="169" w16cid:durableId="180709762">
    <w:abstractNumId w:val="171"/>
  </w:num>
  <w:num w:numId="170" w16cid:durableId="726490945">
    <w:abstractNumId w:val="133"/>
  </w:num>
  <w:num w:numId="171" w16cid:durableId="1021320218">
    <w:abstractNumId w:val="199"/>
  </w:num>
  <w:num w:numId="172" w16cid:durableId="689573401">
    <w:abstractNumId w:val="308"/>
  </w:num>
  <w:num w:numId="173" w16cid:durableId="762919519">
    <w:abstractNumId w:val="38"/>
  </w:num>
  <w:num w:numId="174" w16cid:durableId="642278618">
    <w:abstractNumId w:val="188"/>
  </w:num>
  <w:num w:numId="175" w16cid:durableId="1858080733">
    <w:abstractNumId w:val="91"/>
  </w:num>
  <w:num w:numId="176" w16cid:durableId="40906312">
    <w:abstractNumId w:val="21"/>
  </w:num>
  <w:num w:numId="177" w16cid:durableId="1335915572">
    <w:abstractNumId w:val="251"/>
  </w:num>
  <w:num w:numId="178" w16cid:durableId="500386881">
    <w:abstractNumId w:val="135"/>
  </w:num>
  <w:num w:numId="179" w16cid:durableId="1655451344">
    <w:abstractNumId w:val="268"/>
  </w:num>
  <w:num w:numId="180" w16cid:durableId="961037571">
    <w:abstractNumId w:val="181"/>
  </w:num>
  <w:num w:numId="181" w16cid:durableId="594636224">
    <w:abstractNumId w:val="113"/>
  </w:num>
  <w:num w:numId="182" w16cid:durableId="1321890237">
    <w:abstractNumId w:val="144"/>
  </w:num>
  <w:num w:numId="183" w16cid:durableId="236745863">
    <w:abstractNumId w:val="94"/>
  </w:num>
  <w:num w:numId="184" w16cid:durableId="1484854441">
    <w:abstractNumId w:val="184"/>
  </w:num>
  <w:num w:numId="185" w16cid:durableId="1980719560">
    <w:abstractNumId w:val="8"/>
  </w:num>
  <w:num w:numId="186" w16cid:durableId="1134642214">
    <w:abstractNumId w:val="122"/>
  </w:num>
  <w:num w:numId="187" w16cid:durableId="358548550">
    <w:abstractNumId w:val="128"/>
  </w:num>
  <w:num w:numId="188" w16cid:durableId="1336034655">
    <w:abstractNumId w:val="25"/>
  </w:num>
  <w:num w:numId="189" w16cid:durableId="1185552428">
    <w:abstractNumId w:val="275"/>
  </w:num>
  <w:num w:numId="190" w16cid:durableId="929393942">
    <w:abstractNumId w:val="42"/>
  </w:num>
  <w:num w:numId="191" w16cid:durableId="1554806814">
    <w:abstractNumId w:val="107"/>
  </w:num>
  <w:num w:numId="192" w16cid:durableId="216819639">
    <w:abstractNumId w:val="279"/>
  </w:num>
  <w:num w:numId="193" w16cid:durableId="1141386031">
    <w:abstractNumId w:val="62"/>
  </w:num>
  <w:num w:numId="194" w16cid:durableId="1456632139">
    <w:abstractNumId w:val="111"/>
  </w:num>
  <w:num w:numId="195" w16cid:durableId="1314330537">
    <w:abstractNumId w:val="13"/>
  </w:num>
  <w:num w:numId="196" w16cid:durableId="1989017804">
    <w:abstractNumId w:val="103"/>
  </w:num>
  <w:num w:numId="197" w16cid:durableId="1822959650">
    <w:abstractNumId w:val="169"/>
  </w:num>
  <w:num w:numId="198" w16cid:durableId="1258096559">
    <w:abstractNumId w:val="307"/>
  </w:num>
  <w:num w:numId="199" w16cid:durableId="1561088435">
    <w:abstractNumId w:val="248"/>
  </w:num>
  <w:num w:numId="200" w16cid:durableId="1520697619">
    <w:abstractNumId w:val="36"/>
  </w:num>
  <w:num w:numId="201" w16cid:durableId="1709641544">
    <w:abstractNumId w:val="64"/>
  </w:num>
  <w:num w:numId="202" w16cid:durableId="2002541858">
    <w:abstractNumId w:val="306"/>
  </w:num>
  <w:num w:numId="203" w16cid:durableId="226261719">
    <w:abstractNumId w:val="183"/>
  </w:num>
  <w:num w:numId="204" w16cid:durableId="10034988">
    <w:abstractNumId w:val="241"/>
  </w:num>
  <w:num w:numId="205" w16cid:durableId="1098988093">
    <w:abstractNumId w:val="189"/>
  </w:num>
  <w:num w:numId="206" w16cid:durableId="1661616601">
    <w:abstractNumId w:val="250"/>
  </w:num>
  <w:num w:numId="207" w16cid:durableId="1289431154">
    <w:abstractNumId w:val="123"/>
  </w:num>
  <w:num w:numId="208" w16cid:durableId="843938623">
    <w:abstractNumId w:val="29"/>
  </w:num>
  <w:num w:numId="209" w16cid:durableId="1935699205">
    <w:abstractNumId w:val="129"/>
  </w:num>
  <w:num w:numId="210" w16cid:durableId="1764255084">
    <w:abstractNumId w:val="120"/>
  </w:num>
  <w:num w:numId="211" w16cid:durableId="987048863">
    <w:abstractNumId w:val="176"/>
  </w:num>
  <w:num w:numId="212" w16cid:durableId="1916864457">
    <w:abstractNumId w:val="161"/>
  </w:num>
  <w:num w:numId="213" w16cid:durableId="147210551">
    <w:abstractNumId w:val="269"/>
  </w:num>
  <w:num w:numId="214" w16cid:durableId="1306621270">
    <w:abstractNumId w:val="180"/>
  </w:num>
  <w:num w:numId="215" w16cid:durableId="2060930735">
    <w:abstractNumId w:val="294"/>
  </w:num>
  <w:num w:numId="216" w16cid:durableId="1128016416">
    <w:abstractNumId w:val="245"/>
  </w:num>
  <w:num w:numId="217" w16cid:durableId="1754744920">
    <w:abstractNumId w:val="210"/>
  </w:num>
  <w:num w:numId="218" w16cid:durableId="1692300327">
    <w:abstractNumId w:val="127"/>
  </w:num>
  <w:num w:numId="219" w16cid:durableId="656374521">
    <w:abstractNumId w:val="220"/>
  </w:num>
  <w:num w:numId="220" w16cid:durableId="369837871">
    <w:abstractNumId w:val="75"/>
  </w:num>
  <w:num w:numId="221" w16cid:durableId="2139447193">
    <w:abstractNumId w:val="160"/>
  </w:num>
  <w:num w:numId="222" w16cid:durableId="1885406338">
    <w:abstractNumId w:val="299"/>
  </w:num>
  <w:num w:numId="223" w16cid:durableId="1079138391">
    <w:abstractNumId w:val="182"/>
  </w:num>
  <w:num w:numId="224" w16cid:durableId="309141250">
    <w:abstractNumId w:val="32"/>
  </w:num>
  <w:num w:numId="225" w16cid:durableId="2089425081">
    <w:abstractNumId w:val="126"/>
  </w:num>
  <w:num w:numId="226" w16cid:durableId="1250846271">
    <w:abstractNumId w:val="50"/>
  </w:num>
  <w:num w:numId="227" w16cid:durableId="1821728979">
    <w:abstractNumId w:val="158"/>
  </w:num>
  <w:num w:numId="228" w16cid:durableId="130683305">
    <w:abstractNumId w:val="164"/>
  </w:num>
  <w:num w:numId="229" w16cid:durableId="1747652826">
    <w:abstractNumId w:val="12"/>
  </w:num>
  <w:num w:numId="230" w16cid:durableId="2003043771">
    <w:abstractNumId w:val="195"/>
  </w:num>
  <w:num w:numId="231" w16cid:durableId="46343070">
    <w:abstractNumId w:val="125"/>
  </w:num>
  <w:num w:numId="232" w16cid:durableId="1601449215">
    <w:abstractNumId w:val="242"/>
  </w:num>
  <w:num w:numId="233" w16cid:durableId="1523520210">
    <w:abstractNumId w:val="222"/>
  </w:num>
  <w:num w:numId="234" w16cid:durableId="346055232">
    <w:abstractNumId w:val="34"/>
  </w:num>
  <w:num w:numId="235" w16cid:durableId="63988676">
    <w:abstractNumId w:val="28"/>
  </w:num>
  <w:num w:numId="236" w16cid:durableId="145631331">
    <w:abstractNumId w:val="85"/>
  </w:num>
  <w:num w:numId="237" w16cid:durableId="839782336">
    <w:abstractNumId w:val="273"/>
  </w:num>
  <w:num w:numId="238" w16cid:durableId="1166435977">
    <w:abstractNumId w:val="200"/>
  </w:num>
  <w:num w:numId="239" w16cid:durableId="243999682">
    <w:abstractNumId w:val="201"/>
  </w:num>
  <w:num w:numId="240" w16cid:durableId="1959990112">
    <w:abstractNumId w:val="2"/>
  </w:num>
  <w:num w:numId="241" w16cid:durableId="1481573626">
    <w:abstractNumId w:val="249"/>
  </w:num>
  <w:num w:numId="242" w16cid:durableId="1701856971">
    <w:abstractNumId w:val="69"/>
  </w:num>
  <w:num w:numId="243" w16cid:durableId="434599656">
    <w:abstractNumId w:val="24"/>
  </w:num>
  <w:num w:numId="244" w16cid:durableId="2062091080">
    <w:abstractNumId w:val="290"/>
  </w:num>
  <w:num w:numId="245" w16cid:durableId="749428273">
    <w:abstractNumId w:val="191"/>
  </w:num>
  <w:num w:numId="246" w16cid:durableId="741289967">
    <w:abstractNumId w:val="90"/>
  </w:num>
  <w:num w:numId="247" w16cid:durableId="1505514342">
    <w:abstractNumId w:val="139"/>
  </w:num>
  <w:num w:numId="248" w16cid:durableId="117914223">
    <w:abstractNumId w:val="19"/>
  </w:num>
  <w:num w:numId="249" w16cid:durableId="267927472">
    <w:abstractNumId w:val="84"/>
  </w:num>
  <w:num w:numId="250" w16cid:durableId="825167089">
    <w:abstractNumId w:val="63"/>
  </w:num>
  <w:num w:numId="251" w16cid:durableId="1188567956">
    <w:abstractNumId w:val="87"/>
  </w:num>
  <w:num w:numId="252" w16cid:durableId="1485778932">
    <w:abstractNumId w:val="105"/>
  </w:num>
  <w:num w:numId="253" w16cid:durableId="573708924">
    <w:abstractNumId w:val="22"/>
  </w:num>
  <w:num w:numId="254" w16cid:durableId="1436249137">
    <w:abstractNumId w:val="89"/>
  </w:num>
  <w:num w:numId="255" w16cid:durableId="1494030958">
    <w:abstractNumId w:val="287"/>
  </w:num>
  <w:num w:numId="256" w16cid:durableId="1234436600">
    <w:abstractNumId w:val="14"/>
  </w:num>
  <w:num w:numId="257" w16cid:durableId="532692667">
    <w:abstractNumId w:val="124"/>
  </w:num>
  <w:num w:numId="258" w16cid:durableId="427627405">
    <w:abstractNumId w:val="234"/>
  </w:num>
  <w:num w:numId="259" w16cid:durableId="831989985">
    <w:abstractNumId w:val="72"/>
  </w:num>
  <w:num w:numId="260" w16cid:durableId="1948149102">
    <w:abstractNumId w:val="70"/>
  </w:num>
  <w:num w:numId="261" w16cid:durableId="238759315">
    <w:abstractNumId w:val="55"/>
  </w:num>
  <w:num w:numId="262" w16cid:durableId="1155142416">
    <w:abstractNumId w:val="205"/>
  </w:num>
  <w:num w:numId="263" w16cid:durableId="1516386540">
    <w:abstractNumId w:val="73"/>
  </w:num>
  <w:num w:numId="264" w16cid:durableId="704714355">
    <w:abstractNumId w:val="266"/>
  </w:num>
  <w:num w:numId="265" w16cid:durableId="2040548909">
    <w:abstractNumId w:val="285"/>
  </w:num>
  <w:num w:numId="266" w16cid:durableId="358548310">
    <w:abstractNumId w:val="224"/>
  </w:num>
  <w:num w:numId="267" w16cid:durableId="137453799">
    <w:abstractNumId w:val="142"/>
  </w:num>
  <w:num w:numId="268" w16cid:durableId="774012403">
    <w:abstractNumId w:val="185"/>
  </w:num>
  <w:num w:numId="269" w16cid:durableId="471485236">
    <w:abstractNumId w:val="166"/>
  </w:num>
  <w:num w:numId="270" w16cid:durableId="388381036">
    <w:abstractNumId w:val="71"/>
  </w:num>
  <w:num w:numId="271" w16cid:durableId="997731360">
    <w:abstractNumId w:val="154"/>
  </w:num>
  <w:num w:numId="272" w16cid:durableId="1128546682">
    <w:abstractNumId w:val="297"/>
  </w:num>
  <w:num w:numId="273" w16cid:durableId="303001666">
    <w:abstractNumId w:val="289"/>
  </w:num>
  <w:num w:numId="274" w16cid:durableId="1516337588">
    <w:abstractNumId w:val="51"/>
  </w:num>
  <w:num w:numId="275" w16cid:durableId="1507403997">
    <w:abstractNumId w:val="260"/>
  </w:num>
  <w:num w:numId="276" w16cid:durableId="1851021500">
    <w:abstractNumId w:val="270"/>
  </w:num>
  <w:num w:numId="277" w16cid:durableId="186606685">
    <w:abstractNumId w:val="39"/>
  </w:num>
  <w:num w:numId="278" w16cid:durableId="1668824120">
    <w:abstractNumId w:val="274"/>
  </w:num>
  <w:num w:numId="279" w16cid:durableId="1277785041">
    <w:abstractNumId w:val="272"/>
  </w:num>
  <w:num w:numId="280" w16cid:durableId="1963338773">
    <w:abstractNumId w:val="244"/>
  </w:num>
  <w:num w:numId="281" w16cid:durableId="986781906">
    <w:abstractNumId w:val="77"/>
  </w:num>
  <w:num w:numId="282" w16cid:durableId="875582120">
    <w:abstractNumId w:val="150"/>
  </w:num>
  <w:num w:numId="283" w16cid:durableId="402602657">
    <w:abstractNumId w:val="43"/>
  </w:num>
  <w:num w:numId="284" w16cid:durableId="13965834">
    <w:abstractNumId w:val="305"/>
  </w:num>
  <w:num w:numId="285" w16cid:durableId="1303081422">
    <w:abstractNumId w:val="303"/>
  </w:num>
  <w:num w:numId="286" w16cid:durableId="504056975">
    <w:abstractNumId w:val="60"/>
  </w:num>
  <w:num w:numId="287" w16cid:durableId="1144544488">
    <w:abstractNumId w:val="101"/>
  </w:num>
  <w:num w:numId="288" w16cid:durableId="285282159">
    <w:abstractNumId w:val="54"/>
  </w:num>
  <w:num w:numId="289" w16cid:durableId="341471071">
    <w:abstractNumId w:val="312"/>
  </w:num>
  <w:num w:numId="290" w16cid:durableId="1938243958">
    <w:abstractNumId w:val="116"/>
  </w:num>
  <w:num w:numId="291" w16cid:durableId="96341086">
    <w:abstractNumId w:val="117"/>
  </w:num>
  <w:num w:numId="292" w16cid:durableId="938568287">
    <w:abstractNumId w:val="284"/>
  </w:num>
  <w:num w:numId="293" w16cid:durableId="1944531748">
    <w:abstractNumId w:val="45"/>
  </w:num>
  <w:num w:numId="294" w16cid:durableId="279915223">
    <w:abstractNumId w:val="247"/>
  </w:num>
  <w:num w:numId="295" w16cid:durableId="1509828552">
    <w:abstractNumId w:val="172"/>
  </w:num>
  <w:num w:numId="296" w16cid:durableId="485825101">
    <w:abstractNumId w:val="243"/>
  </w:num>
  <w:num w:numId="297" w16cid:durableId="907956650">
    <w:abstractNumId w:val="177"/>
  </w:num>
  <w:num w:numId="298" w16cid:durableId="1344741979">
    <w:abstractNumId w:val="198"/>
  </w:num>
  <w:num w:numId="299" w16cid:durableId="81488835">
    <w:abstractNumId w:val="217"/>
  </w:num>
  <w:num w:numId="300" w16cid:durableId="1434008691">
    <w:abstractNumId w:val="214"/>
  </w:num>
  <w:num w:numId="301" w16cid:durableId="1463305204">
    <w:abstractNumId w:val="147"/>
  </w:num>
  <w:num w:numId="302" w16cid:durableId="1212693796">
    <w:abstractNumId w:val="86"/>
  </w:num>
  <w:num w:numId="303" w16cid:durableId="1636909388">
    <w:abstractNumId w:val="278"/>
  </w:num>
  <w:num w:numId="304" w16cid:durableId="25715905">
    <w:abstractNumId w:val="83"/>
  </w:num>
  <w:num w:numId="305" w16cid:durableId="248076446">
    <w:abstractNumId w:val="292"/>
  </w:num>
  <w:num w:numId="306" w16cid:durableId="901722298">
    <w:abstractNumId w:val="26"/>
  </w:num>
  <w:num w:numId="307" w16cid:durableId="23869424">
    <w:abstractNumId w:val="186"/>
  </w:num>
  <w:num w:numId="308" w16cid:durableId="872379274">
    <w:abstractNumId w:val="149"/>
  </w:num>
  <w:num w:numId="309" w16cid:durableId="104468497">
    <w:abstractNumId w:val="47"/>
  </w:num>
  <w:num w:numId="310" w16cid:durableId="872154695">
    <w:abstractNumId w:val="108"/>
  </w:num>
  <w:num w:numId="311" w16cid:durableId="2114015875">
    <w:abstractNumId w:val="168"/>
  </w:num>
  <w:num w:numId="312" w16cid:durableId="2027709966">
    <w:abstractNumId w:val="264"/>
  </w:num>
  <w:num w:numId="313" w16cid:durableId="1302154418">
    <w:abstractNumId w:val="41"/>
  </w:num>
  <w:num w:numId="314" w16cid:durableId="431126186">
    <w:abstractNumId w:val="229"/>
  </w:num>
  <w:num w:numId="315" w16cid:durableId="1958638940">
    <w:abstractNumId w:val="93"/>
  </w:num>
  <w:num w:numId="316" w16cid:durableId="685792926">
    <w:abstractNumId w:val="257"/>
  </w:num>
  <w:num w:numId="317" w16cid:durableId="208688116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zNTewMDczMzdU0lEKTi0uzszPAykwrgUA7BUTVCwAAAA="/>
  </w:docVars>
  <w:rsids>
    <w:rsidRoot w:val="006C4B68"/>
    <w:rsid w:val="00001AE6"/>
    <w:rsid w:val="00006279"/>
    <w:rsid w:val="000074F5"/>
    <w:rsid w:val="00010293"/>
    <w:rsid w:val="000262C7"/>
    <w:rsid w:val="00034F08"/>
    <w:rsid w:val="0003685F"/>
    <w:rsid w:val="00042E66"/>
    <w:rsid w:val="00044F52"/>
    <w:rsid w:val="00045E87"/>
    <w:rsid w:val="0004784E"/>
    <w:rsid w:val="00053064"/>
    <w:rsid w:val="000545C0"/>
    <w:rsid w:val="0006353A"/>
    <w:rsid w:val="00065B62"/>
    <w:rsid w:val="00074F62"/>
    <w:rsid w:val="00080DF8"/>
    <w:rsid w:val="0008178C"/>
    <w:rsid w:val="00083CC0"/>
    <w:rsid w:val="000847E4"/>
    <w:rsid w:val="0008739A"/>
    <w:rsid w:val="00094F62"/>
    <w:rsid w:val="0009768F"/>
    <w:rsid w:val="000B2482"/>
    <w:rsid w:val="000B37AC"/>
    <w:rsid w:val="000B4EE7"/>
    <w:rsid w:val="000B654B"/>
    <w:rsid w:val="000C046E"/>
    <w:rsid w:val="000C359A"/>
    <w:rsid w:val="000C5A77"/>
    <w:rsid w:val="000C6F49"/>
    <w:rsid w:val="000D47A2"/>
    <w:rsid w:val="000D63EB"/>
    <w:rsid w:val="000D777D"/>
    <w:rsid w:val="000D78F9"/>
    <w:rsid w:val="000E50A3"/>
    <w:rsid w:val="000F06D9"/>
    <w:rsid w:val="000F0977"/>
    <w:rsid w:val="000F1EB7"/>
    <w:rsid w:val="000F230F"/>
    <w:rsid w:val="000F3701"/>
    <w:rsid w:val="000F46DA"/>
    <w:rsid w:val="000F5BDF"/>
    <w:rsid w:val="00104FC5"/>
    <w:rsid w:val="001067BF"/>
    <w:rsid w:val="0011194A"/>
    <w:rsid w:val="00111D99"/>
    <w:rsid w:val="00113DEF"/>
    <w:rsid w:val="00114566"/>
    <w:rsid w:val="001148BE"/>
    <w:rsid w:val="00114B0A"/>
    <w:rsid w:val="00114FF7"/>
    <w:rsid w:val="00116CC2"/>
    <w:rsid w:val="00116F36"/>
    <w:rsid w:val="0011764F"/>
    <w:rsid w:val="00117BBD"/>
    <w:rsid w:val="00117E5C"/>
    <w:rsid w:val="00122CDE"/>
    <w:rsid w:val="00123F1C"/>
    <w:rsid w:val="0012473F"/>
    <w:rsid w:val="0012496B"/>
    <w:rsid w:val="00135CE6"/>
    <w:rsid w:val="00135E21"/>
    <w:rsid w:val="00136505"/>
    <w:rsid w:val="00140AAD"/>
    <w:rsid w:val="00143F14"/>
    <w:rsid w:val="00144EB6"/>
    <w:rsid w:val="00145B5B"/>
    <w:rsid w:val="00150EEF"/>
    <w:rsid w:val="001540E4"/>
    <w:rsid w:val="001615A6"/>
    <w:rsid w:val="001673CB"/>
    <w:rsid w:val="0016760F"/>
    <w:rsid w:val="001756C4"/>
    <w:rsid w:val="001756D7"/>
    <w:rsid w:val="00175E46"/>
    <w:rsid w:val="00180545"/>
    <w:rsid w:val="00181D94"/>
    <w:rsid w:val="0018401D"/>
    <w:rsid w:val="001916A3"/>
    <w:rsid w:val="00193311"/>
    <w:rsid w:val="001A241A"/>
    <w:rsid w:val="001A32A3"/>
    <w:rsid w:val="001A3EF0"/>
    <w:rsid w:val="001A40E4"/>
    <w:rsid w:val="001B36A4"/>
    <w:rsid w:val="001B46E3"/>
    <w:rsid w:val="001C70C6"/>
    <w:rsid w:val="001C75D7"/>
    <w:rsid w:val="001C77DC"/>
    <w:rsid w:val="001D6159"/>
    <w:rsid w:val="001D7340"/>
    <w:rsid w:val="001E54CC"/>
    <w:rsid w:val="001E619A"/>
    <w:rsid w:val="001E72C4"/>
    <w:rsid w:val="001F2CA4"/>
    <w:rsid w:val="001F4962"/>
    <w:rsid w:val="00200AA1"/>
    <w:rsid w:val="00202C90"/>
    <w:rsid w:val="00202E13"/>
    <w:rsid w:val="0020312A"/>
    <w:rsid w:val="00207137"/>
    <w:rsid w:val="00210715"/>
    <w:rsid w:val="00211367"/>
    <w:rsid w:val="00214397"/>
    <w:rsid w:val="0022014A"/>
    <w:rsid w:val="00224FD5"/>
    <w:rsid w:val="00231219"/>
    <w:rsid w:val="0023384E"/>
    <w:rsid w:val="00234019"/>
    <w:rsid w:val="0024161A"/>
    <w:rsid w:val="002417E8"/>
    <w:rsid w:val="00245DA5"/>
    <w:rsid w:val="0024606E"/>
    <w:rsid w:val="0025320E"/>
    <w:rsid w:val="00254318"/>
    <w:rsid w:val="00261961"/>
    <w:rsid w:val="00267A8A"/>
    <w:rsid w:val="00273413"/>
    <w:rsid w:val="00274435"/>
    <w:rsid w:val="00275990"/>
    <w:rsid w:val="00275F8B"/>
    <w:rsid w:val="002765E6"/>
    <w:rsid w:val="00280C4A"/>
    <w:rsid w:val="00291E19"/>
    <w:rsid w:val="00292A2C"/>
    <w:rsid w:val="00296C7A"/>
    <w:rsid w:val="002A0756"/>
    <w:rsid w:val="002A3A7E"/>
    <w:rsid w:val="002A4D3F"/>
    <w:rsid w:val="002A4F5A"/>
    <w:rsid w:val="002A5C15"/>
    <w:rsid w:val="002A6CF6"/>
    <w:rsid w:val="002A7516"/>
    <w:rsid w:val="002B3632"/>
    <w:rsid w:val="002C2E49"/>
    <w:rsid w:val="002E31F2"/>
    <w:rsid w:val="002E739A"/>
    <w:rsid w:val="002F0F1A"/>
    <w:rsid w:val="002F5211"/>
    <w:rsid w:val="00300523"/>
    <w:rsid w:val="003020F0"/>
    <w:rsid w:val="0030684D"/>
    <w:rsid w:val="00315C59"/>
    <w:rsid w:val="003206D5"/>
    <w:rsid w:val="00321275"/>
    <w:rsid w:val="00321639"/>
    <w:rsid w:val="00322980"/>
    <w:rsid w:val="003232DB"/>
    <w:rsid w:val="00324907"/>
    <w:rsid w:val="00324EE1"/>
    <w:rsid w:val="003302F8"/>
    <w:rsid w:val="00331D8C"/>
    <w:rsid w:val="003329A4"/>
    <w:rsid w:val="00332A94"/>
    <w:rsid w:val="003360CF"/>
    <w:rsid w:val="0034355E"/>
    <w:rsid w:val="0034543F"/>
    <w:rsid w:val="0034583D"/>
    <w:rsid w:val="00346139"/>
    <w:rsid w:val="003469E9"/>
    <w:rsid w:val="00353F2E"/>
    <w:rsid w:val="00357E15"/>
    <w:rsid w:val="0036608A"/>
    <w:rsid w:val="00367FD5"/>
    <w:rsid w:val="00371E6B"/>
    <w:rsid w:val="00372CE3"/>
    <w:rsid w:val="00373075"/>
    <w:rsid w:val="00374EBD"/>
    <w:rsid w:val="003763B1"/>
    <w:rsid w:val="00383A63"/>
    <w:rsid w:val="003847F0"/>
    <w:rsid w:val="00384A86"/>
    <w:rsid w:val="003977CA"/>
    <w:rsid w:val="003A0B5B"/>
    <w:rsid w:val="003A7A09"/>
    <w:rsid w:val="003B6A52"/>
    <w:rsid w:val="003C1182"/>
    <w:rsid w:val="003C214D"/>
    <w:rsid w:val="003C2DB3"/>
    <w:rsid w:val="003C37BF"/>
    <w:rsid w:val="003C4302"/>
    <w:rsid w:val="003C57C0"/>
    <w:rsid w:val="003D60C1"/>
    <w:rsid w:val="003E3B2B"/>
    <w:rsid w:val="003E6210"/>
    <w:rsid w:val="003F3153"/>
    <w:rsid w:val="003F3B0F"/>
    <w:rsid w:val="003F40B6"/>
    <w:rsid w:val="00401867"/>
    <w:rsid w:val="00403822"/>
    <w:rsid w:val="0041046D"/>
    <w:rsid w:val="004121D4"/>
    <w:rsid w:val="00413BAD"/>
    <w:rsid w:val="00420B1F"/>
    <w:rsid w:val="00422967"/>
    <w:rsid w:val="00424265"/>
    <w:rsid w:val="004249E9"/>
    <w:rsid w:val="0043030A"/>
    <w:rsid w:val="00431DD8"/>
    <w:rsid w:val="00433FA8"/>
    <w:rsid w:val="004410F6"/>
    <w:rsid w:val="0044340E"/>
    <w:rsid w:val="00443FF0"/>
    <w:rsid w:val="00444AEC"/>
    <w:rsid w:val="0044557D"/>
    <w:rsid w:val="0044763C"/>
    <w:rsid w:val="00447F60"/>
    <w:rsid w:val="004516CB"/>
    <w:rsid w:val="004570F4"/>
    <w:rsid w:val="00461798"/>
    <w:rsid w:val="004628BA"/>
    <w:rsid w:val="004745B9"/>
    <w:rsid w:val="00474C13"/>
    <w:rsid w:val="00474E01"/>
    <w:rsid w:val="00476F14"/>
    <w:rsid w:val="004774F3"/>
    <w:rsid w:val="00481012"/>
    <w:rsid w:val="004828E1"/>
    <w:rsid w:val="004832E8"/>
    <w:rsid w:val="004901B3"/>
    <w:rsid w:val="00490C2F"/>
    <w:rsid w:val="00497563"/>
    <w:rsid w:val="004A1315"/>
    <w:rsid w:val="004A24C5"/>
    <w:rsid w:val="004A666D"/>
    <w:rsid w:val="004B1B41"/>
    <w:rsid w:val="004B45BB"/>
    <w:rsid w:val="004B4702"/>
    <w:rsid w:val="004C5AB6"/>
    <w:rsid w:val="004C6358"/>
    <w:rsid w:val="004D1E0A"/>
    <w:rsid w:val="004D2065"/>
    <w:rsid w:val="004D2E34"/>
    <w:rsid w:val="004E1786"/>
    <w:rsid w:val="004E511A"/>
    <w:rsid w:val="004E57EF"/>
    <w:rsid w:val="004E5827"/>
    <w:rsid w:val="004E7AC8"/>
    <w:rsid w:val="004F3450"/>
    <w:rsid w:val="00500186"/>
    <w:rsid w:val="00501C17"/>
    <w:rsid w:val="00512482"/>
    <w:rsid w:val="00513B53"/>
    <w:rsid w:val="00522958"/>
    <w:rsid w:val="00524E8A"/>
    <w:rsid w:val="00530F58"/>
    <w:rsid w:val="00544D42"/>
    <w:rsid w:val="00550355"/>
    <w:rsid w:val="00550A6F"/>
    <w:rsid w:val="00554B46"/>
    <w:rsid w:val="00556AA6"/>
    <w:rsid w:val="00556ED2"/>
    <w:rsid w:val="00560B62"/>
    <w:rsid w:val="00562025"/>
    <w:rsid w:val="0056394A"/>
    <w:rsid w:val="0056584B"/>
    <w:rsid w:val="005658A7"/>
    <w:rsid w:val="005659E8"/>
    <w:rsid w:val="00571369"/>
    <w:rsid w:val="00572426"/>
    <w:rsid w:val="00572FF5"/>
    <w:rsid w:val="0057369B"/>
    <w:rsid w:val="00581BBE"/>
    <w:rsid w:val="00587AB3"/>
    <w:rsid w:val="00591EDA"/>
    <w:rsid w:val="0059535D"/>
    <w:rsid w:val="005A4874"/>
    <w:rsid w:val="005A6A60"/>
    <w:rsid w:val="005B61E7"/>
    <w:rsid w:val="005C0D9E"/>
    <w:rsid w:val="005C28C1"/>
    <w:rsid w:val="005D3AF8"/>
    <w:rsid w:val="005D5005"/>
    <w:rsid w:val="005D50A8"/>
    <w:rsid w:val="005D6AFF"/>
    <w:rsid w:val="005D6BC5"/>
    <w:rsid w:val="005E17BB"/>
    <w:rsid w:val="005E20A2"/>
    <w:rsid w:val="005E6AE1"/>
    <w:rsid w:val="005E79F9"/>
    <w:rsid w:val="005E7E79"/>
    <w:rsid w:val="005F2102"/>
    <w:rsid w:val="005F2D01"/>
    <w:rsid w:val="005F3034"/>
    <w:rsid w:val="005F3D35"/>
    <w:rsid w:val="005F667A"/>
    <w:rsid w:val="00601ECB"/>
    <w:rsid w:val="00602434"/>
    <w:rsid w:val="006046DE"/>
    <w:rsid w:val="006075C2"/>
    <w:rsid w:val="00610DEA"/>
    <w:rsid w:val="006112F5"/>
    <w:rsid w:val="006119B4"/>
    <w:rsid w:val="0061333F"/>
    <w:rsid w:val="00622607"/>
    <w:rsid w:val="006307ED"/>
    <w:rsid w:val="00635457"/>
    <w:rsid w:val="00636D8B"/>
    <w:rsid w:val="00637798"/>
    <w:rsid w:val="0064124D"/>
    <w:rsid w:val="00643C3D"/>
    <w:rsid w:val="0064788B"/>
    <w:rsid w:val="00651E35"/>
    <w:rsid w:val="00655E0E"/>
    <w:rsid w:val="00661752"/>
    <w:rsid w:val="00666291"/>
    <w:rsid w:val="0066696D"/>
    <w:rsid w:val="006679F6"/>
    <w:rsid w:val="00667D31"/>
    <w:rsid w:val="0068205C"/>
    <w:rsid w:val="006878A6"/>
    <w:rsid w:val="00691D82"/>
    <w:rsid w:val="006922F8"/>
    <w:rsid w:val="00692357"/>
    <w:rsid w:val="006929E1"/>
    <w:rsid w:val="0069374F"/>
    <w:rsid w:val="006A1654"/>
    <w:rsid w:val="006A1A31"/>
    <w:rsid w:val="006A3F42"/>
    <w:rsid w:val="006A620E"/>
    <w:rsid w:val="006B077D"/>
    <w:rsid w:val="006B2C89"/>
    <w:rsid w:val="006C3A89"/>
    <w:rsid w:val="006C4B68"/>
    <w:rsid w:val="006C5AB8"/>
    <w:rsid w:val="006C5ECD"/>
    <w:rsid w:val="006C7A94"/>
    <w:rsid w:val="006D2115"/>
    <w:rsid w:val="006E12DD"/>
    <w:rsid w:val="006E25B3"/>
    <w:rsid w:val="006E26B4"/>
    <w:rsid w:val="006F1817"/>
    <w:rsid w:val="006F6DF3"/>
    <w:rsid w:val="007023B4"/>
    <w:rsid w:val="00703CD2"/>
    <w:rsid w:val="00705035"/>
    <w:rsid w:val="00711A92"/>
    <w:rsid w:val="007138B3"/>
    <w:rsid w:val="00720FD7"/>
    <w:rsid w:val="00724136"/>
    <w:rsid w:val="00727C1C"/>
    <w:rsid w:val="00727F84"/>
    <w:rsid w:val="0073018B"/>
    <w:rsid w:val="00737985"/>
    <w:rsid w:val="007435CF"/>
    <w:rsid w:val="00743E2F"/>
    <w:rsid w:val="00744299"/>
    <w:rsid w:val="007470F9"/>
    <w:rsid w:val="00750CB4"/>
    <w:rsid w:val="00751814"/>
    <w:rsid w:val="00760D7E"/>
    <w:rsid w:val="00773CB4"/>
    <w:rsid w:val="00777F08"/>
    <w:rsid w:val="00783500"/>
    <w:rsid w:val="00784D1D"/>
    <w:rsid w:val="007850F8"/>
    <w:rsid w:val="00787077"/>
    <w:rsid w:val="00787DDA"/>
    <w:rsid w:val="0079286B"/>
    <w:rsid w:val="00793747"/>
    <w:rsid w:val="00796530"/>
    <w:rsid w:val="007A26B1"/>
    <w:rsid w:val="007A38EB"/>
    <w:rsid w:val="007A3D18"/>
    <w:rsid w:val="007A47ED"/>
    <w:rsid w:val="007A6919"/>
    <w:rsid w:val="007A7131"/>
    <w:rsid w:val="007A7F3D"/>
    <w:rsid w:val="007B0963"/>
    <w:rsid w:val="007B096F"/>
    <w:rsid w:val="007B5D0A"/>
    <w:rsid w:val="007C10F4"/>
    <w:rsid w:val="007C1B81"/>
    <w:rsid w:val="007C3C1C"/>
    <w:rsid w:val="007C3C28"/>
    <w:rsid w:val="007D229D"/>
    <w:rsid w:val="007D2B50"/>
    <w:rsid w:val="007D4A5F"/>
    <w:rsid w:val="007D6C87"/>
    <w:rsid w:val="007D794A"/>
    <w:rsid w:val="007E121F"/>
    <w:rsid w:val="007E46FF"/>
    <w:rsid w:val="007F2E11"/>
    <w:rsid w:val="007F40EA"/>
    <w:rsid w:val="007F5228"/>
    <w:rsid w:val="00801230"/>
    <w:rsid w:val="00804AD9"/>
    <w:rsid w:val="00806426"/>
    <w:rsid w:val="00810090"/>
    <w:rsid w:val="00813F1C"/>
    <w:rsid w:val="0082187D"/>
    <w:rsid w:val="008256CB"/>
    <w:rsid w:val="00830BC2"/>
    <w:rsid w:val="0083181F"/>
    <w:rsid w:val="00833184"/>
    <w:rsid w:val="00834FB1"/>
    <w:rsid w:val="008356F3"/>
    <w:rsid w:val="00844A6B"/>
    <w:rsid w:val="00852B23"/>
    <w:rsid w:val="008569FE"/>
    <w:rsid w:val="008601C0"/>
    <w:rsid w:val="00863D69"/>
    <w:rsid w:val="00873913"/>
    <w:rsid w:val="00881864"/>
    <w:rsid w:val="00881B45"/>
    <w:rsid w:val="00885620"/>
    <w:rsid w:val="008878FE"/>
    <w:rsid w:val="00890F75"/>
    <w:rsid w:val="00892677"/>
    <w:rsid w:val="008949CB"/>
    <w:rsid w:val="008B6542"/>
    <w:rsid w:val="008C01FB"/>
    <w:rsid w:val="008C0989"/>
    <w:rsid w:val="008C0C09"/>
    <w:rsid w:val="008C1FB0"/>
    <w:rsid w:val="008C2B5B"/>
    <w:rsid w:val="008C73DF"/>
    <w:rsid w:val="008C7C83"/>
    <w:rsid w:val="008D18E2"/>
    <w:rsid w:val="008D558D"/>
    <w:rsid w:val="008D602A"/>
    <w:rsid w:val="008D69D6"/>
    <w:rsid w:val="008E0F4D"/>
    <w:rsid w:val="008E1E2E"/>
    <w:rsid w:val="008E3159"/>
    <w:rsid w:val="008E4517"/>
    <w:rsid w:val="008E4BDE"/>
    <w:rsid w:val="008E5B30"/>
    <w:rsid w:val="008E6F84"/>
    <w:rsid w:val="008F2058"/>
    <w:rsid w:val="008F59BE"/>
    <w:rsid w:val="008F6C0C"/>
    <w:rsid w:val="00905571"/>
    <w:rsid w:val="00912377"/>
    <w:rsid w:val="00912F11"/>
    <w:rsid w:val="0091364F"/>
    <w:rsid w:val="0091429A"/>
    <w:rsid w:val="00915BC0"/>
    <w:rsid w:val="0092053E"/>
    <w:rsid w:val="009217B3"/>
    <w:rsid w:val="009225CE"/>
    <w:rsid w:val="009249E1"/>
    <w:rsid w:val="00926695"/>
    <w:rsid w:val="00931DB5"/>
    <w:rsid w:val="0093305D"/>
    <w:rsid w:val="009335A3"/>
    <w:rsid w:val="00933DD8"/>
    <w:rsid w:val="009365CA"/>
    <w:rsid w:val="0093691D"/>
    <w:rsid w:val="00936B05"/>
    <w:rsid w:val="00945D94"/>
    <w:rsid w:val="00950CCA"/>
    <w:rsid w:val="00955248"/>
    <w:rsid w:val="009558F0"/>
    <w:rsid w:val="00956CED"/>
    <w:rsid w:val="00961B8E"/>
    <w:rsid w:val="0096338B"/>
    <w:rsid w:val="009677B3"/>
    <w:rsid w:val="00967A47"/>
    <w:rsid w:val="00970786"/>
    <w:rsid w:val="00970E30"/>
    <w:rsid w:val="00971ED3"/>
    <w:rsid w:val="00973316"/>
    <w:rsid w:val="00974C19"/>
    <w:rsid w:val="00975816"/>
    <w:rsid w:val="00975E8C"/>
    <w:rsid w:val="00981461"/>
    <w:rsid w:val="00985AE1"/>
    <w:rsid w:val="00992CB2"/>
    <w:rsid w:val="00995EFE"/>
    <w:rsid w:val="009A1EAD"/>
    <w:rsid w:val="009A277A"/>
    <w:rsid w:val="009A29A9"/>
    <w:rsid w:val="009A32D2"/>
    <w:rsid w:val="009A402C"/>
    <w:rsid w:val="009A4341"/>
    <w:rsid w:val="009A6803"/>
    <w:rsid w:val="009A7AA9"/>
    <w:rsid w:val="009B08B9"/>
    <w:rsid w:val="009B6343"/>
    <w:rsid w:val="009B68B1"/>
    <w:rsid w:val="009C207E"/>
    <w:rsid w:val="009C4906"/>
    <w:rsid w:val="009D419F"/>
    <w:rsid w:val="009E2D4D"/>
    <w:rsid w:val="009E7A65"/>
    <w:rsid w:val="009F1EB1"/>
    <w:rsid w:val="009F2F2E"/>
    <w:rsid w:val="009F34CC"/>
    <w:rsid w:val="009F408B"/>
    <w:rsid w:val="009F4421"/>
    <w:rsid w:val="009F47F8"/>
    <w:rsid w:val="009F74E6"/>
    <w:rsid w:val="00A101F3"/>
    <w:rsid w:val="00A10D2B"/>
    <w:rsid w:val="00A12D5E"/>
    <w:rsid w:val="00A13D05"/>
    <w:rsid w:val="00A167B7"/>
    <w:rsid w:val="00A32609"/>
    <w:rsid w:val="00A34308"/>
    <w:rsid w:val="00A3482F"/>
    <w:rsid w:val="00A36E1F"/>
    <w:rsid w:val="00A409FD"/>
    <w:rsid w:val="00A458E3"/>
    <w:rsid w:val="00A50523"/>
    <w:rsid w:val="00A5059F"/>
    <w:rsid w:val="00A5758F"/>
    <w:rsid w:val="00A61D0E"/>
    <w:rsid w:val="00A61D83"/>
    <w:rsid w:val="00A64B14"/>
    <w:rsid w:val="00A65896"/>
    <w:rsid w:val="00A66148"/>
    <w:rsid w:val="00A7084A"/>
    <w:rsid w:val="00A71D93"/>
    <w:rsid w:val="00A76C97"/>
    <w:rsid w:val="00A777B0"/>
    <w:rsid w:val="00A85D31"/>
    <w:rsid w:val="00A85E2B"/>
    <w:rsid w:val="00A930D0"/>
    <w:rsid w:val="00A938D6"/>
    <w:rsid w:val="00A95DA7"/>
    <w:rsid w:val="00A9665D"/>
    <w:rsid w:val="00A97827"/>
    <w:rsid w:val="00A97EC1"/>
    <w:rsid w:val="00AA07B7"/>
    <w:rsid w:val="00AA6077"/>
    <w:rsid w:val="00AB2852"/>
    <w:rsid w:val="00AB58CC"/>
    <w:rsid w:val="00AC1D12"/>
    <w:rsid w:val="00AC7159"/>
    <w:rsid w:val="00AC7C32"/>
    <w:rsid w:val="00AD3A39"/>
    <w:rsid w:val="00AD4BE5"/>
    <w:rsid w:val="00AD61DB"/>
    <w:rsid w:val="00AD6C5E"/>
    <w:rsid w:val="00AE17A4"/>
    <w:rsid w:val="00AE241D"/>
    <w:rsid w:val="00AE2839"/>
    <w:rsid w:val="00AE3B13"/>
    <w:rsid w:val="00AE5467"/>
    <w:rsid w:val="00AF4B5C"/>
    <w:rsid w:val="00AF6244"/>
    <w:rsid w:val="00B0175F"/>
    <w:rsid w:val="00B059B1"/>
    <w:rsid w:val="00B075B0"/>
    <w:rsid w:val="00B07EC0"/>
    <w:rsid w:val="00B10EBE"/>
    <w:rsid w:val="00B11166"/>
    <w:rsid w:val="00B12590"/>
    <w:rsid w:val="00B1357C"/>
    <w:rsid w:val="00B15050"/>
    <w:rsid w:val="00B15E6A"/>
    <w:rsid w:val="00B215D0"/>
    <w:rsid w:val="00B27D2C"/>
    <w:rsid w:val="00B31A29"/>
    <w:rsid w:val="00B34645"/>
    <w:rsid w:val="00B371B7"/>
    <w:rsid w:val="00B46A7D"/>
    <w:rsid w:val="00B47D6E"/>
    <w:rsid w:val="00B5340F"/>
    <w:rsid w:val="00B55C75"/>
    <w:rsid w:val="00B567F8"/>
    <w:rsid w:val="00B61EB7"/>
    <w:rsid w:val="00B75110"/>
    <w:rsid w:val="00B828FF"/>
    <w:rsid w:val="00B84842"/>
    <w:rsid w:val="00B910D4"/>
    <w:rsid w:val="00B926FE"/>
    <w:rsid w:val="00B95D07"/>
    <w:rsid w:val="00BA14AB"/>
    <w:rsid w:val="00BA1E99"/>
    <w:rsid w:val="00BA452F"/>
    <w:rsid w:val="00BB77F8"/>
    <w:rsid w:val="00BC00A2"/>
    <w:rsid w:val="00BC0FCE"/>
    <w:rsid w:val="00BD3C87"/>
    <w:rsid w:val="00BD5341"/>
    <w:rsid w:val="00BE3DEE"/>
    <w:rsid w:val="00BE5631"/>
    <w:rsid w:val="00BF34E1"/>
    <w:rsid w:val="00BF3A36"/>
    <w:rsid w:val="00BF3B36"/>
    <w:rsid w:val="00BF4245"/>
    <w:rsid w:val="00C01ADB"/>
    <w:rsid w:val="00C027F5"/>
    <w:rsid w:val="00C03089"/>
    <w:rsid w:val="00C0593C"/>
    <w:rsid w:val="00C1355C"/>
    <w:rsid w:val="00C1775A"/>
    <w:rsid w:val="00C326CC"/>
    <w:rsid w:val="00C33EFA"/>
    <w:rsid w:val="00C34018"/>
    <w:rsid w:val="00C3554E"/>
    <w:rsid w:val="00C36CCB"/>
    <w:rsid w:val="00C37527"/>
    <w:rsid w:val="00C40690"/>
    <w:rsid w:val="00C4161F"/>
    <w:rsid w:val="00C42697"/>
    <w:rsid w:val="00C43D67"/>
    <w:rsid w:val="00C55C55"/>
    <w:rsid w:val="00C61773"/>
    <w:rsid w:val="00C618E8"/>
    <w:rsid w:val="00C61D5D"/>
    <w:rsid w:val="00C708E2"/>
    <w:rsid w:val="00C718B1"/>
    <w:rsid w:val="00C7223A"/>
    <w:rsid w:val="00C73984"/>
    <w:rsid w:val="00C8307B"/>
    <w:rsid w:val="00C83569"/>
    <w:rsid w:val="00C906E6"/>
    <w:rsid w:val="00C967FC"/>
    <w:rsid w:val="00C97618"/>
    <w:rsid w:val="00CA230C"/>
    <w:rsid w:val="00CA4E4A"/>
    <w:rsid w:val="00CA57C7"/>
    <w:rsid w:val="00CA68D6"/>
    <w:rsid w:val="00CB4B7E"/>
    <w:rsid w:val="00CB4B85"/>
    <w:rsid w:val="00CB511A"/>
    <w:rsid w:val="00CB5778"/>
    <w:rsid w:val="00CC31B1"/>
    <w:rsid w:val="00CC63E1"/>
    <w:rsid w:val="00CC6FE1"/>
    <w:rsid w:val="00CD10A3"/>
    <w:rsid w:val="00CD3482"/>
    <w:rsid w:val="00CD49E1"/>
    <w:rsid w:val="00CD54D8"/>
    <w:rsid w:val="00CD5629"/>
    <w:rsid w:val="00CD74D6"/>
    <w:rsid w:val="00CE0A91"/>
    <w:rsid w:val="00CE140B"/>
    <w:rsid w:val="00CE51BC"/>
    <w:rsid w:val="00CF2028"/>
    <w:rsid w:val="00CF6FCB"/>
    <w:rsid w:val="00D008A9"/>
    <w:rsid w:val="00D170EC"/>
    <w:rsid w:val="00D20BAF"/>
    <w:rsid w:val="00D22A43"/>
    <w:rsid w:val="00D247EA"/>
    <w:rsid w:val="00D26089"/>
    <w:rsid w:val="00D2720E"/>
    <w:rsid w:val="00D33840"/>
    <w:rsid w:val="00D43460"/>
    <w:rsid w:val="00D4421E"/>
    <w:rsid w:val="00D46996"/>
    <w:rsid w:val="00D47AB9"/>
    <w:rsid w:val="00D5109E"/>
    <w:rsid w:val="00D62165"/>
    <w:rsid w:val="00D64BEC"/>
    <w:rsid w:val="00D70B5C"/>
    <w:rsid w:val="00D74026"/>
    <w:rsid w:val="00D74E7D"/>
    <w:rsid w:val="00D75C8F"/>
    <w:rsid w:val="00D83D9A"/>
    <w:rsid w:val="00D870F3"/>
    <w:rsid w:val="00D92AF9"/>
    <w:rsid w:val="00D9326B"/>
    <w:rsid w:val="00D9465C"/>
    <w:rsid w:val="00D960B9"/>
    <w:rsid w:val="00DA30B8"/>
    <w:rsid w:val="00DA425D"/>
    <w:rsid w:val="00DB1083"/>
    <w:rsid w:val="00DB1108"/>
    <w:rsid w:val="00DB63A5"/>
    <w:rsid w:val="00DC3B0B"/>
    <w:rsid w:val="00DC526A"/>
    <w:rsid w:val="00DC6CEA"/>
    <w:rsid w:val="00DC7D49"/>
    <w:rsid w:val="00DD0ECA"/>
    <w:rsid w:val="00DD74CD"/>
    <w:rsid w:val="00DD7FA9"/>
    <w:rsid w:val="00DE22C1"/>
    <w:rsid w:val="00DE70D2"/>
    <w:rsid w:val="00DF1495"/>
    <w:rsid w:val="00DF3FB1"/>
    <w:rsid w:val="00E04865"/>
    <w:rsid w:val="00E113A3"/>
    <w:rsid w:val="00E1516F"/>
    <w:rsid w:val="00E2104F"/>
    <w:rsid w:val="00E22767"/>
    <w:rsid w:val="00E24E60"/>
    <w:rsid w:val="00E31346"/>
    <w:rsid w:val="00E327AC"/>
    <w:rsid w:val="00E339B7"/>
    <w:rsid w:val="00E33A13"/>
    <w:rsid w:val="00E33AD4"/>
    <w:rsid w:val="00E4365C"/>
    <w:rsid w:val="00E45C4E"/>
    <w:rsid w:val="00E46D8E"/>
    <w:rsid w:val="00E53A63"/>
    <w:rsid w:val="00E56C9F"/>
    <w:rsid w:val="00E56CBF"/>
    <w:rsid w:val="00E619C5"/>
    <w:rsid w:val="00E66F33"/>
    <w:rsid w:val="00E676CD"/>
    <w:rsid w:val="00E718BF"/>
    <w:rsid w:val="00E75F3E"/>
    <w:rsid w:val="00E81DAA"/>
    <w:rsid w:val="00E82EF2"/>
    <w:rsid w:val="00E8367F"/>
    <w:rsid w:val="00E84831"/>
    <w:rsid w:val="00E87D25"/>
    <w:rsid w:val="00E9187F"/>
    <w:rsid w:val="00E9577B"/>
    <w:rsid w:val="00E977B5"/>
    <w:rsid w:val="00EA05F6"/>
    <w:rsid w:val="00EA218D"/>
    <w:rsid w:val="00EA5347"/>
    <w:rsid w:val="00EB0D5B"/>
    <w:rsid w:val="00EB0D93"/>
    <w:rsid w:val="00EB12AD"/>
    <w:rsid w:val="00EB3E8D"/>
    <w:rsid w:val="00EB6D64"/>
    <w:rsid w:val="00EC29B1"/>
    <w:rsid w:val="00EC35D6"/>
    <w:rsid w:val="00EC45D6"/>
    <w:rsid w:val="00EC5276"/>
    <w:rsid w:val="00EC53C4"/>
    <w:rsid w:val="00ED0969"/>
    <w:rsid w:val="00ED1E53"/>
    <w:rsid w:val="00ED52B2"/>
    <w:rsid w:val="00ED6008"/>
    <w:rsid w:val="00EE1333"/>
    <w:rsid w:val="00EE1977"/>
    <w:rsid w:val="00EE291B"/>
    <w:rsid w:val="00EE453B"/>
    <w:rsid w:val="00EF3479"/>
    <w:rsid w:val="00EF5B33"/>
    <w:rsid w:val="00EF683F"/>
    <w:rsid w:val="00EF791B"/>
    <w:rsid w:val="00EF7AF0"/>
    <w:rsid w:val="00F0180D"/>
    <w:rsid w:val="00F0290A"/>
    <w:rsid w:val="00F02FFE"/>
    <w:rsid w:val="00F06854"/>
    <w:rsid w:val="00F11F15"/>
    <w:rsid w:val="00F13CE5"/>
    <w:rsid w:val="00F14611"/>
    <w:rsid w:val="00F147C0"/>
    <w:rsid w:val="00F148A3"/>
    <w:rsid w:val="00F149A6"/>
    <w:rsid w:val="00F20870"/>
    <w:rsid w:val="00F2263C"/>
    <w:rsid w:val="00F24AF8"/>
    <w:rsid w:val="00F24F4A"/>
    <w:rsid w:val="00F25BBD"/>
    <w:rsid w:val="00F25C98"/>
    <w:rsid w:val="00F33761"/>
    <w:rsid w:val="00F356F3"/>
    <w:rsid w:val="00F36C23"/>
    <w:rsid w:val="00F4066B"/>
    <w:rsid w:val="00F41B68"/>
    <w:rsid w:val="00F437D6"/>
    <w:rsid w:val="00F523CD"/>
    <w:rsid w:val="00F601C5"/>
    <w:rsid w:val="00F60BDD"/>
    <w:rsid w:val="00F61579"/>
    <w:rsid w:val="00F642E8"/>
    <w:rsid w:val="00F66FA0"/>
    <w:rsid w:val="00F67D3E"/>
    <w:rsid w:val="00F751AB"/>
    <w:rsid w:val="00F82248"/>
    <w:rsid w:val="00F832A8"/>
    <w:rsid w:val="00F84E6C"/>
    <w:rsid w:val="00F85FF9"/>
    <w:rsid w:val="00F86746"/>
    <w:rsid w:val="00F87F92"/>
    <w:rsid w:val="00F91AEC"/>
    <w:rsid w:val="00F91DBC"/>
    <w:rsid w:val="00F9355B"/>
    <w:rsid w:val="00F972C0"/>
    <w:rsid w:val="00F9740E"/>
    <w:rsid w:val="00FA0EAD"/>
    <w:rsid w:val="00FA178D"/>
    <w:rsid w:val="00FA263B"/>
    <w:rsid w:val="00FA568B"/>
    <w:rsid w:val="00FA6824"/>
    <w:rsid w:val="00FA6BDD"/>
    <w:rsid w:val="00FB13FD"/>
    <w:rsid w:val="00FB186E"/>
    <w:rsid w:val="00FB526D"/>
    <w:rsid w:val="00FB6948"/>
    <w:rsid w:val="00FC0451"/>
    <w:rsid w:val="00FD506D"/>
    <w:rsid w:val="00FF01F5"/>
    <w:rsid w:val="00FF291E"/>
    <w:rsid w:val="00FF3184"/>
    <w:rsid w:val="00FF31C4"/>
    <w:rsid w:val="00FF53C5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187D"/>
  <w15:docId w15:val="{9556FBCE-18F9-4A19-8FED-9630379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4B68"/>
    <w:pPr>
      <w:spacing w:after="200" w:line="276" w:lineRule="auto"/>
    </w:pPr>
    <w:rPr>
      <w:rFonts w:ascii="Lora" w:hAnsi="Lor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EF5B3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8C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sectionsub-heading-sub-sectionsAVA">
    <w:name w:val="Sub-section(sub-heading-sub-sections)[AVA]"/>
    <w:uiPriority w:val="1"/>
    <w:qFormat/>
    <w:rsid w:val="006C4B68"/>
    <w:rPr>
      <w:rFonts w:ascii="Lora" w:hAnsi="Lora"/>
      <w:b/>
      <w:sz w:val="32"/>
    </w:rPr>
  </w:style>
  <w:style w:type="character" w:customStyle="1" w:styleId="CodeTermsAVA">
    <w:name w:val="Code Terms[AVA]"/>
    <w:uiPriority w:val="1"/>
    <w:rsid w:val="006C4B68"/>
    <w:rPr>
      <w:rFonts w:ascii="Lora" w:hAnsi="Lora"/>
      <w:b/>
      <w:sz w:val="40"/>
    </w:rPr>
  </w:style>
  <w:style w:type="character" w:customStyle="1" w:styleId="TIPINFOAVAHEB">
    <w:name w:val="TIP/INFO [AVA HEB]"/>
    <w:uiPriority w:val="1"/>
    <w:qFormat/>
    <w:rsid w:val="006C4B68"/>
    <w:rPr>
      <w:rFonts w:ascii="Lora" w:hAnsi="Lora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/>
    </w:rPr>
  </w:style>
  <w:style w:type="character" w:customStyle="1" w:styleId="ScreenTextAVAHEB">
    <w:name w:val="ScreenText [AVA HEB]"/>
    <w:uiPriority w:val="1"/>
    <w:qFormat/>
    <w:rsid w:val="006C4B68"/>
    <w:rPr>
      <w:rFonts w:ascii="Lora" w:hAnsi="Lora"/>
      <w:b/>
      <w:color w:val="auto"/>
      <w:sz w:val="24"/>
      <w:u w:val="none"/>
    </w:rPr>
  </w:style>
  <w:style w:type="character" w:customStyle="1" w:styleId="ReferencesAVAHEB">
    <w:name w:val="References [AVA HEB]"/>
    <w:uiPriority w:val="1"/>
    <w:qFormat/>
    <w:rsid w:val="006C4B68"/>
    <w:rPr>
      <w:rFonts w:ascii="Lora" w:hAnsi="Lora"/>
      <w:i/>
      <w:sz w:val="24"/>
    </w:rPr>
  </w:style>
  <w:style w:type="paragraph" w:customStyle="1" w:styleId="FigureAVA">
    <w:name w:val="Figure [AVA]"/>
    <w:basedOn w:val="Normal"/>
    <w:qFormat/>
    <w:rsid w:val="006C4B68"/>
    <w:pPr>
      <w:jc w:val="center"/>
    </w:pPr>
    <w:rPr>
      <w:sz w:val="18"/>
    </w:rPr>
  </w:style>
  <w:style w:type="paragraph" w:customStyle="1" w:styleId="FigurecaptionAVA">
    <w:name w:val="Figure caption [AVA]"/>
    <w:basedOn w:val="FigureAVA"/>
    <w:rsid w:val="00474C13"/>
    <w:rPr>
      <w:b/>
    </w:rPr>
  </w:style>
  <w:style w:type="paragraph" w:customStyle="1" w:styleId="ChapterTitleAVAHEB">
    <w:name w:val="Chapter Title [AVA HEB]"/>
    <w:basedOn w:val="Heading1"/>
    <w:link w:val="ChapterTitleAVAHEBChar"/>
    <w:qFormat/>
    <w:rsid w:val="006C4B68"/>
    <w:pPr>
      <w:spacing w:before="0"/>
      <w:jc w:val="right"/>
    </w:pPr>
    <w:rPr>
      <w:rFonts w:ascii="Lora" w:eastAsia="Palatino Linotype" w:hAnsi="Lora" w:cs="Palatino Linotype"/>
      <w:b/>
      <w:sz w:val="80"/>
      <w:szCs w:val="80"/>
    </w:rPr>
  </w:style>
  <w:style w:type="character" w:customStyle="1" w:styleId="ChapterTitleAVAHEBChar">
    <w:name w:val="Chapter Title [AVA HEB] Char"/>
    <w:link w:val="ChapterTitleAVAHEB"/>
    <w:qFormat/>
    <w:rsid w:val="006C4B68"/>
    <w:rPr>
      <w:rFonts w:ascii="Lora" w:eastAsia="Palatino Linotype" w:hAnsi="Lora" w:cs="Palatino Linotype"/>
      <w:b/>
      <w:color w:val="365F91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EF5B33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ChapterTitleNumberAVAHEB">
    <w:name w:val="Chapter Title Number [AVA HEB]"/>
    <w:basedOn w:val="Heading1"/>
    <w:link w:val="ChapterTitleNumberAVAHEBChar"/>
    <w:qFormat/>
    <w:rsid w:val="006C4B68"/>
    <w:pPr>
      <w:spacing w:before="0"/>
      <w:jc w:val="right"/>
    </w:pPr>
    <w:rPr>
      <w:rFonts w:ascii="Lora" w:eastAsia="Palatino Linotype" w:hAnsi="Lora" w:cs="Palatino Linotype"/>
      <w:bCs/>
      <w:smallCaps/>
      <w:sz w:val="70"/>
      <w:szCs w:val="70"/>
    </w:rPr>
  </w:style>
  <w:style w:type="character" w:customStyle="1" w:styleId="ChapterTitleNumberAVAHEBChar">
    <w:name w:val="Chapter Title Number [AVA HEB] Char"/>
    <w:link w:val="ChapterTitleNumberAVAHEB"/>
    <w:qFormat/>
    <w:rsid w:val="006C4B68"/>
    <w:rPr>
      <w:rFonts w:ascii="Lora" w:eastAsia="Palatino Linotype" w:hAnsi="Lora" w:cs="Palatino Linotype"/>
      <w:bCs/>
      <w:smallCaps/>
      <w:color w:val="365F91"/>
      <w:sz w:val="70"/>
      <w:szCs w:val="70"/>
      <w:lang w:eastAsia="en-US"/>
    </w:rPr>
  </w:style>
  <w:style w:type="paragraph" w:customStyle="1" w:styleId="CodeBlockAVAHEB">
    <w:name w:val="Code Block [AVA HEB]"/>
    <w:basedOn w:val="Normal"/>
    <w:link w:val="CodeBlockAVAHEBChar"/>
    <w:qFormat/>
    <w:rsid w:val="00EF5B33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AVAHEBChar">
    <w:name w:val="Code Block [AVA HEB] Char"/>
    <w:link w:val="CodeBlockAVAHEB"/>
    <w:qFormat/>
    <w:rsid w:val="00EF5B33"/>
    <w:rPr>
      <w:rFonts w:ascii="Consolas" w:eastAsia="Arial" w:hAnsi="Consolas" w:cs="Arial"/>
      <w:sz w:val="20"/>
      <w:szCs w:val="20"/>
    </w:rPr>
  </w:style>
  <w:style w:type="paragraph" w:customStyle="1" w:styleId="CodeinTextAVAHEB">
    <w:name w:val="Code in Text [AVA HEB]"/>
    <w:basedOn w:val="Normal"/>
    <w:link w:val="CodeinTextAVAHEBChar"/>
    <w:qFormat/>
    <w:rsid w:val="00EF5B33"/>
    <w:pPr>
      <w:spacing w:after="0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AVAHEBChar">
    <w:name w:val="Code in Text [AVA HEB] Char"/>
    <w:link w:val="CodeinTextAVAHEB"/>
    <w:qFormat/>
    <w:rsid w:val="00EF5B33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AVAHEB">
    <w:name w:val="Figure Caption [AVA HEB]"/>
    <w:basedOn w:val="Normal"/>
    <w:next w:val="FigureAVA"/>
    <w:link w:val="Figur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AVAHEBChar">
    <w:name w:val="Figure Caption [AVA HEB] Char"/>
    <w:link w:val="FigureCaptionAVAHEB"/>
    <w:qFormat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paragraph" w:customStyle="1" w:styleId="Heading1AVAHEB">
    <w:name w:val="Heading 1 [AVA HEB]"/>
    <w:basedOn w:val="Heading1"/>
    <w:qFormat/>
    <w:rsid w:val="006C4B68"/>
    <w:pPr>
      <w:spacing w:before="400"/>
    </w:pPr>
    <w:rPr>
      <w:rFonts w:ascii="Lora" w:eastAsia="Palatino Linotype" w:hAnsi="Lora" w:cs="Palatino Linotype"/>
      <w:b/>
      <w:color w:val="auto"/>
      <w:sz w:val="40"/>
      <w:szCs w:val="40"/>
    </w:rPr>
  </w:style>
  <w:style w:type="paragraph" w:customStyle="1" w:styleId="Heading2AVAHEB">
    <w:name w:val="Heading 2 [AVA HEB]"/>
    <w:basedOn w:val="Normal"/>
    <w:link w:val="Heading2AVAHEBChar"/>
    <w:qFormat/>
    <w:rsid w:val="006C4B68"/>
    <w:pPr>
      <w:spacing w:before="200" w:after="0"/>
      <w:jc w:val="both"/>
    </w:pPr>
    <w:rPr>
      <w:rFonts w:eastAsia="Palatino Linotype" w:cs="Palatino Linotype"/>
      <w:b/>
      <w:sz w:val="36"/>
      <w:szCs w:val="36"/>
    </w:rPr>
  </w:style>
  <w:style w:type="character" w:customStyle="1" w:styleId="Heading2AVAHEBChar">
    <w:name w:val="Heading 2 [AVA HEB] Char"/>
    <w:link w:val="Heading2AVAHEB"/>
    <w:qFormat/>
    <w:rsid w:val="006C4B68"/>
    <w:rPr>
      <w:rFonts w:ascii="Lora" w:eastAsia="Palatino Linotype" w:hAnsi="Lora" w:cs="Palatino Linotype"/>
      <w:b/>
      <w:sz w:val="36"/>
      <w:szCs w:val="36"/>
      <w:lang w:eastAsia="en-US"/>
    </w:rPr>
  </w:style>
  <w:style w:type="paragraph" w:customStyle="1" w:styleId="LinkAVAHEB">
    <w:name w:val="Link [AVA HEB]"/>
    <w:basedOn w:val="Normal"/>
    <w:link w:val="Link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Arial" w:cs="Arial"/>
      <w:b/>
    </w:rPr>
  </w:style>
  <w:style w:type="character" w:customStyle="1" w:styleId="LinkAVAHEBChar">
    <w:name w:val="Link [AVA HEB] Char"/>
    <w:link w:val="LinkAVAHEB"/>
    <w:rsid w:val="006C4B68"/>
    <w:rPr>
      <w:rFonts w:ascii="Lora" w:eastAsia="Arial" w:hAnsi="Lora" w:cs="Arial"/>
      <w:b/>
      <w:sz w:val="22"/>
      <w:szCs w:val="22"/>
      <w:shd w:val="clear" w:color="auto" w:fill="FFFFFF"/>
      <w:lang w:eastAsia="en-US"/>
    </w:rPr>
  </w:style>
  <w:style w:type="paragraph" w:customStyle="1" w:styleId="NormalAVAHEB">
    <w:name w:val="Normal [AVA HEB]"/>
    <w:basedOn w:val="Normal"/>
    <w:link w:val="Normal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Palatino Linotype" w:cs="Palatino Linotype"/>
    </w:rPr>
  </w:style>
  <w:style w:type="character" w:customStyle="1" w:styleId="NormalAVAHEBChar">
    <w:name w:val="Normal [AVA HEB] Char"/>
    <w:link w:val="NormalAVAHEB"/>
    <w:qFormat/>
    <w:rsid w:val="006C4B68"/>
    <w:rPr>
      <w:rFonts w:ascii="Lora" w:eastAsia="Palatino Linotype" w:hAnsi="Lora" w:cs="Palatino Linotype"/>
      <w:sz w:val="22"/>
      <w:szCs w:val="22"/>
      <w:shd w:val="clear" w:color="auto" w:fill="FFFFFF"/>
      <w:lang w:eastAsia="en-US"/>
    </w:rPr>
  </w:style>
  <w:style w:type="paragraph" w:customStyle="1" w:styleId="TableCaptionAVAHEB">
    <w:name w:val="Table Caption [AVA HEB]"/>
    <w:basedOn w:val="Normal"/>
    <w:link w:val="Tabl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AVAHEBChar">
    <w:name w:val="Table Caption [AVA HEB] Char"/>
    <w:link w:val="TableCaptionAVAHEB"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character" w:customStyle="1" w:styleId="Heading2Char">
    <w:name w:val="Heading 2 Char"/>
    <w:link w:val="Heading2"/>
    <w:uiPriority w:val="9"/>
    <w:semiHidden/>
    <w:rsid w:val="00331D8C"/>
    <w:rPr>
      <w:rFonts w:ascii="Cambria" w:eastAsia="Times New Roman" w:hAnsi="Cambria" w:cs="Times New Roman"/>
      <w:color w:val="365F91"/>
      <w:sz w:val="26"/>
      <w:szCs w:val="26"/>
    </w:rPr>
  </w:style>
  <w:style w:type="character" w:styleId="BookTitle">
    <w:name w:val="Book Title"/>
    <w:uiPriority w:val="33"/>
    <w:qFormat/>
    <w:rsid w:val="00C718B1"/>
    <w:rPr>
      <w:rFonts w:ascii="Palatino Linotype" w:hAnsi="Palatino Linotype"/>
      <w:b/>
      <w:bCs/>
      <w:i w:val="0"/>
      <w:iCs/>
      <w:spacing w:val="5"/>
      <w:sz w:val="80"/>
    </w:rPr>
  </w:style>
  <w:style w:type="paragraph" w:customStyle="1" w:styleId="CodeBlockBPBHEB">
    <w:name w:val="Code Block [BPB HEB]"/>
    <w:basedOn w:val="Normal"/>
    <w:qFormat/>
    <w:rsid w:val="00C718B1"/>
    <w:pPr>
      <w:widowControl w:val="0"/>
      <w:spacing w:after="100"/>
    </w:pPr>
    <w:rPr>
      <w:rFonts w:ascii="Consolas" w:eastAsia="Arial" w:hAnsi="Consolas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8B1"/>
    <w:pPr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B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482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482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40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2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2"/>
    <w:rPr>
      <w:rFonts w:ascii="Lora" w:hAnsi="Lor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2"/>
    <w:rPr>
      <w:rFonts w:ascii="Lora" w:hAnsi="Lora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83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58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87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DefaultParagraphFont"/>
    <w:rsid w:val="006E26B4"/>
  </w:style>
  <w:style w:type="character" w:customStyle="1" w:styleId="mord">
    <w:name w:val="mord"/>
    <w:basedOn w:val="DefaultParagraphFont"/>
    <w:rsid w:val="006E26B4"/>
  </w:style>
  <w:style w:type="character" w:customStyle="1" w:styleId="mrel">
    <w:name w:val="mrel"/>
    <w:basedOn w:val="DefaultParagraphFont"/>
    <w:rsid w:val="006E26B4"/>
  </w:style>
  <w:style w:type="character" w:customStyle="1" w:styleId="mbin">
    <w:name w:val="mbin"/>
    <w:basedOn w:val="DefaultParagraphFont"/>
    <w:rsid w:val="006E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7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81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33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87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32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1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7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03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79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9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8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8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09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33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60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7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241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5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9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78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29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70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8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85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15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2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30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10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00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7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724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23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90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10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1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12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1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45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53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06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47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26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16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62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03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3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62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5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75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68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90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90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86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5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26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5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1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2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08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81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68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81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6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70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7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4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0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49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1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46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81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66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76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71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97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76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15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9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04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84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47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98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88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98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770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87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2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67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61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50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3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77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74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54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59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5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01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39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22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3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91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72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87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78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2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56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72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25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053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04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42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19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72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3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65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6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3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31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380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66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61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1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67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64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8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0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19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87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93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44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9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51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0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54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33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30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6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53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29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22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65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00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06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8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4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6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01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49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23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31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31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21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6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24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22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58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73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64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59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5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85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17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8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88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40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22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43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10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14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7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20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6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72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31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8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2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91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0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50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0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19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96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65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93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3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22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51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34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3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22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8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53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8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75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296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9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27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37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9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1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64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5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6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46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08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23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14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51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42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99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30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15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8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49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98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1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3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81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21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21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7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5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22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73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97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68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57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3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98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15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91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14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33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4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7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99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16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74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34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3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19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41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31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42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74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03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22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93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8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3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12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2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52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60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1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11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64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951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33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85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75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670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06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94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31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00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50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17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29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1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94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83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4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43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48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72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138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8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9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88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50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8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25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1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09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41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16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94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6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4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19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24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86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22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7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94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2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99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97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86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7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25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07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1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32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8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5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93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4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68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7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0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93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15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46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42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45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23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68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20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9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86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5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12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48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9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57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2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3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46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5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14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14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70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71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06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88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45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0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06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09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3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85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5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6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6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90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09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30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13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8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1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3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94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3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60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69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05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68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57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46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21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90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59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98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52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41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16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7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2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92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48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46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1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06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65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1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38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62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34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74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30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80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35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03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8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51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77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51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09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11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29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3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14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72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75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15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Style%20Template%20AVA%20H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 Template AVA HEB.dot</Template>
  <TotalTime>11</TotalTime>
  <Pages>18</Pages>
  <Words>2894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cp:lastModifiedBy>rupalimchopade@outlook.com</cp:lastModifiedBy>
  <cp:revision>4</cp:revision>
  <cp:lastPrinted>2024-12-16T08:10:00Z</cp:lastPrinted>
  <dcterms:created xsi:type="dcterms:W3CDTF">2025-01-15T03:53:00Z</dcterms:created>
  <dcterms:modified xsi:type="dcterms:W3CDTF">2025-01-15T04:04:00Z</dcterms:modified>
</cp:coreProperties>
</file>