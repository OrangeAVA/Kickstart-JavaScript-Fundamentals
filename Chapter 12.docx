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0D3985AF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A217A8">
        <w:rPr>
          <w:rStyle w:val="BookTitle"/>
          <w:rFonts w:ascii="Lora" w:hAnsi="Lora"/>
          <w:b w:val="0"/>
          <w:bCs/>
          <w:iCs w:val="0"/>
          <w:spacing w:val="0"/>
          <w:sz w:val="70"/>
        </w:rPr>
        <w:t>1</w:t>
      </w:r>
      <w:r w:rsidR="00DF28A6">
        <w:rPr>
          <w:rStyle w:val="BookTitle"/>
          <w:rFonts w:ascii="Lora" w:hAnsi="Lora"/>
          <w:b w:val="0"/>
          <w:bCs/>
          <w:iCs w:val="0"/>
          <w:spacing w:val="0"/>
          <w:sz w:val="70"/>
        </w:rPr>
        <w:t>2</w:t>
      </w:r>
    </w:p>
    <w:p w14:paraId="0E864269" w14:textId="68246C05" w:rsidR="00C718B1" w:rsidRPr="00C718B1" w:rsidRDefault="00DF28A6" w:rsidP="00C718B1">
      <w:pPr>
        <w:pStyle w:val="ChapterTitleAVAHEB"/>
      </w:pPr>
      <w:r w:rsidRPr="00DF28A6">
        <w:t>JavaScript Performance Optimization and Future Trends</w:t>
      </w:r>
    </w:p>
    <w:p w14:paraId="16D3A088" w14:textId="5CB1D6D9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Common Sources of JavaScript Performance Bottlenecks</w:t>
      </w:r>
    </w:p>
    <w:p w14:paraId="4FC23A47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A. Inefficient DOM Manipulation</w:t>
      </w:r>
    </w:p>
    <w:p w14:paraId="10C96695" w14:textId="77777777" w:rsidR="00D931B4" w:rsidRPr="00003FBA" w:rsidRDefault="00D931B4" w:rsidP="00D931B4">
      <w:pPr>
        <w:spacing w:after="0" w:line="240" w:lineRule="auto"/>
        <w:ind w:left="284"/>
        <w:jc w:val="both"/>
        <w:rPr>
          <w:rFonts w:eastAsia="Cambria" w:cs="Cambria"/>
        </w:rPr>
      </w:pPr>
    </w:p>
    <w:p w14:paraId="38C6B473" w14:textId="77777777" w:rsidR="00003FBA" w:rsidRPr="00003FBA" w:rsidRDefault="00003FBA" w:rsidP="004938E2">
      <w:pPr>
        <w:numPr>
          <w:ilvl w:val="0"/>
          <w:numId w:val="851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Cambria" w:cs="Cambria"/>
        </w:rPr>
      </w:pPr>
      <w:r w:rsidRPr="00003FBA">
        <w:rPr>
          <w:rFonts w:eastAsia="Cambria" w:cs="Cambria"/>
          <w:b/>
          <w:bCs/>
        </w:rPr>
        <w:t>Example:</w:t>
      </w:r>
    </w:p>
    <w:p w14:paraId="035BB380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1000;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7001DD96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let div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('div');</w:t>
      </w:r>
    </w:p>
    <w:p w14:paraId="129EA427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document.body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.appendChild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(div); // Updates DOM on each iteration</w:t>
      </w:r>
    </w:p>
    <w:p w14:paraId="6B0C2BEE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219EB542" w14:textId="77777777" w:rsidR="00D931B4" w:rsidRPr="00003FBA" w:rsidRDefault="00D931B4" w:rsidP="00003FBA">
      <w:pPr>
        <w:spacing w:after="0" w:line="240" w:lineRule="auto"/>
        <w:jc w:val="both"/>
        <w:rPr>
          <w:rFonts w:eastAsia="Cambria" w:cs="Cambria"/>
        </w:rPr>
      </w:pPr>
    </w:p>
    <w:p w14:paraId="6DF0B2A6" w14:textId="77777777" w:rsidR="00D931B4" w:rsidRPr="00003FBA" w:rsidRDefault="00D931B4" w:rsidP="00D931B4">
      <w:pPr>
        <w:tabs>
          <w:tab w:val="left" w:pos="709"/>
          <w:tab w:val="num" w:pos="1440"/>
        </w:tabs>
        <w:spacing w:after="0" w:line="240" w:lineRule="auto"/>
        <w:ind w:left="1440"/>
        <w:jc w:val="both"/>
        <w:rPr>
          <w:rFonts w:eastAsia="Cambria" w:cs="Cambria"/>
        </w:rPr>
      </w:pPr>
    </w:p>
    <w:p w14:paraId="40AC53B4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B. Blocking the Main Thread</w:t>
      </w:r>
    </w:p>
    <w:p w14:paraId="4CFDF76D" w14:textId="77777777" w:rsidR="00003FBA" w:rsidRPr="00003FBA" w:rsidRDefault="00003FBA" w:rsidP="00D931B4">
      <w:pPr>
        <w:numPr>
          <w:ilvl w:val="0"/>
          <w:numId w:val="85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eastAsia="Cambria" w:cs="Cambria"/>
        </w:rPr>
      </w:pPr>
      <w:r w:rsidRPr="00003FBA">
        <w:rPr>
          <w:rFonts w:eastAsia="Cambria" w:cs="Cambria"/>
          <w:b/>
          <w:bCs/>
        </w:rPr>
        <w:t>Example:</w:t>
      </w:r>
      <w:r w:rsidRPr="00003FBA">
        <w:rPr>
          <w:rFonts w:eastAsia="Cambria" w:cs="Cambria"/>
        </w:rPr>
        <w:t xml:space="preserve"> A complex calculation freezes the UI.</w:t>
      </w:r>
    </w:p>
    <w:p w14:paraId="08679A5A" w14:textId="31A472E4" w:rsidR="00003FBA" w:rsidRPr="00003FBA" w:rsidRDefault="00003FBA" w:rsidP="00003FBA">
      <w:pPr>
        <w:spacing w:after="0" w:line="240" w:lineRule="auto"/>
        <w:jc w:val="both"/>
        <w:rPr>
          <w:rFonts w:eastAsia="Cambria" w:cs="Cambria"/>
        </w:rPr>
      </w:pPr>
    </w:p>
    <w:p w14:paraId="0999180F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heavyComputation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) {</w:t>
      </w:r>
    </w:p>
    <w:p w14:paraId="513CB51D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1e9;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{} // Blocks the main thread</w:t>
      </w:r>
    </w:p>
    <w:p w14:paraId="20FD062F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25E2FB17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</w:rPr>
      </w:pPr>
      <w:proofErr w:type="spellStart"/>
      <w:proofErr w:type="gramStart"/>
      <w:r w:rsidRPr="00003FBA">
        <w:rPr>
          <w:rFonts w:eastAsia="Cambria" w:cs="Cambria"/>
        </w:rPr>
        <w:t>heavyComputation</w:t>
      </w:r>
      <w:proofErr w:type="spellEnd"/>
      <w:r w:rsidRPr="00003FBA">
        <w:rPr>
          <w:rFonts w:eastAsia="Cambria" w:cs="Cambria"/>
        </w:rPr>
        <w:t>(</w:t>
      </w:r>
      <w:proofErr w:type="gramEnd"/>
      <w:r w:rsidRPr="00003FBA">
        <w:rPr>
          <w:rFonts w:eastAsia="Cambria" w:cs="Cambria"/>
        </w:rPr>
        <w:t>);</w:t>
      </w:r>
    </w:p>
    <w:p w14:paraId="528D00FC" w14:textId="77777777" w:rsidR="00D931B4" w:rsidRPr="00003FBA" w:rsidRDefault="00D931B4" w:rsidP="00D931B4">
      <w:pPr>
        <w:tabs>
          <w:tab w:val="left" w:pos="709"/>
          <w:tab w:val="num" w:pos="1440"/>
        </w:tabs>
        <w:spacing w:after="0" w:line="240" w:lineRule="auto"/>
        <w:ind w:left="1440"/>
        <w:jc w:val="both"/>
        <w:rPr>
          <w:rFonts w:eastAsia="Cambria" w:cs="Cambria"/>
        </w:rPr>
      </w:pPr>
    </w:p>
    <w:p w14:paraId="71C75E8B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C. Unoptimized Loops and Iterations</w:t>
      </w:r>
    </w:p>
    <w:p w14:paraId="22B903B5" w14:textId="77777777" w:rsidR="00003FBA" w:rsidRPr="00003FBA" w:rsidRDefault="00003FBA" w:rsidP="00D931B4">
      <w:pPr>
        <w:numPr>
          <w:ilvl w:val="0"/>
          <w:numId w:val="853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Cambria" w:cs="Cambria"/>
        </w:rPr>
      </w:pPr>
      <w:r w:rsidRPr="00003FBA">
        <w:rPr>
          <w:rFonts w:eastAsia="Cambria" w:cs="Cambria"/>
          <w:b/>
          <w:bCs/>
        </w:rPr>
        <w:t>Example:</w:t>
      </w:r>
    </w:p>
    <w:p w14:paraId="2A792F24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largeArray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new Array(100000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).fill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(1);</w:t>
      </w:r>
    </w:p>
    <w:p w14:paraId="06123573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largeArray.forEach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((item) =&gt; {</w:t>
      </w:r>
    </w:p>
    <w:p w14:paraId="03992731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// Inefficient operation</w:t>
      </w:r>
    </w:p>
    <w:p w14:paraId="25812EEF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item * 2);</w:t>
      </w:r>
    </w:p>
    <w:p w14:paraId="67F26023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});</w:t>
      </w:r>
    </w:p>
    <w:p w14:paraId="07BC74B9" w14:textId="77777777" w:rsidR="00D931B4" w:rsidRPr="00003FBA" w:rsidRDefault="00D931B4" w:rsidP="00D931B4">
      <w:pPr>
        <w:spacing w:after="0" w:line="240" w:lineRule="auto"/>
        <w:ind w:left="1440"/>
        <w:jc w:val="both"/>
        <w:rPr>
          <w:rFonts w:eastAsia="Cambria" w:cs="Cambria"/>
        </w:rPr>
      </w:pPr>
    </w:p>
    <w:p w14:paraId="2DF3BBE8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D. Memory Leaks</w:t>
      </w:r>
    </w:p>
    <w:p w14:paraId="13C957C5" w14:textId="77777777" w:rsidR="00003FBA" w:rsidRPr="00003FBA" w:rsidRDefault="00003FBA" w:rsidP="00D931B4">
      <w:pPr>
        <w:numPr>
          <w:ilvl w:val="0"/>
          <w:numId w:val="854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eastAsia="Cambria" w:cs="Cambria"/>
        </w:rPr>
      </w:pPr>
      <w:r w:rsidRPr="00003FBA">
        <w:rPr>
          <w:rFonts w:eastAsia="Cambria" w:cs="Cambria"/>
          <w:b/>
          <w:bCs/>
        </w:rPr>
        <w:t>Example:</w:t>
      </w:r>
      <w:r w:rsidRPr="00003FBA">
        <w:rPr>
          <w:rFonts w:eastAsia="Cambria" w:cs="Cambria"/>
        </w:rPr>
        <w:t xml:space="preserve"> Forgetting to remove event listeners.</w:t>
      </w:r>
    </w:p>
    <w:p w14:paraId="3B34B423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addClickListener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) {</w:t>
      </w:r>
    </w:p>
    <w:p w14:paraId="6FEF7FEC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button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');</w:t>
      </w:r>
    </w:p>
    <w:p w14:paraId="520B7F70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('click', () =&gt; console.log('Clicked!'));</w:t>
      </w:r>
    </w:p>
    <w:p w14:paraId="1E24CB86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7CF3E6D5" w14:textId="33EB8545" w:rsidR="00D931B4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addClickListener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); // Listener persists even after `button` is removed</w:t>
      </w:r>
    </w:p>
    <w:p w14:paraId="2A26188E" w14:textId="77777777" w:rsidR="00D931B4" w:rsidRPr="00003FBA" w:rsidRDefault="00D931B4" w:rsidP="00D931B4">
      <w:pPr>
        <w:spacing w:after="0" w:line="240" w:lineRule="auto"/>
        <w:ind w:left="1440"/>
        <w:jc w:val="both"/>
        <w:rPr>
          <w:rFonts w:eastAsia="Cambria" w:cs="Cambria"/>
        </w:rPr>
      </w:pPr>
    </w:p>
    <w:p w14:paraId="6F2CDF7F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E. Inefficient Event Handling</w:t>
      </w:r>
    </w:p>
    <w:p w14:paraId="034F1468" w14:textId="77777777" w:rsidR="00003FBA" w:rsidRPr="00003FBA" w:rsidRDefault="00003FBA" w:rsidP="00D931B4">
      <w:pPr>
        <w:numPr>
          <w:ilvl w:val="0"/>
          <w:numId w:val="855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Cambria" w:cs="Cambria"/>
        </w:rPr>
      </w:pPr>
      <w:r w:rsidRPr="00003FBA">
        <w:rPr>
          <w:rFonts w:eastAsia="Cambria" w:cs="Cambria"/>
          <w:b/>
          <w:bCs/>
        </w:rPr>
        <w:t>Example:</w:t>
      </w:r>
      <w:r w:rsidRPr="00003FBA">
        <w:rPr>
          <w:rFonts w:eastAsia="Cambria" w:cs="Cambria"/>
        </w:rPr>
        <w:t xml:space="preserve"> Attaching individual listeners to a list of items.</w:t>
      </w:r>
    </w:p>
    <w:p w14:paraId="0F5E3F86" w14:textId="0CE77A07" w:rsidR="00003FBA" w:rsidRPr="00003FBA" w:rsidRDefault="00003FBA" w:rsidP="00D931B4">
      <w:pPr>
        <w:spacing w:after="0" w:line="240" w:lineRule="auto"/>
        <w:jc w:val="both"/>
        <w:rPr>
          <w:rFonts w:eastAsia="Cambria" w:cs="Cambria"/>
        </w:rPr>
      </w:pPr>
    </w:p>
    <w:p w14:paraId="2DB7ABE6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('.item').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forEach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 =&gt; {</w:t>
      </w:r>
    </w:p>
    <w:p w14:paraId="7A4A51EF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el.addEventListener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('click', () =&gt; console.log('Item clicked!'));</w:t>
      </w:r>
    </w:p>
    <w:p w14:paraId="103628F0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});</w:t>
      </w:r>
    </w:p>
    <w:p w14:paraId="7496C0E1" w14:textId="77777777" w:rsidR="00D931B4" w:rsidRPr="00003FBA" w:rsidRDefault="00D931B4" w:rsidP="00003FBA">
      <w:pPr>
        <w:spacing w:after="0" w:line="240" w:lineRule="auto"/>
        <w:jc w:val="both"/>
        <w:rPr>
          <w:rFonts w:eastAsia="Cambria" w:cs="Cambria"/>
        </w:rPr>
      </w:pPr>
    </w:p>
    <w:p w14:paraId="47AAE537" w14:textId="40DF3C2B" w:rsidR="00003FBA" w:rsidRPr="00003FBA" w:rsidRDefault="00003FBA" w:rsidP="00003FBA">
      <w:pPr>
        <w:spacing w:after="0" w:line="240" w:lineRule="auto"/>
        <w:jc w:val="both"/>
        <w:rPr>
          <w:rFonts w:eastAsia="Cambria" w:cs="Cambria"/>
          <w:b/>
          <w:bCs/>
        </w:rPr>
      </w:pPr>
      <w:r w:rsidRPr="00003FBA">
        <w:rPr>
          <w:rFonts w:eastAsia="Cambria" w:cs="Cambria"/>
          <w:b/>
          <w:bCs/>
        </w:rPr>
        <w:t>Real-World Example: Optimizing a Web Application</w:t>
      </w:r>
    </w:p>
    <w:p w14:paraId="24A10FE0" w14:textId="77777777" w:rsidR="00D931B4" w:rsidRPr="00003FBA" w:rsidRDefault="00D931B4" w:rsidP="00D931B4">
      <w:pPr>
        <w:tabs>
          <w:tab w:val="left" w:pos="426"/>
        </w:tabs>
        <w:spacing w:after="0" w:line="240" w:lineRule="auto"/>
        <w:ind w:left="720"/>
        <w:jc w:val="both"/>
        <w:rPr>
          <w:rFonts w:eastAsia="Cambria" w:cs="Cambria"/>
        </w:rPr>
      </w:pPr>
    </w:p>
    <w:p w14:paraId="6FC27DE3" w14:textId="77777777" w:rsidR="00003FBA" w:rsidRPr="00003FBA" w:rsidRDefault="00003FBA" w:rsidP="00003FBA">
      <w:pPr>
        <w:spacing w:after="0" w:line="240" w:lineRule="auto"/>
        <w:jc w:val="both"/>
        <w:rPr>
          <w:rFonts w:eastAsia="Cambria" w:cs="Cambria"/>
        </w:rPr>
      </w:pPr>
      <w:r w:rsidRPr="00003FBA">
        <w:rPr>
          <w:rFonts w:eastAsia="Cambria" w:cs="Cambria"/>
          <w:b/>
          <w:bCs/>
        </w:rPr>
        <w:t>Optimized Code:</w:t>
      </w:r>
    </w:p>
    <w:p w14:paraId="487B0E6D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Lazy loading articles</w:t>
      </w:r>
    </w:p>
    <w:p w14:paraId="33E547B0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loadArticles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async (page) =&gt; {</w:t>
      </w:r>
    </w:p>
    <w:p w14:paraId="7DFBE77A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response = await fetch(`/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/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articles?page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=${page}`);</w:t>
      </w:r>
    </w:p>
    <w:p w14:paraId="43EC2A88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articles = await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();</w:t>
      </w:r>
    </w:p>
    <w:p w14:paraId="56287CF2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renderArticles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(articles);</w:t>
      </w:r>
    </w:p>
    <w:p w14:paraId="6A4E2C13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};</w:t>
      </w:r>
    </w:p>
    <w:p w14:paraId="53FDBEC6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88CA505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Debounced search</w:t>
      </w:r>
    </w:p>
    <w:p w14:paraId="56A38AA8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searchInput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('search');</w:t>
      </w:r>
    </w:p>
    <w:p w14:paraId="5B0B20B4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debounce = 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, delay) =&gt; {</w:t>
      </w:r>
    </w:p>
    <w:p w14:paraId="54F272C7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let timeout;</w:t>
      </w:r>
    </w:p>
    <w:p w14:paraId="742A30E1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return (...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 =&gt; {</w:t>
      </w:r>
    </w:p>
    <w:p w14:paraId="11A219DB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(timeout);</w:t>
      </w:r>
    </w:p>
    <w:p w14:paraId="12C6B29D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timeout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() =&gt;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(...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), delay);</w:t>
      </w:r>
    </w:p>
    <w:p w14:paraId="6BBEF285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};</w:t>
      </w:r>
    </w:p>
    <w:p w14:paraId="176ACF15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};</w:t>
      </w:r>
    </w:p>
    <w:p w14:paraId="7797085B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8287FF2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searchInput.addEventListener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</w:p>
    <w:p w14:paraId="44C14E8A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'input',</w:t>
      </w:r>
    </w:p>
    <w:p w14:paraId="46EEE610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debounce((event) =&gt; {</w:t>
      </w:r>
    </w:p>
    <w:p w14:paraId="55FCDD29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query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;</w:t>
      </w:r>
    </w:p>
    <w:p w14:paraId="60BD5691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fetch(`/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/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search?q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=${query}`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).then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((res) =&gt;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()).then(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renderArticles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5AAEEF5C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}, 300)</w:t>
      </w:r>
    </w:p>
    <w:p w14:paraId="042191D7" w14:textId="77777777" w:rsidR="00003FBA" w:rsidRPr="00EC2362" w:rsidRDefault="00003FBA" w:rsidP="00EC236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4EDDDFEE" w14:textId="0AE6F4A7" w:rsidR="004A4369" w:rsidRDefault="004A4369" w:rsidP="004A4369">
      <w:pPr>
        <w:spacing w:after="0" w:line="240" w:lineRule="auto"/>
        <w:jc w:val="center"/>
        <w:rPr>
          <w:rFonts w:eastAsia="Cambria" w:cs="Cambria"/>
          <w:i/>
          <w:iCs/>
          <w:sz w:val="18"/>
          <w:szCs w:val="18"/>
        </w:rPr>
      </w:pPr>
    </w:p>
    <w:p w14:paraId="26E326F4" w14:textId="77777777" w:rsidR="00F36616" w:rsidRPr="00003FBA" w:rsidRDefault="00F36616" w:rsidP="001968A5">
      <w:pPr>
        <w:spacing w:after="0" w:line="240" w:lineRule="auto"/>
        <w:jc w:val="center"/>
        <w:rPr>
          <w:rFonts w:eastAsia="Cambria" w:cs="Cambria"/>
          <w:i/>
          <w:iCs/>
          <w:sz w:val="18"/>
          <w:szCs w:val="18"/>
        </w:rPr>
      </w:pPr>
    </w:p>
    <w:p w14:paraId="7ED0BDA5" w14:textId="6584AAE8" w:rsidR="00C17C6A" w:rsidRP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  <w:r w:rsidRPr="00C17C6A">
        <w:rPr>
          <w:rFonts w:eastAsia="Cambria" w:cs="Cambria"/>
          <w:b/>
          <w:bCs/>
        </w:rPr>
        <w:t>Optimizing Loops</w:t>
      </w:r>
    </w:p>
    <w:p w14:paraId="226ED652" w14:textId="623CA192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Inefficient:</w:t>
      </w:r>
    </w:p>
    <w:p w14:paraId="3420DECF" w14:textId="6DFEBD1D" w:rsidR="00C17C6A" w:rsidRPr="00C17C6A" w:rsidRDefault="00C17C6A" w:rsidP="00C17C6A">
      <w:pPr>
        <w:spacing w:after="0"/>
        <w:jc w:val="both"/>
        <w:rPr>
          <w:rFonts w:eastAsia="Cambria" w:cs="Cambria"/>
        </w:rPr>
      </w:pPr>
    </w:p>
    <w:p w14:paraId="6C108483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50B8833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value =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expensiveFunction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]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);  /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/ Expensive operation inside loop</w:t>
      </w:r>
    </w:p>
    <w:p w14:paraId="518E7E91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console.log(value);</w:t>
      </w:r>
    </w:p>
    <w:p w14:paraId="629A533F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74314B7E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5578782B" w14:textId="60A9FBE4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Optimized:</w:t>
      </w:r>
    </w:p>
    <w:p w14:paraId="2A51B5AC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expensiveValue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expensiveFunction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);  // Run once outside the loop</w:t>
      </w:r>
    </w:p>
    <w:p w14:paraId="1BB35749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4A285027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expensiveValue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0797D0B2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3025ADD9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662DFF0C" w14:textId="510E642B" w:rsidR="00C17C6A" w:rsidRP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  <w:r w:rsidRPr="00C17C6A">
        <w:rPr>
          <w:rFonts w:eastAsia="Cambria" w:cs="Cambria"/>
          <w:b/>
          <w:bCs/>
        </w:rPr>
        <w:t>Loop Unrolling</w:t>
      </w:r>
    </w:p>
    <w:p w14:paraId="65F24987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11C8FD62" w14:textId="308B2AB6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Inefficient:</w:t>
      </w:r>
    </w:p>
    <w:p w14:paraId="24FB4285" w14:textId="1436F2AF" w:rsidR="00C17C6A" w:rsidRPr="00C17C6A" w:rsidRDefault="00C17C6A" w:rsidP="00C17C6A">
      <w:pPr>
        <w:spacing w:after="0"/>
        <w:jc w:val="both"/>
        <w:rPr>
          <w:rFonts w:eastAsia="Cambria" w:cs="Cambria"/>
        </w:rPr>
      </w:pPr>
    </w:p>
    <w:p w14:paraId="5633B8B7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lastRenderedPageBreak/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19421A80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process(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]);</w:t>
      </w:r>
    </w:p>
    <w:p w14:paraId="17FF680F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3EAD2E32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3C47CCD5" w14:textId="1B08E105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Optimized (Loop Unrolling):</w:t>
      </w:r>
    </w:p>
    <w:p w14:paraId="4F32EAB1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+= 2) {</w:t>
      </w:r>
    </w:p>
    <w:p w14:paraId="6F625660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process(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]);</w:t>
      </w:r>
    </w:p>
    <w:p w14:paraId="2A98850E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+ 1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) process(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+ 1]);  // Handle even cases</w:t>
      </w:r>
    </w:p>
    <w:p w14:paraId="38353E62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57B841D2" w14:textId="77777777" w:rsidR="00C17C6A" w:rsidRDefault="00C17C6A" w:rsidP="00C17C6A">
      <w:pPr>
        <w:spacing w:after="0"/>
        <w:jc w:val="both"/>
        <w:rPr>
          <w:rFonts w:eastAsia="Cambria" w:cs="Cambria"/>
        </w:rPr>
      </w:pPr>
    </w:p>
    <w:p w14:paraId="33C9BCC1" w14:textId="03AF3D2B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Inefficient (</w:t>
      </w:r>
      <w:proofErr w:type="spellStart"/>
      <w:r w:rsidRPr="00C17C6A">
        <w:rPr>
          <w:rFonts w:eastAsia="Cambria" w:cs="Cambria"/>
          <w:b/>
          <w:bCs/>
        </w:rPr>
        <w:t>forEach</w:t>
      </w:r>
      <w:proofErr w:type="spellEnd"/>
      <w:r w:rsidRPr="00C17C6A">
        <w:rPr>
          <w:rFonts w:eastAsia="Cambria" w:cs="Cambria"/>
          <w:b/>
          <w:bCs/>
        </w:rPr>
        <w:t>):</w:t>
      </w:r>
    </w:p>
    <w:p w14:paraId="25DDBDE9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arr.forEach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(item =&gt; {</w:t>
      </w:r>
    </w:p>
    <w:p w14:paraId="46CB4A58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process(item);</w:t>
      </w:r>
    </w:p>
    <w:p w14:paraId="7FEFDC5E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});</w:t>
      </w:r>
    </w:p>
    <w:p w14:paraId="199D1B04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2FE61083" w14:textId="4E61D109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Optimized (for loop):</w:t>
      </w:r>
    </w:p>
    <w:p w14:paraId="0F06CDAF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130D70EB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process(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]);</w:t>
      </w:r>
    </w:p>
    <w:p w14:paraId="05B19FA5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63C7C5B6" w14:textId="77777777" w:rsidR="00024303" w:rsidRDefault="00024303" w:rsidP="00C17C6A">
      <w:pPr>
        <w:spacing w:after="0"/>
        <w:jc w:val="both"/>
        <w:rPr>
          <w:rFonts w:eastAsia="Cambria" w:cs="Cambria"/>
          <w:b/>
          <w:bCs/>
        </w:rPr>
      </w:pPr>
    </w:p>
    <w:p w14:paraId="441ACF41" w14:textId="6F9FE2AC" w:rsidR="00C17C6A" w:rsidRP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  <w:r w:rsidRPr="00C17C6A">
        <w:rPr>
          <w:rFonts w:eastAsia="Cambria" w:cs="Cambria"/>
          <w:b/>
          <w:bCs/>
        </w:rPr>
        <w:t>Using for...of for Arrays</w:t>
      </w:r>
    </w:p>
    <w:p w14:paraId="073E2697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0376E07A" w14:textId="459BDB70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Optimized (for...of loop):</w:t>
      </w:r>
    </w:p>
    <w:p w14:paraId="11B6134A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for 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item of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 {</w:t>
      </w:r>
    </w:p>
    <w:p w14:paraId="110EC8F7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process(item);</w:t>
      </w:r>
    </w:p>
    <w:p w14:paraId="7F405F5A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53053489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639705AA" w14:textId="64B01AE8" w:rsidR="00C17C6A" w:rsidRP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  <w:r w:rsidRPr="00C17C6A">
        <w:rPr>
          <w:rFonts w:eastAsia="Cambria" w:cs="Cambria"/>
          <w:b/>
          <w:bCs/>
        </w:rPr>
        <w:t>Optimizing Function Calls</w:t>
      </w:r>
    </w:p>
    <w:p w14:paraId="3A75C74C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2DB18AE3" w14:textId="0969C9F7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Inefficient:</w:t>
      </w:r>
    </w:p>
    <w:p w14:paraId="7B022859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1CD2E282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result =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expensiveFunction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proofErr w:type="gramStart"/>
      <w:r w:rsidRPr="00EC2362">
        <w:rPr>
          <w:rFonts w:ascii="Consolas" w:eastAsia="Cambria" w:hAnsi="Consolas" w:cs="Cambria"/>
          <w:sz w:val="20"/>
          <w:szCs w:val="20"/>
        </w:rPr>
        <w:t>);  /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/ Repeated calls with the same argument</w:t>
      </w:r>
    </w:p>
    <w:p w14:paraId="6148589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console.log(result);</w:t>
      </w:r>
    </w:p>
    <w:p w14:paraId="2F7B57A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5D78AB4E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29DE3706" w14:textId="536B7BC9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Optimized:</w:t>
      </w:r>
    </w:p>
    <w:p w14:paraId="15B2DBD0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results = [];</w:t>
      </w:r>
    </w:p>
    <w:p w14:paraId="09A782B9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arr.length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++) {</w:t>
      </w:r>
    </w:p>
    <w:p w14:paraId="7A4EA39C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if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(!results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]) results[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] =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expensiveFunction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  // Cache the result</w:t>
      </w:r>
    </w:p>
    <w:p w14:paraId="35E77E8D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console.log(results[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]);</w:t>
      </w:r>
    </w:p>
    <w:p w14:paraId="0CEEA9D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3EF3DE4B" w14:textId="77777777" w:rsidR="00024303" w:rsidRDefault="00024303" w:rsidP="00C17C6A">
      <w:pPr>
        <w:spacing w:after="0"/>
        <w:jc w:val="both"/>
        <w:rPr>
          <w:rFonts w:eastAsia="Cambria" w:cs="Cambria"/>
          <w:b/>
          <w:bCs/>
        </w:rPr>
      </w:pPr>
    </w:p>
    <w:p w14:paraId="137EB855" w14:textId="01F8C03F" w:rsidR="00C17C6A" w:rsidRP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  <w:proofErr w:type="spellStart"/>
      <w:r w:rsidRPr="00C17C6A">
        <w:rPr>
          <w:rFonts w:eastAsia="Cambria" w:cs="Cambria"/>
          <w:b/>
          <w:bCs/>
        </w:rPr>
        <w:t>Memoization</w:t>
      </w:r>
      <w:proofErr w:type="spellEnd"/>
    </w:p>
    <w:p w14:paraId="79BD4910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6228905F" w14:textId="2D218377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Example:</w:t>
      </w:r>
    </w:p>
    <w:p w14:paraId="3864F773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memo = {};</w:t>
      </w:r>
    </w:p>
    <w:p w14:paraId="1475BA71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37E355B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expensiveFunction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(n) {</w:t>
      </w:r>
    </w:p>
    <w:p w14:paraId="1BD18F4B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if (memo[n]) {</w:t>
      </w:r>
    </w:p>
    <w:p w14:paraId="517302AB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return memo[n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];  /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/ Return cached result if already computed</w:t>
      </w:r>
    </w:p>
    <w:p w14:paraId="443A2C78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lastRenderedPageBreak/>
        <w:t xml:space="preserve">  }</w:t>
      </w:r>
    </w:p>
    <w:p w14:paraId="06C8C2FA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result = n *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100;  /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/ Expensive computation</w:t>
      </w:r>
    </w:p>
    <w:p w14:paraId="5EEC99F4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memo[n] =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result;  /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/ Store the result for future calls</w:t>
      </w:r>
    </w:p>
    <w:p w14:paraId="35DB1B21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return result;</w:t>
      </w:r>
    </w:p>
    <w:p w14:paraId="31AC93A3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049A66C9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126CEBD4" w14:textId="7BF6DCFC" w:rsidR="00C17C6A" w:rsidRP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  <w:r w:rsidRPr="00C17C6A">
        <w:rPr>
          <w:rFonts w:eastAsia="Cambria" w:cs="Cambria"/>
          <w:b/>
          <w:bCs/>
        </w:rPr>
        <w:t>Throttling and Debouncing</w:t>
      </w:r>
    </w:p>
    <w:p w14:paraId="3EF648A2" w14:textId="77777777" w:rsidR="00C17C6A" w:rsidRDefault="00C17C6A" w:rsidP="00C17C6A">
      <w:pPr>
        <w:spacing w:after="0"/>
        <w:jc w:val="both"/>
        <w:rPr>
          <w:rFonts w:eastAsia="Cambria" w:cs="Cambria"/>
          <w:b/>
          <w:bCs/>
        </w:rPr>
      </w:pPr>
    </w:p>
    <w:p w14:paraId="7BD937FD" w14:textId="4888B0DF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Example (Debounce):</w:t>
      </w:r>
    </w:p>
    <w:p w14:paraId="79A6D7CA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let timeout;</w:t>
      </w:r>
    </w:p>
    <w:p w14:paraId="10B15400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debounce(</w:t>
      </w:r>
      <w:proofErr w:type="spellStart"/>
      <w:proofErr w:type="gramEnd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, delay) {</w:t>
      </w:r>
    </w:p>
    <w:p w14:paraId="7DF041F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(timeout);</w:t>
      </w:r>
    </w:p>
    <w:p w14:paraId="051F82E4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timeout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, delay);</w:t>
      </w:r>
    </w:p>
    <w:p w14:paraId="24ED1682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26EC9F5B" w14:textId="77777777" w:rsidR="00C17C6A" w:rsidRPr="00C17C6A" w:rsidRDefault="00C17C6A" w:rsidP="00C17C6A">
      <w:pPr>
        <w:spacing w:after="0"/>
        <w:jc w:val="both"/>
        <w:rPr>
          <w:rFonts w:eastAsia="Cambria" w:cs="Cambria"/>
        </w:rPr>
      </w:pPr>
    </w:p>
    <w:p w14:paraId="36853D1D" w14:textId="77777777" w:rsidR="00C17C6A" w:rsidRPr="00C17C6A" w:rsidRDefault="00C17C6A" w:rsidP="00C17C6A">
      <w:pPr>
        <w:spacing w:after="0"/>
        <w:jc w:val="both"/>
        <w:rPr>
          <w:rFonts w:eastAsia="Cambria" w:cs="Cambria"/>
        </w:rPr>
      </w:pPr>
      <w:r w:rsidRPr="00C17C6A">
        <w:rPr>
          <w:rFonts w:eastAsia="Cambria" w:cs="Cambria"/>
          <w:b/>
          <w:bCs/>
        </w:rPr>
        <w:t>Example (Throttle):</w:t>
      </w:r>
    </w:p>
    <w:p w14:paraId="0C58578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lastCall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0;</w:t>
      </w:r>
    </w:p>
    <w:p w14:paraId="34227776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throttle(</w:t>
      </w:r>
      <w:proofErr w:type="spellStart"/>
      <w:proofErr w:type="gramEnd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, delay) {</w:t>
      </w:r>
    </w:p>
    <w:p w14:paraId="294DC428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now = new Date(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getTime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();</w:t>
      </w:r>
    </w:p>
    <w:p w14:paraId="276B07A7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if (now -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lastCall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&gt;= delay) {</w:t>
      </w:r>
    </w:p>
    <w:p w14:paraId="50115255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lastCall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now;</w:t>
      </w:r>
    </w:p>
    <w:p w14:paraId="4390575A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1373F4AF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627EA102" w14:textId="77777777" w:rsidR="00C17C6A" w:rsidRPr="00EC2362" w:rsidRDefault="00C17C6A" w:rsidP="00C17C6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</w:t>
      </w:r>
    </w:p>
    <w:p w14:paraId="0B153D43" w14:textId="77777777" w:rsidR="00001F7B" w:rsidRPr="00001F7B" w:rsidRDefault="00001F7B" w:rsidP="00001F7B">
      <w:pPr>
        <w:spacing w:after="0"/>
        <w:ind w:left="720"/>
        <w:jc w:val="both"/>
        <w:rPr>
          <w:rFonts w:eastAsia="Cambria" w:cs="Cambria"/>
        </w:rPr>
      </w:pPr>
    </w:p>
    <w:p w14:paraId="5BACD149" w14:textId="77777777" w:rsidR="00001F7B" w:rsidRPr="00001F7B" w:rsidRDefault="00001F7B" w:rsidP="00001F7B">
      <w:pPr>
        <w:spacing w:after="0"/>
        <w:jc w:val="both"/>
        <w:rPr>
          <w:rFonts w:eastAsia="Cambria" w:cs="Cambria"/>
          <w:b/>
          <w:bCs/>
        </w:rPr>
      </w:pPr>
      <w:r w:rsidRPr="00001F7B">
        <w:rPr>
          <w:rFonts w:eastAsia="Cambria" w:cs="Cambria"/>
          <w:b/>
          <w:bCs/>
        </w:rPr>
        <w:t>Example: Lazy Loading Images</w:t>
      </w:r>
    </w:p>
    <w:p w14:paraId="6F518BC8" w14:textId="77777777" w:rsidR="005E6B00" w:rsidRDefault="005E6B00" w:rsidP="00A94201">
      <w:pPr>
        <w:spacing w:after="0"/>
        <w:jc w:val="both"/>
        <w:rPr>
          <w:rFonts w:eastAsia="Cambria" w:cs="Cambria"/>
          <w:b/>
          <w:bCs/>
        </w:rPr>
      </w:pPr>
    </w:p>
    <w:p w14:paraId="0CBEFBAB" w14:textId="54EEFC4A" w:rsidR="00A94201" w:rsidRDefault="00A94201" w:rsidP="00A94201">
      <w:pPr>
        <w:spacing w:after="0"/>
        <w:jc w:val="both"/>
        <w:rPr>
          <w:rFonts w:eastAsia="Cambria" w:cs="Cambria"/>
          <w:b/>
          <w:bCs/>
        </w:rPr>
      </w:pPr>
      <w:r w:rsidRPr="00A94201">
        <w:rPr>
          <w:rFonts w:eastAsia="Cambria" w:cs="Cambria"/>
          <w:b/>
          <w:bCs/>
        </w:rPr>
        <w:t>Complete Example:</w:t>
      </w:r>
    </w:p>
    <w:p w14:paraId="36E6A884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&lt;!DOCTYPE html&gt;</w:t>
      </w:r>
    </w:p>
    <w:p w14:paraId="49DBB2A2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"&gt;</w:t>
      </w:r>
    </w:p>
    <w:p w14:paraId="0C60D32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&lt;head&gt;</w:t>
      </w:r>
    </w:p>
    <w:p w14:paraId="79918B5B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5F9C1C7D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02FDE020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&lt;title&gt;Lazy Loading Images Example&lt;/title&gt;</w:t>
      </w:r>
    </w:p>
    <w:p w14:paraId="608BD0A3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&lt;style&gt;</w:t>
      </w:r>
    </w:p>
    <w:p w14:paraId="6ECFF314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/* Basic styling for the images and page */</w:t>
      </w:r>
    </w:p>
    <w:p w14:paraId="3AAD2C65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body {</w:t>
      </w:r>
    </w:p>
    <w:p w14:paraId="208CE85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font-family: Arial, sans-serif;</w:t>
      </w:r>
    </w:p>
    <w:p w14:paraId="58BA6703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padding: 20px;</w:t>
      </w:r>
    </w:p>
    <w:p w14:paraId="020EBF4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margin: 0;</w:t>
      </w:r>
    </w:p>
    <w:p w14:paraId="0ACCAA76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height: 2000px; /* Ensures scrolling */</w:t>
      </w:r>
    </w:p>
    <w:p w14:paraId="68B4360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background-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: #f4f4f4;</w:t>
      </w:r>
    </w:p>
    <w:p w14:paraId="64898E1D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}</w:t>
      </w:r>
    </w:p>
    <w:p w14:paraId="0C1DC874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D9FBC6A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240C2A24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width: 100%;</w:t>
      </w:r>
    </w:p>
    <w:p w14:paraId="01B975D5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max-width: 600px;</w:t>
      </w:r>
    </w:p>
    <w:p w14:paraId="42EA1C2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margin: 20px 0;</w:t>
      </w:r>
    </w:p>
    <w:p w14:paraId="2A480C92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display: block;</w:t>
      </w:r>
    </w:p>
    <w:p w14:paraId="2917112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height: auto;</w:t>
      </w:r>
    </w:p>
    <w:p w14:paraId="74FB113C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}</w:t>
      </w:r>
    </w:p>
    <w:p w14:paraId="5ED130D8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A4BA6A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lastRenderedPageBreak/>
        <w:t xml:space="preserve">    </w:t>
      </w:r>
      <w:proofErr w:type="gramStart"/>
      <w:r w:rsidRPr="00A94201">
        <w:rPr>
          <w:rFonts w:ascii="Consolas" w:eastAsia="Cambria" w:hAnsi="Consolas" w:cs="Cambria"/>
          <w:sz w:val="20"/>
          <w:szCs w:val="20"/>
        </w:rPr>
        <w:t>.lazy</w:t>
      </w:r>
      <w:proofErr w:type="gramEnd"/>
      <w:r w:rsidRPr="00A94201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6345733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background-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: #e0e0e0;</w:t>
      </w:r>
    </w:p>
    <w:p w14:paraId="7A61EC4E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display: block;</w:t>
      </w:r>
    </w:p>
    <w:p w14:paraId="19B358A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height: 200px; /* Placeholder height */</w:t>
      </w:r>
    </w:p>
    <w:p w14:paraId="105DFE3B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width: 100%;</w:t>
      </w:r>
    </w:p>
    <w:p w14:paraId="00EEC9F2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}</w:t>
      </w:r>
    </w:p>
    <w:p w14:paraId="63C5F858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&lt;/style&gt;</w:t>
      </w:r>
    </w:p>
    <w:p w14:paraId="3CD520FC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&lt;/head&gt;</w:t>
      </w:r>
    </w:p>
    <w:p w14:paraId="575F40C2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&lt;body&gt;</w:t>
      </w:r>
    </w:p>
    <w:p w14:paraId="7C442AD0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&lt;h1&gt;Lazy Loading Images&lt;/h1&gt;</w:t>
      </w:r>
    </w:p>
    <w:p w14:paraId="5E2B73A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</w:t>
      </w:r>
    </w:p>
    <w:p w14:paraId="4401DFC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A94201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A94201">
        <w:rPr>
          <w:rFonts w:ascii="Consolas" w:eastAsia="Cambria" w:hAnsi="Consolas" w:cs="Cambria"/>
          <w:sz w:val="20"/>
          <w:szCs w:val="20"/>
        </w:rPr>
        <w:t xml:space="preserve"> Lazy-loaded images with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for actual image sources --&gt;</w:t>
      </w:r>
    </w:p>
    <w:p w14:paraId="16F3DCD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="https://picsum.photos/600/400?text=Image+1" alt="Lazy Loaded Image 1" class="lazy"&gt;</w:t>
      </w:r>
    </w:p>
    <w:p w14:paraId="246D143B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="https://picsum.photos/600/400?text=Image+2" alt="Lazy Loaded Image 2" class="lazy"&gt;</w:t>
      </w:r>
    </w:p>
    <w:p w14:paraId="07ADDE46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="https://picsum.photos/600/400?text=Image+3" alt="Lazy Loaded Image 3" class="lazy"&gt;</w:t>
      </w:r>
    </w:p>
    <w:p w14:paraId="3434D7CE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="https://picsum.photos/600/400?text=Image+4" alt="Lazy Loaded Image 4" class="lazy"&gt;</w:t>
      </w:r>
    </w:p>
    <w:p w14:paraId="6A47D266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="https://picsum.photos/600/400?text=Image+5" alt="Lazy Loaded Image 5" class="lazy"&gt;</w:t>
      </w:r>
    </w:p>
    <w:p w14:paraId="605F87B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="https://picsum.photos/600/400?text=Image+6" alt="Lazy Loaded Image 6" class="lazy"&gt;</w:t>
      </w:r>
    </w:p>
    <w:p w14:paraId="4BE67090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</w:t>
      </w:r>
    </w:p>
    <w:p w14:paraId="62793288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&lt;script&gt;</w:t>
      </w:r>
    </w:p>
    <w:p w14:paraId="5E946CA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// Select all the lazy-loaded images</w:t>
      </w:r>
    </w:p>
    <w:p w14:paraId="7F1986C0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lazyImages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img.lazy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');</w:t>
      </w:r>
    </w:p>
    <w:p w14:paraId="11538184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B9C71E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// Create an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IntersectionObserver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instance</w:t>
      </w:r>
    </w:p>
    <w:p w14:paraId="4BCA99A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imageObserver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IntersectionObserver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94201">
        <w:rPr>
          <w:rFonts w:ascii="Consolas" w:eastAsia="Cambria" w:hAnsi="Consolas" w:cs="Cambria"/>
          <w:sz w:val="20"/>
          <w:szCs w:val="20"/>
        </w:rPr>
        <w:t>(entries, observer) =&gt; {</w:t>
      </w:r>
    </w:p>
    <w:p w14:paraId="3675D411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entries.forEach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(entry =&gt; {</w:t>
      </w:r>
    </w:p>
    <w:p w14:paraId="61556AB0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  if (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entry.isIntersecting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) {</w:t>
      </w:r>
    </w:p>
    <w:p w14:paraId="24EACBF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image =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entry.target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;</w:t>
      </w:r>
    </w:p>
    <w:p w14:paraId="5E9F770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image.src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image.getAttribute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('data-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'); // Replace placeholder with actual image source</w:t>
      </w:r>
    </w:p>
    <w:p w14:paraId="26A63F81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image.classList.remove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('lazy');  // Remove the 'lazy' class (optional)</w:t>
      </w:r>
    </w:p>
    <w:p w14:paraId="52DF0A4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proofErr w:type="gramStart"/>
      <w:r w:rsidRPr="00A94201">
        <w:rPr>
          <w:rFonts w:ascii="Consolas" w:eastAsia="Cambria" w:hAnsi="Consolas" w:cs="Cambria"/>
          <w:sz w:val="20"/>
          <w:szCs w:val="20"/>
        </w:rPr>
        <w:t>observer.unobserve</w:t>
      </w:r>
      <w:proofErr w:type="spellEnd"/>
      <w:proofErr w:type="gramEnd"/>
      <w:r w:rsidRPr="00A94201">
        <w:rPr>
          <w:rFonts w:ascii="Consolas" w:eastAsia="Cambria" w:hAnsi="Consolas" w:cs="Cambria"/>
          <w:sz w:val="20"/>
          <w:szCs w:val="20"/>
        </w:rPr>
        <w:t>(image);  // Stop observing the image after it has loaded</w:t>
      </w:r>
    </w:p>
    <w:p w14:paraId="519A64DD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  }</w:t>
      </w:r>
    </w:p>
    <w:p w14:paraId="2B1C6407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});</w:t>
      </w:r>
    </w:p>
    <w:p w14:paraId="7B36300A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}, {</w:t>
      </w:r>
    </w:p>
    <w:p w14:paraId="68DDE51E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  threshold: 0.1 // Trigger when 10% of the image is visible</w:t>
      </w:r>
    </w:p>
    <w:p w14:paraId="23ABA8E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});</w:t>
      </w:r>
    </w:p>
    <w:p w14:paraId="0B7BB38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3A34DC9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// Observe each lazy-loaded image</w:t>
      </w:r>
    </w:p>
    <w:p w14:paraId="4AEBE8A4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lazyImages.forEach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(image =&gt; {</w:t>
      </w:r>
    </w:p>
    <w:p w14:paraId="5748C680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A94201">
        <w:rPr>
          <w:rFonts w:ascii="Consolas" w:eastAsia="Cambria" w:hAnsi="Consolas" w:cs="Cambria"/>
          <w:sz w:val="20"/>
          <w:szCs w:val="20"/>
        </w:rPr>
        <w:t>imageObserver.observe</w:t>
      </w:r>
      <w:proofErr w:type="spellEnd"/>
      <w:r w:rsidRPr="00A94201">
        <w:rPr>
          <w:rFonts w:ascii="Consolas" w:eastAsia="Cambria" w:hAnsi="Consolas" w:cs="Cambria"/>
          <w:sz w:val="20"/>
          <w:szCs w:val="20"/>
        </w:rPr>
        <w:t>(image</w:t>
      </w:r>
      <w:proofErr w:type="gramStart"/>
      <w:r w:rsidRPr="00A94201">
        <w:rPr>
          <w:rFonts w:ascii="Consolas" w:eastAsia="Cambria" w:hAnsi="Consolas" w:cs="Cambria"/>
          <w:sz w:val="20"/>
          <w:szCs w:val="20"/>
        </w:rPr>
        <w:t>);  /</w:t>
      </w:r>
      <w:proofErr w:type="gramEnd"/>
      <w:r w:rsidRPr="00A94201">
        <w:rPr>
          <w:rFonts w:ascii="Consolas" w:eastAsia="Cambria" w:hAnsi="Consolas" w:cs="Cambria"/>
          <w:sz w:val="20"/>
          <w:szCs w:val="20"/>
        </w:rPr>
        <w:t>/ Observe each image to track its visibility</w:t>
      </w:r>
    </w:p>
    <w:p w14:paraId="1DF3FE0F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  });</w:t>
      </w:r>
    </w:p>
    <w:p w14:paraId="34664BF5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  &lt;/script&gt;</w:t>
      </w:r>
    </w:p>
    <w:p w14:paraId="537CCCEB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&lt;/body&gt;</w:t>
      </w:r>
    </w:p>
    <w:p w14:paraId="75CE482E" w14:textId="77777777" w:rsidR="00A94201" w:rsidRPr="00A94201" w:rsidRDefault="00A94201" w:rsidP="00A942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94201">
        <w:rPr>
          <w:rFonts w:ascii="Consolas" w:eastAsia="Cambria" w:hAnsi="Consolas" w:cs="Cambria"/>
          <w:sz w:val="20"/>
          <w:szCs w:val="20"/>
        </w:rPr>
        <w:t>&lt;/html&gt;</w:t>
      </w:r>
    </w:p>
    <w:p w14:paraId="05B413BC" w14:textId="77777777" w:rsidR="00A94201" w:rsidRPr="00A94201" w:rsidRDefault="00A94201" w:rsidP="00A94201">
      <w:pPr>
        <w:spacing w:after="0"/>
        <w:jc w:val="both"/>
        <w:rPr>
          <w:rFonts w:eastAsia="Cambria" w:cs="Cambria"/>
          <w:b/>
          <w:bCs/>
        </w:rPr>
      </w:pPr>
    </w:p>
    <w:p w14:paraId="2535FF23" w14:textId="77777777" w:rsidR="00001F7B" w:rsidRPr="00001F7B" w:rsidRDefault="00001F7B" w:rsidP="00001F7B">
      <w:pPr>
        <w:spacing w:after="0"/>
        <w:jc w:val="both"/>
        <w:rPr>
          <w:rFonts w:eastAsia="Cambria" w:cs="Cambria"/>
          <w:b/>
          <w:bCs/>
        </w:rPr>
      </w:pPr>
      <w:r w:rsidRPr="00001F7B">
        <w:rPr>
          <w:rFonts w:eastAsia="Cambria" w:cs="Cambria"/>
          <w:b/>
          <w:bCs/>
        </w:rPr>
        <w:t>Example: Debouncing Search Input</w:t>
      </w:r>
    </w:p>
    <w:p w14:paraId="6FE5729A" w14:textId="163AA19D" w:rsidR="00BE05A5" w:rsidRPr="00BE05A5" w:rsidRDefault="00BE05A5" w:rsidP="00001F7B">
      <w:pPr>
        <w:spacing w:after="0"/>
        <w:jc w:val="both"/>
        <w:rPr>
          <w:rFonts w:eastAsia="Cambria" w:cs="Cambria"/>
          <w:b/>
          <w:bCs/>
        </w:rPr>
      </w:pPr>
      <w:r w:rsidRPr="00BE05A5">
        <w:rPr>
          <w:rFonts w:eastAsia="Cambria" w:cs="Cambria"/>
          <w:b/>
          <w:bCs/>
        </w:rPr>
        <w:lastRenderedPageBreak/>
        <w:t>HTML</w:t>
      </w:r>
      <w:r>
        <w:rPr>
          <w:rFonts w:eastAsia="Cambria" w:cs="Cambria"/>
          <w:b/>
          <w:bCs/>
        </w:rPr>
        <w:t xml:space="preserve"> (debounce.html)</w:t>
      </w:r>
      <w:r w:rsidRPr="00BE05A5">
        <w:rPr>
          <w:rFonts w:eastAsia="Cambria" w:cs="Cambria"/>
          <w:b/>
          <w:bCs/>
        </w:rPr>
        <w:t>:</w:t>
      </w:r>
    </w:p>
    <w:p w14:paraId="36159147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&lt;!DOCTYPE html&gt;</w:t>
      </w:r>
    </w:p>
    <w:p w14:paraId="7473214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"&gt;</w:t>
      </w:r>
    </w:p>
    <w:p w14:paraId="7FD00AB0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&lt;head&gt;</w:t>
      </w:r>
    </w:p>
    <w:p w14:paraId="6B36EBCF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3501575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0F816BAC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&lt;title&gt;Search with Debounce&lt;/title&gt;</w:t>
      </w:r>
    </w:p>
    <w:p w14:paraId="730C53A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&lt;style&gt;</w:t>
      </w:r>
    </w:p>
    <w:p w14:paraId="3AF1903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body {</w:t>
      </w:r>
    </w:p>
    <w:p w14:paraId="6036A5DC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font-family: Arial, sans-serif;</w:t>
      </w:r>
    </w:p>
    <w:p w14:paraId="2B85C9E1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margin: 20px;</w:t>
      </w:r>
    </w:p>
    <w:p w14:paraId="469E983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padding: 0;</w:t>
      </w:r>
    </w:p>
    <w:p w14:paraId="4D42BA98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</w:t>
      </w:r>
    </w:p>
    <w:p w14:paraId="13FD24A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174B0F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#search {</w:t>
      </w:r>
    </w:p>
    <w:p w14:paraId="24B54BA5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width: 100%;</w:t>
      </w:r>
    </w:p>
    <w:p w14:paraId="5A23CC0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max-width: 400px;</w:t>
      </w:r>
    </w:p>
    <w:p w14:paraId="2A575FF8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padding: 10px;</w:t>
      </w:r>
    </w:p>
    <w:p w14:paraId="750979BE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font-size: 16px;</w:t>
      </w:r>
    </w:p>
    <w:p w14:paraId="0790674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margin-bottom: 20px;</w:t>
      </w:r>
    </w:p>
    <w:p w14:paraId="49D624EB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border: 1px solid #ccc;</w:t>
      </w:r>
    </w:p>
    <w:p w14:paraId="3753325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border-radius: 4px;</w:t>
      </w:r>
    </w:p>
    <w:p w14:paraId="0DBE63A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</w:t>
      </w:r>
    </w:p>
    <w:p w14:paraId="5C02052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48BF92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#results {</w:t>
      </w:r>
    </w:p>
    <w:p w14:paraId="18E1A35C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margin-top: 10px;</w:t>
      </w:r>
    </w:p>
    <w:p w14:paraId="2344CCA0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</w:t>
      </w:r>
    </w:p>
    <w:p w14:paraId="216AE58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CF51A6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#results p {</w:t>
      </w:r>
    </w:p>
    <w:p w14:paraId="0201D20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background-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: #f4f4f4;</w:t>
      </w:r>
    </w:p>
    <w:p w14:paraId="1AE2573E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padding: 10px;</w:t>
      </w:r>
    </w:p>
    <w:p w14:paraId="7839A80F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border: 1px solid #ddd;</w:t>
      </w:r>
    </w:p>
    <w:p w14:paraId="56F143AE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border-radius: 4px;</w:t>
      </w:r>
    </w:p>
    <w:p w14:paraId="00BE4A5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margin: 5px 0;</w:t>
      </w:r>
    </w:p>
    <w:p w14:paraId="1F36ED8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</w:t>
      </w:r>
    </w:p>
    <w:p w14:paraId="194352E7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&lt;/style&gt;</w:t>
      </w:r>
    </w:p>
    <w:p w14:paraId="46D0146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&lt;/head&gt;</w:t>
      </w:r>
    </w:p>
    <w:p w14:paraId="37AAFF75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&lt;body&gt;</w:t>
      </w:r>
    </w:p>
    <w:p w14:paraId="3616F370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&lt;h1&gt;Search Example&lt;/h1&gt;</w:t>
      </w:r>
    </w:p>
    <w:p w14:paraId="2985D18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&lt;input type="text" id="search" placeholder="Search..."&gt;</w:t>
      </w:r>
    </w:p>
    <w:p w14:paraId="0DC4DB1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&lt;div id="results"&gt;&lt;/div&gt;</w:t>
      </w:r>
    </w:p>
    <w:p w14:paraId="541635DB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31D025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&lt;script&gt;</w:t>
      </w:r>
    </w:p>
    <w:p w14:paraId="3AF010D6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searchInput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E05A5">
        <w:rPr>
          <w:rFonts w:ascii="Consolas" w:eastAsia="Cambria" w:hAnsi="Consolas" w:cs="Cambria"/>
          <w:sz w:val="20"/>
          <w:szCs w:val="20"/>
        </w:rPr>
        <w:t>('search');</w:t>
      </w:r>
    </w:p>
    <w:p w14:paraId="26C2A900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resultsDiv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E05A5">
        <w:rPr>
          <w:rFonts w:ascii="Consolas" w:eastAsia="Cambria" w:hAnsi="Consolas" w:cs="Cambria"/>
          <w:sz w:val="20"/>
          <w:szCs w:val="20"/>
        </w:rPr>
        <w:t>('results');</w:t>
      </w:r>
    </w:p>
    <w:p w14:paraId="14DA34E0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22B40FB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// Function to fetch search results</w:t>
      </w:r>
    </w:p>
    <w:p w14:paraId="20689B3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fetchSearchResults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async (query) =&gt; {</w:t>
      </w:r>
    </w:p>
    <w:p w14:paraId="6817C2D4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try {</w:t>
      </w:r>
    </w:p>
    <w:p w14:paraId="729A3925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response = await fetch(`https://jsonplaceholder.typicode.com/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users?q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=${query}`);</w:t>
      </w:r>
    </w:p>
    <w:p w14:paraId="218F437E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if </w:t>
      </w:r>
      <w:proofErr w:type="gramStart"/>
      <w:r w:rsidRPr="00BE05A5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) throw new Error('Network response was not ok');</w:t>
      </w:r>
    </w:p>
    <w:p w14:paraId="101D06C7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BE05A5">
        <w:rPr>
          <w:rFonts w:ascii="Consolas" w:eastAsia="Cambria" w:hAnsi="Consolas" w:cs="Cambria"/>
          <w:sz w:val="20"/>
          <w:szCs w:val="20"/>
        </w:rPr>
        <w:t>();</w:t>
      </w:r>
    </w:p>
    <w:p w14:paraId="4499B724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renderResults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(data);</w:t>
      </w:r>
    </w:p>
    <w:p w14:paraId="5813B86B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lastRenderedPageBreak/>
        <w:t>      } catch (error) {</w:t>
      </w:r>
    </w:p>
    <w:p w14:paraId="0796C0A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BE05A5">
        <w:rPr>
          <w:rFonts w:ascii="Consolas" w:eastAsia="Cambria" w:hAnsi="Consolas" w:cs="Cambria"/>
          <w:sz w:val="20"/>
          <w:szCs w:val="20"/>
        </w:rPr>
        <w:t>('Error fetching search results:', error);</w:t>
      </w:r>
    </w:p>
    <w:p w14:paraId="3D68BF9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resultsDiv.innerHTML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'&lt;p style="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: red;"&gt;Failed to fetch results. Please try again </w:t>
      </w:r>
      <w:proofErr w:type="gramStart"/>
      <w:r w:rsidRPr="00BE05A5">
        <w:rPr>
          <w:rFonts w:ascii="Consolas" w:eastAsia="Cambria" w:hAnsi="Consolas" w:cs="Cambria"/>
          <w:sz w:val="20"/>
          <w:szCs w:val="20"/>
        </w:rPr>
        <w:t>later.&lt;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>/p&gt;';</w:t>
      </w:r>
    </w:p>
    <w:p w14:paraId="768A312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}</w:t>
      </w:r>
    </w:p>
    <w:p w14:paraId="2E8BD12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};</w:t>
      </w:r>
    </w:p>
    <w:p w14:paraId="44E46D8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A49FCFB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// Function to render search results</w:t>
      </w:r>
    </w:p>
    <w:p w14:paraId="537ADA1C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renderResults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(data) =&gt; {</w:t>
      </w:r>
    </w:p>
    <w:p w14:paraId="2B0E5577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if (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data.length</w:t>
      </w:r>
      <w:proofErr w:type="spellEnd"/>
      <w:proofErr w:type="gramEnd"/>
      <w:r w:rsidRPr="00BE05A5">
        <w:rPr>
          <w:rFonts w:ascii="Consolas" w:eastAsia="Cambria" w:hAnsi="Consolas" w:cs="Cambria"/>
          <w:sz w:val="20"/>
          <w:szCs w:val="20"/>
        </w:rPr>
        <w:t xml:space="preserve"> === 0) {</w:t>
      </w:r>
    </w:p>
    <w:p w14:paraId="5FF18248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resultsDiv.innerHTML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'&lt;p&gt;No results </w:t>
      </w:r>
      <w:proofErr w:type="gramStart"/>
      <w:r w:rsidRPr="00BE05A5">
        <w:rPr>
          <w:rFonts w:ascii="Consolas" w:eastAsia="Cambria" w:hAnsi="Consolas" w:cs="Cambria"/>
          <w:sz w:val="20"/>
          <w:szCs w:val="20"/>
        </w:rPr>
        <w:t>found.&lt;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>/p&gt;';</w:t>
      </w:r>
    </w:p>
    <w:p w14:paraId="4F1FEC0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  return;</w:t>
      </w:r>
    </w:p>
    <w:p w14:paraId="16ADD921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}</w:t>
      </w:r>
    </w:p>
    <w:p w14:paraId="266F76A5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resultsDiv.innerHTML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data</w:t>
      </w:r>
    </w:p>
    <w:p w14:paraId="1D275F80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BE05A5">
        <w:rPr>
          <w:rFonts w:ascii="Consolas" w:eastAsia="Cambria" w:hAnsi="Consolas" w:cs="Cambria"/>
          <w:sz w:val="20"/>
          <w:szCs w:val="20"/>
        </w:rPr>
        <w:t>.map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>(item =&gt; `&lt;p&gt;${item.name} (${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item.email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})&lt;/p&gt;`)</w:t>
      </w:r>
    </w:p>
    <w:p w14:paraId="0A8776E3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BE05A5">
        <w:rPr>
          <w:rFonts w:ascii="Consolas" w:eastAsia="Cambria" w:hAnsi="Consolas" w:cs="Cambria"/>
          <w:sz w:val="20"/>
          <w:szCs w:val="20"/>
        </w:rPr>
        <w:t>.join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>('');</w:t>
      </w:r>
    </w:p>
    <w:p w14:paraId="09E89D96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};</w:t>
      </w:r>
    </w:p>
    <w:p w14:paraId="3BF24308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80264F1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// Debounce function</w:t>
      </w:r>
    </w:p>
    <w:p w14:paraId="6EE765F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debounce = (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, delay) =&gt; {</w:t>
      </w:r>
    </w:p>
    <w:p w14:paraId="3E407F17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let timeout;</w:t>
      </w:r>
    </w:p>
    <w:p w14:paraId="4B5869A6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return (...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) =&gt; {</w:t>
      </w:r>
    </w:p>
    <w:p w14:paraId="19D9EC6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(timeout);</w:t>
      </w:r>
    </w:p>
    <w:p w14:paraId="584F2939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timeout = 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 xml:space="preserve">() =&gt;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(...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), delay);</w:t>
      </w:r>
    </w:p>
    <w:p w14:paraId="6FED4892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};</w:t>
      </w:r>
    </w:p>
    <w:p w14:paraId="7D05F336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};</w:t>
      </w:r>
    </w:p>
    <w:p w14:paraId="6850474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ACBD8A4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// Attach debounced event listener</w:t>
      </w:r>
    </w:p>
    <w:p w14:paraId="294307F6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searchInput.addEventListener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('input', debounce((event) =&gt; {</w:t>
      </w:r>
    </w:p>
    <w:p w14:paraId="0B952FE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query = </w:t>
      </w:r>
      <w:proofErr w:type="spellStart"/>
      <w:proofErr w:type="gramStart"/>
      <w:r w:rsidRPr="00BE05A5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BE05A5">
        <w:rPr>
          <w:rFonts w:ascii="Consolas" w:eastAsia="Cambria" w:hAnsi="Consolas" w:cs="Cambria"/>
          <w:sz w:val="20"/>
          <w:szCs w:val="20"/>
        </w:rPr>
        <w:t>.value.trim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();</w:t>
      </w:r>
    </w:p>
    <w:p w14:paraId="755C5C7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if (query) {</w:t>
      </w:r>
    </w:p>
    <w:p w14:paraId="7354BC2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fetchSearchResults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>(query);</w:t>
      </w:r>
    </w:p>
    <w:p w14:paraId="14C37D3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} else {</w:t>
      </w:r>
    </w:p>
    <w:p w14:paraId="2AA848E1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E05A5">
        <w:rPr>
          <w:rFonts w:ascii="Consolas" w:eastAsia="Cambria" w:hAnsi="Consolas" w:cs="Cambria"/>
          <w:sz w:val="20"/>
          <w:szCs w:val="20"/>
        </w:rPr>
        <w:t>resultsDiv.innerHTML</w:t>
      </w:r>
      <w:proofErr w:type="spellEnd"/>
      <w:r w:rsidRPr="00BE05A5">
        <w:rPr>
          <w:rFonts w:ascii="Consolas" w:eastAsia="Cambria" w:hAnsi="Consolas" w:cs="Cambria"/>
          <w:sz w:val="20"/>
          <w:szCs w:val="20"/>
        </w:rPr>
        <w:t xml:space="preserve"> = ''; // Clear results if input is empty</w:t>
      </w:r>
    </w:p>
    <w:p w14:paraId="1500B0AA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  }</w:t>
      </w:r>
    </w:p>
    <w:p w14:paraId="568623D4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  }, 500)); // Wait for 500ms after the last keystroke before firing the function</w:t>
      </w:r>
    </w:p>
    <w:p w14:paraId="73194D16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  &lt;/script&gt;</w:t>
      </w:r>
    </w:p>
    <w:p w14:paraId="2CAF335D" w14:textId="77777777" w:rsidR="00BE05A5" w:rsidRP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&lt;/body&gt;</w:t>
      </w:r>
    </w:p>
    <w:p w14:paraId="58523FB0" w14:textId="77777777" w:rsidR="00BE05A5" w:rsidRDefault="00BE05A5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BE05A5">
        <w:rPr>
          <w:rFonts w:ascii="Consolas" w:eastAsia="Cambria" w:hAnsi="Consolas" w:cs="Cambria"/>
          <w:sz w:val="20"/>
          <w:szCs w:val="20"/>
        </w:rPr>
        <w:t>&lt;/html&gt;</w:t>
      </w:r>
    </w:p>
    <w:p w14:paraId="3B698507" w14:textId="77777777" w:rsidR="005E3F5A" w:rsidRDefault="005E3F5A" w:rsidP="00BE05A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6623906" w14:textId="77777777" w:rsidR="00BE05A5" w:rsidRDefault="00BE05A5" w:rsidP="00BE05A5">
      <w:pPr>
        <w:spacing w:after="0"/>
        <w:jc w:val="both"/>
        <w:rPr>
          <w:rFonts w:eastAsia="Cambria" w:cs="Cambria"/>
        </w:rPr>
      </w:pPr>
    </w:p>
    <w:p w14:paraId="72D4BBC2" w14:textId="292594BD" w:rsidR="00001F7B" w:rsidRPr="00001F7B" w:rsidRDefault="00001F7B" w:rsidP="00001F7B">
      <w:pPr>
        <w:spacing w:after="0"/>
        <w:jc w:val="both"/>
        <w:rPr>
          <w:rFonts w:eastAsia="Cambria" w:cs="Cambria"/>
          <w:b/>
          <w:bCs/>
        </w:rPr>
      </w:pPr>
      <w:r w:rsidRPr="00001F7B">
        <w:rPr>
          <w:rFonts w:eastAsia="Cambria" w:cs="Cambria"/>
          <w:b/>
          <w:bCs/>
        </w:rPr>
        <w:t>Differences Between Lazy Loading and Debouncing</w:t>
      </w:r>
    </w:p>
    <w:p w14:paraId="0A91BA10" w14:textId="77777777" w:rsidR="00D4145B" w:rsidRDefault="00D4145B" w:rsidP="00D4145B">
      <w:pPr>
        <w:spacing w:after="0" w:line="240" w:lineRule="auto"/>
        <w:jc w:val="both"/>
        <w:rPr>
          <w:rFonts w:eastAsia="Cambria" w:cs="Cambria"/>
        </w:rPr>
      </w:pPr>
    </w:p>
    <w:p w14:paraId="139BB52F" w14:textId="77777777" w:rsidR="00D4145B" w:rsidRPr="006D065F" w:rsidRDefault="00D4145B" w:rsidP="00D4145B">
      <w:pPr>
        <w:spacing w:after="0" w:line="240" w:lineRule="auto"/>
        <w:jc w:val="both"/>
        <w:rPr>
          <w:rFonts w:eastAsia="Cambria" w:cs="Cambria"/>
          <w:b/>
          <w:bCs/>
        </w:rPr>
      </w:pPr>
      <w:r w:rsidRPr="006D065F">
        <w:rPr>
          <w:rFonts w:eastAsia="Cambria" w:cs="Cambria"/>
          <w:b/>
          <w:bCs/>
        </w:rPr>
        <w:t>HTML (lazy.html):</w:t>
      </w:r>
    </w:p>
    <w:p w14:paraId="5782767C" w14:textId="77777777" w:rsidR="00D4145B" w:rsidRDefault="00D4145B" w:rsidP="00D4145B">
      <w:pPr>
        <w:spacing w:after="0" w:line="240" w:lineRule="auto"/>
        <w:jc w:val="both"/>
        <w:rPr>
          <w:rFonts w:eastAsia="Cambria" w:cs="Cambria"/>
        </w:rPr>
      </w:pPr>
    </w:p>
    <w:p w14:paraId="4308458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&lt;!DOCTYPE html&gt;</w:t>
      </w:r>
    </w:p>
    <w:p w14:paraId="2F60BED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"&gt;</w:t>
      </w:r>
    </w:p>
    <w:p w14:paraId="2D84F8D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&lt;head&gt;</w:t>
      </w:r>
    </w:p>
    <w:p w14:paraId="614A602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7D57F6D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32A63A54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&lt;title&gt;Lazy Loading and Debounced Search&lt;/title&gt;</w:t>
      </w:r>
    </w:p>
    <w:p w14:paraId="2E186B4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&lt;style&gt;</w:t>
      </w:r>
    </w:p>
    <w:p w14:paraId="79D8568F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body {</w:t>
      </w:r>
    </w:p>
    <w:p w14:paraId="7B7DAEFF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lastRenderedPageBreak/>
        <w:t>      font-family: Arial, sans-serif;</w:t>
      </w:r>
    </w:p>
    <w:p w14:paraId="1FAF610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padding: 20px;</w:t>
      </w:r>
    </w:p>
    <w:p w14:paraId="26291A4A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</w:t>
      </w:r>
    </w:p>
    <w:p w14:paraId="11E241D5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#search {</w:t>
      </w:r>
    </w:p>
    <w:p w14:paraId="30043DA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width: 100%;</w:t>
      </w:r>
    </w:p>
    <w:p w14:paraId="2DBE0F2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padding: 10px;</w:t>
      </w:r>
    </w:p>
    <w:p w14:paraId="6F57283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margin-bottom: 20px;</w:t>
      </w:r>
    </w:p>
    <w:p w14:paraId="7DAE03B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font-size: 16px;</w:t>
      </w:r>
    </w:p>
    <w:p w14:paraId="17D27A5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</w:t>
      </w:r>
    </w:p>
    <w:p w14:paraId="00AC7896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#articles {</w:t>
      </w:r>
    </w:p>
    <w:p w14:paraId="739AB435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display: grid;</w:t>
      </w:r>
    </w:p>
    <w:p w14:paraId="11004B6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gap: 20px;</w:t>
      </w:r>
    </w:p>
    <w:p w14:paraId="535A181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grid-template-columns: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repeat(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auto-fit, minmax(300px, 1fr));</w:t>
      </w:r>
    </w:p>
    <w:p w14:paraId="425C255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</w:t>
      </w:r>
    </w:p>
    <w:p w14:paraId="641170C4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.article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0C1FFA34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border: 1px solid #ccc;</w:t>
      </w:r>
    </w:p>
    <w:p w14:paraId="41CE5F0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padding: 15px;</w:t>
      </w:r>
    </w:p>
    <w:p w14:paraId="25215E7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border-radius: 5px;</w:t>
      </w:r>
    </w:p>
    <w:p w14:paraId="0C321F4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background: #f9f9f9;</w:t>
      </w:r>
    </w:p>
    <w:p w14:paraId="79E5A52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</w:t>
      </w:r>
    </w:p>
    <w:p w14:paraId="79FEA1C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.loading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38909DC4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text-align: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;</w:t>
      </w:r>
    </w:p>
    <w:p w14:paraId="1F013FA6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margin-top: 20px;</w:t>
      </w:r>
    </w:p>
    <w:p w14:paraId="0DF375CF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</w:t>
      </w:r>
    </w:p>
    <w:p w14:paraId="4FFB4A0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&lt;/style&gt;</w:t>
      </w:r>
    </w:p>
    <w:p w14:paraId="7653175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&lt;/head&gt;</w:t>
      </w:r>
    </w:p>
    <w:p w14:paraId="6CB2BAD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&lt;body&gt;</w:t>
      </w:r>
    </w:p>
    <w:p w14:paraId="1FB7D04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&lt;h1&gt;Lazy Loading and Debounced Search&lt;/h1&gt;</w:t>
      </w:r>
    </w:p>
    <w:p w14:paraId="69BD465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&lt;input type="text" id="search" placeholder="Search articles..." /&gt;</w:t>
      </w:r>
    </w:p>
    <w:p w14:paraId="1D3FA98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&lt;div id="articles"&gt;&lt;/div&gt;</w:t>
      </w:r>
    </w:p>
    <w:p w14:paraId="2E5795E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&lt;div class="loading" id="loading"&gt;Loading...&lt;/div&gt;</w:t>
      </w:r>
    </w:p>
    <w:p w14:paraId="711EB46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&lt;script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="app.js"&gt;&lt;/script&gt;</w:t>
      </w:r>
    </w:p>
    <w:p w14:paraId="41FBCC6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&lt;/body&gt;</w:t>
      </w:r>
    </w:p>
    <w:p w14:paraId="73DE58E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&lt;/html&gt;</w:t>
      </w:r>
    </w:p>
    <w:p w14:paraId="34064215" w14:textId="77777777" w:rsidR="00D4145B" w:rsidRPr="001968A5" w:rsidRDefault="00D4145B" w:rsidP="00D4145B">
      <w:pPr>
        <w:spacing w:after="0" w:line="240" w:lineRule="auto"/>
        <w:jc w:val="both"/>
        <w:rPr>
          <w:rFonts w:eastAsia="Cambria" w:cs="Cambria"/>
        </w:rPr>
      </w:pPr>
    </w:p>
    <w:p w14:paraId="6F21EC47" w14:textId="77777777" w:rsidR="00D4145B" w:rsidRDefault="00D4145B" w:rsidP="00D4145B">
      <w:pPr>
        <w:spacing w:after="0" w:line="240" w:lineRule="auto"/>
        <w:jc w:val="both"/>
        <w:rPr>
          <w:rFonts w:eastAsia="Cambria" w:cs="Cambria"/>
          <w:b/>
          <w:bCs/>
        </w:rPr>
      </w:pPr>
      <w:r w:rsidRPr="006D065F">
        <w:rPr>
          <w:rFonts w:eastAsia="Cambria" w:cs="Cambria"/>
          <w:b/>
          <w:bCs/>
        </w:rPr>
        <w:t>JavaScript(app.js):</w:t>
      </w:r>
    </w:p>
    <w:p w14:paraId="03725908" w14:textId="77777777" w:rsidR="00D4145B" w:rsidRPr="006D065F" w:rsidRDefault="00D4145B" w:rsidP="00D4145B">
      <w:pPr>
        <w:spacing w:after="0" w:line="240" w:lineRule="auto"/>
        <w:jc w:val="both"/>
        <w:rPr>
          <w:rFonts w:eastAsia="Cambria" w:cs="Cambria"/>
          <w:b/>
          <w:bCs/>
        </w:rPr>
      </w:pPr>
    </w:p>
    <w:p w14:paraId="54CE377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Global variables</w:t>
      </w:r>
    </w:p>
    <w:p w14:paraId="0633770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currentPage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1; // Track current page for lazy loading</w:t>
      </w:r>
    </w:p>
    <w:p w14:paraId="7F69048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isLoading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false; // Prevent multiple simultaneous loads</w:t>
      </w:r>
    </w:p>
    <w:p w14:paraId="7ADEA9F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B2B7884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Fetch and render articles</w:t>
      </w:r>
    </w:p>
    <w:p w14:paraId="5DBB4FA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loadArticles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async (page) =&gt; {</w:t>
      </w:r>
    </w:p>
    <w:p w14:paraId="75EC4CA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try {</w:t>
      </w:r>
    </w:p>
    <w:p w14:paraId="0545945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isLoading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true; // Set loading state</w:t>
      </w:r>
    </w:p>
    <w:p w14:paraId="59586FD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('loading').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style.display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'block'; // Show loading indicator</w:t>
      </w:r>
    </w:p>
    <w:p w14:paraId="30C7B20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response = await fetch(`https://jsonplaceholder.typicode.com/posts?_page=${page}&amp;_limit=10`);</w:t>
      </w:r>
    </w:p>
    <w:p w14:paraId="7806448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if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 throw new Error('Failed to fetch articles');</w:t>
      </w:r>
    </w:p>
    <w:p w14:paraId="237F1A6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articles = await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();</w:t>
      </w:r>
    </w:p>
    <w:p w14:paraId="5E23A51F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renderArticles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(articles);</w:t>
      </w:r>
    </w:p>
    <w:p w14:paraId="188284B5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 catch (error) {</w:t>
      </w:r>
    </w:p>
    <w:p w14:paraId="6229E38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('Error loading articles:', error);</w:t>
      </w:r>
    </w:p>
    <w:p w14:paraId="7C0B833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 finally {</w:t>
      </w:r>
    </w:p>
    <w:p w14:paraId="60B5E3D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lastRenderedPageBreak/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isLoading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false; // Reset loading state</w:t>
      </w:r>
    </w:p>
    <w:p w14:paraId="3CF3A47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('loading').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style.display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'none'; // Hide loading indicator</w:t>
      </w:r>
    </w:p>
    <w:p w14:paraId="69F9943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</w:t>
      </w:r>
    </w:p>
    <w:p w14:paraId="26B7EF2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};</w:t>
      </w:r>
    </w:p>
    <w:p w14:paraId="795E779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81EE68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Render articles to the DOM</w:t>
      </w:r>
    </w:p>
    <w:p w14:paraId="147F6B1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renderArticles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(articles) =&gt; {</w:t>
      </w:r>
    </w:p>
    <w:p w14:paraId="773C3036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articlesContainer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('articles');</w:t>
      </w:r>
    </w:p>
    <w:p w14:paraId="5B12862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articles.forEach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((article) =&gt; {</w:t>
      </w:r>
    </w:p>
    <w:p w14:paraId="70B217E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articleElement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('div');</w:t>
      </w:r>
    </w:p>
    <w:p w14:paraId="7B4B010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articleElement.className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'article';</w:t>
      </w:r>
    </w:p>
    <w:p w14:paraId="0773782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articleElement.innerHTML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`</w:t>
      </w:r>
    </w:p>
    <w:p w14:paraId="73D47D4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&lt;h2&gt;${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article.title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}&lt;/h2&gt;</w:t>
      </w:r>
    </w:p>
    <w:p w14:paraId="39D7E1B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&lt;p&gt;${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article.body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}&lt;/p&gt;</w:t>
      </w:r>
    </w:p>
    <w:p w14:paraId="29FB154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`;</w:t>
      </w:r>
    </w:p>
    <w:p w14:paraId="206D136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articlesContainer.appendChild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articleElement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138EF805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});</w:t>
      </w:r>
    </w:p>
    <w:p w14:paraId="6ECD8CD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};</w:t>
      </w:r>
    </w:p>
    <w:p w14:paraId="5EA1EB3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4C8F98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Debounce function to limit frequent calls</w:t>
      </w:r>
    </w:p>
    <w:p w14:paraId="2D1A003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debounce = 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, delay) =&gt; {</w:t>
      </w:r>
    </w:p>
    <w:p w14:paraId="5986489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let timeout;</w:t>
      </w:r>
    </w:p>
    <w:p w14:paraId="0F9ACAA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return (...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 =&gt; {</w:t>
      </w:r>
    </w:p>
    <w:p w14:paraId="405E2D2F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(timeout);</w:t>
      </w:r>
    </w:p>
    <w:p w14:paraId="77F831D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timeout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() =&gt;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func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(...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args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), delay);</w:t>
      </w:r>
    </w:p>
    <w:p w14:paraId="079D408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};</w:t>
      </w:r>
    </w:p>
    <w:p w14:paraId="36C0534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};</w:t>
      </w:r>
    </w:p>
    <w:p w14:paraId="0B47B066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846F83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Search articles</w:t>
      </w:r>
    </w:p>
    <w:p w14:paraId="35AD5AE7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searchInput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('search');</w:t>
      </w:r>
    </w:p>
    <w:p w14:paraId="5685329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searchInput.addEventListener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</w:p>
    <w:p w14:paraId="4EF2F9E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'input',</w:t>
      </w:r>
    </w:p>
    <w:p w14:paraId="5A695F4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debounce(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async (event) =&gt; {</w:t>
      </w:r>
    </w:p>
    <w:p w14:paraId="1779945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query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.value.trim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();</w:t>
      </w:r>
    </w:p>
    <w:p w14:paraId="2E3BB9A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articlesContainer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('articles');</w:t>
      </w:r>
    </w:p>
    <w:p w14:paraId="444CEC9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articlesContainer.innerHTML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''; // Clear existing articles</w:t>
      </w:r>
    </w:p>
    <w:p w14:paraId="561C4E6A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if (query) {</w:t>
      </w:r>
    </w:p>
    <w:p w14:paraId="16F92D4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try {</w:t>
      </w:r>
    </w:p>
    <w:p w14:paraId="7049A39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response = await fetch(`https://jsonplaceholder.typicode.com/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posts?q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=${query}`);</w:t>
      </w:r>
    </w:p>
    <w:p w14:paraId="5415288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  if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EC2362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 throw new Error('Failed to fetch search results');</w:t>
      </w:r>
    </w:p>
    <w:p w14:paraId="4ABF9822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articles = await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();</w:t>
      </w:r>
    </w:p>
    <w:p w14:paraId="333C1DD4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renderArticles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(articles);</w:t>
      </w:r>
    </w:p>
    <w:p w14:paraId="245120D0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} catch (error) {</w:t>
      </w:r>
    </w:p>
    <w:p w14:paraId="57649A63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('Error searching articles:', error);</w:t>
      </w:r>
    </w:p>
    <w:p w14:paraId="4983A51A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}</w:t>
      </w:r>
    </w:p>
    <w:p w14:paraId="5A61A7D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 else {</w:t>
      </w:r>
    </w:p>
    <w:p w14:paraId="6F6FE0C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  // Reload initial articles if search is cleared</w:t>
      </w:r>
    </w:p>
    <w:p w14:paraId="32101D8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currentPage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1;</w:t>
      </w:r>
    </w:p>
    <w:p w14:paraId="2F4A4E1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articlesContainer.innerHTML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= ''; // Clear articles</w:t>
      </w:r>
    </w:p>
    <w:p w14:paraId="50A3889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loadArticles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currentPage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2CBC3C2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  }</w:t>
      </w:r>
    </w:p>
    <w:p w14:paraId="4C5CBDE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}, 300)</w:t>
      </w:r>
    </w:p>
    <w:p w14:paraId="1CEED616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1197CB2F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75A7E9A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Infinite scroll for lazy loading</w:t>
      </w:r>
    </w:p>
    <w:p w14:paraId="35B79A16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C2362">
        <w:rPr>
          <w:rFonts w:ascii="Consolas" w:eastAsia="Cambria" w:hAnsi="Consolas" w:cs="Cambria"/>
          <w:sz w:val="20"/>
          <w:szCs w:val="20"/>
        </w:rPr>
        <w:t>window.addEventListener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>('scroll', () =&gt; {</w:t>
      </w:r>
    </w:p>
    <w:p w14:paraId="5F9F040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scrollTop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scrollHeight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clientHeight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} =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document.documentElement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;</w:t>
      </w:r>
    </w:p>
    <w:p w14:paraId="726B3A31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if </w:t>
      </w:r>
      <w:proofErr w:type="gramStart"/>
      <w:r w:rsidRPr="00EC2362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isLoading</w:t>
      </w:r>
      <w:proofErr w:type="spellEnd"/>
      <w:proofErr w:type="gramEnd"/>
      <w:r w:rsidRPr="00EC2362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scrollTop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+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clientHeight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&gt;=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scrollHeight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 xml:space="preserve"> - 5) {</w:t>
      </w:r>
    </w:p>
    <w:p w14:paraId="16A450FB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currentPage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++;</w:t>
      </w:r>
    </w:p>
    <w:p w14:paraId="38C3654E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loadArticles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currentPage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3B123D0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  }</w:t>
      </w:r>
    </w:p>
    <w:p w14:paraId="45BCDBC9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});</w:t>
      </w:r>
    </w:p>
    <w:p w14:paraId="79489378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04E608C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C2362">
        <w:rPr>
          <w:rFonts w:ascii="Consolas" w:eastAsia="Cambria" w:hAnsi="Consolas" w:cs="Cambria"/>
          <w:sz w:val="20"/>
          <w:szCs w:val="20"/>
        </w:rPr>
        <w:t>// Initial load</w:t>
      </w:r>
    </w:p>
    <w:p w14:paraId="09DAC1BD" w14:textId="77777777" w:rsidR="00D4145B" w:rsidRPr="00EC2362" w:rsidRDefault="00D4145B" w:rsidP="00D4145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C2362">
        <w:rPr>
          <w:rFonts w:ascii="Consolas" w:eastAsia="Cambria" w:hAnsi="Consolas" w:cs="Cambria"/>
          <w:sz w:val="20"/>
          <w:szCs w:val="20"/>
        </w:rPr>
        <w:t>loadArticles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C2362">
        <w:rPr>
          <w:rFonts w:ascii="Consolas" w:eastAsia="Cambria" w:hAnsi="Consolas" w:cs="Cambria"/>
          <w:sz w:val="20"/>
          <w:szCs w:val="20"/>
        </w:rPr>
        <w:t>currentPage</w:t>
      </w:r>
      <w:proofErr w:type="spellEnd"/>
      <w:r w:rsidRPr="00EC2362">
        <w:rPr>
          <w:rFonts w:ascii="Consolas" w:eastAsia="Cambria" w:hAnsi="Consolas" w:cs="Cambria"/>
          <w:sz w:val="20"/>
          <w:szCs w:val="20"/>
        </w:rPr>
        <w:t>);</w:t>
      </w:r>
    </w:p>
    <w:p w14:paraId="28473246" w14:textId="77777777" w:rsidR="00D4145B" w:rsidRPr="001968A5" w:rsidRDefault="00D4145B" w:rsidP="00D4145B">
      <w:pPr>
        <w:spacing w:after="0" w:line="240" w:lineRule="auto"/>
        <w:jc w:val="both"/>
        <w:rPr>
          <w:rFonts w:eastAsia="Cambria" w:cs="Cambria"/>
        </w:rPr>
      </w:pPr>
    </w:p>
    <w:p w14:paraId="4E606D43" w14:textId="77777777" w:rsidR="00D4145B" w:rsidRDefault="00D4145B" w:rsidP="00D4145B">
      <w:pPr>
        <w:spacing w:after="0" w:line="240" w:lineRule="auto"/>
        <w:jc w:val="both"/>
        <w:rPr>
          <w:rFonts w:eastAsia="Cambria" w:cs="Cambria"/>
        </w:rPr>
      </w:pPr>
    </w:p>
    <w:p w14:paraId="1A5503D0" w14:textId="4E2413A1" w:rsidR="00D4145B" w:rsidRDefault="00D4145B" w:rsidP="00D4145B">
      <w:pPr>
        <w:spacing w:after="0" w:line="240" w:lineRule="auto"/>
        <w:jc w:val="center"/>
        <w:rPr>
          <w:rFonts w:eastAsia="Cambria" w:cs="Cambria"/>
        </w:rPr>
      </w:pPr>
    </w:p>
    <w:p w14:paraId="01EAAB6B" w14:textId="77777777" w:rsidR="006A634A" w:rsidRPr="006A634A" w:rsidRDefault="006A634A" w:rsidP="006A634A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  <w:b/>
          <w:bCs/>
        </w:rPr>
        <w:t>Reference Counting</w:t>
      </w:r>
      <w:r w:rsidRPr="006A634A">
        <w:rPr>
          <w:rFonts w:eastAsia="Cambria" w:cs="Cambria"/>
        </w:rPr>
        <w:t>:</w:t>
      </w:r>
    </w:p>
    <w:p w14:paraId="05429C30" w14:textId="555AC4FF" w:rsidR="006A634A" w:rsidRPr="006A634A" w:rsidRDefault="006A634A" w:rsidP="006A634A">
      <w:pPr>
        <w:spacing w:after="0"/>
        <w:jc w:val="both"/>
        <w:rPr>
          <w:rFonts w:eastAsia="Cambria" w:cs="Cambria"/>
          <w:b/>
          <w:bCs/>
        </w:rPr>
      </w:pPr>
      <w:r w:rsidRPr="006A634A">
        <w:rPr>
          <w:rFonts w:eastAsia="Cambria" w:cs="Cambria"/>
          <w:b/>
          <w:bCs/>
        </w:rPr>
        <w:t>Example:</w:t>
      </w:r>
    </w:p>
    <w:p w14:paraId="74A558E6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a =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: "Alice" };  // Reference count = 1</w:t>
      </w:r>
    </w:p>
    <w:p w14:paraId="065065DF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b =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 xml:space="preserve">a;   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              // Reference count = 2</w:t>
      </w:r>
    </w:p>
    <w:p w14:paraId="5560C84B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a =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 xml:space="preserve">null;   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               // Reference count = 1</w:t>
      </w:r>
    </w:p>
    <w:p w14:paraId="7CF0CC7E" w14:textId="77777777" w:rsidR="006A634A" w:rsidRPr="006F5E31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b =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 xml:space="preserve">null;   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               // Reference count = 0 (garbage collected)</w:t>
      </w:r>
    </w:p>
    <w:p w14:paraId="504A6F6F" w14:textId="77777777" w:rsidR="006A634A" w:rsidRPr="006A634A" w:rsidRDefault="006A634A" w:rsidP="006A634A">
      <w:pPr>
        <w:spacing w:after="0"/>
        <w:jc w:val="both"/>
        <w:rPr>
          <w:rFonts w:eastAsia="Cambria" w:cs="Cambria"/>
        </w:rPr>
      </w:pPr>
    </w:p>
    <w:p w14:paraId="0ADDAA68" w14:textId="77777777" w:rsidR="00BF6DE7" w:rsidRPr="006A634A" w:rsidRDefault="00BF6DE7" w:rsidP="006A634A">
      <w:pPr>
        <w:spacing w:after="0"/>
        <w:ind w:left="284"/>
        <w:jc w:val="both"/>
        <w:rPr>
          <w:rFonts w:eastAsia="Cambria" w:cs="Cambria"/>
        </w:rPr>
      </w:pPr>
    </w:p>
    <w:p w14:paraId="048A063A" w14:textId="77777777" w:rsidR="006A634A" w:rsidRPr="006A634A" w:rsidRDefault="006A634A" w:rsidP="00BF6DE7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  <w:b/>
          <w:bCs/>
        </w:rPr>
        <w:t>Closures</w:t>
      </w:r>
      <w:r w:rsidRPr="006A634A">
        <w:rPr>
          <w:rFonts w:eastAsia="Cambria" w:cs="Cambria"/>
        </w:rPr>
        <w:t>: Variables in closures can persist in memory longer than necessary.</w:t>
      </w:r>
    </w:p>
    <w:p w14:paraId="11AC8A93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createClosure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 {</w:t>
      </w:r>
    </w:p>
    <w:p w14:paraId="234CE233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  let data = "Leak";</w:t>
      </w:r>
    </w:p>
    <w:p w14:paraId="578E8C3A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  return () =&gt; console.log(data);</w:t>
      </w:r>
    </w:p>
    <w:p w14:paraId="12A674C6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}</w:t>
      </w:r>
    </w:p>
    <w:p w14:paraId="16DA9265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closure =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createClosure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5E5317E9" w14:textId="77777777" w:rsidR="00BF6DE7" w:rsidRDefault="00BF6DE7" w:rsidP="006A634A">
      <w:pPr>
        <w:spacing w:after="0"/>
        <w:jc w:val="both"/>
        <w:rPr>
          <w:rFonts w:eastAsia="Cambria" w:cs="Cambria"/>
          <w:b/>
          <w:bCs/>
        </w:rPr>
      </w:pPr>
    </w:p>
    <w:p w14:paraId="5A2EE496" w14:textId="198553BF" w:rsidR="006A634A" w:rsidRPr="006A634A" w:rsidRDefault="006A634A" w:rsidP="006A634A">
      <w:pPr>
        <w:spacing w:after="0"/>
        <w:jc w:val="both"/>
        <w:rPr>
          <w:rFonts w:eastAsia="Cambria" w:cs="Cambria"/>
          <w:b/>
          <w:bCs/>
        </w:rPr>
      </w:pPr>
      <w:r w:rsidRPr="006A634A">
        <w:rPr>
          <w:rFonts w:eastAsia="Cambria" w:cs="Cambria"/>
          <w:b/>
          <w:bCs/>
        </w:rPr>
        <w:t>Excessive Object Retention</w:t>
      </w:r>
    </w:p>
    <w:p w14:paraId="54043BA9" w14:textId="77777777" w:rsidR="006A634A" w:rsidRPr="006A634A" w:rsidRDefault="006A634A" w:rsidP="006A634A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</w:rPr>
        <w:t>Holding large objects in memory when they are no longer needed.</w:t>
      </w:r>
    </w:p>
    <w:p w14:paraId="4171B52F" w14:textId="39861E4D" w:rsidR="006A634A" w:rsidRPr="006A634A" w:rsidRDefault="006A634A" w:rsidP="006A634A">
      <w:pPr>
        <w:spacing w:after="0"/>
        <w:jc w:val="both"/>
        <w:rPr>
          <w:rFonts w:eastAsia="Cambria" w:cs="Cambria"/>
        </w:rPr>
      </w:pPr>
    </w:p>
    <w:p w14:paraId="4240B067" w14:textId="52F9FE9F" w:rsidR="006A634A" w:rsidRPr="006A634A" w:rsidRDefault="006A634A" w:rsidP="006A634A">
      <w:pPr>
        <w:spacing w:after="0"/>
        <w:jc w:val="both"/>
        <w:rPr>
          <w:rFonts w:eastAsia="Cambria" w:cs="Cambria"/>
          <w:b/>
          <w:bCs/>
        </w:rPr>
      </w:pPr>
      <w:r w:rsidRPr="006A634A">
        <w:rPr>
          <w:rFonts w:eastAsia="Cambria" w:cs="Cambria"/>
          <w:b/>
          <w:bCs/>
        </w:rPr>
        <w:t>Best Practices for Memory Management</w:t>
      </w:r>
    </w:p>
    <w:p w14:paraId="46BC4193" w14:textId="77777777" w:rsidR="006A634A" w:rsidRPr="006A634A" w:rsidRDefault="006A634A" w:rsidP="00BF6DE7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  <w:b/>
          <w:bCs/>
        </w:rPr>
        <w:t>Avoid Global Variables</w:t>
      </w:r>
      <w:r w:rsidRPr="006A634A">
        <w:rPr>
          <w:rFonts w:eastAsia="Cambria" w:cs="Cambria"/>
        </w:rPr>
        <w:t>: Use local variables wherever possible.</w:t>
      </w:r>
    </w:p>
    <w:p w14:paraId="7C12B065" w14:textId="77777777" w:rsidR="006A634A" w:rsidRPr="006A634A" w:rsidRDefault="006A634A" w:rsidP="00BF6DE7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// BAD</w:t>
      </w:r>
    </w:p>
    <w:p w14:paraId="7405FD89" w14:textId="77777777" w:rsidR="006A634A" w:rsidRPr="006A634A" w:rsidRDefault="006A634A" w:rsidP="00BF6DE7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var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globalVar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"I'm global!";</w:t>
      </w:r>
    </w:p>
    <w:p w14:paraId="24DC71DF" w14:textId="77777777" w:rsidR="006A634A" w:rsidRPr="006A634A" w:rsidRDefault="006A634A" w:rsidP="00BF6DE7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// GOOD</w:t>
      </w:r>
    </w:p>
    <w:p w14:paraId="380950A7" w14:textId="77777777" w:rsidR="006A634A" w:rsidRPr="006A634A" w:rsidRDefault="006A634A" w:rsidP="00BF6DE7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>example(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 {</w:t>
      </w:r>
    </w:p>
    <w:p w14:paraId="5867EBEF" w14:textId="77777777" w:rsidR="006A634A" w:rsidRPr="006A634A" w:rsidRDefault="006A634A" w:rsidP="00BF6DE7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localVar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"I'm local!";</w:t>
      </w:r>
    </w:p>
    <w:p w14:paraId="25D324CA" w14:textId="77777777" w:rsidR="006A634A" w:rsidRPr="006A634A" w:rsidRDefault="006A634A" w:rsidP="00BF6DE7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}</w:t>
      </w:r>
    </w:p>
    <w:p w14:paraId="695827D2" w14:textId="77777777" w:rsidR="00BF6DE7" w:rsidRDefault="00BF6DE7" w:rsidP="00BF6DE7">
      <w:pPr>
        <w:spacing w:after="0"/>
        <w:jc w:val="both"/>
        <w:rPr>
          <w:rFonts w:eastAsia="Cambria" w:cs="Cambria"/>
          <w:b/>
          <w:bCs/>
        </w:rPr>
      </w:pPr>
    </w:p>
    <w:p w14:paraId="3037219D" w14:textId="50F530A6" w:rsidR="006A634A" w:rsidRPr="006A634A" w:rsidRDefault="006A634A" w:rsidP="00BF6DE7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  <w:b/>
          <w:bCs/>
        </w:rPr>
        <w:t>Nullify References</w:t>
      </w:r>
      <w:r w:rsidRPr="006A634A">
        <w:rPr>
          <w:rFonts w:eastAsia="Cambria" w:cs="Cambria"/>
        </w:rPr>
        <w:t>: Explicitly set variables to null when they are no longer needed.</w:t>
      </w:r>
    </w:p>
    <w:p w14:paraId="44332410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: "Bob" };</w:t>
      </w:r>
    </w:p>
    <w:p w14:paraId="78FB5B84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A634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null; // Marks the object for garbage collection</w:t>
      </w:r>
    </w:p>
    <w:p w14:paraId="733F2250" w14:textId="77777777" w:rsidR="00BF6DE7" w:rsidRDefault="00BF6DE7" w:rsidP="00BF6DE7">
      <w:pPr>
        <w:spacing w:after="0"/>
        <w:jc w:val="both"/>
        <w:rPr>
          <w:rFonts w:eastAsia="Cambria" w:cs="Cambria"/>
          <w:b/>
          <w:bCs/>
        </w:rPr>
      </w:pPr>
    </w:p>
    <w:p w14:paraId="5DF2D1C2" w14:textId="75FC831F" w:rsidR="006A634A" w:rsidRPr="006A634A" w:rsidRDefault="006A634A" w:rsidP="00BF6DE7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  <w:b/>
          <w:bCs/>
        </w:rPr>
        <w:t>Remove Event Listeners</w:t>
      </w:r>
      <w:r w:rsidRPr="006A634A">
        <w:rPr>
          <w:rFonts w:eastAsia="Cambria" w:cs="Cambria"/>
        </w:rPr>
        <w:t>: Clean up event listeners to avoid memory leaks.</w:t>
      </w:r>
    </w:p>
    <w:p w14:paraId="1ACA8AAD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6736CBFD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button.removeEventListener</w:t>
      </w:r>
      <w:proofErr w:type="spellEnd"/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1BEF4549" w14:textId="77777777" w:rsidR="00BF6DE7" w:rsidRDefault="00BF6DE7" w:rsidP="00BF6DE7">
      <w:pPr>
        <w:spacing w:after="0"/>
        <w:jc w:val="both"/>
        <w:rPr>
          <w:rFonts w:eastAsia="Cambria" w:cs="Cambria"/>
          <w:b/>
          <w:bCs/>
        </w:rPr>
      </w:pPr>
    </w:p>
    <w:p w14:paraId="3C3C8B24" w14:textId="58144030" w:rsidR="006A634A" w:rsidRPr="006A634A" w:rsidRDefault="006A634A" w:rsidP="00BF6DE7">
      <w:pPr>
        <w:spacing w:after="0"/>
        <w:jc w:val="both"/>
        <w:rPr>
          <w:rFonts w:eastAsia="Cambria" w:cs="Cambria"/>
        </w:rPr>
      </w:pPr>
      <w:r w:rsidRPr="006A634A">
        <w:rPr>
          <w:rFonts w:eastAsia="Cambria" w:cs="Cambria"/>
          <w:b/>
          <w:bCs/>
        </w:rPr>
        <w:lastRenderedPageBreak/>
        <w:t xml:space="preserve">Use </w:t>
      </w:r>
      <w:proofErr w:type="spellStart"/>
      <w:r w:rsidRPr="006A634A">
        <w:rPr>
          <w:rFonts w:eastAsia="Cambria" w:cs="Cambria"/>
          <w:b/>
          <w:bCs/>
        </w:rPr>
        <w:t>WeakMap</w:t>
      </w:r>
      <w:proofErr w:type="spellEnd"/>
      <w:r w:rsidRPr="006A634A">
        <w:rPr>
          <w:rFonts w:eastAsia="Cambria" w:cs="Cambria"/>
          <w:b/>
          <w:bCs/>
        </w:rPr>
        <w:t xml:space="preserve"> and </w:t>
      </w:r>
      <w:proofErr w:type="spellStart"/>
      <w:r w:rsidRPr="006A634A">
        <w:rPr>
          <w:rFonts w:eastAsia="Cambria" w:cs="Cambria"/>
          <w:b/>
          <w:bCs/>
        </w:rPr>
        <w:t>WeakSet</w:t>
      </w:r>
      <w:proofErr w:type="spellEnd"/>
      <w:r w:rsidRPr="006A634A">
        <w:rPr>
          <w:rFonts w:eastAsia="Cambria" w:cs="Cambria"/>
        </w:rPr>
        <w:t>:</w:t>
      </w:r>
    </w:p>
    <w:p w14:paraId="79B2C2EF" w14:textId="77777777" w:rsidR="006A634A" w:rsidRPr="006A634A" w:rsidRDefault="006A634A" w:rsidP="00BF6DE7">
      <w:pPr>
        <w:numPr>
          <w:ilvl w:val="1"/>
          <w:numId w:val="888"/>
        </w:numPr>
        <w:tabs>
          <w:tab w:val="clear" w:pos="1440"/>
          <w:tab w:val="num" w:pos="284"/>
        </w:tabs>
        <w:spacing w:after="0"/>
        <w:ind w:hanging="1440"/>
        <w:jc w:val="both"/>
        <w:rPr>
          <w:rFonts w:eastAsia="Cambria" w:cs="Cambria"/>
        </w:rPr>
      </w:pPr>
      <w:r w:rsidRPr="006A634A">
        <w:rPr>
          <w:rFonts w:eastAsia="Cambria" w:cs="Cambria"/>
        </w:rPr>
        <w:t>These are designed to handle objects that may not need to persist.</w:t>
      </w:r>
    </w:p>
    <w:p w14:paraId="59ED4960" w14:textId="77777777" w:rsidR="006A634A" w:rsidRPr="006A634A" w:rsidRDefault="006A634A" w:rsidP="00BF6DE7">
      <w:pPr>
        <w:numPr>
          <w:ilvl w:val="1"/>
          <w:numId w:val="888"/>
        </w:numPr>
        <w:tabs>
          <w:tab w:val="clear" w:pos="1440"/>
          <w:tab w:val="num" w:pos="284"/>
        </w:tabs>
        <w:spacing w:after="0"/>
        <w:ind w:hanging="1440"/>
        <w:jc w:val="both"/>
        <w:rPr>
          <w:rFonts w:eastAsia="Cambria" w:cs="Cambria"/>
        </w:rPr>
      </w:pPr>
      <w:r w:rsidRPr="006A634A">
        <w:rPr>
          <w:rFonts w:eastAsia="Cambria" w:cs="Cambria"/>
        </w:rPr>
        <w:t>They allow garbage collection of their keys if there are no other references.</w:t>
      </w:r>
    </w:p>
    <w:p w14:paraId="4AE9B02B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weakMap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WeakMap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02182E80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{};</w:t>
      </w:r>
    </w:p>
    <w:p w14:paraId="74BCA5E9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weakMap.set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6A634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, "Value");</w:t>
      </w:r>
    </w:p>
    <w:p w14:paraId="0435CB72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A634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null; // Garbage collected</w:t>
      </w:r>
    </w:p>
    <w:p w14:paraId="5DEA005C" w14:textId="77777777" w:rsidR="00BF6DE7" w:rsidRDefault="00BF6DE7" w:rsidP="00BF6DE7">
      <w:pPr>
        <w:spacing w:after="0"/>
        <w:jc w:val="both"/>
        <w:rPr>
          <w:rFonts w:eastAsia="Cambria" w:cs="Cambria"/>
          <w:b/>
          <w:bCs/>
        </w:rPr>
      </w:pPr>
    </w:p>
    <w:p w14:paraId="79C64FEB" w14:textId="2816643D" w:rsidR="006A634A" w:rsidRPr="006A634A" w:rsidRDefault="006A634A" w:rsidP="006A634A">
      <w:pPr>
        <w:spacing w:after="0"/>
        <w:jc w:val="both"/>
        <w:rPr>
          <w:rFonts w:eastAsia="Cambria" w:cs="Cambria"/>
          <w:b/>
          <w:bCs/>
        </w:rPr>
      </w:pPr>
      <w:r w:rsidRPr="006A634A">
        <w:rPr>
          <w:rFonts w:eastAsia="Cambria" w:cs="Cambria"/>
          <w:b/>
          <w:bCs/>
        </w:rPr>
        <w:t>Examples of Memory Management</w:t>
      </w:r>
    </w:p>
    <w:p w14:paraId="47F4EA46" w14:textId="77777777" w:rsidR="006A634A" w:rsidRPr="006A634A" w:rsidRDefault="006A634A" w:rsidP="006A634A">
      <w:pPr>
        <w:spacing w:after="0"/>
        <w:jc w:val="both"/>
        <w:rPr>
          <w:rFonts w:eastAsia="Cambria" w:cs="Cambria"/>
          <w:b/>
          <w:bCs/>
        </w:rPr>
      </w:pPr>
      <w:r w:rsidRPr="006A634A">
        <w:rPr>
          <w:rFonts w:eastAsia="Cambria" w:cs="Cambria"/>
          <w:b/>
          <w:bCs/>
        </w:rPr>
        <w:t>Example 1: Avoiding Closures Retaining Unnecessary Data</w:t>
      </w:r>
    </w:p>
    <w:p w14:paraId="3176D18D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createLargeObject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 {</w:t>
      </w:r>
    </w:p>
    <w:p w14:paraId="3651E870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largeObject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 xml:space="preserve"> = new Array(1000000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>).fill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("data");</w:t>
      </w:r>
    </w:p>
    <w:p w14:paraId="7F4EDED6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  return () =&gt;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"Closure active");</w:t>
      </w:r>
    </w:p>
    <w:p w14:paraId="0FC7A2E5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}</w:t>
      </w:r>
    </w:p>
    <w:p w14:paraId="78C0D513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closure =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createLargeObject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18BB2859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// `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largeObject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` will not be garbage collected until `closure` is cleared</w:t>
      </w:r>
    </w:p>
    <w:p w14:paraId="5F07AE47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closure = null; // Allows garbage collection</w:t>
      </w:r>
    </w:p>
    <w:p w14:paraId="5296E223" w14:textId="77777777" w:rsidR="00BF6DE7" w:rsidRDefault="00BF6DE7" w:rsidP="006A634A">
      <w:pPr>
        <w:spacing w:after="0"/>
        <w:jc w:val="both"/>
        <w:rPr>
          <w:rFonts w:eastAsia="Cambria" w:cs="Cambria"/>
          <w:b/>
          <w:bCs/>
        </w:rPr>
      </w:pPr>
    </w:p>
    <w:p w14:paraId="44B5D2BA" w14:textId="7E104E40" w:rsidR="006A634A" w:rsidRPr="006A634A" w:rsidRDefault="006A634A" w:rsidP="006A634A">
      <w:pPr>
        <w:spacing w:after="0"/>
        <w:jc w:val="both"/>
        <w:rPr>
          <w:rFonts w:eastAsia="Cambria" w:cs="Cambria"/>
          <w:b/>
          <w:bCs/>
        </w:rPr>
      </w:pPr>
      <w:r w:rsidRPr="006A634A">
        <w:rPr>
          <w:rFonts w:eastAsia="Cambria" w:cs="Cambria"/>
          <w:b/>
          <w:bCs/>
        </w:rPr>
        <w:t>Example 2: Managing Event Listeners</w:t>
      </w:r>
    </w:p>
    <w:p w14:paraId="214C51EA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let button =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A634A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");</w:t>
      </w:r>
    </w:p>
    <w:p w14:paraId="07EF4618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) {</w:t>
      </w:r>
    </w:p>
    <w:p w14:paraId="0160B029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6A634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A634A">
        <w:rPr>
          <w:rFonts w:ascii="Consolas" w:eastAsia="Cambria" w:hAnsi="Consolas" w:cs="Cambria"/>
          <w:sz w:val="20"/>
          <w:szCs w:val="20"/>
        </w:rPr>
        <w:t>"Button clicked");</w:t>
      </w:r>
    </w:p>
    <w:p w14:paraId="7552B32A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}</w:t>
      </w:r>
    </w:p>
    <w:p w14:paraId="00B03ACA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03CBFF06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A634A">
        <w:rPr>
          <w:rFonts w:ascii="Consolas" w:eastAsia="Cambria" w:hAnsi="Consolas" w:cs="Cambria"/>
          <w:sz w:val="20"/>
          <w:szCs w:val="20"/>
        </w:rPr>
        <w:t>// Later</w:t>
      </w:r>
    </w:p>
    <w:p w14:paraId="44034007" w14:textId="77777777" w:rsidR="006A634A" w:rsidRPr="006A634A" w:rsidRDefault="006A634A" w:rsidP="006A634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A634A">
        <w:rPr>
          <w:rFonts w:ascii="Consolas" w:eastAsia="Cambria" w:hAnsi="Consolas" w:cs="Cambria"/>
          <w:sz w:val="20"/>
          <w:szCs w:val="20"/>
        </w:rPr>
        <w:t>button.removeEventListener</w:t>
      </w:r>
      <w:proofErr w:type="spellEnd"/>
      <w:proofErr w:type="gramEnd"/>
      <w:r w:rsidRPr="006A634A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6A634A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6A634A">
        <w:rPr>
          <w:rFonts w:ascii="Consolas" w:eastAsia="Cambria" w:hAnsi="Consolas" w:cs="Cambria"/>
          <w:sz w:val="20"/>
          <w:szCs w:val="20"/>
        </w:rPr>
        <w:t>);</w:t>
      </w:r>
    </w:p>
    <w:p w14:paraId="4BBC3061" w14:textId="016E4058" w:rsidR="006A634A" w:rsidRPr="006A634A" w:rsidRDefault="006A634A" w:rsidP="006A634A">
      <w:pPr>
        <w:spacing w:after="0"/>
        <w:jc w:val="both"/>
        <w:rPr>
          <w:rFonts w:eastAsia="Cambria" w:cs="Cambria"/>
        </w:rPr>
      </w:pPr>
    </w:p>
    <w:p w14:paraId="61C0A882" w14:textId="0E6B3E3E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Batch DOM Manipulations</w:t>
      </w:r>
    </w:p>
    <w:p w14:paraId="370D72A6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Minimize the number of times you modify the DOM by batching changes.</w:t>
      </w:r>
    </w:p>
    <w:p w14:paraId="31C26474" w14:textId="77777777" w:rsidR="00576E20" w:rsidRDefault="00576E20" w:rsidP="00E35CD6">
      <w:pPr>
        <w:spacing w:after="0"/>
        <w:jc w:val="both"/>
        <w:rPr>
          <w:rFonts w:eastAsia="Cambria" w:cs="Cambria"/>
        </w:rPr>
      </w:pPr>
    </w:p>
    <w:p w14:paraId="7917D899" w14:textId="24176D22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fragment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document.createDocumentFragment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();</w:t>
      </w:r>
    </w:p>
    <w:p w14:paraId="22DD59DF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&lt; 100;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++) {</w:t>
      </w:r>
    </w:p>
    <w:p w14:paraId="20CD9642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div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('div');</w:t>
      </w:r>
    </w:p>
    <w:p w14:paraId="0A0A1814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div.textContent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`Item ${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}`;</w:t>
      </w:r>
    </w:p>
    <w:p w14:paraId="404A7049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fragment.appendChild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(div);</w:t>
      </w:r>
    </w:p>
    <w:p w14:paraId="02C28321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</w:t>
      </w:r>
    </w:p>
    <w:p w14:paraId="7B2D3DF6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document.body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>.appendChild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(fragment); </w:t>
      </w:r>
      <w:r w:rsidRPr="00E35CD6">
        <w:rPr>
          <w:rFonts w:eastAsia="Cambria" w:cs="Cambria"/>
        </w:rPr>
        <w:t>// Single reflow</w:t>
      </w:r>
    </w:p>
    <w:p w14:paraId="286C9AF8" w14:textId="77777777" w:rsid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</w:p>
    <w:p w14:paraId="11AEF052" w14:textId="022033B7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Use class Instead of Inline Styles</w:t>
      </w:r>
    </w:p>
    <w:p w14:paraId="7F463E32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Apply multiple style changes at once using CSS classes instead of updating inline styles individually.</w:t>
      </w:r>
    </w:p>
    <w:p w14:paraId="0E540BC2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// Better: Single DOM update</w:t>
      </w:r>
    </w:p>
    <w:p w14:paraId="4953C09B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element.classList.add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('new-style');</w:t>
      </w:r>
    </w:p>
    <w:p w14:paraId="7667FF71" w14:textId="77777777" w:rsid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</w:p>
    <w:p w14:paraId="2D10DDD1" w14:textId="4FA13480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Minimize Layout Thrashing</w:t>
      </w:r>
    </w:p>
    <w:p w14:paraId="7B1A56CA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 xml:space="preserve">Avoid repeatedly querying layout properties like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offsetWidth</w:t>
      </w:r>
      <w:proofErr w:type="spellEnd"/>
      <w:r w:rsidRPr="00E35CD6">
        <w:rPr>
          <w:rFonts w:eastAsia="Cambria" w:cs="Cambria"/>
        </w:rPr>
        <w:t xml:space="preserve"> or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getBoundingClientRect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 xml:space="preserve">) </w:t>
      </w:r>
      <w:r w:rsidRPr="00E35CD6">
        <w:rPr>
          <w:rFonts w:eastAsia="Cambria" w:cs="Cambria"/>
        </w:rPr>
        <w:t>between DOM updates.</w:t>
      </w:r>
    </w:p>
    <w:p w14:paraId="2F3F1210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// Bad: Causes multiple reflows</w:t>
      </w:r>
    </w:p>
    <w:p w14:paraId="21A4CEE6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elements.length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++) {</w:t>
      </w:r>
    </w:p>
    <w:p w14:paraId="4AA21449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lastRenderedPageBreak/>
        <w:t xml:space="preserve">  elements[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proofErr w:type="gramStart"/>
      <w:r w:rsidRPr="00640903">
        <w:rPr>
          <w:rFonts w:ascii="Consolas" w:eastAsia="Cambria" w:hAnsi="Consolas" w:cs="Cambria"/>
          <w:sz w:val="20"/>
          <w:szCs w:val="20"/>
        </w:rPr>
        <w:t>].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style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>.width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`${elements[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].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offsetWidth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}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px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`;</w:t>
      </w:r>
    </w:p>
    <w:p w14:paraId="46F12057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</w:t>
      </w:r>
    </w:p>
    <w:p w14:paraId="2B72920F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</w:p>
    <w:p w14:paraId="655A04DE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// Good: Cache layout properties</w:t>
      </w:r>
    </w:p>
    <w:p w14:paraId="49799410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width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container.offsetWidth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;</w:t>
      </w:r>
    </w:p>
    <w:p w14:paraId="5831F45D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elements.forEach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el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=&gt;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el.style.width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`${width}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px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`);</w:t>
      </w:r>
    </w:p>
    <w:p w14:paraId="61D7713E" w14:textId="77777777" w:rsid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</w:p>
    <w:p w14:paraId="0F7889BA" w14:textId="4F008411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Use CSS Transforms and Animations</w:t>
      </w:r>
    </w:p>
    <w:p w14:paraId="1E48544D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Prefer transform and opacity for animations, as they do not trigger reflows or repaints.</w:t>
      </w:r>
    </w:p>
    <w:p w14:paraId="6F5CA9B2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/* Better animation */</w:t>
      </w:r>
    </w:p>
    <w:p w14:paraId="50E6F40B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640903">
        <w:rPr>
          <w:rFonts w:ascii="Consolas" w:eastAsia="Cambria" w:hAnsi="Consolas" w:cs="Cambria"/>
          <w:sz w:val="20"/>
          <w:szCs w:val="20"/>
        </w:rPr>
        <w:t>.animate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472D36DE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transform: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translateX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(100px);</w:t>
      </w:r>
    </w:p>
    <w:p w14:paraId="2C9EB991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opacity: 0.5;</w:t>
      </w:r>
    </w:p>
    <w:p w14:paraId="6041BE20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</w:t>
      </w:r>
    </w:p>
    <w:p w14:paraId="67607178" w14:textId="77777777" w:rsid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</w:p>
    <w:p w14:paraId="6F61AC5B" w14:textId="79EDE4C1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Defer or Throttle Resizing</w:t>
      </w:r>
    </w:p>
    <w:p w14:paraId="111E0F61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 xml:space="preserve">Use </w:t>
      </w:r>
      <w:proofErr w:type="gramStart"/>
      <w:r w:rsidRPr="00E35CD6">
        <w:rPr>
          <w:rFonts w:eastAsia="Cambria" w:cs="Cambria"/>
        </w:rPr>
        <w:t>resize</w:t>
      </w:r>
      <w:proofErr w:type="gramEnd"/>
      <w:r w:rsidRPr="00E35CD6">
        <w:rPr>
          <w:rFonts w:eastAsia="Cambria" w:cs="Cambria"/>
        </w:rPr>
        <w:t xml:space="preserve"> event listeners sparingly and throttle them for better performance.</w:t>
      </w:r>
    </w:p>
    <w:p w14:paraId="4F7D2ED0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let timeout;</w:t>
      </w:r>
    </w:p>
    <w:p w14:paraId="1079BF60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window.addEventListener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('resize', () =&gt; {</w:t>
      </w:r>
    </w:p>
    <w:p w14:paraId="29AF893D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(timeout);</w:t>
      </w:r>
    </w:p>
    <w:p w14:paraId="4E30A7F3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timeout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>() =&gt; {</w:t>
      </w:r>
    </w:p>
    <w:p w14:paraId="3BA7F75C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  console.log('Resized');</w:t>
      </w:r>
    </w:p>
    <w:p w14:paraId="35C95558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}, 200);</w:t>
      </w:r>
    </w:p>
    <w:p w14:paraId="07DBF168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});</w:t>
      </w:r>
    </w:p>
    <w:p w14:paraId="6CA88A4C" w14:textId="77777777" w:rsid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</w:p>
    <w:p w14:paraId="1BC8CD7E" w14:textId="7711459D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 xml:space="preserve">Use </w:t>
      </w:r>
      <w:proofErr w:type="spellStart"/>
      <w:r w:rsidRPr="00E35CD6">
        <w:rPr>
          <w:rFonts w:eastAsia="Cambria" w:cs="Cambria"/>
          <w:b/>
          <w:bCs/>
        </w:rPr>
        <w:t>requestAnimationFrame</w:t>
      </w:r>
      <w:proofErr w:type="spellEnd"/>
      <w:r w:rsidRPr="00E35CD6">
        <w:rPr>
          <w:rFonts w:eastAsia="Cambria" w:cs="Cambria"/>
          <w:b/>
          <w:bCs/>
        </w:rPr>
        <w:t xml:space="preserve"> for Animations</w:t>
      </w:r>
    </w:p>
    <w:p w14:paraId="018022C9" w14:textId="77777777" w:rsidR="00E35CD6" w:rsidRPr="00E35CD6" w:rsidRDefault="00E35CD6" w:rsidP="00E35CD6">
      <w:pPr>
        <w:spacing w:after="0"/>
        <w:jc w:val="both"/>
        <w:rPr>
          <w:rFonts w:eastAsia="Cambria" w:cs="Cambria"/>
        </w:rPr>
      </w:pPr>
      <w:r w:rsidRPr="00E35CD6">
        <w:rPr>
          <w:rFonts w:eastAsia="Cambria" w:cs="Cambria"/>
        </w:rPr>
        <w:t>Synchronize DOM changes with the browser's repaint cycle for smoother animations.</w:t>
      </w:r>
    </w:p>
    <w:p w14:paraId="2F3D65E9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40903">
        <w:rPr>
          <w:rFonts w:ascii="Consolas" w:eastAsia="Cambria" w:hAnsi="Consolas" w:cs="Cambria"/>
          <w:sz w:val="20"/>
          <w:szCs w:val="20"/>
        </w:rPr>
        <w:t>update(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>) {</w:t>
      </w:r>
    </w:p>
    <w:p w14:paraId="617B703D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element.style</w:t>
      </w:r>
      <w:proofErr w:type="gramEnd"/>
      <w:r w:rsidRPr="00640903">
        <w:rPr>
          <w:rFonts w:ascii="Consolas" w:eastAsia="Cambria" w:hAnsi="Consolas" w:cs="Cambria"/>
          <w:sz w:val="20"/>
          <w:szCs w:val="20"/>
        </w:rPr>
        <w:t>.transform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`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translateX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(${distance}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px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)`;</w:t>
      </w:r>
    </w:p>
    <w:p w14:paraId="578DB0C5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requestAnimationFrame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(update);</w:t>
      </w:r>
    </w:p>
    <w:p w14:paraId="71C362E2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</w:t>
      </w:r>
    </w:p>
    <w:p w14:paraId="6FB578D3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requestAnimationFrame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(update);</w:t>
      </w:r>
    </w:p>
    <w:p w14:paraId="1FE93941" w14:textId="478C1C52" w:rsidR="00E35CD6" w:rsidRPr="00E35CD6" w:rsidRDefault="00E35CD6" w:rsidP="00E35CD6">
      <w:pPr>
        <w:spacing w:after="0"/>
        <w:jc w:val="both"/>
        <w:rPr>
          <w:rFonts w:eastAsia="Cambria" w:cs="Cambria"/>
        </w:rPr>
      </w:pPr>
    </w:p>
    <w:p w14:paraId="51463D2B" w14:textId="30339FF4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Example: Poor vs. Optimized Code</w:t>
      </w:r>
    </w:p>
    <w:p w14:paraId="0EA56A33" w14:textId="77777777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Unoptimized Code</w:t>
      </w:r>
    </w:p>
    <w:p w14:paraId="23CFC621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list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('list');</w:t>
      </w:r>
    </w:p>
    <w:p w14:paraId="74F09B7A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&lt; 100;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++) {</w:t>
      </w:r>
    </w:p>
    <w:p w14:paraId="4D89A010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item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('li');</w:t>
      </w:r>
    </w:p>
    <w:p w14:paraId="33CE72AF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item.textContent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 xml:space="preserve"> = `Item ${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}`;</w:t>
      </w:r>
    </w:p>
    <w:p w14:paraId="12127A7F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list.appendChild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(item); // Triggers reflow on each append</w:t>
      </w:r>
    </w:p>
    <w:p w14:paraId="69F20239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</w:t>
      </w:r>
    </w:p>
    <w:p w14:paraId="23A9FFD0" w14:textId="77777777" w:rsid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</w:p>
    <w:p w14:paraId="044C255E" w14:textId="4120D577" w:rsidR="00E35CD6" w:rsidRPr="00E35CD6" w:rsidRDefault="00E35CD6" w:rsidP="00E35CD6">
      <w:pPr>
        <w:spacing w:after="0"/>
        <w:jc w:val="both"/>
        <w:rPr>
          <w:rFonts w:eastAsia="Cambria" w:cs="Cambria"/>
          <w:b/>
          <w:bCs/>
        </w:rPr>
      </w:pPr>
      <w:r w:rsidRPr="00E35CD6">
        <w:rPr>
          <w:rFonts w:eastAsia="Cambria" w:cs="Cambria"/>
          <w:b/>
          <w:bCs/>
        </w:rPr>
        <w:t>Optimized Code</w:t>
      </w:r>
    </w:p>
    <w:p w14:paraId="4D0BB6C9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list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('list');</w:t>
      </w:r>
    </w:p>
    <w:p w14:paraId="55702193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fragment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document.createDocumentFragment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();</w:t>
      </w:r>
    </w:p>
    <w:p w14:paraId="49C4D51A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&lt; 100;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++) {</w:t>
      </w:r>
    </w:p>
    <w:p w14:paraId="1F3011FA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 xml:space="preserve"> item =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('li');</w:t>
      </w:r>
    </w:p>
    <w:p w14:paraId="122E5AE5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item.textContent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 xml:space="preserve"> = `Item ${</w:t>
      </w:r>
      <w:proofErr w:type="spellStart"/>
      <w:r w:rsidRPr="00640903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40903">
        <w:rPr>
          <w:rFonts w:ascii="Consolas" w:eastAsia="Cambria" w:hAnsi="Consolas" w:cs="Cambria"/>
          <w:sz w:val="20"/>
          <w:szCs w:val="20"/>
        </w:rPr>
        <w:t>}`;</w:t>
      </w:r>
    </w:p>
    <w:p w14:paraId="1761CA14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t>fragment.appendChild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(item); // No immediate reflow</w:t>
      </w:r>
    </w:p>
    <w:p w14:paraId="1D920E4D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40903">
        <w:rPr>
          <w:rFonts w:ascii="Consolas" w:eastAsia="Cambria" w:hAnsi="Consolas" w:cs="Cambria"/>
          <w:sz w:val="20"/>
          <w:szCs w:val="20"/>
        </w:rPr>
        <w:t>}</w:t>
      </w:r>
    </w:p>
    <w:p w14:paraId="073B59D2" w14:textId="77777777" w:rsidR="00E35CD6" w:rsidRPr="00640903" w:rsidRDefault="00E35CD6" w:rsidP="00E35CD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903">
        <w:rPr>
          <w:rFonts w:ascii="Consolas" w:eastAsia="Cambria" w:hAnsi="Consolas" w:cs="Cambria"/>
          <w:sz w:val="20"/>
          <w:szCs w:val="20"/>
        </w:rPr>
        <w:lastRenderedPageBreak/>
        <w:t>list.appendChild</w:t>
      </w:r>
      <w:proofErr w:type="spellEnd"/>
      <w:proofErr w:type="gramEnd"/>
      <w:r w:rsidRPr="00640903">
        <w:rPr>
          <w:rFonts w:ascii="Consolas" w:eastAsia="Cambria" w:hAnsi="Consolas" w:cs="Cambria"/>
          <w:sz w:val="20"/>
          <w:szCs w:val="20"/>
        </w:rPr>
        <w:t>(fragment); // Single reflow</w:t>
      </w:r>
    </w:p>
    <w:p w14:paraId="0AF18976" w14:textId="63474B4E" w:rsidR="00E35CD6" w:rsidRPr="00E35CD6" w:rsidRDefault="00E35CD6" w:rsidP="00E35CD6">
      <w:pPr>
        <w:spacing w:after="0"/>
        <w:jc w:val="both"/>
        <w:rPr>
          <w:rFonts w:eastAsia="Cambria" w:cs="Cambria"/>
        </w:rPr>
      </w:pPr>
    </w:p>
    <w:p w14:paraId="2668DBCA" w14:textId="50F982BA" w:rsidR="00650452" w:rsidRPr="00650452" w:rsidRDefault="00650452" w:rsidP="00650452">
      <w:pPr>
        <w:spacing w:after="0"/>
        <w:jc w:val="both"/>
        <w:rPr>
          <w:rFonts w:eastAsia="Cambria" w:cs="Cambria"/>
          <w:b/>
          <w:bCs/>
        </w:rPr>
      </w:pPr>
      <w:r w:rsidRPr="00650452">
        <w:rPr>
          <w:rFonts w:eastAsia="Cambria" w:cs="Cambria"/>
          <w:b/>
          <w:bCs/>
        </w:rPr>
        <w:t>Create a Web Worker</w:t>
      </w:r>
    </w:p>
    <w:p w14:paraId="1FC492E0" w14:textId="77777777" w:rsidR="00650452" w:rsidRPr="00650452" w:rsidRDefault="00650452" w:rsidP="00650452">
      <w:pPr>
        <w:spacing w:after="0"/>
        <w:jc w:val="both"/>
        <w:rPr>
          <w:rFonts w:eastAsia="Cambria" w:cs="Cambria"/>
        </w:rPr>
      </w:pPr>
      <w:r w:rsidRPr="00650452">
        <w:rPr>
          <w:rFonts w:eastAsia="Cambria" w:cs="Cambria"/>
        </w:rPr>
        <w:t>You need a separate JavaScript file that will run as the worker thread. For example:</w:t>
      </w:r>
    </w:p>
    <w:p w14:paraId="53436195" w14:textId="77777777" w:rsidR="00650452" w:rsidRPr="00650452" w:rsidRDefault="00650452" w:rsidP="00650452">
      <w:pPr>
        <w:spacing w:after="0"/>
        <w:jc w:val="both"/>
        <w:rPr>
          <w:rFonts w:eastAsia="Cambria" w:cs="Cambria"/>
        </w:rPr>
      </w:pPr>
      <w:r w:rsidRPr="00650452">
        <w:rPr>
          <w:rFonts w:eastAsia="Cambria" w:cs="Cambria"/>
          <w:b/>
          <w:bCs/>
        </w:rPr>
        <w:t>worker.js</w:t>
      </w:r>
      <w:r w:rsidRPr="00650452">
        <w:rPr>
          <w:rFonts w:eastAsia="Cambria" w:cs="Cambria"/>
        </w:rPr>
        <w:t>:</w:t>
      </w:r>
    </w:p>
    <w:p w14:paraId="7A4C688C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// worker.js</w:t>
      </w:r>
    </w:p>
    <w:p w14:paraId="6053B6EC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50452">
        <w:rPr>
          <w:rFonts w:ascii="Consolas" w:eastAsia="Cambria" w:hAnsi="Consolas" w:cs="Cambria"/>
          <w:sz w:val="20"/>
          <w:szCs w:val="20"/>
        </w:rPr>
        <w:t>onmessage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 xml:space="preserve"> = function(event) {</w:t>
      </w:r>
    </w:p>
    <w:p w14:paraId="069D6384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 xml:space="preserve"> data =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event.data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>; // Receive data from the main thread</w:t>
      </w:r>
    </w:p>
    <w:p w14:paraId="5EFF6205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let result = 0;</w:t>
      </w:r>
    </w:p>
    <w:p w14:paraId="066033F5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for (let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 xml:space="preserve"> &lt; data;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>++) {</w:t>
      </w:r>
    </w:p>
    <w:p w14:paraId="33B60530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  result +=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>; // Perform a computation</w:t>
      </w:r>
    </w:p>
    <w:p w14:paraId="68F1CB57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1F12BEB2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postMessage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>(result); // Send the result back to the main thread</w:t>
      </w:r>
    </w:p>
    <w:p w14:paraId="2D2A7055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};</w:t>
      </w:r>
    </w:p>
    <w:p w14:paraId="27B82DFF" w14:textId="77777777" w:rsidR="00E82A6F" w:rsidRDefault="00E82A6F" w:rsidP="00650452">
      <w:pPr>
        <w:spacing w:after="0"/>
        <w:jc w:val="both"/>
        <w:rPr>
          <w:rFonts w:eastAsia="Cambria" w:cs="Cambria"/>
          <w:b/>
          <w:bCs/>
        </w:rPr>
      </w:pPr>
    </w:p>
    <w:p w14:paraId="50243329" w14:textId="03CB4239" w:rsidR="00650452" w:rsidRPr="00650452" w:rsidRDefault="00650452" w:rsidP="00650452">
      <w:pPr>
        <w:spacing w:after="0"/>
        <w:jc w:val="both"/>
        <w:rPr>
          <w:rFonts w:eastAsia="Cambria" w:cs="Cambria"/>
          <w:b/>
          <w:bCs/>
        </w:rPr>
      </w:pPr>
      <w:r w:rsidRPr="00650452">
        <w:rPr>
          <w:rFonts w:eastAsia="Cambria" w:cs="Cambria"/>
          <w:b/>
          <w:bCs/>
        </w:rPr>
        <w:t>Initialize the Worker in the Main Thread</w:t>
      </w:r>
    </w:p>
    <w:p w14:paraId="17CB9446" w14:textId="77777777" w:rsidR="00650452" w:rsidRPr="00650452" w:rsidRDefault="00650452" w:rsidP="00650452">
      <w:pPr>
        <w:spacing w:after="0"/>
        <w:jc w:val="both"/>
        <w:rPr>
          <w:rFonts w:eastAsia="Cambria" w:cs="Cambria"/>
        </w:rPr>
      </w:pPr>
      <w:r w:rsidRPr="00650452">
        <w:rPr>
          <w:rFonts w:eastAsia="Cambria" w:cs="Cambria"/>
        </w:rPr>
        <w:t>Create a new Worker instance and specify the worker script file.</w:t>
      </w:r>
    </w:p>
    <w:p w14:paraId="7803F5E0" w14:textId="77777777" w:rsidR="00650452" w:rsidRPr="00650452" w:rsidRDefault="00650452" w:rsidP="00650452">
      <w:pPr>
        <w:spacing w:after="0"/>
        <w:jc w:val="both"/>
        <w:rPr>
          <w:rFonts w:eastAsia="Cambria" w:cs="Cambria"/>
        </w:rPr>
      </w:pPr>
      <w:r w:rsidRPr="00650452">
        <w:rPr>
          <w:rFonts w:eastAsia="Cambria" w:cs="Cambria"/>
          <w:b/>
          <w:bCs/>
        </w:rPr>
        <w:t>main.js</w:t>
      </w:r>
      <w:r w:rsidRPr="00650452">
        <w:rPr>
          <w:rFonts w:eastAsia="Cambria" w:cs="Cambria"/>
        </w:rPr>
        <w:t>:</w:t>
      </w:r>
    </w:p>
    <w:p w14:paraId="2BB136A4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65045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 xml:space="preserve"> worker = new Worker('worker.js'); // Initialize the worker</w:t>
      </w:r>
    </w:p>
    <w:p w14:paraId="4889F1CB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F0DC5C5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// Send data to the worker</w:t>
      </w:r>
    </w:p>
    <w:p w14:paraId="7E690C46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50452">
        <w:rPr>
          <w:rFonts w:ascii="Consolas" w:eastAsia="Cambria" w:hAnsi="Consolas" w:cs="Cambria"/>
          <w:sz w:val="20"/>
          <w:szCs w:val="20"/>
        </w:rPr>
        <w:t>worker.postMessage</w:t>
      </w:r>
      <w:proofErr w:type="spellEnd"/>
      <w:proofErr w:type="gramEnd"/>
      <w:r w:rsidRPr="00650452">
        <w:rPr>
          <w:rFonts w:ascii="Consolas" w:eastAsia="Cambria" w:hAnsi="Consolas" w:cs="Cambria"/>
          <w:sz w:val="20"/>
          <w:szCs w:val="20"/>
        </w:rPr>
        <w:t>(1000000); // Sending 1 million as data to compute</w:t>
      </w:r>
    </w:p>
    <w:p w14:paraId="1F08E76C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3A2D5CE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// Listen for messages from the worker</w:t>
      </w:r>
    </w:p>
    <w:p w14:paraId="08F102D3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50452">
        <w:rPr>
          <w:rFonts w:ascii="Consolas" w:eastAsia="Cambria" w:hAnsi="Consolas" w:cs="Cambria"/>
          <w:sz w:val="20"/>
          <w:szCs w:val="20"/>
        </w:rPr>
        <w:t>worker.onmessage</w:t>
      </w:r>
      <w:proofErr w:type="spellEnd"/>
      <w:proofErr w:type="gramEnd"/>
      <w:r w:rsidRPr="00650452">
        <w:rPr>
          <w:rFonts w:ascii="Consolas" w:eastAsia="Cambria" w:hAnsi="Consolas" w:cs="Cambria"/>
          <w:sz w:val="20"/>
          <w:szCs w:val="20"/>
        </w:rPr>
        <w:t xml:space="preserve"> = function(event) {</w:t>
      </w:r>
    </w:p>
    <w:p w14:paraId="21061AF7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65045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50452">
        <w:rPr>
          <w:rFonts w:ascii="Consolas" w:eastAsia="Cambria" w:hAnsi="Consolas" w:cs="Cambria"/>
          <w:sz w:val="20"/>
          <w:szCs w:val="20"/>
        </w:rPr>
        <w:t xml:space="preserve">'Result from worker:',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event.data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>); // Output the result</w:t>
      </w:r>
    </w:p>
    <w:p w14:paraId="0245460F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};</w:t>
      </w:r>
    </w:p>
    <w:p w14:paraId="369D5623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CFE4865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// Handle errors</w:t>
      </w:r>
    </w:p>
    <w:p w14:paraId="522C26B4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50452">
        <w:rPr>
          <w:rFonts w:ascii="Consolas" w:eastAsia="Cambria" w:hAnsi="Consolas" w:cs="Cambria"/>
          <w:sz w:val="20"/>
          <w:szCs w:val="20"/>
        </w:rPr>
        <w:t>worker.onerror</w:t>
      </w:r>
      <w:proofErr w:type="spellEnd"/>
      <w:proofErr w:type="gramEnd"/>
      <w:r w:rsidRPr="00650452">
        <w:rPr>
          <w:rFonts w:ascii="Consolas" w:eastAsia="Cambria" w:hAnsi="Consolas" w:cs="Cambria"/>
          <w:sz w:val="20"/>
          <w:szCs w:val="20"/>
        </w:rPr>
        <w:t xml:space="preserve"> = function(event) {</w:t>
      </w:r>
    </w:p>
    <w:p w14:paraId="02D5A355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50452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50452">
        <w:rPr>
          <w:rFonts w:ascii="Consolas" w:eastAsia="Cambria" w:hAnsi="Consolas" w:cs="Cambria"/>
          <w:sz w:val="20"/>
          <w:szCs w:val="20"/>
        </w:rPr>
        <w:t xml:space="preserve">('Error in worker:', </w:t>
      </w:r>
      <w:proofErr w:type="spellStart"/>
      <w:r w:rsidRPr="00650452">
        <w:rPr>
          <w:rFonts w:ascii="Consolas" w:eastAsia="Cambria" w:hAnsi="Consolas" w:cs="Cambria"/>
          <w:sz w:val="20"/>
          <w:szCs w:val="20"/>
        </w:rPr>
        <w:t>event.message</w:t>
      </w:r>
      <w:proofErr w:type="spellEnd"/>
      <w:r w:rsidRPr="00650452">
        <w:rPr>
          <w:rFonts w:ascii="Consolas" w:eastAsia="Cambria" w:hAnsi="Consolas" w:cs="Cambria"/>
          <w:sz w:val="20"/>
          <w:szCs w:val="20"/>
        </w:rPr>
        <w:t>);</w:t>
      </w:r>
    </w:p>
    <w:p w14:paraId="58E7A27C" w14:textId="77777777" w:rsidR="00650452" w:rsidRPr="00650452" w:rsidRDefault="00650452" w:rsidP="0065045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650452">
        <w:rPr>
          <w:rFonts w:ascii="Consolas" w:eastAsia="Cambria" w:hAnsi="Consolas" w:cs="Cambria"/>
          <w:sz w:val="20"/>
          <w:szCs w:val="20"/>
        </w:rPr>
        <w:t>};</w:t>
      </w:r>
    </w:p>
    <w:p w14:paraId="49514824" w14:textId="4ADD70F1" w:rsidR="00650452" w:rsidRPr="00650452" w:rsidRDefault="00650452" w:rsidP="00650452">
      <w:pPr>
        <w:spacing w:after="0"/>
        <w:jc w:val="both"/>
        <w:rPr>
          <w:rFonts w:eastAsia="Cambria" w:cs="Cambria"/>
          <w:b/>
          <w:bCs/>
        </w:rPr>
      </w:pPr>
      <w:r w:rsidRPr="00650452">
        <w:rPr>
          <w:rFonts w:eastAsia="Cambria" w:cs="Cambria"/>
          <w:b/>
          <w:bCs/>
        </w:rPr>
        <w:t>Clean Up the Worker</w:t>
      </w:r>
    </w:p>
    <w:p w14:paraId="4E49566F" w14:textId="77777777" w:rsidR="00650452" w:rsidRPr="00650452" w:rsidRDefault="00650452" w:rsidP="00650452">
      <w:pPr>
        <w:spacing w:after="0"/>
        <w:jc w:val="both"/>
        <w:rPr>
          <w:rFonts w:eastAsia="Cambria" w:cs="Cambria"/>
        </w:rPr>
      </w:pPr>
      <w:r w:rsidRPr="00650452">
        <w:rPr>
          <w:rFonts w:eastAsia="Cambria" w:cs="Cambria"/>
        </w:rPr>
        <w:t>When the worker is no longer needed, terminate it to free up resources:</w:t>
      </w:r>
    </w:p>
    <w:p w14:paraId="381FE9A8" w14:textId="77777777" w:rsidR="00650452" w:rsidRPr="00650452" w:rsidRDefault="00650452" w:rsidP="00650452">
      <w:pPr>
        <w:spacing w:after="0"/>
        <w:jc w:val="both"/>
        <w:rPr>
          <w:rFonts w:eastAsia="Cambria" w:cs="Cambria"/>
        </w:rPr>
      </w:pPr>
      <w:proofErr w:type="spellStart"/>
      <w:proofErr w:type="gramStart"/>
      <w:r w:rsidRPr="00650452">
        <w:rPr>
          <w:rFonts w:ascii="Consolas" w:eastAsia="Cambria" w:hAnsi="Consolas" w:cs="Cambria"/>
          <w:sz w:val="20"/>
          <w:szCs w:val="20"/>
        </w:rPr>
        <w:t>worker.terminate</w:t>
      </w:r>
      <w:proofErr w:type="spellEnd"/>
      <w:proofErr w:type="gramEnd"/>
      <w:r w:rsidRPr="00650452">
        <w:rPr>
          <w:rFonts w:ascii="Consolas" w:eastAsia="Cambria" w:hAnsi="Consolas" w:cs="Cambria"/>
          <w:sz w:val="20"/>
          <w:szCs w:val="20"/>
        </w:rPr>
        <w:t>();</w:t>
      </w:r>
      <w:r w:rsidRPr="00650452">
        <w:rPr>
          <w:rFonts w:eastAsia="Cambria" w:cs="Cambria"/>
        </w:rPr>
        <w:t xml:space="preserve"> // Stop the worker</w:t>
      </w:r>
    </w:p>
    <w:p w14:paraId="3B53AC3F" w14:textId="2C42ABE3" w:rsidR="00650452" w:rsidRPr="00650452" w:rsidRDefault="00650452" w:rsidP="00650452">
      <w:pPr>
        <w:spacing w:after="0"/>
        <w:jc w:val="both"/>
        <w:rPr>
          <w:rFonts w:eastAsia="Cambria" w:cs="Cambria"/>
        </w:rPr>
      </w:pPr>
    </w:p>
    <w:p w14:paraId="119E8AD9" w14:textId="77777777" w:rsidR="00E82A6F" w:rsidRPr="00650452" w:rsidRDefault="00E82A6F" w:rsidP="00E82A6F">
      <w:pPr>
        <w:spacing w:after="0"/>
        <w:ind w:left="720"/>
        <w:jc w:val="both"/>
        <w:rPr>
          <w:rFonts w:eastAsia="Cambria" w:cs="Cambria"/>
        </w:rPr>
      </w:pPr>
    </w:p>
    <w:p w14:paraId="5C386202" w14:textId="142FF629" w:rsidR="00650452" w:rsidRDefault="00BB6F65" w:rsidP="00650452">
      <w:pPr>
        <w:spacing w:after="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 xml:space="preserve">Complete </w:t>
      </w:r>
      <w:r w:rsidR="00650452" w:rsidRPr="00650452">
        <w:rPr>
          <w:rFonts w:eastAsia="Cambria" w:cs="Cambria"/>
          <w:b/>
          <w:bCs/>
        </w:rPr>
        <w:t>Example</w:t>
      </w:r>
    </w:p>
    <w:p w14:paraId="240AB7A6" w14:textId="6BC027B5" w:rsidR="00650452" w:rsidRDefault="00BB6F65" w:rsidP="00650452">
      <w:pPr>
        <w:spacing w:after="0"/>
        <w:jc w:val="both"/>
        <w:rPr>
          <w:rFonts w:eastAsia="Cambria" w:cs="Cambria"/>
        </w:rPr>
      </w:pPr>
      <w:proofErr w:type="gramStart"/>
      <w:r>
        <w:rPr>
          <w:rFonts w:eastAsia="Cambria" w:cs="Cambria"/>
          <w:b/>
          <w:bCs/>
        </w:rPr>
        <w:t>HTML:web-worker.html</w:t>
      </w:r>
      <w:proofErr w:type="gramEnd"/>
    </w:p>
    <w:p w14:paraId="2371125C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&lt;!DOCTYPE html&gt;</w:t>
      </w:r>
    </w:p>
    <w:p w14:paraId="43DA1C4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"&gt;</w:t>
      </w:r>
    </w:p>
    <w:p w14:paraId="217AB25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&lt;head&gt;</w:t>
      </w:r>
    </w:p>
    <w:p w14:paraId="7B19A84C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225A57E2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7EEA3EB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&lt;title&gt;Web Workers Example&lt;/title&gt;</w:t>
      </w:r>
    </w:p>
    <w:p w14:paraId="7B749C2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&lt;style&gt;</w:t>
      </w:r>
    </w:p>
    <w:p w14:paraId="4396EA9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body {</w:t>
      </w:r>
    </w:p>
    <w:p w14:paraId="0FB38BA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font-family: Arial, sans-serif;</w:t>
      </w:r>
    </w:p>
    <w:p w14:paraId="7600B6B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text-align: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146D9346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padding: 20px;</w:t>
      </w:r>
    </w:p>
    <w:p w14:paraId="4AB7985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}</w:t>
      </w:r>
    </w:p>
    <w:p w14:paraId="005CB02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canvas {</w:t>
      </w:r>
    </w:p>
    <w:p w14:paraId="7EDF955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lastRenderedPageBreak/>
        <w:t>      border: 1px solid #ccc;</w:t>
      </w:r>
    </w:p>
    <w:p w14:paraId="62725459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margin-top: 20px;</w:t>
      </w:r>
    </w:p>
    <w:p w14:paraId="571AC5B4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}</w:t>
      </w:r>
    </w:p>
    <w:p w14:paraId="391F6F6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&lt;/style&gt;</w:t>
      </w:r>
    </w:p>
    <w:p w14:paraId="060149D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&lt;/head&gt;</w:t>
      </w:r>
    </w:p>
    <w:p w14:paraId="7A7A6FE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&lt;body&gt;</w:t>
      </w:r>
    </w:p>
    <w:p w14:paraId="4623F6F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&lt;h1&gt;Web Workers Image Processing&lt;/h1&gt;</w:t>
      </w:r>
    </w:p>
    <w:p w14:paraId="6CC639E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&lt;p&gt;Upload an image to see the grayscale effect using a Web </w:t>
      </w:r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Worker.&lt;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/p&gt;</w:t>
      </w:r>
    </w:p>
    <w:p w14:paraId="0BA8E48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&lt;input type="file" id="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" accept="image/*"&gt;</w:t>
      </w:r>
    </w:p>
    <w:p w14:paraId="695502E9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&lt;canvas id="canvas"&gt;&lt;/canvas&gt;</w:t>
      </w:r>
    </w:p>
    <w:p w14:paraId="7D5D90F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09902CC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&lt;script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="main.js"&gt;&lt;/script&gt;</w:t>
      </w:r>
    </w:p>
    <w:p w14:paraId="7B12934C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&lt;/body&gt;</w:t>
      </w:r>
    </w:p>
    <w:p w14:paraId="12A9D5F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&lt;/html&gt;</w:t>
      </w:r>
    </w:p>
    <w:p w14:paraId="1882ABF8" w14:textId="77777777" w:rsidR="00BB6F65" w:rsidRDefault="00BB6F65" w:rsidP="00BB6F65">
      <w:pPr>
        <w:spacing w:after="0"/>
        <w:jc w:val="both"/>
        <w:rPr>
          <w:rFonts w:eastAsia="Cambria" w:cs="Cambria"/>
        </w:rPr>
      </w:pPr>
    </w:p>
    <w:p w14:paraId="1DA6944D" w14:textId="7D44C7F5" w:rsidR="00BB6F65" w:rsidRPr="00BB6F65" w:rsidRDefault="00BB6F65" w:rsidP="00BB6F65">
      <w:pPr>
        <w:spacing w:after="0"/>
        <w:jc w:val="both"/>
        <w:rPr>
          <w:rFonts w:eastAsia="Cambria" w:cs="Cambria"/>
          <w:b/>
          <w:bCs/>
        </w:rPr>
      </w:pPr>
      <w:r w:rsidRPr="00BB6F65">
        <w:rPr>
          <w:rFonts w:eastAsia="Cambria" w:cs="Cambria"/>
          <w:b/>
          <w:bCs/>
        </w:rPr>
        <w:t>JavaScript</w:t>
      </w:r>
      <w:r>
        <w:rPr>
          <w:rFonts w:eastAsia="Cambria" w:cs="Cambria"/>
          <w:b/>
          <w:bCs/>
        </w:rPr>
        <w:t>:</w:t>
      </w:r>
      <w:r w:rsidRPr="00BB6F65">
        <w:rPr>
          <w:rFonts w:eastAsia="Cambria" w:cs="Cambria"/>
          <w:b/>
          <w:bCs/>
        </w:rPr>
        <w:t xml:space="preserve"> main.js</w:t>
      </w:r>
    </w:p>
    <w:p w14:paraId="597EA35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');</w:t>
      </w:r>
    </w:p>
    <w:p w14:paraId="6A4DA9B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canvas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('canvas');</w:t>
      </w:r>
    </w:p>
    <w:p w14:paraId="407461D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ctx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canvas.getContext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('2d');</w:t>
      </w:r>
    </w:p>
    <w:p w14:paraId="4BD95954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6C44D384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// When the user selects an image</w:t>
      </w:r>
    </w:p>
    <w:p w14:paraId="27734D4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fileInput.addEventListener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('change', (event) =&gt; {</w:t>
      </w:r>
    </w:p>
    <w:p w14:paraId="0D68DDB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file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.files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[0];</w:t>
      </w:r>
    </w:p>
    <w:p w14:paraId="0B0F449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63C6759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if (file) {</w:t>
      </w:r>
    </w:p>
    <w:p w14:paraId="4F9B33C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reader = new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FileReader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101DF2B2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67F4603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// Load the image</w:t>
      </w:r>
    </w:p>
    <w:p w14:paraId="251D129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reader.onload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675F5CE2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BB6F65">
        <w:rPr>
          <w:rFonts w:ascii="Consolas" w:eastAsia="Cambria" w:hAnsi="Consolas" w:cs="Cambria"/>
          <w:sz w:val="20"/>
          <w:szCs w:val="20"/>
        </w:rPr>
        <w:t>Image(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507B3A1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img.src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e.target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.result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22717FF2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74621B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img.onload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5888F35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canvas.width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img.width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18EBA2A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canvas.height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img.height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22CC936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ctx.drawImage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, 0, 0);</w:t>
      </w:r>
    </w:p>
    <w:p w14:paraId="1D40888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4FC1706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Get image data</w:t>
      </w:r>
    </w:p>
    <w:p w14:paraId="4B026B26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imageData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ctx.getImageData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(0, 0,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canvas.width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canvas.height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36D5661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33B9B58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Use Web Worker to process the image</w:t>
      </w:r>
    </w:p>
    <w:p w14:paraId="7674DE1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worker = new Worker('worker.js');</w:t>
      </w:r>
    </w:p>
    <w:p w14:paraId="7C791C7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worker.postMessage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imageData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4D4570F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C0BCA6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Handle the processed image from the worker</w:t>
      </w:r>
    </w:p>
    <w:p w14:paraId="6B6102B2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worker.onmessage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03B15DE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ctx.putImageData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e.data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, 0, 0); // Display the processed image</w:t>
      </w:r>
    </w:p>
    <w:p w14:paraId="466B33E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};</w:t>
      </w:r>
    </w:p>
    <w:p w14:paraId="19B3742C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147C7F7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Handle errors</w:t>
      </w:r>
    </w:p>
    <w:p w14:paraId="0733F7D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worker.onerror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6FB8B31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('Worker error:',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e.message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1BBCA44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};</w:t>
      </w:r>
    </w:p>
    <w:p w14:paraId="2EF7D126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};</w:t>
      </w:r>
    </w:p>
    <w:p w14:paraId="741F7AF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};</w:t>
      </w:r>
    </w:p>
    <w:p w14:paraId="76BD3F9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553DEA1C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reader.readAsDataURL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(file); // Read the file as a data URL</w:t>
      </w:r>
    </w:p>
    <w:p w14:paraId="434B150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} else {</w:t>
      </w:r>
    </w:p>
    <w:p w14:paraId="32738E9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BB6F65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'Please select an image file.');</w:t>
      </w:r>
    </w:p>
    <w:p w14:paraId="1632A5F4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}</w:t>
      </w:r>
    </w:p>
    <w:p w14:paraId="30154CB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});</w:t>
      </w:r>
    </w:p>
    <w:p w14:paraId="3C2D08D5" w14:textId="77777777" w:rsidR="00BB6F65" w:rsidRDefault="00BB6F65" w:rsidP="00BB6F65">
      <w:pPr>
        <w:spacing w:after="0"/>
        <w:jc w:val="both"/>
        <w:rPr>
          <w:rFonts w:eastAsia="Cambria" w:cs="Cambria"/>
        </w:rPr>
      </w:pPr>
    </w:p>
    <w:p w14:paraId="4D7C5764" w14:textId="4CD17E35" w:rsidR="00BB6F65" w:rsidRPr="00BB6F65" w:rsidRDefault="00BB6F65" w:rsidP="00BB6F65">
      <w:pPr>
        <w:spacing w:after="0"/>
        <w:jc w:val="both"/>
        <w:rPr>
          <w:rFonts w:eastAsia="Cambria" w:cs="Cambria"/>
          <w:b/>
          <w:bCs/>
        </w:rPr>
      </w:pPr>
      <w:r w:rsidRPr="00BB6F65">
        <w:rPr>
          <w:rFonts w:eastAsia="Cambria" w:cs="Cambria"/>
          <w:b/>
          <w:bCs/>
        </w:rPr>
        <w:t>JavaScript</w:t>
      </w:r>
      <w:r>
        <w:rPr>
          <w:rFonts w:eastAsia="Cambria" w:cs="Cambria"/>
          <w:b/>
          <w:bCs/>
        </w:rPr>
        <w:t xml:space="preserve">: </w:t>
      </w:r>
      <w:r w:rsidRPr="00BB6F65">
        <w:rPr>
          <w:rFonts w:eastAsia="Cambria" w:cs="Cambria"/>
          <w:b/>
          <w:bCs/>
        </w:rPr>
        <w:t>worker.js</w:t>
      </w:r>
    </w:p>
    <w:p w14:paraId="3AF59AA9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');</w:t>
      </w:r>
    </w:p>
    <w:p w14:paraId="7B3B0AB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canvas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('canvas');</w:t>
      </w:r>
    </w:p>
    <w:p w14:paraId="231675E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ctx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canvas.getContext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('2d');</w:t>
      </w:r>
    </w:p>
    <w:p w14:paraId="2FB608F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581E036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// When the user selects an image</w:t>
      </w:r>
    </w:p>
    <w:p w14:paraId="12836F9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BB6F65">
        <w:rPr>
          <w:rFonts w:ascii="Consolas" w:eastAsia="Cambria" w:hAnsi="Consolas" w:cs="Cambria"/>
          <w:sz w:val="20"/>
          <w:szCs w:val="20"/>
        </w:rPr>
        <w:t>fileInput.addEventListener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('change', (event) =&gt; {</w:t>
      </w:r>
    </w:p>
    <w:p w14:paraId="575C534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file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.files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[0];</w:t>
      </w:r>
    </w:p>
    <w:p w14:paraId="0BF30AA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05EC964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if (file) {</w:t>
      </w:r>
    </w:p>
    <w:p w14:paraId="604E64C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reader = new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FileReader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3A7C3214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499A0DA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// Load the image</w:t>
      </w:r>
    </w:p>
    <w:p w14:paraId="360B423F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reader.onload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68F93EA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BB6F65">
        <w:rPr>
          <w:rFonts w:ascii="Consolas" w:eastAsia="Cambria" w:hAnsi="Consolas" w:cs="Cambria"/>
          <w:sz w:val="20"/>
          <w:szCs w:val="20"/>
        </w:rPr>
        <w:t>Image(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3CE58FB8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img.src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e.target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.result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4DC753C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2E582C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img.onload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69D81BA9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canvas.width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img.width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22AA01E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canvas.height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img.height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;</w:t>
      </w:r>
    </w:p>
    <w:p w14:paraId="6F18D1A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ctx.drawImage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, 0, 0);</w:t>
      </w:r>
    </w:p>
    <w:p w14:paraId="262F53A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00A9D84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Get image data</w:t>
      </w:r>
    </w:p>
    <w:p w14:paraId="0EDA2F9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imageData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ctx.getImageData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(0, 0,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canvas.width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canvas.height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6360CF5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13FED18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Use Web Worker to process the image</w:t>
      </w:r>
    </w:p>
    <w:p w14:paraId="31B9CBF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 xml:space="preserve"> worker = new Worker('worker.js');</w:t>
      </w:r>
    </w:p>
    <w:p w14:paraId="3FD28FF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worker.postMessage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imageData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0BEA7471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3C81C7E0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Handle the processed image from the worker</w:t>
      </w:r>
    </w:p>
    <w:p w14:paraId="59DDB863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worker.onmessage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29F789E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ctx.putImageData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e.data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, 0, 0); // Display the processed image</w:t>
      </w:r>
    </w:p>
    <w:p w14:paraId="187237E4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};</w:t>
      </w:r>
    </w:p>
    <w:p w14:paraId="70D6D88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D3E984C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// Handle errors</w:t>
      </w:r>
    </w:p>
    <w:p w14:paraId="65659E3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worker.onerror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 = (e) =&gt; {</w:t>
      </w:r>
    </w:p>
    <w:p w14:paraId="0673482D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  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 xml:space="preserve">('Worker error:', </w:t>
      </w:r>
      <w:proofErr w:type="spellStart"/>
      <w:r w:rsidRPr="00BB6F65">
        <w:rPr>
          <w:rFonts w:ascii="Consolas" w:eastAsia="Cambria" w:hAnsi="Consolas" w:cs="Cambria"/>
          <w:sz w:val="20"/>
          <w:szCs w:val="20"/>
        </w:rPr>
        <w:t>e.message</w:t>
      </w:r>
      <w:proofErr w:type="spellEnd"/>
      <w:r w:rsidRPr="00BB6F65">
        <w:rPr>
          <w:rFonts w:ascii="Consolas" w:eastAsia="Cambria" w:hAnsi="Consolas" w:cs="Cambria"/>
          <w:sz w:val="20"/>
          <w:szCs w:val="20"/>
        </w:rPr>
        <w:t>);</w:t>
      </w:r>
    </w:p>
    <w:p w14:paraId="0FA48F90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  };</w:t>
      </w:r>
    </w:p>
    <w:p w14:paraId="3724370B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  };</w:t>
      </w:r>
    </w:p>
    <w:p w14:paraId="03606F86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  };</w:t>
      </w:r>
    </w:p>
    <w:p w14:paraId="25A328F2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F66876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BB6F65">
        <w:rPr>
          <w:rFonts w:ascii="Consolas" w:eastAsia="Cambria" w:hAnsi="Consolas" w:cs="Cambria"/>
          <w:sz w:val="20"/>
          <w:szCs w:val="20"/>
        </w:rPr>
        <w:t>reader.readAsDataURL</w:t>
      </w:r>
      <w:proofErr w:type="spellEnd"/>
      <w:proofErr w:type="gramEnd"/>
      <w:r w:rsidRPr="00BB6F65">
        <w:rPr>
          <w:rFonts w:ascii="Consolas" w:eastAsia="Cambria" w:hAnsi="Consolas" w:cs="Cambria"/>
          <w:sz w:val="20"/>
          <w:szCs w:val="20"/>
        </w:rPr>
        <w:t>(file); // Read the file as a data URL</w:t>
      </w:r>
    </w:p>
    <w:p w14:paraId="1B65832A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} else {</w:t>
      </w:r>
    </w:p>
    <w:p w14:paraId="2065A8C5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BB6F65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B6F65">
        <w:rPr>
          <w:rFonts w:ascii="Consolas" w:eastAsia="Cambria" w:hAnsi="Consolas" w:cs="Cambria"/>
          <w:sz w:val="20"/>
          <w:szCs w:val="20"/>
        </w:rPr>
        <w:t>'Please select an image file.');</w:t>
      </w:r>
    </w:p>
    <w:p w14:paraId="77083E1E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  }</w:t>
      </w:r>
    </w:p>
    <w:p w14:paraId="1243F9B7" w14:textId="77777777" w:rsidR="00BB6F65" w:rsidRPr="00BB6F65" w:rsidRDefault="00BB6F65" w:rsidP="00BB6F65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BB6F65">
        <w:rPr>
          <w:rFonts w:ascii="Consolas" w:eastAsia="Cambria" w:hAnsi="Consolas" w:cs="Cambria"/>
          <w:sz w:val="20"/>
          <w:szCs w:val="20"/>
        </w:rPr>
        <w:t>});</w:t>
      </w:r>
    </w:p>
    <w:p w14:paraId="54CF9BD9" w14:textId="77777777" w:rsidR="00BB6F65" w:rsidRPr="00BB6F65" w:rsidRDefault="00BB6F65" w:rsidP="00BB6F65">
      <w:pPr>
        <w:spacing w:after="0"/>
        <w:jc w:val="both"/>
        <w:rPr>
          <w:rFonts w:eastAsia="Cambria" w:cs="Cambria"/>
        </w:rPr>
      </w:pPr>
    </w:p>
    <w:p w14:paraId="06F60AF4" w14:textId="77777777" w:rsidR="00D61E1A" w:rsidRPr="00D61E1A" w:rsidRDefault="00D61E1A" w:rsidP="00D61E1A">
      <w:pPr>
        <w:spacing w:after="0"/>
        <w:jc w:val="both"/>
        <w:rPr>
          <w:rFonts w:eastAsia="Cambria" w:cs="Cambria"/>
          <w:b/>
          <w:bCs/>
        </w:rPr>
      </w:pPr>
      <w:r w:rsidRPr="00D61E1A">
        <w:rPr>
          <w:rFonts w:eastAsia="Cambria" w:cs="Cambria"/>
          <w:b/>
          <w:bCs/>
        </w:rPr>
        <w:t>Example: Interactive Graphics on Canvas</w:t>
      </w:r>
    </w:p>
    <w:p w14:paraId="280EDD9D" w14:textId="0A0E21FD" w:rsidR="00D61E1A" w:rsidRDefault="00D61E1A" w:rsidP="00D61E1A">
      <w:pPr>
        <w:spacing w:after="0"/>
        <w:jc w:val="both"/>
        <w:rPr>
          <w:rFonts w:eastAsia="Cambria" w:cs="Cambria"/>
        </w:rPr>
      </w:pPr>
      <w:r w:rsidRPr="00D61E1A">
        <w:rPr>
          <w:rFonts w:eastAsia="Cambria" w:cs="Cambria"/>
        </w:rPr>
        <w:t>Below is an example of an interactive canvas where the user can draw using the mouse</w:t>
      </w:r>
      <w:r w:rsidR="00B13D5E">
        <w:rPr>
          <w:rFonts w:eastAsia="Cambria" w:cs="Cambria"/>
        </w:rPr>
        <w:t xml:space="preserve">, using specific </w:t>
      </w:r>
      <w:proofErr w:type="spellStart"/>
      <w:r w:rsidR="00B13D5E">
        <w:rPr>
          <w:rFonts w:eastAsia="Cambria" w:cs="Cambria"/>
        </w:rPr>
        <w:t>color</w:t>
      </w:r>
      <w:proofErr w:type="spellEnd"/>
      <w:r w:rsidR="00B13D5E">
        <w:rPr>
          <w:rFonts w:eastAsia="Cambria" w:cs="Cambria"/>
        </w:rPr>
        <w:t>, can erase/clear the drawing and can save the drawing</w:t>
      </w:r>
      <w:r w:rsidRPr="00D61E1A">
        <w:rPr>
          <w:rFonts w:eastAsia="Cambria" w:cs="Cambria"/>
        </w:rPr>
        <w:t>:</w:t>
      </w:r>
    </w:p>
    <w:p w14:paraId="3EC004FF" w14:textId="77777777" w:rsidR="00BB25F5" w:rsidRPr="00D61E1A" w:rsidRDefault="00BB25F5" w:rsidP="00D61E1A">
      <w:pPr>
        <w:spacing w:after="0"/>
        <w:jc w:val="both"/>
        <w:rPr>
          <w:rFonts w:eastAsia="Cambria" w:cs="Cambria"/>
        </w:rPr>
      </w:pPr>
    </w:p>
    <w:p w14:paraId="5D589D3F" w14:textId="77777777" w:rsidR="00D61E1A" w:rsidRPr="00D61E1A" w:rsidRDefault="00D61E1A" w:rsidP="00D61E1A">
      <w:pPr>
        <w:spacing w:after="0"/>
        <w:jc w:val="both"/>
        <w:rPr>
          <w:rFonts w:eastAsia="Cambria" w:cs="Cambria"/>
          <w:b/>
          <w:bCs/>
        </w:rPr>
      </w:pPr>
      <w:r w:rsidRPr="00D61E1A">
        <w:rPr>
          <w:rFonts w:eastAsia="Cambria" w:cs="Cambria"/>
          <w:b/>
          <w:bCs/>
        </w:rPr>
        <w:t>HTML</w:t>
      </w:r>
    </w:p>
    <w:p w14:paraId="4A8E943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&lt;!DOCTYPE html&gt;</w:t>
      </w:r>
    </w:p>
    <w:p w14:paraId="5ADA1E9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"&gt;</w:t>
      </w:r>
    </w:p>
    <w:p w14:paraId="7CD52BD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&lt;head&gt;</w:t>
      </w:r>
    </w:p>
    <w:p w14:paraId="18FF1FB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0E71404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29BC64A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&lt;title&gt;Interactive Drawing Canvas&lt;/title&gt;</w:t>
      </w:r>
    </w:p>
    <w:p w14:paraId="3B6E014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lastRenderedPageBreak/>
        <w:t>  &lt;style&gt;</w:t>
      </w:r>
    </w:p>
    <w:p w14:paraId="0633095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body {</w:t>
      </w:r>
    </w:p>
    <w:p w14:paraId="6EFAD3BA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display: flex;</w:t>
      </w:r>
    </w:p>
    <w:p w14:paraId="2799877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flex-direction: column;</w:t>
      </w:r>
    </w:p>
    <w:p w14:paraId="47EE0A7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    align-items: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1213455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    justify-content: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08585F4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font-family: Arial, sans-serif;</w:t>
      </w:r>
    </w:p>
    <w:p w14:paraId="414C92A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margin: 20px;</w:t>
      </w:r>
    </w:p>
    <w:p w14:paraId="31A37C7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}</w:t>
      </w:r>
    </w:p>
    <w:p w14:paraId="67EAD2F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canvas {</w:t>
      </w:r>
    </w:p>
    <w:p w14:paraId="36AC69F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border: 2px solid #000;</w:t>
      </w:r>
    </w:p>
    <w:p w14:paraId="0F69AB2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background-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: #fff;</w:t>
      </w:r>
    </w:p>
    <w:p w14:paraId="63D6E3A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cursor: crosshair;</w:t>
      </w:r>
    </w:p>
    <w:p w14:paraId="45E7A51A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}</w:t>
      </w:r>
    </w:p>
    <w:p w14:paraId="62B5BBD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F03892">
        <w:rPr>
          <w:rFonts w:ascii="Consolas" w:eastAsia="Cambria" w:hAnsi="Consolas" w:cs="Cambria"/>
          <w:sz w:val="20"/>
          <w:szCs w:val="20"/>
        </w:rPr>
        <w:t>.toolbar</w:t>
      </w:r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70F35E4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margin-bottom: 10px;</w:t>
      </w:r>
    </w:p>
    <w:p w14:paraId="43748E5A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}</w:t>
      </w:r>
    </w:p>
    <w:p w14:paraId="6985F45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button {</w:t>
      </w:r>
    </w:p>
    <w:p w14:paraId="52FB07F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margin: 5px;</w:t>
      </w:r>
    </w:p>
    <w:p w14:paraId="036E6E1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padding: 5px 10px;</w:t>
      </w:r>
    </w:p>
    <w:p w14:paraId="3E81775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font-size: 14px;</w:t>
      </w:r>
    </w:p>
    <w:p w14:paraId="07CD07E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  cursor: pointer;</w:t>
      </w:r>
    </w:p>
    <w:p w14:paraId="5FB5BA1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}</w:t>
      </w:r>
    </w:p>
    <w:p w14:paraId="59B181B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&lt;/style&gt;</w:t>
      </w:r>
    </w:p>
    <w:p w14:paraId="09C91BA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&lt;/head&gt;</w:t>
      </w:r>
    </w:p>
    <w:p w14:paraId="0336799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&lt;body&gt;</w:t>
      </w:r>
    </w:p>
    <w:p w14:paraId="5BE23D0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114B82A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&lt;h1&gt;</w:t>
      </w:r>
      <w:r w:rsidRPr="00F03892">
        <w:rPr>
          <w:rFonts w:ascii="Segoe UI Emoji" w:eastAsia="Cambria" w:hAnsi="Segoe UI Emoji" w:cs="Segoe UI Emoji"/>
          <w:sz w:val="20"/>
          <w:szCs w:val="20"/>
        </w:rPr>
        <w:t>🎨</w:t>
      </w:r>
      <w:r w:rsidRPr="00F03892">
        <w:rPr>
          <w:rFonts w:ascii="Consolas" w:eastAsia="Cambria" w:hAnsi="Consolas" w:cs="Cambria"/>
          <w:sz w:val="20"/>
          <w:szCs w:val="20"/>
        </w:rPr>
        <w:t xml:space="preserve"> Interactive Drawing Canvas&lt;/h1&gt;</w:t>
      </w:r>
    </w:p>
    <w:p w14:paraId="18E0BE2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00EBA47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&lt;div class="toolbar"&gt;</w:t>
      </w:r>
    </w:p>
    <w:p w14:paraId="6B10B82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&lt;label&gt;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: &lt;input type="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 id="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colorPicker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"&gt;&lt;/label&gt;</w:t>
      </w:r>
    </w:p>
    <w:p w14:paraId="7B758AF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&lt;label&gt;Line Width: &lt;input type="range" id="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lineWidth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 min="1" max="10" value="2"&gt;&lt;/label&gt;</w:t>
      </w:r>
    </w:p>
    <w:p w14:paraId="6761AA41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&lt;button id="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eraseBtn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"&gt;Eraser&lt;/button&gt;</w:t>
      </w:r>
    </w:p>
    <w:p w14:paraId="28CD6F2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&lt;button id="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clearBtn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"&gt;Clear&lt;/button&gt;</w:t>
      </w:r>
    </w:p>
    <w:p w14:paraId="6C2F234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  &lt;button id="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saveBtn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"&gt;Save&lt;/button&gt;</w:t>
      </w:r>
    </w:p>
    <w:p w14:paraId="676A613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&lt;/div&gt;</w:t>
      </w:r>
    </w:p>
    <w:p w14:paraId="772175B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59AEDB4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&lt;canvas id="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interactiveCanvas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" width="800" height="400"&gt;&lt;/canvas&gt;</w:t>
      </w:r>
    </w:p>
    <w:p w14:paraId="241F2A4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5AA6C14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&lt;script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="in_script.js"&gt;&lt;/script&gt;</w:t>
      </w:r>
    </w:p>
    <w:p w14:paraId="4A52DEC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68391B0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&lt;/body&gt;</w:t>
      </w:r>
    </w:p>
    <w:p w14:paraId="71CFF31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&lt;/html&gt;</w:t>
      </w:r>
    </w:p>
    <w:p w14:paraId="51AD1DEE" w14:textId="77777777" w:rsidR="00F03892" w:rsidRPr="00F03892" w:rsidRDefault="00F03892" w:rsidP="00F0389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002DEBA" w14:textId="42B50EFD" w:rsidR="00D61E1A" w:rsidRPr="00D61E1A" w:rsidRDefault="00D61E1A" w:rsidP="00D61E1A">
      <w:pPr>
        <w:spacing w:after="0"/>
        <w:jc w:val="both"/>
        <w:rPr>
          <w:rFonts w:eastAsia="Cambria" w:cs="Cambria"/>
        </w:rPr>
      </w:pPr>
    </w:p>
    <w:p w14:paraId="79276447" w14:textId="77777777" w:rsidR="00D61E1A" w:rsidRPr="00D61E1A" w:rsidRDefault="00D61E1A" w:rsidP="00D61E1A">
      <w:pPr>
        <w:spacing w:after="0"/>
        <w:jc w:val="both"/>
        <w:rPr>
          <w:rFonts w:eastAsia="Cambria" w:cs="Cambria"/>
          <w:b/>
          <w:bCs/>
        </w:rPr>
      </w:pPr>
      <w:r w:rsidRPr="00D61E1A">
        <w:rPr>
          <w:rFonts w:eastAsia="Cambria" w:cs="Cambria"/>
          <w:b/>
          <w:bCs/>
        </w:rPr>
        <w:t>JavaScript</w:t>
      </w:r>
    </w:p>
    <w:p w14:paraId="4E3DE3B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canvas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interactiveCanvas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37555E7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canvas.getContext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('2d');</w:t>
      </w:r>
    </w:p>
    <w:p w14:paraId="6115A83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16E212A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Toolbar elements</w:t>
      </w:r>
    </w:p>
    <w:p w14:paraId="79F35D7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colorPicker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colorPicker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0856CB8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lineWidthInput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lineWidth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04C9927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eraseBtn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eraseBtn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4403C19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clearBtn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clearBtn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5F26445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saveBtn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saveBtn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5A19E92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2F121B3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Initial state</w:t>
      </w:r>
    </w:p>
    <w:p w14:paraId="64AAE099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false;</w:t>
      </w:r>
    </w:p>
    <w:p w14:paraId="0A7742B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0;</w:t>
      </w:r>
    </w:p>
    <w:p w14:paraId="1C467CD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0;</w:t>
      </w:r>
    </w:p>
    <w:p w14:paraId="572FCCD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lastRenderedPageBreak/>
        <w:t xml:space="preserve">let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currentColor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'#000000';</w:t>
      </w:r>
    </w:p>
    <w:p w14:paraId="5FD36A8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currentLineWidth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2;</w:t>
      </w:r>
    </w:p>
    <w:p w14:paraId="4CAA2C2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isErasing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false;</w:t>
      </w:r>
    </w:p>
    <w:p w14:paraId="376DE5E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0E1ADA0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Function to start drawing</w:t>
      </w:r>
    </w:p>
    <w:p w14:paraId="372A9D4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startDrawing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(e) {</w:t>
      </w:r>
    </w:p>
    <w:p w14:paraId="78E06DC1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true;</w:t>
      </w:r>
    </w:p>
    <w:p w14:paraId="54DF717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[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] = [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e.offsetX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e.offsetY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];</w:t>
      </w:r>
    </w:p>
    <w:p w14:paraId="1B10888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</w:t>
      </w:r>
    </w:p>
    <w:p w14:paraId="6452292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3F02EC3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Function to draw on the canvas</w:t>
      </w:r>
    </w:p>
    <w:p w14:paraId="6E2D6C7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function draw(e) {</w:t>
      </w:r>
    </w:p>
    <w:p w14:paraId="5FA6498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if </w:t>
      </w:r>
      <w:proofErr w:type="gramStart"/>
      <w:r w:rsidRPr="00F03892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isDrawing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) return; </w:t>
      </w:r>
    </w:p>
    <w:p w14:paraId="095F7A1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2EDC7B9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ctx.beginPath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5B7ED7A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ctx.moveTo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2C24F70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ctx.lineTo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e.offsetX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e.offsetY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212629C1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ctx.strokeStyle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isErasing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? '#FFFFFF</w:t>
      </w:r>
      <w:proofErr w:type="gramStart"/>
      <w:r w:rsidRPr="00F03892">
        <w:rPr>
          <w:rFonts w:ascii="Consolas" w:eastAsia="Cambria" w:hAnsi="Consolas" w:cs="Cambria"/>
          <w:sz w:val="20"/>
          <w:szCs w:val="20"/>
        </w:rPr>
        <w:t>' :</w:t>
      </w:r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currentColor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501C92E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ctx.lineWidth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currentLineWidth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733C6DD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ctx.lineCap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= 'round';</w:t>
      </w:r>
    </w:p>
    <w:p w14:paraId="704E238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ctx.stroke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00B6A14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  [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] = [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e.offsetX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e.offsetY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];</w:t>
      </w:r>
    </w:p>
    <w:p w14:paraId="7955FE8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</w:t>
      </w:r>
    </w:p>
    <w:p w14:paraId="731263C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238B7DE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Function to stop drawing</w:t>
      </w:r>
    </w:p>
    <w:p w14:paraId="396AA77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stopDrawing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03892">
        <w:rPr>
          <w:rFonts w:ascii="Consolas" w:eastAsia="Cambria" w:hAnsi="Consolas" w:cs="Cambria"/>
          <w:sz w:val="20"/>
          <w:szCs w:val="20"/>
        </w:rPr>
        <w:t>) {</w:t>
      </w:r>
    </w:p>
    <w:p w14:paraId="4BA76D2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false;</w:t>
      </w:r>
    </w:p>
    <w:p w14:paraId="7114353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ctx.beginPath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2F4B0921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</w:t>
      </w:r>
    </w:p>
    <w:p w14:paraId="6CA9F1A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4EA89C7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Event listeners for mouse events</w:t>
      </w:r>
    </w:p>
    <w:p w14:paraId="358834F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mousedown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',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startDrawing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45649B2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mousemove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', draw);</w:t>
      </w:r>
    </w:p>
    <w:p w14:paraId="3FA0320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mouseup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',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stopDrawing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7FAD209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mouseout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',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stopDrawing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2FC85B6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346880A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Touch support (for mobile)</w:t>
      </w:r>
    </w:p>
    <w:p w14:paraId="281D2E09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touchstart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', (e) =&gt; {</w:t>
      </w:r>
    </w:p>
    <w:p w14:paraId="027BEA29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touch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e.touches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[0];</w:t>
      </w:r>
    </w:p>
    <w:p w14:paraId="66D2E70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rect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canvas.getBoundingClientRect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43F60A5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touch.clientX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-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rect.left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50F722F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lastY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touch.clientY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-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rect.top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3406220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true;</w:t>
      </w:r>
    </w:p>
    <w:p w14:paraId="6A53F90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32863C6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62C7ABE8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touchmove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', (e) =&gt; {</w:t>
      </w:r>
    </w:p>
    <w:p w14:paraId="211ACC7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if </w:t>
      </w:r>
      <w:proofErr w:type="gramStart"/>
      <w:r w:rsidRPr="00F03892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isDrawing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) return;</w:t>
      </w:r>
    </w:p>
    <w:p w14:paraId="1C23656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e.preventDefault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14F6B8C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touch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e.touches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[0];</w:t>
      </w:r>
    </w:p>
    <w:p w14:paraId="581C5EC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rect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canvas.getBoundingClientRect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536CA4A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F03892">
        <w:rPr>
          <w:rFonts w:ascii="Consolas" w:eastAsia="Cambria" w:hAnsi="Consolas" w:cs="Cambria"/>
          <w:sz w:val="20"/>
          <w:szCs w:val="20"/>
        </w:rPr>
        <w:t>draw(</w:t>
      </w:r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offsetX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touch.clientX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-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rect.left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offsetY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touch.clientY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-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rect.top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});</w:t>
      </w:r>
    </w:p>
    <w:p w14:paraId="09F5628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25D18FF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738BBB2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canvas.addEventListener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touchend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',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stopDrawing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5298E179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4E0ED24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// Change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</w:t>
      </w:r>
      <w:proofErr w:type="spellEnd"/>
    </w:p>
    <w:p w14:paraId="29A58FD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colorPicker.addEventListener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('input', (e) =&gt; {</w:t>
      </w:r>
    </w:p>
    <w:p w14:paraId="4F8AE3D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currentColor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e.target</w:t>
      </w:r>
      <w:proofErr w:type="gramEnd"/>
      <w:r w:rsidRPr="00F03892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1E54BC8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isErasing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false;</w:t>
      </w:r>
    </w:p>
    <w:p w14:paraId="33D14AB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7F2BB60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4AF408A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Change line width</w:t>
      </w:r>
    </w:p>
    <w:p w14:paraId="0EFDF413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lastRenderedPageBreak/>
        <w:t>lineWidthInput.addEventListener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('input', (e) =&gt; {</w:t>
      </w:r>
    </w:p>
    <w:p w14:paraId="3F892FDB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currentLineWidth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e.target</w:t>
      </w:r>
      <w:proofErr w:type="gramEnd"/>
      <w:r w:rsidRPr="00F03892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0CFDABD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7AB540C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1683C41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Eraser mode</w:t>
      </w:r>
    </w:p>
    <w:p w14:paraId="5805F161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eraseBtn.addEventListener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('click', () =&gt; {</w:t>
      </w:r>
    </w:p>
    <w:p w14:paraId="770A065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isErasing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true;</w:t>
      </w:r>
    </w:p>
    <w:p w14:paraId="56A1BA87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157DAA2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10F6781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Clear canvas</w:t>
      </w:r>
    </w:p>
    <w:p w14:paraId="5A69A182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clearBtn.addEventListener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('click', () =&gt; {</w:t>
      </w:r>
    </w:p>
    <w:p w14:paraId="2165D6F0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ctx.clearRect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(0, 0,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canvas.width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canvas.height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);</w:t>
      </w:r>
    </w:p>
    <w:p w14:paraId="5AF37F71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4A6CEC1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</w:p>
    <w:p w14:paraId="4FAAFB1D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// Save drawing</w:t>
      </w:r>
    </w:p>
    <w:p w14:paraId="6D70548F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03892">
        <w:rPr>
          <w:rFonts w:ascii="Consolas" w:eastAsia="Cambria" w:hAnsi="Consolas" w:cs="Cambria"/>
          <w:sz w:val="20"/>
          <w:szCs w:val="20"/>
        </w:rPr>
        <w:t>saveBtn.addEventListener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('click', () =&gt; {</w:t>
      </w:r>
    </w:p>
    <w:p w14:paraId="0968E7AA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dataURL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canvas.toDataURL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('image/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png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');</w:t>
      </w:r>
    </w:p>
    <w:p w14:paraId="188C2606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 xml:space="preserve"> link =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('a');</w:t>
      </w:r>
    </w:p>
    <w:p w14:paraId="539B6FAC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link.href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F03892">
        <w:rPr>
          <w:rFonts w:ascii="Consolas" w:eastAsia="Cambria" w:hAnsi="Consolas" w:cs="Cambria"/>
          <w:sz w:val="20"/>
          <w:szCs w:val="20"/>
        </w:rPr>
        <w:t>dataURL</w:t>
      </w:r>
      <w:proofErr w:type="spellEnd"/>
      <w:r w:rsidRPr="00F03892">
        <w:rPr>
          <w:rFonts w:ascii="Consolas" w:eastAsia="Cambria" w:hAnsi="Consolas" w:cs="Cambria"/>
          <w:sz w:val="20"/>
          <w:szCs w:val="20"/>
        </w:rPr>
        <w:t>;</w:t>
      </w:r>
    </w:p>
    <w:p w14:paraId="0D17FBDE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link.download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 xml:space="preserve"> = 'drawing.png';</w:t>
      </w:r>
    </w:p>
    <w:p w14:paraId="6C263A14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F03892">
        <w:rPr>
          <w:rFonts w:ascii="Consolas" w:eastAsia="Cambria" w:hAnsi="Consolas" w:cs="Cambria"/>
          <w:sz w:val="20"/>
          <w:szCs w:val="20"/>
        </w:rPr>
        <w:t>link.click</w:t>
      </w:r>
      <w:proofErr w:type="spellEnd"/>
      <w:proofErr w:type="gramEnd"/>
      <w:r w:rsidRPr="00F03892">
        <w:rPr>
          <w:rFonts w:ascii="Consolas" w:eastAsia="Cambria" w:hAnsi="Consolas" w:cs="Cambria"/>
          <w:sz w:val="20"/>
          <w:szCs w:val="20"/>
        </w:rPr>
        <w:t>();</w:t>
      </w:r>
    </w:p>
    <w:p w14:paraId="118F0795" w14:textId="77777777" w:rsidR="00F03892" w:rsidRPr="00F03892" w:rsidRDefault="00F03892" w:rsidP="00F03892">
      <w:pPr>
        <w:spacing w:after="0" w:line="240" w:lineRule="auto"/>
        <w:jc w:val="both"/>
        <w:rPr>
          <w:rFonts w:ascii="Consolas" w:eastAsia="Cambria" w:hAnsi="Consolas" w:cs="Cambria"/>
          <w:sz w:val="20"/>
          <w:szCs w:val="20"/>
        </w:rPr>
      </w:pPr>
      <w:r w:rsidRPr="00F03892">
        <w:rPr>
          <w:rFonts w:ascii="Consolas" w:eastAsia="Cambria" w:hAnsi="Consolas" w:cs="Cambria"/>
          <w:sz w:val="20"/>
          <w:szCs w:val="20"/>
        </w:rPr>
        <w:t>});</w:t>
      </w:r>
    </w:p>
    <w:p w14:paraId="37228B6A" w14:textId="77777777" w:rsidR="00F03892" w:rsidRPr="00F03892" w:rsidRDefault="00F03892" w:rsidP="00F03892">
      <w:pPr>
        <w:spacing w:after="0"/>
        <w:jc w:val="both"/>
        <w:rPr>
          <w:rFonts w:eastAsia="Cambria" w:cs="Cambria"/>
        </w:rPr>
      </w:pPr>
    </w:p>
    <w:p w14:paraId="7D700F07" w14:textId="6C322B28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Fetching JSON Data</w:t>
      </w:r>
      <w:r w:rsidR="00D100EA">
        <w:rPr>
          <w:rFonts w:eastAsia="Cambria" w:cs="Cambria"/>
          <w:b/>
          <w:bCs/>
        </w:rPr>
        <w:t xml:space="preserve"> (already discussed in few examples).</w:t>
      </w:r>
    </w:p>
    <w:p w14:paraId="16562E02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fetch('https://jsonplaceholder.typicode.com/posts/1')</w:t>
      </w:r>
    </w:p>
    <w:p w14:paraId="032FCD95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())</w:t>
      </w:r>
    </w:p>
    <w:p w14:paraId="5BEE9236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(data =&gt; console.log(data))</w:t>
      </w:r>
    </w:p>
    <w:p w14:paraId="6A6C0D9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(error =&gt;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('Error:', error));</w:t>
      </w:r>
    </w:p>
    <w:p w14:paraId="0857A058" w14:textId="77777777" w:rsidR="00E063B1" w:rsidRDefault="00E063B1" w:rsidP="00E063B1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4E5871C3" w14:textId="1270A513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 xml:space="preserve">Example: </w:t>
      </w:r>
      <w:proofErr w:type="spellStart"/>
      <w:r w:rsidRPr="00E063B1">
        <w:rPr>
          <w:rFonts w:eastAsia="Cambria" w:cs="Cambria"/>
          <w:b/>
          <w:bCs/>
        </w:rPr>
        <w:t>WebSockets</w:t>
      </w:r>
      <w:proofErr w:type="spellEnd"/>
    </w:p>
    <w:p w14:paraId="6D98CFCF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socket = new WebSocket('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wss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://example.com/socket');</w:t>
      </w:r>
    </w:p>
    <w:p w14:paraId="1A693B7A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21B73C9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socket.onopen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 = () =&gt; console.log('Connected to WebSocket');</w:t>
      </w:r>
    </w:p>
    <w:p w14:paraId="0235D644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socket.onmessage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 = (event) =&gt; console.log('Received:',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event.data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);</w:t>
      </w:r>
    </w:p>
    <w:p w14:paraId="6669A5EC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socket.onclose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 = () =&gt; console.log('Disconnected');</w:t>
      </w:r>
    </w:p>
    <w:p w14:paraId="7E0F49EA" w14:textId="307E71F4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579D3E38" w14:textId="6D4172F0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Storing &amp; Retrieving Data</w:t>
      </w:r>
    </w:p>
    <w:p w14:paraId="4C67A129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localStorage.setItem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('username', '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JohnDoe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');</w:t>
      </w:r>
    </w:p>
    <w:p w14:paraId="3E9E7451" w14:textId="77777777" w:rsidR="00E063B1" w:rsidRPr="00E063B1" w:rsidRDefault="00E063B1" w:rsidP="00E063B1">
      <w:pPr>
        <w:spacing w:after="0"/>
        <w:jc w:val="both"/>
        <w:rPr>
          <w:rFonts w:eastAsia="Cambria" w:cs="Cambria"/>
        </w:rPr>
      </w:pP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E063B1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('username')); </w:t>
      </w:r>
      <w:r w:rsidRPr="00E063B1">
        <w:rPr>
          <w:rFonts w:eastAsia="Cambria" w:cs="Cambria"/>
        </w:rPr>
        <w:t xml:space="preserve">// Output: </w:t>
      </w:r>
      <w:proofErr w:type="spellStart"/>
      <w:r w:rsidRPr="00E063B1">
        <w:rPr>
          <w:rFonts w:eastAsia="Cambria" w:cs="Cambria"/>
        </w:rPr>
        <w:t>JohnDoe</w:t>
      </w:r>
      <w:proofErr w:type="spellEnd"/>
    </w:p>
    <w:p w14:paraId="7226184C" w14:textId="77777777" w:rsidR="00E063B1" w:rsidRDefault="00E063B1" w:rsidP="00E063B1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60B36CA5" w14:textId="77777777" w:rsid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</w:p>
    <w:p w14:paraId="65618232" w14:textId="5C9F274C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</w:t>
      </w:r>
    </w:p>
    <w:p w14:paraId="0D7B8E5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sessionStorage.setItem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sessionID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', '123456');</w:t>
      </w:r>
    </w:p>
    <w:p w14:paraId="580F7870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E063B1">
        <w:rPr>
          <w:rFonts w:ascii="Consolas" w:eastAsia="Cambria" w:hAnsi="Consolas" w:cs="Cambria"/>
          <w:sz w:val="20"/>
          <w:szCs w:val="20"/>
        </w:rPr>
        <w:t>sessionStorage.getItem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sessionID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'));</w:t>
      </w:r>
    </w:p>
    <w:p w14:paraId="1CA50305" w14:textId="77777777" w:rsidR="00E063B1" w:rsidRDefault="00E063B1" w:rsidP="00E063B1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648C57AC" w14:textId="551B8AB4" w:rsidR="00E063B1" w:rsidRP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  <w:proofErr w:type="spellStart"/>
      <w:r w:rsidRPr="00E063B1">
        <w:rPr>
          <w:rFonts w:eastAsia="Cambria" w:cs="Cambria"/>
          <w:b/>
          <w:bCs/>
        </w:rPr>
        <w:t>IndexedDB</w:t>
      </w:r>
      <w:proofErr w:type="spellEnd"/>
      <w:r w:rsidRPr="00E063B1">
        <w:rPr>
          <w:rFonts w:eastAsia="Cambria" w:cs="Cambria"/>
          <w:b/>
          <w:bCs/>
        </w:rPr>
        <w:t xml:space="preserve"> API</w:t>
      </w:r>
    </w:p>
    <w:p w14:paraId="18A352CE" w14:textId="77777777" w:rsid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</w:p>
    <w:p w14:paraId="2DDC1357" w14:textId="4CCE125D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</w:t>
      </w:r>
    </w:p>
    <w:p w14:paraId="5CDBC685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db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;</w:t>
      </w:r>
    </w:p>
    <w:p w14:paraId="765BCBBB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request =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indexedDB.open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MyDatabase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", 1);</w:t>
      </w:r>
    </w:p>
    <w:p w14:paraId="3AA3C8F5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request.onsuccess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 = (event) =&gt; {</w:t>
      </w:r>
    </w:p>
    <w:p w14:paraId="38613AF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db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.result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;</w:t>
      </w:r>
    </w:p>
    <w:p w14:paraId="051F0486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"Database opened successfully");</w:t>
      </w:r>
    </w:p>
    <w:p w14:paraId="11FD3B69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};</w:t>
      </w:r>
    </w:p>
    <w:p w14:paraId="3ADCDD7F" w14:textId="0718E7ED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6609C4FE" w14:textId="77777777" w:rsid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</w:p>
    <w:p w14:paraId="0066E69D" w14:textId="607E3D7D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Drawing a Red Rectangle</w:t>
      </w:r>
    </w:p>
    <w:p w14:paraId="079E85D4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canvas =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myCanvas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');</w:t>
      </w:r>
    </w:p>
    <w:p w14:paraId="6780D268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ctx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canvas.getContext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('2d');</w:t>
      </w:r>
    </w:p>
    <w:p w14:paraId="5414C90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ctx.fillStyle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 = 'red';</w:t>
      </w:r>
    </w:p>
    <w:p w14:paraId="3C71FFCB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ctx.fillRect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(50, 50, 100, 100);</w:t>
      </w:r>
    </w:p>
    <w:p w14:paraId="315AB538" w14:textId="77777777" w:rsidR="00E063B1" w:rsidRDefault="00E063B1" w:rsidP="00E063B1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718B4DFB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5CBC20AB" w14:textId="6CF0EB99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Accessing Camera &amp; Microphone</w:t>
      </w:r>
    </w:p>
    <w:p w14:paraId="58A13F03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navigator.mediaDevices.getUserMedia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({ video: true, audio: true })</w:t>
      </w:r>
    </w:p>
    <w:p w14:paraId="3CFB4283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(stream =&gt;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('video').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srcObject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stream)</w:t>
      </w:r>
    </w:p>
    <w:p w14:paraId="0E336F10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(error =&gt;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('Error:', error));</w:t>
      </w:r>
    </w:p>
    <w:p w14:paraId="6F44B9E2" w14:textId="77777777" w:rsidR="00257379" w:rsidRPr="00F42998" w:rsidRDefault="00257379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A3FD584" w14:textId="77777777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Creating an Audio Context</w:t>
      </w:r>
    </w:p>
    <w:p w14:paraId="2A8512EF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audioContext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AudioContext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);</w:t>
      </w:r>
    </w:p>
    <w:p w14:paraId="4E3436D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"Web Audio API Initialized");</w:t>
      </w:r>
    </w:p>
    <w:p w14:paraId="4428A2AF" w14:textId="7ECEC14C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17408F61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52044D9A" w14:textId="0B820D30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Fetching User Location</w:t>
      </w:r>
    </w:p>
    <w:p w14:paraId="40FCB96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navigator.geolocation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.getCurrentPosition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(position =&gt; {</w:t>
      </w:r>
    </w:p>
    <w:p w14:paraId="3A618DB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`Latitude: ${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position.coords.latitude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}, Longitude: ${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position.coords.longitude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}`);</w:t>
      </w:r>
    </w:p>
    <w:p w14:paraId="4B85A102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});</w:t>
      </w:r>
    </w:p>
    <w:p w14:paraId="129CBA6F" w14:textId="77777777" w:rsidR="00E063B1" w:rsidRDefault="00E063B1" w:rsidP="00E063B1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5D385424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72663E97" w14:textId="6730FBCA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Checking Battery Level</w:t>
      </w:r>
    </w:p>
    <w:p w14:paraId="41CC56B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navigator.getBattery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().then(battery =&gt; {</w:t>
      </w:r>
    </w:p>
    <w:p w14:paraId="5728806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`Battery Level: ${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battery.level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* 100}%`);</w:t>
      </w:r>
    </w:p>
    <w:p w14:paraId="47D1DC69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});</w:t>
      </w:r>
    </w:p>
    <w:p w14:paraId="5005AD84" w14:textId="77777777" w:rsidR="00E063B1" w:rsidRDefault="00E063B1" w:rsidP="00E063B1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3CE0ACCA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2AA268F2" w14:textId="75A10243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Vibrating for 500ms</w:t>
      </w:r>
    </w:p>
    <w:p w14:paraId="56FFA773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navigator.vibrate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(500);</w:t>
      </w:r>
    </w:p>
    <w:p w14:paraId="28C7DBE4" w14:textId="3D4FE8AC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13C32F60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4A887139" w14:textId="5860C71B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Running a Background Task</w:t>
      </w:r>
    </w:p>
    <w:p w14:paraId="5B34F633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worker = new Worker('worker.js');</w:t>
      </w:r>
    </w:p>
    <w:p w14:paraId="19D5EEE0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worker.postMessage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("Start Task");</w:t>
      </w:r>
    </w:p>
    <w:p w14:paraId="3F39D3E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88223AD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worker.onmessage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 xml:space="preserve"> = (event) =&gt; console.log("Message from Worker:",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event.data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);</w:t>
      </w:r>
    </w:p>
    <w:p w14:paraId="2C2D4512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4450A2BC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56BC8DEB" w14:textId="799E2DD1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Lazy Loading Images</w:t>
      </w:r>
    </w:p>
    <w:p w14:paraId="1FC9639C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observer = new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IntersectionObserver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entries =&gt; {</w:t>
      </w:r>
    </w:p>
    <w:p w14:paraId="0BFF080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entries.forEach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(entry =&gt; {</w:t>
      </w:r>
    </w:p>
    <w:p w14:paraId="51E2C7E8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entry.isIntersecting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) {</w:t>
      </w:r>
    </w:p>
    <w:p w14:paraId="041BFC4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entry.target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;</w:t>
      </w:r>
    </w:p>
    <w:p w14:paraId="40AAFAD4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img.src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img.dataset.src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;</w:t>
      </w:r>
    </w:p>
    <w:p w14:paraId="7A655D38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lastRenderedPageBreak/>
        <w:t xml:space="preserve">     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observer.unobserve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);</w:t>
      </w:r>
    </w:p>
    <w:p w14:paraId="1DB6351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220787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62BA72C0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});</w:t>
      </w:r>
    </w:p>
    <w:p w14:paraId="25D123F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35D8A0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img.lazy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forEach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=&gt;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observer.observe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));</w:t>
      </w:r>
    </w:p>
    <w:p w14:paraId="168428F3" w14:textId="0DB7AD76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501C90CA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261954BA" w14:textId="0808AE8A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Storing User Credentials</w:t>
      </w:r>
    </w:p>
    <w:p w14:paraId="54BCF0E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navigator.credentials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.create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({</w:t>
      </w:r>
    </w:p>
    <w:p w14:paraId="6F73CADA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password: {</w:t>
      </w:r>
    </w:p>
    <w:p w14:paraId="4839F8B8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  id: "user@example.com",</w:t>
      </w:r>
    </w:p>
    <w:p w14:paraId="7307777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  password: "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securepassword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"</w:t>
      </w:r>
    </w:p>
    <w:p w14:paraId="00801603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4CD920AB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});</w:t>
      </w:r>
    </w:p>
    <w:p w14:paraId="79706FC0" w14:textId="77777777" w:rsid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</w:p>
    <w:p w14:paraId="142CFDAE" w14:textId="77777777" w:rsidR="00257379" w:rsidRDefault="00257379" w:rsidP="00257379">
      <w:pPr>
        <w:tabs>
          <w:tab w:val="num" w:pos="284"/>
        </w:tabs>
        <w:spacing w:after="0"/>
        <w:jc w:val="both"/>
        <w:rPr>
          <w:rFonts w:eastAsia="Cambria" w:cs="Cambria"/>
          <w:b/>
          <w:bCs/>
        </w:rPr>
      </w:pPr>
    </w:p>
    <w:p w14:paraId="0BAE39C0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68A1A321" w14:textId="1D0CB5FC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Checking Camera Permission</w:t>
      </w:r>
    </w:p>
    <w:p w14:paraId="5B6645C2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navigator.permissions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.query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({ name: 'camera' }).then(permission =&gt; {</w:t>
      </w:r>
    </w:p>
    <w:p w14:paraId="7D8F17FD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permission.state</w:t>
      </w:r>
      <w:proofErr w:type="spellEnd"/>
      <w:proofErr w:type="gramEnd"/>
      <w:r w:rsidRPr="00E063B1">
        <w:rPr>
          <w:rFonts w:ascii="Consolas" w:eastAsia="Cambria" w:hAnsi="Consolas" w:cs="Cambria"/>
          <w:sz w:val="20"/>
          <w:szCs w:val="20"/>
        </w:rPr>
        <w:t>);</w:t>
      </w:r>
    </w:p>
    <w:p w14:paraId="7598300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});</w:t>
      </w:r>
    </w:p>
    <w:p w14:paraId="6A787FB2" w14:textId="1A4FB85C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7DE609FB" w14:textId="2E1E87CC" w:rsidR="00E063B1" w:rsidRP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  <w:r w:rsidRPr="00E063B1">
        <w:rPr>
          <w:rFonts w:eastAsia="Cambria" w:cs="Cambria"/>
          <w:b/>
          <w:bCs/>
        </w:rPr>
        <w:t>Payment Request API</w:t>
      </w:r>
    </w:p>
    <w:p w14:paraId="7D19CB14" w14:textId="77777777" w:rsidR="00E063B1" w:rsidRPr="00E063B1" w:rsidRDefault="00E063B1" w:rsidP="00257379">
      <w:pPr>
        <w:numPr>
          <w:ilvl w:val="0"/>
          <w:numId w:val="946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E063B1">
        <w:rPr>
          <w:rFonts w:eastAsia="Cambria" w:cs="Cambria"/>
        </w:rPr>
        <w:t xml:space="preserve">Enables </w:t>
      </w:r>
      <w:r w:rsidRPr="00E063B1">
        <w:rPr>
          <w:rFonts w:eastAsia="Cambria" w:cs="Cambria"/>
          <w:b/>
          <w:bCs/>
        </w:rPr>
        <w:t>in-browser</w:t>
      </w:r>
      <w:r w:rsidRPr="00E063B1">
        <w:rPr>
          <w:rFonts w:eastAsia="Cambria" w:cs="Cambria"/>
        </w:rPr>
        <w:t xml:space="preserve"> payments without redirecting.</w:t>
      </w:r>
    </w:p>
    <w:p w14:paraId="4A600F79" w14:textId="77777777" w:rsidR="00257379" w:rsidRDefault="00257379" w:rsidP="00E063B1">
      <w:pPr>
        <w:spacing w:after="0"/>
        <w:jc w:val="both"/>
        <w:rPr>
          <w:rFonts w:eastAsia="Cambria" w:cs="Cambria"/>
          <w:b/>
          <w:bCs/>
        </w:rPr>
      </w:pPr>
    </w:p>
    <w:p w14:paraId="6190C9DB" w14:textId="52E5865A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</w:t>
      </w:r>
    </w:p>
    <w:p w14:paraId="534CBCA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paymentRequest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PaymentRequest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[{</w:t>
      </w:r>
    </w:p>
    <w:p w14:paraId="41EE46F5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E063B1">
        <w:rPr>
          <w:rFonts w:ascii="Consolas" w:eastAsia="Cambria" w:hAnsi="Consolas" w:cs="Cambria"/>
          <w:sz w:val="20"/>
          <w:szCs w:val="20"/>
        </w:rPr>
        <w:t>supportedMethods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: 'basic-card',</w:t>
      </w:r>
    </w:p>
    <w:p w14:paraId="6D24FB3E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}],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{</w:t>
      </w:r>
      <w:r w:rsidRPr="00E063B1">
        <w:rPr>
          <w:rFonts w:eastAsia="Cambria" w:cs="Cambria"/>
        </w:rPr>
        <w:t xml:space="preserve"> </w:t>
      </w:r>
      <w:r w:rsidRPr="00E063B1">
        <w:rPr>
          <w:rFonts w:ascii="Consolas" w:eastAsia="Cambria" w:hAnsi="Consolas" w:cs="Cambria"/>
          <w:sz w:val="20"/>
          <w:szCs w:val="20"/>
        </w:rPr>
        <w:t>total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: { label: 'Total', amount: { currency: 'USD', value: '10.00' } } });</w:t>
      </w:r>
    </w:p>
    <w:p w14:paraId="3EC77C59" w14:textId="77777777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05FA41DF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063B1">
        <w:rPr>
          <w:rFonts w:ascii="Consolas" w:eastAsia="Cambria" w:hAnsi="Consolas" w:cs="Cambria"/>
          <w:sz w:val="20"/>
          <w:szCs w:val="20"/>
        </w:rPr>
        <w:t>paymentRequest.show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();</w:t>
      </w:r>
    </w:p>
    <w:p w14:paraId="2E6F7F2B" w14:textId="77777777" w:rsidR="0064286F" w:rsidRDefault="0064286F" w:rsidP="00E063B1">
      <w:pPr>
        <w:spacing w:after="0"/>
        <w:jc w:val="both"/>
        <w:rPr>
          <w:rFonts w:eastAsia="Cambria" w:cs="Cambria"/>
          <w:b/>
          <w:bCs/>
        </w:rPr>
      </w:pPr>
    </w:p>
    <w:p w14:paraId="6CBDABD3" w14:textId="70B01701" w:rsidR="00E063B1" w:rsidRP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  <w:r w:rsidRPr="00E063B1">
        <w:rPr>
          <w:rFonts w:eastAsia="Cambria" w:cs="Cambria"/>
          <w:b/>
          <w:bCs/>
        </w:rPr>
        <w:t>Push Notifications API</w:t>
      </w:r>
    </w:p>
    <w:p w14:paraId="4375B71C" w14:textId="77777777" w:rsidR="00E063B1" w:rsidRPr="00E063B1" w:rsidRDefault="00E063B1" w:rsidP="0064286F">
      <w:pPr>
        <w:numPr>
          <w:ilvl w:val="0"/>
          <w:numId w:val="947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E063B1">
        <w:rPr>
          <w:rFonts w:eastAsia="Cambria" w:cs="Cambria"/>
        </w:rPr>
        <w:t>Allows sending notifications to users.</w:t>
      </w:r>
    </w:p>
    <w:p w14:paraId="556DF817" w14:textId="77777777" w:rsidR="0064286F" w:rsidRDefault="0064286F" w:rsidP="00E063B1">
      <w:pPr>
        <w:spacing w:after="0"/>
        <w:jc w:val="both"/>
        <w:rPr>
          <w:rFonts w:eastAsia="Cambria" w:cs="Cambria"/>
          <w:b/>
          <w:bCs/>
        </w:rPr>
      </w:pPr>
    </w:p>
    <w:p w14:paraId="15FE97F3" w14:textId="066E6D91" w:rsidR="00E063B1" w:rsidRPr="00E063B1" w:rsidRDefault="00E063B1" w:rsidP="00E063B1">
      <w:pPr>
        <w:spacing w:after="0"/>
        <w:jc w:val="both"/>
        <w:rPr>
          <w:rFonts w:eastAsia="Cambria" w:cs="Cambria"/>
          <w:b/>
          <w:bCs/>
        </w:rPr>
      </w:pPr>
      <w:r w:rsidRPr="00E063B1">
        <w:rPr>
          <w:rFonts w:eastAsia="Cambria" w:cs="Cambria"/>
          <w:b/>
          <w:bCs/>
        </w:rPr>
        <w:t>Clipboard API</w:t>
      </w:r>
    </w:p>
    <w:p w14:paraId="6317F288" w14:textId="77777777" w:rsidR="00E063B1" w:rsidRPr="00E063B1" w:rsidRDefault="00E063B1" w:rsidP="0064286F">
      <w:pPr>
        <w:numPr>
          <w:ilvl w:val="0"/>
          <w:numId w:val="948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E063B1">
        <w:rPr>
          <w:rFonts w:eastAsia="Cambria" w:cs="Cambria"/>
        </w:rPr>
        <w:t>Enables copying text to the clipboard.</w:t>
      </w:r>
    </w:p>
    <w:p w14:paraId="284FD179" w14:textId="77777777" w:rsidR="0064286F" w:rsidRDefault="0064286F" w:rsidP="00E063B1">
      <w:pPr>
        <w:spacing w:after="0"/>
        <w:jc w:val="both"/>
        <w:rPr>
          <w:rFonts w:eastAsia="Cambria" w:cs="Cambria"/>
          <w:b/>
          <w:bCs/>
        </w:rPr>
      </w:pPr>
    </w:p>
    <w:p w14:paraId="28C04085" w14:textId="76D36ED5" w:rsidR="00E063B1" w:rsidRPr="00E063B1" w:rsidRDefault="00E063B1" w:rsidP="00E063B1">
      <w:pPr>
        <w:spacing w:after="0"/>
        <w:jc w:val="both"/>
        <w:rPr>
          <w:rFonts w:eastAsia="Cambria" w:cs="Cambria"/>
        </w:rPr>
      </w:pPr>
      <w:r w:rsidRPr="00E063B1">
        <w:rPr>
          <w:rFonts w:eastAsia="Cambria" w:cs="Cambria"/>
          <w:b/>
          <w:bCs/>
        </w:rPr>
        <w:t>Example: Copying Text</w:t>
      </w:r>
    </w:p>
    <w:p w14:paraId="167637B7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063B1">
        <w:rPr>
          <w:rFonts w:ascii="Consolas" w:eastAsia="Cambria" w:hAnsi="Consolas" w:cs="Cambria"/>
          <w:sz w:val="20"/>
          <w:szCs w:val="20"/>
        </w:rPr>
        <w:t>navigator.clipboard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.writeText</w:t>
      </w:r>
      <w:proofErr w:type="spellEnd"/>
      <w:r w:rsidRPr="00E063B1">
        <w:rPr>
          <w:rFonts w:ascii="Consolas" w:eastAsia="Cambria" w:hAnsi="Consolas" w:cs="Cambria"/>
          <w:sz w:val="20"/>
          <w:szCs w:val="20"/>
        </w:rPr>
        <w:t>("Hello World").then(() =&gt; {</w:t>
      </w:r>
    </w:p>
    <w:p w14:paraId="50442A51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063B1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063B1">
        <w:rPr>
          <w:rFonts w:ascii="Consolas" w:eastAsia="Cambria" w:hAnsi="Consolas" w:cs="Cambria"/>
          <w:sz w:val="20"/>
          <w:szCs w:val="20"/>
        </w:rPr>
        <w:t>"Text copied to clipboard!");</w:t>
      </w:r>
    </w:p>
    <w:p w14:paraId="62184BAA" w14:textId="77777777" w:rsidR="00E063B1" w:rsidRPr="00E063B1" w:rsidRDefault="00E063B1" w:rsidP="00E063B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063B1">
        <w:rPr>
          <w:rFonts w:ascii="Consolas" w:eastAsia="Cambria" w:hAnsi="Consolas" w:cs="Cambria"/>
          <w:sz w:val="20"/>
          <w:szCs w:val="20"/>
        </w:rPr>
        <w:t>});</w:t>
      </w:r>
    </w:p>
    <w:p w14:paraId="591BA002" w14:textId="70B8F96E" w:rsidR="00E063B1" w:rsidRPr="00E063B1" w:rsidRDefault="00E063B1" w:rsidP="00E063B1">
      <w:pPr>
        <w:spacing w:after="0"/>
        <w:jc w:val="both"/>
        <w:rPr>
          <w:rFonts w:eastAsia="Cambria" w:cs="Cambria"/>
        </w:rPr>
      </w:pPr>
    </w:p>
    <w:p w14:paraId="7AED0669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082981ED" w14:textId="1303269D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 xml:space="preserve">Example: Running </w:t>
      </w:r>
      <w:proofErr w:type="spellStart"/>
      <w:r w:rsidRPr="00EA4B12">
        <w:rPr>
          <w:rFonts w:eastAsia="Cambria" w:cs="Cambria"/>
          <w:b/>
          <w:bCs/>
        </w:rPr>
        <w:t>WebAssembly</w:t>
      </w:r>
      <w:proofErr w:type="spellEnd"/>
      <w:r w:rsidRPr="00EA4B12">
        <w:rPr>
          <w:rFonts w:eastAsia="Cambria" w:cs="Cambria"/>
          <w:b/>
          <w:bCs/>
        </w:rPr>
        <w:t xml:space="preserve"> in JavaScript</w:t>
      </w:r>
    </w:p>
    <w:p w14:paraId="3B6A0451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 xml:space="preserve">Below is an example of loading a </w:t>
      </w:r>
      <w:proofErr w:type="spellStart"/>
      <w:r w:rsidRPr="00EA4B12">
        <w:rPr>
          <w:rFonts w:eastAsia="Cambria" w:cs="Cambria"/>
        </w:rPr>
        <w:t>WebAssembly</w:t>
      </w:r>
      <w:proofErr w:type="spellEnd"/>
      <w:r w:rsidRPr="00EA4B12">
        <w:rPr>
          <w:rFonts w:eastAsia="Cambria" w:cs="Cambria"/>
        </w:rPr>
        <w:t xml:space="preserve"> module in JavaScript:</w:t>
      </w:r>
    </w:p>
    <w:p w14:paraId="6D345923" w14:textId="77777777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>Step 1: Write C code (</w:t>
      </w:r>
      <w:proofErr w:type="spellStart"/>
      <w:r w:rsidRPr="00EA4B12">
        <w:rPr>
          <w:rFonts w:eastAsia="Cambria" w:cs="Cambria"/>
          <w:b/>
          <w:bCs/>
        </w:rPr>
        <w:t>add.c</w:t>
      </w:r>
      <w:proofErr w:type="spellEnd"/>
      <w:r w:rsidRPr="00EA4B12">
        <w:rPr>
          <w:rFonts w:eastAsia="Cambria" w:cs="Cambria"/>
          <w:b/>
          <w:bCs/>
        </w:rPr>
        <w:t>)</w:t>
      </w:r>
    </w:p>
    <w:p w14:paraId="55BFB0A3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lastRenderedPageBreak/>
        <w:t xml:space="preserve">// </w:t>
      </w:r>
      <w:proofErr w:type="spellStart"/>
      <w:r w:rsidRPr="00EA4B12">
        <w:rPr>
          <w:rFonts w:eastAsia="Cambria" w:cs="Cambria"/>
        </w:rPr>
        <w:t>add.c</w:t>
      </w:r>
      <w:proofErr w:type="spellEnd"/>
      <w:r w:rsidRPr="00EA4B12">
        <w:rPr>
          <w:rFonts w:eastAsia="Cambria" w:cs="Cambria"/>
        </w:rPr>
        <w:t xml:space="preserve"> - Simple function to add two numbers</w:t>
      </w:r>
    </w:p>
    <w:p w14:paraId="35E83E8C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int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int a, int b) {</w:t>
      </w:r>
    </w:p>
    <w:p w14:paraId="29B458D4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06C079F0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}</w:t>
      </w:r>
    </w:p>
    <w:p w14:paraId="21129327" w14:textId="77777777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 xml:space="preserve">Step 2: Compile to </w:t>
      </w:r>
      <w:proofErr w:type="spellStart"/>
      <w:r w:rsidRPr="00EA4B12">
        <w:rPr>
          <w:rFonts w:eastAsia="Cambria" w:cs="Cambria"/>
          <w:b/>
          <w:bCs/>
        </w:rPr>
        <w:t>WebAssembly</w:t>
      </w:r>
      <w:proofErr w:type="spellEnd"/>
    </w:p>
    <w:p w14:paraId="60A40407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 xml:space="preserve">Using </w:t>
      </w:r>
      <w:proofErr w:type="spellStart"/>
      <w:r w:rsidRPr="00EA4B12">
        <w:rPr>
          <w:rFonts w:eastAsia="Cambria" w:cs="Cambria"/>
        </w:rPr>
        <w:t>Emscripten</w:t>
      </w:r>
      <w:proofErr w:type="spellEnd"/>
      <w:r w:rsidRPr="00EA4B12">
        <w:rPr>
          <w:rFonts w:eastAsia="Cambria" w:cs="Cambria"/>
        </w:rPr>
        <w:t xml:space="preserve"> (a tool for compiling C/C++ to WASM), compile the code:</w:t>
      </w:r>
    </w:p>
    <w:p w14:paraId="06198FDE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A4B12">
        <w:rPr>
          <w:rFonts w:ascii="Consolas" w:eastAsia="Cambria" w:hAnsi="Consolas" w:cs="Cambria"/>
          <w:sz w:val="20"/>
          <w:szCs w:val="20"/>
        </w:rPr>
        <w:t>emcc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EA4B12">
        <w:rPr>
          <w:rFonts w:ascii="Consolas" w:eastAsia="Cambria" w:hAnsi="Consolas" w:cs="Cambria"/>
          <w:sz w:val="20"/>
          <w:szCs w:val="20"/>
        </w:rPr>
        <w:t>add.c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-o </w:t>
      </w:r>
      <w:proofErr w:type="spellStart"/>
      <w:proofErr w:type="gramStart"/>
      <w:r w:rsidRPr="00EA4B12">
        <w:rPr>
          <w:rFonts w:ascii="Consolas" w:eastAsia="Cambria" w:hAnsi="Consolas" w:cs="Cambria"/>
          <w:sz w:val="20"/>
          <w:szCs w:val="20"/>
        </w:rPr>
        <w:t>add.wasm</w:t>
      </w:r>
      <w:proofErr w:type="spellEnd"/>
      <w:proofErr w:type="gramEnd"/>
      <w:r w:rsidRPr="00EA4B12">
        <w:rPr>
          <w:rFonts w:ascii="Consolas" w:eastAsia="Cambria" w:hAnsi="Consolas" w:cs="Cambria"/>
          <w:sz w:val="20"/>
          <w:szCs w:val="20"/>
        </w:rPr>
        <w:t xml:space="preserve"> -s EXPORTED_FUNCTIONS='["_add"]' -s MODULARIZE</w:t>
      </w:r>
    </w:p>
    <w:p w14:paraId="6767C526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1DB0F804" w14:textId="3B3B2784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 xml:space="preserve">Step 3: Load </w:t>
      </w:r>
      <w:proofErr w:type="spellStart"/>
      <w:r w:rsidRPr="00EA4B12">
        <w:rPr>
          <w:rFonts w:eastAsia="Cambria" w:cs="Cambria"/>
          <w:b/>
          <w:bCs/>
        </w:rPr>
        <w:t>WebAssembly</w:t>
      </w:r>
      <w:proofErr w:type="spellEnd"/>
      <w:r w:rsidRPr="00EA4B12">
        <w:rPr>
          <w:rFonts w:eastAsia="Cambria" w:cs="Cambria"/>
          <w:b/>
          <w:bCs/>
        </w:rPr>
        <w:t xml:space="preserve"> in JavaScript</w:t>
      </w:r>
    </w:p>
    <w:p w14:paraId="24F8B61A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fetch('</w:t>
      </w:r>
      <w:proofErr w:type="spellStart"/>
      <w:proofErr w:type="gramStart"/>
      <w:r w:rsidRPr="00EA4B12">
        <w:rPr>
          <w:rFonts w:ascii="Consolas" w:eastAsia="Cambria" w:hAnsi="Consolas" w:cs="Cambria"/>
          <w:sz w:val="20"/>
          <w:szCs w:val="20"/>
        </w:rPr>
        <w:t>add.wasm</w:t>
      </w:r>
      <w:proofErr w:type="spellEnd"/>
      <w:proofErr w:type="gramEnd"/>
      <w:r w:rsidRPr="00EA4B12">
        <w:rPr>
          <w:rFonts w:ascii="Consolas" w:eastAsia="Cambria" w:hAnsi="Consolas" w:cs="Cambria"/>
          <w:sz w:val="20"/>
          <w:szCs w:val="20"/>
        </w:rPr>
        <w:t>')</w:t>
      </w:r>
    </w:p>
    <w:p w14:paraId="746ED74A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EA4B12">
        <w:rPr>
          <w:rFonts w:ascii="Consolas" w:eastAsia="Cambria" w:hAnsi="Consolas" w:cs="Cambria"/>
          <w:sz w:val="20"/>
          <w:szCs w:val="20"/>
        </w:rPr>
        <w:t>response.arrayBuffer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>())</w:t>
      </w:r>
    </w:p>
    <w:p w14:paraId="5B461589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 xml:space="preserve">(bytes =&gt; </w:t>
      </w:r>
      <w:proofErr w:type="spellStart"/>
      <w:r w:rsidRPr="00EA4B12">
        <w:rPr>
          <w:rFonts w:ascii="Consolas" w:eastAsia="Cambria" w:hAnsi="Consolas" w:cs="Cambria"/>
          <w:sz w:val="20"/>
          <w:szCs w:val="20"/>
        </w:rPr>
        <w:t>WebAssembly.instantiate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>(bytes))</w:t>
      </w:r>
    </w:p>
    <w:p w14:paraId="2AB51917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(({ instance }) =&gt; {</w:t>
      </w:r>
    </w:p>
    <w:p w14:paraId="0090458D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EA4B12">
        <w:rPr>
          <w:rFonts w:ascii="Consolas" w:eastAsia="Cambria" w:hAnsi="Consolas" w:cs="Cambria"/>
          <w:sz w:val="20"/>
          <w:szCs w:val="20"/>
        </w:rPr>
        <w:t>instance.exports.add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>(5, 3)); // Output: 8</w:t>
      </w:r>
    </w:p>
    <w:p w14:paraId="39C8DC8F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1791461B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620FDF9A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7328AC4F" w14:textId="3C27E884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 xml:space="preserve">Key </w:t>
      </w:r>
      <w:proofErr w:type="spellStart"/>
      <w:r w:rsidRPr="00EA4B12">
        <w:rPr>
          <w:rFonts w:eastAsia="Cambria" w:cs="Cambria"/>
          <w:b/>
          <w:bCs/>
        </w:rPr>
        <w:t>ESNext</w:t>
      </w:r>
      <w:proofErr w:type="spellEnd"/>
      <w:r w:rsidRPr="00EA4B12">
        <w:rPr>
          <w:rFonts w:eastAsia="Cambria" w:cs="Cambria"/>
          <w:b/>
          <w:bCs/>
        </w:rPr>
        <w:t xml:space="preserve"> Features:</w:t>
      </w:r>
    </w:p>
    <w:p w14:paraId="7A675692" w14:textId="5230FB5C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 xml:space="preserve">Optional Chaining </w:t>
      </w:r>
      <w:proofErr w:type="gramStart"/>
      <w:r w:rsidRPr="00EA4B12">
        <w:rPr>
          <w:rFonts w:eastAsia="Cambria" w:cs="Cambria"/>
          <w:b/>
          <w:bCs/>
        </w:rPr>
        <w:t>(?.</w:t>
      </w:r>
      <w:proofErr w:type="gramEnd"/>
      <w:r w:rsidRPr="00EA4B12">
        <w:rPr>
          <w:rFonts w:eastAsia="Cambria" w:cs="Cambria"/>
          <w:b/>
          <w:bCs/>
        </w:rPr>
        <w:t>)</w:t>
      </w:r>
    </w:p>
    <w:p w14:paraId="69711340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>Allows accessing deeply nested object properties without checking if each level exists.</w:t>
      </w:r>
    </w:p>
    <w:p w14:paraId="31FC73F7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 xml:space="preserve">Before </w:t>
      </w:r>
      <w:proofErr w:type="spellStart"/>
      <w:r w:rsidRPr="00EA4B12">
        <w:rPr>
          <w:rFonts w:eastAsia="Cambria" w:cs="Cambria"/>
          <w:b/>
          <w:bCs/>
        </w:rPr>
        <w:t>ESNext</w:t>
      </w:r>
      <w:proofErr w:type="spellEnd"/>
      <w:r w:rsidRPr="00EA4B12">
        <w:rPr>
          <w:rFonts w:eastAsia="Cambria" w:cs="Cambria"/>
          <w:b/>
          <w:bCs/>
        </w:rPr>
        <w:t>:</w:t>
      </w:r>
    </w:p>
    <w:p w14:paraId="6EC6777A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let user = {};</w:t>
      </w:r>
    </w:p>
    <w:p w14:paraId="4EE26FBE" w14:textId="77777777" w:rsidR="00EA4B12" w:rsidRDefault="00EA4B12" w:rsidP="00EA4B12">
      <w:pPr>
        <w:spacing w:after="0"/>
        <w:jc w:val="both"/>
        <w:rPr>
          <w:rFonts w:eastAsia="Cambria" w:cs="Cambria"/>
        </w:rPr>
      </w:pPr>
      <w:proofErr w:type="gramStart"/>
      <w:r w:rsidRPr="00EA4B12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EA4B12">
        <w:rPr>
          <w:rFonts w:ascii="Consolas" w:eastAsia="Cambria" w:hAnsi="Consolas" w:cs="Cambria"/>
          <w:sz w:val="20"/>
          <w:szCs w:val="20"/>
        </w:rPr>
        <w:t>user.profile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&amp;&amp; user.profile.name); </w:t>
      </w:r>
      <w:r w:rsidRPr="00EA4B12">
        <w:rPr>
          <w:rFonts w:eastAsia="Cambria" w:cs="Cambria"/>
        </w:rPr>
        <w:t>// undefined (avoiding errors)</w:t>
      </w:r>
    </w:p>
    <w:p w14:paraId="06964B1C" w14:textId="77777777" w:rsidR="004B43E0" w:rsidRPr="00EA4B12" w:rsidRDefault="004B43E0" w:rsidP="00EA4B12">
      <w:pPr>
        <w:spacing w:after="0"/>
        <w:jc w:val="both"/>
        <w:rPr>
          <w:rFonts w:eastAsia="Cambria" w:cs="Cambria"/>
        </w:rPr>
      </w:pPr>
    </w:p>
    <w:p w14:paraId="5FE59F91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>With Optional Chaining:</w:t>
      </w:r>
    </w:p>
    <w:p w14:paraId="1B5ACFE3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console.log(user?.profile?.name); </w:t>
      </w:r>
      <w:r w:rsidRPr="00EA4B12">
        <w:rPr>
          <w:rFonts w:eastAsia="Cambria" w:cs="Cambria"/>
        </w:rPr>
        <w:t>// undefined (without error)</w:t>
      </w:r>
    </w:p>
    <w:p w14:paraId="08E60323" w14:textId="77777777" w:rsidR="004B43E0" w:rsidRDefault="004B43E0" w:rsidP="00EA4B12">
      <w:pPr>
        <w:spacing w:after="0"/>
        <w:jc w:val="both"/>
        <w:rPr>
          <w:rFonts w:eastAsia="Cambria" w:cs="Cambria"/>
          <w:b/>
          <w:bCs/>
        </w:rPr>
      </w:pPr>
    </w:p>
    <w:p w14:paraId="05E5F822" w14:textId="4ECC264C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proofErr w:type="spellStart"/>
      <w:r w:rsidRPr="00EA4B12">
        <w:rPr>
          <w:rFonts w:eastAsia="Cambria" w:cs="Cambria"/>
          <w:b/>
          <w:bCs/>
        </w:rPr>
        <w:t>Nullish</w:t>
      </w:r>
      <w:proofErr w:type="spellEnd"/>
      <w:r w:rsidRPr="00EA4B12">
        <w:rPr>
          <w:rFonts w:eastAsia="Cambria" w:cs="Cambria"/>
          <w:b/>
          <w:bCs/>
        </w:rPr>
        <w:t xml:space="preserve"> Coalescing Operator (??)</w:t>
      </w:r>
    </w:p>
    <w:p w14:paraId="626CDA76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 xml:space="preserve">Provides a </w:t>
      </w:r>
      <w:r w:rsidRPr="00EA4B12">
        <w:rPr>
          <w:rFonts w:eastAsia="Cambria" w:cs="Cambria"/>
          <w:b/>
          <w:bCs/>
        </w:rPr>
        <w:t>default value</w:t>
      </w:r>
      <w:r w:rsidRPr="00EA4B12">
        <w:rPr>
          <w:rFonts w:eastAsia="Cambria" w:cs="Cambria"/>
        </w:rPr>
        <w:t xml:space="preserve"> when a variable is null or undefined.</w:t>
      </w:r>
    </w:p>
    <w:p w14:paraId="0505BDDB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 xml:space="preserve">Before </w:t>
      </w:r>
      <w:proofErr w:type="spellStart"/>
      <w:r w:rsidRPr="00EA4B12">
        <w:rPr>
          <w:rFonts w:eastAsia="Cambria" w:cs="Cambria"/>
          <w:b/>
          <w:bCs/>
        </w:rPr>
        <w:t>ESNext</w:t>
      </w:r>
      <w:proofErr w:type="spellEnd"/>
      <w:r w:rsidRPr="00EA4B12">
        <w:rPr>
          <w:rFonts w:eastAsia="Cambria" w:cs="Cambria"/>
          <w:b/>
          <w:bCs/>
        </w:rPr>
        <w:t>:</w:t>
      </w:r>
    </w:p>
    <w:p w14:paraId="52DB71A7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let username = null;</w:t>
      </w:r>
    </w:p>
    <w:p w14:paraId="47A3E51D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EA4B12">
        <w:rPr>
          <w:rFonts w:ascii="Consolas" w:eastAsia="Cambria" w:hAnsi="Consolas" w:cs="Cambria"/>
          <w:sz w:val="20"/>
          <w:szCs w:val="20"/>
        </w:rPr>
        <w:t>displayName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= username || "Guest"; </w:t>
      </w:r>
      <w:r w:rsidRPr="00EA4B12">
        <w:rPr>
          <w:rFonts w:eastAsia="Cambria" w:cs="Cambria"/>
        </w:rPr>
        <w:t>// Problem: 0 or '' also default to "Guest"</w:t>
      </w:r>
    </w:p>
    <w:p w14:paraId="75997461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>With ??:</w:t>
      </w:r>
    </w:p>
    <w:p w14:paraId="4C9D2A60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EA4B12">
        <w:rPr>
          <w:rFonts w:ascii="Consolas" w:eastAsia="Cambria" w:hAnsi="Consolas" w:cs="Cambria"/>
          <w:sz w:val="20"/>
          <w:szCs w:val="20"/>
        </w:rPr>
        <w:t>displayName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=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username ??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 xml:space="preserve"> "Guest";</w:t>
      </w:r>
      <w:r w:rsidRPr="00EA4B12">
        <w:rPr>
          <w:rFonts w:eastAsia="Cambria" w:cs="Cambria"/>
        </w:rPr>
        <w:t xml:space="preserve"> // Correct </w:t>
      </w:r>
      <w:proofErr w:type="spellStart"/>
      <w:r w:rsidRPr="00EA4B12">
        <w:rPr>
          <w:rFonts w:eastAsia="Cambria" w:cs="Cambria"/>
        </w:rPr>
        <w:t>behavior</w:t>
      </w:r>
      <w:proofErr w:type="spellEnd"/>
    </w:p>
    <w:p w14:paraId="17FD0A8A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446F72BA" w14:textId="69D47E45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>Top-Level await</w:t>
      </w:r>
    </w:p>
    <w:p w14:paraId="029118D9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>Allows await to be used in modules without wrapping in an async function.</w:t>
      </w:r>
    </w:p>
    <w:p w14:paraId="1372F70E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 xml:space="preserve">Before </w:t>
      </w:r>
      <w:proofErr w:type="spellStart"/>
      <w:r w:rsidRPr="00EA4B12">
        <w:rPr>
          <w:rFonts w:eastAsia="Cambria" w:cs="Cambria"/>
          <w:b/>
          <w:bCs/>
        </w:rPr>
        <w:t>ESNext</w:t>
      </w:r>
      <w:proofErr w:type="spellEnd"/>
      <w:r w:rsidRPr="00EA4B12">
        <w:rPr>
          <w:rFonts w:eastAsia="Cambria" w:cs="Cambria"/>
          <w:b/>
          <w:bCs/>
        </w:rPr>
        <w:t>:</w:t>
      </w:r>
    </w:p>
    <w:p w14:paraId="748D4FB0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EA4B1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) {</w:t>
      </w:r>
    </w:p>
    <w:p w14:paraId="6C36FBD6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let response = await fetch("https://jsonplaceholder.typicode.com/posts/1");</w:t>
      </w:r>
    </w:p>
    <w:p w14:paraId="146825F9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let data = await </w:t>
      </w:r>
      <w:proofErr w:type="spellStart"/>
      <w:proofErr w:type="gramStart"/>
      <w:r w:rsidRPr="00EA4B12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EA4B12">
        <w:rPr>
          <w:rFonts w:ascii="Consolas" w:eastAsia="Cambria" w:hAnsi="Consolas" w:cs="Cambria"/>
          <w:sz w:val="20"/>
          <w:szCs w:val="20"/>
        </w:rPr>
        <w:t>();</w:t>
      </w:r>
    </w:p>
    <w:p w14:paraId="7A858437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console.log(data);</w:t>
      </w:r>
    </w:p>
    <w:p w14:paraId="6F2E2C1C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}</w:t>
      </w:r>
    </w:p>
    <w:p w14:paraId="595F315F" w14:textId="77777777" w:rsidR="00EA4B12" w:rsidRPr="00420A15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A4B1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);</w:t>
      </w:r>
    </w:p>
    <w:p w14:paraId="156852B0" w14:textId="77777777" w:rsidR="000E594B" w:rsidRPr="00EA4B12" w:rsidRDefault="000E594B" w:rsidP="00EA4B12">
      <w:pPr>
        <w:spacing w:after="0"/>
        <w:jc w:val="both"/>
        <w:rPr>
          <w:rFonts w:eastAsia="Cambria" w:cs="Cambria"/>
        </w:rPr>
      </w:pPr>
    </w:p>
    <w:p w14:paraId="33F5E573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>With Top-Level await:</w:t>
      </w:r>
    </w:p>
    <w:p w14:paraId="6B1FC21C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let response = await fetch("https://jsonplaceholder.typicode.com/posts/1");</w:t>
      </w:r>
    </w:p>
    <w:p w14:paraId="3C668F61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let data = await </w:t>
      </w:r>
      <w:proofErr w:type="spellStart"/>
      <w:proofErr w:type="gramStart"/>
      <w:r w:rsidRPr="00EA4B12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EA4B12">
        <w:rPr>
          <w:rFonts w:ascii="Consolas" w:eastAsia="Cambria" w:hAnsi="Consolas" w:cs="Cambria"/>
          <w:sz w:val="20"/>
          <w:szCs w:val="20"/>
        </w:rPr>
        <w:t>();</w:t>
      </w:r>
    </w:p>
    <w:p w14:paraId="45974299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lastRenderedPageBreak/>
        <w:t>console.log(data);</w:t>
      </w:r>
    </w:p>
    <w:p w14:paraId="35AEB254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56E2B090" w14:textId="2612AE1F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>Records &amp; Tuples (Proposal)</w:t>
      </w:r>
    </w:p>
    <w:p w14:paraId="519C5B01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 xml:space="preserve">Introduces </w:t>
      </w:r>
      <w:r w:rsidRPr="00EA4B12">
        <w:rPr>
          <w:rFonts w:eastAsia="Cambria" w:cs="Cambria"/>
          <w:b/>
          <w:bCs/>
        </w:rPr>
        <w:t>immutable</w:t>
      </w:r>
      <w:r w:rsidRPr="00EA4B12">
        <w:rPr>
          <w:rFonts w:eastAsia="Cambria" w:cs="Cambria"/>
        </w:rPr>
        <w:t xml:space="preserve"> data structures in JavaScript.</w:t>
      </w:r>
    </w:p>
    <w:p w14:paraId="765C1545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>Example:</w:t>
      </w:r>
    </w:p>
    <w:p w14:paraId="14DE67EA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A4B1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user =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#{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"name": "Alice", "age": 25}; // Record</w:t>
      </w:r>
    </w:p>
    <w:p w14:paraId="33453315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A4B1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numbers =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#[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1, 2, 3];</w:t>
      </w:r>
      <w:r w:rsidRPr="00EA4B12">
        <w:rPr>
          <w:rFonts w:eastAsia="Cambria" w:cs="Cambria"/>
        </w:rPr>
        <w:t xml:space="preserve"> </w:t>
      </w:r>
      <w:r w:rsidRPr="00EA4B12">
        <w:rPr>
          <w:rFonts w:ascii="Consolas" w:eastAsia="Cambria" w:hAnsi="Consolas" w:cs="Cambria"/>
          <w:sz w:val="20"/>
          <w:szCs w:val="20"/>
        </w:rPr>
        <w:t>// Tuple</w:t>
      </w:r>
    </w:p>
    <w:p w14:paraId="77067434" w14:textId="77777777" w:rsid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</w:p>
    <w:p w14:paraId="00C57384" w14:textId="33524AA5" w:rsidR="00EA4B12" w:rsidRPr="00EA4B12" w:rsidRDefault="00EA4B12" w:rsidP="00EA4B12">
      <w:pPr>
        <w:spacing w:after="0"/>
        <w:jc w:val="both"/>
        <w:rPr>
          <w:rFonts w:eastAsia="Cambria" w:cs="Cambria"/>
          <w:b/>
          <w:bCs/>
        </w:rPr>
      </w:pPr>
      <w:r w:rsidRPr="00EA4B12">
        <w:rPr>
          <w:rFonts w:eastAsia="Cambria" w:cs="Cambria"/>
          <w:b/>
          <w:bCs/>
        </w:rPr>
        <w:t>Pattern Matching (Proposal)</w:t>
      </w:r>
    </w:p>
    <w:p w14:paraId="31ED3BFC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</w:rPr>
        <w:t>A feature similar to switch-case, but more powerful.</w:t>
      </w:r>
    </w:p>
    <w:p w14:paraId="752312C1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  <w:r w:rsidRPr="00EA4B12">
        <w:rPr>
          <w:rFonts w:eastAsia="Cambria" w:cs="Cambria"/>
          <w:b/>
          <w:bCs/>
        </w:rPr>
        <w:t>Example:</w:t>
      </w:r>
    </w:p>
    <w:p w14:paraId="12B640CB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EA4B1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EA4B12">
        <w:rPr>
          <w:rFonts w:ascii="Consolas" w:eastAsia="Cambria" w:hAnsi="Consolas" w:cs="Cambria"/>
          <w:sz w:val="20"/>
          <w:szCs w:val="20"/>
        </w:rPr>
        <w:t xml:space="preserve"> value =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{ type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: "circle", radius: 10 };</w:t>
      </w:r>
    </w:p>
    <w:p w14:paraId="74E078FF" w14:textId="77777777" w:rsidR="00EA4B12" w:rsidRPr="00EA4B12" w:rsidRDefault="00EA4B12" w:rsidP="00EA4B12">
      <w:pPr>
        <w:spacing w:after="0"/>
        <w:jc w:val="both"/>
        <w:rPr>
          <w:rFonts w:eastAsia="Cambria" w:cs="Cambria"/>
        </w:rPr>
      </w:pPr>
    </w:p>
    <w:p w14:paraId="628EB2E4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match (value) {</w:t>
      </w:r>
    </w:p>
    <w:p w14:paraId="1771B02B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{ type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: "circle", radius } =&gt; console.log(`Circle with radius ${radius}`),</w:t>
      </w:r>
    </w:p>
    <w:p w14:paraId="7F802534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{ type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: "square", side } =&gt; console.log(`Square with side ${side}`),</w:t>
      </w:r>
    </w:p>
    <w:p w14:paraId="722035F2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 xml:space="preserve">    _ =&gt; </w:t>
      </w:r>
      <w:proofErr w:type="gramStart"/>
      <w:r w:rsidRPr="00EA4B1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EA4B12">
        <w:rPr>
          <w:rFonts w:ascii="Consolas" w:eastAsia="Cambria" w:hAnsi="Consolas" w:cs="Cambria"/>
          <w:sz w:val="20"/>
          <w:szCs w:val="20"/>
        </w:rPr>
        <w:t>"Unknown shape")</w:t>
      </w:r>
    </w:p>
    <w:p w14:paraId="58C28112" w14:textId="77777777" w:rsidR="00EA4B12" w:rsidRPr="00EA4B12" w:rsidRDefault="00EA4B12" w:rsidP="00EA4B1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4B12">
        <w:rPr>
          <w:rFonts w:ascii="Consolas" w:eastAsia="Cambria" w:hAnsi="Consolas" w:cs="Cambria"/>
          <w:sz w:val="20"/>
          <w:szCs w:val="20"/>
        </w:rPr>
        <w:t>}</w:t>
      </w:r>
    </w:p>
    <w:p w14:paraId="38DE68A1" w14:textId="677DDB53" w:rsidR="00EA4B12" w:rsidRPr="00EA4B12" w:rsidRDefault="00EA4B12" w:rsidP="00EA4B12">
      <w:pPr>
        <w:spacing w:after="0"/>
        <w:jc w:val="both"/>
        <w:rPr>
          <w:rFonts w:eastAsia="Cambria" w:cs="Cambria"/>
        </w:rPr>
      </w:pPr>
    </w:p>
    <w:sectPr w:rsidR="00EA4B12" w:rsidRPr="00EA4B12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A60C" w14:textId="77777777" w:rsidR="00946885" w:rsidRDefault="00946885" w:rsidP="00C708E2">
      <w:pPr>
        <w:spacing w:after="0" w:line="240" w:lineRule="auto"/>
      </w:pPr>
      <w:r>
        <w:separator/>
      </w:r>
    </w:p>
  </w:endnote>
  <w:endnote w:type="continuationSeparator" w:id="0">
    <w:p w14:paraId="0767D7B5" w14:textId="77777777" w:rsidR="00946885" w:rsidRDefault="00946885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64B9" w14:textId="77777777" w:rsidR="00946885" w:rsidRDefault="00946885" w:rsidP="00C708E2">
      <w:pPr>
        <w:spacing w:after="0" w:line="240" w:lineRule="auto"/>
      </w:pPr>
      <w:r>
        <w:separator/>
      </w:r>
    </w:p>
  </w:footnote>
  <w:footnote w:type="continuationSeparator" w:id="0">
    <w:p w14:paraId="691D9775" w14:textId="77777777" w:rsidR="00946885" w:rsidRDefault="00946885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3890CAE1" w:rsidR="00C708E2" w:rsidRPr="00C708E2" w:rsidRDefault="00C708E2" w:rsidP="00E33112">
        <w:pPr>
          <w:pStyle w:val="Header"/>
          <w:tabs>
            <w:tab w:val="clear" w:pos="9026"/>
            <w:tab w:val="right" w:pos="9638"/>
          </w:tabs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="00DF28A6">
          <w:rPr>
            <w:rFonts w:ascii="Cambria" w:eastAsia="Cambria" w:hAnsi="Cambria" w:cs="Cambria"/>
            <w:i/>
            <w:color w:val="666666"/>
            <w:sz w:val="24"/>
            <w:szCs w:val="24"/>
          </w:rPr>
          <w:t>JavaScript Performance Optimization and Future Trends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5FC4"/>
    <w:multiLevelType w:val="multilevel"/>
    <w:tmpl w:val="7D6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2" w15:restartNumberingAfterBreak="0">
    <w:nsid w:val="00A85E8D"/>
    <w:multiLevelType w:val="hybridMultilevel"/>
    <w:tmpl w:val="5A4EDB2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30B6C"/>
    <w:multiLevelType w:val="multilevel"/>
    <w:tmpl w:val="B0D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233FEF"/>
    <w:multiLevelType w:val="multilevel"/>
    <w:tmpl w:val="D700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3C1A04"/>
    <w:multiLevelType w:val="multilevel"/>
    <w:tmpl w:val="EC72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582E64"/>
    <w:multiLevelType w:val="hybridMultilevel"/>
    <w:tmpl w:val="70668D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6B0E02"/>
    <w:multiLevelType w:val="multilevel"/>
    <w:tmpl w:val="187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1C22201"/>
    <w:multiLevelType w:val="multilevel"/>
    <w:tmpl w:val="85F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F11F32"/>
    <w:multiLevelType w:val="multilevel"/>
    <w:tmpl w:val="CBB2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3C611D"/>
    <w:multiLevelType w:val="multilevel"/>
    <w:tmpl w:val="BAA8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732A98"/>
    <w:multiLevelType w:val="multilevel"/>
    <w:tmpl w:val="650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2A17EE7"/>
    <w:multiLevelType w:val="multilevel"/>
    <w:tmpl w:val="4FA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BE522D"/>
    <w:multiLevelType w:val="multilevel"/>
    <w:tmpl w:val="8CC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2E23AD8"/>
    <w:multiLevelType w:val="multilevel"/>
    <w:tmpl w:val="66EC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5C198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5E68E9"/>
    <w:multiLevelType w:val="multilevel"/>
    <w:tmpl w:val="E5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13C2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743196"/>
    <w:multiLevelType w:val="multilevel"/>
    <w:tmpl w:val="F5A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BF58C1"/>
    <w:multiLevelType w:val="multilevel"/>
    <w:tmpl w:val="43E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E47AD3"/>
    <w:multiLevelType w:val="multilevel"/>
    <w:tmpl w:val="785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45DFA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0F70BA"/>
    <w:multiLevelType w:val="multilevel"/>
    <w:tmpl w:val="A4F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46A05FF"/>
    <w:multiLevelType w:val="multilevel"/>
    <w:tmpl w:val="5C7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8D4F45"/>
    <w:multiLevelType w:val="multilevel"/>
    <w:tmpl w:val="1A4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4AB4387"/>
    <w:multiLevelType w:val="multilevel"/>
    <w:tmpl w:val="AB6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BF5514"/>
    <w:multiLevelType w:val="multilevel"/>
    <w:tmpl w:val="6C3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C64B77"/>
    <w:multiLevelType w:val="multilevel"/>
    <w:tmpl w:val="1EF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4E16DB4"/>
    <w:multiLevelType w:val="multilevel"/>
    <w:tmpl w:val="BDD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4E73EF3"/>
    <w:multiLevelType w:val="hybridMultilevel"/>
    <w:tmpl w:val="51220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F836E6"/>
    <w:multiLevelType w:val="multilevel"/>
    <w:tmpl w:val="C7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FD7C9F"/>
    <w:multiLevelType w:val="multilevel"/>
    <w:tmpl w:val="808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0E7D62"/>
    <w:multiLevelType w:val="multilevel"/>
    <w:tmpl w:val="D3D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883E8B"/>
    <w:multiLevelType w:val="multilevel"/>
    <w:tmpl w:val="264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6AF29C1"/>
    <w:multiLevelType w:val="multilevel"/>
    <w:tmpl w:val="302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71" w15:restartNumberingAfterBreak="0">
    <w:nsid w:val="07E91D3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E92761"/>
    <w:multiLevelType w:val="multilevel"/>
    <w:tmpl w:val="C94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EE5DAC"/>
    <w:multiLevelType w:val="hybridMultilevel"/>
    <w:tmpl w:val="9A2AC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08444EE7"/>
    <w:multiLevelType w:val="multilevel"/>
    <w:tmpl w:val="7E8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AB45FB"/>
    <w:multiLevelType w:val="multilevel"/>
    <w:tmpl w:val="C8D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BD60AE"/>
    <w:multiLevelType w:val="multilevel"/>
    <w:tmpl w:val="7A8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A07492"/>
    <w:multiLevelType w:val="multilevel"/>
    <w:tmpl w:val="B92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1" w15:restartNumberingAfterBreak="0">
    <w:nsid w:val="0A587699"/>
    <w:multiLevelType w:val="multilevel"/>
    <w:tmpl w:val="C73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760C6C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7716B8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A83791F"/>
    <w:multiLevelType w:val="multilevel"/>
    <w:tmpl w:val="BC7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917E0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BE4B95"/>
    <w:multiLevelType w:val="multilevel"/>
    <w:tmpl w:val="9E8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3D5841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903734"/>
    <w:multiLevelType w:val="multilevel"/>
    <w:tmpl w:val="FEC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E92530"/>
    <w:multiLevelType w:val="multilevel"/>
    <w:tmpl w:val="B03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C6E0584"/>
    <w:multiLevelType w:val="multilevel"/>
    <w:tmpl w:val="98F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0C9E3DE7"/>
    <w:multiLevelType w:val="multilevel"/>
    <w:tmpl w:val="34B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2E5867"/>
    <w:multiLevelType w:val="multilevel"/>
    <w:tmpl w:val="7A0A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2" w15:restartNumberingAfterBreak="0">
    <w:nsid w:val="0D5D6CAD"/>
    <w:multiLevelType w:val="hybridMultilevel"/>
    <w:tmpl w:val="3370C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0D93007F"/>
    <w:multiLevelType w:val="multilevel"/>
    <w:tmpl w:val="562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BD30B8"/>
    <w:multiLevelType w:val="multilevel"/>
    <w:tmpl w:val="7B48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6" w15:restartNumberingAfterBreak="0">
    <w:nsid w:val="0E185CC9"/>
    <w:multiLevelType w:val="multilevel"/>
    <w:tmpl w:val="9F7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E366B18"/>
    <w:multiLevelType w:val="multilevel"/>
    <w:tmpl w:val="79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800985"/>
    <w:multiLevelType w:val="multilevel"/>
    <w:tmpl w:val="D05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866174"/>
    <w:multiLevelType w:val="multilevel"/>
    <w:tmpl w:val="E68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6" w15:restartNumberingAfterBreak="0">
    <w:nsid w:val="0EE33ABC"/>
    <w:multiLevelType w:val="multilevel"/>
    <w:tmpl w:val="18D0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F2A774B"/>
    <w:multiLevelType w:val="multilevel"/>
    <w:tmpl w:val="D61E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F764952"/>
    <w:multiLevelType w:val="multilevel"/>
    <w:tmpl w:val="49B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0F88062D"/>
    <w:multiLevelType w:val="multilevel"/>
    <w:tmpl w:val="2E9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0135B33"/>
    <w:multiLevelType w:val="multilevel"/>
    <w:tmpl w:val="E5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0151779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0570BAD"/>
    <w:multiLevelType w:val="multilevel"/>
    <w:tmpl w:val="326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0AB2947"/>
    <w:multiLevelType w:val="multilevel"/>
    <w:tmpl w:val="607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0E30648"/>
    <w:multiLevelType w:val="multilevel"/>
    <w:tmpl w:val="525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0F654AF"/>
    <w:multiLevelType w:val="multilevel"/>
    <w:tmpl w:val="F64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13971ED"/>
    <w:multiLevelType w:val="multilevel"/>
    <w:tmpl w:val="E3D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19A7D05"/>
    <w:multiLevelType w:val="multilevel"/>
    <w:tmpl w:val="E0B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A055E4"/>
    <w:multiLevelType w:val="multilevel"/>
    <w:tmpl w:val="9EB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1EB1072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21847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481246"/>
    <w:multiLevelType w:val="multilevel"/>
    <w:tmpl w:val="62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AC14A4"/>
    <w:multiLevelType w:val="multilevel"/>
    <w:tmpl w:val="349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2BA3030"/>
    <w:multiLevelType w:val="multilevel"/>
    <w:tmpl w:val="9EA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D23364"/>
    <w:multiLevelType w:val="multilevel"/>
    <w:tmpl w:val="BF5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31D6AE9"/>
    <w:multiLevelType w:val="hybridMultilevel"/>
    <w:tmpl w:val="9516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5678FE"/>
    <w:multiLevelType w:val="multilevel"/>
    <w:tmpl w:val="DC1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7D4659"/>
    <w:multiLevelType w:val="multilevel"/>
    <w:tmpl w:val="059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A6025C"/>
    <w:multiLevelType w:val="multilevel"/>
    <w:tmpl w:val="6B3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45538D7"/>
    <w:multiLevelType w:val="multilevel"/>
    <w:tmpl w:val="B5A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7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FC38CD"/>
    <w:multiLevelType w:val="multilevel"/>
    <w:tmpl w:val="974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440F3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5B27A57"/>
    <w:multiLevelType w:val="multilevel"/>
    <w:tmpl w:val="3E36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6001FA6"/>
    <w:multiLevelType w:val="multilevel"/>
    <w:tmpl w:val="C79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0" w15:restartNumberingAfterBreak="0">
    <w:nsid w:val="16434FAD"/>
    <w:multiLevelType w:val="multilevel"/>
    <w:tmpl w:val="B49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6625BB6"/>
    <w:multiLevelType w:val="hybridMultilevel"/>
    <w:tmpl w:val="BDF61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166670FB"/>
    <w:multiLevelType w:val="multilevel"/>
    <w:tmpl w:val="18F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68B0C25"/>
    <w:multiLevelType w:val="multilevel"/>
    <w:tmpl w:val="4B0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BA1194"/>
    <w:multiLevelType w:val="multilevel"/>
    <w:tmpl w:val="082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6BF5A7B"/>
    <w:multiLevelType w:val="multilevel"/>
    <w:tmpl w:val="EC46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749763A"/>
    <w:multiLevelType w:val="multilevel"/>
    <w:tmpl w:val="2B64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17507EB8"/>
    <w:multiLevelType w:val="multilevel"/>
    <w:tmpl w:val="4B3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6B08CD"/>
    <w:multiLevelType w:val="hybridMultilevel"/>
    <w:tmpl w:val="A4C49F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3" w15:restartNumberingAfterBreak="0">
    <w:nsid w:val="17B702B9"/>
    <w:multiLevelType w:val="multilevel"/>
    <w:tmpl w:val="27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7E312AD"/>
    <w:multiLevelType w:val="multilevel"/>
    <w:tmpl w:val="56C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E6045A"/>
    <w:multiLevelType w:val="multilevel"/>
    <w:tmpl w:val="32F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290D3F"/>
    <w:multiLevelType w:val="multilevel"/>
    <w:tmpl w:val="DC9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88B3C0A"/>
    <w:multiLevelType w:val="multilevel"/>
    <w:tmpl w:val="0B2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89A71FA"/>
    <w:multiLevelType w:val="multilevel"/>
    <w:tmpl w:val="A9A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8E950C7"/>
    <w:multiLevelType w:val="multilevel"/>
    <w:tmpl w:val="55E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8F80770"/>
    <w:multiLevelType w:val="multilevel"/>
    <w:tmpl w:val="EF2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99A5127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A002844"/>
    <w:multiLevelType w:val="multilevel"/>
    <w:tmpl w:val="C7F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A11437A"/>
    <w:multiLevelType w:val="multilevel"/>
    <w:tmpl w:val="E36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A571E9D"/>
    <w:multiLevelType w:val="multilevel"/>
    <w:tmpl w:val="44D8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ACF24B4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AE57026"/>
    <w:multiLevelType w:val="multilevel"/>
    <w:tmpl w:val="564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1AFA2FB6"/>
    <w:multiLevelType w:val="multilevel"/>
    <w:tmpl w:val="0D0C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B217348"/>
    <w:multiLevelType w:val="multilevel"/>
    <w:tmpl w:val="B1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6E00A7"/>
    <w:multiLevelType w:val="hybridMultilevel"/>
    <w:tmpl w:val="8A206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1BC87035"/>
    <w:multiLevelType w:val="multilevel"/>
    <w:tmpl w:val="FFE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1BCE666F"/>
    <w:multiLevelType w:val="hybridMultilevel"/>
    <w:tmpl w:val="E1C28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1BEF476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C2573AA"/>
    <w:multiLevelType w:val="multilevel"/>
    <w:tmpl w:val="0E26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C620971"/>
    <w:multiLevelType w:val="multilevel"/>
    <w:tmpl w:val="C7F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CB0501C"/>
    <w:multiLevelType w:val="multilevel"/>
    <w:tmpl w:val="EEF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D23F39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E6D03CF"/>
    <w:multiLevelType w:val="multilevel"/>
    <w:tmpl w:val="9B8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1E8B7575"/>
    <w:multiLevelType w:val="multilevel"/>
    <w:tmpl w:val="C56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C22BE6"/>
    <w:multiLevelType w:val="multilevel"/>
    <w:tmpl w:val="BC5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F1F12DB"/>
    <w:multiLevelType w:val="multilevel"/>
    <w:tmpl w:val="2680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F4B435A"/>
    <w:multiLevelType w:val="multilevel"/>
    <w:tmpl w:val="417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F6D5E30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1F7575D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FC57C34"/>
    <w:multiLevelType w:val="multilevel"/>
    <w:tmpl w:val="FCAE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FCA4725"/>
    <w:multiLevelType w:val="hybridMultilevel"/>
    <w:tmpl w:val="496ABB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1FE12CAF"/>
    <w:multiLevelType w:val="multilevel"/>
    <w:tmpl w:val="CCB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FE2554B"/>
    <w:multiLevelType w:val="hybridMultilevel"/>
    <w:tmpl w:val="D068B1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1" w15:restartNumberingAfterBreak="0">
    <w:nsid w:val="1FF82588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0B0439A"/>
    <w:multiLevelType w:val="hybridMultilevel"/>
    <w:tmpl w:val="6C963932"/>
    <w:lvl w:ilvl="0" w:tplc="8830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20C025DC"/>
    <w:multiLevelType w:val="multilevel"/>
    <w:tmpl w:val="4AF4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7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1860B5"/>
    <w:multiLevelType w:val="multilevel"/>
    <w:tmpl w:val="850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21AB4ACE"/>
    <w:multiLevelType w:val="multilevel"/>
    <w:tmpl w:val="0B5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54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20F5FE6"/>
    <w:multiLevelType w:val="multilevel"/>
    <w:tmpl w:val="78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2346EC2"/>
    <w:multiLevelType w:val="multilevel"/>
    <w:tmpl w:val="981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22431335"/>
    <w:multiLevelType w:val="multilevel"/>
    <w:tmpl w:val="0C6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2CF0AA0"/>
    <w:multiLevelType w:val="multilevel"/>
    <w:tmpl w:val="499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33E4D40"/>
    <w:multiLevelType w:val="hybridMultilevel"/>
    <w:tmpl w:val="7AB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9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242421FE"/>
    <w:multiLevelType w:val="multilevel"/>
    <w:tmpl w:val="6D52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247D7693"/>
    <w:multiLevelType w:val="hybridMultilevel"/>
    <w:tmpl w:val="E798434A"/>
    <w:lvl w:ilvl="0" w:tplc="8F2CFD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4AE5D31"/>
    <w:multiLevelType w:val="multilevel"/>
    <w:tmpl w:val="E9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4BB44AA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4CF441A"/>
    <w:multiLevelType w:val="multilevel"/>
    <w:tmpl w:val="D7F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6" w15:restartNumberingAfterBreak="0">
    <w:nsid w:val="24DE11E2"/>
    <w:multiLevelType w:val="multilevel"/>
    <w:tmpl w:val="8D0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5601440"/>
    <w:multiLevelType w:val="hybridMultilevel"/>
    <w:tmpl w:val="19509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257C507B"/>
    <w:multiLevelType w:val="multilevel"/>
    <w:tmpl w:val="8FD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58110BB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2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5A31931"/>
    <w:multiLevelType w:val="multilevel"/>
    <w:tmpl w:val="3CF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25DB737A"/>
    <w:multiLevelType w:val="hybridMultilevel"/>
    <w:tmpl w:val="A9C6B682"/>
    <w:lvl w:ilvl="0" w:tplc="BE985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5FD2294"/>
    <w:multiLevelType w:val="multilevel"/>
    <w:tmpl w:val="D23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 w15:restartNumberingAfterBreak="0">
    <w:nsid w:val="267A525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3" w15:restartNumberingAfterBreak="0">
    <w:nsid w:val="26C805AF"/>
    <w:multiLevelType w:val="hybridMultilevel"/>
    <w:tmpl w:val="79CE620E"/>
    <w:lvl w:ilvl="0" w:tplc="4A7E40E2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26E43DF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27080C7B"/>
    <w:multiLevelType w:val="multilevel"/>
    <w:tmpl w:val="F41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27400E31"/>
    <w:multiLevelType w:val="multilevel"/>
    <w:tmpl w:val="514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77A1E6D"/>
    <w:multiLevelType w:val="multilevel"/>
    <w:tmpl w:val="E39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1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80616E4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8073CB4"/>
    <w:multiLevelType w:val="multilevel"/>
    <w:tmpl w:val="18C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846497C"/>
    <w:multiLevelType w:val="hybridMultilevel"/>
    <w:tmpl w:val="5D9A54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28627517"/>
    <w:multiLevelType w:val="multilevel"/>
    <w:tmpl w:val="76E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89174AE"/>
    <w:multiLevelType w:val="multilevel"/>
    <w:tmpl w:val="90F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289C1248"/>
    <w:multiLevelType w:val="multilevel"/>
    <w:tmpl w:val="1A76985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EB72C6"/>
    <w:multiLevelType w:val="multilevel"/>
    <w:tmpl w:val="DC64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93D3856"/>
    <w:multiLevelType w:val="hybridMultilevel"/>
    <w:tmpl w:val="FDC62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5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A0236D4"/>
    <w:multiLevelType w:val="multilevel"/>
    <w:tmpl w:val="4EB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2A356443"/>
    <w:multiLevelType w:val="hybridMultilevel"/>
    <w:tmpl w:val="404C2A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2A506FA5"/>
    <w:multiLevelType w:val="multilevel"/>
    <w:tmpl w:val="D7345FD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 w15:restartNumberingAfterBreak="0">
    <w:nsid w:val="2A5A70DA"/>
    <w:multiLevelType w:val="multilevel"/>
    <w:tmpl w:val="5D9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C165B2"/>
    <w:multiLevelType w:val="multilevel"/>
    <w:tmpl w:val="30A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B15777E"/>
    <w:multiLevelType w:val="multilevel"/>
    <w:tmpl w:val="D084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B4072A8"/>
    <w:multiLevelType w:val="multilevel"/>
    <w:tmpl w:val="D5B4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2B941587"/>
    <w:multiLevelType w:val="multilevel"/>
    <w:tmpl w:val="1D8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BA764C1"/>
    <w:multiLevelType w:val="multilevel"/>
    <w:tmpl w:val="3CC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BEC39C8"/>
    <w:multiLevelType w:val="multilevel"/>
    <w:tmpl w:val="C9A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C2E27DC"/>
    <w:multiLevelType w:val="multilevel"/>
    <w:tmpl w:val="777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6" w15:restartNumberingAfterBreak="0">
    <w:nsid w:val="2D541F59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D844BC5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DCF121E"/>
    <w:multiLevelType w:val="multilevel"/>
    <w:tmpl w:val="53F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2E425B96"/>
    <w:multiLevelType w:val="multilevel"/>
    <w:tmpl w:val="B50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EA075F8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EA93DFA"/>
    <w:multiLevelType w:val="multilevel"/>
    <w:tmpl w:val="C54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EC4432A"/>
    <w:multiLevelType w:val="multilevel"/>
    <w:tmpl w:val="A6A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2EC97F6A"/>
    <w:multiLevelType w:val="multilevel"/>
    <w:tmpl w:val="B8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F12094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2F202857"/>
    <w:multiLevelType w:val="multilevel"/>
    <w:tmpl w:val="8C3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F4B08B5"/>
    <w:multiLevelType w:val="multilevel"/>
    <w:tmpl w:val="6F46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F504B5E"/>
    <w:multiLevelType w:val="multilevel"/>
    <w:tmpl w:val="57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F626CA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2FD545F1"/>
    <w:multiLevelType w:val="multilevel"/>
    <w:tmpl w:val="DE4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0026C56"/>
    <w:multiLevelType w:val="multilevel"/>
    <w:tmpl w:val="C6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0304D00"/>
    <w:multiLevelType w:val="multilevel"/>
    <w:tmpl w:val="943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30492119"/>
    <w:multiLevelType w:val="multilevel"/>
    <w:tmpl w:val="0A5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0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306C6AEB"/>
    <w:multiLevelType w:val="multilevel"/>
    <w:tmpl w:val="FD70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30821946"/>
    <w:multiLevelType w:val="multilevel"/>
    <w:tmpl w:val="9FFE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30962D05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0C11826"/>
    <w:multiLevelType w:val="multilevel"/>
    <w:tmpl w:val="48C6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30FB3B62"/>
    <w:multiLevelType w:val="multilevel"/>
    <w:tmpl w:val="B96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191553B"/>
    <w:multiLevelType w:val="multilevel"/>
    <w:tmpl w:val="F2C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320B1861"/>
    <w:multiLevelType w:val="multilevel"/>
    <w:tmpl w:val="DE9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22624BD"/>
    <w:multiLevelType w:val="multilevel"/>
    <w:tmpl w:val="59F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229040A"/>
    <w:multiLevelType w:val="multilevel"/>
    <w:tmpl w:val="419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32D312DE"/>
    <w:multiLevelType w:val="multilevel"/>
    <w:tmpl w:val="780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3" w15:restartNumberingAfterBreak="0">
    <w:nsid w:val="332F560A"/>
    <w:multiLevelType w:val="multilevel"/>
    <w:tmpl w:val="307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36860FB"/>
    <w:multiLevelType w:val="hybridMultilevel"/>
    <w:tmpl w:val="1AA0F5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37E2030"/>
    <w:multiLevelType w:val="multilevel"/>
    <w:tmpl w:val="01F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1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3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4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451353C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34556F7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34600BFB"/>
    <w:multiLevelType w:val="multilevel"/>
    <w:tmpl w:val="7F8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4B77CA3"/>
    <w:multiLevelType w:val="multilevel"/>
    <w:tmpl w:val="A33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4E14A0B"/>
    <w:multiLevelType w:val="multilevel"/>
    <w:tmpl w:val="BB8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56A5F8B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357D2BF2"/>
    <w:multiLevelType w:val="multilevel"/>
    <w:tmpl w:val="6164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5927314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5E12C0B"/>
    <w:multiLevelType w:val="multilevel"/>
    <w:tmpl w:val="BBC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6017AB9"/>
    <w:multiLevelType w:val="multilevel"/>
    <w:tmpl w:val="D5A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60637DE"/>
    <w:multiLevelType w:val="multilevel"/>
    <w:tmpl w:val="0F9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4" w15:restartNumberingAfterBreak="0">
    <w:nsid w:val="36860274"/>
    <w:multiLevelType w:val="multilevel"/>
    <w:tmpl w:val="7F8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3717226F"/>
    <w:multiLevelType w:val="multilevel"/>
    <w:tmpl w:val="897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72C5741"/>
    <w:multiLevelType w:val="multilevel"/>
    <w:tmpl w:val="4D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373C3309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9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7562A62"/>
    <w:multiLevelType w:val="multilevel"/>
    <w:tmpl w:val="CC2C52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1" w15:restartNumberingAfterBreak="0">
    <w:nsid w:val="3775458C"/>
    <w:multiLevelType w:val="multilevel"/>
    <w:tmpl w:val="36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3780773A"/>
    <w:multiLevelType w:val="hybridMultilevel"/>
    <w:tmpl w:val="4148CC86"/>
    <w:lvl w:ilvl="0" w:tplc="D7D4A00E">
      <w:start w:val="1"/>
      <w:numFmt w:val="decimal"/>
      <w:lvlText w:val="%1."/>
      <w:lvlJc w:val="left"/>
      <w:pPr>
        <w:ind w:left="1004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37A60C52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5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37DB152E"/>
    <w:multiLevelType w:val="multilevel"/>
    <w:tmpl w:val="3C3C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37E4590F"/>
    <w:multiLevelType w:val="multilevel"/>
    <w:tmpl w:val="CA4C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85B404A"/>
    <w:multiLevelType w:val="multilevel"/>
    <w:tmpl w:val="190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2" w15:restartNumberingAfterBreak="0">
    <w:nsid w:val="38736014"/>
    <w:multiLevelType w:val="multilevel"/>
    <w:tmpl w:val="66F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8991144"/>
    <w:multiLevelType w:val="hybridMultilevel"/>
    <w:tmpl w:val="852A0D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389F7005"/>
    <w:multiLevelType w:val="multilevel"/>
    <w:tmpl w:val="6AE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8E56851"/>
    <w:multiLevelType w:val="multilevel"/>
    <w:tmpl w:val="51A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8EC078E"/>
    <w:multiLevelType w:val="hybridMultilevel"/>
    <w:tmpl w:val="22DEF7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38F24EF3"/>
    <w:multiLevelType w:val="multilevel"/>
    <w:tmpl w:val="027A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38F376F8"/>
    <w:multiLevelType w:val="multilevel"/>
    <w:tmpl w:val="F294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38FB43B1"/>
    <w:multiLevelType w:val="multilevel"/>
    <w:tmpl w:val="59A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9327F15"/>
    <w:multiLevelType w:val="multilevel"/>
    <w:tmpl w:val="588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9553CED"/>
    <w:multiLevelType w:val="multilevel"/>
    <w:tmpl w:val="33A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8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39BA44A5"/>
    <w:multiLevelType w:val="multilevel"/>
    <w:tmpl w:val="87B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9DB5192"/>
    <w:multiLevelType w:val="multilevel"/>
    <w:tmpl w:val="29E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9DE4B24"/>
    <w:multiLevelType w:val="multilevel"/>
    <w:tmpl w:val="B508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9E07AA3"/>
    <w:multiLevelType w:val="multilevel"/>
    <w:tmpl w:val="A49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4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AA34477"/>
    <w:multiLevelType w:val="multilevel"/>
    <w:tmpl w:val="899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0" w15:restartNumberingAfterBreak="0">
    <w:nsid w:val="3ADC5CB0"/>
    <w:multiLevelType w:val="hybridMultilevel"/>
    <w:tmpl w:val="611491C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 w15:restartNumberingAfterBreak="0">
    <w:nsid w:val="3AEC2DBE"/>
    <w:multiLevelType w:val="multilevel"/>
    <w:tmpl w:val="39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B043632"/>
    <w:multiLevelType w:val="hybridMultilevel"/>
    <w:tmpl w:val="B442F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4" w15:restartNumberingAfterBreak="0">
    <w:nsid w:val="3B3B1674"/>
    <w:multiLevelType w:val="multilevel"/>
    <w:tmpl w:val="386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B3C3168"/>
    <w:multiLevelType w:val="hybridMultilevel"/>
    <w:tmpl w:val="E65C15B0"/>
    <w:lvl w:ilvl="0" w:tplc="0F242A80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6" w15:restartNumberingAfterBreak="0">
    <w:nsid w:val="3B9046B1"/>
    <w:multiLevelType w:val="multilevel"/>
    <w:tmpl w:val="8EC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BAD28CE"/>
    <w:multiLevelType w:val="multilevel"/>
    <w:tmpl w:val="ECB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BFE3FC6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C68193B"/>
    <w:multiLevelType w:val="multilevel"/>
    <w:tmpl w:val="48C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3C780D5B"/>
    <w:multiLevelType w:val="hybridMultilevel"/>
    <w:tmpl w:val="268C2A24"/>
    <w:lvl w:ilvl="0" w:tplc="B264471E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3CA25B3B"/>
    <w:multiLevelType w:val="multilevel"/>
    <w:tmpl w:val="7EC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3CE313C4"/>
    <w:multiLevelType w:val="multilevel"/>
    <w:tmpl w:val="022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9" w15:restartNumberingAfterBreak="0">
    <w:nsid w:val="3DA10E6D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E0B6E3E"/>
    <w:multiLevelType w:val="multilevel"/>
    <w:tmpl w:val="4464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E5E4B8F"/>
    <w:multiLevelType w:val="multilevel"/>
    <w:tmpl w:val="E9D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EA178AE"/>
    <w:multiLevelType w:val="multilevel"/>
    <w:tmpl w:val="EF7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ED40001"/>
    <w:multiLevelType w:val="multilevel"/>
    <w:tmpl w:val="B60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EE8784B"/>
    <w:multiLevelType w:val="hybridMultilevel"/>
    <w:tmpl w:val="6A3845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8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F375421"/>
    <w:multiLevelType w:val="multilevel"/>
    <w:tmpl w:val="9170F41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1" w15:restartNumberingAfterBreak="0">
    <w:nsid w:val="3F4507B0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3F5017EF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3F5307B7"/>
    <w:multiLevelType w:val="multilevel"/>
    <w:tmpl w:val="74C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FBB2CC1"/>
    <w:multiLevelType w:val="multilevel"/>
    <w:tmpl w:val="41A6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FD5228E"/>
    <w:multiLevelType w:val="multilevel"/>
    <w:tmpl w:val="90F21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6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404F5743"/>
    <w:multiLevelType w:val="multilevel"/>
    <w:tmpl w:val="CAC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08B6308"/>
    <w:multiLevelType w:val="multilevel"/>
    <w:tmpl w:val="E2F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10F2D27"/>
    <w:multiLevelType w:val="multilevel"/>
    <w:tmpl w:val="499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41412C7E"/>
    <w:multiLevelType w:val="multilevel"/>
    <w:tmpl w:val="BCE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9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42185156"/>
    <w:multiLevelType w:val="multilevel"/>
    <w:tmpl w:val="2D9C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2236EC5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2307135"/>
    <w:multiLevelType w:val="multilevel"/>
    <w:tmpl w:val="A8F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A16B9A"/>
    <w:multiLevelType w:val="hybridMultilevel"/>
    <w:tmpl w:val="8182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430B5038"/>
    <w:multiLevelType w:val="multilevel"/>
    <w:tmpl w:val="C6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431C422E"/>
    <w:multiLevelType w:val="multilevel"/>
    <w:tmpl w:val="445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326489A"/>
    <w:multiLevelType w:val="multilevel"/>
    <w:tmpl w:val="1B2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36A69D0"/>
    <w:multiLevelType w:val="hybridMultilevel"/>
    <w:tmpl w:val="D884DB40"/>
    <w:lvl w:ilvl="0" w:tplc="11AC4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39158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43BE0255"/>
    <w:multiLevelType w:val="multilevel"/>
    <w:tmpl w:val="29D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3BF39E8"/>
    <w:multiLevelType w:val="multilevel"/>
    <w:tmpl w:val="6DB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3F83B66"/>
    <w:multiLevelType w:val="multilevel"/>
    <w:tmpl w:val="E3F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44D04ED"/>
    <w:multiLevelType w:val="multilevel"/>
    <w:tmpl w:val="5AD8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444F52F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44606753"/>
    <w:multiLevelType w:val="multilevel"/>
    <w:tmpl w:val="562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44687F00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9" w15:restartNumberingAfterBreak="0">
    <w:nsid w:val="448E4252"/>
    <w:multiLevelType w:val="multilevel"/>
    <w:tmpl w:val="114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4D30847"/>
    <w:multiLevelType w:val="hybridMultilevel"/>
    <w:tmpl w:val="ED323896"/>
    <w:lvl w:ilvl="0" w:tplc="FF28444A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4FB0EB5"/>
    <w:multiLevelType w:val="multilevel"/>
    <w:tmpl w:val="D23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52A2577"/>
    <w:multiLevelType w:val="hybridMultilevel"/>
    <w:tmpl w:val="1DAA6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4" w15:restartNumberingAfterBreak="0">
    <w:nsid w:val="455F1A40"/>
    <w:multiLevelType w:val="multilevel"/>
    <w:tmpl w:val="61C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56E54E0"/>
    <w:multiLevelType w:val="multilevel"/>
    <w:tmpl w:val="DEA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9" w15:restartNumberingAfterBreak="0">
    <w:nsid w:val="45FE5241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0" w15:restartNumberingAfterBreak="0">
    <w:nsid w:val="464A3A81"/>
    <w:multiLevelType w:val="multilevel"/>
    <w:tmpl w:val="5AA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64E56B6"/>
    <w:multiLevelType w:val="multilevel"/>
    <w:tmpl w:val="16D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6D3554C"/>
    <w:multiLevelType w:val="multilevel"/>
    <w:tmpl w:val="93FC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46F60363"/>
    <w:multiLevelType w:val="multilevel"/>
    <w:tmpl w:val="4B1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6FB540C"/>
    <w:multiLevelType w:val="multilevel"/>
    <w:tmpl w:val="9D0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47123A38"/>
    <w:multiLevelType w:val="multilevel"/>
    <w:tmpl w:val="6E9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72100AA"/>
    <w:multiLevelType w:val="hybridMultilevel"/>
    <w:tmpl w:val="4DE80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47281D62"/>
    <w:multiLevelType w:val="multilevel"/>
    <w:tmpl w:val="E24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77D4BFF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477F16E4"/>
    <w:multiLevelType w:val="hybridMultilevel"/>
    <w:tmpl w:val="9DF08C08"/>
    <w:lvl w:ilvl="0" w:tplc="A1469A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47815D0D"/>
    <w:multiLevelType w:val="multilevel"/>
    <w:tmpl w:val="1C2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47F966AF"/>
    <w:multiLevelType w:val="hybridMultilevel"/>
    <w:tmpl w:val="2EACD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480A5DD5"/>
    <w:multiLevelType w:val="multilevel"/>
    <w:tmpl w:val="043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87C7A64"/>
    <w:multiLevelType w:val="multilevel"/>
    <w:tmpl w:val="5A1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8815382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8AA73C6"/>
    <w:multiLevelType w:val="multilevel"/>
    <w:tmpl w:val="87FA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4997754F"/>
    <w:multiLevelType w:val="multilevel"/>
    <w:tmpl w:val="6D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9DE7DAA"/>
    <w:multiLevelType w:val="multilevel"/>
    <w:tmpl w:val="695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9DF2806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9F32F48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4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4A7A6202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4A8102F6"/>
    <w:multiLevelType w:val="hybridMultilevel"/>
    <w:tmpl w:val="9DCC0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7" w15:restartNumberingAfterBreak="0">
    <w:nsid w:val="4AA679A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4AA721E3"/>
    <w:multiLevelType w:val="multilevel"/>
    <w:tmpl w:val="4F2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ABF35A4"/>
    <w:multiLevelType w:val="hybridMultilevel"/>
    <w:tmpl w:val="0DFE2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1" w15:restartNumberingAfterBreak="0">
    <w:nsid w:val="4AC8187B"/>
    <w:multiLevelType w:val="multilevel"/>
    <w:tmpl w:val="DB4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4AD2313E"/>
    <w:multiLevelType w:val="hybridMultilevel"/>
    <w:tmpl w:val="8990F410"/>
    <w:lvl w:ilvl="0" w:tplc="AA7AA5BC">
      <w:start w:val="1"/>
      <w:numFmt w:val="upperLetter"/>
      <w:lvlText w:val="%1)"/>
      <w:lvlJc w:val="left"/>
      <w:pPr>
        <w:ind w:left="990" w:hanging="6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4AE61C3F"/>
    <w:multiLevelType w:val="multilevel"/>
    <w:tmpl w:val="C9A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5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4B3D23F5"/>
    <w:multiLevelType w:val="multilevel"/>
    <w:tmpl w:val="F58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4B400A79"/>
    <w:multiLevelType w:val="multilevel"/>
    <w:tmpl w:val="0BC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B89068B"/>
    <w:multiLevelType w:val="hybridMultilevel"/>
    <w:tmpl w:val="14AC93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0" w15:restartNumberingAfterBreak="0">
    <w:nsid w:val="4B9967FC"/>
    <w:multiLevelType w:val="multilevel"/>
    <w:tmpl w:val="F5F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B9A1B2A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4BA076C8"/>
    <w:multiLevelType w:val="multilevel"/>
    <w:tmpl w:val="51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4BE54B6F"/>
    <w:multiLevelType w:val="multilevel"/>
    <w:tmpl w:val="DDB866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4" w15:restartNumberingAfterBreak="0">
    <w:nsid w:val="4C1A572B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C9952F3"/>
    <w:multiLevelType w:val="multilevel"/>
    <w:tmpl w:val="D09A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4CA51858"/>
    <w:multiLevelType w:val="hybridMultilevel"/>
    <w:tmpl w:val="317CB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9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4D585D74"/>
    <w:multiLevelType w:val="hybridMultilevel"/>
    <w:tmpl w:val="E1E00E4C"/>
    <w:lvl w:ilvl="0" w:tplc="1304CA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4D684999"/>
    <w:multiLevelType w:val="hybridMultilevel"/>
    <w:tmpl w:val="905CB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4D7A16BC"/>
    <w:multiLevelType w:val="multilevel"/>
    <w:tmpl w:val="9D0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DAD185F"/>
    <w:multiLevelType w:val="multilevel"/>
    <w:tmpl w:val="3E2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4DE9188B"/>
    <w:multiLevelType w:val="multilevel"/>
    <w:tmpl w:val="963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E2D68C7"/>
    <w:multiLevelType w:val="multilevel"/>
    <w:tmpl w:val="B7E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E67158F"/>
    <w:multiLevelType w:val="multilevel"/>
    <w:tmpl w:val="AC6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E6F34E6"/>
    <w:multiLevelType w:val="hybridMultilevel"/>
    <w:tmpl w:val="0EB0C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5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6" w15:restartNumberingAfterBreak="0">
    <w:nsid w:val="4F3C7797"/>
    <w:multiLevelType w:val="multilevel"/>
    <w:tmpl w:val="7E12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4F830B70"/>
    <w:multiLevelType w:val="hybridMultilevel"/>
    <w:tmpl w:val="DA5EC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50855626"/>
    <w:multiLevelType w:val="hybridMultilevel"/>
    <w:tmpl w:val="7F1A78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25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6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50C60EE9"/>
    <w:multiLevelType w:val="multilevel"/>
    <w:tmpl w:val="430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511E2772"/>
    <w:multiLevelType w:val="hybridMultilevel"/>
    <w:tmpl w:val="E348D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0" w15:restartNumberingAfterBreak="0">
    <w:nsid w:val="5153131A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517410C3"/>
    <w:multiLevelType w:val="hybridMultilevel"/>
    <w:tmpl w:val="5E64AA0E"/>
    <w:lvl w:ilvl="0" w:tplc="FAB469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BD34290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3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4" w15:restartNumberingAfterBreak="0">
    <w:nsid w:val="51EA4140"/>
    <w:multiLevelType w:val="hybridMultilevel"/>
    <w:tmpl w:val="053894C2"/>
    <w:lvl w:ilvl="0" w:tplc="35B24F48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5225262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23D3506"/>
    <w:multiLevelType w:val="multilevel"/>
    <w:tmpl w:val="E29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2AB32CC"/>
    <w:multiLevelType w:val="hybridMultilevel"/>
    <w:tmpl w:val="E4B6D788"/>
    <w:lvl w:ilvl="0" w:tplc="40090019">
      <w:start w:val="1"/>
      <w:numFmt w:val="lowerLetter"/>
      <w:lvlText w:val="%1."/>
      <w:lvlJc w:val="left"/>
      <w:pPr>
        <w:ind w:left="1364" w:hanging="360"/>
      </w:pPr>
    </w:lvl>
    <w:lvl w:ilvl="1" w:tplc="40090019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39" w15:restartNumberingAfterBreak="0">
    <w:nsid w:val="52F42DED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30F2976"/>
    <w:multiLevelType w:val="multilevel"/>
    <w:tmpl w:val="784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31F0895"/>
    <w:multiLevelType w:val="hybridMultilevel"/>
    <w:tmpl w:val="ED4E7D9C"/>
    <w:lvl w:ilvl="0" w:tplc="AF7829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3BA3E41"/>
    <w:multiLevelType w:val="hybridMultilevel"/>
    <w:tmpl w:val="9E14D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6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47" w15:restartNumberingAfterBreak="0">
    <w:nsid w:val="5414388F"/>
    <w:multiLevelType w:val="hybridMultilevel"/>
    <w:tmpl w:val="8F22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54365B27"/>
    <w:multiLevelType w:val="multilevel"/>
    <w:tmpl w:val="3CB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4CC6D52"/>
    <w:multiLevelType w:val="multilevel"/>
    <w:tmpl w:val="85C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506058A"/>
    <w:multiLevelType w:val="multilevel"/>
    <w:tmpl w:val="4FD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550F69B1"/>
    <w:multiLevelType w:val="multilevel"/>
    <w:tmpl w:val="109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553B0C6A"/>
    <w:multiLevelType w:val="multilevel"/>
    <w:tmpl w:val="D00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661" w15:restartNumberingAfterBreak="0">
    <w:nsid w:val="55C826E3"/>
    <w:multiLevelType w:val="multilevel"/>
    <w:tmpl w:val="203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5FD0471"/>
    <w:multiLevelType w:val="multilevel"/>
    <w:tmpl w:val="FBA8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56165C68"/>
    <w:multiLevelType w:val="multilevel"/>
    <w:tmpl w:val="DA6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65252DD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566C45C4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7115DC8"/>
    <w:multiLevelType w:val="multilevel"/>
    <w:tmpl w:val="063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575C3F1B"/>
    <w:multiLevelType w:val="multilevel"/>
    <w:tmpl w:val="40F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7691F54"/>
    <w:multiLevelType w:val="multilevel"/>
    <w:tmpl w:val="3138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57D54084"/>
    <w:multiLevelType w:val="multilevel"/>
    <w:tmpl w:val="910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7F3585D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583479A5"/>
    <w:multiLevelType w:val="multilevel"/>
    <w:tmpl w:val="25A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8433F37"/>
    <w:multiLevelType w:val="hybridMultilevel"/>
    <w:tmpl w:val="EA740558"/>
    <w:lvl w:ilvl="0" w:tplc="0E8C8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8951C1B"/>
    <w:multiLevelType w:val="multilevel"/>
    <w:tmpl w:val="499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58D11A39"/>
    <w:multiLevelType w:val="hybridMultilevel"/>
    <w:tmpl w:val="49F839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2" w15:restartNumberingAfterBreak="0">
    <w:nsid w:val="58D941CB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59346D6F"/>
    <w:multiLevelType w:val="multilevel"/>
    <w:tmpl w:val="148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95C7836"/>
    <w:multiLevelType w:val="multilevel"/>
    <w:tmpl w:val="F3E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96131FD"/>
    <w:multiLevelType w:val="multilevel"/>
    <w:tmpl w:val="06D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9BB1E69"/>
    <w:multiLevelType w:val="multilevel"/>
    <w:tmpl w:val="97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9CE73C9"/>
    <w:multiLevelType w:val="hybridMultilevel"/>
    <w:tmpl w:val="7578ED8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91" w15:restartNumberingAfterBreak="0">
    <w:nsid w:val="59D16EC1"/>
    <w:multiLevelType w:val="hybridMultilevel"/>
    <w:tmpl w:val="FBEC4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2" w15:restartNumberingAfterBreak="0">
    <w:nsid w:val="59D173E1"/>
    <w:multiLevelType w:val="multilevel"/>
    <w:tmpl w:val="C20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A205352"/>
    <w:multiLevelType w:val="multilevel"/>
    <w:tmpl w:val="55EA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A3C7B5B"/>
    <w:multiLevelType w:val="multilevel"/>
    <w:tmpl w:val="2FD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A3E3339"/>
    <w:multiLevelType w:val="multilevel"/>
    <w:tmpl w:val="A5F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A496E5E"/>
    <w:multiLevelType w:val="multilevel"/>
    <w:tmpl w:val="B80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5A523B06"/>
    <w:multiLevelType w:val="multilevel"/>
    <w:tmpl w:val="1E0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AC50E70"/>
    <w:multiLevelType w:val="multilevel"/>
    <w:tmpl w:val="158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01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02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B3A1BAC"/>
    <w:multiLevelType w:val="hybridMultilevel"/>
    <w:tmpl w:val="68783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4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5" w15:restartNumberingAfterBreak="0">
    <w:nsid w:val="5B907950"/>
    <w:multiLevelType w:val="multilevel"/>
    <w:tmpl w:val="97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BB747CF"/>
    <w:multiLevelType w:val="multilevel"/>
    <w:tmpl w:val="C16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5BCE48FF"/>
    <w:multiLevelType w:val="multilevel"/>
    <w:tmpl w:val="503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C2B1BD4"/>
    <w:multiLevelType w:val="multilevel"/>
    <w:tmpl w:val="B36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C322B13"/>
    <w:multiLevelType w:val="multilevel"/>
    <w:tmpl w:val="4AD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5C4049BF"/>
    <w:multiLevelType w:val="multilevel"/>
    <w:tmpl w:val="EC1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C835F14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5CB273F6"/>
    <w:multiLevelType w:val="multilevel"/>
    <w:tmpl w:val="081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D1D6855"/>
    <w:multiLevelType w:val="multilevel"/>
    <w:tmpl w:val="90F21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DA557BB"/>
    <w:multiLevelType w:val="multilevel"/>
    <w:tmpl w:val="D0B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E426215"/>
    <w:multiLevelType w:val="multilevel"/>
    <w:tmpl w:val="082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2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724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EE82624"/>
    <w:multiLevelType w:val="multilevel"/>
    <w:tmpl w:val="D75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9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5F1D28E8"/>
    <w:multiLevelType w:val="multilevel"/>
    <w:tmpl w:val="19AA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F516201"/>
    <w:multiLevelType w:val="multilevel"/>
    <w:tmpl w:val="171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F6E544F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F917A4E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6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02B154F"/>
    <w:multiLevelType w:val="hybridMultilevel"/>
    <w:tmpl w:val="5852A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60335A4E"/>
    <w:multiLevelType w:val="multilevel"/>
    <w:tmpl w:val="6BCC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603F0A1A"/>
    <w:multiLevelType w:val="multilevel"/>
    <w:tmpl w:val="8C8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0404EE8"/>
    <w:multiLevelType w:val="multilevel"/>
    <w:tmpl w:val="D7DE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06135F9"/>
    <w:multiLevelType w:val="multilevel"/>
    <w:tmpl w:val="8578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07D76F0"/>
    <w:multiLevelType w:val="hybridMultilevel"/>
    <w:tmpl w:val="52948F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44" w15:restartNumberingAfterBreak="0">
    <w:nsid w:val="608A4D0F"/>
    <w:multiLevelType w:val="multilevel"/>
    <w:tmpl w:val="F1E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0E86A7E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61066B7C"/>
    <w:multiLevelType w:val="multilevel"/>
    <w:tmpl w:val="A2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10C4893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1276F14"/>
    <w:multiLevelType w:val="multilevel"/>
    <w:tmpl w:val="5BF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15E2248"/>
    <w:multiLevelType w:val="multilevel"/>
    <w:tmpl w:val="C1A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1B102D5"/>
    <w:multiLevelType w:val="multilevel"/>
    <w:tmpl w:val="94C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1DF6D78"/>
    <w:multiLevelType w:val="multilevel"/>
    <w:tmpl w:val="00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2750122"/>
    <w:multiLevelType w:val="hybridMultilevel"/>
    <w:tmpl w:val="34D8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9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628E3D7F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62EA6CF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30871DD"/>
    <w:multiLevelType w:val="multilevel"/>
    <w:tmpl w:val="EA3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3207FD2"/>
    <w:multiLevelType w:val="multilevel"/>
    <w:tmpl w:val="DE8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38649C5"/>
    <w:multiLevelType w:val="multilevel"/>
    <w:tmpl w:val="B40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0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642C477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45D7E1C"/>
    <w:multiLevelType w:val="multilevel"/>
    <w:tmpl w:val="BD4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4820D0E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648B7075"/>
    <w:multiLevelType w:val="multilevel"/>
    <w:tmpl w:val="28F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64B66DA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50249B5"/>
    <w:multiLevelType w:val="multilevel"/>
    <w:tmpl w:val="EC0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56C1DC3"/>
    <w:multiLevelType w:val="multilevel"/>
    <w:tmpl w:val="DC6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572108F"/>
    <w:multiLevelType w:val="multilevel"/>
    <w:tmpl w:val="075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57A3306"/>
    <w:multiLevelType w:val="hybridMultilevel"/>
    <w:tmpl w:val="7136C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65A823C3"/>
    <w:multiLevelType w:val="multilevel"/>
    <w:tmpl w:val="BCE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65AD5922"/>
    <w:multiLevelType w:val="multilevel"/>
    <w:tmpl w:val="6C9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66180437"/>
    <w:multiLevelType w:val="multilevel"/>
    <w:tmpl w:val="D092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63E1F33"/>
    <w:multiLevelType w:val="multilevel"/>
    <w:tmpl w:val="576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90" w15:restartNumberingAfterBreak="0">
    <w:nsid w:val="668C599C"/>
    <w:multiLevelType w:val="hybridMultilevel"/>
    <w:tmpl w:val="19923CAE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91" w15:restartNumberingAfterBreak="0">
    <w:nsid w:val="66BD1F20"/>
    <w:multiLevelType w:val="hybridMultilevel"/>
    <w:tmpl w:val="6B9A59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2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93" w15:restartNumberingAfterBreak="0">
    <w:nsid w:val="67126EB4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76E449E"/>
    <w:multiLevelType w:val="multilevel"/>
    <w:tmpl w:val="65D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7992F32"/>
    <w:multiLevelType w:val="multilevel"/>
    <w:tmpl w:val="8BF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7" w15:restartNumberingAfterBreak="0">
    <w:nsid w:val="67BC658A"/>
    <w:multiLevelType w:val="multilevel"/>
    <w:tmpl w:val="4D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7F61A76"/>
    <w:multiLevelType w:val="multilevel"/>
    <w:tmpl w:val="991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8387945"/>
    <w:multiLevelType w:val="multilevel"/>
    <w:tmpl w:val="27B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85A0EBB"/>
    <w:multiLevelType w:val="hybridMultilevel"/>
    <w:tmpl w:val="F1F046B6"/>
    <w:lvl w:ilvl="0" w:tplc="0E30CB56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2" w15:restartNumberingAfterBreak="0">
    <w:nsid w:val="685A176E"/>
    <w:multiLevelType w:val="multilevel"/>
    <w:tmpl w:val="03D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865332C"/>
    <w:multiLevelType w:val="multilevel"/>
    <w:tmpl w:val="36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68E56D89"/>
    <w:multiLevelType w:val="multilevel"/>
    <w:tmpl w:val="028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8ED0D37"/>
    <w:multiLevelType w:val="multilevel"/>
    <w:tmpl w:val="52C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9356EE0"/>
    <w:multiLevelType w:val="multilevel"/>
    <w:tmpl w:val="B01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6969346A"/>
    <w:multiLevelType w:val="multilevel"/>
    <w:tmpl w:val="9F4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699F4A53"/>
    <w:multiLevelType w:val="hybridMultilevel"/>
    <w:tmpl w:val="0B3EA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1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13" w15:restartNumberingAfterBreak="0">
    <w:nsid w:val="6A087756"/>
    <w:multiLevelType w:val="multilevel"/>
    <w:tmpl w:val="C4A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A6E3BC4"/>
    <w:multiLevelType w:val="multilevel"/>
    <w:tmpl w:val="0A3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A755276"/>
    <w:multiLevelType w:val="hybridMultilevel"/>
    <w:tmpl w:val="65525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7" w15:restartNumberingAfterBreak="0">
    <w:nsid w:val="6A852F55"/>
    <w:multiLevelType w:val="multilevel"/>
    <w:tmpl w:val="0C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AB91BE0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6AC2605F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ADF4BB5"/>
    <w:multiLevelType w:val="multilevel"/>
    <w:tmpl w:val="2A9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6AE528C4"/>
    <w:multiLevelType w:val="multilevel"/>
    <w:tmpl w:val="68D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AF63ADE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6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B3822DA"/>
    <w:multiLevelType w:val="multilevel"/>
    <w:tmpl w:val="499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BAE3D47"/>
    <w:multiLevelType w:val="multilevel"/>
    <w:tmpl w:val="F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C3D254B"/>
    <w:multiLevelType w:val="multilevel"/>
    <w:tmpl w:val="CFC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37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CBA7986"/>
    <w:multiLevelType w:val="multilevel"/>
    <w:tmpl w:val="BB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43" w15:restartNumberingAfterBreak="0">
    <w:nsid w:val="6D692CD0"/>
    <w:multiLevelType w:val="multilevel"/>
    <w:tmpl w:val="BE2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D6F01F2"/>
    <w:multiLevelType w:val="multilevel"/>
    <w:tmpl w:val="92D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D9F2EEA"/>
    <w:multiLevelType w:val="multilevel"/>
    <w:tmpl w:val="FA80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E1017EB"/>
    <w:multiLevelType w:val="multilevel"/>
    <w:tmpl w:val="83AC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6E2C4B8B"/>
    <w:multiLevelType w:val="multilevel"/>
    <w:tmpl w:val="C56C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E5803D5"/>
    <w:multiLevelType w:val="multilevel"/>
    <w:tmpl w:val="7F5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EB13FC5"/>
    <w:multiLevelType w:val="multilevel"/>
    <w:tmpl w:val="3B5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ED81AED"/>
    <w:multiLevelType w:val="multilevel"/>
    <w:tmpl w:val="39E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6F002542"/>
    <w:multiLevelType w:val="multilevel"/>
    <w:tmpl w:val="0AE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F4456E6"/>
    <w:multiLevelType w:val="multilevel"/>
    <w:tmpl w:val="D8EA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6F7A63E8"/>
    <w:multiLevelType w:val="multilevel"/>
    <w:tmpl w:val="194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58" w15:restartNumberingAfterBreak="0">
    <w:nsid w:val="6FB82CA7"/>
    <w:multiLevelType w:val="multilevel"/>
    <w:tmpl w:val="64B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02C2A84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05C4CE3"/>
    <w:multiLevelType w:val="hybridMultilevel"/>
    <w:tmpl w:val="AC14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 w15:restartNumberingAfterBreak="0">
    <w:nsid w:val="70647037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70AE17D3"/>
    <w:multiLevelType w:val="multilevel"/>
    <w:tmpl w:val="779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0F832E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6" w15:restartNumberingAfterBreak="0">
    <w:nsid w:val="716F0215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71D125A2"/>
    <w:multiLevelType w:val="multilevel"/>
    <w:tmpl w:val="F7C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204439E"/>
    <w:multiLevelType w:val="multilevel"/>
    <w:tmpl w:val="9FEC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721852BC"/>
    <w:multiLevelType w:val="multilevel"/>
    <w:tmpl w:val="A50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723C2F9D"/>
    <w:multiLevelType w:val="multilevel"/>
    <w:tmpl w:val="9016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72A90847"/>
    <w:multiLevelType w:val="multilevel"/>
    <w:tmpl w:val="9BDC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2AE3ED7"/>
    <w:multiLevelType w:val="multilevel"/>
    <w:tmpl w:val="DC2E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33A407A"/>
    <w:multiLevelType w:val="multilevel"/>
    <w:tmpl w:val="8B5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8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3D91FFC"/>
    <w:multiLevelType w:val="multilevel"/>
    <w:tmpl w:val="5B6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3F07C6B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 w15:restartNumberingAfterBreak="0">
    <w:nsid w:val="74BE64E1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571311B"/>
    <w:multiLevelType w:val="multilevel"/>
    <w:tmpl w:val="33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5C01E09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64E7020"/>
    <w:multiLevelType w:val="multilevel"/>
    <w:tmpl w:val="79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6532533"/>
    <w:multiLevelType w:val="hybridMultilevel"/>
    <w:tmpl w:val="ADEE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2" w15:restartNumberingAfterBreak="0">
    <w:nsid w:val="765D1816"/>
    <w:multiLevelType w:val="multilevel"/>
    <w:tmpl w:val="8A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6BA1D04"/>
    <w:multiLevelType w:val="hybridMultilevel"/>
    <w:tmpl w:val="783881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7" w15:restartNumberingAfterBreak="0">
    <w:nsid w:val="76D23AF9"/>
    <w:multiLevelType w:val="multilevel"/>
    <w:tmpl w:val="4E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6D33D9C"/>
    <w:multiLevelType w:val="multilevel"/>
    <w:tmpl w:val="AEC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771363E4"/>
    <w:multiLevelType w:val="multilevel"/>
    <w:tmpl w:val="C4D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1" w15:restartNumberingAfterBreak="0">
    <w:nsid w:val="776A7481"/>
    <w:multiLevelType w:val="hybridMultilevel"/>
    <w:tmpl w:val="65EA19C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2" w15:restartNumberingAfterBreak="0">
    <w:nsid w:val="77722FF7"/>
    <w:multiLevelType w:val="hybridMultilevel"/>
    <w:tmpl w:val="001C702E"/>
    <w:lvl w:ilvl="0" w:tplc="1E6C5A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3" w15:restartNumberingAfterBreak="0">
    <w:nsid w:val="77D049D1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8150C5E"/>
    <w:multiLevelType w:val="multilevel"/>
    <w:tmpl w:val="391687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5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6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7" w15:restartNumberingAfterBreak="0">
    <w:nsid w:val="78663817"/>
    <w:multiLevelType w:val="multilevel"/>
    <w:tmpl w:val="21E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8AA67B2"/>
    <w:multiLevelType w:val="multilevel"/>
    <w:tmpl w:val="DD2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79493822"/>
    <w:multiLevelType w:val="multilevel"/>
    <w:tmpl w:val="776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18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A1F5A91"/>
    <w:multiLevelType w:val="hybridMultilevel"/>
    <w:tmpl w:val="84367EF6"/>
    <w:lvl w:ilvl="0" w:tplc="0E30CB5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180D4FE">
      <w:start w:val="1"/>
      <w:numFmt w:val="upperLetter"/>
      <w:lvlText w:val="%2)"/>
      <w:lvlJc w:val="left"/>
      <w:pPr>
        <w:ind w:left="9578" w:hanging="8498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1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2" w15:restartNumberingAfterBreak="0">
    <w:nsid w:val="7A4C03FE"/>
    <w:multiLevelType w:val="multilevel"/>
    <w:tmpl w:val="B83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A4E539C"/>
    <w:multiLevelType w:val="multilevel"/>
    <w:tmpl w:val="822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A723018"/>
    <w:multiLevelType w:val="multilevel"/>
    <w:tmpl w:val="976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ADE5FBA"/>
    <w:multiLevelType w:val="multilevel"/>
    <w:tmpl w:val="3A2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B1D675B"/>
    <w:multiLevelType w:val="multilevel"/>
    <w:tmpl w:val="B12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929" w15:restartNumberingAfterBreak="0">
    <w:nsid w:val="7B3E449D"/>
    <w:multiLevelType w:val="multilevel"/>
    <w:tmpl w:val="EB1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B7E71BC"/>
    <w:multiLevelType w:val="multilevel"/>
    <w:tmpl w:val="CC3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 w15:restartNumberingAfterBreak="0">
    <w:nsid w:val="7BC6217F"/>
    <w:multiLevelType w:val="multilevel"/>
    <w:tmpl w:val="6EB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7C4E0819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7C603BB0"/>
    <w:multiLevelType w:val="multilevel"/>
    <w:tmpl w:val="FCAE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41" w15:restartNumberingAfterBreak="0">
    <w:nsid w:val="7CA80013"/>
    <w:multiLevelType w:val="multilevel"/>
    <w:tmpl w:val="FDB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3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44" w15:restartNumberingAfterBreak="0">
    <w:nsid w:val="7D46340C"/>
    <w:multiLevelType w:val="multilevel"/>
    <w:tmpl w:val="C76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7" w15:restartNumberingAfterBreak="0">
    <w:nsid w:val="7D9A53F2"/>
    <w:multiLevelType w:val="multilevel"/>
    <w:tmpl w:val="3E8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7DB439DD"/>
    <w:multiLevelType w:val="hybridMultilevel"/>
    <w:tmpl w:val="2DA220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0" w15:restartNumberingAfterBreak="0">
    <w:nsid w:val="7DD93909"/>
    <w:multiLevelType w:val="hybridMultilevel"/>
    <w:tmpl w:val="B414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1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2" w15:restartNumberingAfterBreak="0">
    <w:nsid w:val="7DF5773F"/>
    <w:multiLevelType w:val="multilevel"/>
    <w:tmpl w:val="499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 w15:restartNumberingAfterBreak="0">
    <w:nsid w:val="7DF85547"/>
    <w:multiLevelType w:val="multilevel"/>
    <w:tmpl w:val="4E52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56" w15:restartNumberingAfterBreak="0">
    <w:nsid w:val="7E2D67BF"/>
    <w:multiLevelType w:val="multilevel"/>
    <w:tmpl w:val="B40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E380D43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7E636E6F"/>
    <w:multiLevelType w:val="multilevel"/>
    <w:tmpl w:val="B3B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0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961" w15:restartNumberingAfterBreak="0">
    <w:nsid w:val="7EEF702B"/>
    <w:multiLevelType w:val="multilevel"/>
    <w:tmpl w:val="D13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3" w15:restartNumberingAfterBreak="0">
    <w:nsid w:val="7F023558"/>
    <w:multiLevelType w:val="multilevel"/>
    <w:tmpl w:val="7B0A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F257E7C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5" w15:restartNumberingAfterBreak="0">
    <w:nsid w:val="7F4C5738"/>
    <w:multiLevelType w:val="multilevel"/>
    <w:tmpl w:val="82B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F617208"/>
    <w:multiLevelType w:val="multilevel"/>
    <w:tmpl w:val="15D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7F703061"/>
    <w:multiLevelType w:val="multilevel"/>
    <w:tmpl w:val="55B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F7912D9"/>
    <w:multiLevelType w:val="hybridMultilevel"/>
    <w:tmpl w:val="9C86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9" w15:restartNumberingAfterBreak="0">
    <w:nsid w:val="7F8570E3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7FAE7BE9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668206">
    <w:abstractNumId w:val="660"/>
  </w:num>
  <w:num w:numId="2" w16cid:durableId="87702836">
    <w:abstractNumId w:val="292"/>
  </w:num>
  <w:num w:numId="3" w16cid:durableId="1226603225">
    <w:abstractNumId w:val="19"/>
  </w:num>
  <w:num w:numId="4" w16cid:durableId="1867669196">
    <w:abstractNumId w:val="573"/>
  </w:num>
  <w:num w:numId="5" w16cid:durableId="1092819297">
    <w:abstractNumId w:val="463"/>
  </w:num>
  <w:num w:numId="6" w16cid:durableId="2018726718">
    <w:abstractNumId w:val="101"/>
  </w:num>
  <w:num w:numId="7" w16cid:durableId="1591424676">
    <w:abstractNumId w:val="962"/>
  </w:num>
  <w:num w:numId="8" w16cid:durableId="1752697084">
    <w:abstractNumId w:val="792"/>
  </w:num>
  <w:num w:numId="9" w16cid:durableId="1372727644">
    <w:abstractNumId w:val="156"/>
  </w:num>
  <w:num w:numId="10" w16cid:durableId="1493834099">
    <w:abstractNumId w:val="615"/>
  </w:num>
  <w:num w:numId="11" w16cid:durableId="841118932">
    <w:abstractNumId w:val="169"/>
  </w:num>
  <w:num w:numId="12" w16cid:durableId="1995916368">
    <w:abstractNumId w:val="842"/>
  </w:num>
  <w:num w:numId="13" w16cid:durableId="2104959754">
    <w:abstractNumId w:val="940"/>
  </w:num>
  <w:num w:numId="14" w16cid:durableId="1175455110">
    <w:abstractNumId w:val="955"/>
  </w:num>
  <w:num w:numId="15" w16cid:durableId="1976520641">
    <w:abstractNumId w:val="11"/>
  </w:num>
  <w:num w:numId="16" w16cid:durableId="769082119">
    <w:abstractNumId w:val="80"/>
  </w:num>
  <w:num w:numId="17" w16cid:durableId="880626894">
    <w:abstractNumId w:val="701"/>
  </w:num>
  <w:num w:numId="18" w16cid:durableId="1708261632">
    <w:abstractNumId w:val="960"/>
  </w:num>
  <w:num w:numId="19" w16cid:durableId="1321079994">
    <w:abstractNumId w:val="5"/>
  </w:num>
  <w:num w:numId="20" w16cid:durableId="944768389">
    <w:abstractNumId w:val="392"/>
  </w:num>
  <w:num w:numId="21" w16cid:durableId="1991404612">
    <w:abstractNumId w:val="943"/>
  </w:num>
  <w:num w:numId="22" w16cid:durableId="1221551695">
    <w:abstractNumId w:val="646"/>
  </w:num>
  <w:num w:numId="23" w16cid:durableId="291792691">
    <w:abstractNumId w:val="584"/>
  </w:num>
  <w:num w:numId="24" w16cid:durableId="1504275052">
    <w:abstractNumId w:val="268"/>
  </w:num>
  <w:num w:numId="25" w16cid:durableId="488861266">
    <w:abstractNumId w:val="424"/>
  </w:num>
  <w:num w:numId="26" w16cid:durableId="1540169038">
    <w:abstractNumId w:val="508"/>
  </w:num>
  <w:num w:numId="27" w16cid:durableId="1800340868">
    <w:abstractNumId w:val="857"/>
  </w:num>
  <w:num w:numId="28" w16cid:durableId="471798512">
    <w:abstractNumId w:val="70"/>
  </w:num>
  <w:num w:numId="29" w16cid:durableId="618221651">
    <w:abstractNumId w:val="115"/>
  </w:num>
  <w:num w:numId="30" w16cid:durableId="302973477">
    <w:abstractNumId w:val="789"/>
  </w:num>
  <w:num w:numId="31" w16cid:durableId="1293946405">
    <w:abstractNumId w:val="253"/>
  </w:num>
  <w:num w:numId="32" w16cid:durableId="839077897">
    <w:abstractNumId w:val="300"/>
  </w:num>
  <w:num w:numId="33" w16cid:durableId="71587572">
    <w:abstractNumId w:val="478"/>
  </w:num>
  <w:num w:numId="34" w16cid:durableId="1990865102">
    <w:abstractNumId w:val="723"/>
  </w:num>
  <w:num w:numId="35" w16cid:durableId="19287796">
    <w:abstractNumId w:val="928"/>
  </w:num>
  <w:num w:numId="36" w16cid:durableId="1129324417">
    <w:abstractNumId w:val="141"/>
  </w:num>
  <w:num w:numId="37" w16cid:durableId="733544876">
    <w:abstractNumId w:val="625"/>
  </w:num>
  <w:num w:numId="38" w16cid:durableId="201676351">
    <w:abstractNumId w:val="35"/>
  </w:num>
  <w:num w:numId="39" w16cid:durableId="233662799">
    <w:abstractNumId w:val="595"/>
  </w:num>
  <w:num w:numId="40" w16cid:durableId="1893881754">
    <w:abstractNumId w:val="559"/>
  </w:num>
  <w:num w:numId="41" w16cid:durableId="1516191386">
    <w:abstractNumId w:val="727"/>
  </w:num>
  <w:num w:numId="42" w16cid:durableId="536820304">
    <w:abstractNumId w:val="728"/>
  </w:num>
  <w:num w:numId="43" w16cid:durableId="90516073">
    <w:abstractNumId w:val="444"/>
  </w:num>
  <w:num w:numId="44" w16cid:durableId="851066323">
    <w:abstractNumId w:val="650"/>
  </w:num>
  <w:num w:numId="45" w16cid:durableId="1108158838">
    <w:abstractNumId w:val="806"/>
  </w:num>
  <w:num w:numId="46" w16cid:durableId="962619136">
    <w:abstractNumId w:val="15"/>
  </w:num>
  <w:num w:numId="47" w16cid:durableId="828787579">
    <w:abstractNumId w:val="112"/>
  </w:num>
  <w:num w:numId="48" w16cid:durableId="550074444">
    <w:abstractNumId w:val="918"/>
  </w:num>
  <w:num w:numId="49" w16cid:durableId="1548833736">
    <w:abstractNumId w:val="621"/>
  </w:num>
  <w:num w:numId="50" w16cid:durableId="1378746714">
    <w:abstractNumId w:val="498"/>
  </w:num>
  <w:num w:numId="51" w16cid:durableId="857623005">
    <w:abstractNumId w:val="224"/>
  </w:num>
  <w:num w:numId="52" w16cid:durableId="694116960">
    <w:abstractNumId w:val="669"/>
  </w:num>
  <w:num w:numId="53" w16cid:durableId="984161467">
    <w:abstractNumId w:val="724"/>
  </w:num>
  <w:num w:numId="54" w16cid:durableId="1181966134">
    <w:abstractNumId w:val="671"/>
  </w:num>
  <w:num w:numId="55" w16cid:durableId="107697230">
    <w:abstractNumId w:val="942"/>
  </w:num>
  <w:num w:numId="56" w16cid:durableId="1034309009">
    <w:abstractNumId w:val="812"/>
  </w:num>
  <w:num w:numId="57" w16cid:durableId="825900906">
    <w:abstractNumId w:val="287"/>
  </w:num>
  <w:num w:numId="58" w16cid:durableId="289746655">
    <w:abstractNumId w:val="825"/>
  </w:num>
  <w:num w:numId="59" w16cid:durableId="266472573">
    <w:abstractNumId w:val="908"/>
  </w:num>
  <w:num w:numId="60" w16cid:durableId="754281885">
    <w:abstractNumId w:val="912"/>
  </w:num>
  <w:num w:numId="61" w16cid:durableId="1749035513">
    <w:abstractNumId w:val="716"/>
  </w:num>
  <w:num w:numId="62" w16cid:durableId="1308784925">
    <w:abstractNumId w:val="172"/>
  </w:num>
  <w:num w:numId="63" w16cid:durableId="732386976">
    <w:abstractNumId w:val="26"/>
  </w:num>
  <w:num w:numId="64" w16cid:durableId="162823582">
    <w:abstractNumId w:val="92"/>
  </w:num>
  <w:num w:numId="65" w16cid:durableId="595558238">
    <w:abstractNumId w:val="871"/>
  </w:num>
  <w:num w:numId="66" w16cid:durableId="797647915">
    <w:abstractNumId w:val="379"/>
  </w:num>
  <w:num w:numId="67" w16cid:durableId="404767805">
    <w:abstractNumId w:val="915"/>
  </w:num>
  <w:num w:numId="68" w16cid:durableId="37171963">
    <w:abstractNumId w:val="832"/>
  </w:num>
  <w:num w:numId="69" w16cid:durableId="188419084">
    <w:abstractNumId w:val="770"/>
  </w:num>
  <w:num w:numId="70" w16cid:durableId="1342930310">
    <w:abstractNumId w:val="755"/>
  </w:num>
  <w:num w:numId="71" w16cid:durableId="533269462">
    <w:abstractNumId w:val="658"/>
  </w:num>
  <w:num w:numId="72" w16cid:durableId="1249316511">
    <w:abstractNumId w:val="599"/>
  </w:num>
  <w:num w:numId="73" w16cid:durableId="1000697988">
    <w:abstractNumId w:val="18"/>
  </w:num>
  <w:num w:numId="74" w16cid:durableId="1592157470">
    <w:abstractNumId w:val="53"/>
  </w:num>
  <w:num w:numId="75" w16cid:durableId="1642228309">
    <w:abstractNumId w:val="883"/>
  </w:num>
  <w:num w:numId="76" w16cid:durableId="428545327">
    <w:abstractNumId w:val="262"/>
  </w:num>
  <w:num w:numId="77" w16cid:durableId="567881685">
    <w:abstractNumId w:val="255"/>
  </w:num>
  <w:num w:numId="78" w16cid:durableId="1097209308">
    <w:abstractNumId w:val="811"/>
  </w:num>
  <w:num w:numId="79" w16cid:durableId="562566100">
    <w:abstractNumId w:val="272"/>
  </w:num>
  <w:num w:numId="80" w16cid:durableId="1247377788">
    <w:abstractNumId w:val="385"/>
  </w:num>
  <w:num w:numId="81" w16cid:durableId="1961253683">
    <w:abstractNumId w:val="282"/>
  </w:num>
  <w:num w:numId="82" w16cid:durableId="875043942">
    <w:abstractNumId w:val="840"/>
  </w:num>
  <w:num w:numId="83" w16cid:durableId="995642615">
    <w:abstractNumId w:val="776"/>
  </w:num>
  <w:num w:numId="84" w16cid:durableId="198934249">
    <w:abstractNumId w:val="74"/>
  </w:num>
  <w:num w:numId="85" w16cid:durableId="174198433">
    <w:abstractNumId w:val="921"/>
  </w:num>
  <w:num w:numId="86" w16cid:durableId="1811436055">
    <w:abstractNumId w:val="1"/>
  </w:num>
  <w:num w:numId="87" w16cid:durableId="1345286065">
    <w:abstractNumId w:val="369"/>
  </w:num>
  <w:num w:numId="88" w16cid:durableId="711734455">
    <w:abstractNumId w:val="218"/>
  </w:num>
  <w:num w:numId="89" w16cid:durableId="691298078">
    <w:abstractNumId w:val="386"/>
  </w:num>
  <w:num w:numId="90" w16cid:durableId="346634946">
    <w:abstractNumId w:val="617"/>
  </w:num>
  <w:num w:numId="91" w16cid:durableId="238712167">
    <w:abstractNumId w:val="640"/>
  </w:num>
  <w:num w:numId="92" w16cid:durableId="90250286">
    <w:abstractNumId w:val="389"/>
  </w:num>
  <w:num w:numId="93" w16cid:durableId="1399205998">
    <w:abstractNumId w:val="666"/>
  </w:num>
  <w:num w:numId="94" w16cid:durableId="623854175">
    <w:abstractNumId w:val="50"/>
  </w:num>
  <w:num w:numId="95" w16cid:durableId="280890302">
    <w:abstractNumId w:val="413"/>
  </w:num>
  <w:num w:numId="96" w16cid:durableId="935139654">
    <w:abstractNumId w:val="632"/>
  </w:num>
  <w:num w:numId="97" w16cid:durableId="825172094">
    <w:abstractNumId w:val="221"/>
  </w:num>
  <w:num w:numId="98" w16cid:durableId="1387800850">
    <w:abstractNumId w:val="447"/>
  </w:num>
  <w:num w:numId="99" w16cid:durableId="1711033499">
    <w:abstractNumId w:val="685"/>
  </w:num>
  <w:num w:numId="100" w16cid:durableId="807867871">
    <w:abstractNumId w:val="201"/>
  </w:num>
  <w:num w:numId="101" w16cid:durableId="488862818">
    <w:abstractNumId w:val="373"/>
  </w:num>
  <w:num w:numId="102" w16cid:durableId="1470246686">
    <w:abstractNumId w:val="623"/>
  </w:num>
  <w:num w:numId="103" w16cid:durableId="1209489424">
    <w:abstractNumId w:val="574"/>
  </w:num>
  <w:num w:numId="104" w16cid:durableId="516964344">
    <w:abstractNumId w:val="47"/>
  </w:num>
  <w:num w:numId="105" w16cid:durableId="1996060484">
    <w:abstractNumId w:val="158"/>
  </w:num>
  <w:num w:numId="106" w16cid:durableId="457988413">
    <w:abstractNumId w:val="325"/>
  </w:num>
  <w:num w:numId="107" w16cid:durableId="304313980">
    <w:abstractNumId w:val="785"/>
  </w:num>
  <w:num w:numId="108" w16cid:durableId="67075911">
    <w:abstractNumId w:val="571"/>
  </w:num>
  <w:num w:numId="109" w16cid:durableId="1207568328">
    <w:abstractNumId w:val="334"/>
  </w:num>
  <w:num w:numId="110" w16cid:durableId="1824733860">
    <w:abstractNumId w:val="370"/>
  </w:num>
  <w:num w:numId="111" w16cid:durableId="1229070311">
    <w:abstractNumId w:val="913"/>
  </w:num>
  <w:num w:numId="112" w16cid:durableId="1309280535">
    <w:abstractNumId w:val="717"/>
  </w:num>
  <w:num w:numId="113" w16cid:durableId="1469710358">
    <w:abstractNumId w:val="959"/>
  </w:num>
  <w:num w:numId="114" w16cid:durableId="1567300178">
    <w:abstractNumId w:val="25"/>
  </w:num>
  <w:num w:numId="115" w16cid:durableId="44061788">
    <w:abstractNumId w:val="426"/>
  </w:num>
  <w:num w:numId="116" w16cid:durableId="682366904">
    <w:abstractNumId w:val="257"/>
  </w:num>
  <w:num w:numId="117" w16cid:durableId="464394147">
    <w:abstractNumId w:val="865"/>
  </w:num>
  <w:num w:numId="118" w16cid:durableId="1111124671">
    <w:abstractNumId w:val="917"/>
  </w:num>
  <w:num w:numId="119" w16cid:durableId="1674457522">
    <w:abstractNumId w:val="393"/>
  </w:num>
  <w:num w:numId="120" w16cid:durableId="1345399900">
    <w:abstractNumId w:val="429"/>
  </w:num>
  <w:num w:numId="121" w16cid:durableId="805703445">
    <w:abstractNumId w:val="220"/>
  </w:num>
  <w:num w:numId="122" w16cid:durableId="1935284812">
    <w:abstractNumId w:val="59"/>
  </w:num>
  <w:num w:numId="123" w16cid:durableId="80182190">
    <w:abstractNumId w:val="618"/>
  </w:num>
  <w:num w:numId="124" w16cid:durableId="1024941641">
    <w:abstractNumId w:val="258"/>
  </w:num>
  <w:num w:numId="125" w16cid:durableId="323901516">
    <w:abstractNumId w:val="48"/>
  </w:num>
  <w:num w:numId="126" w16cid:durableId="1356539344">
    <w:abstractNumId w:val="435"/>
  </w:num>
  <w:num w:numId="127" w16cid:durableId="289358581">
    <w:abstractNumId w:val="399"/>
  </w:num>
  <w:num w:numId="128" w16cid:durableId="870609663">
    <w:abstractNumId w:val="263"/>
  </w:num>
  <w:num w:numId="129" w16cid:durableId="1504930694">
    <w:abstractNumId w:val="157"/>
  </w:num>
  <w:num w:numId="130" w16cid:durableId="1209104812">
    <w:abstractNumId w:val="380"/>
  </w:num>
  <w:num w:numId="131" w16cid:durableId="744109684">
    <w:abstractNumId w:val="378"/>
  </w:num>
  <w:num w:numId="132" w16cid:durableId="2133860795">
    <w:abstractNumId w:val="219"/>
  </w:num>
  <w:num w:numId="133" w16cid:durableId="329216207">
    <w:abstractNumId w:val="879"/>
  </w:num>
  <w:num w:numId="134" w16cid:durableId="914587260">
    <w:abstractNumId w:val="249"/>
  </w:num>
  <w:num w:numId="135" w16cid:durableId="855534961">
    <w:abstractNumId w:val="828"/>
  </w:num>
  <w:num w:numId="136" w16cid:durableId="2092308306">
    <w:abstractNumId w:val="859"/>
  </w:num>
  <w:num w:numId="137" w16cid:durableId="1879008429">
    <w:abstractNumId w:val="213"/>
  </w:num>
  <w:num w:numId="138" w16cid:durableId="1509443958">
    <w:abstractNumId w:val="161"/>
  </w:num>
  <w:num w:numId="139" w16cid:durableId="1135412114">
    <w:abstractNumId w:val="412"/>
  </w:num>
  <w:num w:numId="140" w16cid:durableId="2100981245">
    <w:abstractNumId w:val="455"/>
  </w:num>
  <w:num w:numId="141" w16cid:durableId="294407689">
    <w:abstractNumId w:val="163"/>
  </w:num>
  <w:num w:numId="142" w16cid:durableId="1637447513">
    <w:abstractNumId w:val="171"/>
  </w:num>
  <w:num w:numId="143" w16cid:durableId="2102791743">
    <w:abstractNumId w:val="305"/>
  </w:num>
  <w:num w:numId="144" w16cid:durableId="2058845936">
    <w:abstractNumId w:val="702"/>
  </w:num>
  <w:num w:numId="145" w16cid:durableId="384836329">
    <w:abstractNumId w:val="242"/>
  </w:num>
  <w:num w:numId="146" w16cid:durableId="1046753646">
    <w:abstractNumId w:val="130"/>
  </w:num>
  <w:num w:numId="147" w16cid:durableId="714541941">
    <w:abstractNumId w:val="725"/>
  </w:num>
  <w:num w:numId="148" w16cid:durableId="22020952">
    <w:abstractNumId w:val="504"/>
  </w:num>
  <w:num w:numId="149" w16cid:durableId="394478229">
    <w:abstractNumId w:val="694"/>
  </w:num>
  <w:num w:numId="150" w16cid:durableId="2083983415">
    <w:abstractNumId w:val="643"/>
  </w:num>
  <w:num w:numId="151" w16cid:durableId="336739210">
    <w:abstractNumId w:val="656"/>
  </w:num>
  <w:num w:numId="152" w16cid:durableId="2073114122">
    <w:abstractNumId w:val="769"/>
  </w:num>
  <w:num w:numId="153" w16cid:durableId="633489943">
    <w:abstractNumId w:val="147"/>
  </w:num>
  <w:num w:numId="154" w16cid:durableId="530186456">
    <w:abstractNumId w:val="66"/>
  </w:num>
  <w:num w:numId="155" w16cid:durableId="759907645">
    <w:abstractNumId w:val="894"/>
  </w:num>
  <w:num w:numId="156" w16cid:durableId="323626345">
    <w:abstractNumId w:val="767"/>
  </w:num>
  <w:num w:numId="157" w16cid:durableId="1919746639">
    <w:abstractNumId w:val="483"/>
  </w:num>
  <w:num w:numId="158" w16cid:durableId="675310403">
    <w:abstractNumId w:val="497"/>
  </w:num>
  <w:num w:numId="159" w16cid:durableId="980184966">
    <w:abstractNumId w:val="321"/>
  </w:num>
  <w:num w:numId="160" w16cid:durableId="1155418512">
    <w:abstractNumId w:val="626"/>
  </w:num>
  <w:num w:numId="161" w16cid:durableId="310719611">
    <w:abstractNumId w:val="122"/>
  </w:num>
  <w:num w:numId="162" w16cid:durableId="104276047">
    <w:abstractNumId w:val="415"/>
  </w:num>
  <w:num w:numId="163" w16cid:durableId="497579159">
    <w:abstractNumId w:val="49"/>
  </w:num>
  <w:num w:numId="164" w16cid:durableId="1915309939">
    <w:abstractNumId w:val="367"/>
  </w:num>
  <w:num w:numId="165" w16cid:durableId="620572371">
    <w:abstractNumId w:val="179"/>
  </w:num>
  <w:num w:numId="166" w16cid:durableId="432215757">
    <w:abstractNumId w:val="721"/>
  </w:num>
  <w:num w:numId="167" w16cid:durableId="1074887888">
    <w:abstractNumId w:val="289"/>
  </w:num>
  <w:num w:numId="168" w16cid:durableId="820854533">
    <w:abstractNumId w:val="22"/>
  </w:num>
  <w:num w:numId="169" w16cid:durableId="180709762">
    <w:abstractNumId w:val="480"/>
  </w:num>
  <w:num w:numId="170" w16cid:durableId="726490945">
    <w:abstractNumId w:val="372"/>
  </w:num>
  <w:num w:numId="171" w16cid:durableId="1021320218">
    <w:abstractNumId w:val="607"/>
  </w:num>
  <w:num w:numId="172" w16cid:durableId="689573401">
    <w:abstractNumId w:val="938"/>
  </w:num>
  <w:num w:numId="173" w16cid:durableId="762919519">
    <w:abstractNumId w:val="98"/>
  </w:num>
  <w:num w:numId="174" w16cid:durableId="642278618">
    <w:abstractNumId w:val="563"/>
  </w:num>
  <w:num w:numId="175" w16cid:durableId="1858080733">
    <w:abstractNumId w:val="247"/>
  </w:num>
  <w:num w:numId="176" w16cid:durableId="40906312">
    <w:abstractNumId w:val="57"/>
  </w:num>
  <w:num w:numId="177" w16cid:durableId="1335915572">
    <w:abstractNumId w:val="764"/>
  </w:num>
  <w:num w:numId="178" w16cid:durableId="500386881">
    <w:abstractNumId w:val="375"/>
  </w:num>
  <w:num w:numId="179" w16cid:durableId="1655451344">
    <w:abstractNumId w:val="829"/>
  </w:num>
  <w:num w:numId="180" w16cid:durableId="961037571">
    <w:abstractNumId w:val="518"/>
  </w:num>
  <w:num w:numId="181" w16cid:durableId="594636224">
    <w:abstractNumId w:val="296"/>
  </w:num>
  <w:num w:numId="182" w16cid:durableId="1321890237">
    <w:abstractNumId w:val="390"/>
  </w:num>
  <w:num w:numId="183" w16cid:durableId="236745863">
    <w:abstractNumId w:val="251"/>
  </w:num>
  <w:num w:numId="184" w16cid:durableId="1484854441">
    <w:abstractNumId w:val="552"/>
  </w:num>
  <w:num w:numId="185" w16cid:durableId="1980719560">
    <w:abstractNumId w:val="24"/>
  </w:num>
  <w:num w:numId="186" w16cid:durableId="1134642214">
    <w:abstractNumId w:val="335"/>
  </w:num>
  <w:num w:numId="187" w16cid:durableId="358548550">
    <w:abstractNumId w:val="365"/>
  </w:num>
  <w:num w:numId="188" w16cid:durableId="1336034655">
    <w:abstractNumId w:val="62"/>
  </w:num>
  <w:num w:numId="189" w16cid:durableId="1185552428">
    <w:abstractNumId w:val="839"/>
  </w:num>
  <w:num w:numId="190" w16cid:durableId="929393942">
    <w:abstractNumId w:val="107"/>
  </w:num>
  <w:num w:numId="191" w16cid:durableId="1554806814">
    <w:abstractNumId w:val="284"/>
  </w:num>
  <w:num w:numId="192" w16cid:durableId="216819639">
    <w:abstractNumId w:val="853"/>
  </w:num>
  <w:num w:numId="193" w16cid:durableId="1141386031">
    <w:abstractNumId w:val="164"/>
  </w:num>
  <w:num w:numId="194" w16cid:durableId="1456632139">
    <w:abstractNumId w:val="291"/>
  </w:num>
  <w:num w:numId="195" w16cid:durableId="1314330537">
    <w:abstractNumId w:val="39"/>
  </w:num>
  <w:num w:numId="196" w16cid:durableId="1989017804">
    <w:abstractNumId w:val="269"/>
  </w:num>
  <w:num w:numId="197" w16cid:durableId="1822959650">
    <w:abstractNumId w:val="477"/>
  </w:num>
  <w:num w:numId="198" w16cid:durableId="1258096559">
    <w:abstractNumId w:val="935"/>
  </w:num>
  <w:num w:numId="199" w16cid:durableId="1561088435">
    <w:abstractNumId w:val="759"/>
  </w:num>
  <w:num w:numId="200" w16cid:durableId="1520697619">
    <w:abstractNumId w:val="93"/>
  </w:num>
  <w:num w:numId="201" w16cid:durableId="1709641544">
    <w:abstractNumId w:val="166"/>
  </w:num>
  <w:num w:numId="202" w16cid:durableId="2002541858">
    <w:abstractNumId w:val="934"/>
  </w:num>
  <w:num w:numId="203" w16cid:durableId="226261719">
    <w:abstractNumId w:val="527"/>
  </w:num>
  <w:num w:numId="204" w16cid:durableId="10034988">
    <w:abstractNumId w:val="729"/>
  </w:num>
  <w:num w:numId="205" w16cid:durableId="1098988093">
    <w:abstractNumId w:val="565"/>
  </w:num>
  <w:num w:numId="206" w16cid:durableId="1661616601">
    <w:abstractNumId w:val="763"/>
  </w:num>
  <w:num w:numId="207" w16cid:durableId="1289431154">
    <w:abstractNumId w:val="347"/>
  </w:num>
  <w:num w:numId="208" w16cid:durableId="843938623">
    <w:abstractNumId w:val="69"/>
  </w:num>
  <w:num w:numId="209" w16cid:durableId="1935699205">
    <w:abstractNumId w:val="366"/>
  </w:num>
  <w:num w:numId="210" w16cid:durableId="1764255084">
    <w:abstractNumId w:val="333"/>
  </w:num>
  <w:num w:numId="211" w16cid:durableId="987048863">
    <w:abstractNumId w:val="499"/>
  </w:num>
  <w:num w:numId="212" w16cid:durableId="1916864457">
    <w:abstractNumId w:val="437"/>
  </w:num>
  <w:num w:numId="213" w16cid:durableId="147210551">
    <w:abstractNumId w:val="830"/>
  </w:num>
  <w:num w:numId="214" w16cid:durableId="1306621270">
    <w:abstractNumId w:val="509"/>
  </w:num>
  <w:num w:numId="215" w16cid:durableId="2060930735">
    <w:abstractNumId w:val="910"/>
  </w:num>
  <w:num w:numId="216" w16cid:durableId="1128016416">
    <w:abstractNumId w:val="752"/>
  </w:num>
  <w:num w:numId="217" w16cid:durableId="1754744920">
    <w:abstractNumId w:val="628"/>
  </w:num>
  <w:num w:numId="218" w16cid:durableId="1692300327">
    <w:abstractNumId w:val="360"/>
  </w:num>
  <w:num w:numId="219" w16cid:durableId="656374521">
    <w:abstractNumId w:val="659"/>
  </w:num>
  <w:num w:numId="220" w16cid:durableId="369837871">
    <w:abstractNumId w:val="204"/>
  </w:num>
  <w:num w:numId="221" w16cid:durableId="2139447193">
    <w:abstractNumId w:val="436"/>
  </w:num>
  <w:num w:numId="222" w16cid:durableId="1885406338">
    <w:abstractNumId w:val="916"/>
  </w:num>
  <w:num w:numId="223" w16cid:durableId="1079138391">
    <w:abstractNumId w:val="520"/>
  </w:num>
  <w:num w:numId="224" w16cid:durableId="309141250">
    <w:abstractNumId w:val="79"/>
  </w:num>
  <w:num w:numId="225" w16cid:durableId="2089425081">
    <w:abstractNumId w:val="359"/>
  </w:num>
  <w:num w:numId="226" w16cid:durableId="1250846271">
    <w:abstractNumId w:val="131"/>
  </w:num>
  <w:num w:numId="227" w16cid:durableId="1821728979">
    <w:abstractNumId w:val="431"/>
  </w:num>
  <w:num w:numId="228" w16cid:durableId="130683305">
    <w:abstractNumId w:val="453"/>
  </w:num>
  <w:num w:numId="229" w16cid:durableId="1747652826">
    <w:abstractNumId w:val="37"/>
  </w:num>
  <w:num w:numId="230" w16cid:durableId="2003043771">
    <w:abstractNumId w:val="585"/>
  </w:num>
  <w:num w:numId="231" w16cid:durableId="46343070">
    <w:abstractNumId w:val="357"/>
  </w:num>
  <w:num w:numId="232" w16cid:durableId="1601449215">
    <w:abstractNumId w:val="734"/>
  </w:num>
  <w:num w:numId="233" w16cid:durableId="1523520210">
    <w:abstractNumId w:val="664"/>
  </w:num>
  <w:num w:numId="234" w16cid:durableId="346055232">
    <w:abstractNumId w:val="88"/>
  </w:num>
  <w:num w:numId="235" w16cid:durableId="63988676">
    <w:abstractNumId w:val="67"/>
  </w:num>
  <w:num w:numId="236" w16cid:durableId="145631331">
    <w:abstractNumId w:val="228"/>
  </w:num>
  <w:num w:numId="237" w16cid:durableId="839782336">
    <w:abstractNumId w:val="836"/>
  </w:num>
  <w:num w:numId="238" w16cid:durableId="1166435977">
    <w:abstractNumId w:val="611"/>
  </w:num>
  <w:num w:numId="239" w16cid:durableId="243999682">
    <w:abstractNumId w:val="613"/>
  </w:num>
  <w:num w:numId="240" w16cid:durableId="1959990112">
    <w:abstractNumId w:val="10"/>
  </w:num>
  <w:num w:numId="241" w16cid:durableId="1481573626">
    <w:abstractNumId w:val="761"/>
  </w:num>
  <w:num w:numId="242" w16cid:durableId="1701856971">
    <w:abstractNumId w:val="182"/>
  </w:num>
  <w:num w:numId="243" w16cid:durableId="434599656">
    <w:abstractNumId w:val="60"/>
  </w:num>
  <w:num w:numId="244" w16cid:durableId="2062091080">
    <w:abstractNumId w:val="887"/>
  </w:num>
  <w:num w:numId="245" w16cid:durableId="749428273">
    <w:abstractNumId w:val="572"/>
  </w:num>
  <w:num w:numId="246" w16cid:durableId="741289967">
    <w:abstractNumId w:val="246"/>
  </w:num>
  <w:num w:numId="247" w16cid:durableId="1505514342">
    <w:abstractNumId w:val="382"/>
  </w:num>
  <w:num w:numId="248" w16cid:durableId="117914223">
    <w:abstractNumId w:val="51"/>
  </w:num>
  <w:num w:numId="249" w16cid:durableId="267927472">
    <w:abstractNumId w:val="227"/>
  </w:num>
  <w:num w:numId="250" w16cid:durableId="825167089">
    <w:abstractNumId w:val="165"/>
  </w:num>
  <w:num w:numId="251" w16cid:durableId="1188567956">
    <w:abstractNumId w:val="236"/>
  </w:num>
  <w:num w:numId="252" w16cid:durableId="1485778932">
    <w:abstractNumId w:val="277"/>
  </w:num>
  <w:num w:numId="253" w16cid:durableId="573708924">
    <w:abstractNumId w:val="58"/>
  </w:num>
  <w:num w:numId="254" w16cid:durableId="1436249137">
    <w:abstractNumId w:val="243"/>
  </w:num>
  <w:num w:numId="255" w16cid:durableId="1494030958">
    <w:abstractNumId w:val="881"/>
  </w:num>
  <w:num w:numId="256" w16cid:durableId="1234436600">
    <w:abstractNumId w:val="41"/>
  </w:num>
  <w:num w:numId="257" w16cid:durableId="532692667">
    <w:abstractNumId w:val="352"/>
  </w:num>
  <w:num w:numId="258" w16cid:durableId="427627405">
    <w:abstractNumId w:val="718"/>
  </w:num>
  <w:num w:numId="259" w16cid:durableId="831989985">
    <w:abstractNumId w:val="196"/>
  </w:num>
  <w:num w:numId="260" w16cid:durableId="1948149102">
    <w:abstractNumId w:val="188"/>
  </w:num>
  <w:num w:numId="261" w16cid:durableId="238759315">
    <w:abstractNumId w:val="155"/>
  </w:num>
  <w:num w:numId="262" w16cid:durableId="1155142416">
    <w:abstractNumId w:val="620"/>
  </w:num>
  <w:num w:numId="263" w16cid:durableId="1516386540">
    <w:abstractNumId w:val="200"/>
  </w:num>
  <w:num w:numId="264" w16cid:durableId="704714355">
    <w:abstractNumId w:val="826"/>
  </w:num>
  <w:num w:numId="265" w16cid:durableId="2040548909">
    <w:abstractNumId w:val="875"/>
  </w:num>
  <w:num w:numId="266" w16cid:durableId="358548310">
    <w:abstractNumId w:val="667"/>
  </w:num>
  <w:num w:numId="267" w16cid:durableId="137453799">
    <w:abstractNumId w:val="388"/>
  </w:num>
  <w:num w:numId="268" w16cid:durableId="774012403">
    <w:abstractNumId w:val="556"/>
  </w:num>
  <w:num w:numId="269" w16cid:durableId="471485236">
    <w:abstractNumId w:val="456"/>
  </w:num>
  <w:num w:numId="270" w16cid:durableId="388381036">
    <w:abstractNumId w:val="194"/>
  </w:num>
  <w:num w:numId="271" w16cid:durableId="997731360">
    <w:abstractNumId w:val="419"/>
  </w:num>
  <w:num w:numId="272" w16cid:durableId="1128546682">
    <w:abstractNumId w:val="914"/>
  </w:num>
  <w:num w:numId="273" w16cid:durableId="303001666">
    <w:abstractNumId w:val="884"/>
  </w:num>
  <w:num w:numId="274" w16cid:durableId="1516337588">
    <w:abstractNumId w:val="139"/>
  </w:num>
  <w:num w:numId="275" w16cid:durableId="1507403997">
    <w:abstractNumId w:val="798"/>
  </w:num>
  <w:num w:numId="276" w16cid:durableId="1851021500">
    <w:abstractNumId w:val="831"/>
  </w:num>
  <w:num w:numId="277" w16cid:durableId="186606685">
    <w:abstractNumId w:val="99"/>
  </w:num>
  <w:num w:numId="278" w16cid:durableId="1668824120">
    <w:abstractNumId w:val="837"/>
  </w:num>
  <w:num w:numId="279" w16cid:durableId="1277785041">
    <w:abstractNumId w:val="833"/>
  </w:num>
  <w:num w:numId="280" w16cid:durableId="1963338773">
    <w:abstractNumId w:val="748"/>
  </w:num>
  <w:num w:numId="281" w16cid:durableId="986781906">
    <w:abstractNumId w:val="216"/>
  </w:num>
  <w:num w:numId="282" w16cid:durableId="875582120">
    <w:abstractNumId w:val="404"/>
  </w:num>
  <w:num w:numId="283" w16cid:durableId="402602657">
    <w:abstractNumId w:val="111"/>
  </w:num>
  <w:num w:numId="284" w16cid:durableId="13965834">
    <w:abstractNumId w:val="933"/>
  </w:num>
  <w:num w:numId="285" w16cid:durableId="1303081422">
    <w:abstractNumId w:val="927"/>
  </w:num>
  <w:num w:numId="286" w16cid:durableId="504056975">
    <w:abstractNumId w:val="162"/>
  </w:num>
  <w:num w:numId="287" w16cid:durableId="1144544488">
    <w:abstractNumId w:val="267"/>
  </w:num>
  <w:num w:numId="288" w16cid:durableId="285282159">
    <w:abstractNumId w:val="149"/>
  </w:num>
  <w:num w:numId="289" w16cid:durableId="341471071">
    <w:abstractNumId w:val="945"/>
  </w:num>
  <w:num w:numId="290" w16cid:durableId="1938243958">
    <w:abstractNumId w:val="312"/>
  </w:num>
  <w:num w:numId="291" w16cid:durableId="96341086">
    <w:abstractNumId w:val="315"/>
  </w:num>
  <w:num w:numId="292" w16cid:durableId="938568287">
    <w:abstractNumId w:val="874"/>
  </w:num>
  <w:num w:numId="293" w16cid:durableId="1944531748">
    <w:abstractNumId w:val="114"/>
  </w:num>
  <w:num w:numId="294" w16cid:durableId="279915223">
    <w:abstractNumId w:val="756"/>
  </w:num>
  <w:num w:numId="295" w16cid:durableId="1509828552">
    <w:abstractNumId w:val="481"/>
  </w:num>
  <w:num w:numId="296" w16cid:durableId="485825101">
    <w:abstractNumId w:val="736"/>
  </w:num>
  <w:num w:numId="297" w16cid:durableId="907956650">
    <w:abstractNumId w:val="503"/>
  </w:num>
  <w:num w:numId="298" w16cid:durableId="1344741979">
    <w:abstractNumId w:val="605"/>
  </w:num>
  <w:num w:numId="299" w16cid:durableId="81488835">
    <w:abstractNumId w:val="653"/>
  </w:num>
  <w:num w:numId="300" w16cid:durableId="1434008691">
    <w:abstractNumId w:val="644"/>
  </w:num>
  <w:num w:numId="301" w16cid:durableId="1463305204">
    <w:abstractNumId w:val="397"/>
  </w:num>
  <w:num w:numId="302" w16cid:durableId="1212693796">
    <w:abstractNumId w:val="230"/>
  </w:num>
  <w:num w:numId="303" w16cid:durableId="1636909388">
    <w:abstractNumId w:val="851"/>
  </w:num>
  <w:num w:numId="304" w16cid:durableId="25715905">
    <w:abstractNumId w:val="225"/>
  </w:num>
  <w:num w:numId="305" w16cid:durableId="248076446">
    <w:abstractNumId w:val="905"/>
  </w:num>
  <w:num w:numId="306" w16cid:durableId="901722298">
    <w:abstractNumId w:val="64"/>
  </w:num>
  <w:num w:numId="307" w16cid:durableId="23869424">
    <w:abstractNumId w:val="558"/>
  </w:num>
  <w:num w:numId="308" w16cid:durableId="872379274">
    <w:abstractNumId w:val="402"/>
  </w:num>
  <w:num w:numId="309" w16cid:durableId="104468497">
    <w:abstractNumId w:val="120"/>
  </w:num>
  <w:num w:numId="310" w16cid:durableId="872154695">
    <w:abstractNumId w:val="285"/>
  </w:num>
  <w:num w:numId="311" w16cid:durableId="2114015875">
    <w:abstractNumId w:val="475"/>
  </w:num>
  <w:num w:numId="312" w16cid:durableId="2027709966">
    <w:abstractNumId w:val="814"/>
  </w:num>
  <w:num w:numId="313" w16cid:durableId="1302154418">
    <w:abstractNumId w:val="105"/>
  </w:num>
  <w:num w:numId="314" w16cid:durableId="431126186">
    <w:abstractNumId w:val="700"/>
  </w:num>
  <w:num w:numId="315" w16cid:durableId="1958638940">
    <w:abstractNumId w:val="250"/>
  </w:num>
  <w:num w:numId="316" w16cid:durableId="685792926">
    <w:abstractNumId w:val="788"/>
  </w:num>
  <w:num w:numId="317" w16cid:durableId="2086881164">
    <w:abstractNumId w:val="96"/>
  </w:num>
  <w:num w:numId="318" w16cid:durableId="1991517000">
    <w:abstractNumId w:val="796"/>
  </w:num>
  <w:num w:numId="319" w16cid:durableId="1888712468">
    <w:abstractNumId w:val="946"/>
  </w:num>
  <w:num w:numId="320" w16cid:durableId="1872108598">
    <w:abstractNumId w:val="622"/>
  </w:num>
  <w:num w:numId="321" w16cid:durableId="1099523637">
    <w:abstractNumId w:val="704"/>
  </w:num>
  <w:num w:numId="322" w16cid:durableId="1278954308">
    <w:abstractNumId w:val="459"/>
  </w:num>
  <w:num w:numId="323" w16cid:durableId="869878415">
    <w:abstractNumId w:val="708"/>
  </w:num>
  <w:num w:numId="324" w16cid:durableId="1172641362">
    <w:abstractNumId w:val="52"/>
  </w:num>
  <w:num w:numId="325" w16cid:durableId="1080521998">
    <w:abstractNumId w:val="3"/>
  </w:num>
  <w:num w:numId="326" w16cid:durableId="1249146527">
    <w:abstractNumId w:val="501"/>
  </w:num>
  <w:num w:numId="327" w16cid:durableId="189296049">
    <w:abstractNumId w:val="919"/>
  </w:num>
  <w:num w:numId="328" w16cid:durableId="1593932664">
    <w:abstractNumId w:val="254"/>
  </w:num>
  <w:num w:numId="329" w16cid:durableId="1305156300">
    <w:abstractNumId w:val="893"/>
  </w:num>
  <w:num w:numId="330" w16cid:durableId="1692102425">
    <w:abstractNumId w:val="345"/>
  </w:num>
  <w:num w:numId="331" w16cid:durableId="2146702445">
    <w:abstractNumId w:val="215"/>
  </w:num>
  <w:num w:numId="332" w16cid:durableId="845557508">
    <w:abstractNumId w:val="68"/>
  </w:num>
  <w:num w:numId="333" w16cid:durableId="298653284">
    <w:abstractNumId w:val="757"/>
  </w:num>
  <w:num w:numId="334" w16cid:durableId="830484906">
    <w:abstractNumId w:val="507"/>
  </w:num>
  <w:num w:numId="335" w16cid:durableId="113670462">
    <w:abstractNumId w:val="818"/>
  </w:num>
  <w:num w:numId="336" w16cid:durableId="1277831507">
    <w:abstractNumId w:val="142"/>
  </w:num>
  <w:num w:numId="337" w16cid:durableId="11881260">
    <w:abstractNumId w:val="579"/>
  </w:num>
  <w:num w:numId="338" w16cid:durableId="1904557906">
    <w:abstractNumId w:val="531"/>
  </w:num>
  <w:num w:numId="339" w16cid:durableId="1899392818">
    <w:abstractNumId w:val="823"/>
  </w:num>
  <w:num w:numId="340" w16cid:durableId="720402863">
    <w:abstractNumId w:val="649"/>
  </w:num>
  <w:num w:numId="341" w16cid:durableId="574241525">
    <w:abstractNumId w:val="471"/>
  </w:num>
  <w:num w:numId="342" w16cid:durableId="1489787488">
    <w:abstractNumId w:val="496"/>
  </w:num>
  <w:num w:numId="343" w16cid:durableId="578517241">
    <w:abstractNumId w:val="609"/>
  </w:num>
  <w:num w:numId="344" w16cid:durableId="83302612">
    <w:abstractNumId w:val="323"/>
  </w:num>
  <w:num w:numId="345" w16cid:durableId="1276673593">
    <w:abstractNumId w:val="468"/>
  </w:num>
  <w:num w:numId="346" w16cid:durableId="830485605">
    <w:abstractNumId w:val="118"/>
  </w:num>
  <w:num w:numId="347" w16cid:durableId="1511330795">
    <w:abstractNumId w:val="848"/>
  </w:num>
  <w:num w:numId="348" w16cid:durableId="1206407003">
    <w:abstractNumId w:val="125"/>
  </w:num>
  <w:num w:numId="349" w16cid:durableId="437649720">
    <w:abstractNumId w:val="688"/>
  </w:num>
  <w:num w:numId="350" w16cid:durableId="476848113">
    <w:abstractNumId w:val="777"/>
  </w:num>
  <w:num w:numId="351" w16cid:durableId="1153253905">
    <w:abstractNumId w:val="948"/>
  </w:num>
  <w:num w:numId="352" w16cid:durableId="2142570985">
    <w:abstractNumId w:val="737"/>
  </w:num>
  <w:num w:numId="353" w16cid:durableId="1589345256">
    <w:abstractNumId w:val="714"/>
  </w:num>
  <w:num w:numId="354" w16cid:durableId="1001935993">
    <w:abstractNumId w:val="278"/>
  </w:num>
  <w:num w:numId="355" w16cid:durableId="706489645">
    <w:abstractNumId w:val="878"/>
  </w:num>
  <w:num w:numId="356" w16cid:durableId="1148136236">
    <w:abstractNumId w:val="886"/>
  </w:num>
  <w:num w:numId="357" w16cid:durableId="1511065354">
    <w:abstractNumId w:val="567"/>
  </w:num>
  <w:num w:numId="358" w16cid:durableId="1242715438">
    <w:abstractNumId w:val="425"/>
  </w:num>
  <w:num w:numId="359" w16cid:durableId="1410420262">
    <w:abstractNumId w:val="676"/>
  </w:num>
  <w:num w:numId="360" w16cid:durableId="1155492700">
    <w:abstractNumId w:val="489"/>
  </w:num>
  <w:num w:numId="361" w16cid:durableId="1804228842">
    <w:abstractNumId w:val="636"/>
  </w:num>
  <w:num w:numId="362" w16cid:durableId="1894850992">
    <w:abstractNumId w:val="469"/>
  </w:num>
  <w:num w:numId="363" w16cid:durableId="13967923">
    <w:abstractNumId w:val="153"/>
  </w:num>
  <w:num w:numId="364" w16cid:durableId="1654216268">
    <w:abstractNumId w:val="454"/>
  </w:num>
  <w:num w:numId="365" w16cid:durableId="280963581">
    <w:abstractNumId w:val="895"/>
  </w:num>
  <w:num w:numId="366" w16cid:durableId="1432045597">
    <w:abstractNumId w:val="148"/>
  </w:num>
  <w:num w:numId="367" w16cid:durableId="1395353353">
    <w:abstractNumId w:val="330"/>
  </w:num>
  <w:num w:numId="368" w16cid:durableId="1386490086">
    <w:abstractNumId w:val="136"/>
  </w:num>
  <w:num w:numId="369" w16cid:durableId="1347054300">
    <w:abstractNumId w:val="687"/>
  </w:num>
  <w:num w:numId="370" w16cid:durableId="1317994831">
    <w:abstractNumId w:val="311"/>
  </w:num>
  <w:num w:numId="371" w16cid:durableId="1518930868">
    <w:abstractNumId w:val="542"/>
  </w:num>
  <w:num w:numId="372" w16cid:durableId="277680838">
    <w:abstractNumId w:val="931"/>
  </w:num>
  <w:num w:numId="373" w16cid:durableId="1088816366">
    <w:abstractNumId w:val="406"/>
  </w:num>
  <w:num w:numId="374" w16cid:durableId="1946423927">
    <w:abstractNumId w:val="488"/>
  </w:num>
  <w:num w:numId="375" w16cid:durableId="1841502398">
    <w:abstractNumId w:val="322"/>
  </w:num>
  <w:num w:numId="376" w16cid:durableId="1917131835">
    <w:abstractNumId w:val="458"/>
  </w:num>
  <w:num w:numId="377" w16cid:durableId="1879589520">
    <w:abstractNumId w:val="394"/>
  </w:num>
  <w:num w:numId="378" w16cid:durableId="827401290">
    <w:abstractNumId w:val="306"/>
  </w:num>
  <w:num w:numId="379" w16cid:durableId="864708709">
    <w:abstractNumId w:val="954"/>
  </w:num>
  <w:num w:numId="380" w16cid:durableId="2042436640">
    <w:abstractNumId w:val="537"/>
  </w:num>
  <w:num w:numId="381" w16cid:durableId="1153254016">
    <w:abstractNumId w:val="680"/>
  </w:num>
  <w:num w:numId="382" w16cid:durableId="1314947012">
    <w:abstractNumId w:val="408"/>
  </w:num>
  <w:num w:numId="383" w16cid:durableId="1021780437">
    <w:abstractNumId w:val="600"/>
  </w:num>
  <w:num w:numId="384" w16cid:durableId="947204748">
    <w:abstractNumId w:val="264"/>
  </w:num>
  <w:num w:numId="385" w16cid:durableId="1838422655">
    <w:abstractNumId w:val="841"/>
  </w:num>
  <w:num w:numId="386" w16cid:durableId="311839415">
    <w:abstractNumId w:val="588"/>
  </w:num>
  <w:num w:numId="387" w16cid:durableId="781608859">
    <w:abstractNumId w:val="65"/>
  </w:num>
  <w:num w:numId="388" w16cid:durableId="1198814501">
    <w:abstractNumId w:val="446"/>
  </w:num>
  <w:num w:numId="389" w16cid:durableId="157501448">
    <w:abstractNumId w:val="391"/>
  </w:num>
  <w:num w:numId="390" w16cid:durableId="1583904127">
    <w:abstractNumId w:val="722"/>
  </w:num>
  <w:num w:numId="391" w16cid:durableId="1361122033">
    <w:abstractNumId w:val="652"/>
  </w:num>
  <w:num w:numId="392" w16cid:durableId="1774932926">
    <w:abstractNumId w:val="779"/>
  </w:num>
  <w:num w:numId="393" w16cid:durableId="505364322">
    <w:abstractNumId w:val="779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596"/>
  </w:num>
  <w:num w:numId="395" w16cid:durableId="1442601662">
    <w:abstractNumId w:val="95"/>
  </w:num>
  <w:num w:numId="396" w16cid:durableId="433594750">
    <w:abstractNumId w:val="807"/>
  </w:num>
  <w:num w:numId="397" w16cid:durableId="243564266">
    <w:abstractNumId w:val="186"/>
  </w:num>
  <w:num w:numId="398" w16cid:durableId="889922157">
    <w:abstractNumId w:val="299"/>
  </w:num>
  <w:num w:numId="399" w16cid:durableId="796145200">
    <w:abstractNumId w:val="113"/>
  </w:num>
  <w:num w:numId="400" w16cid:durableId="405690338">
    <w:abstractNumId w:val="222"/>
  </w:num>
  <w:num w:numId="401" w16cid:durableId="160899595">
    <w:abstractNumId w:val="82"/>
  </w:num>
  <w:num w:numId="402" w16cid:durableId="1706977793">
    <w:abstractNumId w:val="302"/>
  </w:num>
  <w:num w:numId="403" w16cid:durableId="1194608231">
    <w:abstractNumId w:val="260"/>
  </w:num>
  <w:num w:numId="404" w16cid:durableId="1681395320">
    <w:abstractNumId w:val="193"/>
  </w:num>
  <w:num w:numId="405" w16cid:durableId="1498035726">
    <w:abstractNumId w:val="939"/>
  </w:num>
  <w:num w:numId="406" w16cid:durableId="1365786296">
    <w:abstractNumId w:val="633"/>
  </w:num>
  <w:num w:numId="407" w16cid:durableId="1417825484">
    <w:abstractNumId w:val="906"/>
  </w:num>
  <w:num w:numId="408" w16cid:durableId="1824811412">
    <w:abstractNumId w:val="353"/>
  </w:num>
  <w:num w:numId="409" w16cid:durableId="1203247502">
    <w:abstractNumId w:val="317"/>
  </w:num>
  <w:num w:numId="410" w16cid:durableId="224219941">
    <w:abstractNumId w:val="900"/>
  </w:num>
  <w:num w:numId="411" w16cid:durableId="2112317061">
    <w:abstractNumId w:val="751"/>
  </w:num>
  <w:num w:numId="412" w16cid:durableId="433284342">
    <w:abstractNumId w:val="301"/>
  </w:num>
  <w:num w:numId="413" w16cid:durableId="1517888095">
    <w:abstractNumId w:val="535"/>
  </w:num>
  <w:num w:numId="414" w16cid:durableId="1489443191">
    <w:abstractNumId w:val="561"/>
  </w:num>
  <w:num w:numId="415" w16cid:durableId="2144350017">
    <w:abstractNumId w:val="14"/>
  </w:num>
  <w:num w:numId="416" w16cid:durableId="2056390516">
    <w:abstractNumId w:val="564"/>
  </w:num>
  <w:num w:numId="417" w16cid:durableId="1941595371">
    <w:abstractNumId w:val="554"/>
  </w:num>
  <w:num w:numId="418" w16cid:durableId="1028724588">
    <w:abstractNumId w:val="339"/>
  </w:num>
  <w:num w:numId="419" w16cid:durableId="569465271">
    <w:abstractNumId w:val="44"/>
  </w:num>
  <w:num w:numId="420" w16cid:durableId="2033991322">
    <w:abstractNumId w:val="601"/>
  </w:num>
  <w:num w:numId="421" w16cid:durableId="1785465678">
    <w:abstractNumId w:val="877"/>
  </w:num>
  <w:num w:numId="422" w16cid:durableId="147940156">
    <w:abstractNumId w:val="448"/>
  </w:num>
  <w:num w:numId="423" w16cid:durableId="1155754733">
    <w:abstractNumId w:val="735"/>
  </w:num>
  <w:num w:numId="424" w16cid:durableId="1927349011">
    <w:abstractNumId w:val="209"/>
  </w:num>
  <w:num w:numId="425" w16cid:durableId="1663896279">
    <w:abstractNumId w:val="128"/>
  </w:num>
  <w:num w:numId="426" w16cid:durableId="1093866746">
    <w:abstractNumId w:val="951"/>
  </w:num>
  <w:num w:numId="427" w16cid:durableId="1634024960">
    <w:abstractNumId w:val="538"/>
  </w:num>
  <w:num w:numId="428" w16cid:durableId="1447502703">
    <w:abstractNumId w:val="319"/>
  </w:num>
  <w:num w:numId="429" w16cid:durableId="338122600">
    <w:abstractNumId w:val="46"/>
  </w:num>
  <w:num w:numId="430" w16cid:durableId="1353995815">
    <w:abstractNumId w:val="603"/>
  </w:num>
  <w:num w:numId="431" w16cid:durableId="60713023">
    <w:abstractNumId w:val="898"/>
  </w:num>
  <w:num w:numId="432" w16cid:durableId="1301692416">
    <w:abstractNumId w:val="417"/>
  </w:num>
  <w:num w:numId="433" w16cid:durableId="970018650">
    <w:abstractNumId w:val="342"/>
  </w:num>
  <w:num w:numId="434" w16cid:durableId="1431780633">
    <w:abstractNumId w:val="273"/>
  </w:num>
  <w:num w:numId="435" w16cid:durableId="123619724">
    <w:abstractNumId w:val="43"/>
  </w:num>
  <w:num w:numId="436" w16cid:durableId="497775150">
    <w:abstractNumId w:val="159"/>
  </w:num>
  <w:num w:numId="437" w16cid:durableId="1849130643">
    <w:abstractNumId w:val="651"/>
  </w:num>
  <w:num w:numId="438" w16cid:durableId="1116949527">
    <w:abstractNumId w:val="308"/>
  </w:num>
  <w:num w:numId="439" w16cid:durableId="829834888">
    <w:abstractNumId w:val="655"/>
  </w:num>
  <w:num w:numId="440" w16cid:durableId="1450509601">
    <w:abstractNumId w:val="140"/>
  </w:num>
  <w:num w:numId="441" w16cid:durableId="1501577396">
    <w:abstractNumId w:val="108"/>
  </w:num>
  <w:num w:numId="442" w16cid:durableId="2009290945">
    <w:abstractNumId w:val="154"/>
  </w:num>
  <w:num w:numId="443" w16cid:durableId="897010544">
    <w:abstractNumId w:val="754"/>
  </w:num>
  <w:num w:numId="444" w16cid:durableId="112984378">
    <w:abstractNumId w:val="706"/>
  </w:num>
  <w:num w:numId="445" w16cid:durableId="1320117593">
    <w:abstractNumId w:val="743"/>
  </w:num>
  <w:num w:numId="446" w16cid:durableId="721752950">
    <w:abstractNumId w:val="104"/>
  </w:num>
  <w:num w:numId="447" w16cid:durableId="890311690">
    <w:abstractNumId w:val="663"/>
  </w:num>
  <w:num w:numId="448" w16cid:durableId="1853186256">
    <w:abstractNumId w:val="555"/>
  </w:num>
  <w:num w:numId="449" w16cid:durableId="254167731">
    <w:abstractNumId w:val="586"/>
  </w:num>
  <w:num w:numId="450" w16cid:durableId="1822767581">
    <w:abstractNumId w:val="266"/>
  </w:num>
  <w:num w:numId="451" w16cid:durableId="1530487383">
    <w:abstractNumId w:val="950"/>
  </w:num>
  <w:num w:numId="452" w16cid:durableId="1134297761">
    <w:abstractNumId w:val="146"/>
  </w:num>
  <w:num w:numId="453" w16cid:durableId="452361372">
    <w:abstractNumId w:val="543"/>
  </w:num>
  <w:num w:numId="454" w16cid:durableId="1705599621">
    <w:abstractNumId w:val="645"/>
  </w:num>
  <w:num w:numId="455" w16cid:durableId="161816597">
    <w:abstractNumId w:val="890"/>
  </w:num>
  <w:num w:numId="456" w16cid:durableId="595359878">
    <w:abstractNumId w:val="295"/>
  </w:num>
  <w:num w:numId="457" w16cid:durableId="747192567">
    <w:abstractNumId w:val="350"/>
  </w:num>
  <w:num w:numId="458" w16cid:durableId="128474565">
    <w:abstractNumId w:val="817"/>
  </w:num>
  <w:num w:numId="459" w16cid:durableId="1546336477">
    <w:abstractNumId w:val="346"/>
  </w:num>
  <w:num w:numId="460" w16cid:durableId="84808818">
    <w:abstractNumId w:val="834"/>
  </w:num>
  <w:num w:numId="461" w16cid:durableId="1825317781">
    <w:abstractNumId w:val="540"/>
  </w:num>
  <w:num w:numId="462" w16cid:durableId="1546792468">
    <w:abstractNumId w:val="888"/>
  </w:num>
  <w:num w:numId="463" w16cid:durableId="319117255">
    <w:abstractNumId w:val="869"/>
  </w:num>
  <w:num w:numId="464" w16cid:durableId="304242758">
    <w:abstractNumId w:val="235"/>
  </w:num>
  <w:num w:numId="465" w16cid:durableId="1675254704">
    <w:abstractNumId w:val="576"/>
  </w:num>
  <w:num w:numId="466" w16cid:durableId="224994044">
    <w:abstractNumId w:val="629"/>
  </w:num>
  <w:num w:numId="467" w16cid:durableId="1448085646">
    <w:abstractNumId w:val="809"/>
  </w:num>
  <w:num w:numId="468" w16cid:durableId="1720278735">
    <w:abstractNumId w:val="864"/>
  </w:num>
  <w:num w:numId="469" w16cid:durableId="794450901">
    <w:abstractNumId w:val="160"/>
  </w:num>
  <w:num w:numId="470" w16cid:durableId="2093811754">
    <w:abstractNumId w:val="635"/>
  </w:num>
  <w:num w:numId="471" w16cid:durableId="933125336">
    <w:abstractNumId w:val="860"/>
  </w:num>
  <w:num w:numId="472" w16cid:durableId="1780635291">
    <w:abstractNumId w:val="27"/>
  </w:num>
  <w:num w:numId="473" w16cid:durableId="596325373">
    <w:abstractNumId w:val="71"/>
  </w:num>
  <w:num w:numId="474" w16cid:durableId="576742471">
    <w:abstractNumId w:val="223"/>
  </w:num>
  <w:num w:numId="475" w16cid:durableId="1659841017">
    <w:abstractNumId w:val="820"/>
  </w:num>
  <w:num w:numId="476" w16cid:durableId="1238713579">
    <w:abstractNumId w:val="771"/>
  </w:num>
  <w:num w:numId="477" w16cid:durableId="1153831101">
    <w:abstractNumId w:val="592"/>
  </w:num>
  <w:num w:numId="478" w16cid:durableId="154802943">
    <w:abstractNumId w:val="647"/>
  </w:num>
  <w:num w:numId="479" w16cid:durableId="1815413988">
    <w:abstractNumId w:val="747"/>
  </w:num>
  <w:num w:numId="480" w16cid:durableId="1375545563">
    <w:abstractNumId w:val="907"/>
  </w:num>
  <w:num w:numId="481" w16cid:durableId="1227254146">
    <w:abstractNumId w:val="775"/>
  </w:num>
  <w:num w:numId="482" w16cid:durableId="938216791">
    <w:abstractNumId w:val="850"/>
  </w:num>
  <w:num w:numId="483" w16cid:durableId="1617248994">
    <w:abstractNumId w:val="211"/>
  </w:num>
  <w:num w:numId="484" w16cid:durableId="45685760">
    <w:abstractNumId w:val="495"/>
  </w:num>
  <w:num w:numId="485" w16cid:durableId="445083130">
    <w:abstractNumId w:val="762"/>
  </w:num>
  <w:num w:numId="486" w16cid:durableId="395517199">
    <w:abstractNumId w:val="138"/>
  </w:num>
  <w:num w:numId="487" w16cid:durableId="1173376126">
    <w:abstractNumId w:val="577"/>
  </w:num>
  <w:num w:numId="488" w16cid:durableId="450711126">
    <w:abstractNumId w:val="137"/>
  </w:num>
  <w:num w:numId="489" w16cid:durableId="638150352">
    <w:abstractNumId w:val="745"/>
  </w:num>
  <w:num w:numId="490" w16cid:durableId="913861300">
    <w:abstractNumId w:val="519"/>
  </w:num>
  <w:num w:numId="491" w16cid:durableId="1577325308">
    <w:abstractNumId w:val="591"/>
  </w:num>
  <w:num w:numId="492" w16cid:durableId="671879737">
    <w:abstractNumId w:val="244"/>
  </w:num>
  <w:num w:numId="493" w16cid:durableId="1977443095">
    <w:abstractNumId w:val="309"/>
  </w:num>
  <w:num w:numId="494" w16cid:durableId="14118357">
    <w:abstractNumId w:val="532"/>
  </w:num>
  <w:num w:numId="495" w16cid:durableId="1660503489">
    <w:abstractNumId w:val="715"/>
  </w:num>
  <w:num w:numId="496" w16cid:durableId="49232569">
    <w:abstractNumId w:val="344"/>
  </w:num>
  <w:num w:numId="497" w16cid:durableId="794517706">
    <w:abstractNumId w:val="819"/>
  </w:num>
  <w:num w:numId="498" w16cid:durableId="1001203673">
    <w:abstractNumId w:val="712"/>
  </w:num>
  <w:num w:numId="499" w16cid:durableId="1962614758">
    <w:abstractNumId w:val="969"/>
  </w:num>
  <w:num w:numId="500" w16cid:durableId="124809838">
    <w:abstractNumId w:val="395"/>
  </w:num>
  <w:num w:numId="501" w16cid:durableId="1113020216">
    <w:abstractNumId w:val="403"/>
  </w:num>
  <w:num w:numId="502" w16cid:durableId="938375061">
    <w:abstractNumId w:val="773"/>
  </w:num>
  <w:num w:numId="503" w16cid:durableId="2106613895">
    <w:abstractNumId w:val="681"/>
  </w:num>
  <w:num w:numId="504" w16cid:durableId="1740981644">
    <w:abstractNumId w:val="678"/>
  </w:num>
  <w:num w:numId="505" w16cid:durableId="130562087">
    <w:abstractNumId w:val="192"/>
  </w:num>
  <w:num w:numId="506" w16cid:durableId="702900597">
    <w:abstractNumId w:val="750"/>
  </w:num>
  <w:num w:numId="507" w16cid:durableId="866648495">
    <w:abstractNumId w:val="892"/>
  </w:num>
  <w:num w:numId="508" w16cid:durableId="1338800897">
    <w:abstractNumId w:val="566"/>
  </w:num>
  <w:num w:numId="509" w16cid:durableId="1104807692">
    <w:abstractNumId w:val="434"/>
  </w:num>
  <w:num w:numId="510" w16cid:durableId="243496739">
    <w:abstractNumId w:val="28"/>
  </w:num>
  <w:num w:numId="511" w16cid:durableId="156767948">
    <w:abstractNumId w:val="544"/>
  </w:num>
  <w:num w:numId="512" w16cid:durableId="43722728">
    <w:abstractNumId w:val="398"/>
  </w:num>
  <w:num w:numId="513" w16cid:durableId="1279684896">
    <w:abstractNumId w:val="176"/>
  </w:num>
  <w:num w:numId="514" w16cid:durableId="331874474">
    <w:abstractNumId w:val="355"/>
  </w:num>
  <w:num w:numId="515" w16cid:durableId="947082738">
    <w:abstractNumId w:val="183"/>
  </w:num>
  <w:num w:numId="516" w16cid:durableId="1176261740">
    <w:abstractNumId w:val="965"/>
  </w:num>
  <w:num w:numId="517" w16cid:durableId="64762716">
    <w:abstractNumId w:val="21"/>
  </w:num>
  <w:num w:numId="518" w16cid:durableId="2144079125">
    <w:abstractNumId w:val="54"/>
  </w:num>
  <w:num w:numId="519" w16cid:durableId="1956860426">
    <w:abstractNumId w:val="32"/>
  </w:num>
  <w:num w:numId="520" w16cid:durableId="251398004">
    <w:abstractNumId w:val="259"/>
  </w:num>
  <w:num w:numId="521" w16cid:durableId="981615170">
    <w:abstractNumId w:val="208"/>
  </w:num>
  <w:num w:numId="522" w16cid:durableId="236786155">
    <w:abstractNumId w:val="123"/>
  </w:num>
  <w:num w:numId="523" w16cid:durableId="1552886148">
    <w:abstractNumId w:val="256"/>
  </w:num>
  <w:num w:numId="524" w16cid:durableId="1298754307">
    <w:abstractNumId w:val="668"/>
  </w:num>
  <w:num w:numId="525" w16cid:durableId="51468581">
    <w:abstractNumId w:val="423"/>
  </w:num>
  <w:num w:numId="526" w16cid:durableId="882013159">
    <w:abstractNumId w:val="904"/>
  </w:num>
  <w:num w:numId="527" w16cid:durableId="1681157515">
    <w:abstractNumId w:val="598"/>
  </w:num>
  <w:num w:numId="528" w16cid:durableId="709958405">
    <w:abstractNumId w:val="744"/>
  </w:num>
  <w:num w:numId="529" w16cid:durableId="1040544807">
    <w:abstractNumId w:val="885"/>
  </w:num>
  <w:num w:numId="530" w16cid:durableId="2096004808">
    <w:abstractNumId w:val="329"/>
  </w:num>
  <w:num w:numId="531" w16cid:durableId="431828546">
    <w:abstractNumId w:val="178"/>
  </w:num>
  <w:num w:numId="532" w16cid:durableId="1352101651">
    <w:abstractNumId w:val="753"/>
  </w:num>
  <w:num w:numId="533" w16cid:durableId="952859418">
    <w:abstractNumId w:val="523"/>
  </w:num>
  <w:num w:numId="534" w16cid:durableId="455103865">
    <w:abstractNumId w:val="467"/>
  </w:num>
  <w:num w:numId="535" w16cid:durableId="849224969">
    <w:abstractNumId w:val="808"/>
  </w:num>
  <w:num w:numId="536" w16cid:durableId="596445293">
    <w:abstractNumId w:val="616"/>
  </w:num>
  <w:num w:numId="537" w16cid:durableId="2051763052">
    <w:abstractNumId w:val="619"/>
  </w:num>
  <w:num w:numId="538" w16cid:durableId="985936650">
    <w:abstractNumId w:val="539"/>
  </w:num>
  <w:num w:numId="539" w16cid:durableId="1430734928">
    <w:abstractNumId w:val="936"/>
  </w:num>
  <w:num w:numId="540" w16cid:durableId="180631154">
    <w:abstractNumId w:val="637"/>
  </w:num>
  <w:num w:numId="541" w16cid:durableId="945966634">
    <w:abstractNumId w:val="575"/>
  </w:num>
  <w:num w:numId="542" w16cid:durableId="419760633">
    <w:abstractNumId w:val="452"/>
  </w:num>
  <w:num w:numId="543" w16cid:durableId="817382966">
    <w:abstractNumId w:val="418"/>
  </w:num>
  <w:num w:numId="544" w16cid:durableId="603074784">
    <w:abstractNumId w:val="528"/>
  </w:num>
  <w:num w:numId="545" w16cid:durableId="1724325583">
    <w:abstractNumId w:val="271"/>
  </w:num>
  <w:num w:numId="546" w16cid:durableId="1136214480">
    <w:abstractNumId w:val="38"/>
  </w:num>
  <w:num w:numId="547" w16cid:durableId="1185443575">
    <w:abstractNumId w:val="168"/>
  </w:num>
  <w:num w:numId="548" w16cid:durableId="1723092201">
    <w:abstractNumId w:val="583"/>
  </w:num>
  <w:num w:numId="549" w16cid:durableId="982663179">
    <w:abstractNumId w:val="486"/>
  </w:num>
  <w:num w:numId="550" w16cid:durableId="1488859519">
    <w:abstractNumId w:val="541"/>
  </w:num>
  <w:num w:numId="551" w16cid:durableId="395057177">
    <w:abstractNumId w:val="81"/>
  </w:num>
  <w:num w:numId="552" w16cid:durableId="1094591282">
    <w:abstractNumId w:val="31"/>
  </w:num>
  <w:num w:numId="553" w16cid:durableId="737093421">
    <w:abstractNumId w:val="862"/>
  </w:num>
  <w:num w:numId="554" w16cid:durableId="854460419">
    <w:abstractNumId w:val="56"/>
  </w:num>
  <w:num w:numId="555" w16cid:durableId="1369529994">
    <w:abstractNumId w:val="202"/>
  </w:num>
  <w:num w:numId="556" w16cid:durableId="73666736">
    <w:abstractNumId w:val="662"/>
  </w:num>
  <w:num w:numId="557" w16cid:durableId="2011594278">
    <w:abstractNumId w:val="602"/>
  </w:num>
  <w:num w:numId="558" w16cid:durableId="1094979805">
    <w:abstractNumId w:val="84"/>
  </w:num>
  <w:num w:numId="559" w16cid:durableId="300692600">
    <w:abstractNumId w:val="479"/>
  </w:num>
  <w:num w:numId="560" w16cid:durableId="1668556668">
    <w:abstractNumId w:val="297"/>
  </w:num>
  <w:num w:numId="561" w16cid:durableId="1989549305">
    <w:abstractNumId w:val="374"/>
  </w:num>
  <w:num w:numId="562" w16cid:durableId="127015159">
    <w:abstractNumId w:val="630"/>
  </w:num>
  <w:num w:numId="563" w16cid:durableId="735707924">
    <w:abstractNumId w:val="549"/>
  </w:num>
  <w:num w:numId="564" w16cid:durableId="1968269998">
    <w:abstractNumId w:val="75"/>
  </w:num>
  <w:num w:numId="565" w16cid:durableId="1078402120">
    <w:abstractNumId w:val="127"/>
  </w:num>
  <w:num w:numId="566" w16cid:durableId="2000185325">
    <w:abstractNumId w:val="947"/>
  </w:num>
  <w:num w:numId="567" w16cid:durableId="1042482071">
    <w:abstractNumId w:val="7"/>
  </w:num>
  <w:num w:numId="568" w16cid:durableId="50203382">
    <w:abstractNumId w:val="241"/>
  </w:num>
  <w:num w:numId="569" w16cid:durableId="477652459">
    <w:abstractNumId w:val="33"/>
  </w:num>
  <w:num w:numId="570" w16cid:durableId="1849831834">
    <w:abstractNumId w:val="521"/>
  </w:num>
  <w:num w:numId="571" w16cid:durableId="1401177139">
    <w:abstractNumId w:val="953"/>
  </w:num>
  <w:num w:numId="572" w16cid:durableId="2007245035">
    <w:abstractNumId w:val="86"/>
  </w:num>
  <w:num w:numId="573" w16cid:durableId="1263682299">
    <w:abstractNumId w:val="288"/>
  </w:num>
  <w:num w:numId="574" w16cid:durableId="109012082">
    <w:abstractNumId w:val="303"/>
  </w:num>
  <w:num w:numId="575" w16cid:durableId="1366371050">
    <w:abstractNumId w:val="332"/>
  </w:num>
  <w:num w:numId="576" w16cid:durableId="919565317">
    <w:abstractNumId w:val="514"/>
  </w:num>
  <w:num w:numId="577" w16cid:durableId="1172640798">
    <w:abstractNumId w:val="117"/>
  </w:num>
  <w:num w:numId="578" w16cid:durableId="2003968479">
    <w:abstractNumId w:val="341"/>
  </w:num>
  <w:num w:numId="579" w16cid:durableId="699666861">
    <w:abstractNumId w:val="675"/>
  </w:num>
  <w:num w:numId="580" w16cid:durableId="112598983">
    <w:abstractNumId w:val="589"/>
  </w:num>
  <w:num w:numId="581" w16cid:durableId="1128209437">
    <w:abstractNumId w:val="351"/>
  </w:num>
  <w:num w:numId="582" w16cid:durableId="1255284489">
    <w:abstractNumId w:val="83"/>
  </w:num>
  <w:num w:numId="583" w16cid:durableId="989292543">
    <w:abstractNumId w:val="396"/>
  </w:num>
  <w:num w:numId="584" w16cid:durableId="914702460">
    <w:abstractNumId w:val="356"/>
  </w:num>
  <w:num w:numId="585" w16cid:durableId="1194077040">
    <w:abstractNumId w:val="441"/>
  </w:num>
  <w:num w:numId="586" w16cid:durableId="76370295">
    <w:abstractNumId w:val="889"/>
  </w:num>
  <w:num w:numId="587" w16cid:durableId="100154540">
    <w:abstractNumId w:val="824"/>
  </w:num>
  <w:num w:numId="588" w16cid:durableId="793594633">
    <w:abstractNumId w:val="569"/>
  </w:num>
  <w:num w:numId="589" w16cid:durableId="35545130">
    <w:abstractNumId w:val="337"/>
  </w:num>
  <w:num w:numId="590" w16cid:durableId="920990009">
    <w:abstractNumId w:val="145"/>
  </w:num>
  <w:num w:numId="591" w16cid:durableId="22563285">
    <w:abstractNumId w:val="381"/>
  </w:num>
  <w:num w:numId="592" w16cid:durableId="1485203316">
    <w:abstractNumId w:val="314"/>
  </w:num>
  <w:num w:numId="593" w16cid:durableId="557786905">
    <w:abstractNumId w:val="281"/>
  </w:num>
  <w:num w:numId="594" w16cid:durableId="768549837">
    <w:abstractNumId w:val="275"/>
  </w:num>
  <w:num w:numId="595" w16cid:durableId="599265388">
    <w:abstractNumId w:val="279"/>
  </w:num>
  <w:num w:numId="596" w16cid:durableId="289362715">
    <w:abstractNumId w:val="810"/>
  </w:num>
  <w:num w:numId="597" w16cid:durableId="1536648902">
    <w:abstractNumId w:val="968"/>
  </w:num>
  <w:num w:numId="598" w16cid:durableId="258561659">
    <w:abstractNumId w:val="464"/>
  </w:num>
  <w:num w:numId="599" w16cid:durableId="773063315">
    <w:abstractNumId w:val="961"/>
  </w:num>
  <w:num w:numId="600" w16cid:durableId="2087680405">
    <w:abstractNumId w:val="876"/>
  </w:num>
  <w:num w:numId="601" w16cid:durableId="2020040096">
    <w:abstractNumId w:val="129"/>
  </w:num>
  <w:num w:numId="602" w16cid:durableId="1157646615">
    <w:abstractNumId w:val="191"/>
  </w:num>
  <w:num w:numId="603" w16cid:durableId="105659391">
    <w:abstractNumId w:val="606"/>
  </w:num>
  <w:num w:numId="604" w16cid:durableId="824317440">
    <w:abstractNumId w:val="897"/>
  </w:num>
  <w:num w:numId="605" w16cid:durableId="589244382">
    <w:abstractNumId w:val="348"/>
  </w:num>
  <w:num w:numId="606" w16cid:durableId="397749469">
    <w:abstractNumId w:val="443"/>
  </w:num>
  <w:num w:numId="607" w16cid:durableId="184943888">
    <w:abstractNumId w:val="782"/>
  </w:num>
  <w:num w:numId="608" w16cid:durableId="1313096177">
    <w:abstractNumId w:val="891"/>
  </w:num>
  <w:num w:numId="609" w16cid:durableId="1780219921">
    <w:abstractNumId w:val="513"/>
  </w:num>
  <w:num w:numId="610" w16cid:durableId="620261371">
    <w:abstractNumId w:val="487"/>
  </w:num>
  <w:num w:numId="611" w16cid:durableId="646324472">
    <w:abstractNumId w:val="568"/>
  </w:num>
  <w:num w:numId="612" w16cid:durableId="1657799265">
    <w:abstractNumId w:val="167"/>
  </w:num>
  <w:num w:numId="613" w16cid:durableId="1577669035">
    <w:abstractNumId w:val="802"/>
  </w:num>
  <w:num w:numId="614" w16cid:durableId="1119297803">
    <w:abstractNumId w:val="338"/>
  </w:num>
  <w:num w:numId="615" w16cid:durableId="1086267275">
    <w:abstractNumId w:val="587"/>
  </w:num>
  <w:num w:numId="616" w16cid:durableId="801115501">
    <w:abstractNumId w:val="624"/>
  </w:num>
  <w:num w:numId="617" w16cid:durableId="2075009927">
    <w:abstractNumId w:val="465"/>
  </w:num>
  <w:num w:numId="618" w16cid:durableId="1059479634">
    <w:abstractNumId w:val="0"/>
  </w:num>
  <w:num w:numId="619" w16cid:durableId="372192853">
    <w:abstractNumId w:val="672"/>
  </w:num>
  <w:num w:numId="620" w16cid:durableId="1761175602">
    <w:abstractNumId w:val="150"/>
  </w:num>
  <w:num w:numId="621" w16cid:durableId="50665747">
    <w:abstractNumId w:val="966"/>
  </w:num>
  <w:num w:numId="622" w16cid:durableId="1149321979">
    <w:abstractNumId w:val="198"/>
  </w:num>
  <w:num w:numId="623" w16cid:durableId="448083307">
    <w:abstractNumId w:val="73"/>
  </w:num>
  <w:num w:numId="624" w16cid:durableId="207764539">
    <w:abstractNumId w:val="861"/>
  </w:num>
  <w:num w:numId="625" w16cid:durableId="1011184670">
    <w:abstractNumId w:val="493"/>
  </w:num>
  <w:num w:numId="626" w16cid:durableId="294217202">
    <w:abstractNumId w:val="856"/>
  </w:num>
  <w:num w:numId="627" w16cid:durableId="1219168655">
    <w:abstractNumId w:val="612"/>
  </w:num>
  <w:num w:numId="628" w16cid:durableId="1439719916">
    <w:abstractNumId w:val="233"/>
  </w:num>
  <w:num w:numId="629" w16cid:durableId="1959797690">
    <w:abstractNumId w:val="502"/>
  </w:num>
  <w:num w:numId="630" w16cid:durableId="1051727922">
    <w:abstractNumId w:val="778"/>
  </w:num>
  <w:num w:numId="631" w16cid:durableId="270169989">
    <w:abstractNumId w:val="119"/>
  </w:num>
  <w:num w:numId="632" w16cid:durableId="1403866310">
    <w:abstractNumId w:val="835"/>
  </w:num>
  <w:num w:numId="633" w16cid:durableId="835340353">
    <w:abstractNumId w:val="36"/>
  </w:num>
  <w:num w:numId="634" w16cid:durableId="352191662">
    <w:abstractNumId w:val="180"/>
  </w:num>
  <w:num w:numId="635" w16cid:durableId="2074043745">
    <w:abstractNumId w:val="545"/>
  </w:num>
  <w:num w:numId="636" w16cid:durableId="1029065977">
    <w:abstractNumId w:val="97"/>
  </w:num>
  <w:num w:numId="637" w16cid:durableId="318001713">
    <w:abstractNumId w:val="774"/>
  </w:num>
  <w:num w:numId="638" w16cid:durableId="1329208576">
    <w:abstractNumId w:val="899"/>
  </w:num>
  <w:num w:numId="639" w16cid:durableId="296225071">
    <w:abstractNumId w:val="804"/>
  </w:num>
  <w:num w:numId="640" w16cid:durableId="620914268">
    <w:abstractNumId w:val="654"/>
  </w:num>
  <w:num w:numId="641" w16cid:durableId="761146229">
    <w:abstractNumId w:val="791"/>
  </w:num>
  <w:num w:numId="642" w16cid:durableId="1171069643">
    <w:abstractNumId w:val="320"/>
  </w:num>
  <w:num w:numId="643" w16cid:durableId="219438256">
    <w:abstractNumId w:val="766"/>
  </w:num>
  <w:num w:numId="644" w16cid:durableId="749087501">
    <w:abstractNumId w:val="354"/>
  </w:num>
  <w:num w:numId="645" w16cid:durableId="488130108">
    <w:abstractNumId w:val="494"/>
  </w:num>
  <w:num w:numId="646" w16cid:durableId="1050030121">
    <w:abstractNumId w:val="409"/>
  </w:num>
  <w:num w:numId="647" w16cid:durableId="1759862060">
    <w:abstractNumId w:val="512"/>
  </w:num>
  <w:num w:numId="648" w16cid:durableId="155532125">
    <w:abstractNumId w:val="207"/>
  </w:num>
  <w:num w:numId="649" w16cid:durableId="1329362646">
    <w:abstractNumId w:val="580"/>
  </w:num>
  <w:num w:numId="650" w16cid:durableId="1365716971">
    <w:abstractNumId w:val="534"/>
  </w:num>
  <w:num w:numId="651" w16cid:durableId="1979843747">
    <w:abstractNumId w:val="87"/>
  </w:num>
  <w:num w:numId="652" w16cid:durableId="278612855">
    <w:abstractNumId w:val="197"/>
  </w:num>
  <w:num w:numId="653" w16cid:durableId="126894925">
    <w:abstractNumId w:val="548"/>
  </w:num>
  <w:num w:numId="654" w16cid:durableId="606691067">
    <w:abstractNumId w:val="205"/>
  </w:num>
  <w:num w:numId="655" w16cid:durableId="833453462">
    <w:abstractNumId w:val="217"/>
  </w:num>
  <w:num w:numId="656" w16cid:durableId="1298604827">
    <w:abstractNumId w:val="414"/>
  </w:num>
  <w:num w:numId="657" w16cid:durableId="113182437">
    <w:abstractNumId w:val="40"/>
  </w:num>
  <w:num w:numId="658" w16cid:durableId="968708878">
    <w:abstractNumId w:val="610"/>
  </w:num>
  <w:num w:numId="659" w16cid:durableId="247663175">
    <w:abstractNumId w:val="944"/>
  </w:num>
  <w:num w:numId="660" w16cid:durableId="879783951">
    <w:abstractNumId w:val="283"/>
  </w:num>
  <w:num w:numId="661" w16cid:durableId="2142457217">
    <w:abstractNumId w:val="151"/>
  </w:num>
  <w:num w:numId="662" w16cid:durableId="2116047793">
    <w:abstractNumId w:val="134"/>
  </w:num>
  <w:num w:numId="663" w16cid:durableId="9794880">
    <w:abstractNumId w:val="797"/>
  </w:num>
  <w:num w:numId="664" w16cid:durableId="844436847">
    <w:abstractNumId w:val="684"/>
  </w:num>
  <w:num w:numId="665" w16cid:durableId="788596781">
    <w:abstractNumId w:val="23"/>
  </w:num>
  <w:num w:numId="666" w16cid:durableId="217977130">
    <w:abstractNumId w:val="768"/>
  </w:num>
  <w:num w:numId="667" w16cid:durableId="106237033">
    <w:abstractNumId w:val="427"/>
  </w:num>
  <w:num w:numId="668" w16cid:durableId="972951057">
    <w:abstractNumId w:val="648"/>
  </w:num>
  <w:num w:numId="669" w16cid:durableId="313264625">
    <w:abstractNumId w:val="126"/>
  </w:num>
  <w:num w:numId="670" w16cid:durableId="816606950">
    <w:abstractNumId w:val="422"/>
  </w:num>
  <w:num w:numId="671" w16cid:durableId="1459949923">
    <w:abstractNumId w:val="326"/>
  </w:num>
  <w:num w:numId="672" w16cid:durableId="287662548">
    <w:abstractNumId w:val="433"/>
  </w:num>
  <w:num w:numId="673" w16cid:durableId="1755475808">
    <w:abstractNumId w:val="697"/>
  </w:num>
  <w:num w:numId="674" w16cid:durableId="340593209">
    <w:abstractNumId w:val="642"/>
  </w:num>
  <w:num w:numId="675" w16cid:durableId="1758211899">
    <w:abstractNumId w:val="307"/>
  </w:num>
  <w:num w:numId="676" w16cid:durableId="242766453">
    <w:abstractNumId w:val="286"/>
  </w:num>
  <w:num w:numId="677" w16cid:durableId="929512156">
    <w:abstractNumId w:val="77"/>
  </w:num>
  <w:num w:numId="678" w16cid:durableId="711537008">
    <w:abstractNumId w:val="226"/>
  </w:num>
  <w:num w:numId="679" w16cid:durableId="1633249062">
    <w:abstractNumId w:val="641"/>
  </w:num>
  <w:num w:numId="680" w16cid:durableId="1984385157">
    <w:abstractNumId w:val="780"/>
  </w:num>
  <w:num w:numId="681" w16cid:durableId="197856133">
    <w:abstractNumId w:val="461"/>
  </w:num>
  <w:num w:numId="682" w16cid:durableId="925304540">
    <w:abstractNumId w:val="239"/>
  </w:num>
  <w:num w:numId="683" w16cid:durableId="1030227772">
    <w:abstractNumId w:val="720"/>
  </w:num>
  <w:num w:numId="684" w16cid:durableId="500201246">
    <w:abstractNumId w:val="551"/>
  </w:num>
  <w:num w:numId="685" w16cid:durableId="2082099767">
    <w:abstractNumId w:val="967"/>
  </w:num>
  <w:num w:numId="686" w16cid:durableId="1315373879">
    <w:abstractNumId w:val="686"/>
  </w:num>
  <w:num w:numId="687" w16cid:durableId="1456748676">
    <w:abstractNumId w:val="121"/>
  </w:num>
  <w:num w:numId="688" w16cid:durableId="829098945">
    <w:abstractNumId w:val="793"/>
  </w:num>
  <w:num w:numId="689" w16cid:durableId="1451431074">
    <w:abstractNumId w:val="631"/>
  </w:num>
  <w:num w:numId="690" w16cid:durableId="1319771942">
    <w:abstractNumId w:val="240"/>
  </w:num>
  <w:num w:numId="691" w16cid:durableId="1297182132">
    <w:abstractNumId w:val="206"/>
  </w:num>
  <w:num w:numId="692" w16cid:durableId="31000699">
    <w:abstractNumId w:val="896"/>
  </w:num>
  <w:num w:numId="693" w16cid:durableId="1687099588">
    <w:abstractNumId w:val="377"/>
  </w:num>
  <w:num w:numId="694" w16cid:durableId="639306446">
    <w:abstractNumId w:val="460"/>
  </w:num>
  <w:num w:numId="695" w16cid:durableId="1331063319">
    <w:abstractNumId w:val="473"/>
  </w:num>
  <w:num w:numId="696" w16cid:durableId="1315646022">
    <w:abstractNumId w:val="189"/>
  </w:num>
  <w:num w:numId="697" w16cid:durableId="1170635108">
    <w:abstractNumId w:val="901"/>
  </w:num>
  <w:num w:numId="698" w16cid:durableId="822938645">
    <w:abstractNumId w:val="530"/>
  </w:num>
  <w:num w:numId="699" w16cid:durableId="1234896249">
    <w:abstractNumId w:val="293"/>
  </w:num>
  <w:num w:numId="700" w16cid:durableId="1902210977">
    <w:abstractNumId w:val="634"/>
  </w:num>
  <w:num w:numId="701" w16cid:durableId="866522469">
    <w:abstractNumId w:val="2"/>
  </w:num>
  <w:num w:numId="702" w16cid:durableId="524830996">
    <w:abstractNumId w:val="863"/>
  </w:num>
  <w:num w:numId="703" w16cid:durableId="1137799824">
    <w:abstractNumId w:val="638"/>
  </w:num>
  <w:num w:numId="704" w16cid:durableId="1114404917">
    <w:abstractNumId w:val="758"/>
  </w:num>
  <w:num w:numId="705" w16cid:durableId="1965843491">
    <w:abstractNumId w:val="546"/>
  </w:num>
  <w:num w:numId="706" w16cid:durableId="772283828">
    <w:abstractNumId w:val="511"/>
  </w:num>
  <w:num w:numId="707" w16cid:durableId="2049724119">
    <w:abstractNumId w:val="547"/>
  </w:num>
  <w:num w:numId="708" w16cid:durableId="1222668043">
    <w:abstractNumId w:val="690"/>
  </w:num>
  <w:num w:numId="709" w16cid:durableId="1011830855">
    <w:abstractNumId w:val="440"/>
  </w:num>
  <w:num w:numId="710" w16cid:durableId="810902708">
    <w:abstractNumId w:val="749"/>
  </w:num>
  <w:num w:numId="711" w16cid:durableId="1720277465">
    <w:abstractNumId w:val="846"/>
  </w:num>
  <w:num w:numId="712" w16cid:durableId="308554800">
    <w:abstractNumId w:val="627"/>
  </w:num>
  <w:num w:numId="713" w16cid:durableId="349532691">
    <w:abstractNumId w:val="746"/>
  </w:num>
  <w:num w:numId="714" w16cid:durableId="870076162">
    <w:abstractNumId w:val="184"/>
  </w:num>
  <w:num w:numId="715" w16cid:durableId="1309434753">
    <w:abstractNumId w:val="516"/>
  </w:num>
  <w:num w:numId="716" w16cid:durableId="1751077603">
    <w:abstractNumId w:val="30"/>
  </w:num>
  <w:num w:numId="717" w16cid:durableId="2042197272">
    <w:abstractNumId w:val="673"/>
  </w:num>
  <w:num w:numId="718" w16cid:durableId="569075942">
    <w:abstractNumId w:val="45"/>
  </w:num>
  <w:num w:numId="719" w16cid:durableId="192697676">
    <w:abstractNumId w:val="838"/>
  </w:num>
  <w:num w:numId="720" w16cid:durableId="1941065175">
    <w:abstractNumId w:val="713"/>
  </w:num>
  <w:num w:numId="721" w16cid:durableId="1472794026">
    <w:abstractNumId w:val="420"/>
  </w:num>
  <w:num w:numId="722" w16cid:durableId="1553689856">
    <w:abstractNumId w:val="699"/>
  </w:num>
  <w:num w:numId="723" w16cid:durableId="1743138876">
    <w:abstractNumId w:val="710"/>
  </w:num>
  <w:num w:numId="724" w16cid:durableId="1871725358">
    <w:abstractNumId w:val="873"/>
  </w:num>
  <w:num w:numId="725" w16cid:durableId="2012565917">
    <w:abstractNumId w:val="657"/>
  </w:num>
  <w:num w:numId="726" w16cid:durableId="571113407">
    <w:abstractNumId w:val="815"/>
  </w:num>
  <w:num w:numId="727" w16cid:durableId="608703313">
    <w:abstractNumId w:val="787"/>
  </w:num>
  <w:num w:numId="728" w16cid:durableId="2083670728">
    <w:abstractNumId w:val="970"/>
  </w:num>
  <w:num w:numId="729" w16cid:durableId="1258321644">
    <w:abstractNumId w:val="90"/>
  </w:num>
  <w:num w:numId="730" w16cid:durableId="870924218">
    <w:abstractNumId w:val="234"/>
  </w:num>
  <w:num w:numId="731" w16cid:durableId="1736928387">
    <w:abstractNumId w:val="416"/>
  </w:num>
  <w:num w:numId="732" w16cid:durableId="1571233830">
    <w:abstractNumId w:val="42"/>
  </w:num>
  <w:num w:numId="733" w16cid:durableId="942492711">
    <w:abstractNumId w:val="133"/>
  </w:num>
  <w:num w:numId="734" w16cid:durableId="97793863">
    <w:abstractNumId w:val="772"/>
  </w:num>
  <w:num w:numId="735" w16cid:durableId="1713143346">
    <w:abstractNumId w:val="695"/>
  </w:num>
  <w:num w:numId="736" w16cid:durableId="1833641097">
    <w:abstractNumId w:val="343"/>
  </w:num>
  <w:num w:numId="737" w16cid:durableId="578104095">
    <w:abstractNumId w:val="274"/>
  </w:num>
  <w:num w:numId="738" w16cid:durableId="1746756217">
    <w:abstractNumId w:val="594"/>
  </w:num>
  <w:num w:numId="739" w16cid:durableId="759369974">
    <w:abstractNumId w:val="438"/>
  </w:num>
  <w:num w:numId="740" w16cid:durableId="1146362537">
    <w:abstractNumId w:val="800"/>
  </w:num>
  <w:num w:numId="741" w16cid:durableId="185171844">
    <w:abstractNumId w:val="570"/>
  </w:num>
  <w:num w:numId="742" w16cid:durableId="24597738">
    <w:abstractNumId w:val="229"/>
  </w:num>
  <w:num w:numId="743" w16cid:durableId="1401711815">
    <w:abstractNumId w:val="661"/>
  </w:num>
  <w:num w:numId="744" w16cid:durableId="1142311111">
    <w:abstractNumId w:val="765"/>
  </w:num>
  <w:num w:numId="745" w16cid:durableId="141773067">
    <w:abstractNumId w:val="20"/>
  </w:num>
  <w:num w:numId="746" w16cid:durableId="1404454606">
    <w:abstractNumId w:val="740"/>
  </w:num>
  <w:num w:numId="747" w16cid:durableId="1982271581">
    <w:abstractNumId w:val="964"/>
  </w:num>
  <w:num w:numId="748" w16cid:durableId="1949727996">
    <w:abstractNumId w:val="400"/>
  </w:num>
  <w:num w:numId="749" w16cid:durableId="206189609">
    <w:abstractNumId w:val="16"/>
  </w:num>
  <w:num w:numId="750" w16cid:durableId="794983970">
    <w:abstractNumId w:val="844"/>
  </w:num>
  <w:num w:numId="751" w16cid:durableId="1786269160">
    <w:abstractNumId w:val="491"/>
  </w:num>
  <w:num w:numId="752" w16cid:durableId="43138896">
    <w:abstractNumId w:val="923"/>
  </w:num>
  <w:num w:numId="753" w16cid:durableId="72826554">
    <w:abstractNumId w:val="358"/>
  </w:num>
  <w:num w:numId="754" w16cid:durableId="1124620572">
    <w:abstractNumId w:val="290"/>
  </w:num>
  <w:num w:numId="755" w16cid:durableId="1479884280">
    <w:abstractNumId w:val="76"/>
  </w:num>
  <w:num w:numId="756" w16cid:durableId="1739942226">
    <w:abstractNumId w:val="94"/>
  </w:num>
  <w:num w:numId="757" w16cid:durableId="396561839">
    <w:abstractNumId w:val="376"/>
  </w:num>
  <w:num w:numId="758" w16cid:durableId="820773208">
    <w:abstractNumId w:val="304"/>
  </w:num>
  <w:num w:numId="759" w16cid:durableId="1126851797">
    <w:abstractNumId w:val="445"/>
  </w:num>
  <w:num w:numId="760" w16cid:durableId="101069894">
    <w:abstractNumId w:val="203"/>
  </w:num>
  <w:num w:numId="761" w16cid:durableId="1117333483">
    <w:abstractNumId w:val="248"/>
  </w:num>
  <w:num w:numId="762" w16cid:durableId="1771848370">
    <w:abstractNumId w:val="109"/>
  </w:num>
  <w:num w:numId="763" w16cid:durableId="244455423">
    <w:abstractNumId w:val="805"/>
  </w:num>
  <w:num w:numId="764" w16cid:durableId="2039353662">
    <w:abstractNumId w:val="536"/>
  </w:num>
  <w:num w:numId="765" w16cid:durableId="131562731">
    <w:abstractNumId w:val="116"/>
  </w:num>
  <w:num w:numId="766" w16cid:durableId="1732538065">
    <w:abstractNumId w:val="525"/>
  </w:num>
  <w:num w:numId="767" w16cid:durableId="70738424">
    <w:abstractNumId w:val="72"/>
  </w:num>
  <w:num w:numId="768" w16cid:durableId="1003893585">
    <w:abstractNumId w:val="801"/>
  </w:num>
  <w:num w:numId="769" w16cid:durableId="1536844436">
    <w:abstractNumId w:val="4"/>
  </w:num>
  <w:num w:numId="770" w16cid:durableId="877009462">
    <w:abstractNumId w:val="517"/>
  </w:num>
  <w:num w:numId="771" w16cid:durableId="1492406763">
    <w:abstractNumId w:val="368"/>
  </w:num>
  <w:num w:numId="772" w16cid:durableId="1855876899">
    <w:abstractNumId w:val="941"/>
  </w:num>
  <w:num w:numId="773" w16cid:durableId="2089231303">
    <w:abstractNumId w:val="711"/>
  </w:num>
  <w:num w:numId="774" w16cid:durableId="1120805526">
    <w:abstractNumId w:val="674"/>
  </w:num>
  <w:num w:numId="775" w16cid:durableId="1415123614">
    <w:abstractNumId w:val="78"/>
  </w:num>
  <w:num w:numId="776" w16cid:durableId="946351030">
    <w:abstractNumId w:val="578"/>
  </w:num>
  <w:num w:numId="777" w16cid:durableId="65736519">
    <w:abstractNumId w:val="276"/>
  </w:num>
  <w:num w:numId="778" w16cid:durableId="179517267">
    <w:abstractNumId w:val="474"/>
  </w:num>
  <w:num w:numId="779" w16cid:durableId="464079131">
    <w:abstractNumId w:val="484"/>
  </w:num>
  <w:num w:numId="780" w16cid:durableId="173148909">
    <w:abstractNumId w:val="550"/>
  </w:num>
  <w:num w:numId="781" w16cid:durableId="496503704">
    <w:abstractNumId w:val="432"/>
  </w:num>
  <w:num w:numId="782" w16cid:durableId="435367881">
    <w:abstractNumId w:val="843"/>
  </w:num>
  <w:num w:numId="783" w16cid:durableId="1902403056">
    <w:abstractNumId w:val="956"/>
  </w:num>
  <w:num w:numId="784" w16cid:durableId="1664699516">
    <w:abstractNumId w:val="185"/>
  </w:num>
  <w:num w:numId="785" w16cid:durableId="1868832114">
    <w:abstractNumId w:val="880"/>
  </w:num>
  <w:num w:numId="786" w16cid:durableId="514227442">
    <w:abstractNumId w:val="731"/>
  </w:num>
  <w:num w:numId="787" w16cid:durableId="342782458">
    <w:abstractNumId w:val="340"/>
  </w:num>
  <w:num w:numId="788" w16cid:durableId="1856924121">
    <w:abstractNumId w:val="726"/>
  </w:num>
  <w:num w:numId="789" w16cid:durableId="237254397">
    <w:abstractNumId w:val="849"/>
  </w:num>
  <w:num w:numId="790" w16cid:durableId="254826538">
    <w:abstractNumId w:val="29"/>
  </w:num>
  <w:num w:numId="791" w16cid:durableId="1090542355">
    <w:abstractNumId w:val="294"/>
  </w:num>
  <w:num w:numId="792" w16cid:durableId="2040663523">
    <w:abstractNumId w:val="8"/>
  </w:num>
  <w:num w:numId="793" w16cid:durableId="1699963765">
    <w:abstractNumId w:val="582"/>
  </w:num>
  <w:num w:numId="794" w16cid:durableId="936672540">
    <w:abstractNumId w:val="920"/>
  </w:num>
  <w:num w:numId="795" w16cid:durableId="396125167">
    <w:abstractNumId w:val="238"/>
  </w:num>
  <w:num w:numId="796" w16cid:durableId="1101799532">
    <w:abstractNumId w:val="902"/>
  </w:num>
  <w:num w:numId="797" w16cid:durableId="183640929">
    <w:abstractNumId w:val="790"/>
  </w:num>
  <w:num w:numId="798" w16cid:durableId="427628289">
    <w:abstractNumId w:val="318"/>
  </w:num>
  <w:num w:numId="799" w16cid:durableId="1423453531">
    <w:abstractNumId w:val="439"/>
  </w:num>
  <w:num w:numId="800" w16cid:durableId="1038579980">
    <w:abstractNumId w:val="490"/>
  </w:num>
  <w:num w:numId="801" w16cid:durableId="871067209">
    <w:abstractNumId w:val="462"/>
  </w:num>
  <w:num w:numId="802" w16cid:durableId="2140294688">
    <w:abstractNumId w:val="689"/>
  </w:num>
  <w:num w:numId="803" w16cid:durableId="1790010646">
    <w:abstractNumId w:val="882"/>
  </w:num>
  <w:num w:numId="804" w16cid:durableId="777532438">
    <w:abstractNumId w:val="449"/>
  </w:num>
  <w:num w:numId="805" w16cid:durableId="619259770">
    <w:abstractNumId w:val="957"/>
  </w:num>
  <w:num w:numId="806" w16cid:durableId="1921744660">
    <w:abstractNumId w:val="411"/>
  </w:num>
  <w:num w:numId="807" w16cid:durableId="446047040">
    <w:abstractNumId w:val="472"/>
  </w:num>
  <w:num w:numId="808" w16cid:durableId="1413624493">
    <w:abstractNumId w:val="492"/>
  </w:num>
  <w:num w:numId="809" w16cid:durableId="810515679">
    <w:abstractNumId w:val="457"/>
  </w:num>
  <w:num w:numId="810" w16cid:durableId="270361263">
    <w:abstractNumId w:val="682"/>
  </w:num>
  <w:num w:numId="811" w16cid:durableId="1921862116">
    <w:abstractNumId w:val="707"/>
  </w:num>
  <w:num w:numId="812" w16cid:durableId="197739064">
    <w:abstractNumId w:val="696"/>
  </w:num>
  <w:num w:numId="813" w16cid:durableId="1261639601">
    <w:abstractNumId w:val="522"/>
  </w:num>
  <w:num w:numId="814" w16cid:durableId="1621297275">
    <w:abstractNumId w:val="926"/>
  </w:num>
  <w:num w:numId="815" w16cid:durableId="894773554">
    <w:abstractNumId w:val="324"/>
  </w:num>
  <w:num w:numId="816" w16cid:durableId="1164050938">
    <w:abstractNumId w:val="803"/>
  </w:num>
  <w:num w:numId="817" w16cid:durableId="1781755572">
    <w:abstractNumId w:val="177"/>
  </w:num>
  <w:num w:numId="818" w16cid:durableId="359401816">
    <w:abstractNumId w:val="485"/>
  </w:num>
  <w:num w:numId="819" w16cid:durableId="82460900">
    <w:abstractNumId w:val="421"/>
  </w:num>
  <w:num w:numId="820" w16cid:durableId="1222667149">
    <w:abstractNumId w:val="135"/>
  </w:num>
  <w:num w:numId="821" w16cid:durableId="1605989768">
    <w:abstractNumId w:val="821"/>
  </w:num>
  <w:num w:numId="822" w16cid:durableId="155145244">
    <w:abstractNumId w:val="170"/>
  </w:num>
  <w:num w:numId="823" w16cid:durableId="691612605">
    <w:abstractNumId w:val="867"/>
  </w:num>
  <w:num w:numId="824" w16cid:durableId="1143042916">
    <w:abstractNumId w:val="466"/>
  </w:num>
  <w:num w:numId="825" w16cid:durableId="1110197718">
    <w:abstractNumId w:val="174"/>
  </w:num>
  <w:num w:numId="826" w16cid:durableId="343166554">
    <w:abstractNumId w:val="500"/>
  </w:num>
  <w:num w:numId="827" w16cid:durableId="1380396047">
    <w:abstractNumId w:val="85"/>
  </w:num>
  <w:num w:numId="828" w16cid:durableId="1365977960">
    <w:abstractNumId w:val="450"/>
  </w:num>
  <w:num w:numId="829" w16cid:durableId="1138306165">
    <w:abstractNumId w:val="683"/>
  </w:num>
  <w:num w:numId="830" w16cid:durableId="235478690">
    <w:abstractNumId w:val="781"/>
  </w:num>
  <w:num w:numId="831" w16cid:durableId="984696833">
    <w:abstractNumId w:val="813"/>
  </w:num>
  <w:num w:numId="832" w16cid:durableId="1808233136">
    <w:abstractNumId w:val="199"/>
  </w:num>
  <w:num w:numId="833" w16cid:durableId="1975872207">
    <w:abstractNumId w:val="858"/>
  </w:num>
  <w:num w:numId="834" w16cid:durableId="429005484">
    <w:abstractNumId w:val="190"/>
  </w:num>
  <w:num w:numId="835" w16cid:durableId="370570791">
    <w:abstractNumId w:val="692"/>
  </w:num>
  <w:num w:numId="836" w16cid:durableId="118496814">
    <w:abstractNumId w:val="922"/>
  </w:num>
  <w:num w:numId="837" w16cid:durableId="671641374">
    <w:abstractNumId w:val="252"/>
  </w:num>
  <w:num w:numId="838" w16cid:durableId="1178349357">
    <w:abstractNumId w:val="195"/>
  </w:num>
  <w:num w:numId="839" w16cid:durableId="341661411">
    <w:abstractNumId w:val="407"/>
  </w:num>
  <w:num w:numId="840" w16cid:durableId="354115952">
    <w:abstractNumId w:val="364"/>
  </w:num>
  <w:num w:numId="841" w16cid:durableId="573785981">
    <w:abstractNumId w:val="866"/>
  </w:num>
  <w:num w:numId="842" w16cid:durableId="701979084">
    <w:abstractNumId w:val="401"/>
  </w:num>
  <w:num w:numId="843" w16cid:durableId="748700538">
    <w:abstractNumId w:val="482"/>
  </w:num>
  <w:num w:numId="844" w16cid:durableId="1845508984">
    <w:abstractNumId w:val="868"/>
  </w:num>
  <w:num w:numId="845" w16cid:durableId="926504256">
    <w:abstractNumId w:val="143"/>
  </w:num>
  <w:num w:numId="846" w16cid:durableId="1700005757">
    <w:abstractNumId w:val="387"/>
  </w:num>
  <w:num w:numId="847" w16cid:durableId="1028335227">
    <w:abstractNumId w:val="794"/>
  </w:num>
  <w:num w:numId="848" w16cid:durableId="1353266098">
    <w:abstractNumId w:val="738"/>
  </w:num>
  <w:num w:numId="849" w16cid:durableId="386418623">
    <w:abstractNumId w:val="310"/>
  </w:num>
  <w:num w:numId="850" w16cid:durableId="356277797">
    <w:abstractNumId w:val="949"/>
  </w:num>
  <w:num w:numId="851" w16cid:durableId="1473249793">
    <w:abstractNumId w:val="847"/>
  </w:num>
  <w:num w:numId="852" w16cid:durableId="333917282">
    <w:abstractNumId w:val="132"/>
  </w:num>
  <w:num w:numId="853" w16cid:durableId="705443689">
    <w:abstractNumId w:val="214"/>
  </w:num>
  <w:num w:numId="854" w16cid:durableId="1912881644">
    <w:abstractNumId w:val="232"/>
  </w:num>
  <w:num w:numId="855" w16cid:durableId="717247037">
    <w:abstractNumId w:val="110"/>
  </w:num>
  <w:num w:numId="856" w16cid:durableId="292249056">
    <w:abstractNumId w:val="925"/>
  </w:num>
  <w:num w:numId="857" w16cid:durableId="537201799">
    <w:abstractNumId w:val="12"/>
  </w:num>
  <w:num w:numId="858" w16cid:durableId="1291207250">
    <w:abstractNumId w:val="410"/>
  </w:num>
  <w:num w:numId="859" w16cid:durableId="1599949204">
    <w:abstractNumId w:val="34"/>
  </w:num>
  <w:num w:numId="860" w16cid:durableId="635839669">
    <w:abstractNumId w:val="55"/>
  </w:num>
  <w:num w:numId="861" w16cid:durableId="1004480452">
    <w:abstractNumId w:val="963"/>
  </w:num>
  <w:num w:numId="862" w16cid:durableId="716780599">
    <w:abstractNumId w:val="590"/>
  </w:num>
  <w:num w:numId="863" w16cid:durableId="545525230">
    <w:abstractNumId w:val="786"/>
  </w:num>
  <w:num w:numId="864" w16cid:durableId="1001087549">
    <w:abstractNumId w:val="175"/>
  </w:num>
  <w:num w:numId="865" w16cid:durableId="542985024">
    <w:abstractNumId w:val="17"/>
  </w:num>
  <w:num w:numId="866" w16cid:durableId="196940395">
    <w:abstractNumId w:val="187"/>
  </w:num>
  <w:num w:numId="867" w16cid:durableId="109324079">
    <w:abstractNumId w:val="581"/>
  </w:num>
  <w:num w:numId="868" w16cid:durableId="2088068033">
    <w:abstractNumId w:val="783"/>
  </w:num>
  <w:num w:numId="869" w16cid:durableId="617486648">
    <w:abstractNumId w:val="476"/>
  </w:num>
  <w:num w:numId="870" w16cid:durableId="258100504">
    <w:abstractNumId w:val="506"/>
  </w:num>
  <w:num w:numId="871" w16cid:durableId="1384134352">
    <w:abstractNumId w:val="349"/>
  </w:num>
  <w:num w:numId="872" w16cid:durableId="1713993390">
    <w:abstractNumId w:val="799"/>
  </w:num>
  <w:num w:numId="873" w16cid:durableId="1744449539">
    <w:abstractNumId w:val="852"/>
  </w:num>
  <w:num w:numId="874" w16cid:durableId="220137995">
    <w:abstractNumId w:val="405"/>
  </w:num>
  <w:num w:numId="875" w16cid:durableId="812873360">
    <w:abstractNumId w:val="958"/>
  </w:num>
  <w:num w:numId="876" w16cid:durableId="242952733">
    <w:abstractNumId w:val="510"/>
  </w:num>
  <w:num w:numId="877" w16cid:durableId="77754644">
    <w:abstractNumId w:val="608"/>
  </w:num>
  <w:num w:numId="878" w16cid:durableId="301739973">
    <w:abstractNumId w:val="604"/>
  </w:num>
  <w:num w:numId="879" w16cid:durableId="1154875436">
    <w:abstractNumId w:val="719"/>
  </w:num>
  <w:num w:numId="880" w16cid:durableId="1117021418">
    <w:abstractNumId w:val="212"/>
  </w:num>
  <w:num w:numId="881" w16cid:durableId="1230850691">
    <w:abstractNumId w:val="328"/>
  </w:num>
  <w:num w:numId="882" w16cid:durableId="1899246989">
    <w:abstractNumId w:val="560"/>
  </w:num>
  <w:num w:numId="883" w16cid:durableId="979505331">
    <w:abstractNumId w:val="553"/>
  </w:num>
  <w:num w:numId="884" w16cid:durableId="210851352">
    <w:abstractNumId w:val="361"/>
  </w:num>
  <w:num w:numId="885" w16cid:durableId="1636376459">
    <w:abstractNumId w:val="336"/>
  </w:num>
  <w:num w:numId="886" w16cid:durableId="1022589756">
    <w:abstractNumId w:val="327"/>
  </w:num>
  <w:num w:numId="887" w16cid:durableId="320547080">
    <w:abstractNumId w:val="693"/>
  </w:num>
  <w:num w:numId="888" w16cid:durableId="51857531">
    <w:abstractNumId w:val="362"/>
  </w:num>
  <w:num w:numId="889" w16cid:durableId="604533073">
    <w:abstractNumId w:val="428"/>
  </w:num>
  <w:num w:numId="890" w16cid:durableId="662470150">
    <w:abstractNumId w:val="124"/>
  </w:num>
  <w:num w:numId="891" w16cid:durableId="1828010333">
    <w:abstractNumId w:val="89"/>
  </w:num>
  <w:num w:numId="892" w16cid:durableId="2113670516">
    <w:abstractNumId w:val="760"/>
  </w:num>
  <w:num w:numId="893" w16cid:durableId="1444616124">
    <w:abstractNumId w:val="562"/>
  </w:num>
  <w:num w:numId="894" w16cid:durableId="703167510">
    <w:abstractNumId w:val="739"/>
  </w:num>
  <w:num w:numId="895" w16cid:durableId="250117524">
    <w:abstractNumId w:val="930"/>
  </w:num>
  <w:num w:numId="896" w16cid:durableId="1412266266">
    <w:abstractNumId w:val="470"/>
  </w:num>
  <w:num w:numId="897" w16cid:durableId="697896148">
    <w:abstractNumId w:val="903"/>
  </w:num>
  <w:num w:numId="898" w16cid:durableId="387806852">
    <w:abstractNumId w:val="639"/>
  </w:num>
  <w:num w:numId="899" w16cid:durableId="1339309095">
    <w:abstractNumId w:val="363"/>
  </w:num>
  <w:num w:numId="900" w16cid:durableId="428233493">
    <w:abstractNumId w:val="732"/>
  </w:num>
  <w:num w:numId="901" w16cid:durableId="1132331901">
    <w:abstractNumId w:val="733"/>
  </w:num>
  <w:num w:numId="902" w16cid:durableId="1422726103">
    <w:abstractNumId w:val="597"/>
  </w:num>
  <w:num w:numId="903" w16cid:durableId="474880027">
    <w:abstractNumId w:val="665"/>
  </w:num>
  <w:num w:numId="904" w16cid:durableId="1459452418">
    <w:abstractNumId w:val="245"/>
  </w:num>
  <w:num w:numId="905" w16cid:durableId="984235111">
    <w:abstractNumId w:val="952"/>
  </w:num>
  <w:num w:numId="906" w16cid:durableId="1280184290">
    <w:abstractNumId w:val="932"/>
  </w:num>
  <w:num w:numId="907" w16cid:durableId="450903177">
    <w:abstractNumId w:val="103"/>
  </w:num>
  <w:num w:numId="908" w16cid:durableId="329338267">
    <w:abstractNumId w:val="265"/>
  </w:num>
  <w:num w:numId="909" w16cid:durableId="35399648">
    <w:abstractNumId w:val="784"/>
  </w:num>
  <w:num w:numId="910" w16cid:durableId="762334411">
    <w:abstractNumId w:val="61"/>
  </w:num>
  <w:num w:numId="911" w16cid:durableId="1389918558">
    <w:abstractNumId w:val="371"/>
  </w:num>
  <w:num w:numId="912" w16cid:durableId="1740591623">
    <w:abstractNumId w:val="679"/>
  </w:num>
  <w:num w:numId="913" w16cid:durableId="679895749">
    <w:abstractNumId w:val="827"/>
  </w:num>
  <w:num w:numId="914" w16cid:durableId="1101875910">
    <w:abstractNumId w:val="505"/>
  </w:num>
  <w:num w:numId="915" w16cid:durableId="209847432">
    <w:abstractNumId w:val="929"/>
  </w:num>
  <w:num w:numId="916" w16cid:durableId="1400907466">
    <w:abstractNumId w:val="13"/>
  </w:num>
  <w:num w:numId="917" w16cid:durableId="895436982">
    <w:abstractNumId w:val="698"/>
  </w:num>
  <w:num w:numId="918" w16cid:durableId="1694066278">
    <w:abstractNumId w:val="451"/>
  </w:num>
  <w:num w:numId="919" w16cid:durableId="109477867">
    <w:abstractNumId w:val="144"/>
  </w:num>
  <w:num w:numId="920" w16cid:durableId="635524889">
    <w:abstractNumId w:val="313"/>
  </w:num>
  <w:num w:numId="921" w16cid:durableId="1982268868">
    <w:abstractNumId w:val="9"/>
  </w:num>
  <w:num w:numId="922" w16cid:durableId="173150458">
    <w:abstractNumId w:val="383"/>
  </w:num>
  <w:num w:numId="923" w16cid:durableId="1108039748">
    <w:abstractNumId w:val="854"/>
  </w:num>
  <w:num w:numId="924" w16cid:durableId="380982055">
    <w:abstractNumId w:val="730"/>
  </w:num>
  <w:num w:numId="925" w16cid:durableId="1969848023">
    <w:abstractNumId w:val="430"/>
  </w:num>
  <w:num w:numId="926" w16cid:durableId="1560945855">
    <w:abstractNumId w:val="529"/>
  </w:num>
  <w:num w:numId="927" w16cid:durableId="303969098">
    <w:abstractNumId w:val="795"/>
  </w:num>
  <w:num w:numId="928" w16cid:durableId="1369330889">
    <w:abstractNumId w:val="677"/>
  </w:num>
  <w:num w:numId="929" w16cid:durableId="1438212057">
    <w:abstractNumId w:val="231"/>
  </w:num>
  <w:num w:numId="930" w16cid:durableId="1112550745">
    <w:abstractNumId w:val="557"/>
  </w:num>
  <w:num w:numId="931" w16cid:durableId="1993754559">
    <w:abstractNumId w:val="872"/>
  </w:num>
  <w:num w:numId="932" w16cid:durableId="133106397">
    <w:abstractNumId w:val="526"/>
  </w:num>
  <w:num w:numId="933" w16cid:durableId="1026443270">
    <w:abstractNumId w:val="709"/>
  </w:num>
  <w:num w:numId="934" w16cid:durableId="304703541">
    <w:abstractNumId w:val="106"/>
  </w:num>
  <w:num w:numId="935" w16cid:durableId="493181276">
    <w:abstractNumId w:val="152"/>
  </w:num>
  <w:num w:numId="936" w16cid:durableId="192158424">
    <w:abstractNumId w:val="63"/>
  </w:num>
  <w:num w:numId="937" w16cid:durableId="548882128">
    <w:abstractNumId w:val="261"/>
  </w:num>
  <w:num w:numId="938" w16cid:durableId="1343580733">
    <w:abstractNumId w:val="442"/>
  </w:num>
  <w:num w:numId="939" w16cid:durableId="1571040083">
    <w:abstractNumId w:val="91"/>
  </w:num>
  <w:num w:numId="940" w16cid:durableId="986477629">
    <w:abstractNumId w:val="742"/>
  </w:num>
  <w:num w:numId="941" w16cid:durableId="1874730127">
    <w:abstractNumId w:val="705"/>
  </w:num>
  <w:num w:numId="942" w16cid:durableId="921598115">
    <w:abstractNumId w:val="822"/>
  </w:num>
  <w:num w:numId="943" w16cid:durableId="2112625348">
    <w:abstractNumId w:val="316"/>
  </w:num>
  <w:num w:numId="944" w16cid:durableId="1508520228">
    <w:abstractNumId w:val="331"/>
  </w:num>
  <w:num w:numId="945" w16cid:durableId="103118096">
    <w:abstractNumId w:val="870"/>
  </w:num>
  <w:num w:numId="946" w16cid:durableId="1015687375">
    <w:abstractNumId w:val="924"/>
  </w:num>
  <w:num w:numId="947" w16cid:durableId="651300906">
    <w:abstractNumId w:val="280"/>
  </w:num>
  <w:num w:numId="948" w16cid:durableId="1669746894">
    <w:abstractNumId w:val="515"/>
  </w:num>
  <w:num w:numId="949" w16cid:durableId="187380740">
    <w:abstractNumId w:val="384"/>
  </w:num>
  <w:num w:numId="950" w16cid:durableId="1824613538">
    <w:abstractNumId w:val="816"/>
  </w:num>
  <w:num w:numId="951" w16cid:durableId="1083839003">
    <w:abstractNumId w:val="533"/>
  </w:num>
  <w:num w:numId="952" w16cid:durableId="2084596540">
    <w:abstractNumId w:val="102"/>
  </w:num>
  <w:num w:numId="953" w16cid:durableId="259265689">
    <w:abstractNumId w:val="173"/>
  </w:num>
  <w:num w:numId="954" w16cid:durableId="1006782433">
    <w:abstractNumId w:val="703"/>
  </w:num>
  <w:num w:numId="955" w16cid:durableId="882212782">
    <w:abstractNumId w:val="691"/>
  </w:num>
  <w:num w:numId="956" w16cid:durableId="579566138">
    <w:abstractNumId w:val="614"/>
  </w:num>
  <w:num w:numId="957" w16cid:durableId="1889299589">
    <w:abstractNumId w:val="911"/>
  </w:num>
  <w:num w:numId="958" w16cid:durableId="1057046711">
    <w:abstractNumId w:val="6"/>
  </w:num>
  <w:num w:numId="959" w16cid:durableId="1441028304">
    <w:abstractNumId w:val="845"/>
  </w:num>
  <w:num w:numId="960" w16cid:durableId="620959429">
    <w:abstractNumId w:val="670"/>
  </w:num>
  <w:num w:numId="961" w16cid:durableId="1619486328">
    <w:abstractNumId w:val="298"/>
  </w:num>
  <w:num w:numId="962" w16cid:durableId="1290815372">
    <w:abstractNumId w:val="741"/>
  </w:num>
  <w:num w:numId="963" w16cid:durableId="2104572007">
    <w:abstractNumId w:val="909"/>
  </w:num>
  <w:num w:numId="964" w16cid:durableId="1913392097">
    <w:abstractNumId w:val="270"/>
  </w:num>
  <w:num w:numId="965" w16cid:durableId="944777039">
    <w:abstractNumId w:val="855"/>
  </w:num>
  <w:num w:numId="966" w16cid:durableId="552811433">
    <w:abstractNumId w:val="524"/>
  </w:num>
  <w:num w:numId="967" w16cid:durableId="600995550">
    <w:abstractNumId w:val="100"/>
  </w:num>
  <w:num w:numId="968" w16cid:durableId="1075785305">
    <w:abstractNumId w:val="937"/>
  </w:num>
  <w:num w:numId="969" w16cid:durableId="2073964914">
    <w:abstractNumId w:val="210"/>
  </w:num>
  <w:num w:numId="970" w16cid:durableId="602807578">
    <w:abstractNumId w:val="181"/>
  </w:num>
  <w:num w:numId="971" w16cid:durableId="858932318">
    <w:abstractNumId w:val="237"/>
  </w:num>
  <w:num w:numId="972" w16cid:durableId="2076201504">
    <w:abstractNumId w:val="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1F7B"/>
    <w:rsid w:val="00003FBA"/>
    <w:rsid w:val="00005C6D"/>
    <w:rsid w:val="00006279"/>
    <w:rsid w:val="0000723B"/>
    <w:rsid w:val="000074F5"/>
    <w:rsid w:val="00010293"/>
    <w:rsid w:val="00010A51"/>
    <w:rsid w:val="000110BA"/>
    <w:rsid w:val="00013F28"/>
    <w:rsid w:val="0001683F"/>
    <w:rsid w:val="00020001"/>
    <w:rsid w:val="000200C5"/>
    <w:rsid w:val="00021FBF"/>
    <w:rsid w:val="00022A38"/>
    <w:rsid w:val="00023B24"/>
    <w:rsid w:val="00024303"/>
    <w:rsid w:val="000262C7"/>
    <w:rsid w:val="00026CFB"/>
    <w:rsid w:val="000311B6"/>
    <w:rsid w:val="0003175C"/>
    <w:rsid w:val="0003480A"/>
    <w:rsid w:val="00034F08"/>
    <w:rsid w:val="0003685F"/>
    <w:rsid w:val="00041502"/>
    <w:rsid w:val="00042E66"/>
    <w:rsid w:val="00043994"/>
    <w:rsid w:val="00044F52"/>
    <w:rsid w:val="00045E87"/>
    <w:rsid w:val="000465E2"/>
    <w:rsid w:val="0004784E"/>
    <w:rsid w:val="00053064"/>
    <w:rsid w:val="00053C48"/>
    <w:rsid w:val="000545C0"/>
    <w:rsid w:val="0006223D"/>
    <w:rsid w:val="0006353A"/>
    <w:rsid w:val="00065B62"/>
    <w:rsid w:val="000679EE"/>
    <w:rsid w:val="0007267C"/>
    <w:rsid w:val="00074F62"/>
    <w:rsid w:val="0008051B"/>
    <w:rsid w:val="00080DF8"/>
    <w:rsid w:val="0008178C"/>
    <w:rsid w:val="00081F1E"/>
    <w:rsid w:val="00083CC0"/>
    <w:rsid w:val="00083E29"/>
    <w:rsid w:val="000847E4"/>
    <w:rsid w:val="00087184"/>
    <w:rsid w:val="0008739A"/>
    <w:rsid w:val="000874F6"/>
    <w:rsid w:val="00090377"/>
    <w:rsid w:val="00093269"/>
    <w:rsid w:val="0009357B"/>
    <w:rsid w:val="00093F11"/>
    <w:rsid w:val="00094F62"/>
    <w:rsid w:val="0009768F"/>
    <w:rsid w:val="00097D6B"/>
    <w:rsid w:val="000A004E"/>
    <w:rsid w:val="000A41A4"/>
    <w:rsid w:val="000A75D8"/>
    <w:rsid w:val="000B04AA"/>
    <w:rsid w:val="000B04CA"/>
    <w:rsid w:val="000B2482"/>
    <w:rsid w:val="000B37AC"/>
    <w:rsid w:val="000B4EE7"/>
    <w:rsid w:val="000B654B"/>
    <w:rsid w:val="000B756D"/>
    <w:rsid w:val="000C0564"/>
    <w:rsid w:val="000C359A"/>
    <w:rsid w:val="000C5A77"/>
    <w:rsid w:val="000C5F05"/>
    <w:rsid w:val="000C6F49"/>
    <w:rsid w:val="000C75ED"/>
    <w:rsid w:val="000D0343"/>
    <w:rsid w:val="000D28FC"/>
    <w:rsid w:val="000D3413"/>
    <w:rsid w:val="000D3762"/>
    <w:rsid w:val="000D47A2"/>
    <w:rsid w:val="000D63EB"/>
    <w:rsid w:val="000D6570"/>
    <w:rsid w:val="000D777D"/>
    <w:rsid w:val="000D78F9"/>
    <w:rsid w:val="000E00D5"/>
    <w:rsid w:val="000E23A3"/>
    <w:rsid w:val="000E26A4"/>
    <w:rsid w:val="000E47EF"/>
    <w:rsid w:val="000E50A3"/>
    <w:rsid w:val="000E594B"/>
    <w:rsid w:val="000E7904"/>
    <w:rsid w:val="000F06D9"/>
    <w:rsid w:val="000F0977"/>
    <w:rsid w:val="000F0ECE"/>
    <w:rsid w:val="000F1EB7"/>
    <w:rsid w:val="000F230F"/>
    <w:rsid w:val="000F3701"/>
    <w:rsid w:val="000F43A9"/>
    <w:rsid w:val="000F46DA"/>
    <w:rsid w:val="000F5BDF"/>
    <w:rsid w:val="000F7849"/>
    <w:rsid w:val="001008A7"/>
    <w:rsid w:val="001016A0"/>
    <w:rsid w:val="00104FC5"/>
    <w:rsid w:val="001067BF"/>
    <w:rsid w:val="00106AA4"/>
    <w:rsid w:val="0011194A"/>
    <w:rsid w:val="00111D99"/>
    <w:rsid w:val="00111FAD"/>
    <w:rsid w:val="00113DEF"/>
    <w:rsid w:val="00114566"/>
    <w:rsid w:val="00114B0A"/>
    <w:rsid w:val="00114FF7"/>
    <w:rsid w:val="00116CC2"/>
    <w:rsid w:val="00116F36"/>
    <w:rsid w:val="0011764F"/>
    <w:rsid w:val="00117BBD"/>
    <w:rsid w:val="00117E5C"/>
    <w:rsid w:val="00122CDE"/>
    <w:rsid w:val="00123055"/>
    <w:rsid w:val="00123F1C"/>
    <w:rsid w:val="0012473F"/>
    <w:rsid w:val="0012496B"/>
    <w:rsid w:val="00126B1D"/>
    <w:rsid w:val="0013425D"/>
    <w:rsid w:val="00134387"/>
    <w:rsid w:val="00134C7E"/>
    <w:rsid w:val="00135CE6"/>
    <w:rsid w:val="00135E21"/>
    <w:rsid w:val="00136505"/>
    <w:rsid w:val="00140AAD"/>
    <w:rsid w:val="00141194"/>
    <w:rsid w:val="00141288"/>
    <w:rsid w:val="00142921"/>
    <w:rsid w:val="0014388D"/>
    <w:rsid w:val="00143BF5"/>
    <w:rsid w:val="00143F14"/>
    <w:rsid w:val="00144EB6"/>
    <w:rsid w:val="00145745"/>
    <w:rsid w:val="00147D22"/>
    <w:rsid w:val="00150BA1"/>
    <w:rsid w:val="00150CEA"/>
    <w:rsid w:val="00150EEF"/>
    <w:rsid w:val="00151E46"/>
    <w:rsid w:val="001540E4"/>
    <w:rsid w:val="0015756F"/>
    <w:rsid w:val="001615A6"/>
    <w:rsid w:val="00161BAA"/>
    <w:rsid w:val="001673CB"/>
    <w:rsid w:val="0016760F"/>
    <w:rsid w:val="00170F3E"/>
    <w:rsid w:val="00174B91"/>
    <w:rsid w:val="00175394"/>
    <w:rsid w:val="001756C4"/>
    <w:rsid w:val="001756D7"/>
    <w:rsid w:val="00175E46"/>
    <w:rsid w:val="00180545"/>
    <w:rsid w:val="00180C68"/>
    <w:rsid w:val="00181D94"/>
    <w:rsid w:val="0018401D"/>
    <w:rsid w:val="001916A3"/>
    <w:rsid w:val="00193311"/>
    <w:rsid w:val="001968A5"/>
    <w:rsid w:val="001973C4"/>
    <w:rsid w:val="001A241A"/>
    <w:rsid w:val="001A2B2F"/>
    <w:rsid w:val="001A32A3"/>
    <w:rsid w:val="001A3EF0"/>
    <w:rsid w:val="001A40E4"/>
    <w:rsid w:val="001A7AB4"/>
    <w:rsid w:val="001B0AA8"/>
    <w:rsid w:val="001B12CB"/>
    <w:rsid w:val="001B271F"/>
    <w:rsid w:val="001B36A4"/>
    <w:rsid w:val="001B3DBC"/>
    <w:rsid w:val="001B3DC3"/>
    <w:rsid w:val="001B46E3"/>
    <w:rsid w:val="001B5C23"/>
    <w:rsid w:val="001C05AC"/>
    <w:rsid w:val="001C405A"/>
    <w:rsid w:val="001C6F95"/>
    <w:rsid w:val="001C70C6"/>
    <w:rsid w:val="001C75D7"/>
    <w:rsid w:val="001C77DC"/>
    <w:rsid w:val="001D5683"/>
    <w:rsid w:val="001D67EC"/>
    <w:rsid w:val="001D7340"/>
    <w:rsid w:val="001E0D5E"/>
    <w:rsid w:val="001E54CC"/>
    <w:rsid w:val="001E5D48"/>
    <w:rsid w:val="001E619A"/>
    <w:rsid w:val="001E72C4"/>
    <w:rsid w:val="001E78EB"/>
    <w:rsid w:val="001F074F"/>
    <w:rsid w:val="001F2CA4"/>
    <w:rsid w:val="001F4115"/>
    <w:rsid w:val="001F4962"/>
    <w:rsid w:val="001F7180"/>
    <w:rsid w:val="00200AA1"/>
    <w:rsid w:val="0020176A"/>
    <w:rsid w:val="00202C90"/>
    <w:rsid w:val="00202E13"/>
    <w:rsid w:val="0020312A"/>
    <w:rsid w:val="00204D14"/>
    <w:rsid w:val="002053A9"/>
    <w:rsid w:val="002062F9"/>
    <w:rsid w:val="00207137"/>
    <w:rsid w:val="002103ED"/>
    <w:rsid w:val="00210715"/>
    <w:rsid w:val="00211367"/>
    <w:rsid w:val="002138F9"/>
    <w:rsid w:val="00214397"/>
    <w:rsid w:val="002160C0"/>
    <w:rsid w:val="00216568"/>
    <w:rsid w:val="0022014A"/>
    <w:rsid w:val="00224FD5"/>
    <w:rsid w:val="0022672F"/>
    <w:rsid w:val="002272C5"/>
    <w:rsid w:val="00231219"/>
    <w:rsid w:val="002314B3"/>
    <w:rsid w:val="0023384E"/>
    <w:rsid w:val="00234019"/>
    <w:rsid w:val="00235977"/>
    <w:rsid w:val="002359D8"/>
    <w:rsid w:val="0024101A"/>
    <w:rsid w:val="0024161A"/>
    <w:rsid w:val="002417E8"/>
    <w:rsid w:val="0024391B"/>
    <w:rsid w:val="002451B7"/>
    <w:rsid w:val="002459C2"/>
    <w:rsid w:val="00245DA5"/>
    <w:rsid w:val="0024606E"/>
    <w:rsid w:val="00252C91"/>
    <w:rsid w:val="0025320E"/>
    <w:rsid w:val="00253380"/>
    <w:rsid w:val="00254318"/>
    <w:rsid w:val="002560FF"/>
    <w:rsid w:val="00257379"/>
    <w:rsid w:val="002600A9"/>
    <w:rsid w:val="002605E5"/>
    <w:rsid w:val="00261961"/>
    <w:rsid w:val="00262F1C"/>
    <w:rsid w:val="00266441"/>
    <w:rsid w:val="00266F59"/>
    <w:rsid w:val="00267A8A"/>
    <w:rsid w:val="00273413"/>
    <w:rsid w:val="00274435"/>
    <w:rsid w:val="00275990"/>
    <w:rsid w:val="00275F8B"/>
    <w:rsid w:val="002765E6"/>
    <w:rsid w:val="0027672A"/>
    <w:rsid w:val="00280C4A"/>
    <w:rsid w:val="002859AD"/>
    <w:rsid w:val="002870F7"/>
    <w:rsid w:val="00291768"/>
    <w:rsid w:val="00291E19"/>
    <w:rsid w:val="00292A2C"/>
    <w:rsid w:val="00292EA6"/>
    <w:rsid w:val="002932CC"/>
    <w:rsid w:val="00296C7A"/>
    <w:rsid w:val="002A0756"/>
    <w:rsid w:val="002A2B44"/>
    <w:rsid w:val="002A2E69"/>
    <w:rsid w:val="002A2EEA"/>
    <w:rsid w:val="002A3A7E"/>
    <w:rsid w:val="002A4D3F"/>
    <w:rsid w:val="002A4F5A"/>
    <w:rsid w:val="002A5C15"/>
    <w:rsid w:val="002A6CF6"/>
    <w:rsid w:val="002A7516"/>
    <w:rsid w:val="002B1137"/>
    <w:rsid w:val="002B3632"/>
    <w:rsid w:val="002C2E49"/>
    <w:rsid w:val="002C32E4"/>
    <w:rsid w:val="002C4E3F"/>
    <w:rsid w:val="002C5397"/>
    <w:rsid w:val="002C5B31"/>
    <w:rsid w:val="002C74A8"/>
    <w:rsid w:val="002D106E"/>
    <w:rsid w:val="002D45C6"/>
    <w:rsid w:val="002E0607"/>
    <w:rsid w:val="002E31F2"/>
    <w:rsid w:val="002E3A2D"/>
    <w:rsid w:val="002E739A"/>
    <w:rsid w:val="002F0F1A"/>
    <w:rsid w:val="002F1AF8"/>
    <w:rsid w:val="002F2C36"/>
    <w:rsid w:val="002F3FF2"/>
    <w:rsid w:val="002F5211"/>
    <w:rsid w:val="002F6343"/>
    <w:rsid w:val="00300523"/>
    <w:rsid w:val="003018F2"/>
    <w:rsid w:val="003020F0"/>
    <w:rsid w:val="0030331E"/>
    <w:rsid w:val="0030684D"/>
    <w:rsid w:val="00307406"/>
    <w:rsid w:val="00312DE7"/>
    <w:rsid w:val="00313F44"/>
    <w:rsid w:val="00315C59"/>
    <w:rsid w:val="00316A8C"/>
    <w:rsid w:val="003206D5"/>
    <w:rsid w:val="003206DF"/>
    <w:rsid w:val="00321275"/>
    <w:rsid w:val="00321639"/>
    <w:rsid w:val="00322073"/>
    <w:rsid w:val="00322980"/>
    <w:rsid w:val="00322D4D"/>
    <w:rsid w:val="003232DB"/>
    <w:rsid w:val="00324907"/>
    <w:rsid w:val="00324EE1"/>
    <w:rsid w:val="00330044"/>
    <w:rsid w:val="003302F8"/>
    <w:rsid w:val="00331D8C"/>
    <w:rsid w:val="003329A4"/>
    <w:rsid w:val="00332A94"/>
    <w:rsid w:val="003360CF"/>
    <w:rsid w:val="00336B17"/>
    <w:rsid w:val="003431AA"/>
    <w:rsid w:val="0034355E"/>
    <w:rsid w:val="0034543F"/>
    <w:rsid w:val="0034583D"/>
    <w:rsid w:val="00346139"/>
    <w:rsid w:val="00346341"/>
    <w:rsid w:val="003469E9"/>
    <w:rsid w:val="00353422"/>
    <w:rsid w:val="00353502"/>
    <w:rsid w:val="00353F2E"/>
    <w:rsid w:val="00354021"/>
    <w:rsid w:val="003575DB"/>
    <w:rsid w:val="00357E15"/>
    <w:rsid w:val="003618CB"/>
    <w:rsid w:val="0036377D"/>
    <w:rsid w:val="0036608A"/>
    <w:rsid w:val="00367787"/>
    <w:rsid w:val="00367FD5"/>
    <w:rsid w:val="003711BC"/>
    <w:rsid w:val="00371E6B"/>
    <w:rsid w:val="00372CE3"/>
    <w:rsid w:val="00373075"/>
    <w:rsid w:val="003744B3"/>
    <w:rsid w:val="00374EBD"/>
    <w:rsid w:val="003763B1"/>
    <w:rsid w:val="00377DC0"/>
    <w:rsid w:val="00383A63"/>
    <w:rsid w:val="00383A80"/>
    <w:rsid w:val="003847F0"/>
    <w:rsid w:val="00384A86"/>
    <w:rsid w:val="00390F30"/>
    <w:rsid w:val="00391EBD"/>
    <w:rsid w:val="00393FF6"/>
    <w:rsid w:val="003975EA"/>
    <w:rsid w:val="003977CA"/>
    <w:rsid w:val="003A0B5B"/>
    <w:rsid w:val="003A4A5B"/>
    <w:rsid w:val="003A79CD"/>
    <w:rsid w:val="003A7A09"/>
    <w:rsid w:val="003A7B25"/>
    <w:rsid w:val="003B1AB1"/>
    <w:rsid w:val="003B6A52"/>
    <w:rsid w:val="003B6EF3"/>
    <w:rsid w:val="003B7881"/>
    <w:rsid w:val="003C06C9"/>
    <w:rsid w:val="003C1182"/>
    <w:rsid w:val="003C1DD4"/>
    <w:rsid w:val="003C214D"/>
    <w:rsid w:val="003C23FB"/>
    <w:rsid w:val="003C2DB3"/>
    <w:rsid w:val="003C37BF"/>
    <w:rsid w:val="003C4302"/>
    <w:rsid w:val="003C57C0"/>
    <w:rsid w:val="003C6B76"/>
    <w:rsid w:val="003C7919"/>
    <w:rsid w:val="003C7B7C"/>
    <w:rsid w:val="003D02C3"/>
    <w:rsid w:val="003D1D7F"/>
    <w:rsid w:val="003D60C1"/>
    <w:rsid w:val="003D6A0C"/>
    <w:rsid w:val="003E2BD8"/>
    <w:rsid w:val="003E3B2B"/>
    <w:rsid w:val="003E4A14"/>
    <w:rsid w:val="003E6210"/>
    <w:rsid w:val="003E65E0"/>
    <w:rsid w:val="003F087E"/>
    <w:rsid w:val="003F1454"/>
    <w:rsid w:val="003F3153"/>
    <w:rsid w:val="003F3B0F"/>
    <w:rsid w:val="003F40B6"/>
    <w:rsid w:val="003F4E00"/>
    <w:rsid w:val="003F614E"/>
    <w:rsid w:val="003F7317"/>
    <w:rsid w:val="00401867"/>
    <w:rsid w:val="00401C28"/>
    <w:rsid w:val="00403822"/>
    <w:rsid w:val="00405ED9"/>
    <w:rsid w:val="004102D0"/>
    <w:rsid w:val="0041046D"/>
    <w:rsid w:val="00411901"/>
    <w:rsid w:val="004121D4"/>
    <w:rsid w:val="00413BAD"/>
    <w:rsid w:val="00417460"/>
    <w:rsid w:val="00420A15"/>
    <w:rsid w:val="00420B1F"/>
    <w:rsid w:val="00421ADD"/>
    <w:rsid w:val="0042290D"/>
    <w:rsid w:val="00422967"/>
    <w:rsid w:val="004236E5"/>
    <w:rsid w:val="00423759"/>
    <w:rsid w:val="00424265"/>
    <w:rsid w:val="004249E9"/>
    <w:rsid w:val="00425FB2"/>
    <w:rsid w:val="004269C7"/>
    <w:rsid w:val="0043030A"/>
    <w:rsid w:val="00431DD8"/>
    <w:rsid w:val="0043298D"/>
    <w:rsid w:val="00432D51"/>
    <w:rsid w:val="00433FA8"/>
    <w:rsid w:val="004362A4"/>
    <w:rsid w:val="00440863"/>
    <w:rsid w:val="004410F6"/>
    <w:rsid w:val="00441377"/>
    <w:rsid w:val="0044340E"/>
    <w:rsid w:val="00443FF0"/>
    <w:rsid w:val="00444AEC"/>
    <w:rsid w:val="0044557D"/>
    <w:rsid w:val="0044763C"/>
    <w:rsid w:val="00447F60"/>
    <w:rsid w:val="004516CB"/>
    <w:rsid w:val="00453083"/>
    <w:rsid w:val="004550CB"/>
    <w:rsid w:val="00455CEA"/>
    <w:rsid w:val="004570F4"/>
    <w:rsid w:val="00461798"/>
    <w:rsid w:val="004628BA"/>
    <w:rsid w:val="00466BA3"/>
    <w:rsid w:val="0046795C"/>
    <w:rsid w:val="00467CCB"/>
    <w:rsid w:val="004729A2"/>
    <w:rsid w:val="00472F49"/>
    <w:rsid w:val="004745B9"/>
    <w:rsid w:val="00474C13"/>
    <w:rsid w:val="00474E01"/>
    <w:rsid w:val="00475427"/>
    <w:rsid w:val="0047565B"/>
    <w:rsid w:val="00476F14"/>
    <w:rsid w:val="00477060"/>
    <w:rsid w:val="004774F3"/>
    <w:rsid w:val="00481012"/>
    <w:rsid w:val="004828E1"/>
    <w:rsid w:val="004832E8"/>
    <w:rsid w:val="00484E54"/>
    <w:rsid w:val="00484FE1"/>
    <w:rsid w:val="004901B3"/>
    <w:rsid w:val="00490C2F"/>
    <w:rsid w:val="004938E2"/>
    <w:rsid w:val="00493BFE"/>
    <w:rsid w:val="00494763"/>
    <w:rsid w:val="004968E5"/>
    <w:rsid w:val="00497563"/>
    <w:rsid w:val="004A1315"/>
    <w:rsid w:val="004A24C5"/>
    <w:rsid w:val="004A4369"/>
    <w:rsid w:val="004A666D"/>
    <w:rsid w:val="004A6ACA"/>
    <w:rsid w:val="004A6D6B"/>
    <w:rsid w:val="004A6EC5"/>
    <w:rsid w:val="004A6FA2"/>
    <w:rsid w:val="004B1B41"/>
    <w:rsid w:val="004B3363"/>
    <w:rsid w:val="004B43E0"/>
    <w:rsid w:val="004B45BB"/>
    <w:rsid w:val="004B4702"/>
    <w:rsid w:val="004B4BB5"/>
    <w:rsid w:val="004B5107"/>
    <w:rsid w:val="004B7824"/>
    <w:rsid w:val="004C1A74"/>
    <w:rsid w:val="004C1D1A"/>
    <w:rsid w:val="004C4E77"/>
    <w:rsid w:val="004C594C"/>
    <w:rsid w:val="004C6296"/>
    <w:rsid w:val="004C6358"/>
    <w:rsid w:val="004C7874"/>
    <w:rsid w:val="004D1E0A"/>
    <w:rsid w:val="004D2065"/>
    <w:rsid w:val="004D2E34"/>
    <w:rsid w:val="004D515E"/>
    <w:rsid w:val="004E1786"/>
    <w:rsid w:val="004E1F9B"/>
    <w:rsid w:val="004E435D"/>
    <w:rsid w:val="004E4A8E"/>
    <w:rsid w:val="004E511A"/>
    <w:rsid w:val="004E57EF"/>
    <w:rsid w:val="004E5827"/>
    <w:rsid w:val="004E601D"/>
    <w:rsid w:val="004E6E96"/>
    <w:rsid w:val="004E7AC8"/>
    <w:rsid w:val="004F3450"/>
    <w:rsid w:val="004F469D"/>
    <w:rsid w:val="00500186"/>
    <w:rsid w:val="00501088"/>
    <w:rsid w:val="00501284"/>
    <w:rsid w:val="00501C17"/>
    <w:rsid w:val="00502F9C"/>
    <w:rsid w:val="00504C86"/>
    <w:rsid w:val="00510B81"/>
    <w:rsid w:val="0051127E"/>
    <w:rsid w:val="00513B53"/>
    <w:rsid w:val="005156AA"/>
    <w:rsid w:val="00520095"/>
    <w:rsid w:val="00521F1E"/>
    <w:rsid w:val="00522958"/>
    <w:rsid w:val="005247DC"/>
    <w:rsid w:val="00524E8A"/>
    <w:rsid w:val="00525580"/>
    <w:rsid w:val="005273F1"/>
    <w:rsid w:val="00530F58"/>
    <w:rsid w:val="005353CA"/>
    <w:rsid w:val="00544D42"/>
    <w:rsid w:val="00550355"/>
    <w:rsid w:val="00550A6F"/>
    <w:rsid w:val="00550D26"/>
    <w:rsid w:val="00554B46"/>
    <w:rsid w:val="00556AA6"/>
    <w:rsid w:val="00556ED2"/>
    <w:rsid w:val="00557083"/>
    <w:rsid w:val="00560B62"/>
    <w:rsid w:val="00562025"/>
    <w:rsid w:val="0056394A"/>
    <w:rsid w:val="0056584B"/>
    <w:rsid w:val="005658A7"/>
    <w:rsid w:val="005659E8"/>
    <w:rsid w:val="005661C2"/>
    <w:rsid w:val="00570369"/>
    <w:rsid w:val="00570911"/>
    <w:rsid w:val="00571369"/>
    <w:rsid w:val="00572426"/>
    <w:rsid w:val="00572FF5"/>
    <w:rsid w:val="0057369B"/>
    <w:rsid w:val="005753EC"/>
    <w:rsid w:val="00576E20"/>
    <w:rsid w:val="005770C2"/>
    <w:rsid w:val="00580B2B"/>
    <w:rsid w:val="00581BBE"/>
    <w:rsid w:val="0058226E"/>
    <w:rsid w:val="00583022"/>
    <w:rsid w:val="00587AB3"/>
    <w:rsid w:val="00591EDA"/>
    <w:rsid w:val="005926E3"/>
    <w:rsid w:val="005937EC"/>
    <w:rsid w:val="0059535D"/>
    <w:rsid w:val="00595E8B"/>
    <w:rsid w:val="005964B1"/>
    <w:rsid w:val="005978C4"/>
    <w:rsid w:val="00597C92"/>
    <w:rsid w:val="00597DDA"/>
    <w:rsid w:val="005A1721"/>
    <w:rsid w:val="005A2EF5"/>
    <w:rsid w:val="005A32FA"/>
    <w:rsid w:val="005A4874"/>
    <w:rsid w:val="005A53E9"/>
    <w:rsid w:val="005A5FC4"/>
    <w:rsid w:val="005A6A60"/>
    <w:rsid w:val="005A76C3"/>
    <w:rsid w:val="005B12FB"/>
    <w:rsid w:val="005B30F8"/>
    <w:rsid w:val="005B47CD"/>
    <w:rsid w:val="005B60B0"/>
    <w:rsid w:val="005B61E7"/>
    <w:rsid w:val="005B64B4"/>
    <w:rsid w:val="005B6CF2"/>
    <w:rsid w:val="005C0D9E"/>
    <w:rsid w:val="005C28C1"/>
    <w:rsid w:val="005D3AF8"/>
    <w:rsid w:val="005D5005"/>
    <w:rsid w:val="005D50A8"/>
    <w:rsid w:val="005D6716"/>
    <w:rsid w:val="005D6AFF"/>
    <w:rsid w:val="005D6BC5"/>
    <w:rsid w:val="005D7777"/>
    <w:rsid w:val="005E17BB"/>
    <w:rsid w:val="005E1E0B"/>
    <w:rsid w:val="005E20A2"/>
    <w:rsid w:val="005E293D"/>
    <w:rsid w:val="005E30DC"/>
    <w:rsid w:val="005E359B"/>
    <w:rsid w:val="005E3F5A"/>
    <w:rsid w:val="005E6AE1"/>
    <w:rsid w:val="005E6B00"/>
    <w:rsid w:val="005E79F9"/>
    <w:rsid w:val="005E7E79"/>
    <w:rsid w:val="005F207E"/>
    <w:rsid w:val="005F2102"/>
    <w:rsid w:val="005F2D01"/>
    <w:rsid w:val="005F3034"/>
    <w:rsid w:val="005F3D35"/>
    <w:rsid w:val="005F667A"/>
    <w:rsid w:val="005F6F7A"/>
    <w:rsid w:val="00600D0F"/>
    <w:rsid w:val="0060157B"/>
    <w:rsid w:val="00601ECB"/>
    <w:rsid w:val="00602434"/>
    <w:rsid w:val="006046DE"/>
    <w:rsid w:val="0060640E"/>
    <w:rsid w:val="006075C2"/>
    <w:rsid w:val="00610DEA"/>
    <w:rsid w:val="006112F5"/>
    <w:rsid w:val="006119B4"/>
    <w:rsid w:val="00611A0C"/>
    <w:rsid w:val="00612522"/>
    <w:rsid w:val="0061333F"/>
    <w:rsid w:val="006154D9"/>
    <w:rsid w:val="00620B02"/>
    <w:rsid w:val="00620E72"/>
    <w:rsid w:val="00622607"/>
    <w:rsid w:val="00622C86"/>
    <w:rsid w:val="006233C6"/>
    <w:rsid w:val="006307ED"/>
    <w:rsid w:val="00631BA4"/>
    <w:rsid w:val="0063269B"/>
    <w:rsid w:val="00632866"/>
    <w:rsid w:val="00632B1B"/>
    <w:rsid w:val="006338FE"/>
    <w:rsid w:val="00633F84"/>
    <w:rsid w:val="00635457"/>
    <w:rsid w:val="00636D8B"/>
    <w:rsid w:val="00637798"/>
    <w:rsid w:val="0064064E"/>
    <w:rsid w:val="00640903"/>
    <w:rsid w:val="006409D0"/>
    <w:rsid w:val="0064124D"/>
    <w:rsid w:val="0064286F"/>
    <w:rsid w:val="00643C3D"/>
    <w:rsid w:val="006474B6"/>
    <w:rsid w:val="0064788B"/>
    <w:rsid w:val="00647EA5"/>
    <w:rsid w:val="00650452"/>
    <w:rsid w:val="00651E35"/>
    <w:rsid w:val="00655963"/>
    <w:rsid w:val="00655E0E"/>
    <w:rsid w:val="0066001D"/>
    <w:rsid w:val="00661752"/>
    <w:rsid w:val="00661C71"/>
    <w:rsid w:val="00663B8F"/>
    <w:rsid w:val="00664A1A"/>
    <w:rsid w:val="00664C02"/>
    <w:rsid w:val="00666291"/>
    <w:rsid w:val="0066696D"/>
    <w:rsid w:val="006673DE"/>
    <w:rsid w:val="006679F6"/>
    <w:rsid w:val="00667D31"/>
    <w:rsid w:val="00672AED"/>
    <w:rsid w:val="00673238"/>
    <w:rsid w:val="0068205C"/>
    <w:rsid w:val="00684450"/>
    <w:rsid w:val="006878A6"/>
    <w:rsid w:val="00691D82"/>
    <w:rsid w:val="006922F8"/>
    <w:rsid w:val="00692357"/>
    <w:rsid w:val="006929E1"/>
    <w:rsid w:val="0069374F"/>
    <w:rsid w:val="00694C89"/>
    <w:rsid w:val="00695B09"/>
    <w:rsid w:val="00696F61"/>
    <w:rsid w:val="006A07C4"/>
    <w:rsid w:val="006A08E0"/>
    <w:rsid w:val="006A1654"/>
    <w:rsid w:val="006A1A31"/>
    <w:rsid w:val="006A31DB"/>
    <w:rsid w:val="006A3F42"/>
    <w:rsid w:val="006A620E"/>
    <w:rsid w:val="006A634A"/>
    <w:rsid w:val="006B077D"/>
    <w:rsid w:val="006B14CD"/>
    <w:rsid w:val="006B20AC"/>
    <w:rsid w:val="006B29C2"/>
    <w:rsid w:val="006B2C89"/>
    <w:rsid w:val="006B37E2"/>
    <w:rsid w:val="006B58E3"/>
    <w:rsid w:val="006C2DCA"/>
    <w:rsid w:val="006C3A89"/>
    <w:rsid w:val="006C4B68"/>
    <w:rsid w:val="006C5AB8"/>
    <w:rsid w:val="006C5ECD"/>
    <w:rsid w:val="006C7747"/>
    <w:rsid w:val="006C7A94"/>
    <w:rsid w:val="006D065F"/>
    <w:rsid w:val="006D15FA"/>
    <w:rsid w:val="006D2115"/>
    <w:rsid w:val="006D2620"/>
    <w:rsid w:val="006D2FE1"/>
    <w:rsid w:val="006D315F"/>
    <w:rsid w:val="006D3334"/>
    <w:rsid w:val="006E0622"/>
    <w:rsid w:val="006E12DD"/>
    <w:rsid w:val="006E25B3"/>
    <w:rsid w:val="006E26B4"/>
    <w:rsid w:val="006E4D4C"/>
    <w:rsid w:val="006E5BFA"/>
    <w:rsid w:val="006F1817"/>
    <w:rsid w:val="006F5E31"/>
    <w:rsid w:val="006F6DF3"/>
    <w:rsid w:val="007022B8"/>
    <w:rsid w:val="007023B4"/>
    <w:rsid w:val="00703CD2"/>
    <w:rsid w:val="00704D25"/>
    <w:rsid w:val="00705035"/>
    <w:rsid w:val="007050B7"/>
    <w:rsid w:val="0070609A"/>
    <w:rsid w:val="00711A92"/>
    <w:rsid w:val="007138B3"/>
    <w:rsid w:val="00713A36"/>
    <w:rsid w:val="00717391"/>
    <w:rsid w:val="00720FD7"/>
    <w:rsid w:val="0072239E"/>
    <w:rsid w:val="00724136"/>
    <w:rsid w:val="00727C1C"/>
    <w:rsid w:val="00727F84"/>
    <w:rsid w:val="0073009A"/>
    <w:rsid w:val="0073018B"/>
    <w:rsid w:val="0073217C"/>
    <w:rsid w:val="00737985"/>
    <w:rsid w:val="007435CF"/>
    <w:rsid w:val="00743E2F"/>
    <w:rsid w:val="00744299"/>
    <w:rsid w:val="007457A9"/>
    <w:rsid w:val="00745DA9"/>
    <w:rsid w:val="007467A3"/>
    <w:rsid w:val="007470F9"/>
    <w:rsid w:val="00750CB4"/>
    <w:rsid w:val="00751814"/>
    <w:rsid w:val="00760D7E"/>
    <w:rsid w:val="007644AC"/>
    <w:rsid w:val="00770392"/>
    <w:rsid w:val="0077282E"/>
    <w:rsid w:val="00773CB4"/>
    <w:rsid w:val="00773FEA"/>
    <w:rsid w:val="00775C49"/>
    <w:rsid w:val="00777F08"/>
    <w:rsid w:val="00783500"/>
    <w:rsid w:val="00783FBF"/>
    <w:rsid w:val="00784D1D"/>
    <w:rsid w:val="007850F8"/>
    <w:rsid w:val="00787077"/>
    <w:rsid w:val="00787DDA"/>
    <w:rsid w:val="00791C53"/>
    <w:rsid w:val="0079286B"/>
    <w:rsid w:val="00793747"/>
    <w:rsid w:val="00796530"/>
    <w:rsid w:val="00796F97"/>
    <w:rsid w:val="007A1E64"/>
    <w:rsid w:val="007A2689"/>
    <w:rsid w:val="007A26B1"/>
    <w:rsid w:val="007A38EB"/>
    <w:rsid w:val="007A390B"/>
    <w:rsid w:val="007A3D18"/>
    <w:rsid w:val="007A47ED"/>
    <w:rsid w:val="007A6919"/>
    <w:rsid w:val="007A7131"/>
    <w:rsid w:val="007A7F3D"/>
    <w:rsid w:val="007B0963"/>
    <w:rsid w:val="007B096F"/>
    <w:rsid w:val="007B55DC"/>
    <w:rsid w:val="007B5A4E"/>
    <w:rsid w:val="007B5D0A"/>
    <w:rsid w:val="007C10F4"/>
    <w:rsid w:val="007C1B81"/>
    <w:rsid w:val="007C289D"/>
    <w:rsid w:val="007C32CB"/>
    <w:rsid w:val="007C3C1C"/>
    <w:rsid w:val="007C3C28"/>
    <w:rsid w:val="007C5102"/>
    <w:rsid w:val="007C5A7F"/>
    <w:rsid w:val="007C72BB"/>
    <w:rsid w:val="007D083B"/>
    <w:rsid w:val="007D1EC4"/>
    <w:rsid w:val="007D229D"/>
    <w:rsid w:val="007D2A18"/>
    <w:rsid w:val="007D2B50"/>
    <w:rsid w:val="007D4A5F"/>
    <w:rsid w:val="007D565F"/>
    <w:rsid w:val="007D65D2"/>
    <w:rsid w:val="007D6C87"/>
    <w:rsid w:val="007D794A"/>
    <w:rsid w:val="007D7D72"/>
    <w:rsid w:val="007E121F"/>
    <w:rsid w:val="007E2182"/>
    <w:rsid w:val="007E46FF"/>
    <w:rsid w:val="007F2543"/>
    <w:rsid w:val="007F2E11"/>
    <w:rsid w:val="007F3307"/>
    <w:rsid w:val="007F40EA"/>
    <w:rsid w:val="007F4FE9"/>
    <w:rsid w:val="007F5228"/>
    <w:rsid w:val="007F6B47"/>
    <w:rsid w:val="007F6E72"/>
    <w:rsid w:val="007F7D9E"/>
    <w:rsid w:val="00801230"/>
    <w:rsid w:val="00804AD9"/>
    <w:rsid w:val="00806426"/>
    <w:rsid w:val="00806CF3"/>
    <w:rsid w:val="00806E2D"/>
    <w:rsid w:val="00807A45"/>
    <w:rsid w:val="00810090"/>
    <w:rsid w:val="00812048"/>
    <w:rsid w:val="00812AAD"/>
    <w:rsid w:val="00813F1C"/>
    <w:rsid w:val="00814E76"/>
    <w:rsid w:val="00815DF7"/>
    <w:rsid w:val="00820D73"/>
    <w:rsid w:val="0082187D"/>
    <w:rsid w:val="00822864"/>
    <w:rsid w:val="0082462B"/>
    <w:rsid w:val="008256CB"/>
    <w:rsid w:val="0082590D"/>
    <w:rsid w:val="008279C0"/>
    <w:rsid w:val="00830BC2"/>
    <w:rsid w:val="0083181F"/>
    <w:rsid w:val="00833184"/>
    <w:rsid w:val="008340F9"/>
    <w:rsid w:val="00834F63"/>
    <w:rsid w:val="00834FB1"/>
    <w:rsid w:val="008356F3"/>
    <w:rsid w:val="0083763F"/>
    <w:rsid w:val="00840A72"/>
    <w:rsid w:val="0084698A"/>
    <w:rsid w:val="00852B23"/>
    <w:rsid w:val="008569FE"/>
    <w:rsid w:val="008601C0"/>
    <w:rsid w:val="008627D6"/>
    <w:rsid w:val="00863D69"/>
    <w:rsid w:val="00864987"/>
    <w:rsid w:val="00864A49"/>
    <w:rsid w:val="00865527"/>
    <w:rsid w:val="008711A7"/>
    <w:rsid w:val="00872AE1"/>
    <w:rsid w:val="00873913"/>
    <w:rsid w:val="00876E35"/>
    <w:rsid w:val="00881864"/>
    <w:rsid w:val="00881B45"/>
    <w:rsid w:val="008848F8"/>
    <w:rsid w:val="00884ABC"/>
    <w:rsid w:val="00885620"/>
    <w:rsid w:val="008878FE"/>
    <w:rsid w:val="00890F75"/>
    <w:rsid w:val="008913C3"/>
    <w:rsid w:val="008924B9"/>
    <w:rsid w:val="00892677"/>
    <w:rsid w:val="008949CB"/>
    <w:rsid w:val="00897258"/>
    <w:rsid w:val="008A05E4"/>
    <w:rsid w:val="008A2450"/>
    <w:rsid w:val="008A592F"/>
    <w:rsid w:val="008A7A4D"/>
    <w:rsid w:val="008B36B0"/>
    <w:rsid w:val="008B4F5B"/>
    <w:rsid w:val="008B6542"/>
    <w:rsid w:val="008C01FB"/>
    <w:rsid w:val="008C0989"/>
    <w:rsid w:val="008C0C09"/>
    <w:rsid w:val="008C1FB0"/>
    <w:rsid w:val="008C3233"/>
    <w:rsid w:val="008C55F5"/>
    <w:rsid w:val="008C73DF"/>
    <w:rsid w:val="008C7C83"/>
    <w:rsid w:val="008D18E2"/>
    <w:rsid w:val="008D46E0"/>
    <w:rsid w:val="008D558D"/>
    <w:rsid w:val="008D602A"/>
    <w:rsid w:val="008D69D6"/>
    <w:rsid w:val="008E0F4D"/>
    <w:rsid w:val="008E1D71"/>
    <w:rsid w:val="008E1E2E"/>
    <w:rsid w:val="008E3159"/>
    <w:rsid w:val="008E3DDF"/>
    <w:rsid w:val="008E40BD"/>
    <w:rsid w:val="008E4517"/>
    <w:rsid w:val="008E4BDE"/>
    <w:rsid w:val="008E5B30"/>
    <w:rsid w:val="008E6778"/>
    <w:rsid w:val="008E6F84"/>
    <w:rsid w:val="008F044C"/>
    <w:rsid w:val="008F10A0"/>
    <w:rsid w:val="008F1A88"/>
    <w:rsid w:val="008F1B77"/>
    <w:rsid w:val="008F2058"/>
    <w:rsid w:val="008F2182"/>
    <w:rsid w:val="008F59BE"/>
    <w:rsid w:val="008F6C0C"/>
    <w:rsid w:val="009013F7"/>
    <w:rsid w:val="0090491C"/>
    <w:rsid w:val="00905571"/>
    <w:rsid w:val="00906C47"/>
    <w:rsid w:val="00907634"/>
    <w:rsid w:val="00910633"/>
    <w:rsid w:val="009108BF"/>
    <w:rsid w:val="00910FAF"/>
    <w:rsid w:val="00911ED8"/>
    <w:rsid w:val="00912377"/>
    <w:rsid w:val="00912F11"/>
    <w:rsid w:val="0091364F"/>
    <w:rsid w:val="0091429A"/>
    <w:rsid w:val="009148D8"/>
    <w:rsid w:val="00914E8E"/>
    <w:rsid w:val="00915BC0"/>
    <w:rsid w:val="00916476"/>
    <w:rsid w:val="00916A91"/>
    <w:rsid w:val="0092053E"/>
    <w:rsid w:val="00921328"/>
    <w:rsid w:val="009217B3"/>
    <w:rsid w:val="00921A21"/>
    <w:rsid w:val="009225CE"/>
    <w:rsid w:val="009249E1"/>
    <w:rsid w:val="00925E1B"/>
    <w:rsid w:val="00926695"/>
    <w:rsid w:val="00931C27"/>
    <w:rsid w:val="00931DB5"/>
    <w:rsid w:val="0093305D"/>
    <w:rsid w:val="009335A3"/>
    <w:rsid w:val="00933DD8"/>
    <w:rsid w:val="0093513D"/>
    <w:rsid w:val="009365CA"/>
    <w:rsid w:val="0093691D"/>
    <w:rsid w:val="00936B05"/>
    <w:rsid w:val="00940777"/>
    <w:rsid w:val="00944144"/>
    <w:rsid w:val="00945D94"/>
    <w:rsid w:val="00946885"/>
    <w:rsid w:val="00947859"/>
    <w:rsid w:val="00950CCA"/>
    <w:rsid w:val="009516B3"/>
    <w:rsid w:val="00951829"/>
    <w:rsid w:val="00952151"/>
    <w:rsid w:val="00955248"/>
    <w:rsid w:val="009558F0"/>
    <w:rsid w:val="00956CED"/>
    <w:rsid w:val="00961B8E"/>
    <w:rsid w:val="0096338B"/>
    <w:rsid w:val="00963F06"/>
    <w:rsid w:val="009677B3"/>
    <w:rsid w:val="00967A47"/>
    <w:rsid w:val="00967C34"/>
    <w:rsid w:val="00970786"/>
    <w:rsid w:val="00970E30"/>
    <w:rsid w:val="00971ED3"/>
    <w:rsid w:val="00972A2D"/>
    <w:rsid w:val="00973316"/>
    <w:rsid w:val="00974C19"/>
    <w:rsid w:val="00975657"/>
    <w:rsid w:val="00975816"/>
    <w:rsid w:val="0097594B"/>
    <w:rsid w:val="00975E8C"/>
    <w:rsid w:val="00980114"/>
    <w:rsid w:val="00981461"/>
    <w:rsid w:val="0098276B"/>
    <w:rsid w:val="009830D9"/>
    <w:rsid w:val="00984038"/>
    <w:rsid w:val="00985AE1"/>
    <w:rsid w:val="00992CB2"/>
    <w:rsid w:val="00993527"/>
    <w:rsid w:val="00995EFE"/>
    <w:rsid w:val="009A1EAD"/>
    <w:rsid w:val="009A277A"/>
    <w:rsid w:val="009A29A9"/>
    <w:rsid w:val="009A32D2"/>
    <w:rsid w:val="009A402C"/>
    <w:rsid w:val="009A4341"/>
    <w:rsid w:val="009A52E5"/>
    <w:rsid w:val="009A6803"/>
    <w:rsid w:val="009A7AA9"/>
    <w:rsid w:val="009B079C"/>
    <w:rsid w:val="009B08B9"/>
    <w:rsid w:val="009B3A09"/>
    <w:rsid w:val="009B3FEB"/>
    <w:rsid w:val="009B6343"/>
    <w:rsid w:val="009B68B1"/>
    <w:rsid w:val="009C0DBE"/>
    <w:rsid w:val="009C207E"/>
    <w:rsid w:val="009C4906"/>
    <w:rsid w:val="009C4B4D"/>
    <w:rsid w:val="009C59FB"/>
    <w:rsid w:val="009C5E6A"/>
    <w:rsid w:val="009C6C95"/>
    <w:rsid w:val="009C78EA"/>
    <w:rsid w:val="009D0F7B"/>
    <w:rsid w:val="009D419F"/>
    <w:rsid w:val="009E2D4D"/>
    <w:rsid w:val="009E3162"/>
    <w:rsid w:val="009E5052"/>
    <w:rsid w:val="009E628D"/>
    <w:rsid w:val="009E7A65"/>
    <w:rsid w:val="009F1EB1"/>
    <w:rsid w:val="009F2BBD"/>
    <w:rsid w:val="009F2F2E"/>
    <w:rsid w:val="009F34CC"/>
    <w:rsid w:val="009F408B"/>
    <w:rsid w:val="009F4421"/>
    <w:rsid w:val="009F47F8"/>
    <w:rsid w:val="009F4F4A"/>
    <w:rsid w:val="009F574D"/>
    <w:rsid w:val="009F74E6"/>
    <w:rsid w:val="00A0001D"/>
    <w:rsid w:val="00A03356"/>
    <w:rsid w:val="00A101F3"/>
    <w:rsid w:val="00A10992"/>
    <w:rsid w:val="00A10D2B"/>
    <w:rsid w:val="00A12D5E"/>
    <w:rsid w:val="00A13181"/>
    <w:rsid w:val="00A13D05"/>
    <w:rsid w:val="00A13D99"/>
    <w:rsid w:val="00A167B7"/>
    <w:rsid w:val="00A217A8"/>
    <w:rsid w:val="00A303EB"/>
    <w:rsid w:val="00A32609"/>
    <w:rsid w:val="00A34308"/>
    <w:rsid w:val="00A3482F"/>
    <w:rsid w:val="00A3619B"/>
    <w:rsid w:val="00A368BA"/>
    <w:rsid w:val="00A36E1F"/>
    <w:rsid w:val="00A37A58"/>
    <w:rsid w:val="00A409FD"/>
    <w:rsid w:val="00A40E35"/>
    <w:rsid w:val="00A43C12"/>
    <w:rsid w:val="00A458E3"/>
    <w:rsid w:val="00A50523"/>
    <w:rsid w:val="00A5059F"/>
    <w:rsid w:val="00A56746"/>
    <w:rsid w:val="00A5758F"/>
    <w:rsid w:val="00A57782"/>
    <w:rsid w:val="00A61D83"/>
    <w:rsid w:val="00A64B14"/>
    <w:rsid w:val="00A65896"/>
    <w:rsid w:val="00A66148"/>
    <w:rsid w:val="00A67B29"/>
    <w:rsid w:val="00A7084A"/>
    <w:rsid w:val="00A71D93"/>
    <w:rsid w:val="00A73451"/>
    <w:rsid w:val="00A743C3"/>
    <w:rsid w:val="00A76382"/>
    <w:rsid w:val="00A76C97"/>
    <w:rsid w:val="00A777B0"/>
    <w:rsid w:val="00A8449F"/>
    <w:rsid w:val="00A85530"/>
    <w:rsid w:val="00A85D31"/>
    <w:rsid w:val="00A85E2B"/>
    <w:rsid w:val="00A904FC"/>
    <w:rsid w:val="00A90BD6"/>
    <w:rsid w:val="00A9308A"/>
    <w:rsid w:val="00A930D0"/>
    <w:rsid w:val="00A938D6"/>
    <w:rsid w:val="00A94201"/>
    <w:rsid w:val="00A95DA7"/>
    <w:rsid w:val="00A95DE7"/>
    <w:rsid w:val="00A9665D"/>
    <w:rsid w:val="00A9728B"/>
    <w:rsid w:val="00A97827"/>
    <w:rsid w:val="00A97EC1"/>
    <w:rsid w:val="00AA07B7"/>
    <w:rsid w:val="00AA6077"/>
    <w:rsid w:val="00AA6666"/>
    <w:rsid w:val="00AA78FA"/>
    <w:rsid w:val="00AB14DB"/>
    <w:rsid w:val="00AB2852"/>
    <w:rsid w:val="00AB3D3F"/>
    <w:rsid w:val="00AB48BD"/>
    <w:rsid w:val="00AB58CC"/>
    <w:rsid w:val="00AC0CF9"/>
    <w:rsid w:val="00AC1D12"/>
    <w:rsid w:val="00AC4AF9"/>
    <w:rsid w:val="00AC5C04"/>
    <w:rsid w:val="00AC7159"/>
    <w:rsid w:val="00AC7C32"/>
    <w:rsid w:val="00AD3A39"/>
    <w:rsid w:val="00AD446E"/>
    <w:rsid w:val="00AD4514"/>
    <w:rsid w:val="00AD4BE5"/>
    <w:rsid w:val="00AD61DB"/>
    <w:rsid w:val="00AD6C5E"/>
    <w:rsid w:val="00AD754B"/>
    <w:rsid w:val="00AD7674"/>
    <w:rsid w:val="00AD7B28"/>
    <w:rsid w:val="00AE0B8D"/>
    <w:rsid w:val="00AE17A4"/>
    <w:rsid w:val="00AE241D"/>
    <w:rsid w:val="00AE2839"/>
    <w:rsid w:val="00AE3B13"/>
    <w:rsid w:val="00AE3E5E"/>
    <w:rsid w:val="00AE5467"/>
    <w:rsid w:val="00AE5B2D"/>
    <w:rsid w:val="00AF40EA"/>
    <w:rsid w:val="00AF4B5C"/>
    <w:rsid w:val="00AF5EA4"/>
    <w:rsid w:val="00AF6244"/>
    <w:rsid w:val="00AF6678"/>
    <w:rsid w:val="00AF6EAA"/>
    <w:rsid w:val="00B0175F"/>
    <w:rsid w:val="00B03A66"/>
    <w:rsid w:val="00B059B1"/>
    <w:rsid w:val="00B075B0"/>
    <w:rsid w:val="00B07DF5"/>
    <w:rsid w:val="00B07EC0"/>
    <w:rsid w:val="00B10EBE"/>
    <w:rsid w:val="00B11166"/>
    <w:rsid w:val="00B12590"/>
    <w:rsid w:val="00B1357C"/>
    <w:rsid w:val="00B13D5E"/>
    <w:rsid w:val="00B15050"/>
    <w:rsid w:val="00B15E6A"/>
    <w:rsid w:val="00B215D0"/>
    <w:rsid w:val="00B226DB"/>
    <w:rsid w:val="00B23613"/>
    <w:rsid w:val="00B23E76"/>
    <w:rsid w:val="00B23ED8"/>
    <w:rsid w:val="00B245E9"/>
    <w:rsid w:val="00B26484"/>
    <w:rsid w:val="00B276BD"/>
    <w:rsid w:val="00B27D2C"/>
    <w:rsid w:val="00B31A29"/>
    <w:rsid w:val="00B322D7"/>
    <w:rsid w:val="00B33D42"/>
    <w:rsid w:val="00B34645"/>
    <w:rsid w:val="00B36E33"/>
    <w:rsid w:val="00B371B7"/>
    <w:rsid w:val="00B40D21"/>
    <w:rsid w:val="00B42042"/>
    <w:rsid w:val="00B42EA5"/>
    <w:rsid w:val="00B46A7D"/>
    <w:rsid w:val="00B4708D"/>
    <w:rsid w:val="00B472EA"/>
    <w:rsid w:val="00B47D6E"/>
    <w:rsid w:val="00B51702"/>
    <w:rsid w:val="00B5340F"/>
    <w:rsid w:val="00B55C75"/>
    <w:rsid w:val="00B567F8"/>
    <w:rsid w:val="00B57E76"/>
    <w:rsid w:val="00B61EB7"/>
    <w:rsid w:val="00B6690E"/>
    <w:rsid w:val="00B70049"/>
    <w:rsid w:val="00B75110"/>
    <w:rsid w:val="00B762D6"/>
    <w:rsid w:val="00B828FF"/>
    <w:rsid w:val="00B83123"/>
    <w:rsid w:val="00B840A0"/>
    <w:rsid w:val="00B84842"/>
    <w:rsid w:val="00B85010"/>
    <w:rsid w:val="00B85488"/>
    <w:rsid w:val="00B866EF"/>
    <w:rsid w:val="00B900C9"/>
    <w:rsid w:val="00B910D4"/>
    <w:rsid w:val="00B91DA6"/>
    <w:rsid w:val="00B926FE"/>
    <w:rsid w:val="00B933EA"/>
    <w:rsid w:val="00B94B47"/>
    <w:rsid w:val="00B95D07"/>
    <w:rsid w:val="00B97C7B"/>
    <w:rsid w:val="00BA00D5"/>
    <w:rsid w:val="00BA0379"/>
    <w:rsid w:val="00BA14AB"/>
    <w:rsid w:val="00BA1E99"/>
    <w:rsid w:val="00BA2E0C"/>
    <w:rsid w:val="00BA452F"/>
    <w:rsid w:val="00BB25F5"/>
    <w:rsid w:val="00BB6F65"/>
    <w:rsid w:val="00BB730B"/>
    <w:rsid w:val="00BB77F8"/>
    <w:rsid w:val="00BC00A2"/>
    <w:rsid w:val="00BC0FCE"/>
    <w:rsid w:val="00BC533B"/>
    <w:rsid w:val="00BC6C56"/>
    <w:rsid w:val="00BC76ED"/>
    <w:rsid w:val="00BD3C87"/>
    <w:rsid w:val="00BD5341"/>
    <w:rsid w:val="00BD7E5E"/>
    <w:rsid w:val="00BE05A5"/>
    <w:rsid w:val="00BE1B21"/>
    <w:rsid w:val="00BE2A46"/>
    <w:rsid w:val="00BE3D64"/>
    <w:rsid w:val="00BE3DEE"/>
    <w:rsid w:val="00BE4D20"/>
    <w:rsid w:val="00BE5631"/>
    <w:rsid w:val="00BE6ACF"/>
    <w:rsid w:val="00BE74A5"/>
    <w:rsid w:val="00BF0AB7"/>
    <w:rsid w:val="00BF192C"/>
    <w:rsid w:val="00BF34E1"/>
    <w:rsid w:val="00BF3A36"/>
    <w:rsid w:val="00BF4245"/>
    <w:rsid w:val="00BF6DE7"/>
    <w:rsid w:val="00C012E8"/>
    <w:rsid w:val="00C027F5"/>
    <w:rsid w:val="00C02EBE"/>
    <w:rsid w:val="00C03089"/>
    <w:rsid w:val="00C0593C"/>
    <w:rsid w:val="00C06026"/>
    <w:rsid w:val="00C06E04"/>
    <w:rsid w:val="00C1355C"/>
    <w:rsid w:val="00C175AF"/>
    <w:rsid w:val="00C1768A"/>
    <w:rsid w:val="00C1775A"/>
    <w:rsid w:val="00C17C6A"/>
    <w:rsid w:val="00C20BB8"/>
    <w:rsid w:val="00C22DF4"/>
    <w:rsid w:val="00C23983"/>
    <w:rsid w:val="00C24723"/>
    <w:rsid w:val="00C2782D"/>
    <w:rsid w:val="00C27E75"/>
    <w:rsid w:val="00C31A28"/>
    <w:rsid w:val="00C326CC"/>
    <w:rsid w:val="00C33EFA"/>
    <w:rsid w:val="00C34018"/>
    <w:rsid w:val="00C34D74"/>
    <w:rsid w:val="00C3554E"/>
    <w:rsid w:val="00C36CCB"/>
    <w:rsid w:val="00C37527"/>
    <w:rsid w:val="00C40690"/>
    <w:rsid w:val="00C4161F"/>
    <w:rsid w:val="00C42697"/>
    <w:rsid w:val="00C43470"/>
    <w:rsid w:val="00C43957"/>
    <w:rsid w:val="00C43D67"/>
    <w:rsid w:val="00C44F8B"/>
    <w:rsid w:val="00C51291"/>
    <w:rsid w:val="00C52947"/>
    <w:rsid w:val="00C556C2"/>
    <w:rsid w:val="00C5596F"/>
    <w:rsid w:val="00C55C55"/>
    <w:rsid w:val="00C61728"/>
    <w:rsid w:val="00C61773"/>
    <w:rsid w:val="00C6183A"/>
    <w:rsid w:val="00C618E8"/>
    <w:rsid w:val="00C61D5D"/>
    <w:rsid w:val="00C62768"/>
    <w:rsid w:val="00C708E2"/>
    <w:rsid w:val="00C718B1"/>
    <w:rsid w:val="00C7223A"/>
    <w:rsid w:val="00C73984"/>
    <w:rsid w:val="00C77AE8"/>
    <w:rsid w:val="00C82B03"/>
    <w:rsid w:val="00C82CE0"/>
    <w:rsid w:val="00C8307B"/>
    <w:rsid w:val="00C830D1"/>
    <w:rsid w:val="00C83426"/>
    <w:rsid w:val="00C83569"/>
    <w:rsid w:val="00C83739"/>
    <w:rsid w:val="00C86BF1"/>
    <w:rsid w:val="00C906E6"/>
    <w:rsid w:val="00C90EB2"/>
    <w:rsid w:val="00C93D35"/>
    <w:rsid w:val="00C96719"/>
    <w:rsid w:val="00C967FC"/>
    <w:rsid w:val="00C97618"/>
    <w:rsid w:val="00C97B5D"/>
    <w:rsid w:val="00C97BCB"/>
    <w:rsid w:val="00C97D55"/>
    <w:rsid w:val="00CA230C"/>
    <w:rsid w:val="00CA3AD4"/>
    <w:rsid w:val="00CA46C2"/>
    <w:rsid w:val="00CA4E4A"/>
    <w:rsid w:val="00CA57C7"/>
    <w:rsid w:val="00CA5DC7"/>
    <w:rsid w:val="00CA68D6"/>
    <w:rsid w:val="00CA71A2"/>
    <w:rsid w:val="00CB0679"/>
    <w:rsid w:val="00CB1296"/>
    <w:rsid w:val="00CB1B43"/>
    <w:rsid w:val="00CB4871"/>
    <w:rsid w:val="00CB4B7E"/>
    <w:rsid w:val="00CB4B85"/>
    <w:rsid w:val="00CB511A"/>
    <w:rsid w:val="00CB5778"/>
    <w:rsid w:val="00CC31B1"/>
    <w:rsid w:val="00CC46C6"/>
    <w:rsid w:val="00CC63E1"/>
    <w:rsid w:val="00CC6FE1"/>
    <w:rsid w:val="00CD10A3"/>
    <w:rsid w:val="00CD3482"/>
    <w:rsid w:val="00CD49E1"/>
    <w:rsid w:val="00CD54D8"/>
    <w:rsid w:val="00CD5629"/>
    <w:rsid w:val="00CD65BE"/>
    <w:rsid w:val="00CD6ABB"/>
    <w:rsid w:val="00CD6C14"/>
    <w:rsid w:val="00CD74D6"/>
    <w:rsid w:val="00CE0A91"/>
    <w:rsid w:val="00CE140B"/>
    <w:rsid w:val="00CE4D23"/>
    <w:rsid w:val="00CE4D9D"/>
    <w:rsid w:val="00CE51BC"/>
    <w:rsid w:val="00CF2028"/>
    <w:rsid w:val="00CF5EBD"/>
    <w:rsid w:val="00CF6FCB"/>
    <w:rsid w:val="00CF77FF"/>
    <w:rsid w:val="00D008A9"/>
    <w:rsid w:val="00D025EC"/>
    <w:rsid w:val="00D04315"/>
    <w:rsid w:val="00D04A63"/>
    <w:rsid w:val="00D100EA"/>
    <w:rsid w:val="00D12598"/>
    <w:rsid w:val="00D12A37"/>
    <w:rsid w:val="00D1389C"/>
    <w:rsid w:val="00D160BF"/>
    <w:rsid w:val="00D170EC"/>
    <w:rsid w:val="00D20BAF"/>
    <w:rsid w:val="00D218B3"/>
    <w:rsid w:val="00D22A43"/>
    <w:rsid w:val="00D247E3"/>
    <w:rsid w:val="00D247EA"/>
    <w:rsid w:val="00D25681"/>
    <w:rsid w:val="00D26089"/>
    <w:rsid w:val="00D26C7F"/>
    <w:rsid w:val="00D2720E"/>
    <w:rsid w:val="00D32AF0"/>
    <w:rsid w:val="00D33840"/>
    <w:rsid w:val="00D4145B"/>
    <w:rsid w:val="00D43460"/>
    <w:rsid w:val="00D4421E"/>
    <w:rsid w:val="00D46996"/>
    <w:rsid w:val="00D47AB9"/>
    <w:rsid w:val="00D5109E"/>
    <w:rsid w:val="00D54858"/>
    <w:rsid w:val="00D55B2F"/>
    <w:rsid w:val="00D61E1A"/>
    <w:rsid w:val="00D61F62"/>
    <w:rsid w:val="00D62165"/>
    <w:rsid w:val="00D62CF7"/>
    <w:rsid w:val="00D64BEC"/>
    <w:rsid w:val="00D67E23"/>
    <w:rsid w:val="00D7035E"/>
    <w:rsid w:val="00D70B5C"/>
    <w:rsid w:val="00D71590"/>
    <w:rsid w:val="00D71AC8"/>
    <w:rsid w:val="00D71BF3"/>
    <w:rsid w:val="00D74026"/>
    <w:rsid w:val="00D7445F"/>
    <w:rsid w:val="00D74E7D"/>
    <w:rsid w:val="00D75C8F"/>
    <w:rsid w:val="00D800AF"/>
    <w:rsid w:val="00D83D9A"/>
    <w:rsid w:val="00D857E1"/>
    <w:rsid w:val="00D85D8C"/>
    <w:rsid w:val="00D86733"/>
    <w:rsid w:val="00D870F3"/>
    <w:rsid w:val="00D90652"/>
    <w:rsid w:val="00D92AF9"/>
    <w:rsid w:val="00D931B4"/>
    <w:rsid w:val="00D9326B"/>
    <w:rsid w:val="00D9465C"/>
    <w:rsid w:val="00D960B9"/>
    <w:rsid w:val="00D962C6"/>
    <w:rsid w:val="00D97A01"/>
    <w:rsid w:val="00DA071D"/>
    <w:rsid w:val="00DA30B8"/>
    <w:rsid w:val="00DA425D"/>
    <w:rsid w:val="00DB1083"/>
    <w:rsid w:val="00DB1108"/>
    <w:rsid w:val="00DB4260"/>
    <w:rsid w:val="00DB521F"/>
    <w:rsid w:val="00DB63A5"/>
    <w:rsid w:val="00DC3B0B"/>
    <w:rsid w:val="00DC526A"/>
    <w:rsid w:val="00DC6CEA"/>
    <w:rsid w:val="00DC7D49"/>
    <w:rsid w:val="00DD0ECA"/>
    <w:rsid w:val="00DD2467"/>
    <w:rsid w:val="00DD364A"/>
    <w:rsid w:val="00DD74CD"/>
    <w:rsid w:val="00DD7C0F"/>
    <w:rsid w:val="00DD7FA9"/>
    <w:rsid w:val="00DE22C1"/>
    <w:rsid w:val="00DE2358"/>
    <w:rsid w:val="00DE23A8"/>
    <w:rsid w:val="00DE6D75"/>
    <w:rsid w:val="00DE70D2"/>
    <w:rsid w:val="00DE76E3"/>
    <w:rsid w:val="00DF1495"/>
    <w:rsid w:val="00DF28A6"/>
    <w:rsid w:val="00DF3FB1"/>
    <w:rsid w:val="00E0355B"/>
    <w:rsid w:val="00E04865"/>
    <w:rsid w:val="00E063B1"/>
    <w:rsid w:val="00E104B3"/>
    <w:rsid w:val="00E113A3"/>
    <w:rsid w:val="00E1516F"/>
    <w:rsid w:val="00E2104F"/>
    <w:rsid w:val="00E220EC"/>
    <w:rsid w:val="00E22236"/>
    <w:rsid w:val="00E22767"/>
    <w:rsid w:val="00E2392F"/>
    <w:rsid w:val="00E24B0A"/>
    <w:rsid w:val="00E24E60"/>
    <w:rsid w:val="00E261AE"/>
    <w:rsid w:val="00E31346"/>
    <w:rsid w:val="00E32054"/>
    <w:rsid w:val="00E327AC"/>
    <w:rsid w:val="00E33112"/>
    <w:rsid w:val="00E339B7"/>
    <w:rsid w:val="00E33A13"/>
    <w:rsid w:val="00E33AD4"/>
    <w:rsid w:val="00E35CD6"/>
    <w:rsid w:val="00E42A1A"/>
    <w:rsid w:val="00E4365C"/>
    <w:rsid w:val="00E45C4E"/>
    <w:rsid w:val="00E46D8E"/>
    <w:rsid w:val="00E47E80"/>
    <w:rsid w:val="00E53A63"/>
    <w:rsid w:val="00E55714"/>
    <w:rsid w:val="00E559F3"/>
    <w:rsid w:val="00E56C9F"/>
    <w:rsid w:val="00E56CBF"/>
    <w:rsid w:val="00E619C5"/>
    <w:rsid w:val="00E65E7D"/>
    <w:rsid w:val="00E66F33"/>
    <w:rsid w:val="00E676CD"/>
    <w:rsid w:val="00E70B3B"/>
    <w:rsid w:val="00E718BF"/>
    <w:rsid w:val="00E71E09"/>
    <w:rsid w:val="00E731B6"/>
    <w:rsid w:val="00E736A9"/>
    <w:rsid w:val="00E74616"/>
    <w:rsid w:val="00E74991"/>
    <w:rsid w:val="00E75F3E"/>
    <w:rsid w:val="00E77387"/>
    <w:rsid w:val="00E81882"/>
    <w:rsid w:val="00E81DAA"/>
    <w:rsid w:val="00E82A6F"/>
    <w:rsid w:val="00E8367F"/>
    <w:rsid w:val="00E842B1"/>
    <w:rsid w:val="00E847F0"/>
    <w:rsid w:val="00E84831"/>
    <w:rsid w:val="00E87D25"/>
    <w:rsid w:val="00E9187F"/>
    <w:rsid w:val="00E9268B"/>
    <w:rsid w:val="00E949D0"/>
    <w:rsid w:val="00E9577B"/>
    <w:rsid w:val="00E95EB3"/>
    <w:rsid w:val="00E977B5"/>
    <w:rsid w:val="00EA05F6"/>
    <w:rsid w:val="00EA0810"/>
    <w:rsid w:val="00EA0C30"/>
    <w:rsid w:val="00EA218D"/>
    <w:rsid w:val="00EA2353"/>
    <w:rsid w:val="00EA321E"/>
    <w:rsid w:val="00EA4B12"/>
    <w:rsid w:val="00EA5347"/>
    <w:rsid w:val="00EA7CE1"/>
    <w:rsid w:val="00EB0D5B"/>
    <w:rsid w:val="00EB0D93"/>
    <w:rsid w:val="00EB12AD"/>
    <w:rsid w:val="00EB36CA"/>
    <w:rsid w:val="00EB3E8D"/>
    <w:rsid w:val="00EB4062"/>
    <w:rsid w:val="00EB689B"/>
    <w:rsid w:val="00EB6D64"/>
    <w:rsid w:val="00EB7926"/>
    <w:rsid w:val="00EB7A1E"/>
    <w:rsid w:val="00EC10A7"/>
    <w:rsid w:val="00EC1806"/>
    <w:rsid w:val="00EC2362"/>
    <w:rsid w:val="00EC29B1"/>
    <w:rsid w:val="00EC35D6"/>
    <w:rsid w:val="00EC45D6"/>
    <w:rsid w:val="00EC4D10"/>
    <w:rsid w:val="00EC5276"/>
    <w:rsid w:val="00EC53C4"/>
    <w:rsid w:val="00EC5C83"/>
    <w:rsid w:val="00EC7022"/>
    <w:rsid w:val="00ED0969"/>
    <w:rsid w:val="00ED13AA"/>
    <w:rsid w:val="00ED169C"/>
    <w:rsid w:val="00ED1E53"/>
    <w:rsid w:val="00ED38ED"/>
    <w:rsid w:val="00ED52B2"/>
    <w:rsid w:val="00ED6008"/>
    <w:rsid w:val="00ED6316"/>
    <w:rsid w:val="00ED73C6"/>
    <w:rsid w:val="00EE1333"/>
    <w:rsid w:val="00EE1977"/>
    <w:rsid w:val="00EE291B"/>
    <w:rsid w:val="00EE2EC2"/>
    <w:rsid w:val="00EE3036"/>
    <w:rsid w:val="00EE3961"/>
    <w:rsid w:val="00EE453B"/>
    <w:rsid w:val="00EE5575"/>
    <w:rsid w:val="00EF058F"/>
    <w:rsid w:val="00EF5B33"/>
    <w:rsid w:val="00EF683F"/>
    <w:rsid w:val="00EF70FC"/>
    <w:rsid w:val="00EF791B"/>
    <w:rsid w:val="00EF7AE4"/>
    <w:rsid w:val="00EF7AF0"/>
    <w:rsid w:val="00F00674"/>
    <w:rsid w:val="00F0180D"/>
    <w:rsid w:val="00F0201F"/>
    <w:rsid w:val="00F0290A"/>
    <w:rsid w:val="00F02FFE"/>
    <w:rsid w:val="00F03892"/>
    <w:rsid w:val="00F05FB5"/>
    <w:rsid w:val="00F06854"/>
    <w:rsid w:val="00F11F15"/>
    <w:rsid w:val="00F13980"/>
    <w:rsid w:val="00F13CE5"/>
    <w:rsid w:val="00F14611"/>
    <w:rsid w:val="00F147C0"/>
    <w:rsid w:val="00F148A3"/>
    <w:rsid w:val="00F149A6"/>
    <w:rsid w:val="00F14B3B"/>
    <w:rsid w:val="00F20870"/>
    <w:rsid w:val="00F22A43"/>
    <w:rsid w:val="00F22D6A"/>
    <w:rsid w:val="00F24AF8"/>
    <w:rsid w:val="00F24F4A"/>
    <w:rsid w:val="00F24FDD"/>
    <w:rsid w:val="00F25BBD"/>
    <w:rsid w:val="00F25C98"/>
    <w:rsid w:val="00F2788F"/>
    <w:rsid w:val="00F31654"/>
    <w:rsid w:val="00F33761"/>
    <w:rsid w:val="00F356F3"/>
    <w:rsid w:val="00F365E1"/>
    <w:rsid w:val="00F36616"/>
    <w:rsid w:val="00F4066B"/>
    <w:rsid w:val="00F41B68"/>
    <w:rsid w:val="00F41F0A"/>
    <w:rsid w:val="00F42998"/>
    <w:rsid w:val="00F437D6"/>
    <w:rsid w:val="00F439C6"/>
    <w:rsid w:val="00F45AC5"/>
    <w:rsid w:val="00F46E5F"/>
    <w:rsid w:val="00F5063A"/>
    <w:rsid w:val="00F523CD"/>
    <w:rsid w:val="00F601C5"/>
    <w:rsid w:val="00F60BDD"/>
    <w:rsid w:val="00F60F16"/>
    <w:rsid w:val="00F61579"/>
    <w:rsid w:val="00F637D0"/>
    <w:rsid w:val="00F63A27"/>
    <w:rsid w:val="00F64500"/>
    <w:rsid w:val="00F66FA0"/>
    <w:rsid w:val="00F67D3E"/>
    <w:rsid w:val="00F705ED"/>
    <w:rsid w:val="00F706D6"/>
    <w:rsid w:val="00F74F00"/>
    <w:rsid w:val="00F751AB"/>
    <w:rsid w:val="00F770CF"/>
    <w:rsid w:val="00F81446"/>
    <w:rsid w:val="00F82248"/>
    <w:rsid w:val="00F82678"/>
    <w:rsid w:val="00F832A8"/>
    <w:rsid w:val="00F84ABB"/>
    <w:rsid w:val="00F84E6C"/>
    <w:rsid w:val="00F85FF9"/>
    <w:rsid w:val="00F86746"/>
    <w:rsid w:val="00F87A14"/>
    <w:rsid w:val="00F87F92"/>
    <w:rsid w:val="00F908F1"/>
    <w:rsid w:val="00F91AEC"/>
    <w:rsid w:val="00F91DBC"/>
    <w:rsid w:val="00F91F1C"/>
    <w:rsid w:val="00F9355B"/>
    <w:rsid w:val="00F94072"/>
    <w:rsid w:val="00F95D4B"/>
    <w:rsid w:val="00F972C0"/>
    <w:rsid w:val="00F9740E"/>
    <w:rsid w:val="00FA015F"/>
    <w:rsid w:val="00FA0784"/>
    <w:rsid w:val="00FA0882"/>
    <w:rsid w:val="00FA0EAD"/>
    <w:rsid w:val="00FA178D"/>
    <w:rsid w:val="00FA263B"/>
    <w:rsid w:val="00FA568B"/>
    <w:rsid w:val="00FA6824"/>
    <w:rsid w:val="00FA6BDD"/>
    <w:rsid w:val="00FA78F4"/>
    <w:rsid w:val="00FB13FD"/>
    <w:rsid w:val="00FB186E"/>
    <w:rsid w:val="00FB4F5B"/>
    <w:rsid w:val="00FB526D"/>
    <w:rsid w:val="00FB6948"/>
    <w:rsid w:val="00FC0451"/>
    <w:rsid w:val="00FC1A39"/>
    <w:rsid w:val="00FC48D4"/>
    <w:rsid w:val="00FC4C3C"/>
    <w:rsid w:val="00FC554C"/>
    <w:rsid w:val="00FC6115"/>
    <w:rsid w:val="00FC637F"/>
    <w:rsid w:val="00FC73C8"/>
    <w:rsid w:val="00FD1B55"/>
    <w:rsid w:val="00FD249C"/>
    <w:rsid w:val="00FD3402"/>
    <w:rsid w:val="00FD3A7C"/>
    <w:rsid w:val="00FD48B9"/>
    <w:rsid w:val="00FD506D"/>
    <w:rsid w:val="00FD7B5E"/>
    <w:rsid w:val="00FD7F38"/>
    <w:rsid w:val="00FE36A5"/>
    <w:rsid w:val="00FE3B4A"/>
    <w:rsid w:val="00FE3C83"/>
    <w:rsid w:val="00FE400D"/>
    <w:rsid w:val="00FE40F7"/>
    <w:rsid w:val="00FF01F5"/>
    <w:rsid w:val="00FF291E"/>
    <w:rsid w:val="00FF292A"/>
    <w:rsid w:val="00FF3184"/>
    <w:rsid w:val="00FF31C4"/>
    <w:rsid w:val="00FF3A9E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  <w:style w:type="character" w:styleId="FollowedHyperlink">
    <w:name w:val="FollowedHyperlink"/>
    <w:basedOn w:val="DefaultParagraphFont"/>
    <w:uiPriority w:val="99"/>
    <w:semiHidden/>
    <w:unhideWhenUsed/>
    <w:rsid w:val="00145745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60157B"/>
  </w:style>
  <w:style w:type="character" w:customStyle="1" w:styleId="hljs-number">
    <w:name w:val="hljs-number"/>
    <w:basedOn w:val="DefaultParagraphFont"/>
    <w:rsid w:val="0060157B"/>
  </w:style>
  <w:style w:type="character" w:customStyle="1" w:styleId="hljs-title">
    <w:name w:val="hljs-title"/>
    <w:basedOn w:val="DefaultParagraphFont"/>
    <w:rsid w:val="0060157B"/>
  </w:style>
  <w:style w:type="character" w:customStyle="1" w:styleId="hljs-function">
    <w:name w:val="hljs-function"/>
    <w:basedOn w:val="DefaultParagraphFont"/>
    <w:rsid w:val="0060157B"/>
  </w:style>
  <w:style w:type="character" w:customStyle="1" w:styleId="hljs-params">
    <w:name w:val="hljs-params"/>
    <w:basedOn w:val="DefaultParagraphFont"/>
    <w:rsid w:val="0060157B"/>
  </w:style>
  <w:style w:type="character" w:customStyle="1" w:styleId="hljs-variable">
    <w:name w:val="hljs-variable"/>
    <w:basedOn w:val="DefaultParagraphFont"/>
    <w:rsid w:val="0060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0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8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1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2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5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1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5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1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2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8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6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9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0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5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6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4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22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5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3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7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5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8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4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9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9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4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6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3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7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8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2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2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2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9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9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8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5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5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00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70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40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775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78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23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74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38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95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28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27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28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02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65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36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27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06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73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26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60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2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00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66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99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14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22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1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3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65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37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33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62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73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60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8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83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41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46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55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81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07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06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4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0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85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9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1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8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55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055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03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29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0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83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0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1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30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84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88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0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32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08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88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52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8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54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0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667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63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052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88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75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7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47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576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11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63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21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54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61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41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35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64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4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3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7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8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6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8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4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9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1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9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0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4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8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7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7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7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7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2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33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4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8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4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3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32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3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0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8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DFED-ACB0-47DC-9CBE-3BD6EDF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8</TotalTime>
  <Pages>22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cp:lastPrinted>2024-12-29T10:54:00Z</cp:lastPrinted>
  <dcterms:created xsi:type="dcterms:W3CDTF">2025-03-06T15:39:00Z</dcterms:created>
  <dcterms:modified xsi:type="dcterms:W3CDTF">2025-03-07T09:07:00Z</dcterms:modified>
</cp:coreProperties>
</file>