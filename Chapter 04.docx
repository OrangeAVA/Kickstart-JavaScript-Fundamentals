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209691EA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667D31">
        <w:rPr>
          <w:rStyle w:val="BookTitle"/>
          <w:rFonts w:ascii="Lora" w:hAnsi="Lora"/>
          <w:b w:val="0"/>
          <w:bCs/>
          <w:iCs w:val="0"/>
          <w:spacing w:val="0"/>
          <w:sz w:val="70"/>
        </w:rPr>
        <w:t>4</w:t>
      </w:r>
    </w:p>
    <w:p w14:paraId="0E864269" w14:textId="5695698A" w:rsidR="00C718B1" w:rsidRPr="00C718B1" w:rsidRDefault="00667D31" w:rsidP="00C718B1">
      <w:pPr>
        <w:pStyle w:val="ChapterTitleAVAHEB"/>
      </w:pPr>
      <w:r>
        <w:t>Functions and Scope</w:t>
      </w:r>
    </w:p>
    <w:p w14:paraId="40A17263" w14:textId="68801089" w:rsidR="009A4341" w:rsidRPr="009A4341" w:rsidRDefault="009A4341" w:rsidP="009A4341">
      <w:pPr>
        <w:spacing w:after="0"/>
        <w:rPr>
          <w:rFonts w:eastAsia="Cambria" w:cs="Cambria"/>
          <w:b/>
          <w:bCs/>
        </w:rPr>
      </w:pPr>
      <w:r w:rsidRPr="009A4341">
        <w:rPr>
          <w:rFonts w:eastAsia="Cambria" w:cs="Cambria"/>
          <w:b/>
          <w:bCs/>
        </w:rPr>
        <w:t>Syntax of a Function Declaration</w:t>
      </w:r>
    </w:p>
    <w:p w14:paraId="6B60745B" w14:textId="77777777" w:rsidR="00E327AC" w:rsidRPr="00CA230C" w:rsidRDefault="00E327AC" w:rsidP="00912377">
      <w:pPr>
        <w:spacing w:after="0"/>
        <w:rPr>
          <w:rFonts w:eastAsia="Cambria" w:cs="Cambria"/>
        </w:rPr>
      </w:pPr>
    </w:p>
    <w:p w14:paraId="12D40E4D" w14:textId="77777777" w:rsidR="009A4341" w:rsidRPr="009A4341" w:rsidRDefault="009A4341" w:rsidP="009A4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9A4341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9A4341">
        <w:rPr>
          <w:rFonts w:ascii="Consolas" w:eastAsia="Cambria" w:hAnsi="Consolas" w:cs="Cambria"/>
          <w:sz w:val="20"/>
          <w:szCs w:val="20"/>
        </w:rPr>
        <w:t>functionName</w:t>
      </w:r>
      <w:proofErr w:type="spellEnd"/>
      <w:r w:rsidRPr="009A4341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9A4341">
        <w:rPr>
          <w:rFonts w:ascii="Consolas" w:eastAsia="Cambria" w:hAnsi="Consolas" w:cs="Cambria"/>
          <w:sz w:val="20"/>
          <w:szCs w:val="20"/>
        </w:rPr>
        <w:t>parameter1, parameter2, ...) {</w:t>
      </w:r>
    </w:p>
    <w:p w14:paraId="6C356534" w14:textId="77777777" w:rsidR="009A4341" w:rsidRPr="009A4341" w:rsidRDefault="009A4341" w:rsidP="009A4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9A4341">
        <w:rPr>
          <w:rFonts w:ascii="Consolas" w:eastAsia="Cambria" w:hAnsi="Consolas" w:cs="Cambria"/>
          <w:sz w:val="20"/>
          <w:szCs w:val="20"/>
        </w:rPr>
        <w:t xml:space="preserve">    // function body</w:t>
      </w:r>
    </w:p>
    <w:p w14:paraId="577875CC" w14:textId="77777777" w:rsidR="009A4341" w:rsidRPr="009A4341" w:rsidRDefault="009A4341" w:rsidP="009A4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9A4341">
        <w:rPr>
          <w:rFonts w:ascii="Consolas" w:eastAsia="Cambria" w:hAnsi="Consolas" w:cs="Cambria"/>
          <w:sz w:val="20"/>
          <w:szCs w:val="20"/>
        </w:rPr>
        <w:t xml:space="preserve">    // optional: return value</w:t>
      </w:r>
    </w:p>
    <w:p w14:paraId="48D4251C" w14:textId="434C0154" w:rsidR="009A4341" w:rsidRPr="009A4341" w:rsidRDefault="009A4341" w:rsidP="009A4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9A4341">
        <w:rPr>
          <w:rFonts w:ascii="Consolas" w:eastAsia="Cambria" w:hAnsi="Consolas" w:cs="Cambria"/>
          <w:sz w:val="20"/>
          <w:szCs w:val="20"/>
        </w:rPr>
        <w:t>}</w:t>
      </w:r>
    </w:p>
    <w:p w14:paraId="219A80CC" w14:textId="77777777" w:rsidR="009A4341" w:rsidRPr="009A4341" w:rsidRDefault="009A4341" w:rsidP="009A4341">
      <w:pPr>
        <w:spacing w:after="0"/>
        <w:ind w:left="720"/>
        <w:rPr>
          <w:rFonts w:eastAsia="Cambria" w:cs="Cambria"/>
        </w:rPr>
      </w:pPr>
    </w:p>
    <w:p w14:paraId="3A975AF0" w14:textId="140753B4" w:rsidR="009A4341" w:rsidRPr="009A4341" w:rsidRDefault="009A4341" w:rsidP="009A4341">
      <w:pPr>
        <w:spacing w:after="0"/>
        <w:rPr>
          <w:rFonts w:eastAsia="Cambria" w:cs="Cambria"/>
          <w:b/>
          <w:bCs/>
        </w:rPr>
      </w:pPr>
      <w:r w:rsidRPr="009A4341">
        <w:rPr>
          <w:rFonts w:eastAsia="Cambria" w:cs="Cambria"/>
          <w:b/>
          <w:bCs/>
        </w:rPr>
        <w:t>Example of a Function Definition</w:t>
      </w:r>
    </w:p>
    <w:p w14:paraId="4985D78D" w14:textId="77777777" w:rsidR="00AA6077" w:rsidRPr="00AA6077" w:rsidRDefault="00AA6077" w:rsidP="00AA607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A6077">
        <w:rPr>
          <w:rFonts w:ascii="Consolas" w:eastAsia="Cambria" w:hAnsi="Consolas" w:cs="Cambria"/>
          <w:sz w:val="20"/>
          <w:szCs w:val="20"/>
        </w:rPr>
        <w:t>function greet(name) {</w:t>
      </w:r>
    </w:p>
    <w:p w14:paraId="2EAB177D" w14:textId="77777777" w:rsidR="00AA6077" w:rsidRPr="00AA6077" w:rsidRDefault="00AA6077" w:rsidP="00AA607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A6077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A6077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A6077">
        <w:rPr>
          <w:rFonts w:ascii="Consolas" w:eastAsia="Cambria" w:hAnsi="Consolas" w:cs="Cambria"/>
          <w:sz w:val="20"/>
          <w:szCs w:val="20"/>
        </w:rPr>
        <w:t>"Hello, " + name + "!");</w:t>
      </w:r>
    </w:p>
    <w:p w14:paraId="62981EC1" w14:textId="74B0DE7D" w:rsidR="00E327AC" w:rsidRDefault="00AA6077" w:rsidP="00AA607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A6077">
        <w:rPr>
          <w:rFonts w:ascii="Consolas" w:eastAsia="Cambria" w:hAnsi="Consolas" w:cs="Cambria"/>
          <w:sz w:val="20"/>
          <w:szCs w:val="20"/>
        </w:rPr>
        <w:t>}</w:t>
      </w:r>
    </w:p>
    <w:p w14:paraId="51729239" w14:textId="77777777" w:rsidR="00AA6077" w:rsidRDefault="00AA6077" w:rsidP="00AA607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660D851" w14:textId="77777777" w:rsidR="00AA6077" w:rsidRPr="00AA6077" w:rsidRDefault="00AA6077" w:rsidP="00AA607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895C5C4" w14:textId="30440609" w:rsidR="00E327AC" w:rsidRPr="00CA230C" w:rsidRDefault="003B6A52" w:rsidP="00912377">
      <w:pPr>
        <w:spacing w:after="0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 xml:space="preserve">Another </w:t>
      </w:r>
      <w:r w:rsidR="00E327AC" w:rsidRPr="00CA230C">
        <w:rPr>
          <w:rFonts w:eastAsia="Cambria" w:cs="Cambria"/>
          <w:b/>
          <w:bCs/>
        </w:rPr>
        <w:t>Example</w:t>
      </w:r>
    </w:p>
    <w:p w14:paraId="62319292" w14:textId="77777777" w:rsidR="00E327AC" w:rsidRPr="00D603B9" w:rsidRDefault="00E327AC" w:rsidP="00E327AC">
      <w:pPr>
        <w:spacing w:after="0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D603B9">
        <w:rPr>
          <w:rFonts w:ascii="Consolas" w:eastAsia="Cambria" w:hAnsi="Consolas" w:cs="Cambria"/>
          <w:sz w:val="20"/>
          <w:szCs w:val="20"/>
        </w:rPr>
        <w:t>displayDate</w:t>
      </w:r>
      <w:proofErr w:type="spellEnd"/>
      <w:r w:rsidRPr="00D603B9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>) {</w:t>
      </w:r>
    </w:p>
    <w:p w14:paraId="22D0E88C" w14:textId="77777777" w:rsidR="00E327AC" w:rsidRPr="00D603B9" w:rsidRDefault="00E327AC" w:rsidP="00E327AC">
      <w:pPr>
        <w:spacing w:after="0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D603B9">
        <w:rPr>
          <w:rFonts w:ascii="Consolas" w:eastAsia="Cambria" w:hAnsi="Consolas" w:cs="Cambria"/>
          <w:sz w:val="20"/>
          <w:szCs w:val="20"/>
        </w:rPr>
        <w:t>currentDate</w:t>
      </w:r>
      <w:proofErr w:type="spellEnd"/>
      <w:r w:rsidRPr="00D603B9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D603B9">
        <w:rPr>
          <w:rFonts w:ascii="Consolas" w:eastAsia="Cambria" w:hAnsi="Consolas" w:cs="Cambria"/>
          <w:sz w:val="20"/>
          <w:szCs w:val="20"/>
        </w:rPr>
        <w:t>Date(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>); // Get the current date and time</w:t>
      </w:r>
    </w:p>
    <w:p w14:paraId="4375FFDA" w14:textId="77777777" w:rsidR="00E327AC" w:rsidRPr="00D603B9" w:rsidRDefault="00E327AC" w:rsidP="00E327AC">
      <w:pPr>
        <w:spacing w:after="0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D603B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 xml:space="preserve">"Today's date is: " + </w:t>
      </w:r>
      <w:proofErr w:type="spellStart"/>
      <w:r w:rsidRPr="00D603B9">
        <w:rPr>
          <w:rFonts w:ascii="Consolas" w:eastAsia="Cambria" w:hAnsi="Consolas" w:cs="Cambria"/>
          <w:sz w:val="20"/>
          <w:szCs w:val="20"/>
        </w:rPr>
        <w:t>currentDate.toDateString</w:t>
      </w:r>
      <w:proofErr w:type="spellEnd"/>
      <w:r w:rsidRPr="00D603B9">
        <w:rPr>
          <w:rFonts w:ascii="Consolas" w:eastAsia="Cambria" w:hAnsi="Consolas" w:cs="Cambria"/>
          <w:sz w:val="20"/>
          <w:szCs w:val="20"/>
        </w:rPr>
        <w:t>());</w:t>
      </w:r>
    </w:p>
    <w:p w14:paraId="20E5227E" w14:textId="77777777" w:rsidR="00E327AC" w:rsidRPr="00D603B9" w:rsidRDefault="00E327AC" w:rsidP="00E327AC">
      <w:pPr>
        <w:spacing w:after="0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>}</w:t>
      </w:r>
    </w:p>
    <w:p w14:paraId="1168FC84" w14:textId="77777777" w:rsidR="00E327AC" w:rsidRPr="00CA230C" w:rsidRDefault="00E327AC" w:rsidP="00E327AC">
      <w:pPr>
        <w:spacing w:after="0"/>
        <w:rPr>
          <w:rFonts w:eastAsia="Cambria" w:cs="Cambria"/>
        </w:rPr>
      </w:pPr>
    </w:p>
    <w:p w14:paraId="03AC0509" w14:textId="77777777" w:rsidR="00E327AC" w:rsidRPr="00CA230C" w:rsidRDefault="00E327AC" w:rsidP="00E327AC">
      <w:pPr>
        <w:spacing w:after="0"/>
        <w:rPr>
          <w:rFonts w:eastAsia="Cambria" w:cs="Cambria"/>
        </w:rPr>
      </w:pPr>
      <w:r w:rsidRPr="00CA230C">
        <w:rPr>
          <w:rFonts w:eastAsia="Cambria" w:cs="Cambria"/>
        </w:rPr>
        <w:t>// Calling the function</w:t>
      </w:r>
    </w:p>
    <w:p w14:paraId="5786A93D" w14:textId="7949DCC5" w:rsidR="00E327AC" w:rsidRPr="00D603B9" w:rsidRDefault="00E327AC" w:rsidP="00E327A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603B9">
        <w:rPr>
          <w:rFonts w:ascii="Consolas" w:eastAsia="Cambria" w:hAnsi="Consolas" w:cs="Cambria"/>
          <w:sz w:val="20"/>
          <w:szCs w:val="20"/>
        </w:rPr>
        <w:t>displayDate</w:t>
      </w:r>
      <w:proofErr w:type="spellEnd"/>
      <w:r w:rsidRPr="00D603B9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>);</w:t>
      </w:r>
    </w:p>
    <w:p w14:paraId="52042533" w14:textId="77777777" w:rsidR="00E327AC" w:rsidRPr="00CA230C" w:rsidRDefault="00E327AC" w:rsidP="00E327AC">
      <w:pPr>
        <w:spacing w:after="0"/>
        <w:rPr>
          <w:rFonts w:eastAsia="Cambria" w:cs="Cambria"/>
        </w:rPr>
      </w:pPr>
    </w:p>
    <w:p w14:paraId="1DFD910F" w14:textId="77777777" w:rsidR="00E327AC" w:rsidRPr="00CA230C" w:rsidRDefault="00E327AC" w:rsidP="00E327AC">
      <w:pPr>
        <w:spacing w:after="0"/>
        <w:rPr>
          <w:rFonts w:eastAsia="Cambria" w:cs="Cambria"/>
        </w:rPr>
      </w:pPr>
    </w:p>
    <w:p w14:paraId="58F276D1" w14:textId="37C34D67" w:rsidR="00912377" w:rsidRPr="00CA230C" w:rsidRDefault="00912377" w:rsidP="00912377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Function with Argument</w:t>
      </w:r>
    </w:p>
    <w:p w14:paraId="6046EB79" w14:textId="77777777" w:rsidR="00B828FF" w:rsidRPr="00CA230C" w:rsidRDefault="00B828FF" w:rsidP="006C5ECD">
      <w:pPr>
        <w:spacing w:after="0"/>
        <w:jc w:val="both"/>
        <w:rPr>
          <w:rFonts w:eastAsia="Cambria" w:cs="Cambria"/>
          <w:b/>
          <w:bCs/>
        </w:rPr>
      </w:pPr>
    </w:p>
    <w:p w14:paraId="2F48A958" w14:textId="62D6AA0F" w:rsidR="00B828FF" w:rsidRPr="00CA230C" w:rsidRDefault="00B828FF" w:rsidP="00B828FF">
      <w:pPr>
        <w:spacing w:after="0"/>
        <w:rPr>
          <w:rFonts w:eastAsia="Cambria" w:cs="Cambria"/>
        </w:rPr>
      </w:pPr>
      <w:r w:rsidRPr="00CA230C">
        <w:rPr>
          <w:rFonts w:eastAsia="Cambria" w:cs="Cambria"/>
          <w:b/>
          <w:bCs/>
        </w:rPr>
        <w:t>Syntax:</w:t>
      </w:r>
    </w:p>
    <w:p w14:paraId="193E597D" w14:textId="77777777" w:rsidR="00B828FF" w:rsidRPr="000F5BDF" w:rsidRDefault="00B828FF" w:rsidP="00B828F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0F5BDF">
        <w:rPr>
          <w:rFonts w:ascii="Consolas" w:eastAsia="Cambria" w:hAnsi="Consolas" w:cs="Cambria"/>
          <w:sz w:val="20"/>
          <w:szCs w:val="20"/>
        </w:rPr>
        <w:t>functionName</w:t>
      </w:r>
      <w:proofErr w:type="spellEnd"/>
      <w:r w:rsidRPr="000F5BDF">
        <w:rPr>
          <w:rFonts w:ascii="Consolas" w:eastAsia="Cambria" w:hAnsi="Consolas" w:cs="Cambria"/>
          <w:sz w:val="20"/>
          <w:szCs w:val="20"/>
        </w:rPr>
        <w:t>(parameters) {</w:t>
      </w:r>
    </w:p>
    <w:p w14:paraId="07FBC7B6" w14:textId="77777777" w:rsidR="00B828FF" w:rsidRPr="000F5BDF" w:rsidRDefault="00B828FF" w:rsidP="00B828F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 xml:space="preserve">  // Function body: code to be executed</w:t>
      </w:r>
    </w:p>
    <w:p w14:paraId="6129468A" w14:textId="77777777" w:rsidR="00B828FF" w:rsidRPr="000F5BDF" w:rsidRDefault="00B828FF" w:rsidP="00B828F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>}</w:t>
      </w:r>
    </w:p>
    <w:p w14:paraId="23AD6653" w14:textId="77777777" w:rsidR="00637798" w:rsidRPr="00CA230C" w:rsidRDefault="00637798" w:rsidP="00B828FF">
      <w:pPr>
        <w:spacing w:after="0"/>
        <w:rPr>
          <w:rFonts w:eastAsia="Cambria" w:cs="Cambria"/>
        </w:rPr>
      </w:pPr>
    </w:p>
    <w:p w14:paraId="07840988" w14:textId="77777777" w:rsidR="00B828FF" w:rsidRPr="00CA230C" w:rsidRDefault="00B828FF" w:rsidP="00B828FF">
      <w:pPr>
        <w:spacing w:after="0"/>
        <w:rPr>
          <w:rFonts w:eastAsia="Cambria" w:cs="Cambria"/>
        </w:rPr>
      </w:pPr>
      <w:r w:rsidRPr="00CA230C">
        <w:rPr>
          <w:rFonts w:eastAsia="Cambria" w:cs="Cambria"/>
          <w:b/>
          <w:bCs/>
        </w:rPr>
        <w:t>Example:</w:t>
      </w:r>
    </w:p>
    <w:p w14:paraId="19316A22" w14:textId="77777777" w:rsidR="00705035" w:rsidRPr="000F5BDF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>function greet(name) {</w:t>
      </w:r>
    </w:p>
    <w:p w14:paraId="17C16176" w14:textId="77777777" w:rsidR="00705035" w:rsidRPr="000F5BDF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F5BD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F5BDF">
        <w:rPr>
          <w:rFonts w:ascii="Consolas" w:eastAsia="Cambria" w:hAnsi="Consolas" w:cs="Cambria"/>
          <w:sz w:val="20"/>
          <w:szCs w:val="20"/>
        </w:rPr>
        <w:t>`Hello, ${name}!`);</w:t>
      </w:r>
    </w:p>
    <w:p w14:paraId="70C4ADCD" w14:textId="77777777" w:rsidR="00705035" w:rsidRPr="000F5BDF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>}</w:t>
      </w:r>
    </w:p>
    <w:p w14:paraId="444C8BAE" w14:textId="77777777" w:rsidR="00705035" w:rsidRPr="000F5BDF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79775F1" w14:textId="77777777" w:rsidR="00705035" w:rsidRPr="000F5BDF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>// Invoking the function</w:t>
      </w:r>
    </w:p>
    <w:p w14:paraId="669CDA9E" w14:textId="774A6195" w:rsidR="00705035" w:rsidRPr="000F5BDF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5BDF">
        <w:rPr>
          <w:rFonts w:ascii="Consolas" w:eastAsia="Cambria" w:hAnsi="Consolas" w:cs="Cambria"/>
          <w:sz w:val="20"/>
          <w:szCs w:val="20"/>
        </w:rPr>
        <w:t>greet("</w:t>
      </w:r>
      <w:r w:rsidR="00D170EC" w:rsidRPr="000F5BDF">
        <w:rPr>
          <w:rFonts w:ascii="Consolas" w:eastAsia="Cambria" w:hAnsi="Consolas" w:cs="Cambria"/>
          <w:sz w:val="20"/>
          <w:szCs w:val="20"/>
        </w:rPr>
        <w:t>Rupali</w:t>
      </w:r>
      <w:r w:rsidRPr="000F5BDF">
        <w:rPr>
          <w:rFonts w:ascii="Consolas" w:eastAsia="Cambria" w:hAnsi="Consolas" w:cs="Cambria"/>
          <w:sz w:val="20"/>
          <w:szCs w:val="20"/>
        </w:rPr>
        <w:t xml:space="preserve">"); // Output: </w:t>
      </w:r>
      <w:proofErr w:type="spellStart"/>
      <w:proofErr w:type="gramStart"/>
      <w:r w:rsidRPr="000F5BDF">
        <w:rPr>
          <w:rFonts w:ascii="Consolas" w:eastAsia="Cambria" w:hAnsi="Consolas" w:cs="Cambria"/>
          <w:sz w:val="20"/>
          <w:szCs w:val="20"/>
        </w:rPr>
        <w:t>Hello,</w:t>
      </w:r>
      <w:r w:rsidR="00D170EC" w:rsidRPr="000F5BDF">
        <w:rPr>
          <w:rFonts w:ascii="Consolas" w:eastAsia="Cambria" w:hAnsi="Consolas" w:cs="Cambria"/>
          <w:sz w:val="20"/>
          <w:szCs w:val="20"/>
        </w:rPr>
        <w:t>Rupali</w:t>
      </w:r>
      <w:proofErr w:type="spellEnd"/>
      <w:proofErr w:type="gramEnd"/>
      <w:r w:rsidRPr="000F5BDF">
        <w:rPr>
          <w:rFonts w:ascii="Consolas" w:eastAsia="Cambria" w:hAnsi="Consolas" w:cs="Cambria"/>
          <w:sz w:val="20"/>
          <w:szCs w:val="20"/>
        </w:rPr>
        <w:t>!</w:t>
      </w:r>
    </w:p>
    <w:p w14:paraId="6A7508B0" w14:textId="77777777" w:rsidR="00705035" w:rsidRPr="00CA230C" w:rsidRDefault="00705035" w:rsidP="00705035">
      <w:pPr>
        <w:spacing w:after="0"/>
        <w:rPr>
          <w:rFonts w:eastAsia="Cambria" w:cs="Cambria"/>
        </w:rPr>
      </w:pPr>
    </w:p>
    <w:p w14:paraId="37619B55" w14:textId="33BEE461" w:rsidR="00E619C5" w:rsidRPr="00BF3A36" w:rsidRDefault="00E619C5" w:rsidP="00E619C5">
      <w:pPr>
        <w:pStyle w:val="Heading3"/>
        <w:rPr>
          <w:rFonts w:ascii="Lora" w:hAnsi="Lora"/>
          <w:b/>
          <w:bCs/>
          <w:color w:val="auto"/>
          <w:sz w:val="36"/>
          <w:szCs w:val="36"/>
          <w:lang w:eastAsia="en-IN"/>
        </w:rPr>
      </w:pPr>
      <w:r w:rsidRPr="00BF3A36">
        <w:rPr>
          <w:rFonts w:ascii="Lora" w:hAnsi="Lora"/>
          <w:b/>
          <w:bCs/>
          <w:color w:val="auto"/>
          <w:sz w:val="36"/>
          <w:szCs w:val="36"/>
        </w:rPr>
        <w:t>Invoking Functions</w:t>
      </w:r>
    </w:p>
    <w:p w14:paraId="200D4AC1" w14:textId="696B30B0" w:rsidR="00E619C5" w:rsidRPr="00BF3A36" w:rsidRDefault="00E619C5" w:rsidP="000F5BDF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greet("</w:t>
      </w:r>
      <w:r w:rsidR="00FB13FD" w:rsidRPr="00BF3A36">
        <w:rPr>
          <w:rFonts w:ascii="Consolas" w:eastAsia="Cambria" w:hAnsi="Consolas" w:cs="Cambria"/>
          <w:sz w:val="20"/>
          <w:szCs w:val="20"/>
        </w:rPr>
        <w:t>Rupali</w:t>
      </w:r>
      <w:r w:rsidRPr="00BF3A36">
        <w:rPr>
          <w:rFonts w:ascii="Consolas" w:eastAsia="Cambria" w:hAnsi="Consolas" w:cs="Cambria"/>
          <w:sz w:val="20"/>
          <w:szCs w:val="20"/>
        </w:rPr>
        <w:t xml:space="preserve">"); // Outputs: Hello, </w:t>
      </w:r>
      <w:r w:rsidR="00FB13FD" w:rsidRPr="00BF3A36">
        <w:rPr>
          <w:rFonts w:ascii="Consolas" w:eastAsia="Cambria" w:hAnsi="Consolas" w:cs="Cambria"/>
          <w:sz w:val="20"/>
          <w:szCs w:val="20"/>
        </w:rPr>
        <w:t>Rupali</w:t>
      </w:r>
      <w:r w:rsidRPr="00BF3A36">
        <w:rPr>
          <w:rFonts w:ascii="Consolas" w:eastAsia="Cambria" w:hAnsi="Consolas" w:cs="Cambria"/>
          <w:sz w:val="20"/>
          <w:szCs w:val="20"/>
        </w:rPr>
        <w:t>!</w:t>
      </w:r>
    </w:p>
    <w:p w14:paraId="2F07355D" w14:textId="77777777" w:rsidR="00E619C5" w:rsidRPr="00CA230C" w:rsidRDefault="00E619C5" w:rsidP="00B828FF">
      <w:pPr>
        <w:spacing w:after="0"/>
        <w:rPr>
          <w:rFonts w:eastAsia="Cambria" w:cs="Cambria"/>
        </w:rPr>
      </w:pPr>
    </w:p>
    <w:p w14:paraId="764E7E03" w14:textId="4A984F4A" w:rsidR="00E619C5" w:rsidRPr="00CA230C" w:rsidRDefault="00E619C5" w:rsidP="00E619C5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lastRenderedPageBreak/>
        <w:t>Example</w:t>
      </w:r>
      <w:r w:rsidR="003B6A52">
        <w:rPr>
          <w:rFonts w:eastAsia="Cambria" w:cs="Cambria"/>
          <w:b/>
          <w:bCs/>
        </w:rPr>
        <w:t xml:space="preserve"> 1</w:t>
      </w:r>
    </w:p>
    <w:p w14:paraId="3DF51731" w14:textId="77777777" w:rsidR="00BF3A36" w:rsidRPr="00CA230C" w:rsidRDefault="00BF3A36" w:rsidP="00E619C5">
      <w:pPr>
        <w:spacing w:after="0"/>
        <w:rPr>
          <w:rFonts w:eastAsia="Cambria" w:cs="Cambria"/>
        </w:rPr>
      </w:pPr>
    </w:p>
    <w:p w14:paraId="392B9BDB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BF3A36">
        <w:rPr>
          <w:rFonts w:ascii="Consolas" w:eastAsia="Cambria" w:hAnsi="Consolas" w:cs="Cambria"/>
          <w:sz w:val="20"/>
          <w:szCs w:val="20"/>
        </w:rPr>
        <w:t>greetCustomer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BF3A36">
        <w:rPr>
          <w:rFonts w:ascii="Consolas" w:eastAsia="Cambria" w:hAnsi="Consolas" w:cs="Cambria"/>
          <w:sz w:val="20"/>
          <w:szCs w:val="20"/>
        </w:rPr>
        <w:t>customerName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isMember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) {</w:t>
      </w:r>
    </w:p>
    <w:p w14:paraId="5906F4B4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isMember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) {</w:t>
      </w:r>
    </w:p>
    <w:p w14:paraId="7AE6768D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BF3A3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 xml:space="preserve">"Welcome back, " +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customerName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 xml:space="preserve"> + "! Thank you for being a member.");</w:t>
      </w:r>
    </w:p>
    <w:p w14:paraId="765F0544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365A0042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BF3A3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 xml:space="preserve">"Hello, " +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customerName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 xml:space="preserve"> + "! Consider joining our membership for benefits.");</w:t>
      </w:r>
    </w:p>
    <w:p w14:paraId="35C8B5E0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FF61A4E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}</w:t>
      </w:r>
    </w:p>
    <w:p w14:paraId="4F5C0A90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90E0344" w14:textId="262F9FDD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BF3A36">
        <w:rPr>
          <w:rFonts w:ascii="Consolas" w:eastAsia="Cambria" w:hAnsi="Consolas" w:cs="Cambria"/>
          <w:sz w:val="20"/>
          <w:szCs w:val="20"/>
        </w:rPr>
        <w:t>greetCustomer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"</w:t>
      </w:r>
      <w:r w:rsidR="0012496B" w:rsidRPr="00BF3A36">
        <w:rPr>
          <w:rFonts w:ascii="Consolas" w:eastAsia="Cambria" w:hAnsi="Consolas" w:cs="Cambria"/>
          <w:sz w:val="20"/>
          <w:szCs w:val="20"/>
        </w:rPr>
        <w:t>Rupali</w:t>
      </w:r>
      <w:r w:rsidRPr="00BF3A36">
        <w:rPr>
          <w:rFonts w:ascii="Consolas" w:eastAsia="Cambria" w:hAnsi="Consolas" w:cs="Cambria"/>
          <w:sz w:val="20"/>
          <w:szCs w:val="20"/>
        </w:rPr>
        <w:t xml:space="preserve">", true); // Welcome back, </w:t>
      </w:r>
      <w:r w:rsidR="0012496B" w:rsidRPr="00BF3A36">
        <w:rPr>
          <w:rFonts w:ascii="Consolas" w:eastAsia="Cambria" w:hAnsi="Consolas" w:cs="Cambria"/>
          <w:sz w:val="20"/>
          <w:szCs w:val="20"/>
        </w:rPr>
        <w:t>Rupali</w:t>
      </w:r>
      <w:r w:rsidRPr="00BF3A36">
        <w:rPr>
          <w:rFonts w:ascii="Consolas" w:eastAsia="Cambria" w:hAnsi="Consolas" w:cs="Cambria"/>
          <w:sz w:val="20"/>
          <w:szCs w:val="20"/>
        </w:rPr>
        <w:t>!</w:t>
      </w:r>
      <w:r w:rsidR="003B6A52">
        <w:rPr>
          <w:rFonts w:ascii="Consolas" w:eastAsia="Cambria" w:hAnsi="Consolas" w:cs="Cambria"/>
          <w:sz w:val="20"/>
          <w:szCs w:val="20"/>
        </w:rPr>
        <w:t xml:space="preserve"> </w:t>
      </w:r>
      <w:r w:rsidR="003B6A52" w:rsidRPr="00BF3A36">
        <w:rPr>
          <w:rFonts w:ascii="Consolas" w:eastAsia="Cambria" w:hAnsi="Consolas" w:cs="Cambria"/>
          <w:sz w:val="20"/>
          <w:szCs w:val="20"/>
        </w:rPr>
        <w:t>...</w:t>
      </w:r>
    </w:p>
    <w:p w14:paraId="35DEA08D" w14:textId="494DA945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BF3A36">
        <w:rPr>
          <w:rFonts w:ascii="Consolas" w:eastAsia="Cambria" w:hAnsi="Consolas" w:cs="Cambria"/>
          <w:sz w:val="20"/>
          <w:szCs w:val="20"/>
        </w:rPr>
        <w:t>greetCustomer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"</w:t>
      </w:r>
      <w:r w:rsidR="0012496B" w:rsidRPr="00BF3A36">
        <w:rPr>
          <w:rFonts w:ascii="Consolas" w:eastAsia="Cambria" w:hAnsi="Consolas" w:cs="Cambria"/>
          <w:sz w:val="20"/>
          <w:szCs w:val="20"/>
        </w:rPr>
        <w:t>Radha</w:t>
      </w:r>
      <w:r w:rsidRPr="00BF3A36">
        <w:rPr>
          <w:rFonts w:ascii="Consolas" w:eastAsia="Cambria" w:hAnsi="Consolas" w:cs="Cambria"/>
          <w:sz w:val="20"/>
          <w:szCs w:val="20"/>
        </w:rPr>
        <w:t xml:space="preserve">", false); // Hello, </w:t>
      </w:r>
      <w:r w:rsidR="0012496B" w:rsidRPr="00BF3A36">
        <w:rPr>
          <w:rFonts w:ascii="Consolas" w:eastAsia="Cambria" w:hAnsi="Consolas" w:cs="Cambria"/>
          <w:sz w:val="20"/>
          <w:szCs w:val="20"/>
        </w:rPr>
        <w:t>Radha</w:t>
      </w:r>
      <w:r w:rsidRPr="00BF3A36">
        <w:rPr>
          <w:rFonts w:ascii="Consolas" w:eastAsia="Cambria" w:hAnsi="Consolas" w:cs="Cambria"/>
          <w:sz w:val="20"/>
          <w:szCs w:val="20"/>
        </w:rPr>
        <w:t>! Consider joining...</w:t>
      </w:r>
    </w:p>
    <w:p w14:paraId="3CF1217D" w14:textId="77777777" w:rsidR="00E619C5" w:rsidRPr="00CA230C" w:rsidRDefault="00E619C5" w:rsidP="00E619C5">
      <w:pPr>
        <w:spacing w:after="0"/>
        <w:rPr>
          <w:rFonts w:eastAsia="Cambria" w:cs="Cambria"/>
        </w:rPr>
      </w:pPr>
    </w:p>
    <w:p w14:paraId="200A9934" w14:textId="753E638F" w:rsidR="00E619C5" w:rsidRPr="00CA230C" w:rsidRDefault="00571369" w:rsidP="00E619C5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  <w:r w:rsidR="003B6A52">
        <w:rPr>
          <w:rFonts w:eastAsia="Cambria" w:cs="Cambria"/>
          <w:b/>
          <w:bCs/>
        </w:rPr>
        <w:t xml:space="preserve"> 2</w:t>
      </w:r>
    </w:p>
    <w:p w14:paraId="6098B16A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calculateCircleArea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(radius) {</w:t>
      </w:r>
    </w:p>
    <w:p w14:paraId="5CDB14BC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 xml:space="preserve"> pi = 3.14159; // Constant value of pi</w:t>
      </w:r>
    </w:p>
    <w:p w14:paraId="5BB75958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let area = pi * radius * radius; // Formula for area of a circle</w:t>
      </w:r>
    </w:p>
    <w:p w14:paraId="23EB7823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BF3A3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"The area of the circle is: " + area);</w:t>
      </w:r>
    </w:p>
    <w:p w14:paraId="1B6C9129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}</w:t>
      </w:r>
    </w:p>
    <w:p w14:paraId="2F099F72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F36B22E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// Calling the function</w:t>
      </w:r>
    </w:p>
    <w:p w14:paraId="105E596B" w14:textId="77777777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BF3A36">
        <w:rPr>
          <w:rFonts w:ascii="Consolas" w:eastAsia="Cambria" w:hAnsi="Consolas" w:cs="Cambria"/>
          <w:sz w:val="20"/>
          <w:szCs w:val="20"/>
        </w:rPr>
        <w:t>calculateCircleArea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5);</w:t>
      </w:r>
    </w:p>
    <w:p w14:paraId="572D9DCD" w14:textId="0E991506" w:rsidR="00571369" w:rsidRPr="00BF3A36" w:rsidRDefault="00571369" w:rsidP="00571369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BF3A36">
        <w:rPr>
          <w:rFonts w:ascii="Consolas" w:eastAsia="Cambria" w:hAnsi="Consolas" w:cs="Cambria"/>
          <w:sz w:val="20"/>
          <w:szCs w:val="20"/>
        </w:rPr>
        <w:t>calculateCircleArea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10);</w:t>
      </w:r>
    </w:p>
    <w:p w14:paraId="17B32566" w14:textId="77777777" w:rsidR="00571369" w:rsidRPr="00CA230C" w:rsidRDefault="00571369" w:rsidP="00571369">
      <w:pPr>
        <w:spacing w:after="0"/>
        <w:rPr>
          <w:rFonts w:eastAsia="Cambria" w:cs="Cambria"/>
        </w:rPr>
      </w:pPr>
    </w:p>
    <w:p w14:paraId="15AF8071" w14:textId="7FD55687" w:rsidR="00571369" w:rsidRPr="00CA230C" w:rsidRDefault="00571369" w:rsidP="00571369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Output</w:t>
      </w:r>
    </w:p>
    <w:p w14:paraId="3CB88587" w14:textId="77777777" w:rsidR="00571369" w:rsidRPr="00CA230C" w:rsidRDefault="00571369" w:rsidP="00571369">
      <w:pPr>
        <w:spacing w:after="0"/>
        <w:rPr>
          <w:rFonts w:eastAsia="Cambria" w:cs="Cambria"/>
        </w:rPr>
      </w:pPr>
      <w:r w:rsidRPr="00CA230C">
        <w:rPr>
          <w:rFonts w:eastAsia="Cambria" w:cs="Cambria"/>
        </w:rPr>
        <w:t>The area of the circle is: 78.53975</w:t>
      </w:r>
    </w:p>
    <w:p w14:paraId="6F114A63" w14:textId="0DE752B4" w:rsidR="00571369" w:rsidRPr="00CA230C" w:rsidRDefault="00571369" w:rsidP="00571369">
      <w:pPr>
        <w:spacing w:after="0"/>
        <w:rPr>
          <w:rFonts w:eastAsia="Cambria" w:cs="Cambria"/>
        </w:rPr>
      </w:pPr>
      <w:r w:rsidRPr="00CA230C">
        <w:rPr>
          <w:rFonts w:eastAsia="Cambria" w:cs="Cambria"/>
        </w:rPr>
        <w:t>The area of the circle is: 314.159</w:t>
      </w:r>
    </w:p>
    <w:p w14:paraId="5AE12201" w14:textId="77777777" w:rsidR="00E619C5" w:rsidRPr="00CA230C" w:rsidRDefault="00E619C5" w:rsidP="00B828FF">
      <w:pPr>
        <w:spacing w:after="0"/>
        <w:rPr>
          <w:rFonts w:eastAsia="Cambria" w:cs="Cambria"/>
        </w:rPr>
      </w:pPr>
    </w:p>
    <w:p w14:paraId="1145B2D1" w14:textId="77777777" w:rsidR="00705035" w:rsidRPr="00CA230C" w:rsidRDefault="00705035" w:rsidP="00705035">
      <w:pPr>
        <w:spacing w:after="0"/>
        <w:rPr>
          <w:rFonts w:eastAsia="Cambria" w:cs="Cambria"/>
        </w:rPr>
      </w:pPr>
    </w:p>
    <w:p w14:paraId="7F8D2676" w14:textId="59107B1E" w:rsidR="00705035" w:rsidRPr="00BF3A36" w:rsidRDefault="00705035" w:rsidP="00705035">
      <w:pPr>
        <w:spacing w:after="0"/>
        <w:rPr>
          <w:rFonts w:eastAsia="Cambria" w:cs="Cambria"/>
          <w:b/>
          <w:bCs/>
          <w:sz w:val="36"/>
          <w:szCs w:val="36"/>
        </w:rPr>
      </w:pPr>
      <w:r w:rsidRPr="00BF3A36">
        <w:rPr>
          <w:rFonts w:eastAsia="Cambria" w:cs="Cambria"/>
          <w:b/>
          <w:bCs/>
          <w:sz w:val="36"/>
          <w:szCs w:val="36"/>
        </w:rPr>
        <w:t>Function Declarations</w:t>
      </w:r>
    </w:p>
    <w:p w14:paraId="1C2D2CD6" w14:textId="77777777" w:rsidR="00BF3A36" w:rsidRDefault="00BF3A36" w:rsidP="00705035">
      <w:pPr>
        <w:spacing w:after="0"/>
        <w:rPr>
          <w:rFonts w:eastAsia="Cambria" w:cs="Cambria"/>
          <w:b/>
          <w:bCs/>
        </w:rPr>
      </w:pPr>
    </w:p>
    <w:p w14:paraId="37499649" w14:textId="63D91F49" w:rsidR="00705035" w:rsidRPr="00CA230C" w:rsidRDefault="00705035" w:rsidP="00705035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</w:p>
    <w:p w14:paraId="57C33ADC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BF3A36">
        <w:rPr>
          <w:rFonts w:ascii="Consolas" w:eastAsia="Cambria" w:hAnsi="Consolas" w:cs="Cambria"/>
          <w:sz w:val="20"/>
          <w:szCs w:val="20"/>
        </w:rPr>
        <w:t>square(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5)); // 25</w:t>
      </w:r>
    </w:p>
    <w:p w14:paraId="77B5EB7A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9179432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function square(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) {</w:t>
      </w:r>
    </w:p>
    <w:p w14:paraId="389CF2CB" w14:textId="77777777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 xml:space="preserve"> * </w:t>
      </w:r>
      <w:proofErr w:type="spellStart"/>
      <w:r w:rsidRPr="00BF3A36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BF3A36">
        <w:rPr>
          <w:rFonts w:ascii="Consolas" w:eastAsia="Cambria" w:hAnsi="Consolas" w:cs="Cambria"/>
          <w:sz w:val="20"/>
          <w:szCs w:val="20"/>
        </w:rPr>
        <w:t>;</w:t>
      </w:r>
    </w:p>
    <w:p w14:paraId="230B5AD5" w14:textId="781B2B29" w:rsidR="00E619C5" w:rsidRPr="00BF3A36" w:rsidRDefault="00E619C5" w:rsidP="00E619C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}</w:t>
      </w:r>
    </w:p>
    <w:p w14:paraId="29D2FDF3" w14:textId="77777777" w:rsidR="00E619C5" w:rsidRPr="00BF3A36" w:rsidRDefault="00E619C5" w:rsidP="0070503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4F17B7B" w14:textId="77777777" w:rsidR="00705035" w:rsidRPr="00BF3A36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BF3A3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sum(2, 3)); // Output: 5</w:t>
      </w:r>
    </w:p>
    <w:p w14:paraId="3F1AD282" w14:textId="77777777" w:rsidR="00705035" w:rsidRPr="00BF3A36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30AA13E" w14:textId="77777777" w:rsidR="00705035" w:rsidRPr="00BF3A36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BF3A36">
        <w:rPr>
          <w:rFonts w:ascii="Consolas" w:eastAsia="Cambria" w:hAnsi="Consolas" w:cs="Cambria"/>
          <w:sz w:val="20"/>
          <w:szCs w:val="20"/>
        </w:rPr>
        <w:t>sum(</w:t>
      </w:r>
      <w:proofErr w:type="gramEnd"/>
      <w:r w:rsidRPr="00BF3A36">
        <w:rPr>
          <w:rFonts w:ascii="Consolas" w:eastAsia="Cambria" w:hAnsi="Consolas" w:cs="Cambria"/>
          <w:sz w:val="20"/>
          <w:szCs w:val="20"/>
        </w:rPr>
        <w:t>a, b) {</w:t>
      </w:r>
    </w:p>
    <w:p w14:paraId="49D87D19" w14:textId="77777777" w:rsidR="00705035" w:rsidRPr="00BF3A36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018489DB" w14:textId="1143FD0E" w:rsidR="00705035" w:rsidRPr="00BF3A36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BF3A36">
        <w:rPr>
          <w:rFonts w:ascii="Consolas" w:eastAsia="Cambria" w:hAnsi="Consolas" w:cs="Cambria"/>
          <w:sz w:val="20"/>
          <w:szCs w:val="20"/>
        </w:rPr>
        <w:t>}</w:t>
      </w:r>
    </w:p>
    <w:p w14:paraId="284AE094" w14:textId="77777777" w:rsidR="00705035" w:rsidRPr="00CA230C" w:rsidRDefault="00705035" w:rsidP="00705035">
      <w:pPr>
        <w:spacing w:after="0"/>
        <w:rPr>
          <w:rFonts w:eastAsia="Cambria" w:cs="Cambria"/>
        </w:rPr>
      </w:pPr>
    </w:p>
    <w:p w14:paraId="69E3CF37" w14:textId="147BD543" w:rsidR="00705035" w:rsidRPr="00BF3A36" w:rsidRDefault="00705035" w:rsidP="00705035">
      <w:pPr>
        <w:spacing w:after="0"/>
        <w:rPr>
          <w:rFonts w:eastAsia="Cambria" w:cs="Cambria"/>
          <w:b/>
          <w:bCs/>
          <w:sz w:val="36"/>
          <w:szCs w:val="36"/>
        </w:rPr>
      </w:pPr>
      <w:r w:rsidRPr="00BF3A36">
        <w:rPr>
          <w:rFonts w:eastAsia="Cambria" w:cs="Cambria"/>
          <w:b/>
          <w:bCs/>
          <w:sz w:val="36"/>
          <w:szCs w:val="36"/>
        </w:rPr>
        <w:t>Function Expressions</w:t>
      </w:r>
    </w:p>
    <w:p w14:paraId="3DBD47C2" w14:textId="77777777" w:rsidR="00B61EB7" w:rsidRPr="00CA230C" w:rsidRDefault="00B61EB7" w:rsidP="00705035">
      <w:pPr>
        <w:spacing w:after="0"/>
        <w:rPr>
          <w:rFonts w:eastAsia="Cambria" w:cs="Cambria"/>
        </w:rPr>
      </w:pPr>
    </w:p>
    <w:p w14:paraId="58F2E052" w14:textId="2176C10F" w:rsidR="00705035" w:rsidRPr="00CA230C" w:rsidRDefault="00705035" w:rsidP="00705035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</w:p>
    <w:p w14:paraId="30589DFA" w14:textId="77777777" w:rsidR="00705035" w:rsidRPr="00D603B9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D603B9">
        <w:rPr>
          <w:rFonts w:ascii="Consolas" w:eastAsia="Cambria" w:hAnsi="Consolas" w:cs="Cambria"/>
          <w:sz w:val="20"/>
          <w:szCs w:val="20"/>
        </w:rPr>
        <w:lastRenderedPageBreak/>
        <w:t>const</w:t>
      </w:r>
      <w:proofErr w:type="spellEnd"/>
      <w:r w:rsidRPr="00D603B9">
        <w:rPr>
          <w:rFonts w:ascii="Consolas" w:eastAsia="Cambria" w:hAnsi="Consolas" w:cs="Cambria"/>
          <w:sz w:val="20"/>
          <w:szCs w:val="20"/>
        </w:rPr>
        <w:t xml:space="preserve"> multiply = </w:t>
      </w:r>
      <w:proofErr w:type="gramStart"/>
      <w:r w:rsidRPr="00D603B9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>a, b) {</w:t>
      </w:r>
    </w:p>
    <w:p w14:paraId="52B15C48" w14:textId="77777777" w:rsidR="00705035" w:rsidRPr="00D603B9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 xml:space="preserve">    return a * b;</w:t>
      </w:r>
    </w:p>
    <w:p w14:paraId="792E1589" w14:textId="77777777" w:rsidR="00705035" w:rsidRPr="00D603B9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>};</w:t>
      </w:r>
    </w:p>
    <w:p w14:paraId="2ED03382" w14:textId="77FD31BC" w:rsidR="00705035" w:rsidRPr="00D603B9" w:rsidRDefault="00705035" w:rsidP="0070503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D603B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>multiply(4, 5)); // Output: 20</w:t>
      </w:r>
    </w:p>
    <w:p w14:paraId="47CEF2A9" w14:textId="77777777" w:rsidR="00705035" w:rsidRPr="00CA230C" w:rsidRDefault="00705035" w:rsidP="00705035">
      <w:pPr>
        <w:spacing w:after="0"/>
        <w:rPr>
          <w:rFonts w:eastAsia="Cambria" w:cs="Cambria"/>
        </w:rPr>
      </w:pPr>
    </w:p>
    <w:p w14:paraId="0D16C9F2" w14:textId="1B920E43" w:rsidR="00705035" w:rsidRPr="00CA230C" w:rsidRDefault="00705035" w:rsidP="006C5ECD">
      <w:pPr>
        <w:spacing w:after="0"/>
        <w:jc w:val="both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Key Differences</w:t>
      </w:r>
    </w:p>
    <w:p w14:paraId="3E4DF559" w14:textId="77777777" w:rsidR="00705035" w:rsidRPr="00CA230C" w:rsidRDefault="00705035" w:rsidP="006C5ECD">
      <w:pPr>
        <w:numPr>
          <w:ilvl w:val="0"/>
          <w:numId w:val="17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eastAsia="Cambria" w:cs="Cambria"/>
        </w:rPr>
      </w:pPr>
      <w:r w:rsidRPr="00CA230C">
        <w:rPr>
          <w:rFonts w:eastAsia="Cambria" w:cs="Cambria"/>
          <w:b/>
          <w:bCs/>
        </w:rPr>
        <w:t>Hoisting:</w:t>
      </w:r>
      <w:r w:rsidRPr="00CA230C">
        <w:rPr>
          <w:rFonts w:eastAsia="Cambria" w:cs="Cambria"/>
        </w:rPr>
        <w:t xml:space="preserve"> Declarations are hoisted, expressions are not.</w:t>
      </w:r>
    </w:p>
    <w:p w14:paraId="4FCA2628" w14:textId="77777777" w:rsidR="00705035" w:rsidRPr="00CA230C" w:rsidRDefault="00705035" w:rsidP="006C5ECD">
      <w:pPr>
        <w:numPr>
          <w:ilvl w:val="0"/>
          <w:numId w:val="17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eastAsia="Cambria" w:cs="Cambria"/>
        </w:rPr>
      </w:pPr>
      <w:r w:rsidRPr="00CA230C">
        <w:rPr>
          <w:rFonts w:eastAsia="Cambria" w:cs="Cambria"/>
          <w:b/>
          <w:bCs/>
        </w:rPr>
        <w:t>Usage:</w:t>
      </w:r>
      <w:r w:rsidRPr="00CA230C">
        <w:rPr>
          <w:rFonts w:eastAsia="Cambria" w:cs="Cambria"/>
        </w:rPr>
        <w:t xml:space="preserve"> Expressions allow anonymous functions and dynamic assignments.</w:t>
      </w:r>
    </w:p>
    <w:p w14:paraId="65F7F310" w14:textId="77777777" w:rsidR="00637798" w:rsidRPr="00CA230C" w:rsidRDefault="00637798" w:rsidP="00637798">
      <w:pPr>
        <w:spacing w:after="0"/>
        <w:ind w:left="720"/>
        <w:rPr>
          <w:rFonts w:eastAsia="Cambria" w:cs="Cambria"/>
        </w:rPr>
      </w:pPr>
    </w:p>
    <w:p w14:paraId="24664E8D" w14:textId="77777777" w:rsidR="00635457" w:rsidRPr="00635457" w:rsidRDefault="00635457" w:rsidP="00635457">
      <w:pPr>
        <w:tabs>
          <w:tab w:val="num" w:pos="284"/>
        </w:tabs>
        <w:spacing w:after="0"/>
        <w:jc w:val="both"/>
        <w:rPr>
          <w:rFonts w:eastAsia="Cambria" w:cs="Cambria"/>
          <w:b/>
          <w:bCs/>
        </w:rPr>
      </w:pPr>
      <w:r w:rsidRPr="00635457">
        <w:rPr>
          <w:rFonts w:eastAsia="Cambria" w:cs="Cambria"/>
          <w:b/>
          <w:bCs/>
        </w:rPr>
        <w:t>Syntax of Arrow Function</w:t>
      </w:r>
    </w:p>
    <w:p w14:paraId="17ACAC68" w14:textId="77777777" w:rsidR="00635457" w:rsidRDefault="00635457" w:rsidP="00635457">
      <w:pPr>
        <w:tabs>
          <w:tab w:val="num" w:pos="284"/>
        </w:tabs>
        <w:spacing w:after="0"/>
        <w:jc w:val="both"/>
        <w:rPr>
          <w:rFonts w:eastAsia="Cambria" w:cs="Cambria"/>
        </w:rPr>
      </w:pPr>
    </w:p>
    <w:p w14:paraId="1E35CA35" w14:textId="77777777" w:rsidR="00635457" w:rsidRPr="00635457" w:rsidRDefault="00635457" w:rsidP="00635457">
      <w:pPr>
        <w:tabs>
          <w:tab w:val="num" w:pos="284"/>
        </w:tabs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35457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35457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35457">
        <w:rPr>
          <w:rFonts w:ascii="Consolas" w:eastAsia="Cambria" w:hAnsi="Consolas" w:cs="Cambria"/>
          <w:sz w:val="20"/>
          <w:szCs w:val="20"/>
        </w:rPr>
        <w:t>functionName</w:t>
      </w:r>
      <w:proofErr w:type="spellEnd"/>
      <w:r w:rsidRPr="00635457">
        <w:rPr>
          <w:rFonts w:ascii="Consolas" w:eastAsia="Cambria" w:hAnsi="Consolas" w:cs="Cambria"/>
          <w:sz w:val="20"/>
          <w:szCs w:val="20"/>
        </w:rPr>
        <w:t xml:space="preserve"> = (parameters) =&gt; {</w:t>
      </w:r>
    </w:p>
    <w:p w14:paraId="109B1B1D" w14:textId="77777777" w:rsidR="00635457" w:rsidRPr="00635457" w:rsidRDefault="00635457" w:rsidP="00635457">
      <w:pPr>
        <w:tabs>
          <w:tab w:val="num" w:pos="284"/>
        </w:tabs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35457">
        <w:rPr>
          <w:rFonts w:ascii="Consolas" w:eastAsia="Cambria" w:hAnsi="Consolas" w:cs="Cambria"/>
          <w:sz w:val="20"/>
          <w:szCs w:val="20"/>
        </w:rPr>
        <w:t xml:space="preserve">    // function body</w:t>
      </w:r>
    </w:p>
    <w:p w14:paraId="4052196E" w14:textId="296BE26E" w:rsidR="00635457" w:rsidRPr="00635457" w:rsidRDefault="00635457" w:rsidP="00635457">
      <w:pPr>
        <w:tabs>
          <w:tab w:val="num" w:pos="284"/>
        </w:tabs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35457">
        <w:rPr>
          <w:rFonts w:ascii="Consolas" w:eastAsia="Cambria" w:hAnsi="Consolas" w:cs="Cambria"/>
          <w:sz w:val="20"/>
          <w:szCs w:val="20"/>
        </w:rPr>
        <w:t>}</w:t>
      </w:r>
    </w:p>
    <w:p w14:paraId="6094BAE5" w14:textId="77777777" w:rsidR="00637798" w:rsidRDefault="00637798" w:rsidP="00571369">
      <w:pPr>
        <w:tabs>
          <w:tab w:val="num" w:pos="284"/>
        </w:tabs>
        <w:spacing w:after="0"/>
        <w:ind w:left="720" w:hanging="720"/>
        <w:rPr>
          <w:rFonts w:eastAsia="Cambria" w:cs="Cambria"/>
        </w:rPr>
      </w:pPr>
    </w:p>
    <w:p w14:paraId="673850FA" w14:textId="77777777" w:rsidR="00636D8B" w:rsidRPr="00ED0969" w:rsidRDefault="00636D8B" w:rsidP="00636D8B">
      <w:pPr>
        <w:tabs>
          <w:tab w:val="num" w:pos="284"/>
        </w:tabs>
        <w:spacing w:after="0"/>
        <w:ind w:left="720" w:hanging="720"/>
        <w:rPr>
          <w:rFonts w:eastAsia="Cambria" w:cs="Cambria"/>
          <w:b/>
          <w:bCs/>
        </w:rPr>
      </w:pPr>
      <w:r w:rsidRPr="00636D8B">
        <w:rPr>
          <w:rFonts w:eastAsia="Cambria" w:cs="Cambria"/>
          <w:b/>
          <w:bCs/>
        </w:rPr>
        <w:t>1. Basic Arrow Function</w:t>
      </w:r>
    </w:p>
    <w:p w14:paraId="6EF6793C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proofErr w:type="spellStart"/>
      <w:r w:rsidRPr="00ED096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greet = (name) =&gt; {</w:t>
      </w:r>
    </w:p>
    <w:p w14:paraId="0095D4BB" w14:textId="32B1150E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return </w:t>
      </w:r>
      <w:r w:rsidR="000F5BDF" w:rsidRPr="00ED0969">
        <w:rPr>
          <w:rFonts w:ascii="Consolas" w:eastAsia="Cambria" w:hAnsi="Consolas" w:cs="Cambria"/>
          <w:sz w:val="20"/>
          <w:szCs w:val="20"/>
        </w:rPr>
        <w:t>'</w:t>
      </w:r>
      <w:r w:rsidRPr="00ED0969">
        <w:rPr>
          <w:rFonts w:ascii="Consolas" w:eastAsia="Cambria" w:hAnsi="Consolas" w:cs="Cambria"/>
          <w:sz w:val="20"/>
          <w:szCs w:val="20"/>
        </w:rPr>
        <w:t>Hello, ${name}!</w:t>
      </w:r>
      <w:r w:rsidR="000F5BDF" w:rsidRPr="00ED0969">
        <w:rPr>
          <w:rFonts w:ascii="Consolas" w:eastAsia="Cambria" w:hAnsi="Consolas" w:cs="Cambria"/>
          <w:sz w:val="20"/>
          <w:szCs w:val="20"/>
        </w:rPr>
        <w:t>'</w:t>
      </w:r>
      <w:r w:rsidRPr="00ED0969">
        <w:rPr>
          <w:rFonts w:ascii="Consolas" w:eastAsia="Cambria" w:hAnsi="Consolas" w:cs="Cambria"/>
          <w:sz w:val="20"/>
          <w:szCs w:val="20"/>
        </w:rPr>
        <w:t>;</w:t>
      </w:r>
    </w:p>
    <w:p w14:paraId="0F0ECCFF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};</w:t>
      </w:r>
    </w:p>
    <w:p w14:paraId="45DB1BEB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</w:p>
    <w:p w14:paraId="54A08C3B" w14:textId="1EE095C9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console.log(greet('</w:t>
      </w:r>
      <w:r w:rsidR="003B6A52">
        <w:rPr>
          <w:rFonts w:ascii="Consolas" w:eastAsia="Cambria" w:hAnsi="Consolas" w:cs="Cambria"/>
          <w:sz w:val="20"/>
          <w:szCs w:val="20"/>
        </w:rPr>
        <w:t>RAM</w:t>
      </w:r>
      <w:r w:rsidRPr="00ED0969">
        <w:rPr>
          <w:rFonts w:ascii="Consolas" w:eastAsia="Cambria" w:hAnsi="Consolas" w:cs="Cambria"/>
          <w:sz w:val="20"/>
          <w:szCs w:val="20"/>
        </w:rPr>
        <w:t>')</w:t>
      </w:r>
      <w:proofErr w:type="gramStart"/>
      <w:r w:rsidRPr="00ED0969">
        <w:rPr>
          <w:rFonts w:ascii="Consolas" w:eastAsia="Cambria" w:hAnsi="Consolas" w:cs="Cambria"/>
          <w:sz w:val="20"/>
          <w:szCs w:val="20"/>
        </w:rPr>
        <w:t>);  /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 xml:space="preserve">/ Output: Hello, </w:t>
      </w:r>
      <w:r w:rsidR="003B6A52">
        <w:rPr>
          <w:rFonts w:ascii="Consolas" w:eastAsia="Cambria" w:hAnsi="Consolas" w:cs="Cambria"/>
          <w:sz w:val="20"/>
          <w:szCs w:val="20"/>
        </w:rPr>
        <w:t>RAM</w:t>
      </w:r>
      <w:r w:rsidRPr="00ED0969">
        <w:rPr>
          <w:rFonts w:ascii="Consolas" w:eastAsia="Cambria" w:hAnsi="Consolas" w:cs="Cambria"/>
          <w:sz w:val="20"/>
          <w:szCs w:val="20"/>
        </w:rPr>
        <w:t>!</w:t>
      </w:r>
    </w:p>
    <w:p w14:paraId="151B1B54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eastAsia="Cambria" w:cs="Cambria"/>
        </w:rPr>
      </w:pPr>
    </w:p>
    <w:p w14:paraId="2816C7AB" w14:textId="77777777" w:rsidR="00EB12AD" w:rsidRPr="00EB12AD" w:rsidRDefault="00EB12AD" w:rsidP="00EB12AD">
      <w:pPr>
        <w:tabs>
          <w:tab w:val="num" w:pos="284"/>
        </w:tabs>
        <w:spacing w:after="0"/>
        <w:ind w:left="720" w:hanging="720"/>
        <w:rPr>
          <w:rFonts w:eastAsia="Cambria" w:cs="Cambria"/>
          <w:b/>
          <w:bCs/>
        </w:rPr>
      </w:pPr>
      <w:r w:rsidRPr="00EB12AD">
        <w:rPr>
          <w:rFonts w:eastAsia="Cambria" w:cs="Cambria"/>
          <w:b/>
          <w:bCs/>
        </w:rPr>
        <w:t>2. Arrow Function with a Single Parameter (No Parentheses)</w:t>
      </w:r>
    </w:p>
    <w:p w14:paraId="6F95B007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proofErr w:type="spellStart"/>
      <w:r w:rsidRPr="00ED096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square = x =&gt; x * x;</w:t>
      </w:r>
    </w:p>
    <w:p w14:paraId="711BBB2A" w14:textId="5C8EDFD2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ED0969">
        <w:rPr>
          <w:rFonts w:ascii="Consolas" w:eastAsia="Cambria" w:hAnsi="Consolas" w:cs="Cambria"/>
          <w:sz w:val="20"/>
          <w:szCs w:val="20"/>
        </w:rPr>
        <w:t>square(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>4));  // Output: 16</w:t>
      </w:r>
    </w:p>
    <w:p w14:paraId="1A0A37EA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eastAsia="Cambria" w:cs="Cambria"/>
        </w:rPr>
      </w:pPr>
    </w:p>
    <w:p w14:paraId="22707BB6" w14:textId="77777777" w:rsidR="00EB12AD" w:rsidRPr="00EB12AD" w:rsidRDefault="00EB12AD" w:rsidP="00EB12AD">
      <w:pPr>
        <w:tabs>
          <w:tab w:val="num" w:pos="284"/>
        </w:tabs>
        <w:spacing w:after="0"/>
        <w:ind w:left="720" w:hanging="720"/>
        <w:rPr>
          <w:rFonts w:eastAsia="Cambria" w:cs="Cambria"/>
          <w:b/>
          <w:bCs/>
        </w:rPr>
      </w:pPr>
      <w:r w:rsidRPr="00EB12AD">
        <w:rPr>
          <w:rFonts w:eastAsia="Cambria" w:cs="Cambria"/>
          <w:b/>
          <w:bCs/>
        </w:rPr>
        <w:t>3. Arrow Function with No Parameters</w:t>
      </w:r>
    </w:p>
    <w:p w14:paraId="14FF7E15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proofErr w:type="spellStart"/>
      <w:r w:rsidRPr="00ED096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D0969">
        <w:rPr>
          <w:rFonts w:ascii="Consolas" w:eastAsia="Cambria" w:hAnsi="Consolas" w:cs="Cambria"/>
          <w:sz w:val="20"/>
          <w:szCs w:val="20"/>
        </w:rPr>
        <w:t>sayHello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= () =&gt; 'Hello!';</w:t>
      </w:r>
    </w:p>
    <w:p w14:paraId="1CE91368" w14:textId="2894A2DA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ED0969">
        <w:rPr>
          <w:rFonts w:ascii="Consolas" w:eastAsia="Cambria" w:hAnsi="Consolas" w:cs="Cambria"/>
          <w:sz w:val="20"/>
          <w:szCs w:val="20"/>
        </w:rPr>
        <w:t>sayHello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>));  // Output: Hello!</w:t>
      </w:r>
    </w:p>
    <w:p w14:paraId="31E2169B" w14:textId="77777777" w:rsidR="00EB12AD" w:rsidRPr="00ED0969" w:rsidRDefault="00EB12AD" w:rsidP="00EB12AD">
      <w:pPr>
        <w:tabs>
          <w:tab w:val="num" w:pos="284"/>
        </w:tabs>
        <w:spacing w:after="0"/>
        <w:ind w:left="720" w:hanging="720"/>
        <w:rPr>
          <w:rFonts w:eastAsia="Cambria" w:cs="Cambria"/>
        </w:rPr>
      </w:pPr>
    </w:p>
    <w:p w14:paraId="248EC722" w14:textId="77777777" w:rsidR="00261961" w:rsidRPr="00261961" w:rsidRDefault="00261961" w:rsidP="00261961">
      <w:pPr>
        <w:tabs>
          <w:tab w:val="num" w:pos="284"/>
        </w:tabs>
        <w:spacing w:after="0"/>
        <w:ind w:left="720" w:hanging="720"/>
        <w:rPr>
          <w:rFonts w:eastAsia="Cambria" w:cs="Cambria"/>
          <w:b/>
          <w:bCs/>
        </w:rPr>
      </w:pPr>
      <w:r w:rsidRPr="00261961">
        <w:rPr>
          <w:rFonts w:eastAsia="Cambria" w:cs="Cambria"/>
          <w:b/>
          <w:bCs/>
        </w:rPr>
        <w:t>4. Arrow Function with a Block Body (Multiple Statements)</w:t>
      </w:r>
    </w:p>
    <w:p w14:paraId="22E0DC89" w14:textId="77777777" w:rsidR="00261961" w:rsidRPr="00ED0969" w:rsidRDefault="00261961" w:rsidP="00261961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proofErr w:type="spellStart"/>
      <w:r w:rsidRPr="00ED096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add = (a, b) =&gt; {</w:t>
      </w:r>
    </w:p>
    <w:p w14:paraId="277949DD" w14:textId="77777777" w:rsidR="00261961" w:rsidRPr="00ED0969" w:rsidRDefault="00261961" w:rsidP="00261961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let sum = a + b;</w:t>
      </w:r>
    </w:p>
    <w:p w14:paraId="731371CF" w14:textId="77777777" w:rsidR="00261961" w:rsidRPr="00ED0969" w:rsidRDefault="00261961" w:rsidP="00261961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return sum;</w:t>
      </w:r>
    </w:p>
    <w:p w14:paraId="4C01F9D3" w14:textId="77777777" w:rsidR="00261961" w:rsidRPr="00ED0969" w:rsidRDefault="00261961" w:rsidP="00261961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};</w:t>
      </w:r>
    </w:p>
    <w:p w14:paraId="51F82131" w14:textId="44E40533" w:rsidR="00EB12AD" w:rsidRPr="00ED0969" w:rsidRDefault="00261961" w:rsidP="00261961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proofErr w:type="gramStart"/>
      <w:r w:rsidRPr="00ED096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>add(</w:t>
      </w:r>
      <w:r w:rsidR="00B07EC0">
        <w:rPr>
          <w:rFonts w:ascii="Consolas" w:eastAsia="Cambria" w:hAnsi="Consolas" w:cs="Cambria"/>
          <w:sz w:val="20"/>
          <w:szCs w:val="20"/>
        </w:rPr>
        <w:t>5</w:t>
      </w:r>
      <w:r w:rsidRPr="00ED0969">
        <w:rPr>
          <w:rFonts w:ascii="Consolas" w:eastAsia="Cambria" w:hAnsi="Consolas" w:cs="Cambria"/>
          <w:sz w:val="20"/>
          <w:szCs w:val="20"/>
        </w:rPr>
        <w:t xml:space="preserve">, </w:t>
      </w:r>
      <w:r w:rsidR="00B07EC0">
        <w:rPr>
          <w:rFonts w:ascii="Consolas" w:eastAsia="Cambria" w:hAnsi="Consolas" w:cs="Cambria"/>
          <w:sz w:val="20"/>
          <w:szCs w:val="20"/>
        </w:rPr>
        <w:t>3</w:t>
      </w:r>
      <w:r w:rsidRPr="00ED0969">
        <w:rPr>
          <w:rFonts w:ascii="Consolas" w:eastAsia="Cambria" w:hAnsi="Consolas" w:cs="Cambria"/>
          <w:sz w:val="20"/>
          <w:szCs w:val="20"/>
        </w:rPr>
        <w:t xml:space="preserve">));  // Output: </w:t>
      </w:r>
      <w:r w:rsidR="00B07EC0">
        <w:rPr>
          <w:rFonts w:ascii="Consolas" w:eastAsia="Cambria" w:hAnsi="Consolas" w:cs="Cambria"/>
          <w:sz w:val="20"/>
          <w:szCs w:val="20"/>
        </w:rPr>
        <w:t>8</w:t>
      </w:r>
    </w:p>
    <w:p w14:paraId="23FCB700" w14:textId="77777777" w:rsidR="00261961" w:rsidRPr="00ED0969" w:rsidRDefault="00261961" w:rsidP="00261961">
      <w:pPr>
        <w:tabs>
          <w:tab w:val="num" w:pos="284"/>
        </w:tabs>
        <w:spacing w:after="0"/>
        <w:ind w:left="720" w:hanging="720"/>
        <w:rPr>
          <w:rFonts w:eastAsia="Cambria" w:cs="Cambria"/>
        </w:rPr>
      </w:pPr>
    </w:p>
    <w:p w14:paraId="06BFDFF3" w14:textId="77777777" w:rsidR="00D9465C" w:rsidRPr="00D9465C" w:rsidRDefault="00D9465C" w:rsidP="00D9465C">
      <w:pPr>
        <w:tabs>
          <w:tab w:val="num" w:pos="284"/>
        </w:tabs>
        <w:spacing w:after="0"/>
        <w:ind w:left="720" w:hanging="720"/>
        <w:rPr>
          <w:rFonts w:eastAsia="Cambria" w:cs="Cambria"/>
          <w:b/>
          <w:bCs/>
        </w:rPr>
      </w:pPr>
      <w:r w:rsidRPr="00D9465C">
        <w:rPr>
          <w:rFonts w:eastAsia="Cambria" w:cs="Cambria"/>
          <w:b/>
          <w:bCs/>
        </w:rPr>
        <w:t>Example of this in arrow functions:</w:t>
      </w:r>
    </w:p>
    <w:p w14:paraId="721122C8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function Person(name) {</w:t>
      </w:r>
    </w:p>
    <w:p w14:paraId="16703DF5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this.name = name;</w:t>
      </w:r>
    </w:p>
    <w:p w14:paraId="6B0597AC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ED0969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>() =&gt; {</w:t>
      </w:r>
    </w:p>
    <w:p w14:paraId="5098A01D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    console.log(this.name</w:t>
      </w:r>
      <w:proofErr w:type="gramStart"/>
      <w:r w:rsidRPr="00ED0969">
        <w:rPr>
          <w:rFonts w:ascii="Consolas" w:eastAsia="Cambria" w:hAnsi="Consolas" w:cs="Cambria"/>
          <w:sz w:val="20"/>
          <w:szCs w:val="20"/>
        </w:rPr>
        <w:t>);  /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>/ 'this' refers to the Person object</w:t>
      </w:r>
    </w:p>
    <w:p w14:paraId="0A43517B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    }, 1000);</w:t>
      </w:r>
    </w:p>
    <w:p w14:paraId="53998019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>}</w:t>
      </w:r>
    </w:p>
    <w:p w14:paraId="42D42390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</w:p>
    <w:p w14:paraId="5F65150A" w14:textId="053E0B41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proofErr w:type="spellStart"/>
      <w:r w:rsidRPr="00ED096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person = new Person('</w:t>
      </w:r>
      <w:r w:rsidR="005D6AFF">
        <w:rPr>
          <w:rFonts w:ascii="Consolas" w:eastAsia="Cambria" w:hAnsi="Consolas" w:cs="Cambria"/>
          <w:sz w:val="20"/>
          <w:szCs w:val="20"/>
        </w:rPr>
        <w:t>Radhe</w:t>
      </w:r>
      <w:r w:rsidRPr="00ED0969">
        <w:rPr>
          <w:rFonts w:ascii="Consolas" w:eastAsia="Cambria" w:hAnsi="Consolas" w:cs="Cambria"/>
          <w:sz w:val="20"/>
          <w:szCs w:val="20"/>
        </w:rPr>
        <w:t>');</w:t>
      </w:r>
    </w:p>
    <w:p w14:paraId="30DA38B7" w14:textId="0F1E0755" w:rsidR="00261961" w:rsidRPr="00ED0969" w:rsidRDefault="002765E6" w:rsidP="002765E6">
      <w:pPr>
        <w:tabs>
          <w:tab w:val="num" w:pos="284"/>
        </w:tabs>
        <w:spacing w:after="0"/>
        <w:ind w:left="720" w:hanging="720"/>
        <w:rPr>
          <w:rFonts w:ascii="Consolas" w:eastAsia="Cambria" w:hAnsi="Consolas" w:cs="Cambria"/>
          <w:sz w:val="20"/>
          <w:szCs w:val="20"/>
        </w:rPr>
      </w:pPr>
      <w:r w:rsidRPr="00ED0969">
        <w:rPr>
          <w:rFonts w:ascii="Consolas" w:eastAsia="Cambria" w:hAnsi="Consolas" w:cs="Cambria"/>
          <w:sz w:val="20"/>
          <w:szCs w:val="20"/>
        </w:rPr>
        <w:t xml:space="preserve">// Output after 1 second: </w:t>
      </w:r>
      <w:r w:rsidR="005D6AFF">
        <w:rPr>
          <w:rFonts w:ascii="Consolas" w:eastAsia="Cambria" w:hAnsi="Consolas" w:cs="Cambria"/>
          <w:sz w:val="20"/>
          <w:szCs w:val="20"/>
        </w:rPr>
        <w:t>Radhe</w:t>
      </w:r>
    </w:p>
    <w:p w14:paraId="663B11C4" w14:textId="77777777" w:rsidR="002765E6" w:rsidRPr="00ED0969" w:rsidRDefault="002765E6" w:rsidP="002765E6">
      <w:pPr>
        <w:tabs>
          <w:tab w:val="num" w:pos="284"/>
        </w:tabs>
        <w:spacing w:after="0"/>
        <w:ind w:left="720" w:hanging="720"/>
        <w:rPr>
          <w:rFonts w:eastAsia="Cambria" w:cs="Cambria"/>
        </w:rPr>
      </w:pPr>
    </w:p>
    <w:p w14:paraId="4EE7CD3A" w14:textId="65F9098A" w:rsidR="002765E6" w:rsidRPr="00ED0969" w:rsidRDefault="00424265" w:rsidP="006C5ECD">
      <w:pPr>
        <w:pStyle w:val="ListParagraph"/>
        <w:numPr>
          <w:ilvl w:val="0"/>
          <w:numId w:val="176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Lora" w:eastAsia="Times New Roman" w:hAnsi="Lora"/>
          <w:lang w:eastAsia="en-IN"/>
        </w:rPr>
      </w:pPr>
      <w:r w:rsidRPr="00ED0969">
        <w:rPr>
          <w:rFonts w:ascii="Lora" w:eastAsia="Times New Roman" w:hAnsi="Lora"/>
          <w:lang w:eastAsia="en-IN"/>
        </w:rPr>
        <w:t>Example with rest parameters:</w:t>
      </w:r>
    </w:p>
    <w:p w14:paraId="31D1C4FA" w14:textId="77777777" w:rsidR="00424265" w:rsidRPr="00ED0969" w:rsidRDefault="00424265" w:rsidP="006C5ECD">
      <w:pPr>
        <w:tabs>
          <w:tab w:val="num" w:pos="284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D096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 sum = (...</w:t>
      </w:r>
      <w:proofErr w:type="spellStart"/>
      <w:r w:rsidRPr="00ED0969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ED0969">
        <w:rPr>
          <w:rFonts w:ascii="Consolas" w:eastAsia="Cambria" w:hAnsi="Consolas" w:cs="Cambria"/>
          <w:sz w:val="20"/>
          <w:szCs w:val="20"/>
        </w:rPr>
        <w:t xml:space="preserve">) =&gt; </w:t>
      </w:r>
      <w:proofErr w:type="spellStart"/>
      <w:proofErr w:type="gramStart"/>
      <w:r w:rsidRPr="00ED0969">
        <w:rPr>
          <w:rFonts w:ascii="Consolas" w:eastAsia="Cambria" w:hAnsi="Consolas" w:cs="Cambria"/>
          <w:sz w:val="20"/>
          <w:szCs w:val="20"/>
        </w:rPr>
        <w:t>args.reduce</w:t>
      </w:r>
      <w:proofErr w:type="spellEnd"/>
      <w:proofErr w:type="gramEnd"/>
      <w:r w:rsidRPr="00ED0969">
        <w:rPr>
          <w:rFonts w:ascii="Consolas" w:eastAsia="Cambria" w:hAnsi="Consolas" w:cs="Cambria"/>
          <w:sz w:val="20"/>
          <w:szCs w:val="20"/>
        </w:rPr>
        <w:t>((a, b) =&gt; a + b, 0);</w:t>
      </w:r>
    </w:p>
    <w:p w14:paraId="08D4E734" w14:textId="577E74A0" w:rsidR="00424265" w:rsidRPr="00ED0969" w:rsidRDefault="00424265" w:rsidP="006C5ECD">
      <w:pPr>
        <w:tabs>
          <w:tab w:val="num" w:pos="284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ED0969">
        <w:rPr>
          <w:rFonts w:ascii="Consolas" w:eastAsia="Cambria" w:hAnsi="Consolas" w:cs="Cambria"/>
          <w:sz w:val="20"/>
          <w:szCs w:val="20"/>
        </w:rPr>
        <w:lastRenderedPageBreak/>
        <w:t>console.log(</w:t>
      </w:r>
      <w:proofErr w:type="gramEnd"/>
      <w:r w:rsidRPr="00ED0969">
        <w:rPr>
          <w:rFonts w:ascii="Consolas" w:eastAsia="Cambria" w:hAnsi="Consolas" w:cs="Cambria"/>
          <w:sz w:val="20"/>
          <w:szCs w:val="20"/>
        </w:rPr>
        <w:t>sum(1, 2, 3));  // Output: 6</w:t>
      </w:r>
    </w:p>
    <w:p w14:paraId="0855F5F8" w14:textId="77777777" w:rsidR="00424265" w:rsidRPr="00ED0969" w:rsidRDefault="00424265" w:rsidP="006C5ECD">
      <w:pPr>
        <w:tabs>
          <w:tab w:val="num" w:pos="284"/>
        </w:tabs>
        <w:spacing w:after="0"/>
        <w:ind w:left="284" w:hanging="284"/>
        <w:jc w:val="both"/>
        <w:rPr>
          <w:rFonts w:eastAsia="Cambria" w:cs="Cambria"/>
        </w:rPr>
      </w:pPr>
    </w:p>
    <w:p w14:paraId="5A7188DD" w14:textId="77777777" w:rsidR="0034543F" w:rsidRPr="00140AAD" w:rsidRDefault="0034543F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eastAsia="Cambria" w:cs="Cambria"/>
          <w:b/>
          <w:bCs/>
        </w:rPr>
      </w:pPr>
      <w:r w:rsidRPr="0034543F">
        <w:rPr>
          <w:rFonts w:eastAsia="Cambria" w:cs="Cambria"/>
          <w:b/>
          <w:bCs/>
        </w:rPr>
        <w:t>Example (Incorrect use of arrow function as a constructor):</w:t>
      </w:r>
    </w:p>
    <w:p w14:paraId="10B7207D" w14:textId="77777777" w:rsidR="001E72C4" w:rsidRPr="00140AAD" w:rsidRDefault="001E72C4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140AAD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140AAD">
        <w:rPr>
          <w:rFonts w:ascii="Consolas" w:eastAsia="Cambria" w:hAnsi="Consolas" w:cs="Cambria"/>
          <w:sz w:val="20"/>
          <w:szCs w:val="20"/>
        </w:rPr>
        <w:t xml:space="preserve"> Person = (name) =&gt; {</w:t>
      </w:r>
    </w:p>
    <w:p w14:paraId="5C661D92" w14:textId="77777777" w:rsidR="001E72C4" w:rsidRPr="00140AAD" w:rsidRDefault="001E72C4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140AAD">
        <w:rPr>
          <w:rFonts w:ascii="Consolas" w:eastAsia="Cambria" w:hAnsi="Consolas" w:cs="Cambria"/>
          <w:sz w:val="20"/>
          <w:szCs w:val="20"/>
        </w:rPr>
        <w:t xml:space="preserve">    this.name = name; // Error: 'this' is not defined</w:t>
      </w:r>
    </w:p>
    <w:p w14:paraId="548952CA" w14:textId="77777777" w:rsidR="001E72C4" w:rsidRPr="00140AAD" w:rsidRDefault="001E72C4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140AAD">
        <w:rPr>
          <w:rFonts w:ascii="Consolas" w:eastAsia="Cambria" w:hAnsi="Consolas" w:cs="Cambria"/>
          <w:sz w:val="20"/>
          <w:szCs w:val="20"/>
        </w:rPr>
        <w:t>};</w:t>
      </w:r>
    </w:p>
    <w:p w14:paraId="3339E6AD" w14:textId="77777777" w:rsidR="001E72C4" w:rsidRPr="00140AAD" w:rsidRDefault="001E72C4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198DF8BB" w14:textId="59468643" w:rsidR="0034543F" w:rsidRPr="00140AAD" w:rsidRDefault="001E72C4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140AAD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140AAD">
        <w:rPr>
          <w:rFonts w:ascii="Consolas" w:eastAsia="Cambria" w:hAnsi="Consolas" w:cs="Cambria"/>
          <w:sz w:val="20"/>
          <w:szCs w:val="20"/>
        </w:rPr>
        <w:t xml:space="preserve"> person = new Person('</w:t>
      </w:r>
      <w:r w:rsidR="0079286B">
        <w:rPr>
          <w:rFonts w:ascii="Consolas" w:eastAsia="Cambria" w:hAnsi="Consolas" w:cs="Cambria"/>
          <w:sz w:val="20"/>
          <w:szCs w:val="20"/>
        </w:rPr>
        <w:t>Radhe</w:t>
      </w:r>
      <w:r w:rsidRPr="00140AAD">
        <w:rPr>
          <w:rFonts w:ascii="Consolas" w:eastAsia="Cambria" w:hAnsi="Consolas" w:cs="Cambria"/>
          <w:sz w:val="20"/>
          <w:szCs w:val="20"/>
        </w:rPr>
        <w:t>'</w:t>
      </w:r>
      <w:proofErr w:type="gramStart"/>
      <w:r w:rsidRPr="00140AAD">
        <w:rPr>
          <w:rFonts w:ascii="Consolas" w:eastAsia="Cambria" w:hAnsi="Consolas" w:cs="Cambria"/>
          <w:sz w:val="20"/>
          <w:szCs w:val="20"/>
        </w:rPr>
        <w:t>);  /</w:t>
      </w:r>
      <w:proofErr w:type="gramEnd"/>
      <w:r w:rsidRPr="00140AAD">
        <w:rPr>
          <w:rFonts w:ascii="Consolas" w:eastAsia="Cambria" w:hAnsi="Consolas" w:cs="Cambria"/>
          <w:sz w:val="20"/>
          <w:szCs w:val="20"/>
        </w:rPr>
        <w:t xml:space="preserve">/ </w:t>
      </w:r>
      <w:proofErr w:type="spellStart"/>
      <w:r w:rsidRPr="00140AAD">
        <w:rPr>
          <w:rFonts w:ascii="Consolas" w:eastAsia="Cambria" w:hAnsi="Consolas" w:cs="Cambria"/>
          <w:sz w:val="20"/>
          <w:szCs w:val="20"/>
        </w:rPr>
        <w:t>TypeError</w:t>
      </w:r>
      <w:proofErr w:type="spellEnd"/>
      <w:r w:rsidRPr="00140AAD">
        <w:rPr>
          <w:rFonts w:ascii="Consolas" w:eastAsia="Cambria" w:hAnsi="Consolas" w:cs="Cambria"/>
          <w:sz w:val="20"/>
          <w:szCs w:val="20"/>
        </w:rPr>
        <w:t>: Person is not a constructor</w:t>
      </w:r>
    </w:p>
    <w:p w14:paraId="0A5BAAD3" w14:textId="77777777" w:rsidR="001E72C4" w:rsidRPr="00ED0969" w:rsidRDefault="001E72C4" w:rsidP="006C5ECD">
      <w:pPr>
        <w:tabs>
          <w:tab w:val="num" w:pos="284"/>
          <w:tab w:val="num" w:pos="360"/>
        </w:tabs>
        <w:spacing w:after="0"/>
        <w:ind w:left="284"/>
        <w:jc w:val="both"/>
        <w:rPr>
          <w:rFonts w:eastAsia="Cambria" w:cs="Cambria"/>
        </w:rPr>
      </w:pPr>
    </w:p>
    <w:p w14:paraId="3167D7F5" w14:textId="77777777" w:rsidR="001E72C4" w:rsidRPr="0034543F" w:rsidRDefault="001E72C4" w:rsidP="001E72C4">
      <w:pPr>
        <w:tabs>
          <w:tab w:val="num" w:pos="284"/>
          <w:tab w:val="num" w:pos="360"/>
        </w:tabs>
        <w:spacing w:after="0"/>
        <w:ind w:left="284"/>
        <w:jc w:val="both"/>
        <w:rPr>
          <w:rFonts w:eastAsia="Cambria" w:cs="Cambria"/>
          <w:b/>
          <w:bCs/>
        </w:rPr>
      </w:pPr>
    </w:p>
    <w:p w14:paraId="5ACEE3C8" w14:textId="77777777" w:rsidR="00705035" w:rsidRPr="0023384E" w:rsidRDefault="00705035" w:rsidP="00705035">
      <w:pPr>
        <w:spacing w:after="0"/>
        <w:rPr>
          <w:rFonts w:eastAsia="Cambria" w:cs="Cambria"/>
          <w:b/>
          <w:bCs/>
          <w:sz w:val="40"/>
          <w:szCs w:val="40"/>
        </w:rPr>
      </w:pPr>
      <w:r w:rsidRPr="0023384E">
        <w:rPr>
          <w:rFonts w:eastAsia="Cambria" w:cs="Cambria"/>
          <w:b/>
          <w:bCs/>
          <w:sz w:val="40"/>
          <w:szCs w:val="40"/>
        </w:rPr>
        <w:t>Parameters and Arguments</w:t>
      </w:r>
    </w:p>
    <w:p w14:paraId="4E054D04" w14:textId="2EFB533D" w:rsidR="00705035" w:rsidRPr="00B61EB7" w:rsidRDefault="00705035" w:rsidP="00705035">
      <w:pPr>
        <w:spacing w:after="0"/>
        <w:rPr>
          <w:rFonts w:eastAsia="Cambria" w:cs="Cambria"/>
          <w:b/>
          <w:bCs/>
          <w:sz w:val="36"/>
          <w:szCs w:val="36"/>
        </w:rPr>
      </w:pPr>
      <w:r w:rsidRPr="00B61EB7">
        <w:rPr>
          <w:rFonts w:eastAsia="Cambria" w:cs="Cambria"/>
          <w:b/>
          <w:bCs/>
          <w:sz w:val="36"/>
          <w:szCs w:val="36"/>
        </w:rPr>
        <w:t>Parameters</w:t>
      </w:r>
    </w:p>
    <w:p w14:paraId="0EEC7574" w14:textId="6CD8C26A" w:rsidR="00705035" w:rsidRPr="00CA230C" w:rsidRDefault="00705035" w:rsidP="00705035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</w:p>
    <w:p w14:paraId="32C6A91C" w14:textId="77777777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function greet(name) {</w:t>
      </w:r>
    </w:p>
    <w:p w14:paraId="0A5272BD" w14:textId="77777777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`Hello, ${name}!`);</w:t>
      </w:r>
    </w:p>
    <w:p w14:paraId="6AD3C0FB" w14:textId="18086ECA" w:rsidR="00705035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0767FD53" w14:textId="77777777" w:rsidR="009C4906" w:rsidRPr="00CA230C" w:rsidRDefault="009C4906" w:rsidP="009C4906">
      <w:pPr>
        <w:spacing w:after="0"/>
        <w:rPr>
          <w:rFonts w:eastAsia="Cambria" w:cs="Cambria"/>
        </w:rPr>
      </w:pPr>
    </w:p>
    <w:p w14:paraId="2B17D72F" w14:textId="0CAE2437" w:rsidR="009C4906" w:rsidRPr="00B61EB7" w:rsidRDefault="009C4906" w:rsidP="009C4906">
      <w:pPr>
        <w:spacing w:after="0"/>
        <w:rPr>
          <w:rFonts w:eastAsia="Cambria" w:cs="Cambria"/>
          <w:b/>
          <w:bCs/>
          <w:sz w:val="36"/>
          <w:szCs w:val="36"/>
        </w:rPr>
      </w:pPr>
      <w:r w:rsidRPr="00B61EB7">
        <w:rPr>
          <w:rFonts w:eastAsia="Cambria" w:cs="Cambria"/>
          <w:b/>
          <w:bCs/>
          <w:sz w:val="36"/>
          <w:szCs w:val="36"/>
        </w:rPr>
        <w:t>Arguments</w:t>
      </w:r>
    </w:p>
    <w:p w14:paraId="794647BE" w14:textId="77777777" w:rsidR="00B61EB7" w:rsidRPr="00CA230C" w:rsidRDefault="00B61EB7" w:rsidP="009C4906">
      <w:pPr>
        <w:spacing w:after="0"/>
        <w:rPr>
          <w:rFonts w:eastAsia="Cambria" w:cs="Cambria"/>
        </w:rPr>
      </w:pPr>
    </w:p>
    <w:p w14:paraId="3BBA9C71" w14:textId="183B2CED" w:rsidR="009C4906" w:rsidRPr="00CA230C" w:rsidRDefault="009C4906" w:rsidP="009C4906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</w:p>
    <w:p w14:paraId="0AE6CBA2" w14:textId="7C3725BD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greet("</w:t>
      </w:r>
      <w:r w:rsidR="00961B8E" w:rsidRPr="00F11F15">
        <w:rPr>
          <w:rFonts w:ascii="Consolas" w:eastAsia="Cambria" w:hAnsi="Consolas" w:cs="Cambria"/>
          <w:sz w:val="20"/>
          <w:szCs w:val="20"/>
        </w:rPr>
        <w:t>Radha</w:t>
      </w:r>
      <w:r w:rsidRPr="00F11F15">
        <w:rPr>
          <w:rFonts w:ascii="Consolas" w:eastAsia="Cambria" w:hAnsi="Consolas" w:cs="Cambria"/>
          <w:sz w:val="20"/>
          <w:szCs w:val="20"/>
        </w:rPr>
        <w:t xml:space="preserve">"); // </w:t>
      </w:r>
      <w:r w:rsidR="00961B8E" w:rsidRPr="00F11F15">
        <w:rPr>
          <w:rFonts w:ascii="Consolas" w:eastAsia="Cambria" w:hAnsi="Consolas" w:cs="Cambria"/>
          <w:sz w:val="20"/>
          <w:szCs w:val="20"/>
        </w:rPr>
        <w:t>Radha</w:t>
      </w:r>
      <w:r w:rsidRPr="00F11F15">
        <w:rPr>
          <w:rFonts w:ascii="Consolas" w:eastAsia="Cambria" w:hAnsi="Consolas" w:cs="Cambria"/>
          <w:sz w:val="20"/>
          <w:szCs w:val="20"/>
        </w:rPr>
        <w:t xml:space="preserve"> is the argument</w:t>
      </w:r>
    </w:p>
    <w:p w14:paraId="78DB46B3" w14:textId="77777777" w:rsidR="009C4906" w:rsidRPr="00CA230C" w:rsidRDefault="009C4906" w:rsidP="009C4906">
      <w:pPr>
        <w:spacing w:after="0"/>
        <w:rPr>
          <w:rFonts w:eastAsia="Cambria" w:cs="Cambria"/>
        </w:rPr>
      </w:pPr>
    </w:p>
    <w:p w14:paraId="4EF8BB07" w14:textId="2C48EA33" w:rsidR="009C4906" w:rsidRPr="00CA230C" w:rsidRDefault="009C4906" w:rsidP="009C4906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Default Parameters</w:t>
      </w:r>
    </w:p>
    <w:p w14:paraId="2C7BE53C" w14:textId="77777777" w:rsidR="00F11F15" w:rsidRPr="00CA230C" w:rsidRDefault="00F11F15" w:rsidP="006C5ECD">
      <w:pPr>
        <w:spacing w:after="0"/>
        <w:jc w:val="both"/>
        <w:rPr>
          <w:rFonts w:eastAsia="Cambria" w:cs="Cambria"/>
        </w:rPr>
      </w:pPr>
    </w:p>
    <w:p w14:paraId="2B26B9ED" w14:textId="2816027E" w:rsidR="009C4906" w:rsidRPr="00CA230C" w:rsidRDefault="009C4906" w:rsidP="009C4906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</w:p>
    <w:p w14:paraId="272885FE" w14:textId="77777777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greet(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name = "Guest") {</w:t>
      </w:r>
    </w:p>
    <w:p w14:paraId="58A91F3D" w14:textId="77777777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`Hello, ${name}!`);</w:t>
      </w:r>
    </w:p>
    <w:p w14:paraId="6B204950" w14:textId="77777777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618693E3" w14:textId="50A98051" w:rsidR="009C4906" w:rsidRPr="00F11F15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F11F15">
        <w:rPr>
          <w:rFonts w:ascii="Consolas" w:eastAsia="Cambria" w:hAnsi="Consolas" w:cs="Cambria"/>
          <w:sz w:val="20"/>
          <w:szCs w:val="20"/>
        </w:rPr>
        <w:t>greet(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); // Output: Hello, Guest!</w:t>
      </w:r>
    </w:p>
    <w:p w14:paraId="21B026FB" w14:textId="77777777" w:rsidR="009C4906" w:rsidRPr="00CA230C" w:rsidRDefault="009C4906" w:rsidP="009C4906">
      <w:pPr>
        <w:spacing w:after="0"/>
        <w:rPr>
          <w:rFonts w:eastAsia="Cambria" w:cs="Cambria"/>
        </w:rPr>
      </w:pPr>
    </w:p>
    <w:p w14:paraId="3D5AF70B" w14:textId="77777777" w:rsidR="00C326CC" w:rsidRPr="00C326CC" w:rsidRDefault="00C326CC" w:rsidP="00C326CC">
      <w:pPr>
        <w:spacing w:after="0"/>
        <w:jc w:val="both"/>
        <w:rPr>
          <w:rFonts w:eastAsia="Cambria" w:cs="Cambria"/>
          <w:b/>
          <w:bCs/>
        </w:rPr>
      </w:pPr>
      <w:r w:rsidRPr="00C326CC">
        <w:rPr>
          <w:rFonts w:eastAsia="Cambria" w:cs="Cambria"/>
          <w:b/>
          <w:bCs/>
        </w:rPr>
        <w:t>Syntax of Rest Parameters</w:t>
      </w:r>
    </w:p>
    <w:p w14:paraId="59EB9892" w14:textId="77777777" w:rsidR="00080DF8" w:rsidRPr="00C326CC" w:rsidRDefault="00080DF8" w:rsidP="00C326CC">
      <w:pPr>
        <w:spacing w:after="0"/>
        <w:jc w:val="both"/>
        <w:rPr>
          <w:rFonts w:eastAsia="Cambria" w:cs="Cambria"/>
        </w:rPr>
      </w:pPr>
    </w:p>
    <w:p w14:paraId="6009FEA1" w14:textId="77777777" w:rsidR="00C326CC" w:rsidRPr="00C326CC" w:rsidRDefault="00C326CC" w:rsidP="00C326C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326CC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C326CC">
        <w:rPr>
          <w:rFonts w:ascii="Consolas" w:eastAsia="Cambria" w:hAnsi="Consolas" w:cs="Cambria"/>
          <w:sz w:val="20"/>
          <w:szCs w:val="20"/>
        </w:rPr>
        <w:t>exampleFunction</w:t>
      </w:r>
      <w:proofErr w:type="spellEnd"/>
      <w:r w:rsidRPr="00C326C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326CC">
        <w:rPr>
          <w:rFonts w:ascii="Consolas" w:eastAsia="Cambria" w:hAnsi="Consolas" w:cs="Cambria"/>
          <w:sz w:val="20"/>
          <w:szCs w:val="20"/>
        </w:rPr>
        <w:t>a, b, ...rest) {</w:t>
      </w:r>
    </w:p>
    <w:p w14:paraId="7A7A4CD6" w14:textId="77777777" w:rsidR="00C326CC" w:rsidRPr="00C326CC" w:rsidRDefault="00C326CC" w:rsidP="00C326C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326CC">
        <w:rPr>
          <w:rFonts w:ascii="Consolas" w:eastAsia="Cambria" w:hAnsi="Consolas" w:cs="Cambria"/>
          <w:sz w:val="20"/>
          <w:szCs w:val="20"/>
        </w:rPr>
        <w:t xml:space="preserve">    console.log(a); // First argument</w:t>
      </w:r>
    </w:p>
    <w:p w14:paraId="40E2B297" w14:textId="77777777" w:rsidR="00C326CC" w:rsidRPr="00C326CC" w:rsidRDefault="00C326CC" w:rsidP="00C326C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326CC">
        <w:rPr>
          <w:rFonts w:ascii="Consolas" w:eastAsia="Cambria" w:hAnsi="Consolas" w:cs="Cambria"/>
          <w:sz w:val="20"/>
          <w:szCs w:val="20"/>
        </w:rPr>
        <w:t xml:space="preserve">    console.log(b); // Second argument</w:t>
      </w:r>
    </w:p>
    <w:p w14:paraId="53EA26A4" w14:textId="77777777" w:rsidR="00C326CC" w:rsidRPr="00C326CC" w:rsidRDefault="00C326CC" w:rsidP="00C326C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326CC">
        <w:rPr>
          <w:rFonts w:ascii="Consolas" w:eastAsia="Cambria" w:hAnsi="Consolas" w:cs="Cambria"/>
          <w:sz w:val="20"/>
          <w:szCs w:val="20"/>
        </w:rPr>
        <w:t xml:space="preserve">    console.log(rest); // Array of remaining arguments</w:t>
      </w:r>
    </w:p>
    <w:p w14:paraId="48212507" w14:textId="58D94EF9" w:rsidR="00C326CC" w:rsidRPr="00C326CC" w:rsidRDefault="00C326CC" w:rsidP="00C326C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326CC">
        <w:rPr>
          <w:rFonts w:ascii="Consolas" w:eastAsia="Cambria" w:hAnsi="Consolas" w:cs="Cambria"/>
          <w:sz w:val="20"/>
          <w:szCs w:val="20"/>
        </w:rPr>
        <w:t>}</w:t>
      </w:r>
    </w:p>
    <w:p w14:paraId="631FD85C" w14:textId="77777777" w:rsidR="00ED52B2" w:rsidRDefault="00ED52B2" w:rsidP="00ED52B2">
      <w:pPr>
        <w:spacing w:after="0"/>
        <w:jc w:val="both"/>
        <w:rPr>
          <w:rFonts w:eastAsia="Cambria" w:cs="Cambria"/>
        </w:rPr>
      </w:pPr>
    </w:p>
    <w:p w14:paraId="1C2BB665" w14:textId="55C43486" w:rsidR="009C4906" w:rsidRPr="00D603B9" w:rsidRDefault="009C4906" w:rsidP="00ED52B2">
      <w:pPr>
        <w:spacing w:after="0"/>
        <w:jc w:val="both"/>
        <w:rPr>
          <w:rFonts w:eastAsia="Cambria" w:cs="Cambria"/>
          <w:b/>
          <w:bCs/>
        </w:rPr>
      </w:pPr>
      <w:r w:rsidRPr="00D603B9">
        <w:rPr>
          <w:rFonts w:eastAsia="Cambria" w:cs="Cambria"/>
          <w:b/>
          <w:bCs/>
        </w:rPr>
        <w:t>Example:</w:t>
      </w:r>
    </w:p>
    <w:p w14:paraId="198E645A" w14:textId="77777777" w:rsidR="009C4906" w:rsidRPr="007C3C1C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7C3C1C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7C3C1C">
        <w:rPr>
          <w:rFonts w:ascii="Consolas" w:eastAsia="Cambria" w:hAnsi="Consolas" w:cs="Cambria"/>
          <w:sz w:val="20"/>
          <w:szCs w:val="20"/>
        </w:rPr>
        <w:t>sum(</w:t>
      </w:r>
      <w:proofErr w:type="gramEnd"/>
      <w:r w:rsidRPr="007C3C1C">
        <w:rPr>
          <w:rFonts w:ascii="Consolas" w:eastAsia="Cambria" w:hAnsi="Consolas" w:cs="Cambria"/>
          <w:sz w:val="20"/>
          <w:szCs w:val="20"/>
        </w:rPr>
        <w:t>...numbers) {</w:t>
      </w:r>
    </w:p>
    <w:p w14:paraId="06AC8A18" w14:textId="77777777" w:rsidR="009C4906" w:rsidRPr="007C3C1C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7C3C1C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proofErr w:type="gramStart"/>
      <w:r w:rsidRPr="007C3C1C">
        <w:rPr>
          <w:rFonts w:ascii="Consolas" w:eastAsia="Cambria" w:hAnsi="Consolas" w:cs="Cambria"/>
          <w:sz w:val="20"/>
          <w:szCs w:val="20"/>
        </w:rPr>
        <w:t>numbers.reduce</w:t>
      </w:r>
      <w:proofErr w:type="spellEnd"/>
      <w:proofErr w:type="gramEnd"/>
      <w:r w:rsidRPr="007C3C1C">
        <w:rPr>
          <w:rFonts w:ascii="Consolas" w:eastAsia="Cambria" w:hAnsi="Consolas" w:cs="Cambria"/>
          <w:sz w:val="20"/>
          <w:szCs w:val="20"/>
        </w:rPr>
        <w:t>((a, b) =&gt; a + b, 0);</w:t>
      </w:r>
    </w:p>
    <w:p w14:paraId="243A7371" w14:textId="77777777" w:rsidR="009C4906" w:rsidRPr="007C3C1C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r w:rsidRPr="007C3C1C">
        <w:rPr>
          <w:rFonts w:ascii="Consolas" w:eastAsia="Cambria" w:hAnsi="Consolas" w:cs="Cambria"/>
          <w:sz w:val="20"/>
          <w:szCs w:val="20"/>
        </w:rPr>
        <w:t>}</w:t>
      </w:r>
    </w:p>
    <w:p w14:paraId="4F9774D2" w14:textId="716B7CC8" w:rsidR="009C4906" w:rsidRPr="007C3C1C" w:rsidRDefault="009C4906" w:rsidP="009C4906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7C3C1C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C3C1C">
        <w:rPr>
          <w:rFonts w:ascii="Consolas" w:eastAsia="Cambria" w:hAnsi="Consolas" w:cs="Cambria"/>
          <w:sz w:val="20"/>
          <w:szCs w:val="20"/>
        </w:rPr>
        <w:t>sum(1, 2, 3)); // Output: 6</w:t>
      </w:r>
    </w:p>
    <w:p w14:paraId="437C60D8" w14:textId="77777777" w:rsidR="009C4906" w:rsidRPr="00CA230C" w:rsidRDefault="009C4906" w:rsidP="009C4906">
      <w:pPr>
        <w:spacing w:after="0"/>
        <w:rPr>
          <w:rFonts w:eastAsia="Cambria" w:cs="Cambria"/>
        </w:rPr>
      </w:pPr>
    </w:p>
    <w:p w14:paraId="4DB86EFA" w14:textId="77777777" w:rsidR="00E2104F" w:rsidRDefault="00E2104F" w:rsidP="009C4906">
      <w:pPr>
        <w:spacing w:after="0"/>
        <w:rPr>
          <w:rFonts w:eastAsia="Cambria" w:cs="Cambria"/>
          <w:b/>
          <w:bCs/>
        </w:rPr>
      </w:pPr>
    </w:p>
    <w:p w14:paraId="133A8DF9" w14:textId="06C28B40" w:rsidR="00444AEC" w:rsidRDefault="00444AEC" w:rsidP="009C4906">
      <w:pPr>
        <w:spacing w:after="0"/>
        <w:rPr>
          <w:rFonts w:eastAsia="Cambria" w:cs="Cambria"/>
          <w:b/>
          <w:bCs/>
        </w:rPr>
      </w:pPr>
      <w:r w:rsidRPr="00444AEC">
        <w:rPr>
          <w:rFonts w:eastAsia="Cambria" w:cs="Cambria"/>
          <w:b/>
          <w:bCs/>
        </w:rPr>
        <w:t>Example 1: Basic Usage</w:t>
      </w:r>
    </w:p>
    <w:p w14:paraId="5B2763C9" w14:textId="77777777" w:rsidR="00444AEC" w:rsidRPr="00444AEC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444AEC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444AEC">
        <w:rPr>
          <w:rFonts w:ascii="Consolas" w:eastAsia="Cambria" w:hAnsi="Consolas" w:cs="Cambria"/>
          <w:sz w:val="20"/>
          <w:szCs w:val="20"/>
        </w:rPr>
        <w:t>sum(</w:t>
      </w:r>
      <w:proofErr w:type="gramEnd"/>
      <w:r w:rsidRPr="00444AEC">
        <w:rPr>
          <w:rFonts w:ascii="Consolas" w:eastAsia="Cambria" w:hAnsi="Consolas" w:cs="Cambria"/>
          <w:sz w:val="20"/>
          <w:szCs w:val="20"/>
        </w:rPr>
        <w:t>...numbers) {</w:t>
      </w:r>
    </w:p>
    <w:p w14:paraId="112BEA78" w14:textId="77777777" w:rsidR="00444AEC" w:rsidRPr="00444AEC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444AEC">
        <w:rPr>
          <w:rFonts w:ascii="Consolas" w:eastAsia="Cambria" w:hAnsi="Consolas" w:cs="Cambria"/>
          <w:sz w:val="20"/>
          <w:szCs w:val="20"/>
        </w:rPr>
        <w:lastRenderedPageBreak/>
        <w:t xml:space="preserve">    return </w:t>
      </w:r>
      <w:proofErr w:type="spellStart"/>
      <w:proofErr w:type="gramStart"/>
      <w:r w:rsidRPr="00444AEC">
        <w:rPr>
          <w:rFonts w:ascii="Consolas" w:eastAsia="Cambria" w:hAnsi="Consolas" w:cs="Cambria"/>
          <w:sz w:val="20"/>
          <w:szCs w:val="20"/>
        </w:rPr>
        <w:t>numbers.reduce</w:t>
      </w:r>
      <w:proofErr w:type="spellEnd"/>
      <w:proofErr w:type="gramEnd"/>
      <w:r w:rsidRPr="00444AEC">
        <w:rPr>
          <w:rFonts w:ascii="Consolas" w:eastAsia="Cambria" w:hAnsi="Consolas" w:cs="Cambria"/>
          <w:sz w:val="20"/>
          <w:szCs w:val="20"/>
        </w:rPr>
        <w:t xml:space="preserve">((total, </w:t>
      </w:r>
      <w:proofErr w:type="spellStart"/>
      <w:r w:rsidRPr="00444AEC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444AEC">
        <w:rPr>
          <w:rFonts w:ascii="Consolas" w:eastAsia="Cambria" w:hAnsi="Consolas" w:cs="Cambria"/>
          <w:sz w:val="20"/>
          <w:szCs w:val="20"/>
        </w:rPr>
        <w:t xml:space="preserve">) =&gt; total + </w:t>
      </w:r>
      <w:proofErr w:type="spellStart"/>
      <w:r w:rsidRPr="00444AEC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444AEC">
        <w:rPr>
          <w:rFonts w:ascii="Consolas" w:eastAsia="Cambria" w:hAnsi="Consolas" w:cs="Cambria"/>
          <w:sz w:val="20"/>
          <w:szCs w:val="20"/>
        </w:rPr>
        <w:t>, 0);</w:t>
      </w:r>
    </w:p>
    <w:p w14:paraId="5CCEA5E7" w14:textId="77777777" w:rsidR="00444AEC" w:rsidRPr="00444AEC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444AEC">
        <w:rPr>
          <w:rFonts w:ascii="Consolas" w:eastAsia="Cambria" w:hAnsi="Consolas" w:cs="Cambria"/>
          <w:sz w:val="20"/>
          <w:szCs w:val="20"/>
        </w:rPr>
        <w:t>}</w:t>
      </w:r>
    </w:p>
    <w:p w14:paraId="7EBF847A" w14:textId="77777777" w:rsidR="00444AEC" w:rsidRPr="00444AEC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44A3C4D" w14:textId="77777777" w:rsidR="00444AEC" w:rsidRPr="00444AEC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444AEC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444AEC">
        <w:rPr>
          <w:rFonts w:ascii="Consolas" w:eastAsia="Cambria" w:hAnsi="Consolas" w:cs="Cambria"/>
          <w:sz w:val="20"/>
          <w:szCs w:val="20"/>
        </w:rPr>
        <w:t>sum(1, 2, 3, 4)); // Output: 10</w:t>
      </w:r>
    </w:p>
    <w:p w14:paraId="3D7B515E" w14:textId="7EF812BC" w:rsidR="00444AEC" w:rsidRPr="00444AEC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444AEC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444AEC">
        <w:rPr>
          <w:rFonts w:ascii="Consolas" w:eastAsia="Cambria" w:hAnsi="Consolas" w:cs="Cambria"/>
          <w:sz w:val="20"/>
          <w:szCs w:val="20"/>
        </w:rPr>
        <w:t>sum(5, 10));      // Output: 15</w:t>
      </w:r>
    </w:p>
    <w:p w14:paraId="5B7629C2" w14:textId="77777777" w:rsidR="00444AEC" w:rsidRDefault="00444AEC" w:rsidP="00444AEC">
      <w:pPr>
        <w:spacing w:after="0"/>
        <w:rPr>
          <w:rFonts w:eastAsia="Cambria" w:cs="Cambria"/>
          <w:b/>
          <w:bCs/>
        </w:rPr>
      </w:pPr>
    </w:p>
    <w:p w14:paraId="14E1B51B" w14:textId="77777777" w:rsidR="00444AEC" w:rsidRDefault="00444AEC" w:rsidP="00444AEC">
      <w:pPr>
        <w:spacing w:after="0"/>
        <w:rPr>
          <w:rFonts w:eastAsia="Cambria" w:cs="Cambria"/>
          <w:b/>
          <w:bCs/>
        </w:rPr>
      </w:pPr>
    </w:p>
    <w:p w14:paraId="7F6501EE" w14:textId="02675BEF" w:rsidR="00444AEC" w:rsidRDefault="00444AEC" w:rsidP="00444AEC">
      <w:pPr>
        <w:spacing w:after="0"/>
        <w:rPr>
          <w:rFonts w:eastAsia="Cambria" w:cs="Cambria"/>
          <w:b/>
          <w:bCs/>
        </w:rPr>
      </w:pPr>
      <w:r w:rsidRPr="00444AEC">
        <w:rPr>
          <w:rFonts w:eastAsia="Cambria" w:cs="Cambria"/>
          <w:b/>
          <w:bCs/>
        </w:rPr>
        <w:t>Example 2: Combining Rest Parameters with Regular Parameters</w:t>
      </w:r>
    </w:p>
    <w:p w14:paraId="2B786767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AE2839">
        <w:rPr>
          <w:rFonts w:ascii="Consolas" w:eastAsia="Cambria" w:hAnsi="Consolas" w:cs="Cambria"/>
          <w:sz w:val="20"/>
          <w:szCs w:val="20"/>
        </w:rPr>
        <w:t>greet(</w:t>
      </w:r>
      <w:proofErr w:type="gramEnd"/>
      <w:r w:rsidRPr="00AE2839">
        <w:rPr>
          <w:rFonts w:ascii="Consolas" w:eastAsia="Cambria" w:hAnsi="Consolas" w:cs="Cambria"/>
          <w:sz w:val="20"/>
          <w:szCs w:val="20"/>
        </w:rPr>
        <w:t>greeting, ...names) {</w:t>
      </w:r>
    </w:p>
    <w:p w14:paraId="4523A590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 xml:space="preserve">    console.log(`${greeting}, ${</w:t>
      </w:r>
      <w:proofErr w:type="spellStart"/>
      <w:proofErr w:type="gramStart"/>
      <w:r w:rsidRPr="00AE2839">
        <w:rPr>
          <w:rFonts w:ascii="Consolas" w:eastAsia="Cambria" w:hAnsi="Consolas" w:cs="Cambria"/>
          <w:sz w:val="20"/>
          <w:szCs w:val="20"/>
        </w:rPr>
        <w:t>names.join</w:t>
      </w:r>
      <w:proofErr w:type="spellEnd"/>
      <w:proofErr w:type="gramEnd"/>
      <w:r w:rsidRPr="00AE2839">
        <w:rPr>
          <w:rFonts w:ascii="Consolas" w:eastAsia="Cambria" w:hAnsi="Consolas" w:cs="Cambria"/>
          <w:sz w:val="20"/>
          <w:szCs w:val="20"/>
        </w:rPr>
        <w:t>(", ")}`);</w:t>
      </w:r>
    </w:p>
    <w:p w14:paraId="03935707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>}</w:t>
      </w:r>
    </w:p>
    <w:p w14:paraId="760C9C4A" w14:textId="779BBCAA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AE2839">
        <w:rPr>
          <w:rFonts w:ascii="Consolas" w:eastAsia="Cambria" w:hAnsi="Consolas" w:cs="Cambria"/>
          <w:sz w:val="20"/>
          <w:szCs w:val="20"/>
        </w:rPr>
        <w:t>greet(</w:t>
      </w:r>
      <w:proofErr w:type="gramEnd"/>
      <w:r w:rsidRPr="00AE2839">
        <w:rPr>
          <w:rFonts w:ascii="Consolas" w:eastAsia="Cambria" w:hAnsi="Consolas" w:cs="Cambria"/>
          <w:sz w:val="20"/>
          <w:szCs w:val="20"/>
        </w:rPr>
        <w:t>"Hello", "</w:t>
      </w:r>
      <w:r w:rsidR="00955248">
        <w:rPr>
          <w:rFonts w:ascii="Consolas" w:eastAsia="Cambria" w:hAnsi="Consolas" w:cs="Cambria"/>
          <w:sz w:val="20"/>
          <w:szCs w:val="20"/>
        </w:rPr>
        <w:t>Rupali</w:t>
      </w:r>
      <w:r w:rsidRPr="00AE2839">
        <w:rPr>
          <w:rFonts w:ascii="Consolas" w:eastAsia="Cambria" w:hAnsi="Consolas" w:cs="Cambria"/>
          <w:sz w:val="20"/>
          <w:szCs w:val="20"/>
        </w:rPr>
        <w:t>", "</w:t>
      </w:r>
      <w:r w:rsidR="00955248">
        <w:rPr>
          <w:rFonts w:ascii="Consolas" w:eastAsia="Cambria" w:hAnsi="Consolas" w:cs="Cambria"/>
          <w:sz w:val="20"/>
          <w:szCs w:val="20"/>
        </w:rPr>
        <w:t>Mahesh</w:t>
      </w:r>
      <w:r w:rsidRPr="00AE2839">
        <w:rPr>
          <w:rFonts w:ascii="Consolas" w:eastAsia="Cambria" w:hAnsi="Consolas" w:cs="Cambria"/>
          <w:sz w:val="20"/>
          <w:szCs w:val="20"/>
        </w:rPr>
        <w:t>", "</w:t>
      </w:r>
      <w:proofErr w:type="spellStart"/>
      <w:r w:rsidRPr="00AE2839">
        <w:rPr>
          <w:rFonts w:ascii="Consolas" w:eastAsia="Cambria" w:hAnsi="Consolas" w:cs="Cambria"/>
          <w:sz w:val="20"/>
          <w:szCs w:val="20"/>
        </w:rPr>
        <w:t>Ch</w:t>
      </w:r>
      <w:r w:rsidR="00955248">
        <w:rPr>
          <w:rFonts w:ascii="Consolas" w:eastAsia="Cambria" w:hAnsi="Consolas" w:cs="Cambria"/>
          <w:sz w:val="20"/>
          <w:szCs w:val="20"/>
        </w:rPr>
        <w:t>opad</w:t>
      </w:r>
      <w:r w:rsidRPr="00AE2839">
        <w:rPr>
          <w:rFonts w:ascii="Consolas" w:eastAsia="Cambria" w:hAnsi="Consolas" w:cs="Cambria"/>
          <w:sz w:val="20"/>
          <w:szCs w:val="20"/>
        </w:rPr>
        <w:t>e</w:t>
      </w:r>
      <w:proofErr w:type="spellEnd"/>
      <w:r w:rsidRPr="00AE2839">
        <w:rPr>
          <w:rFonts w:ascii="Consolas" w:eastAsia="Cambria" w:hAnsi="Consolas" w:cs="Cambria"/>
          <w:sz w:val="20"/>
          <w:szCs w:val="20"/>
        </w:rPr>
        <w:t xml:space="preserve">"); </w:t>
      </w:r>
    </w:p>
    <w:p w14:paraId="028A61AE" w14:textId="58D2C38A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 xml:space="preserve">// Output: Hello, </w:t>
      </w:r>
      <w:r w:rsidR="00955248">
        <w:rPr>
          <w:rFonts w:ascii="Consolas" w:eastAsia="Cambria" w:hAnsi="Consolas" w:cs="Cambria"/>
          <w:sz w:val="20"/>
          <w:szCs w:val="20"/>
        </w:rPr>
        <w:t>Rupali</w:t>
      </w:r>
      <w:r w:rsidRPr="00AE2839">
        <w:rPr>
          <w:rFonts w:ascii="Consolas" w:eastAsia="Cambria" w:hAnsi="Consolas" w:cs="Cambria"/>
          <w:sz w:val="20"/>
          <w:szCs w:val="20"/>
        </w:rPr>
        <w:t xml:space="preserve">, </w:t>
      </w:r>
      <w:r w:rsidR="00955248">
        <w:rPr>
          <w:rFonts w:ascii="Consolas" w:eastAsia="Cambria" w:hAnsi="Consolas" w:cs="Cambria"/>
          <w:sz w:val="20"/>
          <w:szCs w:val="20"/>
        </w:rPr>
        <w:t>Mahesh</w:t>
      </w:r>
      <w:r w:rsidRPr="00AE2839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AE2839">
        <w:rPr>
          <w:rFonts w:ascii="Consolas" w:eastAsia="Cambria" w:hAnsi="Consolas" w:cs="Cambria"/>
          <w:sz w:val="20"/>
          <w:szCs w:val="20"/>
        </w:rPr>
        <w:t>Ch</w:t>
      </w:r>
      <w:r w:rsidR="00955248">
        <w:rPr>
          <w:rFonts w:ascii="Consolas" w:eastAsia="Cambria" w:hAnsi="Consolas" w:cs="Cambria"/>
          <w:sz w:val="20"/>
          <w:szCs w:val="20"/>
        </w:rPr>
        <w:t>opad</w:t>
      </w:r>
      <w:r w:rsidRPr="00AE2839">
        <w:rPr>
          <w:rFonts w:ascii="Consolas" w:eastAsia="Cambria" w:hAnsi="Consolas" w:cs="Cambria"/>
          <w:sz w:val="20"/>
          <w:szCs w:val="20"/>
        </w:rPr>
        <w:t>e</w:t>
      </w:r>
      <w:proofErr w:type="spellEnd"/>
    </w:p>
    <w:p w14:paraId="4E2C8030" w14:textId="77777777" w:rsidR="00444AEC" w:rsidRDefault="00444AEC" w:rsidP="00444AEC">
      <w:pPr>
        <w:spacing w:after="0"/>
        <w:rPr>
          <w:rFonts w:eastAsia="Cambria" w:cs="Cambria"/>
          <w:b/>
          <w:bCs/>
        </w:rPr>
      </w:pPr>
    </w:p>
    <w:p w14:paraId="25E23AEF" w14:textId="77777777" w:rsidR="00444AEC" w:rsidRDefault="00444AEC" w:rsidP="00444AEC">
      <w:pPr>
        <w:spacing w:after="0"/>
        <w:rPr>
          <w:rFonts w:eastAsia="Cambria" w:cs="Cambria"/>
          <w:b/>
          <w:bCs/>
        </w:rPr>
      </w:pPr>
    </w:p>
    <w:p w14:paraId="385877B9" w14:textId="339E8A40" w:rsidR="00444AEC" w:rsidRDefault="00444AEC" w:rsidP="00444AEC">
      <w:pPr>
        <w:spacing w:after="0"/>
        <w:rPr>
          <w:rFonts w:eastAsia="Cambria" w:cs="Cambria"/>
          <w:b/>
          <w:bCs/>
        </w:rPr>
      </w:pPr>
      <w:r w:rsidRPr="00444AEC">
        <w:rPr>
          <w:rFonts w:eastAsia="Cambria" w:cs="Cambria"/>
          <w:b/>
          <w:bCs/>
        </w:rPr>
        <w:t>Example 3: Default Values with Rest Parameters</w:t>
      </w:r>
    </w:p>
    <w:p w14:paraId="08C05B4B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AE2839">
        <w:rPr>
          <w:rFonts w:ascii="Consolas" w:eastAsia="Cambria" w:hAnsi="Consolas" w:cs="Cambria"/>
          <w:sz w:val="20"/>
          <w:szCs w:val="20"/>
        </w:rPr>
        <w:t>multiply(</w:t>
      </w:r>
      <w:proofErr w:type="gramEnd"/>
      <w:r w:rsidRPr="00AE2839">
        <w:rPr>
          <w:rFonts w:ascii="Consolas" w:eastAsia="Cambria" w:hAnsi="Consolas" w:cs="Cambria"/>
          <w:sz w:val="20"/>
          <w:szCs w:val="20"/>
        </w:rPr>
        <w:t>multiplier = 1, ...numbers) {</w:t>
      </w:r>
    </w:p>
    <w:p w14:paraId="567B0172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proofErr w:type="gramStart"/>
      <w:r w:rsidRPr="00AE2839">
        <w:rPr>
          <w:rFonts w:ascii="Consolas" w:eastAsia="Cambria" w:hAnsi="Consolas" w:cs="Cambria"/>
          <w:sz w:val="20"/>
          <w:szCs w:val="20"/>
        </w:rPr>
        <w:t>numbers.map</w:t>
      </w:r>
      <w:proofErr w:type="spellEnd"/>
      <w:r w:rsidRPr="00AE2839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AE283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AE2839">
        <w:rPr>
          <w:rFonts w:ascii="Consolas" w:eastAsia="Cambria" w:hAnsi="Consolas" w:cs="Cambria"/>
          <w:sz w:val="20"/>
          <w:szCs w:val="20"/>
        </w:rPr>
        <w:t xml:space="preserve"> =&gt; </w:t>
      </w:r>
      <w:proofErr w:type="spellStart"/>
      <w:r w:rsidRPr="00AE283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AE2839">
        <w:rPr>
          <w:rFonts w:ascii="Consolas" w:eastAsia="Cambria" w:hAnsi="Consolas" w:cs="Cambria"/>
          <w:sz w:val="20"/>
          <w:szCs w:val="20"/>
        </w:rPr>
        <w:t xml:space="preserve"> * multiplier);</w:t>
      </w:r>
    </w:p>
    <w:p w14:paraId="47F34AE7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r w:rsidRPr="00AE2839">
        <w:rPr>
          <w:rFonts w:ascii="Consolas" w:eastAsia="Cambria" w:hAnsi="Consolas" w:cs="Cambria"/>
          <w:sz w:val="20"/>
          <w:szCs w:val="20"/>
        </w:rPr>
        <w:t>}</w:t>
      </w:r>
    </w:p>
    <w:p w14:paraId="5B8D6D9D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BB2F6E0" w14:textId="7777777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AE283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E2839">
        <w:rPr>
          <w:rFonts w:ascii="Consolas" w:eastAsia="Cambria" w:hAnsi="Consolas" w:cs="Cambria"/>
          <w:sz w:val="20"/>
          <w:szCs w:val="20"/>
        </w:rPr>
        <w:t>multiply(2, 1, 2, 3)); // Output: [2, 4, 6]</w:t>
      </w:r>
    </w:p>
    <w:p w14:paraId="1412EAF4" w14:textId="7BB5DD37" w:rsidR="00444AEC" w:rsidRPr="00AE2839" w:rsidRDefault="00444AEC" w:rsidP="00444AE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AE283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E2839">
        <w:rPr>
          <w:rFonts w:ascii="Consolas" w:eastAsia="Cambria" w:hAnsi="Consolas" w:cs="Cambria"/>
          <w:sz w:val="20"/>
          <w:szCs w:val="20"/>
        </w:rPr>
        <w:t>multiply(undefined, 4, 5)); // Output: [4, 5]</w:t>
      </w:r>
    </w:p>
    <w:p w14:paraId="639694F0" w14:textId="77777777" w:rsidR="00444AEC" w:rsidRDefault="00444AEC" w:rsidP="00444AEC">
      <w:pPr>
        <w:spacing w:after="0"/>
        <w:rPr>
          <w:rFonts w:eastAsia="Cambria" w:cs="Cambria"/>
          <w:b/>
          <w:bCs/>
        </w:rPr>
      </w:pPr>
    </w:p>
    <w:p w14:paraId="3588D632" w14:textId="77777777" w:rsidR="00444AEC" w:rsidRDefault="00444AEC" w:rsidP="00444AEC">
      <w:pPr>
        <w:spacing w:after="0"/>
        <w:rPr>
          <w:rFonts w:eastAsia="Cambria" w:cs="Cambria"/>
          <w:b/>
          <w:bCs/>
        </w:rPr>
      </w:pPr>
    </w:p>
    <w:p w14:paraId="1EEB62A3" w14:textId="77777777" w:rsidR="009225CE" w:rsidRPr="009225CE" w:rsidRDefault="009225CE" w:rsidP="009225CE">
      <w:pPr>
        <w:spacing w:after="0"/>
        <w:rPr>
          <w:rFonts w:eastAsia="Cambria" w:cs="Cambria"/>
          <w:b/>
          <w:bCs/>
        </w:rPr>
      </w:pPr>
      <w:r w:rsidRPr="009225CE">
        <w:rPr>
          <w:rFonts w:eastAsia="Cambria" w:cs="Cambria"/>
          <w:b/>
          <w:bCs/>
        </w:rPr>
        <w:t>Example 4: Using Rest Parameters in Arrow Functions</w:t>
      </w:r>
    </w:p>
    <w:p w14:paraId="11FBDDD5" w14:textId="77777777" w:rsidR="009225CE" w:rsidRPr="009225CE" w:rsidRDefault="009225CE" w:rsidP="009225C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9225CE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225CE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225CE">
        <w:rPr>
          <w:rFonts w:ascii="Consolas" w:eastAsia="Cambria" w:hAnsi="Consolas" w:cs="Cambria"/>
          <w:sz w:val="20"/>
          <w:szCs w:val="20"/>
        </w:rPr>
        <w:t>concatenateStrings</w:t>
      </w:r>
      <w:proofErr w:type="spellEnd"/>
      <w:r w:rsidRPr="009225CE">
        <w:rPr>
          <w:rFonts w:ascii="Consolas" w:eastAsia="Cambria" w:hAnsi="Consolas" w:cs="Cambria"/>
          <w:sz w:val="20"/>
          <w:szCs w:val="20"/>
        </w:rPr>
        <w:t xml:space="preserve"> = (...strings) =&gt; </w:t>
      </w:r>
      <w:proofErr w:type="spellStart"/>
      <w:proofErr w:type="gramStart"/>
      <w:r w:rsidRPr="009225CE">
        <w:rPr>
          <w:rFonts w:ascii="Consolas" w:eastAsia="Cambria" w:hAnsi="Consolas" w:cs="Cambria"/>
          <w:sz w:val="20"/>
          <w:szCs w:val="20"/>
        </w:rPr>
        <w:t>strings.join</w:t>
      </w:r>
      <w:proofErr w:type="spellEnd"/>
      <w:proofErr w:type="gramEnd"/>
      <w:r w:rsidRPr="009225CE">
        <w:rPr>
          <w:rFonts w:ascii="Consolas" w:eastAsia="Cambria" w:hAnsi="Consolas" w:cs="Cambria"/>
          <w:sz w:val="20"/>
          <w:szCs w:val="20"/>
        </w:rPr>
        <w:t>(" ");</w:t>
      </w:r>
    </w:p>
    <w:p w14:paraId="0679F7E5" w14:textId="77777777" w:rsidR="009225CE" w:rsidRPr="009225CE" w:rsidRDefault="009225CE" w:rsidP="009225C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027B28F" w14:textId="77777777" w:rsidR="009225CE" w:rsidRPr="009225CE" w:rsidRDefault="009225CE" w:rsidP="009225C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9225CE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9225CE">
        <w:rPr>
          <w:rFonts w:ascii="Consolas" w:eastAsia="Cambria" w:hAnsi="Consolas" w:cs="Cambria"/>
          <w:sz w:val="20"/>
          <w:szCs w:val="20"/>
        </w:rPr>
        <w:t>concatenateStrings</w:t>
      </w:r>
      <w:proofErr w:type="spellEnd"/>
      <w:r w:rsidRPr="009225CE">
        <w:rPr>
          <w:rFonts w:ascii="Consolas" w:eastAsia="Cambria" w:hAnsi="Consolas" w:cs="Cambria"/>
          <w:sz w:val="20"/>
          <w:szCs w:val="20"/>
        </w:rPr>
        <w:t>("JavaScript", "is", "awesome!"));</w:t>
      </w:r>
    </w:p>
    <w:p w14:paraId="13ABAEF0" w14:textId="5DF9CB6C" w:rsidR="009225CE" w:rsidRPr="009225CE" w:rsidRDefault="009225CE" w:rsidP="009225C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225CE">
        <w:rPr>
          <w:rFonts w:ascii="Consolas" w:eastAsia="Cambria" w:hAnsi="Consolas" w:cs="Cambria"/>
          <w:sz w:val="20"/>
          <w:szCs w:val="20"/>
        </w:rPr>
        <w:t>// Output: JavaScript is awesome!</w:t>
      </w:r>
    </w:p>
    <w:p w14:paraId="7177BE74" w14:textId="77777777" w:rsidR="009225CE" w:rsidRDefault="009225CE" w:rsidP="009225CE">
      <w:pPr>
        <w:spacing w:after="0"/>
        <w:rPr>
          <w:rFonts w:eastAsia="Cambria" w:cs="Cambria"/>
          <w:b/>
          <w:bCs/>
        </w:rPr>
      </w:pPr>
    </w:p>
    <w:p w14:paraId="10C9C7B6" w14:textId="14715289" w:rsidR="009225CE" w:rsidRPr="005B61E7" w:rsidRDefault="00956CED" w:rsidP="009225CE">
      <w:pPr>
        <w:spacing w:after="0"/>
        <w:rPr>
          <w:rFonts w:eastAsia="Cambria" w:cs="Cambria"/>
          <w:b/>
          <w:bCs/>
        </w:rPr>
      </w:pPr>
      <w:r w:rsidRPr="005B61E7">
        <w:rPr>
          <w:rFonts w:eastAsia="Cambria" w:cs="Cambria"/>
          <w:b/>
          <w:bCs/>
        </w:rPr>
        <w:t>Example 5: Forwarding Arguments with Rest Parameters</w:t>
      </w:r>
    </w:p>
    <w:p w14:paraId="028F95A3" w14:textId="77777777" w:rsidR="00956CED" w:rsidRPr="00BB77F8" w:rsidRDefault="00956CED" w:rsidP="00956CED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BB77F8">
        <w:rPr>
          <w:rFonts w:ascii="Consolas" w:eastAsia="Cambria" w:hAnsi="Consolas" w:cs="Cambria"/>
          <w:sz w:val="20"/>
          <w:szCs w:val="20"/>
        </w:rPr>
        <w:t>logMessage</w:t>
      </w:r>
      <w:proofErr w:type="spellEnd"/>
      <w:r w:rsidRPr="00BB77F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B77F8">
        <w:rPr>
          <w:rFonts w:ascii="Consolas" w:eastAsia="Cambria" w:hAnsi="Consolas" w:cs="Cambria"/>
          <w:sz w:val="20"/>
          <w:szCs w:val="20"/>
        </w:rPr>
        <w:t>message, ...</w:t>
      </w:r>
      <w:proofErr w:type="spellStart"/>
      <w:r w:rsidRPr="00BB77F8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BB77F8">
        <w:rPr>
          <w:rFonts w:ascii="Consolas" w:eastAsia="Cambria" w:hAnsi="Consolas" w:cs="Cambria"/>
          <w:sz w:val="20"/>
          <w:szCs w:val="20"/>
        </w:rPr>
        <w:t>) {</w:t>
      </w:r>
    </w:p>
    <w:p w14:paraId="596C3D7E" w14:textId="77777777" w:rsidR="00956CED" w:rsidRPr="00BB77F8" w:rsidRDefault="00956CED" w:rsidP="00956CED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B77F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B77F8">
        <w:rPr>
          <w:rFonts w:ascii="Consolas" w:eastAsia="Cambria" w:hAnsi="Consolas" w:cs="Cambria"/>
          <w:sz w:val="20"/>
          <w:szCs w:val="20"/>
        </w:rPr>
        <w:t>message, ...</w:t>
      </w:r>
      <w:proofErr w:type="spellStart"/>
      <w:r w:rsidRPr="00BB77F8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BB77F8">
        <w:rPr>
          <w:rFonts w:ascii="Consolas" w:eastAsia="Cambria" w:hAnsi="Consolas" w:cs="Cambria"/>
          <w:sz w:val="20"/>
          <w:szCs w:val="20"/>
        </w:rPr>
        <w:t>);</w:t>
      </w:r>
    </w:p>
    <w:p w14:paraId="287FFC38" w14:textId="77777777" w:rsidR="00956CED" w:rsidRPr="00BB77F8" w:rsidRDefault="00956CED" w:rsidP="00956CED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>}</w:t>
      </w:r>
    </w:p>
    <w:p w14:paraId="50FBBAF9" w14:textId="77777777" w:rsidR="00956CED" w:rsidRPr="00BB77F8" w:rsidRDefault="00956CED" w:rsidP="00956CED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440B8FF" w14:textId="77777777" w:rsidR="00956CED" w:rsidRPr="00BB77F8" w:rsidRDefault="00956CED" w:rsidP="00956CED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BB77F8">
        <w:rPr>
          <w:rFonts w:ascii="Consolas" w:eastAsia="Cambria" w:hAnsi="Consolas" w:cs="Cambria"/>
          <w:sz w:val="20"/>
          <w:szCs w:val="20"/>
        </w:rPr>
        <w:t>logMessage</w:t>
      </w:r>
      <w:proofErr w:type="spellEnd"/>
      <w:r w:rsidRPr="00BB77F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B77F8">
        <w:rPr>
          <w:rFonts w:ascii="Consolas" w:eastAsia="Cambria" w:hAnsi="Consolas" w:cs="Cambria"/>
          <w:sz w:val="20"/>
          <w:szCs w:val="20"/>
        </w:rPr>
        <w:t xml:space="preserve">"Values:", 1, 2, 3, 4); </w:t>
      </w:r>
    </w:p>
    <w:p w14:paraId="02F72DC0" w14:textId="220606F9" w:rsidR="00956CED" w:rsidRPr="00BB77F8" w:rsidRDefault="00956CED" w:rsidP="00956CED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>// Output: Values: 1 2 3 4</w:t>
      </w:r>
    </w:p>
    <w:p w14:paraId="1012802B" w14:textId="77777777" w:rsidR="00956CED" w:rsidRDefault="00956CED" w:rsidP="00956CED">
      <w:pPr>
        <w:spacing w:after="0"/>
        <w:rPr>
          <w:rFonts w:eastAsia="Cambria" w:cs="Cambria"/>
        </w:rPr>
      </w:pPr>
    </w:p>
    <w:p w14:paraId="363C3DB0" w14:textId="649E86F5" w:rsidR="009225CE" w:rsidRDefault="00BB77F8" w:rsidP="009225CE">
      <w:pPr>
        <w:spacing w:after="0"/>
        <w:rPr>
          <w:rFonts w:eastAsia="Cambria" w:cs="Cambria"/>
          <w:b/>
          <w:bCs/>
        </w:rPr>
      </w:pPr>
      <w:r w:rsidRPr="00BB77F8">
        <w:rPr>
          <w:rFonts w:eastAsia="Cambria" w:cs="Cambria"/>
          <w:b/>
          <w:bCs/>
        </w:rPr>
        <w:t>Example 6: Rest Parameter Limitation</w:t>
      </w:r>
    </w:p>
    <w:p w14:paraId="0075EDFC" w14:textId="1F9B94C7" w:rsidR="00BB77F8" w:rsidRDefault="00BB77F8" w:rsidP="009225CE">
      <w:pPr>
        <w:spacing w:after="0"/>
        <w:rPr>
          <w:rFonts w:eastAsia="Cambria" w:cs="Cambria"/>
          <w:b/>
          <w:bCs/>
        </w:rPr>
      </w:pPr>
      <w:r w:rsidRPr="00BB77F8">
        <w:rPr>
          <w:rFonts w:eastAsia="Cambria" w:cs="Cambria"/>
          <w:b/>
          <w:bCs/>
        </w:rPr>
        <w:t>Valid:</w:t>
      </w:r>
    </w:p>
    <w:p w14:paraId="1CFAD977" w14:textId="77777777" w:rsidR="00BB77F8" w:rsidRPr="00BB77F8" w:rsidRDefault="00BB77F8" w:rsidP="00BB77F8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BB77F8">
        <w:rPr>
          <w:rFonts w:ascii="Consolas" w:eastAsia="Cambria" w:hAnsi="Consolas" w:cs="Cambria"/>
          <w:sz w:val="20"/>
          <w:szCs w:val="20"/>
        </w:rPr>
        <w:t>example(</w:t>
      </w:r>
      <w:proofErr w:type="gramEnd"/>
      <w:r w:rsidRPr="00BB77F8">
        <w:rPr>
          <w:rFonts w:ascii="Consolas" w:eastAsia="Cambria" w:hAnsi="Consolas" w:cs="Cambria"/>
          <w:sz w:val="20"/>
          <w:szCs w:val="20"/>
        </w:rPr>
        <w:t>a, b, ...rest) {</w:t>
      </w:r>
    </w:p>
    <w:p w14:paraId="5E755F6E" w14:textId="77777777" w:rsidR="00BB77F8" w:rsidRPr="00BB77F8" w:rsidRDefault="00BB77F8" w:rsidP="00BB77F8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 xml:space="preserve">    console.log(rest); </w:t>
      </w:r>
    </w:p>
    <w:p w14:paraId="1E4A0B8B" w14:textId="57DAD773" w:rsidR="00BB77F8" w:rsidRPr="00BB77F8" w:rsidRDefault="00BB77F8" w:rsidP="00BB77F8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>}</w:t>
      </w:r>
    </w:p>
    <w:p w14:paraId="63B7ACCC" w14:textId="77777777" w:rsidR="00BB77F8" w:rsidRDefault="00BB77F8" w:rsidP="00BB77F8">
      <w:pPr>
        <w:spacing w:after="0"/>
        <w:rPr>
          <w:rFonts w:eastAsia="Cambria" w:cs="Cambria"/>
          <w:b/>
          <w:bCs/>
        </w:rPr>
      </w:pPr>
    </w:p>
    <w:p w14:paraId="280AAFE3" w14:textId="696A1EAE" w:rsidR="00BB77F8" w:rsidRDefault="00BB77F8" w:rsidP="00BB77F8">
      <w:pPr>
        <w:spacing w:after="0"/>
        <w:rPr>
          <w:rFonts w:eastAsia="Cambria" w:cs="Cambria"/>
          <w:b/>
          <w:bCs/>
        </w:rPr>
      </w:pPr>
      <w:r w:rsidRPr="00BB77F8">
        <w:rPr>
          <w:rFonts w:eastAsia="Cambria" w:cs="Cambria"/>
          <w:b/>
          <w:bCs/>
        </w:rPr>
        <w:t>Invalid:</w:t>
      </w:r>
    </w:p>
    <w:p w14:paraId="1AE67D24" w14:textId="77777777" w:rsidR="00BB77F8" w:rsidRPr="00BB77F8" w:rsidRDefault="00BB77F8" w:rsidP="00BB77F8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BB77F8">
        <w:rPr>
          <w:rFonts w:ascii="Consolas" w:eastAsia="Cambria" w:hAnsi="Consolas" w:cs="Cambria"/>
          <w:sz w:val="20"/>
          <w:szCs w:val="20"/>
        </w:rPr>
        <w:t>example(</w:t>
      </w:r>
      <w:proofErr w:type="gramEnd"/>
      <w:r w:rsidRPr="00BB77F8">
        <w:rPr>
          <w:rFonts w:ascii="Consolas" w:eastAsia="Cambria" w:hAnsi="Consolas" w:cs="Cambria"/>
          <w:sz w:val="20"/>
          <w:szCs w:val="20"/>
        </w:rPr>
        <w:t>...rest, a) {</w:t>
      </w:r>
    </w:p>
    <w:p w14:paraId="175B8BBF" w14:textId="77777777" w:rsidR="00BB77F8" w:rsidRPr="00BB77F8" w:rsidRDefault="00BB77F8" w:rsidP="00BB77F8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 xml:space="preserve">    // Syntax Error: Rest parameter must be last formal parameter</w:t>
      </w:r>
    </w:p>
    <w:p w14:paraId="21FBDCE9" w14:textId="2E0CE4AC" w:rsidR="00BB77F8" w:rsidRPr="00BB77F8" w:rsidRDefault="00BB77F8" w:rsidP="00BB77F8">
      <w:pPr>
        <w:spacing w:after="0"/>
        <w:rPr>
          <w:rFonts w:ascii="Consolas" w:eastAsia="Cambria" w:hAnsi="Consolas" w:cs="Cambria"/>
          <w:sz w:val="20"/>
          <w:szCs w:val="20"/>
        </w:rPr>
      </w:pPr>
      <w:r w:rsidRPr="00BB77F8">
        <w:rPr>
          <w:rFonts w:ascii="Consolas" w:eastAsia="Cambria" w:hAnsi="Consolas" w:cs="Cambria"/>
          <w:sz w:val="20"/>
          <w:szCs w:val="20"/>
        </w:rPr>
        <w:t>}</w:t>
      </w:r>
    </w:p>
    <w:p w14:paraId="78C24EF2" w14:textId="77777777" w:rsidR="00BB77F8" w:rsidRDefault="00BB77F8" w:rsidP="00BB77F8">
      <w:pPr>
        <w:spacing w:after="0"/>
        <w:rPr>
          <w:rFonts w:eastAsia="Cambria" w:cs="Cambria"/>
          <w:b/>
          <w:bCs/>
        </w:rPr>
      </w:pPr>
    </w:p>
    <w:p w14:paraId="46058E03" w14:textId="01AA5B56" w:rsidR="001A32A3" w:rsidRPr="00F11F15" w:rsidRDefault="00001AE6" w:rsidP="009C4906">
      <w:pPr>
        <w:spacing w:after="0"/>
        <w:rPr>
          <w:rFonts w:eastAsia="Cambria" w:cs="Cambria"/>
          <w:b/>
          <w:bCs/>
        </w:rPr>
      </w:pPr>
      <w:r w:rsidRPr="00F11F15">
        <w:rPr>
          <w:rFonts w:eastAsia="Cambria" w:cs="Cambria"/>
          <w:b/>
          <w:bCs/>
        </w:rPr>
        <w:t>Syntax of the return Statement</w:t>
      </w:r>
    </w:p>
    <w:p w14:paraId="0F7BEC80" w14:textId="77777777" w:rsidR="00001AE6" w:rsidRPr="00F11F15" w:rsidRDefault="00001AE6" w:rsidP="00001AE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lastRenderedPageBreak/>
        <w:t xml:space="preserve">function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functionName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(parameters) {</w:t>
      </w:r>
    </w:p>
    <w:p w14:paraId="202C94B0" w14:textId="77777777" w:rsidR="00001AE6" w:rsidRPr="00F11F15" w:rsidRDefault="00001AE6" w:rsidP="00001AE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// Function logic</w:t>
      </w:r>
    </w:p>
    <w:p w14:paraId="6950E187" w14:textId="77777777" w:rsidR="00001AE6" w:rsidRPr="00F11F15" w:rsidRDefault="00001AE6" w:rsidP="00001AE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value;</w:t>
      </w:r>
    </w:p>
    <w:p w14:paraId="2DC6E493" w14:textId="5EE8DDB8" w:rsidR="00001AE6" w:rsidRPr="00F11F15" w:rsidRDefault="00001AE6" w:rsidP="00001AE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4EA88C0B" w14:textId="77777777" w:rsidR="00001AE6" w:rsidRDefault="00001AE6" w:rsidP="00001AE6">
      <w:pPr>
        <w:spacing w:after="0"/>
        <w:rPr>
          <w:rFonts w:eastAsia="Cambria" w:cs="Cambria"/>
        </w:rPr>
      </w:pPr>
    </w:p>
    <w:p w14:paraId="26F8FA21" w14:textId="3293AB67" w:rsidR="00001AE6" w:rsidRPr="007435CF" w:rsidRDefault="006679F6" w:rsidP="00001AE6">
      <w:pPr>
        <w:spacing w:after="0"/>
        <w:rPr>
          <w:rFonts w:eastAsia="Cambria" w:cs="Cambria"/>
          <w:b/>
          <w:bCs/>
        </w:rPr>
      </w:pPr>
      <w:r w:rsidRPr="007435CF">
        <w:rPr>
          <w:rFonts w:eastAsia="Cambria" w:cs="Cambria"/>
          <w:b/>
          <w:bCs/>
        </w:rPr>
        <w:t>Example 1: Basic Return Statement</w:t>
      </w:r>
    </w:p>
    <w:p w14:paraId="4641779C" w14:textId="77777777" w:rsidR="006679F6" w:rsidRPr="00F11F15" w:rsidRDefault="006679F6" w:rsidP="006679F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a, b) {</w:t>
      </w:r>
    </w:p>
    <w:p w14:paraId="589673C9" w14:textId="77777777" w:rsidR="006679F6" w:rsidRPr="00F11F15" w:rsidRDefault="006679F6" w:rsidP="006679F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1EE4D73D" w14:textId="77777777" w:rsidR="006679F6" w:rsidRPr="00F11F15" w:rsidRDefault="006679F6" w:rsidP="006679F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4C22043E" w14:textId="77777777" w:rsidR="006679F6" w:rsidRPr="00F11F15" w:rsidRDefault="006679F6" w:rsidP="006679F6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009AA7F" w14:textId="77777777" w:rsidR="006679F6" w:rsidRPr="00F11F15" w:rsidRDefault="006679F6" w:rsidP="006679F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let result =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5, 3);</w:t>
      </w:r>
    </w:p>
    <w:p w14:paraId="59BC87FA" w14:textId="1DDE9A2A" w:rsidR="006679F6" w:rsidRPr="00F11F15" w:rsidRDefault="006679F6" w:rsidP="006679F6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console.log(result); // Output: 8</w:t>
      </w:r>
    </w:p>
    <w:p w14:paraId="7430AE7C" w14:textId="77777777" w:rsidR="006679F6" w:rsidRDefault="006679F6" w:rsidP="006679F6">
      <w:pPr>
        <w:spacing w:after="0"/>
        <w:rPr>
          <w:rFonts w:eastAsia="Cambria" w:cs="Cambria"/>
        </w:rPr>
      </w:pPr>
    </w:p>
    <w:p w14:paraId="5A65F6AD" w14:textId="77777777" w:rsidR="006679F6" w:rsidRDefault="006679F6" w:rsidP="006679F6">
      <w:pPr>
        <w:spacing w:after="0"/>
        <w:rPr>
          <w:rFonts w:eastAsia="Cambria" w:cs="Cambria"/>
        </w:rPr>
      </w:pPr>
    </w:p>
    <w:p w14:paraId="5034B257" w14:textId="77777777" w:rsidR="00D75C8F" w:rsidRPr="00D75C8F" w:rsidRDefault="00D75C8F" w:rsidP="00D75C8F">
      <w:pPr>
        <w:spacing w:after="0"/>
        <w:rPr>
          <w:rFonts w:eastAsia="Cambria" w:cs="Cambria"/>
          <w:b/>
          <w:bCs/>
        </w:rPr>
      </w:pPr>
      <w:r w:rsidRPr="00D75C8F">
        <w:rPr>
          <w:rFonts w:eastAsia="Cambria" w:cs="Cambria"/>
          <w:b/>
          <w:bCs/>
        </w:rPr>
        <w:t>Example 2: Function Without a return Statement</w:t>
      </w:r>
    </w:p>
    <w:p w14:paraId="3CDD3ABE" w14:textId="77777777" w:rsidR="00D75C8F" w:rsidRPr="00F11F15" w:rsidRDefault="00D75C8F" w:rsidP="00D75C8F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function greet(name) {</w:t>
      </w:r>
    </w:p>
    <w:p w14:paraId="0E2372BA" w14:textId="77777777" w:rsidR="00D75C8F" w:rsidRPr="00F11F15" w:rsidRDefault="00D75C8F" w:rsidP="00D75C8F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`Hello, ${name}!`);</w:t>
      </w:r>
    </w:p>
    <w:p w14:paraId="00F50C09" w14:textId="77777777" w:rsidR="00D75C8F" w:rsidRPr="00F11F15" w:rsidRDefault="00D75C8F" w:rsidP="00D75C8F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53DB6D2A" w14:textId="77777777" w:rsidR="00D75C8F" w:rsidRPr="00F11F15" w:rsidRDefault="00D75C8F" w:rsidP="00D75C8F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3F7D16E" w14:textId="77777777" w:rsidR="00D75C8F" w:rsidRPr="00F11F15" w:rsidRDefault="00D75C8F" w:rsidP="00D75C8F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let result = greet("Alice");</w:t>
      </w:r>
    </w:p>
    <w:p w14:paraId="07D0FD22" w14:textId="752A40D9" w:rsidR="006679F6" w:rsidRPr="00F11F15" w:rsidRDefault="00D75C8F" w:rsidP="00D75C8F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console.log(result); // Output: undefined</w:t>
      </w:r>
    </w:p>
    <w:p w14:paraId="2C2097AD" w14:textId="77777777" w:rsidR="00D75C8F" w:rsidRDefault="00D75C8F" w:rsidP="00D75C8F">
      <w:pPr>
        <w:spacing w:after="0"/>
        <w:rPr>
          <w:rFonts w:eastAsia="Cambria" w:cs="Cambria"/>
        </w:rPr>
      </w:pPr>
    </w:p>
    <w:p w14:paraId="6F6818D6" w14:textId="576FBA90" w:rsidR="00B12590" w:rsidRPr="007435CF" w:rsidRDefault="004E5827" w:rsidP="00D75C8F">
      <w:pPr>
        <w:spacing w:after="0"/>
        <w:rPr>
          <w:rFonts w:eastAsia="Cambria" w:cs="Cambria"/>
          <w:b/>
          <w:bCs/>
        </w:rPr>
      </w:pPr>
      <w:r w:rsidRPr="007435CF">
        <w:rPr>
          <w:rFonts w:eastAsia="Cambria" w:cs="Cambria"/>
          <w:b/>
          <w:bCs/>
        </w:rPr>
        <w:t>Example 3: Returning an Object</w:t>
      </w:r>
    </w:p>
    <w:p w14:paraId="47542167" w14:textId="77777777" w:rsidR="004E5827" w:rsidRPr="00F11F15" w:rsidRDefault="004E5827" w:rsidP="004E582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createPerson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name, age) {</w:t>
      </w:r>
    </w:p>
    <w:p w14:paraId="0192352D" w14:textId="77777777" w:rsidR="004E5827" w:rsidRPr="00F11F15" w:rsidRDefault="004E5827" w:rsidP="004E582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: name, age: age };</w:t>
      </w:r>
    </w:p>
    <w:p w14:paraId="610EC122" w14:textId="77777777" w:rsidR="004E5827" w:rsidRPr="00F11F15" w:rsidRDefault="004E5827" w:rsidP="004E582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0E1421A1" w14:textId="77777777" w:rsidR="004E5827" w:rsidRPr="00F11F15" w:rsidRDefault="004E5827" w:rsidP="004E582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55AC820" w14:textId="766FC9F8" w:rsidR="004E5827" w:rsidRPr="00F11F15" w:rsidRDefault="004E5827" w:rsidP="004E582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let person =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createPerson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"A</w:t>
      </w:r>
      <w:r w:rsidR="00F82248">
        <w:rPr>
          <w:rFonts w:ascii="Consolas" w:eastAsia="Cambria" w:hAnsi="Consolas" w:cs="Cambria"/>
          <w:sz w:val="20"/>
          <w:szCs w:val="20"/>
        </w:rPr>
        <w:t>nuja</w:t>
      </w:r>
      <w:r w:rsidRPr="00F11F15">
        <w:rPr>
          <w:rFonts w:ascii="Consolas" w:eastAsia="Cambria" w:hAnsi="Consolas" w:cs="Cambria"/>
          <w:sz w:val="20"/>
          <w:szCs w:val="20"/>
        </w:rPr>
        <w:t>", 30);</w:t>
      </w:r>
    </w:p>
    <w:p w14:paraId="56C179EF" w14:textId="469CDA2D" w:rsidR="004E5827" w:rsidRPr="00F11F15" w:rsidRDefault="004E5827" w:rsidP="004E582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console.log(person); // Output: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: 'A</w:t>
      </w:r>
      <w:r w:rsidR="00F82248">
        <w:rPr>
          <w:rFonts w:ascii="Consolas" w:eastAsia="Cambria" w:hAnsi="Consolas" w:cs="Cambria"/>
          <w:sz w:val="20"/>
          <w:szCs w:val="20"/>
        </w:rPr>
        <w:t>nuja</w:t>
      </w:r>
      <w:r w:rsidRPr="00F11F15">
        <w:rPr>
          <w:rFonts w:ascii="Consolas" w:eastAsia="Cambria" w:hAnsi="Consolas" w:cs="Cambria"/>
          <w:sz w:val="20"/>
          <w:szCs w:val="20"/>
        </w:rPr>
        <w:t>', age: 30 }</w:t>
      </w:r>
    </w:p>
    <w:p w14:paraId="1E9C5093" w14:textId="77777777" w:rsidR="004E5827" w:rsidRDefault="004E5827" w:rsidP="004E5827">
      <w:pPr>
        <w:spacing w:after="0"/>
        <w:rPr>
          <w:rFonts w:eastAsia="Cambria" w:cs="Cambria"/>
        </w:rPr>
      </w:pPr>
    </w:p>
    <w:p w14:paraId="41EA609A" w14:textId="37D50E96" w:rsidR="004E5827" w:rsidRPr="007435CF" w:rsidRDefault="004E5827" w:rsidP="004E5827">
      <w:pPr>
        <w:spacing w:after="0"/>
        <w:rPr>
          <w:rFonts w:eastAsia="Cambria" w:cs="Cambria"/>
          <w:b/>
          <w:bCs/>
        </w:rPr>
      </w:pPr>
      <w:r w:rsidRPr="007435CF">
        <w:rPr>
          <w:rFonts w:eastAsia="Cambria" w:cs="Cambria"/>
          <w:b/>
          <w:bCs/>
        </w:rPr>
        <w:t>Example 4: Returning a Function</w:t>
      </w:r>
    </w:p>
    <w:p w14:paraId="7B204E46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function multiplier(factor) {</w:t>
      </w:r>
    </w:p>
    <w:p w14:paraId="2167D7E8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function(number) {</w:t>
      </w:r>
    </w:p>
    <w:p w14:paraId="27D29827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number * factor;</w:t>
      </w:r>
    </w:p>
    <w:p w14:paraId="5523E4D6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5D0EC952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1B4E37FE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2C6BFA7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let double =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multiplier(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2);</w:t>
      </w:r>
    </w:p>
    <w:p w14:paraId="1DD039B0" w14:textId="3DB31BDF" w:rsidR="004E5827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double(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5)); // Output: 10</w:t>
      </w:r>
    </w:p>
    <w:p w14:paraId="28E8B7C9" w14:textId="77777777" w:rsidR="00FF31C4" w:rsidRDefault="00FF31C4" w:rsidP="00FF31C4">
      <w:pPr>
        <w:spacing w:after="0"/>
        <w:rPr>
          <w:rFonts w:eastAsia="Cambria" w:cs="Cambria"/>
        </w:rPr>
      </w:pPr>
    </w:p>
    <w:p w14:paraId="649FC968" w14:textId="77777777" w:rsidR="00FF31C4" w:rsidRPr="00FF31C4" w:rsidRDefault="00FF31C4" w:rsidP="00FF31C4">
      <w:pPr>
        <w:spacing w:after="0"/>
        <w:rPr>
          <w:rFonts w:eastAsia="Cambria" w:cs="Cambria"/>
          <w:b/>
          <w:bCs/>
        </w:rPr>
      </w:pPr>
      <w:r w:rsidRPr="00FF31C4">
        <w:rPr>
          <w:rFonts w:eastAsia="Cambria" w:cs="Cambria"/>
          <w:b/>
          <w:bCs/>
        </w:rPr>
        <w:t>Example 5: Early Return</w:t>
      </w:r>
    </w:p>
    <w:p w14:paraId="2C8FE070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checkNumber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26A1FBDC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&lt; 0) {</w:t>
      </w:r>
    </w:p>
    <w:p w14:paraId="2F47F23A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"Negative number";</w:t>
      </w:r>
    </w:p>
    <w:p w14:paraId="76246399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D0DDE30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"Positive number";</w:t>
      </w:r>
    </w:p>
    <w:p w14:paraId="4811D026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6E6B0D41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BE87372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checkNumber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-5)); // Output: Negative number</w:t>
      </w:r>
    </w:p>
    <w:p w14:paraId="4EBAAFA2" w14:textId="3FA1A791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checkNumber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10)); // Output: Positive number</w:t>
      </w:r>
    </w:p>
    <w:p w14:paraId="11295C72" w14:textId="77777777" w:rsidR="00FF31C4" w:rsidRDefault="00FF31C4" w:rsidP="00FF31C4">
      <w:pPr>
        <w:spacing w:after="0"/>
        <w:rPr>
          <w:rFonts w:eastAsia="Cambria" w:cs="Cambria"/>
        </w:rPr>
      </w:pPr>
    </w:p>
    <w:p w14:paraId="22108C0A" w14:textId="77777777" w:rsidR="00FF31C4" w:rsidRPr="00FF31C4" w:rsidRDefault="00FF31C4" w:rsidP="00FF31C4">
      <w:pPr>
        <w:spacing w:after="0"/>
        <w:rPr>
          <w:rFonts w:eastAsia="Cambria" w:cs="Cambria"/>
          <w:b/>
          <w:bCs/>
        </w:rPr>
      </w:pPr>
      <w:r w:rsidRPr="00FF31C4">
        <w:rPr>
          <w:rFonts w:eastAsia="Cambria" w:cs="Cambria"/>
          <w:b/>
          <w:bCs/>
        </w:rPr>
        <w:lastRenderedPageBreak/>
        <w:t>Example 6: Conditional Return</w:t>
      </w:r>
    </w:p>
    <w:p w14:paraId="05AECA8E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calculateGrade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(score) {</w:t>
      </w:r>
    </w:p>
    <w:p w14:paraId="1D9D599E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if (score &gt;= 90) {</w:t>
      </w:r>
    </w:p>
    <w:p w14:paraId="3883C66F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"A";</w:t>
      </w:r>
    </w:p>
    <w:p w14:paraId="32606778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 else if (score &gt;= 80) {</w:t>
      </w:r>
    </w:p>
    <w:p w14:paraId="376E2396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"B";</w:t>
      </w:r>
    </w:p>
    <w:p w14:paraId="175805CA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 else if (score &gt;= 70) {</w:t>
      </w:r>
    </w:p>
    <w:p w14:paraId="26E2D71F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"C";</w:t>
      </w:r>
    </w:p>
    <w:p w14:paraId="676397B3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72BFAD41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"F";</w:t>
      </w:r>
    </w:p>
    <w:p w14:paraId="3E6680C9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D6787B1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07CD87FE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2E6C3F5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calculateGrade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85)); // Output: B</w:t>
      </w:r>
    </w:p>
    <w:p w14:paraId="084DC279" w14:textId="19F8800C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calculateGrade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65)); // Output: F</w:t>
      </w:r>
    </w:p>
    <w:p w14:paraId="1883B254" w14:textId="77777777" w:rsidR="008D602A" w:rsidRPr="00FF31C4" w:rsidRDefault="008D602A" w:rsidP="00FF31C4">
      <w:pPr>
        <w:spacing w:after="0"/>
        <w:rPr>
          <w:rFonts w:eastAsia="Cambria" w:cs="Cambria"/>
        </w:rPr>
      </w:pPr>
    </w:p>
    <w:p w14:paraId="6E160F6E" w14:textId="77777777" w:rsidR="00FF31C4" w:rsidRPr="00FF31C4" w:rsidRDefault="00FF31C4" w:rsidP="00FF31C4">
      <w:pPr>
        <w:spacing w:after="0"/>
        <w:rPr>
          <w:rFonts w:eastAsia="Cambria" w:cs="Cambria"/>
          <w:b/>
          <w:bCs/>
        </w:rPr>
      </w:pPr>
      <w:r w:rsidRPr="00FF31C4">
        <w:rPr>
          <w:rFonts w:eastAsia="Cambria" w:cs="Cambria"/>
          <w:b/>
          <w:bCs/>
        </w:rPr>
        <w:t>Example 7: Function Performing an Action</w:t>
      </w:r>
    </w:p>
    <w:p w14:paraId="1B6A7EF7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logMessage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(message) {</w:t>
      </w:r>
    </w:p>
    <w:p w14:paraId="5F958DFD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console.log(message);</w:t>
      </w:r>
    </w:p>
    <w:p w14:paraId="07750EF6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30CBA3FF" w14:textId="77777777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0771A73" w14:textId="0F5F430F" w:rsidR="00FF31C4" w:rsidRPr="00F11F15" w:rsidRDefault="00FF31C4" w:rsidP="00FF31C4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logMessage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"This is a log message."); // Output: This is a log message.</w:t>
      </w:r>
    </w:p>
    <w:p w14:paraId="0B34561E" w14:textId="77777777" w:rsidR="00FF31C4" w:rsidRDefault="00FF31C4" w:rsidP="00FF31C4">
      <w:pPr>
        <w:spacing w:after="0"/>
        <w:rPr>
          <w:rFonts w:eastAsia="Cambria" w:cs="Cambria"/>
        </w:rPr>
      </w:pPr>
    </w:p>
    <w:p w14:paraId="427F71D7" w14:textId="77777777" w:rsidR="00881B45" w:rsidRPr="00881B45" w:rsidRDefault="00881B45" w:rsidP="00881B45">
      <w:pPr>
        <w:spacing w:after="0"/>
        <w:rPr>
          <w:rFonts w:eastAsia="Cambria" w:cs="Cambria"/>
          <w:b/>
          <w:bCs/>
        </w:rPr>
      </w:pPr>
      <w:r w:rsidRPr="00881B45">
        <w:rPr>
          <w:rFonts w:eastAsia="Cambria" w:cs="Cambria"/>
          <w:b/>
          <w:bCs/>
        </w:rPr>
        <w:t>Example 8: Function Chaining</w:t>
      </w:r>
    </w:p>
    <w:p w14:paraId="21AB9969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a, b) {</w:t>
      </w:r>
    </w:p>
    <w:p w14:paraId="4F2911E2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759FE28A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11C2C75D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866FEBE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function square(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2247B590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*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;</w:t>
      </w:r>
    </w:p>
    <w:p w14:paraId="340D1693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7527E741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6DFB15C" w14:textId="77777777" w:rsidR="00881B45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let result =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square(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add(2, 3)); // Adds first, then squares the result</w:t>
      </w:r>
    </w:p>
    <w:p w14:paraId="180E1C88" w14:textId="1EA3DCEF" w:rsidR="00FF31C4" w:rsidRPr="00F11F15" w:rsidRDefault="00881B45" w:rsidP="00881B4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console.log(result); // Output: 25</w:t>
      </w:r>
    </w:p>
    <w:p w14:paraId="5AF3F0B0" w14:textId="77777777" w:rsidR="00881B45" w:rsidRDefault="00881B45" w:rsidP="00881B45">
      <w:pPr>
        <w:spacing w:after="0"/>
        <w:rPr>
          <w:rFonts w:eastAsia="Cambria" w:cs="Cambria"/>
        </w:rPr>
      </w:pPr>
    </w:p>
    <w:p w14:paraId="67547711" w14:textId="77777777" w:rsidR="008E4BDE" w:rsidRPr="008E4BDE" w:rsidRDefault="008E4BDE" w:rsidP="008E4BDE">
      <w:pPr>
        <w:spacing w:after="0"/>
        <w:rPr>
          <w:rFonts w:eastAsia="Cambria" w:cs="Cambria"/>
          <w:b/>
          <w:bCs/>
        </w:rPr>
      </w:pPr>
      <w:r w:rsidRPr="008E4BDE">
        <w:rPr>
          <w:rFonts w:eastAsia="Cambria" w:cs="Cambria"/>
          <w:b/>
          <w:bCs/>
        </w:rPr>
        <w:t>Example 9: Mistake Example</w:t>
      </w:r>
    </w:p>
    <w:p w14:paraId="27000C27" w14:textId="77777777" w:rsidR="008E4BDE" w:rsidRPr="00F11F15" w:rsidRDefault="008E4BDE" w:rsidP="008E4B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a, b) {</w:t>
      </w:r>
    </w:p>
    <w:p w14:paraId="47DEEE03" w14:textId="77777777" w:rsidR="008E4BDE" w:rsidRPr="00F11F15" w:rsidRDefault="008E4BDE" w:rsidP="008E4B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a + b); // This logs the sum but does not return it</w:t>
      </w:r>
    </w:p>
    <w:p w14:paraId="4E5DCB9F" w14:textId="77777777" w:rsidR="008E4BDE" w:rsidRPr="00F11F15" w:rsidRDefault="008E4BDE" w:rsidP="008E4B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7F596721" w14:textId="77777777" w:rsidR="008E4BDE" w:rsidRPr="00F11F15" w:rsidRDefault="008E4BDE" w:rsidP="008E4B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3D64B0F" w14:textId="77777777" w:rsidR="008E4BDE" w:rsidRPr="00F11F15" w:rsidRDefault="008E4BDE" w:rsidP="008E4B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let result =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2, 3);</w:t>
      </w:r>
    </w:p>
    <w:p w14:paraId="5D9D5D32" w14:textId="6F0A51D8" w:rsidR="00881B45" w:rsidRPr="00F11F15" w:rsidRDefault="008E4BDE" w:rsidP="008E4B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console.log(result); // Output: undefined</w:t>
      </w:r>
    </w:p>
    <w:p w14:paraId="41D581E8" w14:textId="77777777" w:rsidR="00C8307B" w:rsidRDefault="00C8307B" w:rsidP="008E4BDE">
      <w:pPr>
        <w:spacing w:after="0"/>
        <w:rPr>
          <w:rFonts w:eastAsia="Cambria" w:cs="Cambria"/>
        </w:rPr>
      </w:pPr>
    </w:p>
    <w:p w14:paraId="1EDBECFA" w14:textId="00179974" w:rsidR="00C8307B" w:rsidRPr="00C8307B" w:rsidRDefault="00C8307B" w:rsidP="008E4BDE">
      <w:pPr>
        <w:spacing w:after="0"/>
        <w:rPr>
          <w:rFonts w:eastAsia="Cambria" w:cs="Cambria"/>
          <w:b/>
          <w:bCs/>
        </w:rPr>
      </w:pPr>
      <w:r w:rsidRPr="00C8307B">
        <w:rPr>
          <w:rFonts w:eastAsia="Cambria" w:cs="Cambria"/>
          <w:b/>
          <w:bCs/>
        </w:rPr>
        <w:t>Corrected Example</w:t>
      </w:r>
    </w:p>
    <w:p w14:paraId="69888983" w14:textId="77777777" w:rsidR="00C8307B" w:rsidRPr="00F11F15" w:rsidRDefault="00C8307B" w:rsidP="00C8307B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a, b) {</w:t>
      </w:r>
    </w:p>
    <w:p w14:paraId="36105316" w14:textId="77777777" w:rsidR="00C8307B" w:rsidRPr="00F11F15" w:rsidRDefault="00C8307B" w:rsidP="00C8307B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a + b; // Return the sum</w:t>
      </w:r>
    </w:p>
    <w:p w14:paraId="2B504D6F" w14:textId="77777777" w:rsidR="00C8307B" w:rsidRPr="00F11F15" w:rsidRDefault="00C8307B" w:rsidP="00C8307B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42B75804" w14:textId="77777777" w:rsidR="00C8307B" w:rsidRPr="00F11F15" w:rsidRDefault="00C8307B" w:rsidP="00C8307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EB8703E" w14:textId="77777777" w:rsidR="00C8307B" w:rsidRPr="00F11F15" w:rsidRDefault="00C8307B" w:rsidP="00C8307B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let result =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2, 3); // Call the function and store the returned value</w:t>
      </w:r>
    </w:p>
    <w:p w14:paraId="670A033F" w14:textId="54B6A562" w:rsidR="00C8307B" w:rsidRPr="00F11F15" w:rsidRDefault="00C8307B" w:rsidP="00C8307B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console.log(result); // Output: 5</w:t>
      </w:r>
    </w:p>
    <w:p w14:paraId="354EEA36" w14:textId="77777777" w:rsidR="00EC35D6" w:rsidRDefault="00EC35D6" w:rsidP="00C8307B">
      <w:pPr>
        <w:spacing w:after="0"/>
        <w:rPr>
          <w:rFonts w:eastAsia="Cambria" w:cs="Cambria"/>
        </w:rPr>
      </w:pPr>
    </w:p>
    <w:p w14:paraId="2D8AD237" w14:textId="77777777" w:rsidR="00EC35D6" w:rsidRDefault="00EC35D6" w:rsidP="00EC35D6">
      <w:pPr>
        <w:spacing w:after="0"/>
        <w:rPr>
          <w:rFonts w:eastAsia="Cambria" w:cs="Cambria"/>
        </w:rPr>
      </w:pPr>
    </w:p>
    <w:p w14:paraId="2CEE617E" w14:textId="5E3D5656" w:rsidR="006C3A89" w:rsidRPr="006C3A89" w:rsidRDefault="006C3A89" w:rsidP="00EC35D6">
      <w:pPr>
        <w:spacing w:after="0"/>
        <w:rPr>
          <w:rFonts w:eastAsia="Cambria" w:cs="Cambria"/>
          <w:b/>
          <w:bCs/>
        </w:rPr>
      </w:pPr>
      <w:r w:rsidRPr="006C3A89">
        <w:rPr>
          <w:rFonts w:eastAsia="Cambria" w:cs="Cambria"/>
          <w:b/>
          <w:bCs/>
        </w:rPr>
        <w:lastRenderedPageBreak/>
        <w:t>Combined Example</w:t>
      </w:r>
    </w:p>
    <w:p w14:paraId="1D46604C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C3A89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6C3A89">
        <w:rPr>
          <w:rFonts w:ascii="Consolas" w:eastAsia="Cambria" w:hAnsi="Consolas" w:cs="Cambria"/>
          <w:sz w:val="20"/>
          <w:szCs w:val="20"/>
        </w:rPr>
        <w:t>a, b) {</w:t>
      </w:r>
    </w:p>
    <w:p w14:paraId="2FE8FA3C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 xml:space="preserve">    let sum = a + b;</w:t>
      </w:r>
    </w:p>
    <w:p w14:paraId="17D4933C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 xml:space="preserve">    console.log(sum); // Log the sum</w:t>
      </w:r>
    </w:p>
    <w:p w14:paraId="51212A8E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 xml:space="preserve">    return sum; // Return the sum</w:t>
      </w:r>
    </w:p>
    <w:p w14:paraId="006A678D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>}</w:t>
      </w:r>
    </w:p>
    <w:p w14:paraId="0D133729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537D672" w14:textId="77777777" w:rsidR="006C3A89" w:rsidRPr="006C3A89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 xml:space="preserve">let result = </w:t>
      </w:r>
      <w:proofErr w:type="gramStart"/>
      <w:r w:rsidRPr="006C3A89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6C3A89">
        <w:rPr>
          <w:rFonts w:ascii="Consolas" w:eastAsia="Cambria" w:hAnsi="Consolas" w:cs="Cambria"/>
          <w:sz w:val="20"/>
          <w:szCs w:val="20"/>
        </w:rPr>
        <w:t>2, 3); // Store the returned value</w:t>
      </w:r>
    </w:p>
    <w:p w14:paraId="36A2605A" w14:textId="3A2A9B62" w:rsidR="006C3A89" w:rsidRPr="00EC35D6" w:rsidRDefault="006C3A89" w:rsidP="006C3A8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C3A89">
        <w:rPr>
          <w:rFonts w:ascii="Consolas" w:eastAsia="Cambria" w:hAnsi="Consolas" w:cs="Cambria"/>
          <w:sz w:val="20"/>
          <w:szCs w:val="20"/>
        </w:rPr>
        <w:t>console.log(result); // Output: 5</w:t>
      </w:r>
    </w:p>
    <w:p w14:paraId="3D3B2F16" w14:textId="77777777" w:rsidR="00EC35D6" w:rsidRDefault="00EC35D6" w:rsidP="00C8307B">
      <w:pPr>
        <w:spacing w:after="0"/>
        <w:rPr>
          <w:rFonts w:eastAsia="Cambria" w:cs="Cambria"/>
        </w:rPr>
      </w:pPr>
    </w:p>
    <w:p w14:paraId="04D8C88D" w14:textId="281D13B5" w:rsidR="009C4906" w:rsidRPr="00CA230C" w:rsidRDefault="009C4906" w:rsidP="000074F5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</w:t>
      </w:r>
    </w:p>
    <w:p w14:paraId="2F168447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074F5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0074F5">
        <w:rPr>
          <w:rFonts w:ascii="Consolas" w:eastAsia="Cambria" w:hAnsi="Consolas" w:cs="Cambria"/>
          <w:sz w:val="20"/>
          <w:szCs w:val="20"/>
        </w:rPr>
        <w:t>globalVar</w:t>
      </w:r>
      <w:proofErr w:type="spellEnd"/>
      <w:r w:rsidRPr="000074F5">
        <w:rPr>
          <w:rFonts w:ascii="Consolas" w:eastAsia="Cambria" w:hAnsi="Consolas" w:cs="Cambria"/>
          <w:sz w:val="20"/>
          <w:szCs w:val="20"/>
        </w:rPr>
        <w:t xml:space="preserve"> = "I am global";</w:t>
      </w:r>
    </w:p>
    <w:p w14:paraId="0DDD625A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112BFE9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074F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0074F5">
        <w:rPr>
          <w:rFonts w:ascii="Consolas" w:eastAsia="Cambria" w:hAnsi="Consolas" w:cs="Cambria"/>
          <w:sz w:val="20"/>
          <w:szCs w:val="20"/>
        </w:rPr>
        <w:t>showGlobal</w:t>
      </w:r>
      <w:proofErr w:type="spellEnd"/>
      <w:r w:rsidRPr="000074F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074F5">
        <w:rPr>
          <w:rFonts w:ascii="Consolas" w:eastAsia="Cambria" w:hAnsi="Consolas" w:cs="Cambria"/>
          <w:sz w:val="20"/>
          <w:szCs w:val="20"/>
        </w:rPr>
        <w:t>) {</w:t>
      </w:r>
    </w:p>
    <w:p w14:paraId="4758FD60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074F5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0074F5">
        <w:rPr>
          <w:rFonts w:ascii="Consolas" w:eastAsia="Cambria" w:hAnsi="Consolas" w:cs="Cambria"/>
          <w:sz w:val="20"/>
          <w:szCs w:val="20"/>
        </w:rPr>
        <w:t>globalVar</w:t>
      </w:r>
      <w:proofErr w:type="spellEnd"/>
      <w:r w:rsidRPr="000074F5">
        <w:rPr>
          <w:rFonts w:ascii="Consolas" w:eastAsia="Cambria" w:hAnsi="Consolas" w:cs="Cambria"/>
          <w:sz w:val="20"/>
          <w:szCs w:val="20"/>
        </w:rPr>
        <w:t>); // Accessible here</w:t>
      </w:r>
    </w:p>
    <w:p w14:paraId="3BFD1A67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074F5">
        <w:rPr>
          <w:rFonts w:ascii="Consolas" w:eastAsia="Cambria" w:hAnsi="Consolas" w:cs="Cambria"/>
          <w:sz w:val="20"/>
          <w:szCs w:val="20"/>
        </w:rPr>
        <w:t>}</w:t>
      </w:r>
    </w:p>
    <w:p w14:paraId="77EAAE24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1279B49" w14:textId="77777777" w:rsidR="000074F5" w:rsidRP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074F5">
        <w:rPr>
          <w:rFonts w:ascii="Consolas" w:eastAsia="Cambria" w:hAnsi="Consolas" w:cs="Cambria"/>
          <w:sz w:val="20"/>
          <w:szCs w:val="20"/>
        </w:rPr>
        <w:t>showGlobal</w:t>
      </w:r>
      <w:proofErr w:type="spellEnd"/>
      <w:r w:rsidRPr="000074F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074F5">
        <w:rPr>
          <w:rFonts w:ascii="Consolas" w:eastAsia="Cambria" w:hAnsi="Consolas" w:cs="Cambria"/>
          <w:sz w:val="20"/>
          <w:szCs w:val="20"/>
        </w:rPr>
        <w:t>); // Output: I am global</w:t>
      </w:r>
    </w:p>
    <w:p w14:paraId="30D63D23" w14:textId="677CEAE7" w:rsidR="009C4906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  <w:r w:rsidRPr="000074F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0074F5">
        <w:rPr>
          <w:rFonts w:ascii="Consolas" w:eastAsia="Cambria" w:hAnsi="Consolas" w:cs="Cambria"/>
          <w:sz w:val="20"/>
          <w:szCs w:val="20"/>
        </w:rPr>
        <w:t>globalVar</w:t>
      </w:r>
      <w:proofErr w:type="spellEnd"/>
      <w:r w:rsidRPr="000074F5">
        <w:rPr>
          <w:rFonts w:ascii="Consolas" w:eastAsia="Cambria" w:hAnsi="Consolas" w:cs="Cambria"/>
          <w:sz w:val="20"/>
          <w:szCs w:val="20"/>
        </w:rPr>
        <w:t>); // Output: I am global</w:t>
      </w:r>
    </w:p>
    <w:p w14:paraId="6080E7D9" w14:textId="77777777" w:rsidR="000074F5" w:rsidRDefault="000074F5" w:rsidP="000074F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B92C68B" w14:textId="2BC54B9F" w:rsidR="009C4906" w:rsidRPr="00CA230C" w:rsidRDefault="009C4906" w:rsidP="009C4906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Example:</w:t>
      </w:r>
    </w:p>
    <w:p w14:paraId="55426FBD" w14:textId="77777777" w:rsidR="00CB4B85" w:rsidRPr="00CB4B85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  <w:r w:rsidRPr="00CB4B8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CB4B85">
        <w:rPr>
          <w:rFonts w:ascii="Consolas" w:eastAsia="Cambria" w:hAnsi="Consolas" w:cs="Cambria"/>
          <w:sz w:val="20"/>
          <w:szCs w:val="20"/>
        </w:rPr>
        <w:t>myFunction</w:t>
      </w:r>
      <w:proofErr w:type="spellEnd"/>
      <w:r w:rsidRPr="00CB4B8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B4B85">
        <w:rPr>
          <w:rFonts w:ascii="Consolas" w:eastAsia="Cambria" w:hAnsi="Consolas" w:cs="Cambria"/>
          <w:sz w:val="20"/>
          <w:szCs w:val="20"/>
        </w:rPr>
        <w:t>) {</w:t>
      </w:r>
    </w:p>
    <w:p w14:paraId="70C58005" w14:textId="77777777" w:rsidR="00CB4B85" w:rsidRPr="00CB4B85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  <w:r w:rsidRPr="00CB4B85">
        <w:rPr>
          <w:rFonts w:ascii="Consolas" w:eastAsia="Cambria" w:hAnsi="Consolas" w:cs="Cambria"/>
          <w:sz w:val="20"/>
          <w:szCs w:val="20"/>
        </w:rPr>
        <w:t xml:space="preserve">    var </w:t>
      </w:r>
      <w:proofErr w:type="spellStart"/>
      <w:r w:rsidRPr="00CB4B85">
        <w:rPr>
          <w:rFonts w:ascii="Consolas" w:eastAsia="Cambria" w:hAnsi="Consolas" w:cs="Cambria"/>
          <w:sz w:val="20"/>
          <w:szCs w:val="20"/>
        </w:rPr>
        <w:t>localVar</w:t>
      </w:r>
      <w:proofErr w:type="spellEnd"/>
      <w:r w:rsidRPr="00CB4B85">
        <w:rPr>
          <w:rFonts w:ascii="Consolas" w:eastAsia="Cambria" w:hAnsi="Consolas" w:cs="Cambria"/>
          <w:sz w:val="20"/>
          <w:szCs w:val="20"/>
        </w:rPr>
        <w:t xml:space="preserve"> = "I am local";</w:t>
      </w:r>
    </w:p>
    <w:p w14:paraId="63CD4244" w14:textId="77777777" w:rsidR="00CB4B85" w:rsidRPr="00CB4B85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  <w:r w:rsidRPr="00CB4B85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CB4B85">
        <w:rPr>
          <w:rFonts w:ascii="Consolas" w:eastAsia="Cambria" w:hAnsi="Consolas" w:cs="Cambria"/>
          <w:sz w:val="20"/>
          <w:szCs w:val="20"/>
        </w:rPr>
        <w:t>localVar</w:t>
      </w:r>
      <w:proofErr w:type="spellEnd"/>
      <w:r w:rsidRPr="00CB4B85">
        <w:rPr>
          <w:rFonts w:ascii="Consolas" w:eastAsia="Cambria" w:hAnsi="Consolas" w:cs="Cambria"/>
          <w:sz w:val="20"/>
          <w:szCs w:val="20"/>
        </w:rPr>
        <w:t>); // Output: I am local</w:t>
      </w:r>
    </w:p>
    <w:p w14:paraId="54740DAF" w14:textId="77777777" w:rsidR="00CB4B85" w:rsidRPr="00CB4B85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  <w:r w:rsidRPr="00CB4B85">
        <w:rPr>
          <w:rFonts w:ascii="Consolas" w:eastAsia="Cambria" w:hAnsi="Consolas" w:cs="Cambria"/>
          <w:sz w:val="20"/>
          <w:szCs w:val="20"/>
        </w:rPr>
        <w:t>}</w:t>
      </w:r>
    </w:p>
    <w:p w14:paraId="033DCA65" w14:textId="77777777" w:rsidR="00CB4B85" w:rsidRPr="00CB4B85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48A33AB" w14:textId="77777777" w:rsidR="00CB4B85" w:rsidRPr="00CB4B85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B4B85">
        <w:rPr>
          <w:rFonts w:ascii="Consolas" w:eastAsia="Cambria" w:hAnsi="Consolas" w:cs="Cambria"/>
          <w:sz w:val="20"/>
          <w:szCs w:val="20"/>
        </w:rPr>
        <w:t>myFunction</w:t>
      </w:r>
      <w:proofErr w:type="spellEnd"/>
      <w:r w:rsidRPr="00CB4B8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B4B85">
        <w:rPr>
          <w:rFonts w:ascii="Consolas" w:eastAsia="Cambria" w:hAnsi="Consolas" w:cs="Cambria"/>
          <w:sz w:val="20"/>
          <w:szCs w:val="20"/>
        </w:rPr>
        <w:t>);</w:t>
      </w:r>
    </w:p>
    <w:p w14:paraId="44BFFE8A" w14:textId="74ED230D" w:rsidR="009C4906" w:rsidRDefault="00CB4B85" w:rsidP="00CB4B85">
      <w:pPr>
        <w:spacing w:after="0"/>
        <w:rPr>
          <w:rFonts w:ascii="Consolas" w:eastAsia="Cambria" w:hAnsi="Consolas" w:cs="Cambria"/>
          <w:sz w:val="20"/>
          <w:szCs w:val="20"/>
        </w:rPr>
      </w:pPr>
      <w:r w:rsidRPr="00CB4B8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CB4B85">
        <w:rPr>
          <w:rFonts w:ascii="Consolas" w:eastAsia="Cambria" w:hAnsi="Consolas" w:cs="Cambria"/>
          <w:sz w:val="20"/>
          <w:szCs w:val="20"/>
        </w:rPr>
        <w:t>localVar</w:t>
      </w:r>
      <w:proofErr w:type="spellEnd"/>
      <w:r w:rsidRPr="00CB4B85">
        <w:rPr>
          <w:rFonts w:ascii="Consolas" w:eastAsia="Cambria" w:hAnsi="Consolas" w:cs="Cambria"/>
          <w:sz w:val="20"/>
          <w:szCs w:val="20"/>
        </w:rPr>
        <w:t xml:space="preserve">); // Error: </w:t>
      </w:r>
      <w:proofErr w:type="spellStart"/>
      <w:r w:rsidRPr="00CB4B85">
        <w:rPr>
          <w:rFonts w:ascii="Consolas" w:eastAsia="Cambria" w:hAnsi="Consolas" w:cs="Cambria"/>
          <w:sz w:val="20"/>
          <w:szCs w:val="20"/>
        </w:rPr>
        <w:t>localVar</w:t>
      </w:r>
      <w:proofErr w:type="spellEnd"/>
      <w:r w:rsidRPr="00CB4B85">
        <w:rPr>
          <w:rFonts w:ascii="Consolas" w:eastAsia="Cambria" w:hAnsi="Consolas" w:cs="Cambria"/>
          <w:sz w:val="20"/>
          <w:szCs w:val="20"/>
        </w:rPr>
        <w:t xml:space="preserve"> is not defined</w:t>
      </w:r>
    </w:p>
    <w:p w14:paraId="25C57885" w14:textId="77777777" w:rsidR="00CB4B85" w:rsidRPr="00CA230C" w:rsidRDefault="00CB4B85" w:rsidP="00CB4B85">
      <w:pPr>
        <w:spacing w:after="0"/>
        <w:rPr>
          <w:rFonts w:eastAsia="Cambria" w:cs="Cambria"/>
        </w:rPr>
      </w:pPr>
    </w:p>
    <w:p w14:paraId="38BE67F5" w14:textId="2CDDB25E" w:rsidR="009C4906" w:rsidRPr="00CA230C" w:rsidRDefault="009C4906" w:rsidP="009C4906">
      <w:pPr>
        <w:spacing w:after="0"/>
        <w:rPr>
          <w:rFonts w:eastAsia="Cambria" w:cs="Cambria"/>
          <w:b/>
          <w:bCs/>
        </w:rPr>
      </w:pPr>
      <w:r w:rsidRPr="00CA230C">
        <w:rPr>
          <w:rFonts w:eastAsia="Cambria" w:cs="Cambria"/>
          <w:b/>
          <w:bCs/>
        </w:rPr>
        <w:t>Block Scope</w:t>
      </w:r>
    </w:p>
    <w:p w14:paraId="728D40A9" w14:textId="77777777" w:rsidR="003A7A09" w:rsidRPr="003A7A09" w:rsidRDefault="003A7A09" w:rsidP="003A7A0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A7A09">
        <w:rPr>
          <w:rFonts w:ascii="Consolas" w:eastAsia="Cambria" w:hAnsi="Consolas" w:cs="Cambria"/>
          <w:sz w:val="20"/>
          <w:szCs w:val="20"/>
        </w:rPr>
        <w:t>if (true) {</w:t>
      </w:r>
    </w:p>
    <w:p w14:paraId="2FF67B79" w14:textId="77777777" w:rsidR="003A7A09" w:rsidRPr="003A7A09" w:rsidRDefault="003A7A09" w:rsidP="003A7A0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A7A09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3A7A09">
        <w:rPr>
          <w:rFonts w:ascii="Consolas" w:eastAsia="Cambria" w:hAnsi="Consolas" w:cs="Cambria"/>
          <w:sz w:val="20"/>
          <w:szCs w:val="20"/>
        </w:rPr>
        <w:t>blockScoped</w:t>
      </w:r>
      <w:proofErr w:type="spellEnd"/>
      <w:r w:rsidRPr="003A7A09">
        <w:rPr>
          <w:rFonts w:ascii="Consolas" w:eastAsia="Cambria" w:hAnsi="Consolas" w:cs="Cambria"/>
          <w:sz w:val="20"/>
          <w:szCs w:val="20"/>
        </w:rPr>
        <w:t xml:space="preserve"> = "I am block-scoped";</w:t>
      </w:r>
    </w:p>
    <w:p w14:paraId="1DEB8FF9" w14:textId="77777777" w:rsidR="003A7A09" w:rsidRPr="003A7A09" w:rsidRDefault="003A7A09" w:rsidP="003A7A0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A7A09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3A7A09">
        <w:rPr>
          <w:rFonts w:ascii="Consolas" w:eastAsia="Cambria" w:hAnsi="Consolas" w:cs="Cambria"/>
          <w:sz w:val="20"/>
          <w:szCs w:val="20"/>
        </w:rPr>
        <w:t>blockScoped</w:t>
      </w:r>
      <w:proofErr w:type="spellEnd"/>
      <w:r w:rsidRPr="003A7A09">
        <w:rPr>
          <w:rFonts w:ascii="Consolas" w:eastAsia="Cambria" w:hAnsi="Consolas" w:cs="Cambria"/>
          <w:sz w:val="20"/>
          <w:szCs w:val="20"/>
        </w:rPr>
        <w:t>); // Output: I am block-scoped</w:t>
      </w:r>
    </w:p>
    <w:p w14:paraId="70FF1414" w14:textId="77777777" w:rsidR="003A7A09" w:rsidRPr="003A7A09" w:rsidRDefault="003A7A09" w:rsidP="003A7A0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A7A09">
        <w:rPr>
          <w:rFonts w:ascii="Consolas" w:eastAsia="Cambria" w:hAnsi="Consolas" w:cs="Cambria"/>
          <w:sz w:val="20"/>
          <w:szCs w:val="20"/>
        </w:rPr>
        <w:t>}</w:t>
      </w:r>
    </w:p>
    <w:p w14:paraId="04B22E31" w14:textId="77777777" w:rsidR="003A7A09" w:rsidRPr="003A7A09" w:rsidRDefault="003A7A09" w:rsidP="003A7A0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6F6F006" w14:textId="42A2C912" w:rsidR="00143F14" w:rsidRDefault="003A7A09" w:rsidP="003A7A0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A7A09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3A7A09">
        <w:rPr>
          <w:rFonts w:ascii="Consolas" w:eastAsia="Cambria" w:hAnsi="Consolas" w:cs="Cambria"/>
          <w:sz w:val="20"/>
          <w:szCs w:val="20"/>
        </w:rPr>
        <w:t>blockScoped</w:t>
      </w:r>
      <w:proofErr w:type="spellEnd"/>
      <w:r w:rsidRPr="003A7A09">
        <w:rPr>
          <w:rFonts w:ascii="Consolas" w:eastAsia="Cambria" w:hAnsi="Consolas" w:cs="Cambria"/>
          <w:sz w:val="20"/>
          <w:szCs w:val="20"/>
        </w:rPr>
        <w:t xml:space="preserve">); // Error: </w:t>
      </w:r>
      <w:proofErr w:type="spellStart"/>
      <w:r w:rsidRPr="003A7A09">
        <w:rPr>
          <w:rFonts w:ascii="Consolas" w:eastAsia="Cambria" w:hAnsi="Consolas" w:cs="Cambria"/>
          <w:sz w:val="20"/>
          <w:szCs w:val="20"/>
        </w:rPr>
        <w:t>blockScoped</w:t>
      </w:r>
      <w:proofErr w:type="spellEnd"/>
      <w:r w:rsidRPr="003A7A09">
        <w:rPr>
          <w:rFonts w:ascii="Consolas" w:eastAsia="Cambria" w:hAnsi="Consolas" w:cs="Cambria"/>
          <w:sz w:val="20"/>
          <w:szCs w:val="20"/>
        </w:rPr>
        <w:t xml:space="preserve"> is not defined</w:t>
      </w:r>
    </w:p>
    <w:p w14:paraId="5EF20FF2" w14:textId="77777777" w:rsidR="00EB0D5B" w:rsidRDefault="00EB0D5B" w:rsidP="003A7A0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C310D4C" w14:textId="77777777" w:rsidR="00CF6FCB" w:rsidRPr="00CF6FCB" w:rsidRDefault="00CF6FCB" w:rsidP="00CF6FCB">
      <w:pPr>
        <w:spacing w:after="0"/>
        <w:rPr>
          <w:rFonts w:eastAsia="Cambria" w:cs="Cambria"/>
          <w:b/>
          <w:bCs/>
        </w:rPr>
      </w:pPr>
      <w:r w:rsidRPr="00CF6FCB">
        <w:rPr>
          <w:rFonts w:eastAsia="Cambria" w:cs="Cambria"/>
          <w:b/>
          <w:bCs/>
        </w:rPr>
        <w:t>Example:</w:t>
      </w:r>
    </w:p>
    <w:p w14:paraId="456C70B8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CF6FCB">
        <w:rPr>
          <w:rFonts w:ascii="Consolas" w:eastAsia="Cambria" w:hAnsi="Consolas" w:cs="Cambria"/>
          <w:sz w:val="20"/>
          <w:szCs w:val="20"/>
        </w:rPr>
        <w:t>outerVar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 xml:space="preserve"> = "Outer";</w:t>
      </w:r>
    </w:p>
    <w:p w14:paraId="6C2D1749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8E3408F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CF6FCB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F6FCB">
        <w:rPr>
          <w:rFonts w:ascii="Consolas" w:eastAsia="Cambria" w:hAnsi="Consolas" w:cs="Cambria"/>
          <w:sz w:val="20"/>
          <w:szCs w:val="20"/>
        </w:rPr>
        <w:t>) {</w:t>
      </w:r>
    </w:p>
    <w:p w14:paraId="61307D4C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CF6FCB">
        <w:rPr>
          <w:rFonts w:ascii="Consolas" w:eastAsia="Cambria" w:hAnsi="Consolas" w:cs="Cambria"/>
          <w:sz w:val="20"/>
          <w:szCs w:val="20"/>
        </w:rPr>
        <w:t>innerVar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 xml:space="preserve"> = "Inner";</w:t>
      </w:r>
    </w:p>
    <w:p w14:paraId="1C43B42A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CF6FCB">
        <w:rPr>
          <w:rFonts w:ascii="Consolas" w:eastAsia="Cambria" w:hAnsi="Consolas" w:cs="Cambria"/>
          <w:sz w:val="20"/>
          <w:szCs w:val="20"/>
        </w:rPr>
        <w:t>outerVar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>); // Accessible</w:t>
      </w:r>
    </w:p>
    <w:p w14:paraId="6C6363C8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CF6FCB">
        <w:rPr>
          <w:rFonts w:ascii="Consolas" w:eastAsia="Cambria" w:hAnsi="Consolas" w:cs="Cambria"/>
          <w:sz w:val="20"/>
          <w:szCs w:val="20"/>
        </w:rPr>
        <w:t>innerVar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>); // Accessible</w:t>
      </w:r>
    </w:p>
    <w:p w14:paraId="3BF7D629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>}</w:t>
      </w:r>
    </w:p>
    <w:p w14:paraId="2DDFA8F4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8616C1C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F6FCB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F6FCB">
        <w:rPr>
          <w:rFonts w:ascii="Consolas" w:eastAsia="Cambria" w:hAnsi="Consolas" w:cs="Cambria"/>
          <w:sz w:val="20"/>
          <w:szCs w:val="20"/>
        </w:rPr>
        <w:t>);</w:t>
      </w:r>
    </w:p>
    <w:p w14:paraId="3493380B" w14:textId="4C7D5559" w:rsid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CF6FCB">
        <w:rPr>
          <w:rFonts w:ascii="Consolas" w:eastAsia="Cambria" w:hAnsi="Consolas" w:cs="Cambria"/>
          <w:sz w:val="20"/>
          <w:szCs w:val="20"/>
        </w:rPr>
        <w:t>innerVar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 xml:space="preserve">); // Error: </w:t>
      </w:r>
      <w:proofErr w:type="spellStart"/>
      <w:r w:rsidRPr="00CF6FCB">
        <w:rPr>
          <w:rFonts w:ascii="Consolas" w:eastAsia="Cambria" w:hAnsi="Consolas" w:cs="Cambria"/>
          <w:sz w:val="20"/>
          <w:szCs w:val="20"/>
        </w:rPr>
        <w:t>innerVar</w:t>
      </w:r>
      <w:proofErr w:type="spellEnd"/>
      <w:r w:rsidRPr="00CF6FCB">
        <w:rPr>
          <w:rFonts w:ascii="Consolas" w:eastAsia="Cambria" w:hAnsi="Consolas" w:cs="Cambria"/>
          <w:sz w:val="20"/>
          <w:szCs w:val="20"/>
        </w:rPr>
        <w:t xml:space="preserve"> is not defined</w:t>
      </w:r>
    </w:p>
    <w:p w14:paraId="5891CEA3" w14:textId="77777777" w:rsid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7243165" w14:textId="60EE3515" w:rsidR="00CF6FCB" w:rsidRPr="00CF6FCB" w:rsidRDefault="00CF6FCB" w:rsidP="00CF6FCB">
      <w:pPr>
        <w:spacing w:after="0"/>
        <w:rPr>
          <w:rFonts w:eastAsia="Cambria" w:cs="Cambria"/>
          <w:b/>
          <w:bCs/>
        </w:rPr>
      </w:pPr>
      <w:r w:rsidRPr="00CF6FCB">
        <w:rPr>
          <w:rFonts w:eastAsia="Cambria" w:cs="Cambria"/>
          <w:b/>
          <w:bCs/>
        </w:rPr>
        <w:t>Example:</w:t>
      </w:r>
    </w:p>
    <w:p w14:paraId="33BD3690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>let a = "Global";</w:t>
      </w:r>
    </w:p>
    <w:p w14:paraId="7CE313A4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E7578E9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lastRenderedPageBreak/>
        <w:t xml:space="preserve">function </w:t>
      </w:r>
      <w:proofErr w:type="gramStart"/>
      <w:r w:rsidRPr="00CF6FCB">
        <w:rPr>
          <w:rFonts w:ascii="Consolas" w:eastAsia="Cambria" w:hAnsi="Consolas" w:cs="Cambria"/>
          <w:sz w:val="20"/>
          <w:szCs w:val="20"/>
        </w:rPr>
        <w:t>first(</w:t>
      </w:r>
      <w:proofErr w:type="gramEnd"/>
      <w:r w:rsidRPr="00CF6FCB">
        <w:rPr>
          <w:rFonts w:ascii="Consolas" w:eastAsia="Cambria" w:hAnsi="Consolas" w:cs="Cambria"/>
          <w:sz w:val="20"/>
          <w:szCs w:val="20"/>
        </w:rPr>
        <w:t>) {</w:t>
      </w:r>
    </w:p>
    <w:p w14:paraId="6BAC3FB5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let b = "Local";</w:t>
      </w:r>
    </w:p>
    <w:p w14:paraId="4A150461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gramStart"/>
      <w:r w:rsidRPr="00CF6FCB">
        <w:rPr>
          <w:rFonts w:ascii="Consolas" w:eastAsia="Cambria" w:hAnsi="Consolas" w:cs="Cambria"/>
          <w:sz w:val="20"/>
          <w:szCs w:val="20"/>
        </w:rPr>
        <w:t>second(</w:t>
      </w:r>
      <w:proofErr w:type="gramEnd"/>
      <w:r w:rsidRPr="00CF6FCB">
        <w:rPr>
          <w:rFonts w:ascii="Consolas" w:eastAsia="Cambria" w:hAnsi="Consolas" w:cs="Cambria"/>
          <w:sz w:val="20"/>
          <w:szCs w:val="20"/>
        </w:rPr>
        <w:t>) {</w:t>
      </w:r>
    </w:p>
    <w:p w14:paraId="2355E05F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    console.log(a); // Searches in global scope: Output: Global</w:t>
      </w:r>
    </w:p>
    <w:p w14:paraId="308D5BE7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    console.log(b); // Searches in parent scope: Output: Local</w:t>
      </w:r>
    </w:p>
    <w:p w14:paraId="3A0B7A05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554E822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F6FCB">
        <w:rPr>
          <w:rFonts w:ascii="Consolas" w:eastAsia="Cambria" w:hAnsi="Consolas" w:cs="Cambria"/>
          <w:sz w:val="20"/>
          <w:szCs w:val="20"/>
        </w:rPr>
        <w:t>second(</w:t>
      </w:r>
      <w:proofErr w:type="gramEnd"/>
      <w:r w:rsidRPr="00CF6FCB">
        <w:rPr>
          <w:rFonts w:ascii="Consolas" w:eastAsia="Cambria" w:hAnsi="Consolas" w:cs="Cambria"/>
          <w:sz w:val="20"/>
          <w:szCs w:val="20"/>
        </w:rPr>
        <w:t>);</w:t>
      </w:r>
    </w:p>
    <w:p w14:paraId="055A43C9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r w:rsidRPr="00CF6FCB">
        <w:rPr>
          <w:rFonts w:ascii="Consolas" w:eastAsia="Cambria" w:hAnsi="Consolas" w:cs="Cambria"/>
          <w:sz w:val="20"/>
          <w:szCs w:val="20"/>
        </w:rPr>
        <w:t>}</w:t>
      </w:r>
    </w:p>
    <w:p w14:paraId="72E72AEB" w14:textId="77777777" w:rsidR="00CF6FCB" w:rsidRP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3975E07" w14:textId="29665C5A" w:rsid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CF6FCB">
        <w:rPr>
          <w:rFonts w:ascii="Consolas" w:eastAsia="Cambria" w:hAnsi="Consolas" w:cs="Cambria"/>
          <w:sz w:val="20"/>
          <w:szCs w:val="20"/>
        </w:rPr>
        <w:t>first(</w:t>
      </w:r>
      <w:proofErr w:type="gramEnd"/>
      <w:r w:rsidRPr="00CF6FCB">
        <w:rPr>
          <w:rFonts w:ascii="Consolas" w:eastAsia="Cambria" w:hAnsi="Consolas" w:cs="Cambria"/>
          <w:sz w:val="20"/>
          <w:szCs w:val="20"/>
        </w:rPr>
        <w:t>);</w:t>
      </w:r>
    </w:p>
    <w:p w14:paraId="137616CF" w14:textId="77777777" w:rsidR="00CF6FCB" w:rsidRDefault="00CF6FCB" w:rsidP="00CF6FC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348E41E" w14:textId="77777777" w:rsidR="009A277A" w:rsidRPr="00D008A9" w:rsidRDefault="009A277A" w:rsidP="00D008A9">
      <w:pPr>
        <w:spacing w:after="0"/>
        <w:rPr>
          <w:rFonts w:eastAsia="Cambria" w:cs="Cambria"/>
        </w:rPr>
      </w:pPr>
    </w:p>
    <w:p w14:paraId="6EB06301" w14:textId="355E6905" w:rsidR="00D008A9" w:rsidRPr="00D008A9" w:rsidRDefault="00D008A9" w:rsidP="00D008A9">
      <w:pPr>
        <w:spacing w:after="0"/>
        <w:rPr>
          <w:rFonts w:eastAsia="Cambria" w:cs="Cambria"/>
          <w:b/>
          <w:bCs/>
        </w:rPr>
      </w:pPr>
      <w:r w:rsidRPr="00D008A9">
        <w:rPr>
          <w:rFonts w:eastAsia="Cambria" w:cs="Cambria"/>
          <w:b/>
          <w:bCs/>
        </w:rPr>
        <w:t>Example of Lexical Scoping</w:t>
      </w:r>
    </w:p>
    <w:p w14:paraId="1E326E64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0FC1C61A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outerVariable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= "I am from the outer scope";</w:t>
      </w:r>
    </w:p>
    <w:p w14:paraId="17D989C5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F87187F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innerFunction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4CC37004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console.log(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outerVariable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); // Accessible due to lexical scoping</w:t>
      </w:r>
    </w:p>
    <w:p w14:paraId="00AD25EB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D946165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0691BF0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innerFunction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);</w:t>
      </w:r>
    </w:p>
    <w:p w14:paraId="2B6186AA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5777F9FE" w14:textId="77777777" w:rsidR="00D008A9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7B83998" w14:textId="30BE5962" w:rsidR="00637798" w:rsidRPr="00F11F15" w:rsidRDefault="00D008A9" w:rsidP="00D008A9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); // Output: I am from the outer scope</w:t>
      </w:r>
    </w:p>
    <w:p w14:paraId="3B1F6EF2" w14:textId="77777777" w:rsidR="00D008A9" w:rsidRDefault="00D008A9" w:rsidP="00D008A9">
      <w:pPr>
        <w:spacing w:after="0"/>
        <w:rPr>
          <w:rFonts w:eastAsia="Cambria" w:cs="Cambria"/>
        </w:rPr>
      </w:pPr>
    </w:p>
    <w:p w14:paraId="74BA6CBE" w14:textId="77777777" w:rsidR="00D008A9" w:rsidRDefault="00D008A9" w:rsidP="00D008A9">
      <w:pPr>
        <w:spacing w:after="0"/>
        <w:rPr>
          <w:rFonts w:eastAsia="Cambria" w:cs="Cambria"/>
        </w:rPr>
      </w:pPr>
    </w:p>
    <w:p w14:paraId="60574F2E" w14:textId="462E46F3" w:rsidR="006A1A31" w:rsidRPr="006A1A31" w:rsidRDefault="006A1A31" w:rsidP="006A1A31">
      <w:pPr>
        <w:spacing w:after="0"/>
        <w:rPr>
          <w:rFonts w:eastAsia="Cambria" w:cs="Cambria"/>
          <w:b/>
          <w:bCs/>
        </w:rPr>
      </w:pPr>
      <w:r w:rsidRPr="006A1A31">
        <w:rPr>
          <w:rFonts w:eastAsia="Cambria" w:cs="Cambria"/>
          <w:b/>
          <w:bCs/>
        </w:rPr>
        <w:t>Example of a Closure</w:t>
      </w:r>
    </w:p>
    <w:p w14:paraId="1FC160F3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58B11B59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let count = 0;</w:t>
      </w:r>
    </w:p>
    <w:p w14:paraId="1D7313B4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2C7A938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function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increment(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20B3B877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count++;</w:t>
      </w:r>
    </w:p>
    <w:p w14:paraId="29B86F05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console.log(count); // Accesses count even after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has finished</w:t>
      </w:r>
    </w:p>
    <w:p w14:paraId="2387D8BA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2D921D1B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59735DDD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9E4C4F2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F11F1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counter =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 xml:space="preserve">); // </w:t>
      </w:r>
      <w:proofErr w:type="spellStart"/>
      <w:r w:rsidRPr="00F11F15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is executed</w:t>
      </w:r>
    </w:p>
    <w:p w14:paraId="186453B4" w14:textId="77777777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F11F15">
        <w:rPr>
          <w:rFonts w:ascii="Consolas" w:eastAsia="Cambria" w:hAnsi="Consolas" w:cs="Cambria"/>
          <w:sz w:val="20"/>
          <w:szCs w:val="20"/>
        </w:rPr>
        <w:t>counter(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); // Output: 1</w:t>
      </w:r>
    </w:p>
    <w:p w14:paraId="5A4C3C53" w14:textId="5BEBE76C" w:rsidR="006A1A31" w:rsidRPr="00F11F15" w:rsidRDefault="006A1A31" w:rsidP="006A1A31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F11F15">
        <w:rPr>
          <w:rFonts w:ascii="Consolas" w:eastAsia="Cambria" w:hAnsi="Consolas" w:cs="Cambria"/>
          <w:sz w:val="20"/>
          <w:szCs w:val="20"/>
        </w:rPr>
        <w:t>counter(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); // Output: 2</w:t>
      </w:r>
    </w:p>
    <w:p w14:paraId="73D4C1A4" w14:textId="77777777" w:rsidR="006A1A31" w:rsidRDefault="006A1A31" w:rsidP="006A1A31">
      <w:pPr>
        <w:spacing w:after="0"/>
        <w:rPr>
          <w:rFonts w:eastAsia="Cambria" w:cs="Cambria"/>
        </w:rPr>
      </w:pPr>
    </w:p>
    <w:p w14:paraId="0AD62C54" w14:textId="77777777" w:rsidR="006A1A31" w:rsidRDefault="006A1A31" w:rsidP="006A1A31">
      <w:pPr>
        <w:spacing w:after="0"/>
        <w:rPr>
          <w:rFonts w:eastAsia="Cambria" w:cs="Cambria"/>
        </w:rPr>
      </w:pPr>
    </w:p>
    <w:p w14:paraId="03293320" w14:textId="6292FECA" w:rsidR="004B45BB" w:rsidRPr="009A277A" w:rsidRDefault="005A6A60" w:rsidP="006A1A31">
      <w:pPr>
        <w:spacing w:after="0"/>
        <w:rPr>
          <w:rFonts w:eastAsia="Cambria" w:cs="Cambria"/>
          <w:b/>
          <w:bCs/>
        </w:rPr>
      </w:pPr>
      <w:r w:rsidRPr="009A277A">
        <w:rPr>
          <w:rFonts w:eastAsia="Cambria" w:cs="Cambria"/>
          <w:b/>
          <w:bCs/>
        </w:rPr>
        <w:t>Example 1: Data Encapsulation</w:t>
      </w:r>
    </w:p>
    <w:p w14:paraId="341BC4FE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createCounter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 {</w:t>
      </w:r>
    </w:p>
    <w:p w14:paraId="286107C9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let count = 0;</w:t>
      </w:r>
    </w:p>
    <w:p w14:paraId="2D7476BF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7FC5739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{</w:t>
      </w:r>
    </w:p>
    <w:p w14:paraId="56AB1DBE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increment: function () {</w:t>
      </w:r>
    </w:p>
    <w:p w14:paraId="7DA0DB69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    count++;</w:t>
      </w:r>
    </w:p>
    <w:p w14:paraId="1F0E3FBC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    console.log(count);</w:t>
      </w:r>
    </w:p>
    <w:p w14:paraId="00AFDB0E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},</w:t>
      </w:r>
    </w:p>
    <w:p w14:paraId="75734DB2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decrement: function () {</w:t>
      </w:r>
    </w:p>
    <w:p w14:paraId="6378ACE9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    count--;</w:t>
      </w:r>
    </w:p>
    <w:p w14:paraId="278E46C8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lastRenderedPageBreak/>
        <w:t xml:space="preserve">            console.log(count);</w:t>
      </w:r>
    </w:p>
    <w:p w14:paraId="183E1BDC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},</w:t>
      </w:r>
    </w:p>
    <w:p w14:paraId="21BF790D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4993AF0E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41AF82EE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53EABF2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F11F1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counter = </w:t>
      </w: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createCounter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);</w:t>
      </w:r>
    </w:p>
    <w:p w14:paraId="50572154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counter.increment</w:t>
      </w:r>
      <w:proofErr w:type="spellEnd"/>
      <w:proofErr w:type="gramEnd"/>
      <w:r w:rsidRPr="00F11F15">
        <w:rPr>
          <w:rFonts w:ascii="Consolas" w:eastAsia="Cambria" w:hAnsi="Consolas" w:cs="Cambria"/>
          <w:sz w:val="20"/>
          <w:szCs w:val="20"/>
        </w:rPr>
        <w:t>(); // Output: 1</w:t>
      </w:r>
    </w:p>
    <w:p w14:paraId="3396A7FA" w14:textId="39A6791E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1F15">
        <w:rPr>
          <w:rFonts w:ascii="Consolas" w:eastAsia="Cambria" w:hAnsi="Consolas" w:cs="Cambria"/>
          <w:sz w:val="20"/>
          <w:szCs w:val="20"/>
        </w:rPr>
        <w:t>counter.decrement</w:t>
      </w:r>
      <w:proofErr w:type="spellEnd"/>
      <w:proofErr w:type="gramEnd"/>
      <w:r w:rsidRPr="00F11F15">
        <w:rPr>
          <w:rFonts w:ascii="Consolas" w:eastAsia="Cambria" w:hAnsi="Consolas" w:cs="Cambria"/>
          <w:sz w:val="20"/>
          <w:szCs w:val="20"/>
        </w:rPr>
        <w:t>(); // Output: 0</w:t>
      </w:r>
    </w:p>
    <w:p w14:paraId="77508927" w14:textId="77777777" w:rsidR="005A6A60" w:rsidRDefault="005A6A60" w:rsidP="005A6A60">
      <w:pPr>
        <w:spacing w:after="0"/>
        <w:rPr>
          <w:rFonts w:eastAsia="Cambria" w:cs="Cambria"/>
        </w:rPr>
      </w:pPr>
    </w:p>
    <w:p w14:paraId="2B6FC26C" w14:textId="07F3DB95" w:rsidR="005A6A60" w:rsidRPr="009A277A" w:rsidRDefault="005A6A60" w:rsidP="005A6A60">
      <w:pPr>
        <w:spacing w:after="0"/>
        <w:rPr>
          <w:rFonts w:eastAsia="Cambria" w:cs="Cambria"/>
          <w:b/>
          <w:bCs/>
        </w:rPr>
      </w:pPr>
      <w:r w:rsidRPr="009A277A">
        <w:rPr>
          <w:rFonts w:eastAsia="Cambria" w:cs="Cambria"/>
          <w:b/>
          <w:bCs/>
        </w:rPr>
        <w:t>Example 2: Currying with Closures</w:t>
      </w:r>
    </w:p>
    <w:p w14:paraId="743AF7A4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function multiply(a) {</w:t>
      </w:r>
    </w:p>
    <w:p w14:paraId="153B3382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return function (b) {</w:t>
      </w:r>
    </w:p>
    <w:p w14:paraId="1B33CF7B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    return a * b;</w:t>
      </w:r>
    </w:p>
    <w:p w14:paraId="2DAB5F93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227E6598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}</w:t>
      </w:r>
    </w:p>
    <w:p w14:paraId="660C2DDE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C487995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F11F1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1F15">
        <w:rPr>
          <w:rFonts w:ascii="Consolas" w:eastAsia="Cambria" w:hAnsi="Consolas" w:cs="Cambria"/>
          <w:sz w:val="20"/>
          <w:szCs w:val="20"/>
        </w:rPr>
        <w:t xml:space="preserve"> double = 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multiply(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2);</w:t>
      </w:r>
    </w:p>
    <w:p w14:paraId="036D4477" w14:textId="77777777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double(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5)); // Output: 10</w:t>
      </w:r>
    </w:p>
    <w:p w14:paraId="118D40DF" w14:textId="11E83C1C" w:rsidR="005A6A60" w:rsidRPr="00F11F15" w:rsidRDefault="005A6A60" w:rsidP="005A6A60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1F15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F11F15">
        <w:rPr>
          <w:rFonts w:ascii="Consolas" w:eastAsia="Cambria" w:hAnsi="Consolas" w:cs="Cambria"/>
          <w:sz w:val="20"/>
          <w:szCs w:val="20"/>
        </w:rPr>
        <w:t>double(</w:t>
      </w:r>
      <w:proofErr w:type="gramEnd"/>
      <w:r w:rsidRPr="00F11F15">
        <w:rPr>
          <w:rFonts w:ascii="Consolas" w:eastAsia="Cambria" w:hAnsi="Consolas" w:cs="Cambria"/>
          <w:sz w:val="20"/>
          <w:szCs w:val="20"/>
        </w:rPr>
        <w:t>10)); // Output: 20</w:t>
      </w:r>
    </w:p>
    <w:p w14:paraId="3BD588DD" w14:textId="77777777" w:rsidR="005A6A60" w:rsidRDefault="005A6A60" w:rsidP="005A6A60">
      <w:pPr>
        <w:spacing w:after="0"/>
        <w:rPr>
          <w:rFonts w:eastAsia="Cambria" w:cs="Cambria"/>
        </w:rPr>
      </w:pPr>
    </w:p>
    <w:p w14:paraId="572F7C3D" w14:textId="1D59BE65" w:rsidR="00D70B5C" w:rsidRPr="00D603B9" w:rsidRDefault="00D70B5C" w:rsidP="00022185">
      <w:pPr>
        <w:numPr>
          <w:ilvl w:val="0"/>
          <w:numId w:val="219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eastAsia="Cambria" w:cs="Cambria"/>
        </w:rPr>
      </w:pPr>
      <w:r w:rsidRPr="00D603B9">
        <w:rPr>
          <w:rFonts w:eastAsia="Cambria" w:cs="Cambria"/>
          <w:b/>
          <w:bCs/>
        </w:rPr>
        <w:t>Memory Leaks</w:t>
      </w:r>
      <w:r w:rsidRPr="00D603B9">
        <w:rPr>
          <w:rFonts w:eastAsia="Cambria" w:cs="Cambria"/>
        </w:rPr>
        <w:t xml:space="preserve">: </w:t>
      </w:r>
    </w:p>
    <w:p w14:paraId="08AC83B6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8C1FB0">
        <w:rPr>
          <w:rFonts w:ascii="Consolas" w:eastAsia="Cambria" w:hAnsi="Consolas" w:cs="Cambria"/>
          <w:sz w:val="20"/>
          <w:szCs w:val="20"/>
        </w:rPr>
        <w:t>leakyFunction</w:t>
      </w:r>
      <w:proofErr w:type="spellEnd"/>
      <w:r w:rsidRPr="008C1FB0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8C1FB0">
        <w:rPr>
          <w:rFonts w:ascii="Consolas" w:eastAsia="Cambria" w:hAnsi="Consolas" w:cs="Cambria"/>
          <w:sz w:val="20"/>
          <w:szCs w:val="20"/>
        </w:rPr>
        <w:t>) {</w:t>
      </w:r>
    </w:p>
    <w:p w14:paraId="5D45A3D9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8C1FB0">
        <w:rPr>
          <w:rFonts w:ascii="Consolas" w:eastAsia="Cambria" w:hAnsi="Consolas" w:cs="Cambria"/>
          <w:sz w:val="20"/>
          <w:szCs w:val="20"/>
        </w:rPr>
        <w:t>largeData</w:t>
      </w:r>
      <w:proofErr w:type="spellEnd"/>
      <w:r w:rsidRPr="008C1FB0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8C1FB0">
        <w:rPr>
          <w:rFonts w:ascii="Consolas" w:eastAsia="Cambria" w:hAnsi="Consolas" w:cs="Cambria"/>
          <w:sz w:val="20"/>
          <w:szCs w:val="20"/>
        </w:rPr>
        <w:t>Array(</w:t>
      </w:r>
      <w:proofErr w:type="gramEnd"/>
      <w:r w:rsidRPr="008C1FB0">
        <w:rPr>
          <w:rFonts w:ascii="Consolas" w:eastAsia="Cambria" w:hAnsi="Consolas" w:cs="Cambria"/>
          <w:sz w:val="20"/>
          <w:szCs w:val="20"/>
        </w:rPr>
        <w:t>1000000); // Large array</w:t>
      </w:r>
    </w:p>
    <w:p w14:paraId="53ABA7A7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 xml:space="preserve">    return function () {</w:t>
      </w:r>
    </w:p>
    <w:p w14:paraId="7B4B9A1D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8C1FB0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8C1FB0">
        <w:rPr>
          <w:rFonts w:ascii="Consolas" w:eastAsia="Cambria" w:hAnsi="Consolas" w:cs="Cambria"/>
          <w:sz w:val="20"/>
          <w:szCs w:val="20"/>
        </w:rPr>
        <w:t>largeData.length</w:t>
      </w:r>
      <w:proofErr w:type="spellEnd"/>
      <w:r w:rsidRPr="008C1FB0">
        <w:rPr>
          <w:rFonts w:ascii="Consolas" w:eastAsia="Cambria" w:hAnsi="Consolas" w:cs="Cambria"/>
          <w:sz w:val="20"/>
          <w:szCs w:val="20"/>
        </w:rPr>
        <w:t>);</w:t>
      </w:r>
    </w:p>
    <w:p w14:paraId="1E6452AF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09C4B8B4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>}</w:t>
      </w:r>
    </w:p>
    <w:p w14:paraId="5AEE7C8C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A2CF8AE" w14:textId="77777777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8C1FB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8C1FB0">
        <w:rPr>
          <w:rFonts w:ascii="Consolas" w:eastAsia="Cambria" w:hAnsi="Consolas" w:cs="Cambria"/>
          <w:sz w:val="20"/>
          <w:szCs w:val="20"/>
        </w:rPr>
        <w:t xml:space="preserve"> leak = </w:t>
      </w:r>
      <w:proofErr w:type="spellStart"/>
      <w:proofErr w:type="gramStart"/>
      <w:r w:rsidRPr="008C1FB0">
        <w:rPr>
          <w:rFonts w:ascii="Consolas" w:eastAsia="Cambria" w:hAnsi="Consolas" w:cs="Cambria"/>
          <w:sz w:val="20"/>
          <w:szCs w:val="20"/>
        </w:rPr>
        <w:t>leakyFunction</w:t>
      </w:r>
      <w:proofErr w:type="spellEnd"/>
      <w:r w:rsidRPr="008C1FB0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8C1FB0">
        <w:rPr>
          <w:rFonts w:ascii="Consolas" w:eastAsia="Cambria" w:hAnsi="Consolas" w:cs="Cambria"/>
          <w:sz w:val="20"/>
          <w:szCs w:val="20"/>
        </w:rPr>
        <w:t>);</w:t>
      </w:r>
    </w:p>
    <w:p w14:paraId="407506ED" w14:textId="7A4CDB50" w:rsidR="00D70B5C" w:rsidRPr="008C1FB0" w:rsidRDefault="00D70B5C" w:rsidP="00D70B5C">
      <w:pPr>
        <w:spacing w:after="0"/>
        <w:rPr>
          <w:rFonts w:ascii="Consolas" w:eastAsia="Cambria" w:hAnsi="Consolas" w:cs="Cambria"/>
          <w:sz w:val="20"/>
          <w:szCs w:val="20"/>
        </w:rPr>
      </w:pPr>
      <w:r w:rsidRPr="008C1FB0">
        <w:rPr>
          <w:rFonts w:ascii="Consolas" w:eastAsia="Cambria" w:hAnsi="Consolas" w:cs="Cambria"/>
          <w:sz w:val="20"/>
          <w:szCs w:val="20"/>
        </w:rPr>
        <w:t xml:space="preserve">// </w:t>
      </w:r>
      <w:proofErr w:type="spellStart"/>
      <w:r w:rsidRPr="008C1FB0">
        <w:rPr>
          <w:rFonts w:ascii="Consolas" w:eastAsia="Cambria" w:hAnsi="Consolas" w:cs="Cambria"/>
          <w:sz w:val="20"/>
          <w:szCs w:val="20"/>
        </w:rPr>
        <w:t>largeData</w:t>
      </w:r>
      <w:proofErr w:type="spellEnd"/>
      <w:r w:rsidRPr="008C1FB0">
        <w:rPr>
          <w:rFonts w:ascii="Consolas" w:eastAsia="Cambria" w:hAnsi="Consolas" w:cs="Cambria"/>
          <w:sz w:val="20"/>
          <w:szCs w:val="20"/>
        </w:rPr>
        <w:t xml:space="preserve"> remains in memory as long as leak exists</w:t>
      </w:r>
    </w:p>
    <w:p w14:paraId="4F86B80E" w14:textId="77777777" w:rsidR="00D70B5C" w:rsidRDefault="00D70B5C" w:rsidP="00D70B5C">
      <w:pPr>
        <w:spacing w:after="0"/>
        <w:rPr>
          <w:rFonts w:eastAsia="Cambria" w:cs="Cambria"/>
        </w:rPr>
      </w:pPr>
    </w:p>
    <w:p w14:paraId="57DBBC69" w14:textId="77777777" w:rsidR="00D603B9" w:rsidRPr="00D603B9" w:rsidRDefault="00601ECB" w:rsidP="007F2A5D">
      <w:pPr>
        <w:pStyle w:val="ListParagraph"/>
        <w:numPr>
          <w:ilvl w:val="0"/>
          <w:numId w:val="219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Lora" w:eastAsia="Cambria" w:hAnsi="Lora" w:cs="Cambria"/>
          <w:b/>
          <w:bCs/>
        </w:rPr>
        <w:t>Unintended Shared State</w:t>
      </w:r>
      <w:r w:rsidRPr="00D603B9">
        <w:rPr>
          <w:rFonts w:ascii="Lora" w:eastAsia="Cambria" w:hAnsi="Lora" w:cs="Cambria"/>
        </w:rPr>
        <w:t xml:space="preserve">: </w:t>
      </w:r>
    </w:p>
    <w:p w14:paraId="3686CE5B" w14:textId="2FD6A098" w:rsidR="00D4421E" w:rsidRPr="00D603B9" w:rsidRDefault="00D4421E" w:rsidP="00D603B9">
      <w:pPr>
        <w:pStyle w:val="ListParagraph"/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D603B9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D603B9">
        <w:rPr>
          <w:rFonts w:ascii="Consolas" w:eastAsia="Cambria" w:hAnsi="Consolas" w:cs="Cambria"/>
          <w:sz w:val="20"/>
          <w:szCs w:val="20"/>
        </w:rPr>
        <w:t>createFunctions</w:t>
      </w:r>
      <w:proofErr w:type="spellEnd"/>
      <w:r w:rsidRPr="00D603B9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603B9">
        <w:rPr>
          <w:rFonts w:ascii="Consolas" w:eastAsia="Cambria" w:hAnsi="Consolas" w:cs="Cambria"/>
          <w:sz w:val="20"/>
          <w:szCs w:val="20"/>
        </w:rPr>
        <w:t>) {</w:t>
      </w:r>
    </w:p>
    <w:p w14:paraId="6CA74FE6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556ED2">
        <w:rPr>
          <w:rFonts w:ascii="Consolas" w:eastAsia="Cambria" w:hAnsi="Consolas" w:cs="Cambria"/>
          <w:sz w:val="20"/>
          <w:szCs w:val="20"/>
        </w:rPr>
        <w:t>funcs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 xml:space="preserve"> = [];</w:t>
      </w:r>
    </w:p>
    <w:p w14:paraId="69B11866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for (let </w:t>
      </w:r>
      <w:proofErr w:type="spellStart"/>
      <w:r w:rsidRPr="00556ED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556ED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 xml:space="preserve"> &lt; 3; </w:t>
      </w:r>
      <w:proofErr w:type="spellStart"/>
      <w:r w:rsidRPr="00556ED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>++) {</w:t>
      </w:r>
    </w:p>
    <w:p w14:paraId="4A01E5FC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556ED2">
        <w:rPr>
          <w:rFonts w:ascii="Consolas" w:eastAsia="Cambria" w:hAnsi="Consolas" w:cs="Cambria"/>
          <w:sz w:val="20"/>
          <w:szCs w:val="20"/>
        </w:rPr>
        <w:t>funcs.push</w:t>
      </w:r>
      <w:proofErr w:type="spellEnd"/>
      <w:proofErr w:type="gramEnd"/>
      <w:r w:rsidRPr="00556ED2">
        <w:rPr>
          <w:rFonts w:ascii="Consolas" w:eastAsia="Cambria" w:hAnsi="Consolas" w:cs="Cambria"/>
          <w:sz w:val="20"/>
          <w:szCs w:val="20"/>
        </w:rPr>
        <w:t>(function () {</w:t>
      </w:r>
    </w:p>
    <w:p w14:paraId="45E0C1B9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        console.log(</w:t>
      </w:r>
      <w:proofErr w:type="spellStart"/>
      <w:r w:rsidRPr="00556ED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>);</w:t>
      </w:r>
    </w:p>
    <w:p w14:paraId="5A74B37E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4A16C815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706A944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r w:rsidRPr="00556ED2">
        <w:rPr>
          <w:rFonts w:ascii="Consolas" w:eastAsia="Cambria" w:hAnsi="Consolas" w:cs="Cambria"/>
          <w:sz w:val="20"/>
          <w:szCs w:val="20"/>
        </w:rPr>
        <w:t>funcs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>;</w:t>
      </w:r>
    </w:p>
    <w:p w14:paraId="0598752A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>}</w:t>
      </w:r>
    </w:p>
    <w:p w14:paraId="44D38F78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</w:p>
    <w:p w14:paraId="0333C5D0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556ED2">
        <w:rPr>
          <w:rFonts w:ascii="Consolas" w:eastAsia="Cambria" w:hAnsi="Consolas" w:cs="Cambria"/>
          <w:sz w:val="20"/>
          <w:szCs w:val="20"/>
        </w:rPr>
        <w:t xml:space="preserve">let functions = </w:t>
      </w:r>
      <w:proofErr w:type="spellStart"/>
      <w:proofErr w:type="gramStart"/>
      <w:r w:rsidRPr="00556ED2">
        <w:rPr>
          <w:rFonts w:ascii="Consolas" w:eastAsia="Cambria" w:hAnsi="Consolas" w:cs="Cambria"/>
          <w:sz w:val="20"/>
          <w:szCs w:val="20"/>
        </w:rPr>
        <w:t>createFunctions</w:t>
      </w:r>
      <w:proofErr w:type="spellEnd"/>
      <w:r w:rsidRPr="00556ED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56ED2">
        <w:rPr>
          <w:rFonts w:ascii="Consolas" w:eastAsia="Cambria" w:hAnsi="Consolas" w:cs="Cambria"/>
          <w:sz w:val="20"/>
          <w:szCs w:val="20"/>
        </w:rPr>
        <w:t>);</w:t>
      </w:r>
    </w:p>
    <w:p w14:paraId="74388085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556ED2">
        <w:rPr>
          <w:rFonts w:ascii="Consolas" w:eastAsia="Cambria" w:hAnsi="Consolas" w:cs="Cambria"/>
          <w:sz w:val="20"/>
          <w:szCs w:val="20"/>
        </w:rPr>
        <w:t>functions[</w:t>
      </w:r>
      <w:proofErr w:type="gramEnd"/>
      <w:r w:rsidRPr="00556ED2">
        <w:rPr>
          <w:rFonts w:ascii="Consolas" w:eastAsia="Cambria" w:hAnsi="Consolas" w:cs="Cambria"/>
          <w:sz w:val="20"/>
          <w:szCs w:val="20"/>
        </w:rPr>
        <w:t>0](); // Output: 3</w:t>
      </w:r>
    </w:p>
    <w:p w14:paraId="36A764DB" w14:textId="77777777" w:rsidR="00D4421E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556ED2">
        <w:rPr>
          <w:rFonts w:ascii="Consolas" w:eastAsia="Cambria" w:hAnsi="Consolas" w:cs="Cambria"/>
          <w:sz w:val="20"/>
          <w:szCs w:val="20"/>
        </w:rPr>
        <w:t>functions[</w:t>
      </w:r>
      <w:proofErr w:type="gramEnd"/>
      <w:r w:rsidRPr="00556ED2">
        <w:rPr>
          <w:rFonts w:ascii="Consolas" w:eastAsia="Cambria" w:hAnsi="Consolas" w:cs="Cambria"/>
          <w:sz w:val="20"/>
          <w:szCs w:val="20"/>
        </w:rPr>
        <w:t>1](); // Output: 3</w:t>
      </w:r>
    </w:p>
    <w:p w14:paraId="45FE1A7C" w14:textId="4ED4FDC0" w:rsidR="00601ECB" w:rsidRPr="00556ED2" w:rsidRDefault="00D4421E" w:rsidP="00D4421E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556ED2">
        <w:rPr>
          <w:rFonts w:ascii="Consolas" w:eastAsia="Cambria" w:hAnsi="Consolas" w:cs="Cambria"/>
          <w:sz w:val="20"/>
          <w:szCs w:val="20"/>
        </w:rPr>
        <w:t>functions[</w:t>
      </w:r>
      <w:proofErr w:type="gramEnd"/>
      <w:r w:rsidRPr="00556ED2">
        <w:rPr>
          <w:rFonts w:ascii="Consolas" w:eastAsia="Cambria" w:hAnsi="Consolas" w:cs="Cambria"/>
          <w:sz w:val="20"/>
          <w:szCs w:val="20"/>
        </w:rPr>
        <w:t>2](); // Output: 3</w:t>
      </w:r>
    </w:p>
    <w:p w14:paraId="0CAC485E" w14:textId="77777777" w:rsidR="00D4421E" w:rsidRDefault="00D4421E" w:rsidP="00D4421E">
      <w:pPr>
        <w:pStyle w:val="ListParagraph"/>
        <w:spacing w:after="0"/>
        <w:rPr>
          <w:rFonts w:eastAsia="Cambria" w:cs="Cambria"/>
        </w:rPr>
      </w:pPr>
    </w:p>
    <w:p w14:paraId="4CE858DA" w14:textId="4161B1BA" w:rsidR="00D4421E" w:rsidRPr="009A277A" w:rsidRDefault="00FB6948" w:rsidP="009A277A">
      <w:pPr>
        <w:pStyle w:val="ListParagraph"/>
        <w:spacing w:after="0"/>
        <w:ind w:left="0"/>
        <w:rPr>
          <w:rFonts w:ascii="Lora" w:eastAsia="Cambria" w:hAnsi="Lora" w:cs="Cambria"/>
        </w:rPr>
      </w:pPr>
      <w:r w:rsidRPr="009A277A">
        <w:rPr>
          <w:rFonts w:ascii="Lora" w:eastAsia="Cambria" w:hAnsi="Lora" w:cs="Cambria"/>
          <w:b/>
          <w:bCs/>
        </w:rPr>
        <w:t>Solution</w:t>
      </w:r>
      <w:r w:rsidRPr="009A277A">
        <w:rPr>
          <w:rFonts w:ascii="Lora" w:eastAsia="Cambria" w:hAnsi="Lora" w:cs="Cambria"/>
        </w:rPr>
        <w:t>: Use block-scoped variables (let) or an IIFE.</w:t>
      </w:r>
    </w:p>
    <w:p w14:paraId="1AD2D1A0" w14:textId="77777777" w:rsidR="00FB6948" w:rsidRDefault="00FB6948" w:rsidP="00D4421E">
      <w:pPr>
        <w:pStyle w:val="ListParagraph"/>
        <w:spacing w:after="0"/>
        <w:rPr>
          <w:rFonts w:eastAsia="Cambria" w:cs="Cambria"/>
        </w:rPr>
      </w:pPr>
    </w:p>
    <w:p w14:paraId="464A1751" w14:textId="77777777" w:rsidR="006F6DF3" w:rsidRPr="009A277A" w:rsidRDefault="006F6DF3" w:rsidP="006F6DF3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9A277A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9A277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A277A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9A277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A277A">
        <w:rPr>
          <w:rFonts w:ascii="Consolas" w:eastAsia="Cambria" w:hAnsi="Consolas" w:cs="Cambria"/>
          <w:sz w:val="20"/>
          <w:szCs w:val="20"/>
        </w:rPr>
        <w:t xml:space="preserve"> &lt; 3; </w:t>
      </w:r>
      <w:proofErr w:type="spellStart"/>
      <w:r w:rsidRPr="009A277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A277A">
        <w:rPr>
          <w:rFonts w:ascii="Consolas" w:eastAsia="Cambria" w:hAnsi="Consolas" w:cs="Cambria"/>
          <w:sz w:val="20"/>
          <w:szCs w:val="20"/>
        </w:rPr>
        <w:t>++) {</w:t>
      </w:r>
    </w:p>
    <w:p w14:paraId="236D4622" w14:textId="77777777" w:rsidR="006F6DF3" w:rsidRPr="009A277A" w:rsidRDefault="006F6DF3" w:rsidP="006F6DF3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9A277A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9A277A">
        <w:rPr>
          <w:rFonts w:ascii="Consolas" w:eastAsia="Cambria" w:hAnsi="Consolas" w:cs="Cambria"/>
          <w:sz w:val="20"/>
          <w:szCs w:val="20"/>
        </w:rPr>
        <w:t>funcs.push</w:t>
      </w:r>
      <w:proofErr w:type="spellEnd"/>
      <w:proofErr w:type="gramEnd"/>
      <w:r w:rsidRPr="009A277A">
        <w:rPr>
          <w:rFonts w:ascii="Consolas" w:eastAsia="Cambria" w:hAnsi="Consolas" w:cs="Cambria"/>
          <w:sz w:val="20"/>
          <w:szCs w:val="20"/>
        </w:rPr>
        <w:t>(((j) =&gt; () =&gt; console.log(j))(</w:t>
      </w:r>
      <w:proofErr w:type="spellStart"/>
      <w:r w:rsidRPr="009A277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A277A">
        <w:rPr>
          <w:rFonts w:ascii="Consolas" w:eastAsia="Cambria" w:hAnsi="Consolas" w:cs="Cambria"/>
          <w:sz w:val="20"/>
          <w:szCs w:val="20"/>
        </w:rPr>
        <w:t>));</w:t>
      </w:r>
    </w:p>
    <w:p w14:paraId="0F6D2FCA" w14:textId="322859AC" w:rsidR="00FB6948" w:rsidRPr="009A277A" w:rsidRDefault="006F6DF3" w:rsidP="006F6DF3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9A277A">
        <w:rPr>
          <w:rFonts w:ascii="Consolas" w:eastAsia="Cambria" w:hAnsi="Consolas" w:cs="Cambria"/>
          <w:sz w:val="20"/>
          <w:szCs w:val="20"/>
        </w:rPr>
        <w:t>}</w:t>
      </w:r>
    </w:p>
    <w:p w14:paraId="462D43DC" w14:textId="77777777" w:rsidR="006F6DF3" w:rsidRDefault="006F6DF3" w:rsidP="006F6DF3">
      <w:pPr>
        <w:pStyle w:val="ListParagraph"/>
        <w:spacing w:after="0"/>
        <w:rPr>
          <w:rFonts w:eastAsia="Cambria" w:cs="Cambria"/>
        </w:rPr>
      </w:pPr>
    </w:p>
    <w:p w14:paraId="40D7C851" w14:textId="77777777" w:rsidR="00193311" w:rsidRPr="00193311" w:rsidRDefault="00193311" w:rsidP="00B567F8">
      <w:pPr>
        <w:spacing w:after="0"/>
        <w:jc w:val="both"/>
        <w:rPr>
          <w:rFonts w:eastAsia="Cambria" w:cs="Cambria"/>
          <w:b/>
          <w:bCs/>
        </w:rPr>
      </w:pPr>
      <w:r w:rsidRPr="00193311">
        <w:rPr>
          <w:rFonts w:eastAsia="Cambria" w:cs="Cambria"/>
          <w:b/>
          <w:bCs/>
        </w:rPr>
        <w:t>Structure of an IIFE</w:t>
      </w:r>
    </w:p>
    <w:p w14:paraId="18F81170" w14:textId="6240279D" w:rsidR="00193311" w:rsidRPr="00193311" w:rsidRDefault="00193311" w:rsidP="00193311">
      <w:pPr>
        <w:spacing w:after="0"/>
        <w:rPr>
          <w:rFonts w:eastAsia="Cambria" w:cs="Cambria"/>
          <w:b/>
          <w:bCs/>
        </w:rPr>
      </w:pPr>
      <w:r w:rsidRPr="00193311">
        <w:rPr>
          <w:rFonts w:eastAsia="Cambria" w:cs="Cambria"/>
          <w:b/>
          <w:bCs/>
        </w:rPr>
        <w:t>Syntax</w:t>
      </w:r>
    </w:p>
    <w:p w14:paraId="6C95400B" w14:textId="77777777" w:rsidR="00193311" w:rsidRPr="00193311" w:rsidRDefault="00193311" w:rsidP="00193311">
      <w:pPr>
        <w:spacing w:after="0"/>
        <w:rPr>
          <w:rFonts w:ascii="Consolas" w:eastAsia="Cambria" w:hAnsi="Consolas" w:cs="Cambria"/>
          <w:sz w:val="20"/>
          <w:szCs w:val="20"/>
        </w:rPr>
      </w:pPr>
      <w:r w:rsidRPr="00193311">
        <w:rPr>
          <w:rFonts w:ascii="Consolas" w:eastAsia="Cambria" w:hAnsi="Consolas" w:cs="Cambria"/>
          <w:sz w:val="20"/>
          <w:szCs w:val="20"/>
        </w:rPr>
        <w:t>(function () {</w:t>
      </w:r>
    </w:p>
    <w:p w14:paraId="34C6DACF" w14:textId="77777777" w:rsidR="00193311" w:rsidRPr="00193311" w:rsidRDefault="00193311" w:rsidP="00193311">
      <w:pPr>
        <w:spacing w:after="0"/>
        <w:rPr>
          <w:rFonts w:ascii="Consolas" w:eastAsia="Cambria" w:hAnsi="Consolas" w:cs="Cambria"/>
          <w:sz w:val="20"/>
          <w:szCs w:val="20"/>
        </w:rPr>
      </w:pPr>
      <w:r w:rsidRPr="00193311">
        <w:rPr>
          <w:rFonts w:ascii="Consolas" w:eastAsia="Cambria" w:hAnsi="Consolas" w:cs="Cambria"/>
          <w:sz w:val="20"/>
          <w:szCs w:val="20"/>
        </w:rPr>
        <w:t xml:space="preserve">    // Code to execute immediately</w:t>
      </w:r>
    </w:p>
    <w:p w14:paraId="1CDB437E" w14:textId="4BC517EE" w:rsidR="00193311" w:rsidRPr="00193311" w:rsidRDefault="00193311" w:rsidP="00193311">
      <w:pPr>
        <w:spacing w:after="0"/>
        <w:rPr>
          <w:rFonts w:ascii="Consolas" w:eastAsia="Cambria" w:hAnsi="Consolas" w:cs="Cambria"/>
          <w:sz w:val="20"/>
          <w:szCs w:val="20"/>
        </w:rPr>
      </w:pPr>
      <w:r w:rsidRPr="00193311">
        <w:rPr>
          <w:rFonts w:ascii="Consolas" w:eastAsia="Cambria" w:hAnsi="Consolas" w:cs="Cambria"/>
          <w:sz w:val="20"/>
          <w:szCs w:val="20"/>
        </w:rPr>
        <w:t>})();</w:t>
      </w:r>
    </w:p>
    <w:p w14:paraId="40D80D1C" w14:textId="77777777" w:rsidR="009C4906" w:rsidRDefault="009C4906" w:rsidP="009C4906">
      <w:pPr>
        <w:spacing w:after="0"/>
        <w:rPr>
          <w:rFonts w:eastAsia="Cambria" w:cs="Cambria"/>
        </w:rPr>
      </w:pPr>
    </w:p>
    <w:p w14:paraId="1B83040C" w14:textId="77777777" w:rsidR="00211367" w:rsidRPr="00211367" w:rsidRDefault="00211367" w:rsidP="00211367">
      <w:pPr>
        <w:spacing w:after="0"/>
        <w:rPr>
          <w:rFonts w:eastAsia="Cambria" w:cs="Cambria"/>
          <w:b/>
          <w:bCs/>
        </w:rPr>
      </w:pPr>
      <w:r w:rsidRPr="00211367">
        <w:rPr>
          <w:rFonts w:eastAsia="Cambria" w:cs="Cambria"/>
          <w:b/>
          <w:bCs/>
        </w:rPr>
        <w:t>Examples of IIFE</w:t>
      </w:r>
    </w:p>
    <w:p w14:paraId="0C3EF590" w14:textId="77777777" w:rsidR="00211367" w:rsidRPr="00211367" w:rsidRDefault="00211367" w:rsidP="00211367">
      <w:pPr>
        <w:spacing w:after="0"/>
        <w:rPr>
          <w:rFonts w:eastAsia="Cambria" w:cs="Cambria"/>
          <w:b/>
          <w:bCs/>
        </w:rPr>
      </w:pPr>
      <w:r w:rsidRPr="00211367">
        <w:rPr>
          <w:rFonts w:eastAsia="Cambria" w:cs="Cambria"/>
          <w:b/>
          <w:bCs/>
        </w:rPr>
        <w:t>Example 1: Basic IIFE</w:t>
      </w:r>
    </w:p>
    <w:p w14:paraId="505091BE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() {</w:t>
      </w:r>
    </w:p>
    <w:p w14:paraId="3DF3F4C6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A1E9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A1E99">
        <w:rPr>
          <w:rFonts w:ascii="Consolas" w:eastAsia="Cambria" w:hAnsi="Consolas" w:cs="Cambria"/>
          <w:sz w:val="20"/>
          <w:szCs w:val="20"/>
        </w:rPr>
        <w:t>"IIFE executed!");</w:t>
      </w:r>
    </w:p>
    <w:p w14:paraId="1A87F3DA" w14:textId="53022619" w:rsidR="00C03089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02DE84E9" w14:textId="77777777" w:rsidR="00211367" w:rsidRDefault="00211367" w:rsidP="00211367">
      <w:pPr>
        <w:spacing w:after="0"/>
        <w:rPr>
          <w:rFonts w:eastAsia="Cambria" w:cs="Cambria"/>
        </w:rPr>
      </w:pPr>
    </w:p>
    <w:p w14:paraId="123D7274" w14:textId="01815848" w:rsidR="00211367" w:rsidRDefault="00211367" w:rsidP="00211367">
      <w:pPr>
        <w:spacing w:after="0"/>
        <w:rPr>
          <w:rFonts w:eastAsia="Cambria" w:cs="Cambria"/>
        </w:rPr>
      </w:pPr>
      <w:r w:rsidRPr="00211367">
        <w:rPr>
          <w:rFonts w:eastAsia="Cambria" w:cs="Cambria"/>
          <w:b/>
          <w:bCs/>
        </w:rPr>
        <w:t>Output</w:t>
      </w:r>
    </w:p>
    <w:p w14:paraId="4480BE4F" w14:textId="67FB40C6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IIFE executed!</w:t>
      </w:r>
    </w:p>
    <w:p w14:paraId="2DF3B050" w14:textId="77777777" w:rsidR="00211367" w:rsidRDefault="00211367" w:rsidP="00211367">
      <w:pPr>
        <w:spacing w:after="0"/>
        <w:rPr>
          <w:rFonts w:eastAsia="Cambria" w:cs="Cambria"/>
        </w:rPr>
      </w:pPr>
    </w:p>
    <w:p w14:paraId="70E7F5F5" w14:textId="798A615F" w:rsidR="00211367" w:rsidRPr="00BA1E99" w:rsidRDefault="00211367" w:rsidP="00211367">
      <w:pPr>
        <w:spacing w:after="0"/>
        <w:rPr>
          <w:rFonts w:eastAsia="Cambria" w:cs="Cambria"/>
          <w:b/>
          <w:bCs/>
        </w:rPr>
      </w:pPr>
      <w:r w:rsidRPr="00BA1E99">
        <w:rPr>
          <w:rFonts w:eastAsia="Cambria" w:cs="Cambria"/>
          <w:b/>
          <w:bCs/>
        </w:rPr>
        <w:t>Example 2: IIFE with Parameters</w:t>
      </w:r>
    </w:p>
    <w:p w14:paraId="6050950F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(name) {</w:t>
      </w:r>
    </w:p>
    <w:p w14:paraId="0E734981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A1E9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A1E99">
        <w:rPr>
          <w:rFonts w:ascii="Consolas" w:eastAsia="Cambria" w:hAnsi="Consolas" w:cs="Cambria"/>
          <w:sz w:val="20"/>
          <w:szCs w:val="20"/>
        </w:rPr>
        <w:t>"Hello, " + name + "!");</w:t>
      </w:r>
    </w:p>
    <w:p w14:paraId="01B93E43" w14:textId="77D7804C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BA1E99">
        <w:rPr>
          <w:rFonts w:ascii="Consolas" w:eastAsia="Cambria" w:hAnsi="Consolas" w:cs="Cambria"/>
          <w:sz w:val="20"/>
          <w:szCs w:val="20"/>
        </w:rPr>
        <w:t>})(</w:t>
      </w:r>
      <w:proofErr w:type="gramEnd"/>
      <w:r w:rsidRPr="00BA1E99">
        <w:rPr>
          <w:rFonts w:ascii="Consolas" w:eastAsia="Cambria" w:hAnsi="Consolas" w:cs="Cambria"/>
          <w:sz w:val="20"/>
          <w:szCs w:val="20"/>
        </w:rPr>
        <w:t>"John");</w:t>
      </w:r>
    </w:p>
    <w:p w14:paraId="4478C835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E3A5185" w14:textId="5A247016" w:rsidR="00211367" w:rsidRPr="00BA1E99" w:rsidRDefault="00211367" w:rsidP="00211367">
      <w:pPr>
        <w:spacing w:after="0"/>
        <w:rPr>
          <w:rFonts w:eastAsia="Cambria" w:cs="Cambria"/>
          <w:b/>
          <w:bCs/>
        </w:rPr>
      </w:pPr>
      <w:r w:rsidRPr="00BA1E99">
        <w:rPr>
          <w:rFonts w:eastAsia="Cambria" w:cs="Cambria"/>
          <w:b/>
          <w:bCs/>
        </w:rPr>
        <w:t>Output</w:t>
      </w:r>
    </w:p>
    <w:p w14:paraId="671EE327" w14:textId="2C814E2C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Hello, John!</w:t>
      </w:r>
    </w:p>
    <w:p w14:paraId="6AA96327" w14:textId="77777777" w:rsidR="00211367" w:rsidRDefault="00211367" w:rsidP="00211367">
      <w:pPr>
        <w:spacing w:after="0"/>
        <w:rPr>
          <w:rFonts w:eastAsia="Cambria" w:cs="Cambria"/>
        </w:rPr>
      </w:pPr>
    </w:p>
    <w:p w14:paraId="678C3C02" w14:textId="2013C42F" w:rsidR="00211367" w:rsidRPr="00BA1E99" w:rsidRDefault="00211367" w:rsidP="00211367">
      <w:pPr>
        <w:spacing w:after="0"/>
        <w:rPr>
          <w:rFonts w:eastAsia="Cambria" w:cs="Cambria"/>
          <w:b/>
          <w:bCs/>
        </w:rPr>
      </w:pPr>
      <w:r w:rsidRPr="00BA1E99">
        <w:rPr>
          <w:rFonts w:eastAsia="Cambria" w:cs="Cambria"/>
          <w:b/>
          <w:bCs/>
        </w:rPr>
        <w:t>Example 3: Assigning IIFE to a Variable</w:t>
      </w:r>
    </w:p>
    <w:p w14:paraId="64E3D6D4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let result = (function () {</w:t>
      </w:r>
    </w:p>
    <w:p w14:paraId="13B57609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let x = 10;</w:t>
      </w:r>
    </w:p>
    <w:p w14:paraId="337DE3C7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return x * x;</w:t>
      </w:r>
    </w:p>
    <w:p w14:paraId="7F981F15" w14:textId="77777777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0F08E0E0" w14:textId="09ED6803" w:rsidR="00211367" w:rsidRPr="00BA1E99" w:rsidRDefault="00211367" w:rsidP="002113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console.log(result); // Output: 100</w:t>
      </w:r>
    </w:p>
    <w:p w14:paraId="0A859052" w14:textId="77777777" w:rsidR="00211367" w:rsidRDefault="00211367" w:rsidP="00211367">
      <w:pPr>
        <w:spacing w:after="0"/>
        <w:rPr>
          <w:rFonts w:eastAsia="Cambria" w:cs="Cambria"/>
        </w:rPr>
      </w:pPr>
    </w:p>
    <w:p w14:paraId="52D7340A" w14:textId="77777777" w:rsidR="00D92AF9" w:rsidRPr="00D92AF9" w:rsidRDefault="00D92AF9" w:rsidP="00D92AF9">
      <w:pPr>
        <w:spacing w:after="0"/>
        <w:rPr>
          <w:rFonts w:eastAsia="Cambria" w:cs="Cambria"/>
          <w:b/>
          <w:bCs/>
        </w:rPr>
      </w:pPr>
      <w:r w:rsidRPr="00D92AF9">
        <w:rPr>
          <w:rFonts w:eastAsia="Cambria" w:cs="Cambria"/>
          <w:b/>
          <w:bCs/>
        </w:rPr>
        <w:t>Benefits of IIFEs</w:t>
      </w:r>
    </w:p>
    <w:p w14:paraId="50F8E34E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() {</w:t>
      </w:r>
    </w:p>
    <w:p w14:paraId="77350B5D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privateVar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= "I am private!";</w:t>
      </w:r>
    </w:p>
    <w:p w14:paraId="4901DB6E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privateVar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);</w:t>
      </w:r>
    </w:p>
    <w:p w14:paraId="674BF37C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67C8C4CB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</w:p>
    <w:p w14:paraId="74911646" w14:textId="1C329D67" w:rsidR="00211367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// console.log(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privateVar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); // Error: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privateVar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is not defined</w:t>
      </w:r>
    </w:p>
    <w:p w14:paraId="499D7962" w14:textId="77777777" w:rsidR="00D92AF9" w:rsidRDefault="00D92AF9" w:rsidP="00D92AF9">
      <w:pPr>
        <w:spacing w:after="0"/>
        <w:rPr>
          <w:rFonts w:eastAsia="Cambria" w:cs="Cambria"/>
        </w:rPr>
      </w:pPr>
    </w:p>
    <w:p w14:paraId="62870E89" w14:textId="203EC436" w:rsidR="00D92AF9" w:rsidRPr="00BA1E99" w:rsidRDefault="00D92AF9" w:rsidP="00BA1E99">
      <w:pPr>
        <w:pStyle w:val="ListParagraph"/>
        <w:numPr>
          <w:ilvl w:val="0"/>
          <w:numId w:val="225"/>
        </w:numPr>
        <w:tabs>
          <w:tab w:val="clear" w:pos="720"/>
          <w:tab w:val="num" w:pos="284"/>
        </w:tabs>
        <w:spacing w:after="0"/>
        <w:ind w:left="284" w:hanging="284"/>
        <w:rPr>
          <w:rFonts w:ascii="Lora" w:eastAsia="Cambria" w:hAnsi="Lora" w:cs="Cambria"/>
        </w:rPr>
      </w:pPr>
      <w:r w:rsidRPr="00BA1E99">
        <w:rPr>
          <w:rFonts w:ascii="Lora" w:eastAsia="Cambria" w:hAnsi="Lora" w:cs="Cambria"/>
          <w:b/>
          <w:bCs/>
        </w:rPr>
        <w:t>Avoid Global Scope Pollution</w:t>
      </w:r>
      <w:r w:rsidRPr="00BA1E99">
        <w:rPr>
          <w:rFonts w:ascii="Lora" w:eastAsia="Cambria" w:hAnsi="Lora" w:cs="Cambria"/>
        </w:rPr>
        <w:t xml:space="preserve">: </w:t>
      </w:r>
    </w:p>
    <w:p w14:paraId="3D4BDA14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myVar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= "Global";</w:t>
      </w:r>
    </w:p>
    <w:p w14:paraId="21F9FC1F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() {</w:t>
      </w:r>
    </w:p>
    <w:p w14:paraId="0E49F659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myVar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= "Local";</w:t>
      </w:r>
    </w:p>
    <w:p w14:paraId="467C79F1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myVar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); // Output: Local</w:t>
      </w:r>
    </w:p>
    <w:p w14:paraId="305EE293" w14:textId="77777777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596A23AB" w14:textId="4326FAF1" w:rsidR="00D92AF9" w:rsidRPr="00BA1E99" w:rsidRDefault="00D92AF9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myVar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); // Output: Global</w:t>
      </w:r>
    </w:p>
    <w:p w14:paraId="4714EEFE" w14:textId="77777777" w:rsidR="00D92AF9" w:rsidRDefault="00D92AF9" w:rsidP="00D92AF9">
      <w:pPr>
        <w:spacing w:after="0"/>
        <w:rPr>
          <w:rFonts w:eastAsia="Cambria" w:cs="Cambria"/>
        </w:rPr>
      </w:pPr>
    </w:p>
    <w:p w14:paraId="5E7A00D6" w14:textId="6F28C5F2" w:rsidR="00D92AF9" w:rsidRPr="00BA1E99" w:rsidRDefault="00666291" w:rsidP="00BA1E99">
      <w:pPr>
        <w:pStyle w:val="ListParagraph"/>
        <w:numPr>
          <w:ilvl w:val="0"/>
          <w:numId w:val="225"/>
        </w:numPr>
        <w:tabs>
          <w:tab w:val="clear" w:pos="720"/>
          <w:tab w:val="num" w:pos="284"/>
        </w:tabs>
        <w:spacing w:after="0"/>
        <w:ind w:hanging="720"/>
        <w:rPr>
          <w:rFonts w:ascii="Lora" w:eastAsia="Cambria" w:hAnsi="Lora" w:cs="Cambria"/>
        </w:rPr>
      </w:pPr>
      <w:r w:rsidRPr="00BA1E99">
        <w:rPr>
          <w:rFonts w:ascii="Lora" w:eastAsia="Cambria" w:hAnsi="Lora" w:cs="Cambria"/>
          <w:b/>
          <w:bCs/>
        </w:rPr>
        <w:t>Useful for Initialization</w:t>
      </w:r>
      <w:r w:rsidRPr="00BA1E99">
        <w:rPr>
          <w:rFonts w:ascii="Lora" w:eastAsia="Cambria" w:hAnsi="Lora" w:cs="Cambria"/>
        </w:rPr>
        <w:t>:</w:t>
      </w:r>
    </w:p>
    <w:p w14:paraId="4EBD8504" w14:textId="7777777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() {</w:t>
      </w:r>
    </w:p>
    <w:p w14:paraId="57A4C93C" w14:textId="7777777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appConfig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67C8FA61" w14:textId="7777777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lastRenderedPageBreak/>
        <w:t xml:space="preserve">        version: "1.0",</w:t>
      </w:r>
    </w:p>
    <w:p w14:paraId="243A578C" w14:textId="7777777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author: "John Doe",</w:t>
      </w:r>
    </w:p>
    <w:p w14:paraId="6D3D5672" w14:textId="7777777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652A4348" w14:textId="7777777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A1E9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A1E99">
        <w:rPr>
          <w:rFonts w:ascii="Consolas" w:eastAsia="Cambria" w:hAnsi="Consolas" w:cs="Cambria"/>
          <w:sz w:val="20"/>
          <w:szCs w:val="20"/>
        </w:rPr>
        <w:t xml:space="preserve">"App initialized with version " +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appConfig.version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);</w:t>
      </w:r>
    </w:p>
    <w:p w14:paraId="1A521F06" w14:textId="21640257" w:rsidR="00666291" w:rsidRPr="00BA1E99" w:rsidRDefault="00666291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53D86B5F" w14:textId="77777777" w:rsidR="00666291" w:rsidRDefault="00666291" w:rsidP="00666291">
      <w:pPr>
        <w:spacing w:after="0"/>
        <w:rPr>
          <w:rFonts w:eastAsia="Cambria" w:cs="Cambria"/>
        </w:rPr>
      </w:pPr>
    </w:p>
    <w:p w14:paraId="6DE3440A" w14:textId="230D8511" w:rsidR="00666291" w:rsidRPr="00BA1E99" w:rsidRDefault="00666291" w:rsidP="00BA1E99">
      <w:pPr>
        <w:pStyle w:val="ListParagraph"/>
        <w:numPr>
          <w:ilvl w:val="0"/>
          <w:numId w:val="225"/>
        </w:numPr>
        <w:tabs>
          <w:tab w:val="clear" w:pos="720"/>
          <w:tab w:val="num" w:pos="284"/>
        </w:tabs>
        <w:spacing w:after="0"/>
        <w:ind w:left="284" w:hanging="284"/>
        <w:rPr>
          <w:rFonts w:ascii="Lora" w:eastAsia="Cambria" w:hAnsi="Lora" w:cs="Cambria"/>
        </w:rPr>
      </w:pPr>
      <w:r w:rsidRPr="00BA1E99">
        <w:rPr>
          <w:rFonts w:ascii="Lora" w:eastAsia="Cambria" w:hAnsi="Lora" w:cs="Cambria"/>
          <w:b/>
          <w:bCs/>
        </w:rPr>
        <w:t>Create a Module-Like Structure</w:t>
      </w:r>
      <w:r w:rsidRPr="00BA1E99">
        <w:rPr>
          <w:rFonts w:ascii="Lora" w:eastAsia="Cambria" w:hAnsi="Lora" w:cs="Cambria"/>
        </w:rPr>
        <w:t>:</w:t>
      </w:r>
    </w:p>
    <w:p w14:paraId="1C95FA72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counterModule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= (function () {</w:t>
      </w:r>
    </w:p>
    <w:p w14:paraId="40B59E90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let count = 0;</w:t>
      </w:r>
    </w:p>
    <w:p w14:paraId="1290C82B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return {</w:t>
      </w:r>
    </w:p>
    <w:p w14:paraId="575BC288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increment: function () {</w:t>
      </w:r>
    </w:p>
    <w:p w14:paraId="7642BBFC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    count++;</w:t>
      </w:r>
    </w:p>
    <w:p w14:paraId="7932B7EB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    console.log(count);</w:t>
      </w:r>
    </w:p>
    <w:p w14:paraId="29C69880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},</w:t>
      </w:r>
    </w:p>
    <w:p w14:paraId="42D53028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decrement: function () {</w:t>
      </w:r>
    </w:p>
    <w:p w14:paraId="07A53737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    count--;</w:t>
      </w:r>
    </w:p>
    <w:p w14:paraId="6843F3CC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    console.log(count);</w:t>
      </w:r>
    </w:p>
    <w:p w14:paraId="11ECC981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    },</w:t>
      </w:r>
    </w:p>
    <w:p w14:paraId="43FB1F06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13E1F5C2" w14:textId="77777777" w:rsidR="007D229D" w:rsidRPr="00BA1E99" w:rsidRDefault="007D229D" w:rsidP="00BA1E99">
      <w:pPr>
        <w:spacing w:after="0"/>
        <w:ind w:firstLine="284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5E9DDF61" w14:textId="77777777" w:rsidR="007D229D" w:rsidRPr="00BA1E99" w:rsidRDefault="007D229D" w:rsidP="007D229D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98F6626" w14:textId="77777777" w:rsidR="007D229D" w:rsidRPr="00BA1E99" w:rsidRDefault="007D229D" w:rsidP="00BA1E99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BA1E99">
        <w:rPr>
          <w:rFonts w:ascii="Consolas" w:eastAsia="Cambria" w:hAnsi="Consolas" w:cs="Cambria"/>
          <w:sz w:val="20"/>
          <w:szCs w:val="20"/>
        </w:rPr>
        <w:t>counterModule.increment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(); // Output: 1</w:t>
      </w:r>
    </w:p>
    <w:p w14:paraId="3D4EBECF" w14:textId="77777777" w:rsidR="007D229D" w:rsidRPr="00BA1E99" w:rsidRDefault="007D229D" w:rsidP="00BA1E99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BA1E99">
        <w:rPr>
          <w:rFonts w:ascii="Consolas" w:eastAsia="Cambria" w:hAnsi="Consolas" w:cs="Cambria"/>
          <w:sz w:val="20"/>
          <w:szCs w:val="20"/>
        </w:rPr>
        <w:t>counterModule.increment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(); // Output: 2</w:t>
      </w:r>
    </w:p>
    <w:p w14:paraId="69944777" w14:textId="10FAE079" w:rsidR="00666291" w:rsidRPr="00BA1E99" w:rsidRDefault="007D229D" w:rsidP="00BA1E99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BA1E99">
        <w:rPr>
          <w:rFonts w:ascii="Consolas" w:eastAsia="Cambria" w:hAnsi="Consolas" w:cs="Cambria"/>
          <w:sz w:val="20"/>
          <w:szCs w:val="20"/>
        </w:rPr>
        <w:t>counterModule.decrement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(); // Output: 1</w:t>
      </w:r>
    </w:p>
    <w:p w14:paraId="33998865" w14:textId="77777777" w:rsidR="007D229D" w:rsidRDefault="007D229D" w:rsidP="00BA1E99">
      <w:pPr>
        <w:spacing w:after="0"/>
        <w:ind w:left="284"/>
        <w:rPr>
          <w:rFonts w:eastAsia="Cambria" w:cs="Cambria"/>
        </w:rPr>
      </w:pPr>
    </w:p>
    <w:p w14:paraId="3D979E14" w14:textId="26041656" w:rsidR="00E22767" w:rsidRDefault="00E22767" w:rsidP="00E22767">
      <w:pPr>
        <w:spacing w:after="0"/>
        <w:rPr>
          <w:rFonts w:eastAsia="Cambria" w:cs="Cambria"/>
          <w:b/>
          <w:bCs/>
        </w:rPr>
      </w:pPr>
      <w:r w:rsidRPr="00E22767">
        <w:rPr>
          <w:rFonts w:eastAsia="Cambria" w:cs="Cambria"/>
          <w:b/>
          <w:bCs/>
        </w:rPr>
        <w:t>Example of Block Scoping Replacing IIFE</w:t>
      </w:r>
    </w:p>
    <w:p w14:paraId="073987DF" w14:textId="77777777" w:rsidR="00BA1E99" w:rsidRPr="00E22767" w:rsidRDefault="00BA1E99" w:rsidP="00E22767">
      <w:pPr>
        <w:spacing w:after="0"/>
        <w:rPr>
          <w:rFonts w:eastAsia="Cambria" w:cs="Cambria"/>
          <w:b/>
          <w:bCs/>
        </w:rPr>
      </w:pPr>
    </w:p>
    <w:p w14:paraId="711C63D7" w14:textId="77777777" w:rsidR="00E22767" w:rsidRPr="00E22767" w:rsidRDefault="00E22767" w:rsidP="00E22767">
      <w:pPr>
        <w:spacing w:after="0"/>
        <w:rPr>
          <w:rFonts w:eastAsia="Cambria" w:cs="Cambria"/>
        </w:rPr>
      </w:pPr>
      <w:r w:rsidRPr="00E22767">
        <w:rPr>
          <w:rFonts w:eastAsia="Cambria" w:cs="Cambria"/>
        </w:rPr>
        <w:t>{</w:t>
      </w:r>
    </w:p>
    <w:p w14:paraId="692F2F9B" w14:textId="77777777" w:rsidR="00E22767" w:rsidRPr="00E22767" w:rsidRDefault="00E22767" w:rsidP="00E22767">
      <w:pPr>
        <w:spacing w:after="0"/>
        <w:rPr>
          <w:rFonts w:eastAsia="Cambria" w:cs="Cambria"/>
        </w:rPr>
      </w:pPr>
      <w:r w:rsidRPr="00E22767">
        <w:rPr>
          <w:rFonts w:eastAsia="Cambria" w:cs="Cambria"/>
        </w:rPr>
        <w:t xml:space="preserve">    let </w:t>
      </w:r>
      <w:proofErr w:type="spellStart"/>
      <w:r w:rsidRPr="00E22767">
        <w:rPr>
          <w:rFonts w:eastAsia="Cambria" w:cs="Cambria"/>
        </w:rPr>
        <w:t>privateVar</w:t>
      </w:r>
      <w:proofErr w:type="spellEnd"/>
      <w:r w:rsidRPr="00E22767">
        <w:rPr>
          <w:rFonts w:eastAsia="Cambria" w:cs="Cambria"/>
        </w:rPr>
        <w:t xml:space="preserve"> = "Scoped Variable";</w:t>
      </w:r>
    </w:p>
    <w:p w14:paraId="52423AEE" w14:textId="77777777" w:rsidR="00E22767" w:rsidRPr="00E22767" w:rsidRDefault="00E22767" w:rsidP="00E22767">
      <w:pPr>
        <w:spacing w:after="0"/>
        <w:rPr>
          <w:rFonts w:eastAsia="Cambria" w:cs="Cambria"/>
        </w:rPr>
      </w:pPr>
      <w:r w:rsidRPr="00E22767">
        <w:rPr>
          <w:rFonts w:eastAsia="Cambria" w:cs="Cambria"/>
        </w:rPr>
        <w:t xml:space="preserve">    console.log(</w:t>
      </w:r>
      <w:proofErr w:type="spellStart"/>
      <w:r w:rsidRPr="00E22767">
        <w:rPr>
          <w:rFonts w:eastAsia="Cambria" w:cs="Cambria"/>
        </w:rPr>
        <w:t>privateVar</w:t>
      </w:r>
      <w:proofErr w:type="spellEnd"/>
      <w:r w:rsidRPr="00E22767">
        <w:rPr>
          <w:rFonts w:eastAsia="Cambria" w:cs="Cambria"/>
        </w:rPr>
        <w:t>);</w:t>
      </w:r>
    </w:p>
    <w:p w14:paraId="51DB8C55" w14:textId="77777777" w:rsidR="00E22767" w:rsidRPr="00E22767" w:rsidRDefault="00E22767" w:rsidP="00E22767">
      <w:pPr>
        <w:spacing w:after="0"/>
        <w:rPr>
          <w:rFonts w:eastAsia="Cambria" w:cs="Cambria"/>
        </w:rPr>
      </w:pPr>
      <w:r w:rsidRPr="00E22767">
        <w:rPr>
          <w:rFonts w:eastAsia="Cambria" w:cs="Cambria"/>
        </w:rPr>
        <w:t>}</w:t>
      </w:r>
    </w:p>
    <w:p w14:paraId="713D005A" w14:textId="6EA38AD8" w:rsidR="007D229D" w:rsidRDefault="00E22767" w:rsidP="00E22767">
      <w:pPr>
        <w:spacing w:after="0"/>
        <w:rPr>
          <w:rFonts w:eastAsia="Cambria" w:cs="Cambria"/>
        </w:rPr>
      </w:pPr>
      <w:r w:rsidRPr="00E22767">
        <w:rPr>
          <w:rFonts w:eastAsia="Cambria" w:cs="Cambria"/>
        </w:rPr>
        <w:t>// console.log(</w:t>
      </w:r>
      <w:proofErr w:type="spellStart"/>
      <w:r w:rsidRPr="00E22767">
        <w:rPr>
          <w:rFonts w:eastAsia="Cambria" w:cs="Cambria"/>
        </w:rPr>
        <w:t>privateVar</w:t>
      </w:r>
      <w:proofErr w:type="spellEnd"/>
      <w:r w:rsidRPr="00E22767">
        <w:rPr>
          <w:rFonts w:eastAsia="Cambria" w:cs="Cambria"/>
        </w:rPr>
        <w:t xml:space="preserve">); // Error: </w:t>
      </w:r>
      <w:proofErr w:type="spellStart"/>
      <w:r w:rsidRPr="00E22767">
        <w:rPr>
          <w:rFonts w:eastAsia="Cambria" w:cs="Cambria"/>
        </w:rPr>
        <w:t>privateVar</w:t>
      </w:r>
      <w:proofErr w:type="spellEnd"/>
      <w:r w:rsidRPr="00E22767">
        <w:rPr>
          <w:rFonts w:eastAsia="Cambria" w:cs="Cambria"/>
        </w:rPr>
        <w:t xml:space="preserve"> is not defined</w:t>
      </w:r>
    </w:p>
    <w:p w14:paraId="43B4A823" w14:textId="77777777" w:rsidR="00E22767" w:rsidRDefault="00E22767" w:rsidP="00E22767">
      <w:pPr>
        <w:spacing w:after="0"/>
        <w:rPr>
          <w:rFonts w:eastAsia="Cambria" w:cs="Cambria"/>
        </w:rPr>
      </w:pPr>
    </w:p>
    <w:p w14:paraId="0E821B6D" w14:textId="77777777" w:rsidR="00E22767" w:rsidRPr="00E22767" w:rsidRDefault="00E22767" w:rsidP="00E22767">
      <w:pPr>
        <w:spacing w:after="0"/>
        <w:rPr>
          <w:rFonts w:eastAsia="Cambria" w:cs="Cambria"/>
          <w:b/>
          <w:bCs/>
        </w:rPr>
      </w:pPr>
      <w:r w:rsidRPr="00E22767">
        <w:rPr>
          <w:rFonts w:eastAsia="Cambria" w:cs="Cambria"/>
          <w:b/>
          <w:bCs/>
        </w:rPr>
        <w:t>Common Use Cases for IIFEs</w:t>
      </w:r>
    </w:p>
    <w:p w14:paraId="3062EBC8" w14:textId="6ED54877" w:rsidR="00E22767" w:rsidRPr="00E22767" w:rsidRDefault="00E22767" w:rsidP="00BA1E99">
      <w:pPr>
        <w:numPr>
          <w:ilvl w:val="0"/>
          <w:numId w:val="226"/>
        </w:numPr>
        <w:tabs>
          <w:tab w:val="clear" w:pos="720"/>
          <w:tab w:val="num" w:pos="284"/>
        </w:tabs>
        <w:spacing w:after="0"/>
        <w:ind w:hanging="720"/>
        <w:rPr>
          <w:rFonts w:eastAsia="Cambria" w:cs="Cambria"/>
        </w:rPr>
      </w:pPr>
      <w:r w:rsidRPr="00E22767">
        <w:rPr>
          <w:rFonts w:eastAsia="Cambria" w:cs="Cambria"/>
          <w:b/>
          <w:bCs/>
        </w:rPr>
        <w:t>One-Time Execution</w:t>
      </w:r>
      <w:r w:rsidRPr="00E22767">
        <w:rPr>
          <w:rFonts w:eastAsia="Cambria" w:cs="Cambria"/>
        </w:rPr>
        <w:t>:</w:t>
      </w:r>
    </w:p>
    <w:p w14:paraId="3DFBFC84" w14:textId="77777777" w:rsidR="00E22767" w:rsidRPr="00BA1E99" w:rsidRDefault="00E22767" w:rsidP="00BA1E99">
      <w:pPr>
        <w:spacing w:after="0"/>
        <w:ind w:firstLine="709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() {</w:t>
      </w:r>
    </w:p>
    <w:p w14:paraId="07131DC3" w14:textId="77777777" w:rsidR="00E22767" w:rsidRPr="00BA1E99" w:rsidRDefault="00E22767" w:rsidP="00BA1E99">
      <w:pPr>
        <w:spacing w:after="0"/>
        <w:ind w:firstLine="709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A1E9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A1E99">
        <w:rPr>
          <w:rFonts w:ascii="Consolas" w:eastAsia="Cambria" w:hAnsi="Consolas" w:cs="Cambria"/>
          <w:sz w:val="20"/>
          <w:szCs w:val="20"/>
        </w:rPr>
        <w:t>"One-time initialization");</w:t>
      </w:r>
    </w:p>
    <w:p w14:paraId="003BE3BD" w14:textId="03697219" w:rsidR="00E22767" w:rsidRPr="00BA1E99" w:rsidRDefault="00E22767" w:rsidP="00BA1E99">
      <w:pPr>
        <w:spacing w:after="0"/>
        <w:ind w:firstLine="709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75D9AD2C" w14:textId="77777777" w:rsidR="00E22767" w:rsidRDefault="00E22767" w:rsidP="00E22767">
      <w:pPr>
        <w:spacing w:after="0"/>
        <w:rPr>
          <w:rFonts w:eastAsia="Cambria" w:cs="Cambria"/>
        </w:rPr>
      </w:pPr>
    </w:p>
    <w:p w14:paraId="25423FC7" w14:textId="3D1936A9" w:rsidR="00E22767" w:rsidRPr="00BA1E99" w:rsidRDefault="00E22767" w:rsidP="00BA1E99">
      <w:pPr>
        <w:pStyle w:val="ListParagraph"/>
        <w:numPr>
          <w:ilvl w:val="0"/>
          <w:numId w:val="227"/>
        </w:numPr>
        <w:tabs>
          <w:tab w:val="clear" w:pos="720"/>
          <w:tab w:val="num" w:pos="284"/>
        </w:tabs>
        <w:spacing w:after="0"/>
        <w:ind w:left="284" w:hanging="284"/>
        <w:rPr>
          <w:rFonts w:ascii="Lora" w:eastAsia="Cambria" w:hAnsi="Lora" w:cs="Cambria"/>
        </w:rPr>
      </w:pPr>
      <w:r w:rsidRPr="00BA1E99">
        <w:rPr>
          <w:rFonts w:ascii="Lora" w:eastAsia="Cambria" w:hAnsi="Lora" w:cs="Cambria"/>
          <w:b/>
          <w:bCs/>
        </w:rPr>
        <w:t>Creating Isolated Environments</w:t>
      </w:r>
      <w:r w:rsidRPr="00BA1E99">
        <w:rPr>
          <w:rFonts w:ascii="Lora" w:eastAsia="Cambria" w:hAnsi="Lora" w:cs="Cambria"/>
        </w:rPr>
        <w:t>:</w:t>
      </w:r>
    </w:p>
    <w:p w14:paraId="50A21522" w14:textId="77777777" w:rsidR="00E22767" w:rsidRPr="00BA1E99" w:rsidRDefault="00E22767" w:rsidP="00E22767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() {</w:t>
      </w:r>
    </w:p>
    <w:p w14:paraId="7511A7CB" w14:textId="77777777" w:rsidR="00E22767" w:rsidRPr="00BA1E99" w:rsidRDefault="00E22767" w:rsidP="00E22767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scriptSpecificVar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 xml:space="preserve"> = "Unique to this script";</w:t>
      </w:r>
    </w:p>
    <w:p w14:paraId="415F0CE9" w14:textId="77777777" w:rsidR="00E22767" w:rsidRPr="00BA1E99" w:rsidRDefault="00E22767" w:rsidP="00E22767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scriptSpecificVar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);</w:t>
      </w:r>
    </w:p>
    <w:p w14:paraId="3CF7E7DA" w14:textId="767F0B5A" w:rsidR="00E22767" w:rsidRPr="00BA1E99" w:rsidRDefault="00E22767" w:rsidP="00E22767">
      <w:pPr>
        <w:pStyle w:val="ListParagraph"/>
        <w:spacing w:after="0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})();</w:t>
      </w:r>
    </w:p>
    <w:p w14:paraId="6993F510" w14:textId="77777777" w:rsidR="00E22767" w:rsidRDefault="00E22767" w:rsidP="00E22767">
      <w:pPr>
        <w:pStyle w:val="ListParagraph"/>
        <w:spacing w:after="0"/>
        <w:rPr>
          <w:rFonts w:eastAsia="Cambria" w:cs="Cambria"/>
        </w:rPr>
      </w:pPr>
    </w:p>
    <w:p w14:paraId="248290E1" w14:textId="00B640B5" w:rsidR="00E22767" w:rsidRPr="00BA1E99" w:rsidRDefault="00E22767" w:rsidP="00E22767">
      <w:pPr>
        <w:pStyle w:val="ListParagraph"/>
        <w:numPr>
          <w:ilvl w:val="1"/>
          <w:numId w:val="228"/>
        </w:numPr>
        <w:tabs>
          <w:tab w:val="clear" w:pos="1440"/>
          <w:tab w:val="num" w:pos="284"/>
        </w:tabs>
        <w:spacing w:after="0"/>
        <w:ind w:hanging="1440"/>
        <w:rPr>
          <w:rFonts w:ascii="Lora" w:eastAsia="Cambria" w:hAnsi="Lora" w:cs="Cambria"/>
        </w:rPr>
      </w:pPr>
      <w:r w:rsidRPr="00BA1E99">
        <w:rPr>
          <w:rFonts w:ascii="Lora" w:eastAsia="Cambria" w:hAnsi="Lora" w:cs="Cambria"/>
          <w:b/>
          <w:bCs/>
        </w:rPr>
        <w:t>Passing Data Safely</w:t>
      </w:r>
      <w:r w:rsidRPr="00BA1E99">
        <w:rPr>
          <w:rFonts w:ascii="Lora" w:eastAsia="Cambria" w:hAnsi="Lora" w:cs="Cambria"/>
        </w:rPr>
        <w:t>:</w:t>
      </w:r>
    </w:p>
    <w:p w14:paraId="07C241A3" w14:textId="77777777" w:rsidR="00E22767" w:rsidRPr="00BA1E99" w:rsidRDefault="00E22767" w:rsidP="00BA1E99">
      <w:pPr>
        <w:pStyle w:val="ListParagraph"/>
        <w:spacing w:after="0"/>
        <w:ind w:left="1440" w:hanging="731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>(function (global) {</w:t>
      </w:r>
    </w:p>
    <w:p w14:paraId="425CC27C" w14:textId="77777777" w:rsidR="00E22767" w:rsidRPr="00BA1E99" w:rsidRDefault="00E22767" w:rsidP="00BA1E99">
      <w:pPr>
        <w:pStyle w:val="ListParagraph"/>
        <w:spacing w:after="0"/>
        <w:ind w:left="1440" w:hanging="731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BA1E99">
        <w:rPr>
          <w:rFonts w:ascii="Consolas" w:eastAsia="Cambria" w:hAnsi="Consolas" w:cs="Cambria"/>
          <w:sz w:val="20"/>
          <w:szCs w:val="20"/>
        </w:rPr>
        <w:t>global.appName</w:t>
      </w:r>
      <w:proofErr w:type="spellEnd"/>
      <w:proofErr w:type="gramEnd"/>
      <w:r w:rsidRPr="00BA1E99">
        <w:rPr>
          <w:rFonts w:ascii="Consolas" w:eastAsia="Cambria" w:hAnsi="Consolas" w:cs="Cambria"/>
          <w:sz w:val="20"/>
          <w:szCs w:val="20"/>
        </w:rPr>
        <w:t xml:space="preserve"> = "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MyApp</w:t>
      </w:r>
      <w:proofErr w:type="spellEnd"/>
      <w:r w:rsidRPr="00BA1E99">
        <w:rPr>
          <w:rFonts w:ascii="Consolas" w:eastAsia="Cambria" w:hAnsi="Consolas" w:cs="Cambria"/>
          <w:sz w:val="20"/>
          <w:szCs w:val="20"/>
        </w:rPr>
        <w:t>";</w:t>
      </w:r>
    </w:p>
    <w:p w14:paraId="7B9DF8B1" w14:textId="77777777" w:rsidR="00E22767" w:rsidRPr="00BA1E99" w:rsidRDefault="00E22767" w:rsidP="00BA1E99">
      <w:pPr>
        <w:pStyle w:val="ListParagraph"/>
        <w:spacing w:after="0"/>
        <w:ind w:left="1440" w:hanging="731"/>
        <w:rPr>
          <w:rFonts w:ascii="Consolas" w:eastAsia="Cambria" w:hAnsi="Consolas" w:cs="Cambria"/>
          <w:sz w:val="20"/>
          <w:szCs w:val="20"/>
        </w:rPr>
      </w:pPr>
      <w:proofErr w:type="gramStart"/>
      <w:r w:rsidRPr="00BA1E99">
        <w:rPr>
          <w:rFonts w:ascii="Consolas" w:eastAsia="Cambria" w:hAnsi="Consolas" w:cs="Cambria"/>
          <w:sz w:val="20"/>
          <w:szCs w:val="20"/>
        </w:rPr>
        <w:t>})(</w:t>
      </w:r>
      <w:proofErr w:type="gramEnd"/>
      <w:r w:rsidRPr="00BA1E99">
        <w:rPr>
          <w:rFonts w:ascii="Consolas" w:eastAsia="Cambria" w:hAnsi="Consolas" w:cs="Cambria"/>
          <w:sz w:val="20"/>
          <w:szCs w:val="20"/>
        </w:rPr>
        <w:t>window);</w:t>
      </w:r>
    </w:p>
    <w:p w14:paraId="765AA2D9" w14:textId="77777777" w:rsidR="00E22767" w:rsidRPr="00BA1E99" w:rsidRDefault="00E22767" w:rsidP="00BA1E99">
      <w:pPr>
        <w:pStyle w:val="ListParagraph"/>
        <w:spacing w:after="0"/>
        <w:ind w:left="1440" w:hanging="731"/>
        <w:rPr>
          <w:rFonts w:ascii="Consolas" w:eastAsia="Cambria" w:hAnsi="Consolas" w:cs="Cambria"/>
          <w:sz w:val="20"/>
          <w:szCs w:val="20"/>
        </w:rPr>
      </w:pPr>
    </w:p>
    <w:p w14:paraId="0E015A58" w14:textId="0E26451D" w:rsidR="00E22767" w:rsidRPr="00BA1E99" w:rsidRDefault="00E22767" w:rsidP="00BA1E99">
      <w:pPr>
        <w:pStyle w:val="ListParagraph"/>
        <w:spacing w:after="0"/>
        <w:ind w:left="1440" w:hanging="731"/>
        <w:rPr>
          <w:rFonts w:ascii="Consolas" w:eastAsia="Cambria" w:hAnsi="Consolas" w:cs="Cambria"/>
          <w:sz w:val="20"/>
          <w:szCs w:val="20"/>
        </w:rPr>
      </w:pPr>
      <w:r w:rsidRPr="00BA1E99">
        <w:rPr>
          <w:rFonts w:ascii="Consolas" w:eastAsia="Cambria" w:hAnsi="Consolas" w:cs="Cambria"/>
          <w:sz w:val="20"/>
          <w:szCs w:val="20"/>
        </w:rPr>
        <w:lastRenderedPageBreak/>
        <w:t>console.log(</w:t>
      </w:r>
      <w:proofErr w:type="spellStart"/>
      <w:proofErr w:type="gramStart"/>
      <w:r w:rsidRPr="00BA1E99">
        <w:rPr>
          <w:rFonts w:ascii="Consolas" w:eastAsia="Cambria" w:hAnsi="Consolas" w:cs="Cambria"/>
          <w:sz w:val="20"/>
          <w:szCs w:val="20"/>
        </w:rPr>
        <w:t>window.appName</w:t>
      </w:r>
      <w:proofErr w:type="spellEnd"/>
      <w:proofErr w:type="gramEnd"/>
      <w:r w:rsidRPr="00BA1E99">
        <w:rPr>
          <w:rFonts w:ascii="Consolas" w:eastAsia="Cambria" w:hAnsi="Consolas" w:cs="Cambria"/>
          <w:sz w:val="20"/>
          <w:szCs w:val="20"/>
        </w:rPr>
        <w:t xml:space="preserve">); // Output: </w:t>
      </w:r>
      <w:proofErr w:type="spellStart"/>
      <w:r w:rsidRPr="00BA1E99">
        <w:rPr>
          <w:rFonts w:ascii="Consolas" w:eastAsia="Cambria" w:hAnsi="Consolas" w:cs="Cambria"/>
          <w:sz w:val="20"/>
          <w:szCs w:val="20"/>
        </w:rPr>
        <w:t>MyApp</w:t>
      </w:r>
      <w:proofErr w:type="spellEnd"/>
    </w:p>
    <w:p w14:paraId="696DBE93" w14:textId="77777777" w:rsidR="00E22767" w:rsidRDefault="00E22767" w:rsidP="00E22767">
      <w:pPr>
        <w:spacing w:after="0"/>
        <w:rPr>
          <w:rFonts w:eastAsia="Cambria" w:cs="Cambria"/>
        </w:rPr>
      </w:pPr>
    </w:p>
    <w:p w14:paraId="4F2615F4" w14:textId="42DCC8E5" w:rsidR="00A95DA7" w:rsidRPr="00A95DA7" w:rsidRDefault="00A95DA7" w:rsidP="00C03089">
      <w:pPr>
        <w:spacing w:after="0"/>
        <w:jc w:val="both"/>
        <w:rPr>
          <w:rFonts w:eastAsia="Cambria" w:cs="Cambria"/>
          <w:b/>
          <w:bCs/>
        </w:rPr>
      </w:pPr>
      <w:r w:rsidRPr="00A95DA7">
        <w:rPr>
          <w:rFonts w:eastAsia="Cambria" w:cs="Cambria"/>
          <w:b/>
          <w:bCs/>
        </w:rPr>
        <w:t>Syntax</w:t>
      </w:r>
    </w:p>
    <w:p w14:paraId="644679B5" w14:textId="77777777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A95DA7">
        <w:rPr>
          <w:rFonts w:ascii="Consolas" w:eastAsia="Cambria" w:hAnsi="Consolas" w:cs="Cambria"/>
          <w:sz w:val="20"/>
          <w:szCs w:val="20"/>
        </w:rPr>
        <w:t>recursiveFunction</w:t>
      </w:r>
      <w:proofErr w:type="spellEnd"/>
      <w:r w:rsidRPr="00A95DA7">
        <w:rPr>
          <w:rFonts w:ascii="Consolas" w:eastAsia="Cambria" w:hAnsi="Consolas" w:cs="Cambria"/>
          <w:sz w:val="20"/>
          <w:szCs w:val="20"/>
        </w:rPr>
        <w:t>(parameters) {</w:t>
      </w:r>
    </w:p>
    <w:p w14:paraId="7EB80A17" w14:textId="77777777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r w:rsidRPr="00A95DA7">
        <w:rPr>
          <w:rFonts w:ascii="Consolas" w:eastAsia="Cambria" w:hAnsi="Consolas" w:cs="Cambria"/>
          <w:sz w:val="20"/>
          <w:szCs w:val="20"/>
        </w:rPr>
        <w:t>baseCondition</w:t>
      </w:r>
      <w:proofErr w:type="spellEnd"/>
      <w:r w:rsidRPr="00A95DA7">
        <w:rPr>
          <w:rFonts w:ascii="Consolas" w:eastAsia="Cambria" w:hAnsi="Consolas" w:cs="Cambria"/>
          <w:sz w:val="20"/>
          <w:szCs w:val="20"/>
        </w:rPr>
        <w:t>) {</w:t>
      </w:r>
    </w:p>
    <w:p w14:paraId="7567FF6D" w14:textId="77777777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r w:rsidRPr="00A95DA7">
        <w:rPr>
          <w:rFonts w:ascii="Consolas" w:eastAsia="Cambria" w:hAnsi="Consolas" w:cs="Cambria"/>
          <w:sz w:val="20"/>
          <w:szCs w:val="20"/>
        </w:rPr>
        <w:t>baseResult</w:t>
      </w:r>
      <w:proofErr w:type="spellEnd"/>
      <w:r w:rsidRPr="00A95DA7">
        <w:rPr>
          <w:rFonts w:ascii="Consolas" w:eastAsia="Cambria" w:hAnsi="Consolas" w:cs="Cambria"/>
          <w:sz w:val="20"/>
          <w:szCs w:val="20"/>
        </w:rPr>
        <w:t>; // Base case</w:t>
      </w:r>
    </w:p>
    <w:p w14:paraId="31BEE82B" w14:textId="77777777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03DD7EEF" w14:textId="77777777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r w:rsidRPr="00A95DA7">
        <w:rPr>
          <w:rFonts w:ascii="Consolas" w:eastAsia="Cambria" w:hAnsi="Consolas" w:cs="Cambria"/>
          <w:sz w:val="20"/>
          <w:szCs w:val="20"/>
        </w:rPr>
        <w:t>recursiveFunction</w:t>
      </w:r>
      <w:proofErr w:type="spellEnd"/>
      <w:r w:rsidRPr="00A95DA7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95DA7">
        <w:rPr>
          <w:rFonts w:ascii="Consolas" w:eastAsia="Cambria" w:hAnsi="Consolas" w:cs="Cambria"/>
          <w:sz w:val="20"/>
          <w:szCs w:val="20"/>
        </w:rPr>
        <w:t>smallerProblem</w:t>
      </w:r>
      <w:proofErr w:type="spellEnd"/>
      <w:r w:rsidRPr="00A95DA7">
        <w:rPr>
          <w:rFonts w:ascii="Consolas" w:eastAsia="Cambria" w:hAnsi="Consolas" w:cs="Cambria"/>
          <w:sz w:val="20"/>
          <w:szCs w:val="20"/>
        </w:rPr>
        <w:t>); // Recursive call</w:t>
      </w:r>
    </w:p>
    <w:p w14:paraId="635B4AF9" w14:textId="77777777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3362A245" w14:textId="40581C7B" w:rsidR="00A95DA7" w:rsidRPr="00A95DA7" w:rsidRDefault="00A95DA7" w:rsidP="00A95DA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5DA7">
        <w:rPr>
          <w:rFonts w:ascii="Consolas" w:eastAsia="Cambria" w:hAnsi="Consolas" w:cs="Cambria"/>
          <w:sz w:val="20"/>
          <w:szCs w:val="20"/>
        </w:rPr>
        <w:t>}</w:t>
      </w:r>
    </w:p>
    <w:p w14:paraId="1352278C" w14:textId="77777777" w:rsidR="009C4906" w:rsidRDefault="009C4906" w:rsidP="009C4906">
      <w:pPr>
        <w:spacing w:after="0"/>
        <w:rPr>
          <w:rFonts w:eastAsia="Cambria" w:cs="Cambria"/>
        </w:rPr>
      </w:pPr>
    </w:p>
    <w:p w14:paraId="6383BA5A" w14:textId="77777777" w:rsidR="005E20A2" w:rsidRPr="005E20A2" w:rsidRDefault="005E20A2" w:rsidP="005E20A2">
      <w:pPr>
        <w:spacing w:after="0"/>
        <w:rPr>
          <w:rFonts w:eastAsia="Cambria" w:cs="Cambria"/>
          <w:b/>
          <w:bCs/>
        </w:rPr>
      </w:pPr>
      <w:r w:rsidRPr="005E20A2">
        <w:rPr>
          <w:rFonts w:eastAsia="Cambria" w:cs="Cambria"/>
          <w:b/>
          <w:bCs/>
        </w:rPr>
        <w:t>Example: Factorial Calculation</w:t>
      </w:r>
    </w:p>
    <w:p w14:paraId="62566968" w14:textId="796D537F" w:rsidR="005E20A2" w:rsidRDefault="005E20A2" w:rsidP="005E20A2">
      <w:pPr>
        <w:spacing w:after="0"/>
        <w:rPr>
          <w:rFonts w:eastAsia="Cambria" w:cs="Cambria"/>
        </w:rPr>
      </w:pPr>
      <w:r w:rsidRPr="005E20A2">
        <w:rPr>
          <w:rFonts w:eastAsia="Cambria" w:cs="Cambria"/>
          <w:b/>
          <w:bCs/>
        </w:rPr>
        <w:t>Formula</w:t>
      </w:r>
      <w:r w:rsidRPr="005E20A2">
        <w:rPr>
          <w:rFonts w:eastAsia="Cambria" w:cs="Cambria"/>
        </w:rPr>
        <w:br/>
      </w:r>
      <w:proofErr w:type="gramStart"/>
      <w:r w:rsidRPr="005E20A2">
        <w:rPr>
          <w:rFonts w:eastAsia="Cambria" w:cs="Cambria"/>
        </w:rPr>
        <w:t>n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!</w:t>
      </w:r>
      <w:proofErr w:type="gramEnd"/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=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n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×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(n−1</w:t>
      </w:r>
      <w:proofErr w:type="gramStart"/>
      <w:r w:rsidRPr="005E20A2">
        <w:rPr>
          <w:rFonts w:eastAsia="Cambria" w:cs="Cambria"/>
        </w:rPr>
        <w:t>)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!</w:t>
      </w:r>
      <w:proofErr w:type="gramEnd"/>
      <w:r>
        <w:rPr>
          <w:rFonts w:eastAsia="Cambria" w:cs="Cambria"/>
        </w:rPr>
        <w:t xml:space="preserve"> </w:t>
      </w:r>
    </w:p>
    <w:p w14:paraId="052DEAFD" w14:textId="77777777" w:rsidR="005E20A2" w:rsidRDefault="005E20A2" w:rsidP="005E20A2">
      <w:pPr>
        <w:spacing w:after="0"/>
        <w:rPr>
          <w:rFonts w:eastAsia="Cambria" w:cs="Cambria"/>
        </w:rPr>
      </w:pPr>
    </w:p>
    <w:p w14:paraId="05274218" w14:textId="7AB6EFD7" w:rsidR="005E20A2" w:rsidRPr="005E20A2" w:rsidRDefault="005E20A2" w:rsidP="005E20A2">
      <w:pPr>
        <w:spacing w:after="0"/>
        <w:rPr>
          <w:rFonts w:eastAsia="Cambria" w:cs="Cambria"/>
        </w:rPr>
      </w:pPr>
      <w:r w:rsidRPr="005E20A2">
        <w:rPr>
          <w:rFonts w:eastAsia="Cambria" w:cs="Cambria"/>
        </w:rPr>
        <w:t xml:space="preserve">Where </w:t>
      </w:r>
      <w:proofErr w:type="gramStart"/>
      <w:r w:rsidRPr="005E20A2">
        <w:rPr>
          <w:rFonts w:eastAsia="Cambria" w:cs="Cambria"/>
        </w:rPr>
        <w:t>0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!</w:t>
      </w:r>
      <w:proofErr w:type="gramEnd"/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=</w:t>
      </w:r>
      <w:r>
        <w:rPr>
          <w:rFonts w:eastAsia="Cambria" w:cs="Cambria"/>
        </w:rPr>
        <w:t xml:space="preserve"> </w:t>
      </w:r>
      <w:r w:rsidRPr="005E20A2">
        <w:rPr>
          <w:rFonts w:eastAsia="Cambria" w:cs="Cambria"/>
        </w:rPr>
        <w:t>1 (base case).</w:t>
      </w:r>
    </w:p>
    <w:p w14:paraId="6943EEF2" w14:textId="77777777" w:rsidR="005E20A2" w:rsidRDefault="005E20A2" w:rsidP="005E20A2">
      <w:pPr>
        <w:spacing w:after="0"/>
        <w:rPr>
          <w:rFonts w:eastAsia="Cambria" w:cs="Cambria"/>
          <w:b/>
          <w:bCs/>
        </w:rPr>
      </w:pPr>
    </w:p>
    <w:p w14:paraId="4E1F33FD" w14:textId="72293362" w:rsidR="005E20A2" w:rsidRPr="005E20A2" w:rsidRDefault="005E20A2" w:rsidP="005E20A2">
      <w:pPr>
        <w:spacing w:after="0"/>
        <w:rPr>
          <w:rFonts w:eastAsia="Cambria" w:cs="Cambria"/>
        </w:rPr>
      </w:pPr>
      <w:r w:rsidRPr="005E20A2">
        <w:rPr>
          <w:rFonts w:eastAsia="Cambria" w:cs="Cambria"/>
          <w:b/>
          <w:bCs/>
        </w:rPr>
        <w:t>Code</w:t>
      </w:r>
    </w:p>
    <w:p w14:paraId="18F5E07B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>function factorial(n) {</w:t>
      </w:r>
    </w:p>
    <w:p w14:paraId="2BB18DDA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 xml:space="preserve">    if (n === 0) </w:t>
      </w:r>
      <w:proofErr w:type="gramStart"/>
      <w:r w:rsidRPr="005E20A2">
        <w:rPr>
          <w:rFonts w:ascii="Consolas" w:eastAsia="Cambria" w:hAnsi="Consolas" w:cs="Cambria"/>
          <w:sz w:val="20"/>
          <w:szCs w:val="20"/>
        </w:rPr>
        <w:t>{ /</w:t>
      </w:r>
      <w:proofErr w:type="gramEnd"/>
      <w:r w:rsidRPr="005E20A2">
        <w:rPr>
          <w:rFonts w:ascii="Consolas" w:eastAsia="Cambria" w:hAnsi="Consolas" w:cs="Cambria"/>
          <w:sz w:val="20"/>
          <w:szCs w:val="20"/>
        </w:rPr>
        <w:t>/ Base case</w:t>
      </w:r>
    </w:p>
    <w:p w14:paraId="559B9C64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 xml:space="preserve">        return 1;</w:t>
      </w:r>
    </w:p>
    <w:p w14:paraId="4DCB8B02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14A0AE09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 xml:space="preserve">        return n * </w:t>
      </w:r>
      <w:proofErr w:type="gramStart"/>
      <w:r w:rsidRPr="005E20A2">
        <w:rPr>
          <w:rFonts w:ascii="Consolas" w:eastAsia="Cambria" w:hAnsi="Consolas" w:cs="Cambria"/>
          <w:sz w:val="20"/>
          <w:szCs w:val="20"/>
        </w:rPr>
        <w:t>factorial(</w:t>
      </w:r>
      <w:proofErr w:type="gramEnd"/>
      <w:r w:rsidRPr="005E20A2">
        <w:rPr>
          <w:rFonts w:ascii="Consolas" w:eastAsia="Cambria" w:hAnsi="Consolas" w:cs="Cambria"/>
          <w:sz w:val="20"/>
          <w:szCs w:val="20"/>
        </w:rPr>
        <w:t>n - 1); // Recursive call</w:t>
      </w:r>
    </w:p>
    <w:p w14:paraId="73414EBB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B76565E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>}</w:t>
      </w:r>
    </w:p>
    <w:p w14:paraId="75DC267E" w14:textId="77777777" w:rsidR="005E20A2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8BAE279" w14:textId="19BDA184" w:rsidR="00A95DA7" w:rsidRPr="005E20A2" w:rsidRDefault="005E20A2" w:rsidP="005E20A2">
      <w:pPr>
        <w:spacing w:after="0"/>
        <w:rPr>
          <w:rFonts w:ascii="Consolas" w:eastAsia="Cambria" w:hAnsi="Consolas" w:cs="Cambria"/>
          <w:sz w:val="20"/>
          <w:szCs w:val="20"/>
        </w:rPr>
      </w:pPr>
      <w:r w:rsidRPr="005E20A2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5E20A2">
        <w:rPr>
          <w:rFonts w:ascii="Consolas" w:eastAsia="Cambria" w:hAnsi="Consolas" w:cs="Cambria"/>
          <w:sz w:val="20"/>
          <w:szCs w:val="20"/>
        </w:rPr>
        <w:t>factorial(</w:t>
      </w:r>
      <w:proofErr w:type="gramEnd"/>
      <w:r w:rsidRPr="005E20A2">
        <w:rPr>
          <w:rFonts w:ascii="Consolas" w:eastAsia="Cambria" w:hAnsi="Consolas" w:cs="Cambria"/>
          <w:sz w:val="20"/>
          <w:szCs w:val="20"/>
        </w:rPr>
        <w:t>5)); // Output: 120</w:t>
      </w:r>
    </w:p>
    <w:p w14:paraId="21253502" w14:textId="77777777" w:rsidR="005E20A2" w:rsidRDefault="005E20A2" w:rsidP="005E20A2">
      <w:pPr>
        <w:spacing w:after="0"/>
        <w:rPr>
          <w:rFonts w:eastAsia="Cambria" w:cs="Cambria"/>
        </w:rPr>
      </w:pPr>
    </w:p>
    <w:p w14:paraId="670BAF39" w14:textId="77777777" w:rsidR="001C75D7" w:rsidRPr="001C75D7" w:rsidRDefault="001C75D7" w:rsidP="001C75D7">
      <w:pPr>
        <w:spacing w:after="0"/>
        <w:rPr>
          <w:rFonts w:eastAsia="Cambria" w:cs="Cambria"/>
          <w:b/>
          <w:bCs/>
        </w:rPr>
      </w:pPr>
      <w:r w:rsidRPr="001C75D7">
        <w:rPr>
          <w:rFonts w:eastAsia="Cambria" w:cs="Cambria"/>
          <w:b/>
          <w:bCs/>
        </w:rPr>
        <w:t>Example: Fibonacci Sequence</w:t>
      </w:r>
    </w:p>
    <w:p w14:paraId="0377A1B3" w14:textId="3D4A27B5" w:rsidR="001C75D7" w:rsidRDefault="001C75D7" w:rsidP="001C75D7">
      <w:pPr>
        <w:spacing w:after="0"/>
        <w:rPr>
          <w:rFonts w:eastAsia="Cambria" w:cs="Cambria"/>
        </w:rPr>
      </w:pPr>
      <w:r w:rsidRPr="001C75D7">
        <w:rPr>
          <w:rFonts w:eastAsia="Cambria" w:cs="Cambria"/>
        </w:rPr>
        <w:t>F(n)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=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F(n−1)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+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F(n−2)</w:t>
      </w:r>
    </w:p>
    <w:p w14:paraId="464E106C" w14:textId="517B33A2" w:rsidR="001C75D7" w:rsidRPr="001C75D7" w:rsidRDefault="001C75D7" w:rsidP="001C75D7">
      <w:pPr>
        <w:spacing w:after="0"/>
        <w:rPr>
          <w:rFonts w:eastAsia="Cambria" w:cs="Cambria"/>
        </w:rPr>
      </w:pPr>
      <w:r w:rsidRPr="001C75D7">
        <w:rPr>
          <w:rFonts w:eastAsia="Cambria" w:cs="Cambria"/>
        </w:rPr>
        <w:t xml:space="preserve">Where </w:t>
      </w:r>
      <w:proofErr w:type="gramStart"/>
      <w:r w:rsidRPr="001C75D7">
        <w:rPr>
          <w:rFonts w:eastAsia="Cambria" w:cs="Cambria"/>
        </w:rPr>
        <w:t>F(</w:t>
      </w:r>
      <w:proofErr w:type="gramEnd"/>
      <w:r w:rsidRPr="001C75D7">
        <w:rPr>
          <w:rFonts w:eastAsia="Cambria" w:cs="Cambria"/>
        </w:rPr>
        <w:t>0)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=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0</w:t>
      </w:r>
      <w:r>
        <w:rPr>
          <w:rFonts w:eastAsia="Cambria" w:cs="Cambria"/>
        </w:rPr>
        <w:t xml:space="preserve"> a</w:t>
      </w:r>
      <w:r w:rsidRPr="001C75D7">
        <w:rPr>
          <w:rFonts w:eastAsia="Cambria" w:cs="Cambria"/>
        </w:rPr>
        <w:t>nd F(1)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=</w:t>
      </w:r>
      <w:r>
        <w:rPr>
          <w:rFonts w:eastAsia="Cambria" w:cs="Cambria"/>
        </w:rPr>
        <w:t xml:space="preserve"> </w:t>
      </w:r>
      <w:r w:rsidRPr="001C75D7">
        <w:rPr>
          <w:rFonts w:eastAsia="Cambria" w:cs="Cambria"/>
        </w:rPr>
        <w:t>1</w:t>
      </w:r>
    </w:p>
    <w:p w14:paraId="786CA180" w14:textId="77777777" w:rsidR="001C75D7" w:rsidRDefault="001C75D7" w:rsidP="001C75D7">
      <w:pPr>
        <w:spacing w:after="0"/>
        <w:rPr>
          <w:rFonts w:eastAsia="Cambria" w:cs="Cambria"/>
          <w:b/>
          <w:bCs/>
        </w:rPr>
      </w:pPr>
    </w:p>
    <w:p w14:paraId="3BD8DC98" w14:textId="293F31F7" w:rsidR="001C75D7" w:rsidRPr="001C75D7" w:rsidRDefault="001C75D7" w:rsidP="001C75D7">
      <w:pPr>
        <w:spacing w:after="0"/>
        <w:rPr>
          <w:rFonts w:eastAsia="Cambria" w:cs="Cambria"/>
        </w:rPr>
      </w:pPr>
      <w:r w:rsidRPr="001C75D7">
        <w:rPr>
          <w:rFonts w:eastAsia="Cambria" w:cs="Cambria"/>
          <w:b/>
          <w:bCs/>
        </w:rPr>
        <w:t>Code</w:t>
      </w:r>
      <w:r w:rsidRPr="001C75D7">
        <w:rPr>
          <w:rFonts w:eastAsia="Cambria" w:cs="Cambria"/>
        </w:rPr>
        <w:t>:</w:t>
      </w:r>
    </w:p>
    <w:p w14:paraId="23A28A24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FF3184">
        <w:rPr>
          <w:rFonts w:ascii="Consolas" w:eastAsia="Cambria" w:hAnsi="Consolas" w:cs="Cambria"/>
          <w:sz w:val="20"/>
          <w:szCs w:val="20"/>
        </w:rPr>
        <w:t>fibonacci</w:t>
      </w:r>
      <w:proofErr w:type="spellEnd"/>
      <w:r w:rsidRPr="00FF3184">
        <w:rPr>
          <w:rFonts w:ascii="Consolas" w:eastAsia="Cambria" w:hAnsi="Consolas" w:cs="Cambria"/>
          <w:sz w:val="20"/>
          <w:szCs w:val="20"/>
        </w:rPr>
        <w:t>(n) {</w:t>
      </w:r>
    </w:p>
    <w:p w14:paraId="2D9A3B62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if (n === 0) </w:t>
      </w:r>
      <w:proofErr w:type="gramStart"/>
      <w:r w:rsidRPr="00FF3184">
        <w:rPr>
          <w:rFonts w:ascii="Consolas" w:eastAsia="Cambria" w:hAnsi="Consolas" w:cs="Cambria"/>
          <w:sz w:val="20"/>
          <w:szCs w:val="20"/>
        </w:rPr>
        <w:t>{ /</w:t>
      </w:r>
      <w:proofErr w:type="gramEnd"/>
      <w:r w:rsidRPr="00FF3184">
        <w:rPr>
          <w:rFonts w:ascii="Consolas" w:eastAsia="Cambria" w:hAnsi="Consolas" w:cs="Cambria"/>
          <w:sz w:val="20"/>
          <w:szCs w:val="20"/>
        </w:rPr>
        <w:t>/ Base case</w:t>
      </w:r>
    </w:p>
    <w:p w14:paraId="10E4E0D7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    return 0;</w:t>
      </w:r>
    </w:p>
    <w:p w14:paraId="37926176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} else if (n === 1) </w:t>
      </w:r>
      <w:proofErr w:type="gramStart"/>
      <w:r w:rsidRPr="00FF3184">
        <w:rPr>
          <w:rFonts w:ascii="Consolas" w:eastAsia="Cambria" w:hAnsi="Consolas" w:cs="Cambria"/>
          <w:sz w:val="20"/>
          <w:szCs w:val="20"/>
        </w:rPr>
        <w:t>{ /</w:t>
      </w:r>
      <w:proofErr w:type="gramEnd"/>
      <w:r w:rsidRPr="00FF3184">
        <w:rPr>
          <w:rFonts w:ascii="Consolas" w:eastAsia="Cambria" w:hAnsi="Consolas" w:cs="Cambria"/>
          <w:sz w:val="20"/>
          <w:szCs w:val="20"/>
        </w:rPr>
        <w:t>/ Base case</w:t>
      </w:r>
    </w:p>
    <w:p w14:paraId="05B1BF0B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    return 1;</w:t>
      </w:r>
    </w:p>
    <w:p w14:paraId="0EFAADF0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41EF98B8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proofErr w:type="gramStart"/>
      <w:r w:rsidRPr="00FF3184">
        <w:rPr>
          <w:rFonts w:ascii="Consolas" w:eastAsia="Cambria" w:hAnsi="Consolas" w:cs="Cambria"/>
          <w:sz w:val="20"/>
          <w:szCs w:val="20"/>
        </w:rPr>
        <w:t>fibonacci</w:t>
      </w:r>
      <w:proofErr w:type="spellEnd"/>
      <w:r w:rsidRPr="00FF318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F3184">
        <w:rPr>
          <w:rFonts w:ascii="Consolas" w:eastAsia="Cambria" w:hAnsi="Consolas" w:cs="Cambria"/>
          <w:sz w:val="20"/>
          <w:szCs w:val="20"/>
        </w:rPr>
        <w:t xml:space="preserve">n - 1) + </w:t>
      </w:r>
      <w:proofErr w:type="spellStart"/>
      <w:r w:rsidRPr="00FF3184">
        <w:rPr>
          <w:rFonts w:ascii="Consolas" w:eastAsia="Cambria" w:hAnsi="Consolas" w:cs="Cambria"/>
          <w:sz w:val="20"/>
          <w:szCs w:val="20"/>
        </w:rPr>
        <w:t>fibonacci</w:t>
      </w:r>
      <w:proofErr w:type="spellEnd"/>
      <w:r w:rsidRPr="00FF3184">
        <w:rPr>
          <w:rFonts w:ascii="Consolas" w:eastAsia="Cambria" w:hAnsi="Consolas" w:cs="Cambria"/>
          <w:sz w:val="20"/>
          <w:szCs w:val="20"/>
        </w:rPr>
        <w:t>(n - 2); // Recursive call</w:t>
      </w:r>
    </w:p>
    <w:p w14:paraId="1FC29E17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837AAA1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>}</w:t>
      </w:r>
    </w:p>
    <w:p w14:paraId="5A99A6E6" w14:textId="77777777" w:rsidR="001C75D7" w:rsidRPr="00FF3184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E9FB6CB" w14:textId="53A4992C" w:rsidR="001C75D7" w:rsidRDefault="001C75D7" w:rsidP="001C75D7">
      <w:pPr>
        <w:spacing w:after="0"/>
        <w:rPr>
          <w:rFonts w:ascii="Consolas" w:eastAsia="Cambria" w:hAnsi="Consolas" w:cs="Cambria"/>
          <w:sz w:val="20"/>
          <w:szCs w:val="20"/>
        </w:rPr>
      </w:pPr>
      <w:r w:rsidRPr="00FF3184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FF3184">
        <w:rPr>
          <w:rFonts w:ascii="Consolas" w:eastAsia="Cambria" w:hAnsi="Consolas" w:cs="Cambria"/>
          <w:sz w:val="20"/>
          <w:szCs w:val="20"/>
        </w:rPr>
        <w:t>fibonacci</w:t>
      </w:r>
      <w:proofErr w:type="spellEnd"/>
      <w:r w:rsidRPr="00FF318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F3184">
        <w:rPr>
          <w:rFonts w:ascii="Consolas" w:eastAsia="Cambria" w:hAnsi="Consolas" w:cs="Cambria"/>
          <w:sz w:val="20"/>
          <w:szCs w:val="20"/>
        </w:rPr>
        <w:t>6)); // Output: 8</w:t>
      </w:r>
    </w:p>
    <w:p w14:paraId="33C64807" w14:textId="77777777" w:rsidR="00114FF7" w:rsidRDefault="00114FF7" w:rsidP="001C75D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8CBD962" w14:textId="5D020902" w:rsidR="00114FF7" w:rsidRPr="00114FF7" w:rsidRDefault="00114FF7" w:rsidP="00114FF7">
      <w:pPr>
        <w:spacing w:after="0"/>
        <w:jc w:val="both"/>
        <w:rPr>
          <w:rFonts w:eastAsia="Cambria" w:cs="Cambria"/>
        </w:rPr>
      </w:pPr>
      <w:proofErr w:type="spellStart"/>
      <w:r w:rsidRPr="00114FF7">
        <w:rPr>
          <w:rFonts w:eastAsia="Cambria" w:cs="Cambria"/>
          <w:b/>
          <w:bCs/>
        </w:rPr>
        <w:t>Memoized</w:t>
      </w:r>
      <w:proofErr w:type="spellEnd"/>
      <w:r w:rsidRPr="00114FF7">
        <w:rPr>
          <w:rFonts w:eastAsia="Cambria" w:cs="Cambria"/>
          <w:b/>
          <w:bCs/>
        </w:rPr>
        <w:t xml:space="preserve"> Fibonacci Example</w:t>
      </w:r>
    </w:p>
    <w:p w14:paraId="6226BAF9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045E87">
        <w:rPr>
          <w:rFonts w:ascii="Consolas" w:eastAsia="Cambria" w:hAnsi="Consolas" w:cs="Cambria"/>
          <w:sz w:val="20"/>
          <w:szCs w:val="20"/>
        </w:rPr>
        <w:t>memoizedFibonacci</w:t>
      </w:r>
      <w:proofErr w:type="spellEnd"/>
      <w:r w:rsidRPr="00045E87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5E87">
        <w:rPr>
          <w:rFonts w:ascii="Consolas" w:eastAsia="Cambria" w:hAnsi="Consolas" w:cs="Cambria"/>
          <w:sz w:val="20"/>
          <w:szCs w:val="20"/>
        </w:rPr>
        <w:t>) {</w:t>
      </w:r>
    </w:p>
    <w:p w14:paraId="02DFD5ED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5E87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5E87">
        <w:rPr>
          <w:rFonts w:ascii="Consolas" w:eastAsia="Cambria" w:hAnsi="Consolas" w:cs="Cambria"/>
          <w:sz w:val="20"/>
          <w:szCs w:val="20"/>
        </w:rPr>
        <w:t xml:space="preserve"> cache = {};</w:t>
      </w:r>
    </w:p>
    <w:p w14:paraId="601E950D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return function fib(n) {</w:t>
      </w:r>
    </w:p>
    <w:p w14:paraId="1048F728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    if (n in cache) return cache[n];</w:t>
      </w:r>
    </w:p>
    <w:p w14:paraId="5A3E856F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lastRenderedPageBreak/>
        <w:t xml:space="preserve">        if (n === 0) return 0;</w:t>
      </w:r>
    </w:p>
    <w:p w14:paraId="2B91CD3D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    if (n === 1) return 1;</w:t>
      </w:r>
    </w:p>
    <w:p w14:paraId="137B75CE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    cache[n] = </w:t>
      </w:r>
      <w:proofErr w:type="gramStart"/>
      <w:r w:rsidRPr="00045E87">
        <w:rPr>
          <w:rFonts w:ascii="Consolas" w:eastAsia="Cambria" w:hAnsi="Consolas" w:cs="Cambria"/>
          <w:sz w:val="20"/>
          <w:szCs w:val="20"/>
        </w:rPr>
        <w:t>fib(</w:t>
      </w:r>
      <w:proofErr w:type="gramEnd"/>
      <w:r w:rsidRPr="00045E87">
        <w:rPr>
          <w:rFonts w:ascii="Consolas" w:eastAsia="Cambria" w:hAnsi="Consolas" w:cs="Cambria"/>
          <w:sz w:val="20"/>
          <w:szCs w:val="20"/>
        </w:rPr>
        <w:t>n - 1) + fib(n - 2);</w:t>
      </w:r>
    </w:p>
    <w:p w14:paraId="02630EBF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    return cache[n];</w:t>
      </w:r>
    </w:p>
    <w:p w14:paraId="2D395DA0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0CC98B5D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>}</w:t>
      </w:r>
    </w:p>
    <w:p w14:paraId="2AF416CC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11B69CC" w14:textId="77777777" w:rsidR="00045E87" w:rsidRPr="00045E8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045E87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5E87">
        <w:rPr>
          <w:rFonts w:ascii="Consolas" w:eastAsia="Cambria" w:hAnsi="Consolas" w:cs="Cambria"/>
          <w:sz w:val="20"/>
          <w:szCs w:val="20"/>
        </w:rPr>
        <w:t xml:space="preserve"> fib = </w:t>
      </w:r>
      <w:proofErr w:type="spellStart"/>
      <w:proofErr w:type="gramStart"/>
      <w:r w:rsidRPr="00045E87">
        <w:rPr>
          <w:rFonts w:ascii="Consolas" w:eastAsia="Cambria" w:hAnsi="Consolas" w:cs="Cambria"/>
          <w:sz w:val="20"/>
          <w:szCs w:val="20"/>
        </w:rPr>
        <w:t>memoizedFibonacci</w:t>
      </w:r>
      <w:proofErr w:type="spellEnd"/>
      <w:r w:rsidRPr="00045E87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5E87">
        <w:rPr>
          <w:rFonts w:ascii="Consolas" w:eastAsia="Cambria" w:hAnsi="Consolas" w:cs="Cambria"/>
          <w:sz w:val="20"/>
          <w:szCs w:val="20"/>
        </w:rPr>
        <w:t>);</w:t>
      </w:r>
    </w:p>
    <w:p w14:paraId="3FC9A6CB" w14:textId="43B6A135" w:rsidR="00114FF7" w:rsidRDefault="00045E87" w:rsidP="00045E87">
      <w:pPr>
        <w:spacing w:after="0"/>
        <w:rPr>
          <w:rFonts w:ascii="Consolas" w:eastAsia="Cambria" w:hAnsi="Consolas" w:cs="Cambria"/>
          <w:sz w:val="20"/>
          <w:szCs w:val="20"/>
        </w:rPr>
      </w:pPr>
      <w:r w:rsidRPr="00045E87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045E87">
        <w:rPr>
          <w:rFonts w:ascii="Consolas" w:eastAsia="Cambria" w:hAnsi="Consolas" w:cs="Cambria"/>
          <w:sz w:val="20"/>
          <w:szCs w:val="20"/>
        </w:rPr>
        <w:t>fib(</w:t>
      </w:r>
      <w:proofErr w:type="gramEnd"/>
      <w:r w:rsidRPr="00045E87">
        <w:rPr>
          <w:rFonts w:ascii="Consolas" w:eastAsia="Cambria" w:hAnsi="Consolas" w:cs="Cambria"/>
          <w:sz w:val="20"/>
          <w:szCs w:val="20"/>
        </w:rPr>
        <w:t>50)); // Output: 12586269025 (fast and efficient)</w:t>
      </w:r>
    </w:p>
    <w:p w14:paraId="6A039016" w14:textId="77777777" w:rsidR="00971ED3" w:rsidRDefault="00971ED3" w:rsidP="00045E8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BABC4D9" w14:textId="399DA973" w:rsidR="0025320E" w:rsidRPr="0025320E" w:rsidRDefault="0025320E" w:rsidP="00971ED3">
      <w:pPr>
        <w:spacing w:after="0"/>
        <w:jc w:val="both"/>
        <w:rPr>
          <w:rFonts w:eastAsia="Cambria" w:cs="Cambria"/>
          <w:b/>
          <w:bCs/>
        </w:rPr>
      </w:pPr>
      <w:r w:rsidRPr="0025320E">
        <w:rPr>
          <w:rFonts w:eastAsia="Cambria" w:cs="Cambria"/>
          <w:b/>
          <w:bCs/>
        </w:rPr>
        <w:t>Syntax</w:t>
      </w:r>
    </w:p>
    <w:p w14:paraId="2D9BE705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25320E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25320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5320E">
        <w:rPr>
          <w:rFonts w:ascii="Consolas" w:eastAsia="Cambria" w:hAnsi="Consolas" w:cs="Cambria"/>
          <w:sz w:val="20"/>
          <w:szCs w:val="20"/>
        </w:rPr>
        <w:t>) {</w:t>
      </w:r>
    </w:p>
    <w:p w14:paraId="50FA7020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25320E">
        <w:rPr>
          <w:rFonts w:ascii="Consolas" w:eastAsia="Cambria" w:hAnsi="Consolas" w:cs="Cambria"/>
          <w:sz w:val="20"/>
          <w:szCs w:val="20"/>
        </w:rPr>
        <w:t>outerVariable</w:t>
      </w:r>
      <w:proofErr w:type="spellEnd"/>
      <w:r w:rsidRPr="0025320E">
        <w:rPr>
          <w:rFonts w:ascii="Consolas" w:eastAsia="Cambria" w:hAnsi="Consolas" w:cs="Cambria"/>
          <w:sz w:val="20"/>
          <w:szCs w:val="20"/>
        </w:rPr>
        <w:t xml:space="preserve"> = "I'm from the outer function";</w:t>
      </w:r>
    </w:p>
    <w:p w14:paraId="32AC5624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87166BE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spellStart"/>
      <w:proofErr w:type="gramStart"/>
      <w:r w:rsidRPr="0025320E">
        <w:rPr>
          <w:rFonts w:ascii="Consolas" w:eastAsia="Cambria" w:hAnsi="Consolas" w:cs="Cambria"/>
          <w:sz w:val="20"/>
          <w:szCs w:val="20"/>
        </w:rPr>
        <w:t>innerFunction</w:t>
      </w:r>
      <w:proofErr w:type="spellEnd"/>
      <w:r w:rsidRPr="0025320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5320E">
        <w:rPr>
          <w:rFonts w:ascii="Consolas" w:eastAsia="Cambria" w:hAnsi="Consolas" w:cs="Cambria"/>
          <w:sz w:val="20"/>
          <w:szCs w:val="20"/>
        </w:rPr>
        <w:t>) {</w:t>
      </w:r>
    </w:p>
    <w:p w14:paraId="517F3B53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 xml:space="preserve">        console.log(</w:t>
      </w:r>
      <w:proofErr w:type="spellStart"/>
      <w:r w:rsidRPr="0025320E">
        <w:rPr>
          <w:rFonts w:ascii="Consolas" w:eastAsia="Cambria" w:hAnsi="Consolas" w:cs="Cambria"/>
          <w:sz w:val="20"/>
          <w:szCs w:val="20"/>
        </w:rPr>
        <w:t>outerVariable</w:t>
      </w:r>
      <w:proofErr w:type="spellEnd"/>
      <w:r w:rsidRPr="0025320E">
        <w:rPr>
          <w:rFonts w:ascii="Consolas" w:eastAsia="Cambria" w:hAnsi="Consolas" w:cs="Cambria"/>
          <w:sz w:val="20"/>
          <w:szCs w:val="20"/>
        </w:rPr>
        <w:t>); // Access outer variable</w:t>
      </w:r>
    </w:p>
    <w:p w14:paraId="1913B0C1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370882C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F24D255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25320E">
        <w:rPr>
          <w:rFonts w:ascii="Consolas" w:eastAsia="Cambria" w:hAnsi="Consolas" w:cs="Cambria"/>
          <w:sz w:val="20"/>
          <w:szCs w:val="20"/>
        </w:rPr>
        <w:t>innerFunction</w:t>
      </w:r>
      <w:proofErr w:type="spellEnd"/>
      <w:r w:rsidRPr="0025320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5320E">
        <w:rPr>
          <w:rFonts w:ascii="Consolas" w:eastAsia="Cambria" w:hAnsi="Consolas" w:cs="Cambria"/>
          <w:sz w:val="20"/>
          <w:szCs w:val="20"/>
        </w:rPr>
        <w:t>); // Call inner function</w:t>
      </w:r>
    </w:p>
    <w:p w14:paraId="32A5D242" w14:textId="77777777" w:rsidR="0025320E" w:rsidRP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320E">
        <w:rPr>
          <w:rFonts w:ascii="Consolas" w:eastAsia="Cambria" w:hAnsi="Consolas" w:cs="Cambria"/>
          <w:sz w:val="20"/>
          <w:szCs w:val="20"/>
        </w:rPr>
        <w:t>}</w:t>
      </w:r>
    </w:p>
    <w:p w14:paraId="251DD851" w14:textId="1E7FFD7A" w:rsidR="0025320E" w:rsidRDefault="0025320E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5320E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25320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5320E">
        <w:rPr>
          <w:rFonts w:ascii="Consolas" w:eastAsia="Cambria" w:hAnsi="Consolas" w:cs="Cambria"/>
          <w:sz w:val="20"/>
          <w:szCs w:val="20"/>
        </w:rPr>
        <w:t>);</w:t>
      </w:r>
    </w:p>
    <w:p w14:paraId="1730EA6E" w14:textId="77777777" w:rsidR="00550A6F" w:rsidRDefault="00550A6F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3EF2F6F" w14:textId="624F4A98" w:rsidR="00550A6F" w:rsidRDefault="00550A6F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1E35">
        <w:rPr>
          <w:rFonts w:eastAsia="Cambria" w:cs="Cambria"/>
          <w:b/>
          <w:bCs/>
        </w:rPr>
        <w:t>Output</w:t>
      </w:r>
      <w:r w:rsidRPr="00550A6F">
        <w:rPr>
          <w:rFonts w:ascii="Consolas" w:eastAsia="Cambria" w:hAnsi="Consolas" w:cs="Cambria"/>
          <w:sz w:val="20"/>
          <w:szCs w:val="20"/>
        </w:rPr>
        <w:br/>
        <w:t>I'm from the outer function</w:t>
      </w:r>
    </w:p>
    <w:p w14:paraId="1085822A" w14:textId="77777777" w:rsidR="00550A6F" w:rsidRDefault="00550A6F" w:rsidP="002532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AA19531" w14:textId="045F3261" w:rsidR="00550A6F" w:rsidRPr="001756C4" w:rsidRDefault="001756C4" w:rsidP="0025320E">
      <w:pPr>
        <w:spacing w:after="0"/>
        <w:jc w:val="both"/>
        <w:rPr>
          <w:rFonts w:eastAsia="Cambria" w:cs="Cambria"/>
          <w:b/>
          <w:bCs/>
        </w:rPr>
      </w:pPr>
      <w:r w:rsidRPr="001756C4">
        <w:rPr>
          <w:rFonts w:eastAsia="Cambria" w:cs="Cambria"/>
          <w:b/>
          <w:bCs/>
        </w:rPr>
        <w:t>Example 1: Summation Using Nested Functions</w:t>
      </w:r>
    </w:p>
    <w:p w14:paraId="60FE8328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1756C4">
        <w:rPr>
          <w:rFonts w:ascii="Consolas" w:eastAsia="Cambria" w:hAnsi="Consolas" w:cs="Cambria"/>
          <w:sz w:val="20"/>
          <w:szCs w:val="20"/>
        </w:rPr>
        <w:t>calculateSum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1756C4">
        <w:rPr>
          <w:rFonts w:ascii="Consolas" w:eastAsia="Cambria" w:hAnsi="Consolas" w:cs="Cambria"/>
          <w:sz w:val="20"/>
          <w:szCs w:val="20"/>
        </w:rPr>
        <w:t>a, b) {</w:t>
      </w:r>
    </w:p>
    <w:p w14:paraId="1EFA8DF1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gramStart"/>
      <w:r w:rsidRPr="001756C4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1756C4">
        <w:rPr>
          <w:rFonts w:ascii="Consolas" w:eastAsia="Cambria" w:hAnsi="Consolas" w:cs="Cambria"/>
          <w:sz w:val="20"/>
          <w:szCs w:val="20"/>
        </w:rPr>
        <w:t>) {</w:t>
      </w:r>
    </w:p>
    <w:p w14:paraId="0D242C6C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    return a + b; // Access parameters from the outer function</w:t>
      </w:r>
    </w:p>
    <w:p w14:paraId="3FC8E4DB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9007330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gramStart"/>
      <w:r w:rsidRPr="001756C4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1756C4">
        <w:rPr>
          <w:rFonts w:ascii="Consolas" w:eastAsia="Cambria" w:hAnsi="Consolas" w:cs="Cambria"/>
          <w:sz w:val="20"/>
          <w:szCs w:val="20"/>
        </w:rPr>
        <w:t>);</w:t>
      </w:r>
    </w:p>
    <w:p w14:paraId="414FB2CF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>}</w:t>
      </w:r>
    </w:p>
    <w:p w14:paraId="298B75C9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56031E1" w14:textId="6632578A" w:rsid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1756C4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1756C4">
        <w:rPr>
          <w:rFonts w:ascii="Consolas" w:eastAsia="Cambria" w:hAnsi="Consolas" w:cs="Cambria"/>
          <w:sz w:val="20"/>
          <w:szCs w:val="20"/>
        </w:rPr>
        <w:t>calculateSum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>(5, 7)); // Output: 12</w:t>
      </w:r>
    </w:p>
    <w:p w14:paraId="449834AF" w14:textId="77777777" w:rsid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C50004F" w14:textId="0C09398E" w:rsidR="001756C4" w:rsidRPr="001756C4" w:rsidRDefault="001756C4" w:rsidP="001756C4">
      <w:pPr>
        <w:spacing w:after="0"/>
        <w:jc w:val="both"/>
        <w:rPr>
          <w:rFonts w:eastAsia="Cambria" w:cs="Cambria"/>
          <w:b/>
          <w:bCs/>
        </w:rPr>
      </w:pPr>
      <w:r w:rsidRPr="001756C4">
        <w:rPr>
          <w:rFonts w:eastAsia="Cambria" w:cs="Cambria"/>
          <w:b/>
          <w:bCs/>
        </w:rPr>
        <w:t>Example 2: Nested Functions with Parameters</w:t>
      </w:r>
    </w:p>
    <w:p w14:paraId="5631815F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1756C4">
        <w:rPr>
          <w:rFonts w:ascii="Consolas" w:eastAsia="Cambria" w:hAnsi="Consolas" w:cs="Cambria"/>
          <w:sz w:val="20"/>
          <w:szCs w:val="20"/>
        </w:rPr>
        <w:t>greetUser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>(greeting) {</w:t>
      </w:r>
    </w:p>
    <w:p w14:paraId="443CF706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function personalize(name) {</w:t>
      </w:r>
    </w:p>
    <w:p w14:paraId="71DD6F07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    return `${greeting}, ${name</w:t>
      </w:r>
      <w:proofErr w:type="gramStart"/>
      <w:r w:rsidRPr="001756C4">
        <w:rPr>
          <w:rFonts w:ascii="Consolas" w:eastAsia="Cambria" w:hAnsi="Consolas" w:cs="Cambria"/>
          <w:sz w:val="20"/>
          <w:szCs w:val="20"/>
        </w:rPr>
        <w:t>}!`</w:t>
      </w:r>
      <w:proofErr w:type="gramEnd"/>
      <w:r w:rsidRPr="001756C4">
        <w:rPr>
          <w:rFonts w:ascii="Consolas" w:eastAsia="Cambria" w:hAnsi="Consolas" w:cs="Cambria"/>
          <w:sz w:val="20"/>
          <w:szCs w:val="20"/>
        </w:rPr>
        <w:t>; // Combine outer and inner parameters</w:t>
      </w:r>
    </w:p>
    <w:p w14:paraId="56F9552E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3645A672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90F2A00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 xml:space="preserve">    return personalize;</w:t>
      </w:r>
    </w:p>
    <w:p w14:paraId="45CAF986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>}</w:t>
      </w:r>
    </w:p>
    <w:p w14:paraId="16D35403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44AB1C2" w14:textId="77777777" w:rsidR="001756C4" w:rsidRP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1756C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1756C4">
        <w:rPr>
          <w:rFonts w:ascii="Consolas" w:eastAsia="Cambria" w:hAnsi="Consolas" w:cs="Cambria"/>
          <w:sz w:val="20"/>
          <w:szCs w:val="20"/>
        </w:rPr>
        <w:t>sayHello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1756C4">
        <w:rPr>
          <w:rFonts w:ascii="Consolas" w:eastAsia="Cambria" w:hAnsi="Consolas" w:cs="Cambria"/>
          <w:sz w:val="20"/>
          <w:szCs w:val="20"/>
        </w:rPr>
        <w:t>greetUser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>("Hello");</w:t>
      </w:r>
    </w:p>
    <w:p w14:paraId="6A43EF1C" w14:textId="009241F0" w:rsid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756C4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1756C4">
        <w:rPr>
          <w:rFonts w:ascii="Consolas" w:eastAsia="Cambria" w:hAnsi="Consolas" w:cs="Cambria"/>
          <w:sz w:val="20"/>
          <w:szCs w:val="20"/>
        </w:rPr>
        <w:t>sayHello</w:t>
      </w:r>
      <w:proofErr w:type="spellEnd"/>
      <w:r w:rsidRPr="001756C4">
        <w:rPr>
          <w:rFonts w:ascii="Consolas" w:eastAsia="Cambria" w:hAnsi="Consolas" w:cs="Cambria"/>
          <w:sz w:val="20"/>
          <w:szCs w:val="20"/>
        </w:rPr>
        <w:t>("Alice")); // Output: Hello, Alice!</w:t>
      </w:r>
    </w:p>
    <w:p w14:paraId="0786A93D" w14:textId="77777777" w:rsidR="001756C4" w:rsidRDefault="001756C4" w:rsidP="001756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9469372" w14:textId="77777777" w:rsidR="00FA263B" w:rsidRPr="00FA263B" w:rsidRDefault="00FA263B" w:rsidP="00FA263B">
      <w:pPr>
        <w:spacing w:after="0"/>
        <w:jc w:val="both"/>
        <w:rPr>
          <w:rFonts w:eastAsia="Cambria" w:cs="Cambria"/>
          <w:b/>
          <w:bCs/>
        </w:rPr>
      </w:pPr>
      <w:r w:rsidRPr="00FA263B">
        <w:rPr>
          <w:rFonts w:eastAsia="Cambria" w:cs="Cambria"/>
          <w:b/>
          <w:bCs/>
        </w:rPr>
        <w:t>Example 3: Returning a Nested Function (Closure)</w:t>
      </w:r>
    </w:p>
    <w:p w14:paraId="29CD4458" w14:textId="77777777" w:rsidR="00FA263B" w:rsidRPr="00FA263B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A263B">
        <w:rPr>
          <w:rFonts w:ascii="Consolas" w:eastAsia="Cambria" w:hAnsi="Consolas" w:cs="Cambria"/>
          <w:sz w:val="20"/>
          <w:szCs w:val="20"/>
        </w:rPr>
        <w:t>function multiplier(x) {</w:t>
      </w:r>
    </w:p>
    <w:p w14:paraId="42C3B557" w14:textId="77777777" w:rsidR="00FA263B" w:rsidRPr="00FA263B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A263B">
        <w:rPr>
          <w:rFonts w:ascii="Consolas" w:eastAsia="Cambria" w:hAnsi="Consolas" w:cs="Cambria"/>
          <w:sz w:val="20"/>
          <w:szCs w:val="20"/>
        </w:rPr>
        <w:t xml:space="preserve">    return function(y) {</w:t>
      </w:r>
    </w:p>
    <w:p w14:paraId="6910AE7C" w14:textId="77777777" w:rsidR="00FA263B" w:rsidRPr="00FA263B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A263B">
        <w:rPr>
          <w:rFonts w:ascii="Consolas" w:eastAsia="Cambria" w:hAnsi="Consolas" w:cs="Cambria"/>
          <w:sz w:val="20"/>
          <w:szCs w:val="20"/>
        </w:rPr>
        <w:t xml:space="preserve">        return x * y; // Access variable x from the outer function</w:t>
      </w:r>
    </w:p>
    <w:p w14:paraId="4002A9C2" w14:textId="77777777" w:rsidR="00FA263B" w:rsidRPr="00FA263B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A263B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413741BB" w14:textId="77777777" w:rsidR="00FA263B" w:rsidRPr="00FA263B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A263B">
        <w:rPr>
          <w:rFonts w:ascii="Consolas" w:eastAsia="Cambria" w:hAnsi="Consolas" w:cs="Cambria"/>
          <w:sz w:val="20"/>
          <w:szCs w:val="20"/>
        </w:rPr>
        <w:t>}</w:t>
      </w:r>
    </w:p>
    <w:p w14:paraId="7FE17CFE" w14:textId="77777777" w:rsidR="00FA263B" w:rsidRPr="00C0593C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8852938" w14:textId="77777777" w:rsidR="00FA263B" w:rsidRPr="00C0593C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0593C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 xml:space="preserve"> double = </w:t>
      </w:r>
      <w:proofErr w:type="gramStart"/>
      <w:r w:rsidRPr="00C0593C">
        <w:rPr>
          <w:rFonts w:ascii="Consolas" w:eastAsia="Cambria" w:hAnsi="Consolas" w:cs="Cambria"/>
          <w:sz w:val="20"/>
          <w:szCs w:val="20"/>
        </w:rPr>
        <w:t>multiplier(</w:t>
      </w:r>
      <w:proofErr w:type="gramEnd"/>
      <w:r w:rsidRPr="00C0593C">
        <w:rPr>
          <w:rFonts w:ascii="Consolas" w:eastAsia="Cambria" w:hAnsi="Consolas" w:cs="Cambria"/>
          <w:sz w:val="20"/>
          <w:szCs w:val="20"/>
        </w:rPr>
        <w:t>2);</w:t>
      </w:r>
    </w:p>
    <w:p w14:paraId="185623B8" w14:textId="778AF014" w:rsidR="001756C4" w:rsidRPr="00971ED3" w:rsidRDefault="00FA263B" w:rsidP="00FA263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C0593C">
        <w:rPr>
          <w:rFonts w:ascii="Consolas" w:eastAsia="Cambria" w:hAnsi="Consolas" w:cs="Cambria"/>
          <w:sz w:val="20"/>
          <w:szCs w:val="20"/>
        </w:rPr>
        <w:t>double(</w:t>
      </w:r>
      <w:proofErr w:type="gramEnd"/>
      <w:r w:rsidRPr="00C0593C">
        <w:rPr>
          <w:rFonts w:ascii="Consolas" w:eastAsia="Cambria" w:hAnsi="Consolas" w:cs="Cambria"/>
          <w:sz w:val="20"/>
          <w:szCs w:val="20"/>
        </w:rPr>
        <w:t>5)); // Output: 10</w:t>
      </w:r>
    </w:p>
    <w:p w14:paraId="255EEA23" w14:textId="77777777" w:rsidR="00971ED3" w:rsidRPr="00FF3184" w:rsidRDefault="00971ED3" w:rsidP="00045E8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5691E15" w14:textId="030DF4F2" w:rsidR="00C0593C" w:rsidRDefault="00C0593C" w:rsidP="00B828FF">
      <w:pPr>
        <w:spacing w:after="0"/>
        <w:rPr>
          <w:rFonts w:eastAsia="Cambria" w:cs="Cambria"/>
          <w:b/>
          <w:bCs/>
        </w:rPr>
      </w:pPr>
      <w:r w:rsidRPr="00C0593C">
        <w:rPr>
          <w:rFonts w:eastAsia="Cambria" w:cs="Cambria"/>
          <w:b/>
          <w:bCs/>
        </w:rPr>
        <w:t>Example 4: Using Nested Functions for Validation</w:t>
      </w:r>
    </w:p>
    <w:p w14:paraId="5BADA1D1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validateInput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(input) {</w:t>
      </w:r>
    </w:p>
    <w:p w14:paraId="2F25B9DA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isNotEmpty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(value) {</w:t>
      </w:r>
    </w:p>
    <w:p w14:paraId="55579B63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proofErr w:type="gramStart"/>
      <w:r w:rsidRPr="00C0593C">
        <w:rPr>
          <w:rFonts w:ascii="Consolas" w:eastAsia="Cambria" w:hAnsi="Consolas" w:cs="Cambria"/>
          <w:sz w:val="20"/>
          <w:szCs w:val="20"/>
        </w:rPr>
        <w:t>value.trim</w:t>
      </w:r>
      <w:proofErr w:type="spellEnd"/>
      <w:proofErr w:type="gramEnd"/>
      <w:r w:rsidRPr="00C0593C">
        <w:rPr>
          <w:rFonts w:ascii="Consolas" w:eastAsia="Cambria" w:hAnsi="Consolas" w:cs="Cambria"/>
          <w:sz w:val="20"/>
          <w:szCs w:val="20"/>
        </w:rPr>
        <w:t>().length &gt; 0;</w:t>
      </w:r>
    </w:p>
    <w:p w14:paraId="1CF111D7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74615A8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6B9C2D9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isAlphanumeric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(value) {</w:t>
      </w:r>
    </w:p>
    <w:p w14:paraId="1F74B921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    return /^[a-z0-</w:t>
      </w:r>
      <w:proofErr w:type="gramStart"/>
      <w:r w:rsidRPr="00C0593C">
        <w:rPr>
          <w:rFonts w:ascii="Consolas" w:eastAsia="Cambria" w:hAnsi="Consolas" w:cs="Cambria"/>
          <w:sz w:val="20"/>
          <w:szCs w:val="20"/>
        </w:rPr>
        <w:t>9]+</w:t>
      </w:r>
      <w:proofErr w:type="gramEnd"/>
      <w:r w:rsidRPr="00C0593C">
        <w:rPr>
          <w:rFonts w:ascii="Consolas" w:eastAsia="Cambria" w:hAnsi="Consolas" w:cs="Cambria"/>
          <w:sz w:val="20"/>
          <w:szCs w:val="20"/>
        </w:rPr>
        <w:t>$/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i.test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(value);</w:t>
      </w:r>
    </w:p>
    <w:p w14:paraId="5BEEE69A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71183F3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5FFF198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isNotEmpty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 xml:space="preserve">(input) &amp;&amp; 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isAlphanumeric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(input);</w:t>
      </w:r>
    </w:p>
    <w:p w14:paraId="76E438D8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>}</w:t>
      </w:r>
    </w:p>
    <w:p w14:paraId="2C65B493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4CD39DA" w14:textId="77777777" w:rsidR="00C0593C" w:rsidRP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r w:rsidRPr="00C0593C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C0593C">
        <w:rPr>
          <w:rFonts w:ascii="Consolas" w:eastAsia="Cambria" w:hAnsi="Consolas" w:cs="Cambria"/>
          <w:sz w:val="20"/>
          <w:szCs w:val="20"/>
        </w:rPr>
        <w:t>validateInput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("Valid123")); // Output: true</w:t>
      </w:r>
    </w:p>
    <w:p w14:paraId="333C8771" w14:textId="603140DA" w:rsid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C0593C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C0593C">
        <w:rPr>
          <w:rFonts w:ascii="Consolas" w:eastAsia="Cambria" w:hAnsi="Consolas" w:cs="Cambria"/>
          <w:sz w:val="20"/>
          <w:szCs w:val="20"/>
        </w:rPr>
        <w:t>validateInput</w:t>
      </w:r>
      <w:proofErr w:type="spellEnd"/>
      <w:r w:rsidRPr="00C0593C">
        <w:rPr>
          <w:rFonts w:ascii="Consolas" w:eastAsia="Cambria" w:hAnsi="Consolas" w:cs="Cambria"/>
          <w:sz w:val="20"/>
          <w:szCs w:val="20"/>
        </w:rPr>
        <w:t>("   "));      // Output: false</w:t>
      </w:r>
    </w:p>
    <w:p w14:paraId="10555A2F" w14:textId="77777777" w:rsid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DD4CD6D" w14:textId="77777777" w:rsidR="00C0593C" w:rsidRDefault="00C0593C" w:rsidP="00C0593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5059804" w14:textId="1E745E12" w:rsidR="00C0593C" w:rsidRPr="00321639" w:rsidRDefault="00321639" w:rsidP="00C0593C">
      <w:pPr>
        <w:spacing w:after="0"/>
        <w:rPr>
          <w:rFonts w:eastAsia="Cambria" w:cs="Cambria"/>
          <w:b/>
          <w:bCs/>
        </w:rPr>
      </w:pPr>
      <w:r w:rsidRPr="00321639">
        <w:rPr>
          <w:rFonts w:eastAsia="Cambria" w:cs="Cambria"/>
          <w:b/>
          <w:bCs/>
        </w:rPr>
        <w:t>Example 5: Nested Functions for Recursion</w:t>
      </w:r>
    </w:p>
    <w:p w14:paraId="545AC650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>function factorial(n) {</w:t>
      </w:r>
    </w:p>
    <w:p w14:paraId="3976D037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 xml:space="preserve">    function calculate(</w:t>
      </w:r>
      <w:proofErr w:type="spellStart"/>
      <w:r w:rsidRPr="0032163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21639">
        <w:rPr>
          <w:rFonts w:ascii="Consolas" w:eastAsia="Cambria" w:hAnsi="Consolas" w:cs="Cambria"/>
          <w:sz w:val="20"/>
          <w:szCs w:val="20"/>
        </w:rPr>
        <w:t>) {</w:t>
      </w:r>
    </w:p>
    <w:p w14:paraId="1E1EB010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 xml:space="preserve">        if (</w:t>
      </w:r>
      <w:proofErr w:type="spellStart"/>
      <w:r w:rsidRPr="0032163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21639">
        <w:rPr>
          <w:rFonts w:ascii="Consolas" w:eastAsia="Cambria" w:hAnsi="Consolas" w:cs="Cambria"/>
          <w:sz w:val="20"/>
          <w:szCs w:val="20"/>
        </w:rPr>
        <w:t xml:space="preserve"> === 0) return 1; // Base case</w:t>
      </w:r>
    </w:p>
    <w:p w14:paraId="1A5526BD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r w:rsidRPr="0032163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21639">
        <w:rPr>
          <w:rFonts w:ascii="Consolas" w:eastAsia="Cambria" w:hAnsi="Consolas" w:cs="Cambria"/>
          <w:sz w:val="20"/>
          <w:szCs w:val="20"/>
        </w:rPr>
        <w:t xml:space="preserve"> * </w:t>
      </w:r>
      <w:proofErr w:type="gramStart"/>
      <w:r w:rsidRPr="00321639">
        <w:rPr>
          <w:rFonts w:ascii="Consolas" w:eastAsia="Cambria" w:hAnsi="Consolas" w:cs="Cambria"/>
          <w:sz w:val="20"/>
          <w:szCs w:val="20"/>
        </w:rPr>
        <w:t>calculate(</w:t>
      </w:r>
      <w:proofErr w:type="spellStart"/>
      <w:proofErr w:type="gramEnd"/>
      <w:r w:rsidRPr="0032163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21639">
        <w:rPr>
          <w:rFonts w:ascii="Consolas" w:eastAsia="Cambria" w:hAnsi="Consolas" w:cs="Cambria"/>
          <w:sz w:val="20"/>
          <w:szCs w:val="20"/>
        </w:rPr>
        <w:t xml:space="preserve"> - 1); // Recursive call</w:t>
      </w:r>
    </w:p>
    <w:p w14:paraId="4FBBDABB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4C30901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93D59BB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 xml:space="preserve">    return calculate(n);</w:t>
      </w:r>
    </w:p>
    <w:p w14:paraId="41A84A34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>}</w:t>
      </w:r>
    </w:p>
    <w:p w14:paraId="70337CB0" w14:textId="77777777" w:rsidR="00321639" w:rsidRPr="00321639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4C4FFF7" w14:textId="024356F0" w:rsidR="00321639" w:rsidRPr="00C0593C" w:rsidRDefault="00321639" w:rsidP="00321639">
      <w:pPr>
        <w:spacing w:after="0"/>
        <w:rPr>
          <w:rFonts w:ascii="Consolas" w:eastAsia="Cambria" w:hAnsi="Consolas" w:cs="Cambria"/>
          <w:sz w:val="20"/>
          <w:szCs w:val="20"/>
        </w:rPr>
      </w:pPr>
      <w:r w:rsidRPr="00321639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321639">
        <w:rPr>
          <w:rFonts w:ascii="Consolas" w:eastAsia="Cambria" w:hAnsi="Consolas" w:cs="Cambria"/>
          <w:sz w:val="20"/>
          <w:szCs w:val="20"/>
        </w:rPr>
        <w:t>factorial(</w:t>
      </w:r>
      <w:proofErr w:type="gramEnd"/>
      <w:r w:rsidRPr="00321639">
        <w:rPr>
          <w:rFonts w:ascii="Consolas" w:eastAsia="Cambria" w:hAnsi="Consolas" w:cs="Cambria"/>
          <w:sz w:val="20"/>
          <w:szCs w:val="20"/>
        </w:rPr>
        <w:t>5)); // Output: 120</w:t>
      </w:r>
    </w:p>
    <w:p w14:paraId="611266FD" w14:textId="77777777" w:rsidR="00C0593C" w:rsidRDefault="00C0593C" w:rsidP="00C0593C">
      <w:pPr>
        <w:spacing w:after="0"/>
        <w:rPr>
          <w:rFonts w:eastAsia="Cambria" w:cs="Cambria"/>
          <w:b/>
          <w:bCs/>
        </w:rPr>
      </w:pPr>
    </w:p>
    <w:p w14:paraId="19E98EF8" w14:textId="77777777" w:rsidR="00C618E8" w:rsidRDefault="00C618E8" w:rsidP="00C618E8">
      <w:pPr>
        <w:spacing w:after="0"/>
        <w:rPr>
          <w:rFonts w:eastAsia="Cambria" w:cs="Cambria"/>
          <w:b/>
          <w:bCs/>
        </w:rPr>
      </w:pPr>
      <w:r w:rsidRPr="00C618E8">
        <w:rPr>
          <w:rFonts w:eastAsia="Cambria" w:cs="Cambria"/>
          <w:b/>
          <w:bCs/>
        </w:rPr>
        <w:t>Example 6: Scope and Nested Functions</w:t>
      </w:r>
    </w:p>
    <w:p w14:paraId="2B4DFD97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0F230F">
        <w:rPr>
          <w:rFonts w:ascii="Consolas" w:eastAsia="Cambria" w:hAnsi="Consolas" w:cs="Cambria"/>
          <w:sz w:val="20"/>
          <w:szCs w:val="20"/>
        </w:rPr>
        <w:t>globalVar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 xml:space="preserve"> = "I'm global";</w:t>
      </w:r>
    </w:p>
    <w:p w14:paraId="6A065442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FDB4FFB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0F230F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F230F">
        <w:rPr>
          <w:rFonts w:ascii="Consolas" w:eastAsia="Cambria" w:hAnsi="Consolas" w:cs="Cambria"/>
          <w:sz w:val="20"/>
          <w:szCs w:val="20"/>
        </w:rPr>
        <w:t>) {</w:t>
      </w:r>
    </w:p>
    <w:p w14:paraId="6B980827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0F230F">
        <w:rPr>
          <w:rFonts w:ascii="Consolas" w:eastAsia="Cambria" w:hAnsi="Consolas" w:cs="Cambria"/>
          <w:sz w:val="20"/>
          <w:szCs w:val="20"/>
        </w:rPr>
        <w:t>outerVar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 xml:space="preserve"> = "I'm in outer";</w:t>
      </w:r>
    </w:p>
    <w:p w14:paraId="427DB44F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B7B0327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function </w:t>
      </w:r>
      <w:proofErr w:type="spellStart"/>
      <w:proofErr w:type="gramStart"/>
      <w:r w:rsidRPr="000F230F">
        <w:rPr>
          <w:rFonts w:ascii="Consolas" w:eastAsia="Cambria" w:hAnsi="Consolas" w:cs="Cambria"/>
          <w:sz w:val="20"/>
          <w:szCs w:val="20"/>
        </w:rPr>
        <w:t>innerFunction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F230F">
        <w:rPr>
          <w:rFonts w:ascii="Consolas" w:eastAsia="Cambria" w:hAnsi="Consolas" w:cs="Cambria"/>
          <w:sz w:val="20"/>
          <w:szCs w:val="20"/>
        </w:rPr>
        <w:t>) {</w:t>
      </w:r>
    </w:p>
    <w:p w14:paraId="6934E1CE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    let </w:t>
      </w:r>
      <w:proofErr w:type="spellStart"/>
      <w:r w:rsidRPr="000F230F">
        <w:rPr>
          <w:rFonts w:ascii="Consolas" w:eastAsia="Cambria" w:hAnsi="Consolas" w:cs="Cambria"/>
          <w:sz w:val="20"/>
          <w:szCs w:val="20"/>
        </w:rPr>
        <w:t>innerVar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 xml:space="preserve"> = "I'm in inner";</w:t>
      </w:r>
    </w:p>
    <w:p w14:paraId="2CC798BE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    console.log(</w:t>
      </w:r>
      <w:proofErr w:type="spellStart"/>
      <w:r w:rsidRPr="000F230F">
        <w:rPr>
          <w:rFonts w:ascii="Consolas" w:eastAsia="Cambria" w:hAnsi="Consolas" w:cs="Cambria"/>
          <w:sz w:val="20"/>
          <w:szCs w:val="20"/>
        </w:rPr>
        <w:t>globalVar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); // Access global scope</w:t>
      </w:r>
    </w:p>
    <w:p w14:paraId="003B8300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    console.log(</w:t>
      </w:r>
      <w:proofErr w:type="spellStart"/>
      <w:r w:rsidRPr="000F230F">
        <w:rPr>
          <w:rFonts w:ascii="Consolas" w:eastAsia="Cambria" w:hAnsi="Consolas" w:cs="Cambria"/>
          <w:sz w:val="20"/>
          <w:szCs w:val="20"/>
        </w:rPr>
        <w:t>outerVar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); // Access outer scope</w:t>
      </w:r>
    </w:p>
    <w:p w14:paraId="061D3F8A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    console.log(</w:t>
      </w:r>
      <w:proofErr w:type="spellStart"/>
      <w:r w:rsidRPr="000F230F">
        <w:rPr>
          <w:rFonts w:ascii="Consolas" w:eastAsia="Cambria" w:hAnsi="Consolas" w:cs="Cambria"/>
          <w:sz w:val="20"/>
          <w:szCs w:val="20"/>
        </w:rPr>
        <w:t>innerVar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); // Access inner scope</w:t>
      </w:r>
    </w:p>
    <w:p w14:paraId="2B1B4EE0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1ADC2FF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21E9F92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F230F">
        <w:rPr>
          <w:rFonts w:ascii="Consolas" w:eastAsia="Cambria" w:hAnsi="Consolas" w:cs="Cambria"/>
          <w:sz w:val="20"/>
          <w:szCs w:val="20"/>
        </w:rPr>
        <w:t>innerFunction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F230F">
        <w:rPr>
          <w:rFonts w:ascii="Consolas" w:eastAsia="Cambria" w:hAnsi="Consolas" w:cs="Cambria"/>
          <w:sz w:val="20"/>
          <w:szCs w:val="20"/>
        </w:rPr>
        <w:t>);</w:t>
      </w:r>
    </w:p>
    <w:p w14:paraId="3BDC67A0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>}</w:t>
      </w:r>
    </w:p>
    <w:p w14:paraId="118038D3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F10A601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F230F">
        <w:rPr>
          <w:rFonts w:ascii="Consolas" w:eastAsia="Cambria" w:hAnsi="Consolas" w:cs="Cambria"/>
          <w:sz w:val="20"/>
          <w:szCs w:val="20"/>
        </w:rPr>
        <w:t>outerFunction</w:t>
      </w:r>
      <w:proofErr w:type="spellEnd"/>
      <w:r w:rsidRPr="000F230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F230F">
        <w:rPr>
          <w:rFonts w:ascii="Consolas" w:eastAsia="Cambria" w:hAnsi="Consolas" w:cs="Cambria"/>
          <w:sz w:val="20"/>
          <w:szCs w:val="20"/>
        </w:rPr>
        <w:t>);</w:t>
      </w:r>
    </w:p>
    <w:p w14:paraId="3CBD6CC6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>/*</w:t>
      </w:r>
    </w:p>
    <w:p w14:paraId="4A02BDDF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>Output:</w:t>
      </w:r>
    </w:p>
    <w:p w14:paraId="663AFAF6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>I'm global</w:t>
      </w:r>
    </w:p>
    <w:p w14:paraId="7FBA9F3B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lastRenderedPageBreak/>
        <w:t>I'm in outer</w:t>
      </w:r>
    </w:p>
    <w:p w14:paraId="357BA1E8" w14:textId="77777777" w:rsidR="000F230F" w:rsidRPr="000F230F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>I'm in inner</w:t>
      </w:r>
    </w:p>
    <w:p w14:paraId="731DF14E" w14:textId="62FF0457" w:rsidR="007A3D18" w:rsidRPr="00C618E8" w:rsidRDefault="000F230F" w:rsidP="000F230F">
      <w:pPr>
        <w:spacing w:after="0"/>
        <w:rPr>
          <w:rFonts w:ascii="Consolas" w:eastAsia="Cambria" w:hAnsi="Consolas" w:cs="Cambria"/>
          <w:sz w:val="20"/>
          <w:szCs w:val="20"/>
        </w:rPr>
      </w:pPr>
      <w:r w:rsidRPr="000F230F">
        <w:rPr>
          <w:rFonts w:ascii="Consolas" w:eastAsia="Cambria" w:hAnsi="Consolas" w:cs="Cambria"/>
          <w:sz w:val="20"/>
          <w:szCs w:val="20"/>
        </w:rPr>
        <w:t>*/</w:t>
      </w:r>
    </w:p>
    <w:p w14:paraId="267CCF93" w14:textId="77777777" w:rsidR="00321639" w:rsidRDefault="00321639" w:rsidP="00C0593C">
      <w:pPr>
        <w:spacing w:after="0"/>
        <w:rPr>
          <w:rFonts w:eastAsia="Cambria" w:cs="Cambria"/>
          <w:b/>
          <w:bCs/>
        </w:rPr>
      </w:pPr>
    </w:p>
    <w:p w14:paraId="7F327B96" w14:textId="4FDEA189" w:rsidR="003302F8" w:rsidRPr="003469E9" w:rsidRDefault="00065B62" w:rsidP="003302F8">
      <w:pPr>
        <w:spacing w:after="0"/>
        <w:rPr>
          <w:rFonts w:eastAsia="Cambria" w:cs="Cambria"/>
          <w:b/>
          <w:bCs/>
        </w:rPr>
      </w:pPr>
      <w:r w:rsidRPr="003469E9">
        <w:rPr>
          <w:rFonts w:eastAsia="Cambria" w:cs="Cambria"/>
          <w:b/>
          <w:bCs/>
        </w:rPr>
        <w:t>Syntax of Anonymous Functions</w:t>
      </w:r>
    </w:p>
    <w:p w14:paraId="10BF68FD" w14:textId="77777777" w:rsidR="00065B62" w:rsidRPr="00065B62" w:rsidRDefault="00065B62" w:rsidP="00065B62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065B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65B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065B62">
        <w:rPr>
          <w:rFonts w:ascii="Consolas" w:eastAsia="Cambria" w:hAnsi="Consolas" w:cs="Cambria"/>
          <w:sz w:val="20"/>
          <w:szCs w:val="20"/>
        </w:rPr>
        <w:t>myFunction</w:t>
      </w:r>
      <w:proofErr w:type="spellEnd"/>
      <w:r w:rsidRPr="00065B62">
        <w:rPr>
          <w:rFonts w:ascii="Consolas" w:eastAsia="Cambria" w:hAnsi="Consolas" w:cs="Cambria"/>
          <w:sz w:val="20"/>
          <w:szCs w:val="20"/>
        </w:rPr>
        <w:t xml:space="preserve"> = </w:t>
      </w:r>
      <w:proofErr w:type="gramStart"/>
      <w:r w:rsidRPr="00065B62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065B62">
        <w:rPr>
          <w:rFonts w:ascii="Consolas" w:eastAsia="Cambria" w:hAnsi="Consolas" w:cs="Cambria"/>
          <w:sz w:val="20"/>
          <w:szCs w:val="20"/>
        </w:rPr>
        <w:t>) {</w:t>
      </w:r>
    </w:p>
    <w:p w14:paraId="1A2B7C2B" w14:textId="77777777" w:rsidR="00065B62" w:rsidRPr="00065B62" w:rsidRDefault="00065B62" w:rsidP="00065B62">
      <w:pPr>
        <w:spacing w:after="0"/>
        <w:rPr>
          <w:rFonts w:ascii="Consolas" w:eastAsia="Cambria" w:hAnsi="Consolas" w:cs="Cambria"/>
          <w:sz w:val="20"/>
          <w:szCs w:val="20"/>
        </w:rPr>
      </w:pPr>
      <w:r w:rsidRPr="00065B6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65B6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65B62">
        <w:rPr>
          <w:rFonts w:ascii="Consolas" w:eastAsia="Cambria" w:hAnsi="Consolas" w:cs="Cambria"/>
          <w:sz w:val="20"/>
          <w:szCs w:val="20"/>
        </w:rPr>
        <w:t>"This is an anonymous function.");</w:t>
      </w:r>
    </w:p>
    <w:p w14:paraId="11473153" w14:textId="77777777" w:rsidR="00065B62" w:rsidRPr="00065B62" w:rsidRDefault="00065B62" w:rsidP="00065B62">
      <w:pPr>
        <w:spacing w:after="0"/>
        <w:rPr>
          <w:rFonts w:ascii="Consolas" w:eastAsia="Cambria" w:hAnsi="Consolas" w:cs="Cambria"/>
          <w:sz w:val="20"/>
          <w:szCs w:val="20"/>
        </w:rPr>
      </w:pPr>
      <w:r w:rsidRPr="00065B62">
        <w:rPr>
          <w:rFonts w:ascii="Consolas" w:eastAsia="Cambria" w:hAnsi="Consolas" w:cs="Cambria"/>
          <w:sz w:val="20"/>
          <w:szCs w:val="20"/>
        </w:rPr>
        <w:t>};</w:t>
      </w:r>
    </w:p>
    <w:p w14:paraId="733BFD5D" w14:textId="77777777" w:rsidR="00065B62" w:rsidRPr="00065B62" w:rsidRDefault="00065B62" w:rsidP="00065B62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D7DED68" w14:textId="5F73CC2C" w:rsidR="00065B62" w:rsidRDefault="00065B62" w:rsidP="00065B62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65B62">
        <w:rPr>
          <w:rFonts w:ascii="Consolas" w:eastAsia="Cambria" w:hAnsi="Consolas" w:cs="Cambria"/>
          <w:sz w:val="20"/>
          <w:szCs w:val="20"/>
        </w:rPr>
        <w:t>myFunction</w:t>
      </w:r>
      <w:proofErr w:type="spellEnd"/>
      <w:r w:rsidRPr="00065B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65B62">
        <w:rPr>
          <w:rFonts w:ascii="Consolas" w:eastAsia="Cambria" w:hAnsi="Consolas" w:cs="Cambria"/>
          <w:sz w:val="20"/>
          <w:szCs w:val="20"/>
        </w:rPr>
        <w:t>); // Output: This is an anonymous function.</w:t>
      </w:r>
    </w:p>
    <w:p w14:paraId="7657CBA0" w14:textId="77777777" w:rsidR="00065B62" w:rsidRDefault="00065B62" w:rsidP="00065B62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F61C903" w14:textId="77777777" w:rsidR="00065B62" w:rsidRDefault="00065B62" w:rsidP="00065B62">
      <w:pPr>
        <w:spacing w:after="0"/>
        <w:rPr>
          <w:rFonts w:eastAsia="Cambria" w:cs="Cambria"/>
        </w:rPr>
      </w:pPr>
    </w:p>
    <w:p w14:paraId="67028BE7" w14:textId="1CF76C84" w:rsidR="00065B62" w:rsidRPr="003469E9" w:rsidRDefault="00D22A43" w:rsidP="00065B62">
      <w:pPr>
        <w:spacing w:after="0"/>
        <w:rPr>
          <w:rFonts w:eastAsia="Cambria" w:cs="Cambria"/>
          <w:b/>
          <w:bCs/>
        </w:rPr>
      </w:pPr>
      <w:r w:rsidRPr="003469E9">
        <w:rPr>
          <w:rFonts w:eastAsia="Cambria" w:cs="Cambria"/>
          <w:b/>
          <w:bCs/>
        </w:rPr>
        <w:t>Example 1: Assigning to a Variable</w:t>
      </w:r>
    </w:p>
    <w:p w14:paraId="1697C086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3469E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 xml:space="preserve"> greet = 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) {</w:t>
      </w:r>
    </w:p>
    <w:p w14:paraId="56C196C4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"Hello, World!");</w:t>
      </w:r>
    </w:p>
    <w:p w14:paraId="5BC1BEFC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};</w:t>
      </w:r>
    </w:p>
    <w:p w14:paraId="32C8A4F6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AB4EB97" w14:textId="566D3BEB" w:rsidR="00D22A43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3469E9">
        <w:rPr>
          <w:rFonts w:ascii="Consolas" w:eastAsia="Cambria" w:hAnsi="Consolas" w:cs="Cambria"/>
          <w:sz w:val="20"/>
          <w:szCs w:val="20"/>
        </w:rPr>
        <w:t>greet(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); // Output: Hello, World!</w:t>
      </w:r>
    </w:p>
    <w:p w14:paraId="279958CB" w14:textId="77777777" w:rsidR="00BC0FCE" w:rsidRDefault="00BC0FCE" w:rsidP="00BC0FCE">
      <w:pPr>
        <w:spacing w:after="0"/>
        <w:rPr>
          <w:rFonts w:eastAsia="Cambria" w:cs="Cambria"/>
        </w:rPr>
      </w:pPr>
    </w:p>
    <w:p w14:paraId="59C568B1" w14:textId="24C09D6F" w:rsidR="00BC0FCE" w:rsidRPr="003469E9" w:rsidRDefault="00BC0FCE" w:rsidP="00BC0FCE">
      <w:pPr>
        <w:spacing w:after="0"/>
        <w:rPr>
          <w:rFonts w:eastAsia="Cambria" w:cs="Cambria"/>
          <w:b/>
          <w:bCs/>
        </w:rPr>
      </w:pPr>
      <w:r w:rsidRPr="003469E9">
        <w:rPr>
          <w:rFonts w:eastAsia="Cambria" w:cs="Cambria"/>
          <w:b/>
          <w:bCs/>
        </w:rPr>
        <w:t>Example 2: Anonymous Function as a Callback</w:t>
      </w:r>
    </w:p>
    <w:p w14:paraId="37BC22A8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3469E9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) {</w:t>
      </w:r>
    </w:p>
    <w:p w14:paraId="478A48D1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"Executed after 2 seconds");</w:t>
      </w:r>
    </w:p>
    <w:p w14:paraId="1F186633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}, 2000);</w:t>
      </w:r>
    </w:p>
    <w:p w14:paraId="06157811" w14:textId="77777777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5C5E555" w14:textId="00ABC6DF" w:rsidR="00BC0FCE" w:rsidRPr="003469E9" w:rsidRDefault="00BC0FCE" w:rsidP="00BC0FCE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// Output: Executed after 2 seconds (after a 2-second delay)</w:t>
      </w:r>
    </w:p>
    <w:p w14:paraId="65F3827C" w14:textId="77777777" w:rsidR="00BC0FCE" w:rsidRDefault="00BC0FCE" w:rsidP="00BC0FCE">
      <w:pPr>
        <w:spacing w:after="0"/>
        <w:rPr>
          <w:rFonts w:eastAsia="Cambria" w:cs="Cambria"/>
        </w:rPr>
      </w:pPr>
    </w:p>
    <w:p w14:paraId="75BEE898" w14:textId="6F2DDAF2" w:rsidR="00BC0FCE" w:rsidRPr="003469E9" w:rsidRDefault="00C33EFA" w:rsidP="00BC0FCE">
      <w:pPr>
        <w:spacing w:after="0"/>
        <w:rPr>
          <w:rFonts w:eastAsia="Cambria" w:cs="Cambria"/>
          <w:b/>
          <w:bCs/>
        </w:rPr>
      </w:pPr>
      <w:r w:rsidRPr="003469E9">
        <w:rPr>
          <w:rFonts w:eastAsia="Cambria" w:cs="Cambria"/>
          <w:b/>
          <w:bCs/>
        </w:rPr>
        <w:t>Example 3: Anonymous Function in Array Methods</w:t>
      </w:r>
    </w:p>
    <w:p w14:paraId="62420327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3469E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 xml:space="preserve"> numbers = [1, 2, 3, 4, 5];</w:t>
      </w:r>
    </w:p>
    <w:p w14:paraId="197FEC73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B9EC63A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3469E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 xml:space="preserve"> squares = </w:t>
      </w:r>
      <w:proofErr w:type="spellStart"/>
      <w:r w:rsidRPr="003469E9">
        <w:rPr>
          <w:rFonts w:ascii="Consolas" w:eastAsia="Cambria" w:hAnsi="Consolas" w:cs="Cambria"/>
          <w:sz w:val="20"/>
          <w:szCs w:val="20"/>
        </w:rPr>
        <w:t>numbers.map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>(function(</w:t>
      </w:r>
      <w:proofErr w:type="spellStart"/>
      <w:r w:rsidRPr="003469E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>) {</w:t>
      </w:r>
    </w:p>
    <w:p w14:paraId="75277FBA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r w:rsidRPr="003469E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 xml:space="preserve"> * </w:t>
      </w:r>
      <w:proofErr w:type="spellStart"/>
      <w:r w:rsidRPr="003469E9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>;</w:t>
      </w:r>
    </w:p>
    <w:p w14:paraId="075BE88D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});</w:t>
      </w:r>
    </w:p>
    <w:p w14:paraId="6BF524F0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86B5319" w14:textId="36970279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console.log(squares); // Output: [1, 4, 9, 16, 25]</w:t>
      </w:r>
    </w:p>
    <w:p w14:paraId="66B61966" w14:textId="77777777" w:rsidR="00C33EFA" w:rsidRDefault="00C33EFA" w:rsidP="00C33EFA">
      <w:pPr>
        <w:spacing w:after="0"/>
        <w:rPr>
          <w:rFonts w:eastAsia="Cambria" w:cs="Cambria"/>
        </w:rPr>
      </w:pPr>
    </w:p>
    <w:p w14:paraId="60F5BA6D" w14:textId="0749C413" w:rsidR="00C33EFA" w:rsidRPr="003469E9" w:rsidRDefault="00C33EFA" w:rsidP="00C33EFA">
      <w:pPr>
        <w:spacing w:after="0"/>
        <w:rPr>
          <w:rFonts w:eastAsia="Cambria" w:cs="Cambria"/>
          <w:b/>
          <w:bCs/>
        </w:rPr>
      </w:pPr>
      <w:r w:rsidRPr="003469E9">
        <w:rPr>
          <w:rFonts w:eastAsia="Cambria" w:cs="Cambria"/>
          <w:b/>
          <w:bCs/>
        </w:rPr>
        <w:t>Example 4: Anonymous Function in Event Listener</w:t>
      </w:r>
    </w:p>
    <w:p w14:paraId="4E733FF1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3469E9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3469E9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3469E9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>").</w:t>
      </w:r>
      <w:proofErr w:type="spellStart"/>
      <w:r w:rsidRPr="003469E9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3469E9">
        <w:rPr>
          <w:rFonts w:ascii="Consolas" w:eastAsia="Cambria" w:hAnsi="Consolas" w:cs="Cambria"/>
          <w:sz w:val="20"/>
          <w:szCs w:val="20"/>
        </w:rPr>
        <w:t>("click", function() {</w:t>
      </w:r>
    </w:p>
    <w:p w14:paraId="3668EE52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"Button clicked!");</w:t>
      </w:r>
    </w:p>
    <w:p w14:paraId="162FF1C4" w14:textId="728B9D99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});</w:t>
      </w:r>
    </w:p>
    <w:p w14:paraId="6E8EF590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9526288" w14:textId="3EB0AE6C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Example 5: Anonymous Function in IIFE</w:t>
      </w:r>
    </w:p>
    <w:p w14:paraId="66D7578F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) {</w:t>
      </w:r>
    </w:p>
    <w:p w14:paraId="6E46F8F7" w14:textId="77777777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r w:rsidRPr="003469E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469E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"IIFE executed immediately!");</w:t>
      </w:r>
    </w:p>
    <w:p w14:paraId="30F10647" w14:textId="33CA0AC6" w:rsidR="00C33EFA" w:rsidRPr="003469E9" w:rsidRDefault="00C33EFA" w:rsidP="00C33EFA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3469E9">
        <w:rPr>
          <w:rFonts w:ascii="Consolas" w:eastAsia="Cambria" w:hAnsi="Consolas" w:cs="Cambria"/>
          <w:sz w:val="20"/>
          <w:szCs w:val="20"/>
        </w:rPr>
        <w:t>})(</w:t>
      </w:r>
      <w:proofErr w:type="gramEnd"/>
      <w:r w:rsidRPr="003469E9">
        <w:rPr>
          <w:rFonts w:ascii="Consolas" w:eastAsia="Cambria" w:hAnsi="Consolas" w:cs="Cambria"/>
          <w:sz w:val="20"/>
          <w:szCs w:val="20"/>
        </w:rPr>
        <w:t>); // Output: IIFE executed immediately!</w:t>
      </w:r>
    </w:p>
    <w:p w14:paraId="137DF54F" w14:textId="77777777" w:rsidR="00C33EFA" w:rsidRDefault="00C33EFA" w:rsidP="00C33EFA">
      <w:pPr>
        <w:spacing w:after="0"/>
        <w:rPr>
          <w:rFonts w:eastAsia="Cambria" w:cs="Cambria"/>
        </w:rPr>
      </w:pPr>
    </w:p>
    <w:p w14:paraId="2EC7296A" w14:textId="77777777" w:rsidR="007A6919" w:rsidRPr="003302F8" w:rsidRDefault="007A6919" w:rsidP="00065B62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7566847" w14:textId="77777777" w:rsidR="007A6919" w:rsidRPr="007A6919" w:rsidRDefault="007A6919" w:rsidP="007A6919">
      <w:pPr>
        <w:spacing w:after="0"/>
        <w:rPr>
          <w:rFonts w:eastAsia="Cambria" w:cs="Cambria"/>
          <w:b/>
          <w:bCs/>
        </w:rPr>
      </w:pPr>
      <w:r w:rsidRPr="007A6919">
        <w:rPr>
          <w:rFonts w:eastAsia="Cambria" w:cs="Cambria"/>
          <w:b/>
          <w:bCs/>
        </w:rPr>
        <w:t>Example 6: Named vs. Anonymous Functions</w:t>
      </w:r>
    </w:p>
    <w:p w14:paraId="38EB23FD" w14:textId="0FC44709" w:rsidR="007A6919" w:rsidRPr="007A6919" w:rsidRDefault="007A6919" w:rsidP="007A6919">
      <w:pPr>
        <w:spacing w:after="0"/>
        <w:rPr>
          <w:rFonts w:eastAsia="Cambria" w:cs="Cambria"/>
          <w:b/>
          <w:bCs/>
        </w:rPr>
      </w:pPr>
      <w:r w:rsidRPr="007A6919">
        <w:rPr>
          <w:rFonts w:eastAsia="Cambria" w:cs="Cambria"/>
          <w:b/>
          <w:bCs/>
        </w:rPr>
        <w:t>Named Function</w:t>
      </w:r>
    </w:p>
    <w:p w14:paraId="436C0782" w14:textId="77777777" w:rsidR="004121D4" w:rsidRPr="004121D4" w:rsidRDefault="004121D4" w:rsidP="004121D4">
      <w:pPr>
        <w:spacing w:after="0"/>
        <w:rPr>
          <w:rFonts w:ascii="Consolas" w:eastAsia="Cambria" w:hAnsi="Consolas" w:cs="Cambria"/>
          <w:sz w:val="20"/>
          <w:szCs w:val="20"/>
        </w:rPr>
      </w:pPr>
      <w:r w:rsidRPr="004121D4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4121D4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4121D4">
        <w:rPr>
          <w:rFonts w:ascii="Consolas" w:eastAsia="Cambria" w:hAnsi="Consolas" w:cs="Cambria"/>
          <w:sz w:val="20"/>
          <w:szCs w:val="20"/>
        </w:rPr>
        <w:t>a, b) {</w:t>
      </w:r>
    </w:p>
    <w:p w14:paraId="2268EF81" w14:textId="77777777" w:rsidR="004121D4" w:rsidRPr="004121D4" w:rsidRDefault="004121D4" w:rsidP="004121D4">
      <w:pPr>
        <w:spacing w:after="0"/>
        <w:rPr>
          <w:rFonts w:ascii="Consolas" w:eastAsia="Cambria" w:hAnsi="Consolas" w:cs="Cambria"/>
          <w:sz w:val="20"/>
          <w:szCs w:val="20"/>
        </w:rPr>
      </w:pPr>
      <w:r w:rsidRPr="004121D4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2EB8E335" w14:textId="77777777" w:rsidR="004121D4" w:rsidRPr="004121D4" w:rsidRDefault="004121D4" w:rsidP="004121D4">
      <w:pPr>
        <w:spacing w:after="0"/>
        <w:rPr>
          <w:rFonts w:ascii="Consolas" w:eastAsia="Cambria" w:hAnsi="Consolas" w:cs="Cambria"/>
          <w:sz w:val="20"/>
          <w:szCs w:val="20"/>
        </w:rPr>
      </w:pPr>
      <w:r w:rsidRPr="004121D4">
        <w:rPr>
          <w:rFonts w:ascii="Consolas" w:eastAsia="Cambria" w:hAnsi="Consolas" w:cs="Cambria"/>
          <w:sz w:val="20"/>
          <w:szCs w:val="20"/>
        </w:rPr>
        <w:t>}</w:t>
      </w:r>
    </w:p>
    <w:p w14:paraId="05F13CB4" w14:textId="77777777" w:rsidR="004121D4" w:rsidRPr="004121D4" w:rsidRDefault="004121D4" w:rsidP="004121D4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EA7C6C6" w14:textId="12B26DB5" w:rsidR="006046DE" w:rsidRPr="004121D4" w:rsidRDefault="004121D4" w:rsidP="004121D4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4121D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4121D4">
        <w:rPr>
          <w:rFonts w:ascii="Consolas" w:eastAsia="Cambria" w:hAnsi="Consolas" w:cs="Cambria"/>
          <w:sz w:val="20"/>
          <w:szCs w:val="20"/>
        </w:rPr>
        <w:t>add(2, 3)); // Output: 5</w:t>
      </w:r>
    </w:p>
    <w:p w14:paraId="1BD7B779" w14:textId="77777777" w:rsidR="004121D4" w:rsidRDefault="004121D4" w:rsidP="004121D4">
      <w:pPr>
        <w:spacing w:after="0"/>
        <w:rPr>
          <w:rFonts w:eastAsia="Cambria" w:cs="Cambria"/>
          <w:b/>
          <w:bCs/>
        </w:rPr>
      </w:pPr>
    </w:p>
    <w:p w14:paraId="31CCF3F6" w14:textId="77E5ECF2" w:rsidR="004121D4" w:rsidRDefault="004121D4" w:rsidP="004121D4">
      <w:pPr>
        <w:spacing w:after="0"/>
        <w:rPr>
          <w:rFonts w:eastAsia="Cambria" w:cs="Cambria"/>
          <w:b/>
          <w:bCs/>
        </w:rPr>
      </w:pPr>
      <w:r w:rsidRPr="004121D4">
        <w:rPr>
          <w:rFonts w:eastAsia="Cambria" w:cs="Cambria"/>
          <w:b/>
          <w:bCs/>
        </w:rPr>
        <w:t>Anonymous Function</w:t>
      </w:r>
    </w:p>
    <w:p w14:paraId="6B47C2A6" w14:textId="77777777" w:rsidR="00D960B9" w:rsidRPr="00D960B9" w:rsidRDefault="00D960B9" w:rsidP="00D960B9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D960B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960B9">
        <w:rPr>
          <w:rFonts w:ascii="Consolas" w:eastAsia="Cambria" w:hAnsi="Consolas" w:cs="Cambria"/>
          <w:sz w:val="20"/>
          <w:szCs w:val="20"/>
        </w:rPr>
        <w:t xml:space="preserve"> add = </w:t>
      </w:r>
      <w:proofErr w:type="gramStart"/>
      <w:r w:rsidRPr="00D960B9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D960B9">
        <w:rPr>
          <w:rFonts w:ascii="Consolas" w:eastAsia="Cambria" w:hAnsi="Consolas" w:cs="Cambria"/>
          <w:sz w:val="20"/>
          <w:szCs w:val="20"/>
        </w:rPr>
        <w:t>a, b) {</w:t>
      </w:r>
    </w:p>
    <w:p w14:paraId="3B034813" w14:textId="77777777" w:rsidR="00D960B9" w:rsidRPr="00D960B9" w:rsidRDefault="00D960B9" w:rsidP="00D960B9">
      <w:pPr>
        <w:spacing w:after="0"/>
        <w:rPr>
          <w:rFonts w:ascii="Consolas" w:eastAsia="Cambria" w:hAnsi="Consolas" w:cs="Cambria"/>
          <w:sz w:val="20"/>
          <w:szCs w:val="20"/>
        </w:rPr>
      </w:pPr>
      <w:r w:rsidRPr="00D960B9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07F0DECB" w14:textId="77777777" w:rsidR="00D960B9" w:rsidRPr="00D960B9" w:rsidRDefault="00D960B9" w:rsidP="00D960B9">
      <w:pPr>
        <w:spacing w:after="0"/>
        <w:rPr>
          <w:rFonts w:ascii="Consolas" w:eastAsia="Cambria" w:hAnsi="Consolas" w:cs="Cambria"/>
          <w:sz w:val="20"/>
          <w:szCs w:val="20"/>
        </w:rPr>
      </w:pPr>
      <w:r w:rsidRPr="00D960B9">
        <w:rPr>
          <w:rFonts w:ascii="Consolas" w:eastAsia="Cambria" w:hAnsi="Consolas" w:cs="Cambria"/>
          <w:sz w:val="20"/>
          <w:szCs w:val="20"/>
        </w:rPr>
        <w:t>};</w:t>
      </w:r>
    </w:p>
    <w:p w14:paraId="3E9FB5B6" w14:textId="77777777" w:rsidR="00D960B9" w:rsidRPr="00D960B9" w:rsidRDefault="00D960B9" w:rsidP="00D960B9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E29285F" w14:textId="100AE827" w:rsidR="004121D4" w:rsidRPr="006046DE" w:rsidRDefault="00D960B9" w:rsidP="00D960B9">
      <w:pPr>
        <w:spacing w:after="0"/>
        <w:rPr>
          <w:rFonts w:ascii="Consolas" w:eastAsia="Cambria" w:hAnsi="Consolas" w:cs="Cambria"/>
          <w:vanish/>
          <w:sz w:val="20"/>
          <w:szCs w:val="20"/>
        </w:rPr>
      </w:pPr>
      <w:proofErr w:type="gramStart"/>
      <w:r w:rsidRPr="00D960B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D960B9">
        <w:rPr>
          <w:rFonts w:ascii="Consolas" w:eastAsia="Cambria" w:hAnsi="Consolas" w:cs="Cambria"/>
          <w:sz w:val="20"/>
          <w:szCs w:val="20"/>
        </w:rPr>
        <w:t>add(2, 3)); // Output: 5</w:t>
      </w:r>
    </w:p>
    <w:p w14:paraId="1F54108E" w14:textId="77777777" w:rsidR="006046DE" w:rsidRPr="006046DE" w:rsidRDefault="006046DE" w:rsidP="006046DE">
      <w:pPr>
        <w:spacing w:after="0"/>
        <w:rPr>
          <w:rFonts w:ascii="Consolas" w:eastAsia="Cambria" w:hAnsi="Consolas" w:cs="Cambria"/>
          <w:vanish/>
          <w:sz w:val="20"/>
          <w:szCs w:val="20"/>
        </w:rPr>
      </w:pPr>
    </w:p>
    <w:p w14:paraId="623AB93F" w14:textId="77777777" w:rsidR="006046DE" w:rsidRPr="006046DE" w:rsidRDefault="006046DE" w:rsidP="006046DE">
      <w:pPr>
        <w:spacing w:after="0"/>
        <w:rPr>
          <w:rFonts w:ascii="Consolas" w:eastAsia="Cambria" w:hAnsi="Consolas" w:cs="Cambria"/>
          <w:vanish/>
          <w:sz w:val="20"/>
          <w:szCs w:val="20"/>
        </w:rPr>
      </w:pPr>
    </w:p>
    <w:p w14:paraId="488810B7" w14:textId="77777777" w:rsidR="006046DE" w:rsidRPr="006046DE" w:rsidRDefault="006046DE" w:rsidP="006046DE">
      <w:pPr>
        <w:spacing w:after="0"/>
        <w:rPr>
          <w:rFonts w:ascii="Consolas" w:eastAsia="Cambria" w:hAnsi="Consolas" w:cs="Cambria"/>
          <w:vanish/>
          <w:sz w:val="20"/>
          <w:szCs w:val="20"/>
        </w:rPr>
      </w:pPr>
    </w:p>
    <w:p w14:paraId="26E3E11D" w14:textId="77777777" w:rsidR="003302F8" w:rsidRPr="00D960B9" w:rsidRDefault="003302F8" w:rsidP="00C0593C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8FA1892" w14:textId="77777777" w:rsidR="006046DE" w:rsidRDefault="006046DE" w:rsidP="00C0593C">
      <w:pPr>
        <w:spacing w:after="0"/>
        <w:rPr>
          <w:rFonts w:eastAsia="Cambria" w:cs="Cambria"/>
          <w:b/>
          <w:bCs/>
        </w:rPr>
      </w:pPr>
    </w:p>
    <w:sectPr w:rsidR="006046DE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3A0EA" w14:textId="77777777" w:rsidR="001C1725" w:rsidRDefault="001C1725" w:rsidP="00C708E2">
      <w:pPr>
        <w:spacing w:after="0" w:line="240" w:lineRule="auto"/>
      </w:pPr>
      <w:r>
        <w:separator/>
      </w:r>
    </w:p>
  </w:endnote>
  <w:endnote w:type="continuationSeparator" w:id="0">
    <w:p w14:paraId="34D2B939" w14:textId="77777777" w:rsidR="001C1725" w:rsidRDefault="001C1725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691DD" w14:textId="77777777" w:rsidR="001C1725" w:rsidRDefault="001C1725" w:rsidP="00C708E2">
      <w:pPr>
        <w:spacing w:after="0" w:line="240" w:lineRule="auto"/>
      </w:pPr>
      <w:r>
        <w:separator/>
      </w:r>
    </w:p>
  </w:footnote>
  <w:footnote w:type="continuationSeparator" w:id="0">
    <w:p w14:paraId="7DD79887" w14:textId="77777777" w:rsidR="001C1725" w:rsidRDefault="001C1725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7514C866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9C207E">
          <w:rPr>
            <w:rFonts w:ascii="Cambria" w:hAnsi="Cambria"/>
          </w:rPr>
          <w:t>Functions and Scope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1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25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6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6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0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2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8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1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7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8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9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2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4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7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3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5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7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4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4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6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3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4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169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6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181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98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9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2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8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1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13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6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8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229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3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4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5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6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238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9668206">
    <w:abstractNumId w:val="168"/>
  </w:num>
  <w:num w:numId="2" w16cid:durableId="87702836">
    <w:abstractNumId w:val="79"/>
  </w:num>
  <w:num w:numId="3" w16cid:durableId="1226603225">
    <w:abstractNumId w:val="5"/>
  </w:num>
  <w:num w:numId="4" w16cid:durableId="1867669196">
    <w:abstractNumId w:val="143"/>
  </w:num>
  <w:num w:numId="5" w16cid:durableId="1092819297">
    <w:abstractNumId w:val="124"/>
  </w:num>
  <w:num w:numId="6" w16cid:durableId="2018726718">
    <w:abstractNumId w:val="32"/>
  </w:num>
  <w:num w:numId="7" w16cid:durableId="1591424676">
    <w:abstractNumId w:val="238"/>
  </w:num>
  <w:num w:numId="8" w16cid:durableId="1752697084">
    <w:abstractNumId w:val="198"/>
  </w:num>
  <w:num w:numId="9" w16cid:durableId="1372727644">
    <w:abstractNumId w:val="41"/>
  </w:num>
  <w:num w:numId="10" w16cid:durableId="1493834099">
    <w:abstractNumId w:val="152"/>
  </w:num>
  <w:num w:numId="11" w16cid:durableId="841118932">
    <w:abstractNumId w:val="48"/>
  </w:num>
  <w:num w:numId="12" w16cid:durableId="1995916368">
    <w:abstractNumId w:val="210"/>
  </w:num>
  <w:num w:numId="13" w16cid:durableId="2104959754">
    <w:abstractNumId w:val="232"/>
  </w:num>
  <w:num w:numId="14" w16cid:durableId="1175455110">
    <w:abstractNumId w:val="235"/>
  </w:num>
  <w:num w:numId="15" w16cid:durableId="1976520641">
    <w:abstractNumId w:val="2"/>
  </w:num>
  <w:num w:numId="16" w16cid:durableId="769082119">
    <w:abstractNumId w:val="27"/>
  </w:num>
  <w:num w:numId="17" w16cid:durableId="880626894">
    <w:abstractNumId w:val="175"/>
  </w:num>
  <w:num w:numId="18" w16cid:durableId="1708261632">
    <w:abstractNumId w:val="237"/>
  </w:num>
  <w:num w:numId="19" w16cid:durableId="1321079994">
    <w:abstractNumId w:val="1"/>
  </w:num>
  <w:num w:numId="20" w16cid:durableId="944768389">
    <w:abstractNumId w:val="107"/>
  </w:num>
  <w:num w:numId="21" w16cid:durableId="1991404612">
    <w:abstractNumId w:val="234"/>
  </w:num>
  <w:num w:numId="22" w16cid:durableId="1221551695">
    <w:abstractNumId w:val="163"/>
  </w:num>
  <w:num w:numId="23" w16cid:durableId="291792691">
    <w:abstractNumId w:val="145"/>
  </w:num>
  <w:num w:numId="24" w16cid:durableId="1504275052">
    <w:abstractNumId w:val="71"/>
  </w:num>
  <w:num w:numId="25" w16cid:durableId="488861266">
    <w:abstractNumId w:val="113"/>
  </w:num>
  <w:num w:numId="26" w16cid:durableId="1540169038">
    <w:abstractNumId w:val="133"/>
  </w:num>
  <w:num w:numId="27" w16cid:durableId="1800340868">
    <w:abstractNumId w:val="212"/>
  </w:num>
  <w:num w:numId="28" w16cid:durableId="471798512">
    <w:abstractNumId w:val="24"/>
  </w:num>
  <w:num w:numId="29" w16cid:durableId="618221651">
    <w:abstractNumId w:val="35"/>
  </w:num>
  <w:num w:numId="30" w16cid:durableId="302973477">
    <w:abstractNumId w:val="197"/>
  </w:num>
  <w:num w:numId="31" w16cid:durableId="1293946405">
    <w:abstractNumId w:val="65"/>
  </w:num>
  <w:num w:numId="32" w16cid:durableId="839077897">
    <w:abstractNumId w:val="81"/>
  </w:num>
  <w:num w:numId="33" w16cid:durableId="71587572">
    <w:abstractNumId w:val="126"/>
  </w:num>
  <w:num w:numId="34" w16cid:durableId="1990865102">
    <w:abstractNumId w:val="180"/>
  </w:num>
  <w:num w:numId="35" w16cid:durableId="19287796">
    <w:abstractNumId w:val="228"/>
  </w:num>
  <w:num w:numId="36" w16cid:durableId="1129324417">
    <w:abstractNumId w:val="39"/>
  </w:num>
  <w:num w:numId="37" w16cid:durableId="733544876">
    <w:abstractNumId w:val="157"/>
  </w:num>
  <w:num w:numId="38" w16cid:durableId="201676351">
    <w:abstractNumId w:val="10"/>
  </w:num>
  <w:num w:numId="39" w16cid:durableId="233662799">
    <w:abstractNumId w:val="147"/>
  </w:num>
  <w:num w:numId="40" w16cid:durableId="1893881754">
    <w:abstractNumId w:val="139"/>
  </w:num>
  <w:num w:numId="41" w16cid:durableId="1516191386">
    <w:abstractNumId w:val="183"/>
  </w:num>
  <w:num w:numId="42" w16cid:durableId="536820304">
    <w:abstractNumId w:val="184"/>
  </w:num>
  <w:num w:numId="43" w16cid:durableId="90516073">
    <w:abstractNumId w:val="120"/>
  </w:num>
  <w:num w:numId="44" w16cid:durableId="851066323">
    <w:abstractNumId w:val="164"/>
  </w:num>
  <w:num w:numId="45" w16cid:durableId="1108158838">
    <w:abstractNumId w:val="199"/>
  </w:num>
  <w:num w:numId="46" w16cid:durableId="962619136">
    <w:abstractNumId w:val="3"/>
  </w:num>
  <w:num w:numId="47" w16cid:durableId="828787579">
    <w:abstractNumId w:val="34"/>
  </w:num>
  <w:num w:numId="48" w16cid:durableId="550074444">
    <w:abstractNumId w:val="226"/>
  </w:num>
  <w:num w:numId="49" w16cid:durableId="1548833736">
    <w:abstractNumId w:val="155"/>
  </w:num>
  <w:num w:numId="50" w16cid:durableId="1378746714">
    <w:abstractNumId w:val="130"/>
  </w:num>
  <w:num w:numId="51" w16cid:durableId="857623005">
    <w:abstractNumId w:val="59"/>
  </w:num>
  <w:num w:numId="52" w16cid:durableId="694116960">
    <w:abstractNumId w:val="171"/>
  </w:num>
  <w:num w:numId="53" w16cid:durableId="984161467">
    <w:abstractNumId w:val="181"/>
  </w:num>
  <w:num w:numId="54" w16cid:durableId="1181966134">
    <w:abstractNumId w:val="172"/>
  </w:num>
  <w:num w:numId="55" w16cid:durableId="107697230">
    <w:abstractNumId w:val="233"/>
  </w:num>
  <w:num w:numId="56" w16cid:durableId="1034309009">
    <w:abstractNumId w:val="201"/>
  </w:num>
  <w:num w:numId="57" w16cid:durableId="825900906">
    <w:abstractNumId w:val="76"/>
  </w:num>
  <w:num w:numId="58" w16cid:durableId="289746655">
    <w:abstractNumId w:val="202"/>
  </w:num>
  <w:num w:numId="59" w16cid:durableId="266472573">
    <w:abstractNumId w:val="219"/>
  </w:num>
  <w:num w:numId="60" w16cid:durableId="754281885">
    <w:abstractNumId w:val="221"/>
  </w:num>
  <w:num w:numId="61" w16cid:durableId="1749035513">
    <w:abstractNumId w:val="177"/>
  </w:num>
  <w:num w:numId="62" w16cid:durableId="1308784925">
    <w:abstractNumId w:val="50"/>
  </w:num>
  <w:num w:numId="63" w16cid:durableId="732386976">
    <w:abstractNumId w:val="9"/>
  </w:num>
  <w:num w:numId="64" w16cid:durableId="162823582">
    <w:abstractNumId w:val="29"/>
  </w:num>
  <w:num w:numId="65" w16cid:durableId="595558238">
    <w:abstractNumId w:val="215"/>
  </w:num>
  <w:num w:numId="66" w16cid:durableId="797647915">
    <w:abstractNumId w:val="101"/>
  </w:num>
  <w:num w:numId="67" w16cid:durableId="404767805">
    <w:abstractNumId w:val="223"/>
  </w:num>
  <w:num w:numId="68" w16cid:durableId="37171963">
    <w:abstractNumId w:val="206"/>
  </w:num>
  <w:num w:numId="69" w16cid:durableId="188419084">
    <w:abstractNumId w:val="194"/>
  </w:num>
  <w:num w:numId="70" w16cid:durableId="1342930310">
    <w:abstractNumId w:val="188"/>
  </w:num>
  <w:num w:numId="71" w16cid:durableId="533269462">
    <w:abstractNumId w:val="166"/>
  </w:num>
  <w:num w:numId="72" w16cid:durableId="1249316511">
    <w:abstractNumId w:val="148"/>
  </w:num>
  <w:num w:numId="73" w16cid:durableId="1000697988">
    <w:abstractNumId w:val="4"/>
  </w:num>
  <w:num w:numId="74" w16cid:durableId="1592157470">
    <w:abstractNumId w:val="17"/>
  </w:num>
  <w:num w:numId="75" w16cid:durableId="1642228309">
    <w:abstractNumId w:val="217"/>
  </w:num>
  <w:num w:numId="76" w16cid:durableId="428545327">
    <w:abstractNumId w:val="69"/>
  </w:num>
  <w:num w:numId="77" w16cid:durableId="567881685">
    <w:abstractNumId w:val="66"/>
  </w:num>
  <w:num w:numId="78" w16cid:durableId="1097209308">
    <w:abstractNumId w:val="200"/>
  </w:num>
  <w:num w:numId="79" w16cid:durableId="562566100">
    <w:abstractNumId w:val="73"/>
  </w:num>
  <w:num w:numId="80" w16cid:durableId="1247377788">
    <w:abstractNumId w:val="103"/>
  </w:num>
  <w:num w:numId="81" w16cid:durableId="1961253683">
    <w:abstractNumId w:val="74"/>
  </w:num>
  <w:num w:numId="82" w16cid:durableId="875043942">
    <w:abstractNumId w:val="209"/>
  </w:num>
  <w:num w:numId="83" w16cid:durableId="995642615">
    <w:abstractNumId w:val="195"/>
  </w:num>
  <w:num w:numId="84" w16cid:durableId="198934249">
    <w:abstractNumId w:val="25"/>
  </w:num>
  <w:num w:numId="85" w16cid:durableId="174198433">
    <w:abstractNumId w:val="227"/>
  </w:num>
  <w:num w:numId="86" w16cid:durableId="1811436055">
    <w:abstractNumId w:val="0"/>
  </w:num>
  <w:num w:numId="87" w16cid:durableId="1345286065">
    <w:abstractNumId w:val="95"/>
  </w:num>
  <w:num w:numId="88" w16cid:durableId="711734455">
    <w:abstractNumId w:val="55"/>
  </w:num>
  <w:num w:numId="89" w16cid:durableId="691298078">
    <w:abstractNumId w:val="104"/>
  </w:num>
  <w:num w:numId="90" w16cid:durableId="346634946">
    <w:abstractNumId w:val="153"/>
  </w:num>
  <w:num w:numId="91" w16cid:durableId="238712167">
    <w:abstractNumId w:val="161"/>
  </w:num>
  <w:num w:numId="92" w16cid:durableId="90250286">
    <w:abstractNumId w:val="105"/>
  </w:num>
  <w:num w:numId="93" w16cid:durableId="1399205998">
    <w:abstractNumId w:val="170"/>
  </w:num>
  <w:num w:numId="94" w16cid:durableId="623854175">
    <w:abstractNumId w:val="16"/>
  </w:num>
  <w:num w:numId="95" w16cid:durableId="280890302">
    <w:abstractNumId w:val="111"/>
  </w:num>
  <w:num w:numId="96" w16cid:durableId="935139654">
    <w:abstractNumId w:val="160"/>
  </w:num>
  <w:num w:numId="97" w16cid:durableId="825172094">
    <w:abstractNumId w:val="58"/>
  </w:num>
  <w:num w:numId="98" w16cid:durableId="1387800850">
    <w:abstractNumId w:val="121"/>
  </w:num>
  <w:num w:numId="99" w16cid:durableId="1711033499">
    <w:abstractNumId w:val="173"/>
  </w:num>
  <w:num w:numId="100" w16cid:durableId="807867871">
    <w:abstractNumId w:val="52"/>
  </w:num>
  <w:num w:numId="101" w16cid:durableId="488862818">
    <w:abstractNumId w:val="98"/>
  </w:num>
  <w:num w:numId="102" w16cid:durableId="1470246686">
    <w:abstractNumId w:val="156"/>
  </w:num>
  <w:num w:numId="103" w16cid:durableId="1209489424">
    <w:abstractNumId w:val="144"/>
  </w:num>
  <w:num w:numId="104" w16cid:durableId="516964344">
    <w:abstractNumId w:val="13"/>
  </w:num>
  <w:num w:numId="105" w16cid:durableId="1996060484">
    <w:abstractNumId w:val="43"/>
  </w:num>
  <w:num w:numId="106" w16cid:durableId="457988413">
    <w:abstractNumId w:val="84"/>
  </w:num>
  <w:num w:numId="107" w16cid:durableId="304313980">
    <w:abstractNumId w:val="196"/>
  </w:num>
  <w:num w:numId="108" w16cid:durableId="67075911">
    <w:abstractNumId w:val="142"/>
  </w:num>
  <w:num w:numId="109" w16cid:durableId="1207568328">
    <w:abstractNumId w:val="86"/>
  </w:num>
  <w:num w:numId="110" w16cid:durableId="1824733860">
    <w:abstractNumId w:val="96"/>
  </w:num>
  <w:num w:numId="111" w16cid:durableId="1229070311">
    <w:abstractNumId w:val="222"/>
  </w:num>
  <w:num w:numId="112" w16cid:durableId="1309280535">
    <w:abstractNumId w:val="178"/>
  </w:num>
  <w:num w:numId="113" w16cid:durableId="1469710358">
    <w:abstractNumId w:val="236"/>
  </w:num>
  <w:num w:numId="114" w16cid:durableId="1567300178">
    <w:abstractNumId w:val="8"/>
  </w:num>
  <w:num w:numId="115" w16cid:durableId="44061788">
    <w:abstractNumId w:val="114"/>
  </w:num>
  <w:num w:numId="116" w16cid:durableId="682366904">
    <w:abstractNumId w:val="67"/>
  </w:num>
  <w:num w:numId="117" w16cid:durableId="464394147">
    <w:abstractNumId w:val="214"/>
  </w:num>
  <w:num w:numId="118" w16cid:durableId="1111124671">
    <w:abstractNumId w:val="225"/>
  </w:num>
  <w:num w:numId="119" w16cid:durableId="1674457522">
    <w:abstractNumId w:val="108"/>
  </w:num>
  <w:num w:numId="120" w16cid:durableId="1345399900">
    <w:abstractNumId w:val="115"/>
  </w:num>
  <w:num w:numId="121" w16cid:durableId="805703445">
    <w:abstractNumId w:val="57"/>
  </w:num>
  <w:num w:numId="122" w16cid:durableId="1935284812">
    <w:abstractNumId w:val="19"/>
  </w:num>
  <w:num w:numId="123" w16cid:durableId="80182190">
    <w:abstractNumId w:val="154"/>
  </w:num>
  <w:num w:numId="124" w16cid:durableId="1024941641">
    <w:abstractNumId w:val="68"/>
  </w:num>
  <w:num w:numId="125" w16cid:durableId="323901516">
    <w:abstractNumId w:val="14"/>
  </w:num>
  <w:num w:numId="126" w16cid:durableId="1356539344">
    <w:abstractNumId w:val="117"/>
  </w:num>
  <w:num w:numId="127" w16cid:durableId="289358581">
    <w:abstractNumId w:val="109"/>
  </w:num>
  <w:num w:numId="128" w16cid:durableId="870609663">
    <w:abstractNumId w:val="70"/>
  </w:num>
  <w:num w:numId="129" w16cid:durableId="1504930694">
    <w:abstractNumId w:val="42"/>
  </w:num>
  <w:num w:numId="130" w16cid:durableId="1209104812">
    <w:abstractNumId w:val="102"/>
  </w:num>
  <w:num w:numId="131" w16cid:durableId="744109684">
    <w:abstractNumId w:val="100"/>
  </w:num>
  <w:num w:numId="132" w16cid:durableId="2133860795">
    <w:abstractNumId w:val="56"/>
  </w:num>
  <w:num w:numId="133" w16cid:durableId="329216207">
    <w:abstractNumId w:val="216"/>
  </w:num>
  <w:num w:numId="134" w16cid:durableId="914587260">
    <w:abstractNumId w:val="63"/>
  </w:num>
  <w:num w:numId="135" w16cid:durableId="855534961">
    <w:abstractNumId w:val="203"/>
  </w:num>
  <w:num w:numId="136" w16cid:durableId="2092308306">
    <w:abstractNumId w:val="213"/>
  </w:num>
  <w:num w:numId="137" w16cid:durableId="1879008429">
    <w:abstractNumId w:val="54"/>
  </w:num>
  <w:num w:numId="138" w16cid:durableId="1509443958">
    <w:abstractNumId w:val="44"/>
  </w:num>
  <w:num w:numId="139" w16cid:durableId="1135412114">
    <w:abstractNumId w:val="110"/>
  </w:num>
  <w:num w:numId="140" w16cid:durableId="2100981245">
    <w:abstractNumId w:val="123"/>
  </w:num>
  <w:num w:numId="141" w16cid:durableId="294407689">
    <w:abstractNumId w:val="45"/>
  </w:num>
  <w:num w:numId="142" w16cid:durableId="1637447513">
    <w:abstractNumId w:val="49"/>
  </w:num>
  <w:num w:numId="143" w16cid:durableId="2102791743">
    <w:abstractNumId w:val="82"/>
  </w:num>
  <w:num w:numId="144" w16cid:durableId="2058845936">
    <w:abstractNumId w:val="176"/>
  </w:num>
  <w:num w:numId="145" w16cid:durableId="384836329">
    <w:abstractNumId w:val="61"/>
  </w:num>
  <w:num w:numId="146" w16cid:durableId="1046753646">
    <w:abstractNumId w:val="37"/>
  </w:num>
  <w:num w:numId="147" w16cid:durableId="714541941">
    <w:abstractNumId w:val="182"/>
  </w:num>
  <w:num w:numId="148" w16cid:durableId="22020952">
    <w:abstractNumId w:val="132"/>
  </w:num>
  <w:num w:numId="149" w16cid:durableId="394478229">
    <w:abstractNumId w:val="174"/>
  </w:num>
  <w:num w:numId="150" w16cid:durableId="2083983415">
    <w:abstractNumId w:val="162"/>
  </w:num>
  <w:num w:numId="151" w16cid:durableId="336739210">
    <w:abstractNumId w:val="165"/>
  </w:num>
  <w:num w:numId="152" w16cid:durableId="2073114122">
    <w:abstractNumId w:val="193"/>
  </w:num>
  <w:num w:numId="153" w16cid:durableId="633489943">
    <w:abstractNumId w:val="40"/>
  </w:num>
  <w:num w:numId="154" w16cid:durableId="530186456">
    <w:abstractNumId w:val="21"/>
  </w:num>
  <w:num w:numId="155" w16cid:durableId="759907645">
    <w:abstractNumId w:val="218"/>
  </w:num>
  <w:num w:numId="156" w16cid:durableId="323626345">
    <w:abstractNumId w:val="192"/>
  </w:num>
  <w:num w:numId="157" w16cid:durableId="1919746639">
    <w:abstractNumId w:val="128"/>
  </w:num>
  <w:num w:numId="158" w16cid:durableId="675310403">
    <w:abstractNumId w:val="129"/>
  </w:num>
  <w:num w:numId="159" w16cid:durableId="980184966">
    <w:abstractNumId w:val="83"/>
  </w:num>
  <w:num w:numId="160" w16cid:durableId="1155418512">
    <w:abstractNumId w:val="158"/>
  </w:num>
  <w:num w:numId="161" w16cid:durableId="310719611">
    <w:abstractNumId w:val="36"/>
  </w:num>
  <w:num w:numId="162" w16cid:durableId="104276047">
    <w:abstractNumId w:val="112"/>
  </w:num>
  <w:num w:numId="163" w16cid:durableId="497579159">
    <w:abstractNumId w:val="15"/>
  </w:num>
  <w:num w:numId="164" w16cid:durableId="1915309939">
    <w:abstractNumId w:val="94"/>
  </w:num>
  <w:num w:numId="165" w16cid:durableId="620572371">
    <w:abstractNumId w:val="51"/>
  </w:num>
  <w:num w:numId="166" w16cid:durableId="432215757">
    <w:abstractNumId w:val="179"/>
  </w:num>
  <w:num w:numId="167" w16cid:durableId="1074887888">
    <w:abstractNumId w:val="77"/>
  </w:num>
  <w:num w:numId="168" w16cid:durableId="820854533">
    <w:abstractNumId w:val="6"/>
  </w:num>
  <w:num w:numId="169" w16cid:durableId="180709762">
    <w:abstractNumId w:val="127"/>
  </w:num>
  <w:num w:numId="170" w16cid:durableId="726490945">
    <w:abstractNumId w:val="97"/>
  </w:num>
  <w:num w:numId="171" w16cid:durableId="1021320218">
    <w:abstractNumId w:val="149"/>
  </w:num>
  <w:num w:numId="172" w16cid:durableId="689573401">
    <w:abstractNumId w:val="231"/>
  </w:num>
  <w:num w:numId="173" w16cid:durableId="762919519">
    <w:abstractNumId w:val="31"/>
  </w:num>
  <w:num w:numId="174" w16cid:durableId="642278618">
    <w:abstractNumId w:val="140"/>
  </w:num>
  <w:num w:numId="175" w16cid:durableId="1858080733">
    <w:abstractNumId w:val="62"/>
  </w:num>
  <w:num w:numId="176" w16cid:durableId="40906312">
    <w:abstractNumId w:val="18"/>
  </w:num>
  <w:num w:numId="177" w16cid:durableId="1335915572">
    <w:abstractNumId w:val="191"/>
  </w:num>
  <w:num w:numId="178" w16cid:durableId="500386881">
    <w:abstractNumId w:val="99"/>
  </w:num>
  <w:num w:numId="179" w16cid:durableId="1655451344">
    <w:abstractNumId w:val="204"/>
  </w:num>
  <w:num w:numId="180" w16cid:durableId="961037571">
    <w:abstractNumId w:val="135"/>
  </w:num>
  <w:num w:numId="181" w16cid:durableId="594636224">
    <w:abstractNumId w:val="80"/>
  </w:num>
  <w:num w:numId="182" w16cid:durableId="1321890237">
    <w:abstractNumId w:val="106"/>
  </w:num>
  <w:num w:numId="183" w16cid:durableId="236745863">
    <w:abstractNumId w:val="64"/>
  </w:num>
  <w:num w:numId="184" w16cid:durableId="1484854441">
    <w:abstractNumId w:val="138"/>
  </w:num>
  <w:num w:numId="185" w16cid:durableId="1980719560">
    <w:abstractNumId w:val="7"/>
  </w:num>
  <w:num w:numId="186" w16cid:durableId="1134642214">
    <w:abstractNumId w:val="87"/>
  </w:num>
  <w:num w:numId="187" w16cid:durableId="358548550">
    <w:abstractNumId w:val="92"/>
  </w:num>
  <w:num w:numId="188" w16cid:durableId="1336034655">
    <w:abstractNumId w:val="20"/>
  </w:num>
  <w:num w:numId="189" w16cid:durableId="1185552428">
    <w:abstractNumId w:val="208"/>
  </w:num>
  <w:num w:numId="190" w16cid:durableId="929393942">
    <w:abstractNumId w:val="33"/>
  </w:num>
  <w:num w:numId="191" w16cid:durableId="1554806814">
    <w:abstractNumId w:val="75"/>
  </w:num>
  <w:num w:numId="192" w16cid:durableId="216819639">
    <w:abstractNumId w:val="211"/>
  </w:num>
  <w:num w:numId="193" w16cid:durableId="1141386031">
    <w:abstractNumId w:val="46"/>
  </w:num>
  <w:num w:numId="194" w16cid:durableId="1456632139">
    <w:abstractNumId w:val="78"/>
  </w:num>
  <w:num w:numId="195" w16cid:durableId="1314330537">
    <w:abstractNumId w:val="12"/>
  </w:num>
  <w:num w:numId="196" w16cid:durableId="1989017804">
    <w:abstractNumId w:val="72"/>
  </w:num>
  <w:num w:numId="197" w16cid:durableId="1822959650">
    <w:abstractNumId w:val="125"/>
  </w:num>
  <w:num w:numId="198" w16cid:durableId="1258096559">
    <w:abstractNumId w:val="230"/>
  </w:num>
  <w:num w:numId="199" w16cid:durableId="1561088435">
    <w:abstractNumId w:val="189"/>
  </w:num>
  <w:num w:numId="200" w16cid:durableId="1520697619">
    <w:abstractNumId w:val="30"/>
  </w:num>
  <w:num w:numId="201" w16cid:durableId="1709641544">
    <w:abstractNumId w:val="47"/>
  </w:num>
  <w:num w:numId="202" w16cid:durableId="2002541858">
    <w:abstractNumId w:val="229"/>
  </w:num>
  <w:num w:numId="203" w16cid:durableId="226261719">
    <w:abstractNumId w:val="137"/>
  </w:num>
  <w:num w:numId="204" w16cid:durableId="10034988">
    <w:abstractNumId w:val="185"/>
  </w:num>
  <w:num w:numId="205" w16cid:durableId="1098988093">
    <w:abstractNumId w:val="141"/>
  </w:num>
  <w:num w:numId="206" w16cid:durableId="1661616601">
    <w:abstractNumId w:val="190"/>
  </w:num>
  <w:num w:numId="207" w16cid:durableId="1289431154">
    <w:abstractNumId w:val="88"/>
  </w:num>
  <w:num w:numId="208" w16cid:durableId="843938623">
    <w:abstractNumId w:val="23"/>
  </w:num>
  <w:num w:numId="209" w16cid:durableId="1935699205">
    <w:abstractNumId w:val="93"/>
  </w:num>
  <w:num w:numId="210" w16cid:durableId="1764255084">
    <w:abstractNumId w:val="85"/>
  </w:num>
  <w:num w:numId="211" w16cid:durableId="987048863">
    <w:abstractNumId w:val="131"/>
  </w:num>
  <w:num w:numId="212" w16cid:durableId="1916864457">
    <w:abstractNumId w:val="119"/>
  </w:num>
  <w:num w:numId="213" w16cid:durableId="147210551">
    <w:abstractNumId w:val="205"/>
  </w:num>
  <w:num w:numId="214" w16cid:durableId="1306621270">
    <w:abstractNumId w:val="134"/>
  </w:num>
  <w:num w:numId="215" w16cid:durableId="2060930735">
    <w:abstractNumId w:val="220"/>
  </w:num>
  <w:num w:numId="216" w16cid:durableId="1128016416">
    <w:abstractNumId w:val="187"/>
  </w:num>
  <w:num w:numId="217" w16cid:durableId="1754744920">
    <w:abstractNumId w:val="159"/>
  </w:num>
  <w:num w:numId="218" w16cid:durableId="1692300327">
    <w:abstractNumId w:val="91"/>
  </w:num>
  <w:num w:numId="219" w16cid:durableId="656374521">
    <w:abstractNumId w:val="167"/>
  </w:num>
  <w:num w:numId="220" w16cid:durableId="369837871">
    <w:abstractNumId w:val="53"/>
  </w:num>
  <w:num w:numId="221" w16cid:durableId="2139447193">
    <w:abstractNumId w:val="118"/>
  </w:num>
  <w:num w:numId="222" w16cid:durableId="1885406338">
    <w:abstractNumId w:val="224"/>
  </w:num>
  <w:num w:numId="223" w16cid:durableId="1079138391">
    <w:abstractNumId w:val="136"/>
  </w:num>
  <w:num w:numId="224" w16cid:durableId="309141250">
    <w:abstractNumId w:val="26"/>
  </w:num>
  <w:num w:numId="225" w16cid:durableId="2089425081">
    <w:abstractNumId w:val="90"/>
  </w:num>
  <w:num w:numId="226" w16cid:durableId="1250846271">
    <w:abstractNumId w:val="38"/>
  </w:num>
  <w:num w:numId="227" w16cid:durableId="1821728979">
    <w:abstractNumId w:val="116"/>
  </w:num>
  <w:num w:numId="228" w16cid:durableId="130683305">
    <w:abstractNumId w:val="122"/>
  </w:num>
  <w:num w:numId="229" w16cid:durableId="1747652826">
    <w:abstractNumId w:val="11"/>
  </w:num>
  <w:num w:numId="230" w16cid:durableId="2003043771">
    <w:abstractNumId w:val="146"/>
  </w:num>
  <w:num w:numId="231" w16cid:durableId="46343070">
    <w:abstractNumId w:val="89"/>
  </w:num>
  <w:num w:numId="232" w16cid:durableId="1601449215">
    <w:abstractNumId w:val="186"/>
  </w:num>
  <w:num w:numId="233" w16cid:durableId="1523520210">
    <w:abstractNumId w:val="169"/>
  </w:num>
  <w:num w:numId="234" w16cid:durableId="346055232">
    <w:abstractNumId w:val="28"/>
  </w:num>
  <w:num w:numId="235" w16cid:durableId="63988676">
    <w:abstractNumId w:val="22"/>
  </w:num>
  <w:num w:numId="236" w16cid:durableId="145631331">
    <w:abstractNumId w:val="60"/>
  </w:num>
  <w:num w:numId="237" w16cid:durableId="839782336">
    <w:abstractNumId w:val="207"/>
  </w:num>
  <w:num w:numId="238" w16cid:durableId="1166435977">
    <w:abstractNumId w:val="150"/>
  </w:num>
  <w:num w:numId="239" w16cid:durableId="243999682">
    <w:abstractNumId w:val="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6279"/>
    <w:rsid w:val="000074F5"/>
    <w:rsid w:val="00010293"/>
    <w:rsid w:val="000262C7"/>
    <w:rsid w:val="00034F08"/>
    <w:rsid w:val="00042E66"/>
    <w:rsid w:val="00044F52"/>
    <w:rsid w:val="00045E87"/>
    <w:rsid w:val="0004784E"/>
    <w:rsid w:val="000545C0"/>
    <w:rsid w:val="0006353A"/>
    <w:rsid w:val="00065B62"/>
    <w:rsid w:val="00074F62"/>
    <w:rsid w:val="00080DF8"/>
    <w:rsid w:val="0008178C"/>
    <w:rsid w:val="000847E4"/>
    <w:rsid w:val="00094F62"/>
    <w:rsid w:val="0009768F"/>
    <w:rsid w:val="000B4EE7"/>
    <w:rsid w:val="000B654B"/>
    <w:rsid w:val="000C359A"/>
    <w:rsid w:val="000D63EB"/>
    <w:rsid w:val="000D777D"/>
    <w:rsid w:val="000D78F9"/>
    <w:rsid w:val="000E50A3"/>
    <w:rsid w:val="000F06D9"/>
    <w:rsid w:val="000F0977"/>
    <w:rsid w:val="000F1EB7"/>
    <w:rsid w:val="000F230F"/>
    <w:rsid w:val="000F3701"/>
    <w:rsid w:val="000F46DA"/>
    <w:rsid w:val="000F5BDF"/>
    <w:rsid w:val="001067BF"/>
    <w:rsid w:val="0011194A"/>
    <w:rsid w:val="00111D99"/>
    <w:rsid w:val="00113DEF"/>
    <w:rsid w:val="00114566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35E21"/>
    <w:rsid w:val="00140AAD"/>
    <w:rsid w:val="00143F14"/>
    <w:rsid w:val="00150EEF"/>
    <w:rsid w:val="001540E4"/>
    <w:rsid w:val="001615A6"/>
    <w:rsid w:val="001673CB"/>
    <w:rsid w:val="0016760F"/>
    <w:rsid w:val="001756C4"/>
    <w:rsid w:val="001756D7"/>
    <w:rsid w:val="00180545"/>
    <w:rsid w:val="0018401D"/>
    <w:rsid w:val="00193311"/>
    <w:rsid w:val="001A241A"/>
    <w:rsid w:val="001A32A3"/>
    <w:rsid w:val="001A3EF0"/>
    <w:rsid w:val="001A40E4"/>
    <w:rsid w:val="001B46E3"/>
    <w:rsid w:val="001C1725"/>
    <w:rsid w:val="001C75D7"/>
    <w:rsid w:val="001C77DC"/>
    <w:rsid w:val="001D7340"/>
    <w:rsid w:val="001E619A"/>
    <w:rsid w:val="001E72C4"/>
    <w:rsid w:val="001F2CA4"/>
    <w:rsid w:val="001F4962"/>
    <w:rsid w:val="00200AA1"/>
    <w:rsid w:val="00202C90"/>
    <w:rsid w:val="00202E13"/>
    <w:rsid w:val="0020312A"/>
    <w:rsid w:val="00207137"/>
    <w:rsid w:val="00211367"/>
    <w:rsid w:val="00214397"/>
    <w:rsid w:val="00224FD5"/>
    <w:rsid w:val="00231219"/>
    <w:rsid w:val="0023384E"/>
    <w:rsid w:val="00234019"/>
    <w:rsid w:val="0024161A"/>
    <w:rsid w:val="002417E8"/>
    <w:rsid w:val="0024606E"/>
    <w:rsid w:val="0025320E"/>
    <w:rsid w:val="00254318"/>
    <w:rsid w:val="00261961"/>
    <w:rsid w:val="00267A8A"/>
    <w:rsid w:val="00273413"/>
    <w:rsid w:val="00274435"/>
    <w:rsid w:val="00275990"/>
    <w:rsid w:val="00275F8B"/>
    <w:rsid w:val="002765E6"/>
    <w:rsid w:val="00280C4A"/>
    <w:rsid w:val="00291E19"/>
    <w:rsid w:val="00292A2C"/>
    <w:rsid w:val="002A3A7E"/>
    <w:rsid w:val="002A4D3F"/>
    <w:rsid w:val="002A4F5A"/>
    <w:rsid w:val="002A5C15"/>
    <w:rsid w:val="002B3632"/>
    <w:rsid w:val="002C2E49"/>
    <w:rsid w:val="002E739A"/>
    <w:rsid w:val="002F0F1A"/>
    <w:rsid w:val="002F5211"/>
    <w:rsid w:val="00300523"/>
    <w:rsid w:val="003020F0"/>
    <w:rsid w:val="0030684D"/>
    <w:rsid w:val="00315C59"/>
    <w:rsid w:val="003206D5"/>
    <w:rsid w:val="00321275"/>
    <w:rsid w:val="00321639"/>
    <w:rsid w:val="00322980"/>
    <w:rsid w:val="00324907"/>
    <w:rsid w:val="003302F8"/>
    <w:rsid w:val="00331D8C"/>
    <w:rsid w:val="003329A4"/>
    <w:rsid w:val="00332A94"/>
    <w:rsid w:val="0034355E"/>
    <w:rsid w:val="0034543F"/>
    <w:rsid w:val="0034583D"/>
    <w:rsid w:val="00346139"/>
    <w:rsid w:val="003469E9"/>
    <w:rsid w:val="00353F2E"/>
    <w:rsid w:val="00357E15"/>
    <w:rsid w:val="0036608A"/>
    <w:rsid w:val="00371E6B"/>
    <w:rsid w:val="00372CE3"/>
    <w:rsid w:val="00373075"/>
    <w:rsid w:val="00374EBD"/>
    <w:rsid w:val="003763B1"/>
    <w:rsid w:val="003847F0"/>
    <w:rsid w:val="00384A86"/>
    <w:rsid w:val="003A0B5B"/>
    <w:rsid w:val="003A7A09"/>
    <w:rsid w:val="003B6A52"/>
    <w:rsid w:val="003C214D"/>
    <w:rsid w:val="003C2DB3"/>
    <w:rsid w:val="003C37BF"/>
    <w:rsid w:val="003C4302"/>
    <w:rsid w:val="003C57C0"/>
    <w:rsid w:val="003D60C1"/>
    <w:rsid w:val="003E3B2B"/>
    <w:rsid w:val="003E6210"/>
    <w:rsid w:val="003F3153"/>
    <w:rsid w:val="003F3B0F"/>
    <w:rsid w:val="003F40B6"/>
    <w:rsid w:val="00403822"/>
    <w:rsid w:val="004121D4"/>
    <w:rsid w:val="00413BAD"/>
    <w:rsid w:val="00420B1F"/>
    <w:rsid w:val="00422967"/>
    <w:rsid w:val="00424265"/>
    <w:rsid w:val="004249E9"/>
    <w:rsid w:val="0043030A"/>
    <w:rsid w:val="00431DD8"/>
    <w:rsid w:val="00433FA8"/>
    <w:rsid w:val="00443FF0"/>
    <w:rsid w:val="00444AEC"/>
    <w:rsid w:val="0044763C"/>
    <w:rsid w:val="00447F60"/>
    <w:rsid w:val="004516CB"/>
    <w:rsid w:val="0045379B"/>
    <w:rsid w:val="004628BA"/>
    <w:rsid w:val="004745B9"/>
    <w:rsid w:val="00474C13"/>
    <w:rsid w:val="00474E01"/>
    <w:rsid w:val="00476F14"/>
    <w:rsid w:val="004774F3"/>
    <w:rsid w:val="00481012"/>
    <w:rsid w:val="004832E8"/>
    <w:rsid w:val="004901B3"/>
    <w:rsid w:val="00497563"/>
    <w:rsid w:val="004A24C5"/>
    <w:rsid w:val="004A666D"/>
    <w:rsid w:val="004B1B41"/>
    <w:rsid w:val="004B45BB"/>
    <w:rsid w:val="004B4702"/>
    <w:rsid w:val="004D1E0A"/>
    <w:rsid w:val="004D2065"/>
    <w:rsid w:val="004D2E34"/>
    <w:rsid w:val="004E1786"/>
    <w:rsid w:val="004E511A"/>
    <w:rsid w:val="004E57EF"/>
    <w:rsid w:val="004E5827"/>
    <w:rsid w:val="004E7AC8"/>
    <w:rsid w:val="004F3450"/>
    <w:rsid w:val="00500186"/>
    <w:rsid w:val="00501C17"/>
    <w:rsid w:val="00513B53"/>
    <w:rsid w:val="00522958"/>
    <w:rsid w:val="00524E8A"/>
    <w:rsid w:val="00550A6F"/>
    <w:rsid w:val="00554B46"/>
    <w:rsid w:val="00556AA6"/>
    <w:rsid w:val="00556ED2"/>
    <w:rsid w:val="0056394A"/>
    <w:rsid w:val="0056584B"/>
    <w:rsid w:val="005658A7"/>
    <w:rsid w:val="005659E8"/>
    <w:rsid w:val="00571369"/>
    <w:rsid w:val="00572426"/>
    <w:rsid w:val="00572FF5"/>
    <w:rsid w:val="00587AB3"/>
    <w:rsid w:val="00591EDA"/>
    <w:rsid w:val="0059535D"/>
    <w:rsid w:val="005A4874"/>
    <w:rsid w:val="005A6A60"/>
    <w:rsid w:val="005B61E7"/>
    <w:rsid w:val="005C0D9E"/>
    <w:rsid w:val="005C28C1"/>
    <w:rsid w:val="005D3AF8"/>
    <w:rsid w:val="005D5005"/>
    <w:rsid w:val="005D50A8"/>
    <w:rsid w:val="005D6AFF"/>
    <w:rsid w:val="005D6BC5"/>
    <w:rsid w:val="005E17BB"/>
    <w:rsid w:val="005E20A2"/>
    <w:rsid w:val="005E6AE1"/>
    <w:rsid w:val="005E79F9"/>
    <w:rsid w:val="005E7E79"/>
    <w:rsid w:val="005F2102"/>
    <w:rsid w:val="005F3D35"/>
    <w:rsid w:val="005F667A"/>
    <w:rsid w:val="00601ECB"/>
    <w:rsid w:val="00602434"/>
    <w:rsid w:val="006046DE"/>
    <w:rsid w:val="006075C2"/>
    <w:rsid w:val="00610DEA"/>
    <w:rsid w:val="006112F5"/>
    <w:rsid w:val="006307ED"/>
    <w:rsid w:val="00635457"/>
    <w:rsid w:val="00636D8B"/>
    <w:rsid w:val="00637798"/>
    <w:rsid w:val="0064124D"/>
    <w:rsid w:val="00643C3D"/>
    <w:rsid w:val="0064788B"/>
    <w:rsid w:val="00651E35"/>
    <w:rsid w:val="00655E0E"/>
    <w:rsid w:val="00661752"/>
    <w:rsid w:val="00666291"/>
    <w:rsid w:val="0066696D"/>
    <w:rsid w:val="006679F6"/>
    <w:rsid w:val="00667D31"/>
    <w:rsid w:val="0068205C"/>
    <w:rsid w:val="006878A6"/>
    <w:rsid w:val="00691D82"/>
    <w:rsid w:val="006922F8"/>
    <w:rsid w:val="00692357"/>
    <w:rsid w:val="00695DA0"/>
    <w:rsid w:val="006A1654"/>
    <w:rsid w:val="006A1A31"/>
    <w:rsid w:val="006A3F42"/>
    <w:rsid w:val="006A620E"/>
    <w:rsid w:val="006B077D"/>
    <w:rsid w:val="006C3A89"/>
    <w:rsid w:val="006C4B68"/>
    <w:rsid w:val="006C5AB8"/>
    <w:rsid w:val="006C5ECD"/>
    <w:rsid w:val="006C7A94"/>
    <w:rsid w:val="006D2115"/>
    <w:rsid w:val="006E12DD"/>
    <w:rsid w:val="006E26B4"/>
    <w:rsid w:val="006F1817"/>
    <w:rsid w:val="006F6DF3"/>
    <w:rsid w:val="007023B4"/>
    <w:rsid w:val="00703CD2"/>
    <w:rsid w:val="00705035"/>
    <w:rsid w:val="007138B3"/>
    <w:rsid w:val="00724136"/>
    <w:rsid w:val="00727F84"/>
    <w:rsid w:val="0073018B"/>
    <w:rsid w:val="00737985"/>
    <w:rsid w:val="007435CF"/>
    <w:rsid w:val="00743E2F"/>
    <w:rsid w:val="00744299"/>
    <w:rsid w:val="007470F9"/>
    <w:rsid w:val="00750CB4"/>
    <w:rsid w:val="00760D7E"/>
    <w:rsid w:val="00773CB4"/>
    <w:rsid w:val="00777F08"/>
    <w:rsid w:val="00784D1D"/>
    <w:rsid w:val="007850F8"/>
    <w:rsid w:val="00787077"/>
    <w:rsid w:val="00787DDA"/>
    <w:rsid w:val="0079286B"/>
    <w:rsid w:val="00793747"/>
    <w:rsid w:val="007A38EB"/>
    <w:rsid w:val="007A3D18"/>
    <w:rsid w:val="007A47ED"/>
    <w:rsid w:val="007A6919"/>
    <w:rsid w:val="007A7131"/>
    <w:rsid w:val="007A7F3D"/>
    <w:rsid w:val="007B5D0A"/>
    <w:rsid w:val="007C10F4"/>
    <w:rsid w:val="007C1B81"/>
    <w:rsid w:val="007C3C1C"/>
    <w:rsid w:val="007C3C28"/>
    <w:rsid w:val="007D229D"/>
    <w:rsid w:val="007D2B50"/>
    <w:rsid w:val="007D4A5F"/>
    <w:rsid w:val="007D6C87"/>
    <w:rsid w:val="007D794A"/>
    <w:rsid w:val="007E121F"/>
    <w:rsid w:val="007E46FF"/>
    <w:rsid w:val="007F2E11"/>
    <w:rsid w:val="007F5228"/>
    <w:rsid w:val="00804AD9"/>
    <w:rsid w:val="00806426"/>
    <w:rsid w:val="00813F1C"/>
    <w:rsid w:val="0082187D"/>
    <w:rsid w:val="008256CB"/>
    <w:rsid w:val="00830BC2"/>
    <w:rsid w:val="0083181F"/>
    <w:rsid w:val="00834FB1"/>
    <w:rsid w:val="008356F3"/>
    <w:rsid w:val="00852B23"/>
    <w:rsid w:val="008601C0"/>
    <w:rsid w:val="00863D69"/>
    <w:rsid w:val="00873913"/>
    <w:rsid w:val="00881864"/>
    <w:rsid w:val="00881B45"/>
    <w:rsid w:val="008878FE"/>
    <w:rsid w:val="00890F75"/>
    <w:rsid w:val="00892677"/>
    <w:rsid w:val="008949CB"/>
    <w:rsid w:val="008B6542"/>
    <w:rsid w:val="008C0989"/>
    <w:rsid w:val="008C0C09"/>
    <w:rsid w:val="008C1FB0"/>
    <w:rsid w:val="008C73DF"/>
    <w:rsid w:val="008C7C83"/>
    <w:rsid w:val="008D18E2"/>
    <w:rsid w:val="008D558D"/>
    <w:rsid w:val="008D602A"/>
    <w:rsid w:val="008D69D6"/>
    <w:rsid w:val="008E0F4D"/>
    <w:rsid w:val="008E3159"/>
    <w:rsid w:val="008E4517"/>
    <w:rsid w:val="008E4BDE"/>
    <w:rsid w:val="008E5B30"/>
    <w:rsid w:val="008E6F84"/>
    <w:rsid w:val="008F2058"/>
    <w:rsid w:val="008F6C0C"/>
    <w:rsid w:val="00905571"/>
    <w:rsid w:val="00912377"/>
    <w:rsid w:val="00912F11"/>
    <w:rsid w:val="0091364F"/>
    <w:rsid w:val="0091429A"/>
    <w:rsid w:val="00915BC0"/>
    <w:rsid w:val="0092053E"/>
    <w:rsid w:val="009217B3"/>
    <w:rsid w:val="009225CE"/>
    <w:rsid w:val="009249E1"/>
    <w:rsid w:val="00926695"/>
    <w:rsid w:val="00931DB5"/>
    <w:rsid w:val="0093305D"/>
    <w:rsid w:val="009365CA"/>
    <w:rsid w:val="0093691D"/>
    <w:rsid w:val="00936B05"/>
    <w:rsid w:val="009371FC"/>
    <w:rsid w:val="00945D94"/>
    <w:rsid w:val="00955248"/>
    <w:rsid w:val="00956CED"/>
    <w:rsid w:val="00961B8E"/>
    <w:rsid w:val="009677B3"/>
    <w:rsid w:val="00967A47"/>
    <w:rsid w:val="00970E30"/>
    <w:rsid w:val="00971ED3"/>
    <w:rsid w:val="00973316"/>
    <w:rsid w:val="00975816"/>
    <w:rsid w:val="00981461"/>
    <w:rsid w:val="00985AE1"/>
    <w:rsid w:val="00992CB2"/>
    <w:rsid w:val="009A1EAD"/>
    <w:rsid w:val="009A277A"/>
    <w:rsid w:val="009A29A9"/>
    <w:rsid w:val="009A32D2"/>
    <w:rsid w:val="009A4341"/>
    <w:rsid w:val="009A7AA9"/>
    <w:rsid w:val="009B08B9"/>
    <w:rsid w:val="009B6343"/>
    <w:rsid w:val="009B68B1"/>
    <w:rsid w:val="009C207E"/>
    <w:rsid w:val="009C4906"/>
    <w:rsid w:val="009E2D4D"/>
    <w:rsid w:val="009E7A65"/>
    <w:rsid w:val="009F1EB1"/>
    <w:rsid w:val="009F34CC"/>
    <w:rsid w:val="009F408B"/>
    <w:rsid w:val="009F4421"/>
    <w:rsid w:val="009F74E6"/>
    <w:rsid w:val="00A101F3"/>
    <w:rsid w:val="00A10D2B"/>
    <w:rsid w:val="00A12D5E"/>
    <w:rsid w:val="00A167B7"/>
    <w:rsid w:val="00A32609"/>
    <w:rsid w:val="00A34308"/>
    <w:rsid w:val="00A3482F"/>
    <w:rsid w:val="00A36E1F"/>
    <w:rsid w:val="00A458E3"/>
    <w:rsid w:val="00A50523"/>
    <w:rsid w:val="00A5059F"/>
    <w:rsid w:val="00A5758F"/>
    <w:rsid w:val="00A61D83"/>
    <w:rsid w:val="00A64B14"/>
    <w:rsid w:val="00A65896"/>
    <w:rsid w:val="00A66148"/>
    <w:rsid w:val="00A7084A"/>
    <w:rsid w:val="00A76C97"/>
    <w:rsid w:val="00A777B0"/>
    <w:rsid w:val="00A85D31"/>
    <w:rsid w:val="00A85E2B"/>
    <w:rsid w:val="00A930D0"/>
    <w:rsid w:val="00A938D6"/>
    <w:rsid w:val="00A95DA7"/>
    <w:rsid w:val="00A9665D"/>
    <w:rsid w:val="00A97827"/>
    <w:rsid w:val="00A97EC1"/>
    <w:rsid w:val="00AA07B7"/>
    <w:rsid w:val="00AA6077"/>
    <w:rsid w:val="00AB58CC"/>
    <w:rsid w:val="00AC1D12"/>
    <w:rsid w:val="00AC7C32"/>
    <w:rsid w:val="00AD3A39"/>
    <w:rsid w:val="00AD4BE5"/>
    <w:rsid w:val="00AD61DB"/>
    <w:rsid w:val="00AD6C5E"/>
    <w:rsid w:val="00AE17A4"/>
    <w:rsid w:val="00AE241D"/>
    <w:rsid w:val="00AE2839"/>
    <w:rsid w:val="00AE3B13"/>
    <w:rsid w:val="00AE5467"/>
    <w:rsid w:val="00AF4B5C"/>
    <w:rsid w:val="00B0175F"/>
    <w:rsid w:val="00B075B0"/>
    <w:rsid w:val="00B07EC0"/>
    <w:rsid w:val="00B11166"/>
    <w:rsid w:val="00B12590"/>
    <w:rsid w:val="00B1357C"/>
    <w:rsid w:val="00B15050"/>
    <w:rsid w:val="00B15E6A"/>
    <w:rsid w:val="00B27D2C"/>
    <w:rsid w:val="00B31A29"/>
    <w:rsid w:val="00B34645"/>
    <w:rsid w:val="00B371B7"/>
    <w:rsid w:val="00B46A7D"/>
    <w:rsid w:val="00B5340F"/>
    <w:rsid w:val="00B55C75"/>
    <w:rsid w:val="00B567F8"/>
    <w:rsid w:val="00B61EB7"/>
    <w:rsid w:val="00B75110"/>
    <w:rsid w:val="00B828FF"/>
    <w:rsid w:val="00B910D4"/>
    <w:rsid w:val="00B926FE"/>
    <w:rsid w:val="00B95D07"/>
    <w:rsid w:val="00BA14AB"/>
    <w:rsid w:val="00BA1E99"/>
    <w:rsid w:val="00BA452F"/>
    <w:rsid w:val="00BB77F8"/>
    <w:rsid w:val="00BC00A2"/>
    <w:rsid w:val="00BC0FCE"/>
    <w:rsid w:val="00BD3C87"/>
    <w:rsid w:val="00BD5341"/>
    <w:rsid w:val="00BE3DEE"/>
    <w:rsid w:val="00BE5631"/>
    <w:rsid w:val="00BF3A36"/>
    <w:rsid w:val="00BF4245"/>
    <w:rsid w:val="00C027F5"/>
    <w:rsid w:val="00C03089"/>
    <w:rsid w:val="00C0593C"/>
    <w:rsid w:val="00C1355C"/>
    <w:rsid w:val="00C1775A"/>
    <w:rsid w:val="00C326CC"/>
    <w:rsid w:val="00C33EFA"/>
    <w:rsid w:val="00C3554E"/>
    <w:rsid w:val="00C36CCB"/>
    <w:rsid w:val="00C37527"/>
    <w:rsid w:val="00C40690"/>
    <w:rsid w:val="00C4161F"/>
    <w:rsid w:val="00C42697"/>
    <w:rsid w:val="00C43D67"/>
    <w:rsid w:val="00C55C55"/>
    <w:rsid w:val="00C61773"/>
    <w:rsid w:val="00C618E8"/>
    <w:rsid w:val="00C61D5D"/>
    <w:rsid w:val="00C708E2"/>
    <w:rsid w:val="00C718B1"/>
    <w:rsid w:val="00C7223A"/>
    <w:rsid w:val="00C73984"/>
    <w:rsid w:val="00C8307B"/>
    <w:rsid w:val="00C906E6"/>
    <w:rsid w:val="00C967FC"/>
    <w:rsid w:val="00C97618"/>
    <w:rsid w:val="00CA230C"/>
    <w:rsid w:val="00CA4E4A"/>
    <w:rsid w:val="00CA57C7"/>
    <w:rsid w:val="00CA68D6"/>
    <w:rsid w:val="00CB4B7E"/>
    <w:rsid w:val="00CB4B85"/>
    <w:rsid w:val="00CB511A"/>
    <w:rsid w:val="00CB5778"/>
    <w:rsid w:val="00CC31B1"/>
    <w:rsid w:val="00CC63E1"/>
    <w:rsid w:val="00CC6FE1"/>
    <w:rsid w:val="00CD10A3"/>
    <w:rsid w:val="00CD3482"/>
    <w:rsid w:val="00CD49E1"/>
    <w:rsid w:val="00CD54D8"/>
    <w:rsid w:val="00CD5629"/>
    <w:rsid w:val="00CE0A91"/>
    <w:rsid w:val="00CE140B"/>
    <w:rsid w:val="00CE51BC"/>
    <w:rsid w:val="00CF6FCB"/>
    <w:rsid w:val="00D008A9"/>
    <w:rsid w:val="00D170EC"/>
    <w:rsid w:val="00D22A43"/>
    <w:rsid w:val="00D247EA"/>
    <w:rsid w:val="00D26089"/>
    <w:rsid w:val="00D2720E"/>
    <w:rsid w:val="00D33840"/>
    <w:rsid w:val="00D43460"/>
    <w:rsid w:val="00D4421E"/>
    <w:rsid w:val="00D46996"/>
    <w:rsid w:val="00D5109E"/>
    <w:rsid w:val="00D603B9"/>
    <w:rsid w:val="00D62165"/>
    <w:rsid w:val="00D64BEC"/>
    <w:rsid w:val="00D70B5C"/>
    <w:rsid w:val="00D74026"/>
    <w:rsid w:val="00D74E7D"/>
    <w:rsid w:val="00D75C8F"/>
    <w:rsid w:val="00D83D9A"/>
    <w:rsid w:val="00D870F3"/>
    <w:rsid w:val="00D92AF9"/>
    <w:rsid w:val="00D9465C"/>
    <w:rsid w:val="00D960B9"/>
    <w:rsid w:val="00DA30B8"/>
    <w:rsid w:val="00DB1083"/>
    <w:rsid w:val="00DB1108"/>
    <w:rsid w:val="00DB63A5"/>
    <w:rsid w:val="00DC3B0B"/>
    <w:rsid w:val="00DC526A"/>
    <w:rsid w:val="00DC6CEA"/>
    <w:rsid w:val="00DC7D49"/>
    <w:rsid w:val="00DD0ECA"/>
    <w:rsid w:val="00DD7FA9"/>
    <w:rsid w:val="00DE22C1"/>
    <w:rsid w:val="00DE70D2"/>
    <w:rsid w:val="00DF1495"/>
    <w:rsid w:val="00DF3FB1"/>
    <w:rsid w:val="00E04865"/>
    <w:rsid w:val="00E113A3"/>
    <w:rsid w:val="00E1516F"/>
    <w:rsid w:val="00E2104F"/>
    <w:rsid w:val="00E22767"/>
    <w:rsid w:val="00E24E60"/>
    <w:rsid w:val="00E31346"/>
    <w:rsid w:val="00E327AC"/>
    <w:rsid w:val="00E339B7"/>
    <w:rsid w:val="00E33AD4"/>
    <w:rsid w:val="00E4365C"/>
    <w:rsid w:val="00E45C4E"/>
    <w:rsid w:val="00E46D8E"/>
    <w:rsid w:val="00E53A63"/>
    <w:rsid w:val="00E56C9F"/>
    <w:rsid w:val="00E56CBF"/>
    <w:rsid w:val="00E619C5"/>
    <w:rsid w:val="00E66F33"/>
    <w:rsid w:val="00E676CD"/>
    <w:rsid w:val="00E718BF"/>
    <w:rsid w:val="00E75F3E"/>
    <w:rsid w:val="00E81DAA"/>
    <w:rsid w:val="00E8367F"/>
    <w:rsid w:val="00E84831"/>
    <w:rsid w:val="00E87D25"/>
    <w:rsid w:val="00E9577B"/>
    <w:rsid w:val="00E977B5"/>
    <w:rsid w:val="00EA05F6"/>
    <w:rsid w:val="00EA218D"/>
    <w:rsid w:val="00EA5347"/>
    <w:rsid w:val="00EB0D5B"/>
    <w:rsid w:val="00EB0D93"/>
    <w:rsid w:val="00EB12AD"/>
    <w:rsid w:val="00EB3E8D"/>
    <w:rsid w:val="00EB6D64"/>
    <w:rsid w:val="00EC29B1"/>
    <w:rsid w:val="00EC35D6"/>
    <w:rsid w:val="00EC45D6"/>
    <w:rsid w:val="00EC5276"/>
    <w:rsid w:val="00EC53C4"/>
    <w:rsid w:val="00ED0969"/>
    <w:rsid w:val="00ED1E53"/>
    <w:rsid w:val="00ED52B2"/>
    <w:rsid w:val="00EE1333"/>
    <w:rsid w:val="00EE1977"/>
    <w:rsid w:val="00EE291B"/>
    <w:rsid w:val="00EE453B"/>
    <w:rsid w:val="00EF5B33"/>
    <w:rsid w:val="00EF791B"/>
    <w:rsid w:val="00EF7AF0"/>
    <w:rsid w:val="00F0180D"/>
    <w:rsid w:val="00F0290A"/>
    <w:rsid w:val="00F06854"/>
    <w:rsid w:val="00F11F15"/>
    <w:rsid w:val="00F14611"/>
    <w:rsid w:val="00F147C0"/>
    <w:rsid w:val="00F148A3"/>
    <w:rsid w:val="00F149A6"/>
    <w:rsid w:val="00F24AF8"/>
    <w:rsid w:val="00F24F4A"/>
    <w:rsid w:val="00F25BBD"/>
    <w:rsid w:val="00F33761"/>
    <w:rsid w:val="00F356F3"/>
    <w:rsid w:val="00F4066B"/>
    <w:rsid w:val="00F41B68"/>
    <w:rsid w:val="00F437D6"/>
    <w:rsid w:val="00F523CD"/>
    <w:rsid w:val="00F60BDD"/>
    <w:rsid w:val="00F66FA0"/>
    <w:rsid w:val="00F82248"/>
    <w:rsid w:val="00F832A8"/>
    <w:rsid w:val="00F84E6C"/>
    <w:rsid w:val="00F85FF9"/>
    <w:rsid w:val="00F86746"/>
    <w:rsid w:val="00F87F92"/>
    <w:rsid w:val="00F91AEC"/>
    <w:rsid w:val="00F91DBC"/>
    <w:rsid w:val="00F972C0"/>
    <w:rsid w:val="00F9740E"/>
    <w:rsid w:val="00FA0EAD"/>
    <w:rsid w:val="00FA178D"/>
    <w:rsid w:val="00FA263B"/>
    <w:rsid w:val="00FA568B"/>
    <w:rsid w:val="00FA6BDD"/>
    <w:rsid w:val="00FB13FD"/>
    <w:rsid w:val="00FB186E"/>
    <w:rsid w:val="00FB526D"/>
    <w:rsid w:val="00FB6948"/>
    <w:rsid w:val="00FC0451"/>
    <w:rsid w:val="00FD506D"/>
    <w:rsid w:val="00FF01F5"/>
    <w:rsid w:val="00FF291E"/>
    <w:rsid w:val="00FF3184"/>
    <w:rsid w:val="00FF31C4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9</TotalTime>
  <Pages>17</Pages>
  <Words>2613</Words>
  <Characters>14899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cp:lastPrinted>2024-12-16T08:10:00Z</cp:lastPrinted>
  <dcterms:created xsi:type="dcterms:W3CDTF">2025-01-15T03:45:00Z</dcterms:created>
  <dcterms:modified xsi:type="dcterms:W3CDTF">2025-01-15T03:53:00Z</dcterms:modified>
</cp:coreProperties>
</file>