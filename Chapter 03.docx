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7725359D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8F6C0C">
        <w:rPr>
          <w:rStyle w:val="BookTitle"/>
          <w:rFonts w:ascii="Lora" w:hAnsi="Lora"/>
          <w:b w:val="0"/>
          <w:bCs/>
          <w:iCs w:val="0"/>
          <w:spacing w:val="0"/>
          <w:sz w:val="70"/>
        </w:rPr>
        <w:t>3</w:t>
      </w:r>
    </w:p>
    <w:p w14:paraId="0E864269" w14:textId="305BCD14" w:rsidR="00C718B1" w:rsidRPr="00C718B1" w:rsidRDefault="008F6C0C" w:rsidP="00C718B1">
      <w:pPr>
        <w:pStyle w:val="ChapterTitleAVAHEB"/>
      </w:pPr>
      <w:r>
        <w:t>Working with Variables and Data Type</w:t>
      </w:r>
    </w:p>
    <w:p w14:paraId="4999F68A" w14:textId="0727F4D5" w:rsidR="00A5059F" w:rsidRPr="00A5059F" w:rsidRDefault="00A5059F" w:rsidP="00A5059F">
      <w:pPr>
        <w:pStyle w:val="Heading1AVAHEB"/>
        <w:spacing w:before="0"/>
        <w:jc w:val="both"/>
        <w:rPr>
          <w:bCs/>
          <w:sz w:val="22"/>
          <w:szCs w:val="22"/>
        </w:rPr>
      </w:pPr>
      <w:r w:rsidRPr="00A5059F">
        <w:rPr>
          <w:bCs/>
          <w:sz w:val="22"/>
          <w:szCs w:val="22"/>
        </w:rPr>
        <w:t>Example:</w:t>
      </w:r>
    </w:p>
    <w:p w14:paraId="0D741EA7" w14:textId="77777777" w:rsidR="00A5059F" w:rsidRPr="00A5059F" w:rsidRDefault="00A5059F" w:rsidP="00A5059F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var message; // Declaration</w:t>
      </w:r>
    </w:p>
    <w:p w14:paraId="3AC8B486" w14:textId="1602B311" w:rsidR="00A5059F" w:rsidRPr="00A5059F" w:rsidRDefault="00A5059F" w:rsidP="00A5059F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 xml:space="preserve">message = "Hello, </w:t>
      </w:r>
      <w:r w:rsidR="00135E21">
        <w:rPr>
          <w:rFonts w:ascii="Consolas" w:hAnsi="Consolas"/>
          <w:b w:val="0"/>
          <w:sz w:val="20"/>
          <w:szCs w:val="20"/>
        </w:rPr>
        <w:t>Rupali</w:t>
      </w:r>
      <w:r w:rsidRPr="00A5059F">
        <w:rPr>
          <w:rFonts w:ascii="Consolas" w:hAnsi="Consolas"/>
          <w:b w:val="0"/>
          <w:sz w:val="20"/>
          <w:szCs w:val="20"/>
        </w:rPr>
        <w:t>!"; // Initialization</w:t>
      </w:r>
    </w:p>
    <w:p w14:paraId="40C259F0" w14:textId="213C1D4A" w:rsidR="00A5059F" w:rsidRPr="00A5059F" w:rsidRDefault="00A5059F" w:rsidP="00A5059F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 xml:space="preserve">console.log(message); // Output: Hello, </w:t>
      </w:r>
      <w:r w:rsidR="00135E21">
        <w:rPr>
          <w:rFonts w:ascii="Consolas" w:hAnsi="Consolas"/>
          <w:b w:val="0"/>
          <w:sz w:val="20"/>
          <w:szCs w:val="20"/>
        </w:rPr>
        <w:t>Rupali</w:t>
      </w:r>
      <w:r w:rsidRPr="00A5059F">
        <w:rPr>
          <w:rFonts w:ascii="Consolas" w:hAnsi="Consolas"/>
          <w:b w:val="0"/>
          <w:sz w:val="20"/>
          <w:szCs w:val="20"/>
        </w:rPr>
        <w:t>!</w:t>
      </w:r>
    </w:p>
    <w:p w14:paraId="7B011D2F" w14:textId="77777777" w:rsidR="00A5059F" w:rsidRPr="00A5059F" w:rsidRDefault="00A5059F" w:rsidP="00A5059F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74C97B79" w14:textId="77777777" w:rsidR="00A5059F" w:rsidRPr="00A5059F" w:rsidRDefault="00A5059F" w:rsidP="00A5059F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var number = 10; // Declaration and initialization</w:t>
      </w:r>
    </w:p>
    <w:p w14:paraId="7092C445" w14:textId="77777777" w:rsidR="00A5059F" w:rsidRPr="00A5059F" w:rsidRDefault="00A5059F" w:rsidP="00A5059F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console.log(number); // Output: 10</w:t>
      </w:r>
    </w:p>
    <w:p w14:paraId="498079E3" w14:textId="77777777" w:rsidR="00A5059F" w:rsidRPr="00A5059F" w:rsidRDefault="00A5059F" w:rsidP="00A5059F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60D0C5D1" w14:textId="77777777" w:rsidR="00A5059F" w:rsidRPr="00A5059F" w:rsidRDefault="00A5059F" w:rsidP="00A5059F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var number = 20; // Redeclaring a variable with var</w:t>
      </w:r>
    </w:p>
    <w:p w14:paraId="4441C049" w14:textId="77777777" w:rsidR="00A5059F" w:rsidRPr="00A5059F" w:rsidRDefault="00A5059F" w:rsidP="00A5059F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console.log(number); // Output: 20</w:t>
      </w:r>
    </w:p>
    <w:p w14:paraId="24395AD0" w14:textId="77777777" w:rsidR="009B68B1" w:rsidRDefault="009B68B1" w:rsidP="00A5059F">
      <w:pPr>
        <w:pStyle w:val="Heading1AVAHEB"/>
        <w:spacing w:before="0"/>
        <w:jc w:val="both"/>
        <w:rPr>
          <w:b w:val="0"/>
          <w:sz w:val="22"/>
          <w:szCs w:val="22"/>
        </w:rPr>
      </w:pPr>
    </w:p>
    <w:p w14:paraId="677DC4F5" w14:textId="636F061B" w:rsidR="00A5059F" w:rsidRPr="00A5059F" w:rsidRDefault="00A5059F" w:rsidP="00A5059F">
      <w:pPr>
        <w:pStyle w:val="Heading1AVAHEB"/>
        <w:spacing w:before="0"/>
        <w:jc w:val="both"/>
        <w:rPr>
          <w:bCs/>
          <w:sz w:val="22"/>
          <w:szCs w:val="22"/>
        </w:rPr>
      </w:pPr>
      <w:r w:rsidRPr="00A5059F">
        <w:rPr>
          <w:bCs/>
          <w:sz w:val="22"/>
          <w:szCs w:val="22"/>
        </w:rPr>
        <w:t>Example:</w:t>
      </w:r>
    </w:p>
    <w:p w14:paraId="1A40FEA6" w14:textId="77777777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let name; // Declaration</w:t>
      </w:r>
    </w:p>
    <w:p w14:paraId="4A75E4DF" w14:textId="50AE53F3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name = "</w:t>
      </w:r>
      <w:r w:rsidR="00806426">
        <w:rPr>
          <w:rFonts w:ascii="Consolas" w:hAnsi="Consolas"/>
          <w:b w:val="0"/>
          <w:sz w:val="20"/>
          <w:szCs w:val="20"/>
        </w:rPr>
        <w:t>Raju</w:t>
      </w:r>
      <w:r w:rsidRPr="00A5059F">
        <w:rPr>
          <w:rFonts w:ascii="Consolas" w:hAnsi="Consolas"/>
          <w:b w:val="0"/>
          <w:sz w:val="20"/>
          <w:szCs w:val="20"/>
        </w:rPr>
        <w:t>"; // Initialization</w:t>
      </w:r>
    </w:p>
    <w:p w14:paraId="27DA0C31" w14:textId="367177F3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 xml:space="preserve">console.log(name); // Output: </w:t>
      </w:r>
      <w:r w:rsidR="00806426">
        <w:rPr>
          <w:rFonts w:ascii="Consolas" w:hAnsi="Consolas"/>
          <w:b w:val="0"/>
          <w:sz w:val="20"/>
          <w:szCs w:val="20"/>
        </w:rPr>
        <w:t>Raju</w:t>
      </w:r>
    </w:p>
    <w:p w14:paraId="73126AB8" w14:textId="77777777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24951A85" w14:textId="77777777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let age = 25; // Declaration and initialization</w:t>
      </w:r>
    </w:p>
    <w:p w14:paraId="07271598" w14:textId="77777777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console.log(age); // Output: 25</w:t>
      </w:r>
    </w:p>
    <w:p w14:paraId="01742151" w14:textId="77777777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5F2EE3A3" w14:textId="77777777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// let age = 30; // Error: Identifier 'age' has already been declared in the same scope</w:t>
      </w:r>
    </w:p>
    <w:p w14:paraId="24DFBB6F" w14:textId="77777777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age = 30; // Reassigning a new value (allowed)</w:t>
      </w:r>
    </w:p>
    <w:p w14:paraId="362660C0" w14:textId="77777777" w:rsid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console.log(age); // Output: 30</w:t>
      </w:r>
    </w:p>
    <w:p w14:paraId="1AF37597" w14:textId="77777777" w:rsidR="009B68B1" w:rsidRPr="00A5059F" w:rsidRDefault="009B68B1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00E203FD" w14:textId="77777777" w:rsidR="009B68B1" w:rsidRPr="00A5059F" w:rsidRDefault="009B68B1" w:rsidP="00A5059F">
      <w:pPr>
        <w:pStyle w:val="Heading1AVAHEB"/>
        <w:spacing w:before="0"/>
        <w:jc w:val="both"/>
        <w:rPr>
          <w:b w:val="0"/>
          <w:sz w:val="22"/>
          <w:szCs w:val="22"/>
        </w:rPr>
      </w:pPr>
    </w:p>
    <w:p w14:paraId="69D49762" w14:textId="77777777" w:rsidR="00A5059F" w:rsidRPr="00A5059F" w:rsidRDefault="00A5059F" w:rsidP="00A5059F">
      <w:pPr>
        <w:pStyle w:val="Heading1AVAHEB"/>
        <w:spacing w:before="0"/>
        <w:jc w:val="both"/>
        <w:rPr>
          <w:bCs/>
          <w:sz w:val="22"/>
          <w:szCs w:val="22"/>
        </w:rPr>
      </w:pPr>
      <w:r w:rsidRPr="00A5059F">
        <w:rPr>
          <w:bCs/>
          <w:sz w:val="22"/>
          <w:szCs w:val="22"/>
        </w:rPr>
        <w:t>Example:</w:t>
      </w:r>
    </w:p>
    <w:p w14:paraId="03CBEA4A" w14:textId="77777777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proofErr w:type="spellStart"/>
      <w:r w:rsidRPr="00A5059F">
        <w:rPr>
          <w:rFonts w:ascii="Consolas" w:hAnsi="Consolas"/>
          <w:b w:val="0"/>
          <w:sz w:val="20"/>
          <w:szCs w:val="20"/>
        </w:rPr>
        <w:t>const</w:t>
      </w:r>
      <w:proofErr w:type="spellEnd"/>
      <w:r w:rsidRPr="00A5059F">
        <w:rPr>
          <w:rFonts w:ascii="Consolas" w:hAnsi="Consolas"/>
          <w:b w:val="0"/>
          <w:sz w:val="20"/>
          <w:szCs w:val="20"/>
        </w:rPr>
        <w:t xml:space="preserve"> pi = 3.14; // Declaration and initialization</w:t>
      </w:r>
    </w:p>
    <w:p w14:paraId="40E7B847" w14:textId="77777777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console.log(pi); // Output: 3.14</w:t>
      </w:r>
    </w:p>
    <w:p w14:paraId="40A11269" w14:textId="77777777" w:rsidR="00A5059F" w:rsidRP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>// pi = 3.1415; // Error: Assignment to constant variable</w:t>
      </w:r>
    </w:p>
    <w:p w14:paraId="49E9B2EB" w14:textId="77777777" w:rsidR="00A5059F" w:rsidRDefault="00A5059F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  <w:r w:rsidRPr="00A5059F">
        <w:rPr>
          <w:rFonts w:ascii="Consolas" w:hAnsi="Consolas"/>
          <w:b w:val="0"/>
          <w:sz w:val="20"/>
          <w:szCs w:val="20"/>
        </w:rPr>
        <w:t xml:space="preserve">// </w:t>
      </w:r>
      <w:proofErr w:type="spellStart"/>
      <w:r w:rsidRPr="00A5059F">
        <w:rPr>
          <w:rFonts w:ascii="Consolas" w:hAnsi="Consolas"/>
          <w:b w:val="0"/>
          <w:sz w:val="20"/>
          <w:szCs w:val="20"/>
        </w:rPr>
        <w:t>const</w:t>
      </w:r>
      <w:proofErr w:type="spellEnd"/>
      <w:r w:rsidRPr="00A5059F">
        <w:rPr>
          <w:rFonts w:ascii="Consolas" w:hAnsi="Consolas"/>
          <w:b w:val="0"/>
          <w:sz w:val="20"/>
          <w:szCs w:val="20"/>
        </w:rPr>
        <w:t xml:space="preserve"> gravity; // Error: Missing initializer in </w:t>
      </w:r>
      <w:proofErr w:type="spellStart"/>
      <w:r w:rsidRPr="00A5059F">
        <w:rPr>
          <w:rFonts w:ascii="Consolas" w:hAnsi="Consolas"/>
          <w:b w:val="0"/>
          <w:sz w:val="20"/>
          <w:szCs w:val="20"/>
        </w:rPr>
        <w:t>const</w:t>
      </w:r>
      <w:proofErr w:type="spellEnd"/>
      <w:r w:rsidRPr="00A5059F">
        <w:rPr>
          <w:rFonts w:ascii="Consolas" w:hAnsi="Consolas"/>
          <w:b w:val="0"/>
          <w:sz w:val="20"/>
          <w:szCs w:val="20"/>
        </w:rPr>
        <w:t xml:space="preserve"> declaration</w:t>
      </w:r>
    </w:p>
    <w:p w14:paraId="3038028A" w14:textId="77777777" w:rsidR="000F0977" w:rsidRDefault="000F0977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22E2FD9C" w14:textId="77777777" w:rsidR="000F0977" w:rsidRPr="000F0977" w:rsidRDefault="000F0977" w:rsidP="000F0977">
      <w:pPr>
        <w:pStyle w:val="Heading1AVAHEB"/>
        <w:spacing w:before="0"/>
        <w:jc w:val="both"/>
        <w:rPr>
          <w:bCs/>
          <w:sz w:val="22"/>
          <w:szCs w:val="22"/>
        </w:rPr>
      </w:pPr>
      <w:r w:rsidRPr="000F0977">
        <w:rPr>
          <w:bCs/>
          <w:sz w:val="22"/>
          <w:szCs w:val="22"/>
        </w:rPr>
        <w:t>Example Combining All Three</w:t>
      </w:r>
    </w:p>
    <w:p w14:paraId="01506CD9" w14:textId="2EFB280A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t xml:space="preserve">function </w:t>
      </w:r>
      <w:proofErr w:type="gramStart"/>
      <w:r w:rsidRPr="000F0977">
        <w:rPr>
          <w:rFonts w:ascii="Consolas" w:hAnsi="Consolas"/>
          <w:b w:val="0"/>
          <w:bCs/>
          <w:sz w:val="20"/>
          <w:szCs w:val="20"/>
        </w:rPr>
        <w:t>example(</w:t>
      </w:r>
      <w:proofErr w:type="gramEnd"/>
      <w:r w:rsidRPr="000F0977">
        <w:rPr>
          <w:rFonts w:ascii="Consolas" w:hAnsi="Consolas"/>
          <w:b w:val="0"/>
          <w:bCs/>
          <w:sz w:val="20"/>
          <w:szCs w:val="20"/>
        </w:rPr>
        <w:t>) {</w:t>
      </w:r>
    </w:p>
    <w:p w14:paraId="056C669A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t xml:space="preserve">  var x = 10; // Function-scoped</w:t>
      </w:r>
    </w:p>
    <w:p w14:paraId="2AA8C40A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t xml:space="preserve">  if (true) {</w:t>
      </w:r>
    </w:p>
    <w:p w14:paraId="27758B69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t xml:space="preserve">    let y = 20; // Block-scoped</w:t>
      </w:r>
    </w:p>
    <w:p w14:paraId="6371F22D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t xml:space="preserve">    </w:t>
      </w:r>
      <w:proofErr w:type="spellStart"/>
      <w:r w:rsidRPr="000F0977">
        <w:rPr>
          <w:rFonts w:ascii="Consolas" w:hAnsi="Consolas"/>
          <w:b w:val="0"/>
          <w:bCs/>
          <w:sz w:val="20"/>
          <w:szCs w:val="20"/>
        </w:rPr>
        <w:t>const</w:t>
      </w:r>
      <w:proofErr w:type="spellEnd"/>
      <w:r w:rsidRPr="000F0977">
        <w:rPr>
          <w:rFonts w:ascii="Consolas" w:hAnsi="Consolas"/>
          <w:b w:val="0"/>
          <w:bCs/>
          <w:sz w:val="20"/>
          <w:szCs w:val="20"/>
        </w:rPr>
        <w:t xml:space="preserve"> z = 30; // Block-scoped, cannot be reassigned</w:t>
      </w:r>
    </w:p>
    <w:p w14:paraId="2564A54B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t xml:space="preserve">    </w:t>
      </w:r>
      <w:proofErr w:type="gramStart"/>
      <w:r w:rsidRPr="000F0977">
        <w:rPr>
          <w:rFonts w:ascii="Consolas" w:hAnsi="Consolas"/>
          <w:b w:val="0"/>
          <w:bCs/>
          <w:sz w:val="20"/>
          <w:szCs w:val="20"/>
        </w:rPr>
        <w:t>console.log(</w:t>
      </w:r>
      <w:proofErr w:type="gramEnd"/>
      <w:r w:rsidRPr="000F0977">
        <w:rPr>
          <w:rFonts w:ascii="Consolas" w:hAnsi="Consolas"/>
          <w:b w:val="0"/>
          <w:bCs/>
          <w:sz w:val="20"/>
          <w:szCs w:val="20"/>
        </w:rPr>
        <w:t>x, y, z); // Output: 10, 20, 30</w:t>
      </w:r>
    </w:p>
    <w:p w14:paraId="2125F07C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t xml:space="preserve">  }</w:t>
      </w:r>
    </w:p>
    <w:p w14:paraId="47878E67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t xml:space="preserve">  console.log(x); // Output: 10</w:t>
      </w:r>
    </w:p>
    <w:p w14:paraId="366ED897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t xml:space="preserve">  // console.log(y); // Error: y is not defined</w:t>
      </w:r>
    </w:p>
    <w:p w14:paraId="5577E428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lastRenderedPageBreak/>
        <w:t xml:space="preserve">  // console.log(z); // Error: z is not defined</w:t>
      </w:r>
    </w:p>
    <w:p w14:paraId="7378C16C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r w:rsidRPr="000F0977">
        <w:rPr>
          <w:rFonts w:ascii="Consolas" w:hAnsi="Consolas"/>
          <w:b w:val="0"/>
          <w:bCs/>
          <w:sz w:val="20"/>
          <w:szCs w:val="20"/>
        </w:rPr>
        <w:t>}</w:t>
      </w:r>
    </w:p>
    <w:p w14:paraId="180141D1" w14:textId="77777777" w:rsidR="000F0977" w:rsidRPr="000F0977" w:rsidRDefault="000F0977" w:rsidP="000F0977">
      <w:pPr>
        <w:pStyle w:val="Heading1AVAHEB"/>
        <w:spacing w:before="0"/>
        <w:jc w:val="both"/>
        <w:rPr>
          <w:rFonts w:ascii="Consolas" w:hAnsi="Consolas"/>
          <w:b w:val="0"/>
          <w:bCs/>
          <w:sz w:val="20"/>
          <w:szCs w:val="20"/>
        </w:rPr>
      </w:pPr>
      <w:proofErr w:type="gramStart"/>
      <w:r w:rsidRPr="000F0977">
        <w:rPr>
          <w:rFonts w:ascii="Consolas" w:hAnsi="Consolas"/>
          <w:b w:val="0"/>
          <w:bCs/>
          <w:sz w:val="20"/>
          <w:szCs w:val="20"/>
        </w:rPr>
        <w:t>example(</w:t>
      </w:r>
      <w:proofErr w:type="gramEnd"/>
      <w:r w:rsidRPr="000F0977">
        <w:rPr>
          <w:rFonts w:ascii="Consolas" w:hAnsi="Consolas"/>
          <w:b w:val="0"/>
          <w:bCs/>
          <w:sz w:val="20"/>
          <w:szCs w:val="20"/>
        </w:rPr>
        <w:t>);</w:t>
      </w:r>
    </w:p>
    <w:p w14:paraId="230348F6" w14:textId="77777777" w:rsidR="000F0977" w:rsidRPr="00A5059F" w:rsidRDefault="000F0977" w:rsidP="009B68B1">
      <w:pPr>
        <w:pStyle w:val="Heading1AVAHEB"/>
        <w:spacing w:before="0"/>
        <w:jc w:val="both"/>
        <w:rPr>
          <w:rFonts w:ascii="Consolas" w:hAnsi="Consolas"/>
          <w:b w:val="0"/>
          <w:sz w:val="20"/>
          <w:szCs w:val="20"/>
        </w:rPr>
      </w:pPr>
    </w:p>
    <w:p w14:paraId="7552700E" w14:textId="77777777" w:rsidR="00784D1D" w:rsidRPr="00784D1D" w:rsidRDefault="00784D1D" w:rsidP="00522958">
      <w:pPr>
        <w:numPr>
          <w:ilvl w:val="1"/>
          <w:numId w:val="101"/>
        </w:numPr>
        <w:tabs>
          <w:tab w:val="clear" w:pos="1440"/>
        </w:tabs>
        <w:spacing w:after="0"/>
        <w:ind w:left="284" w:hanging="284"/>
        <w:jc w:val="both"/>
        <w:rPr>
          <w:rFonts w:eastAsia="Cambria" w:cs="Cambria"/>
          <w:b/>
          <w:bCs/>
        </w:rPr>
      </w:pPr>
      <w:r w:rsidRPr="00784D1D">
        <w:rPr>
          <w:rFonts w:eastAsia="Cambria" w:cs="Cambria"/>
          <w:b/>
          <w:bCs/>
        </w:rPr>
        <w:t>Example:</w:t>
      </w:r>
    </w:p>
    <w:p w14:paraId="6920B077" w14:textId="77777777" w:rsidR="00784D1D" w:rsidRPr="00784D1D" w:rsidRDefault="00784D1D" w:rsidP="0052295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let message = "Hello, World!";</w:t>
      </w:r>
    </w:p>
    <w:p w14:paraId="261EAB49" w14:textId="77777777" w:rsidR="00784D1D" w:rsidRPr="007470F9" w:rsidRDefault="00784D1D" w:rsidP="0052295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console.log(message); // Output: Hello, World!</w:t>
      </w:r>
    </w:p>
    <w:p w14:paraId="2D10EA9C" w14:textId="77777777" w:rsidR="00784D1D" w:rsidRPr="00784D1D" w:rsidRDefault="00784D1D" w:rsidP="00784D1D">
      <w:pPr>
        <w:spacing w:after="0"/>
        <w:ind w:left="567"/>
        <w:jc w:val="both"/>
        <w:rPr>
          <w:rFonts w:eastAsia="Cambria" w:cs="Cambria"/>
        </w:rPr>
      </w:pPr>
    </w:p>
    <w:p w14:paraId="0E797802" w14:textId="77777777" w:rsidR="00784D1D" w:rsidRPr="00784D1D" w:rsidRDefault="00784D1D" w:rsidP="00522958">
      <w:pPr>
        <w:numPr>
          <w:ilvl w:val="1"/>
          <w:numId w:val="101"/>
        </w:numPr>
        <w:tabs>
          <w:tab w:val="clear" w:pos="1440"/>
        </w:tabs>
        <w:spacing w:after="0"/>
        <w:ind w:left="284" w:hanging="284"/>
        <w:jc w:val="both"/>
        <w:rPr>
          <w:rFonts w:eastAsia="Cambria" w:cs="Cambria"/>
          <w:b/>
          <w:bCs/>
        </w:rPr>
      </w:pPr>
      <w:r w:rsidRPr="00784D1D">
        <w:rPr>
          <w:rFonts w:eastAsia="Cambria" w:cs="Cambria"/>
          <w:b/>
          <w:bCs/>
        </w:rPr>
        <w:t>Example:</w:t>
      </w:r>
    </w:p>
    <w:p w14:paraId="3FD8086F" w14:textId="77777777" w:rsidR="00784D1D" w:rsidRPr="00784D1D" w:rsidRDefault="00784D1D" w:rsidP="0052295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let score = 98.5;</w:t>
      </w:r>
    </w:p>
    <w:p w14:paraId="5DC8698E" w14:textId="77777777" w:rsidR="00784D1D" w:rsidRPr="007470F9" w:rsidRDefault="00784D1D" w:rsidP="0052295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console.log(score); // Output: 98.5</w:t>
      </w:r>
    </w:p>
    <w:p w14:paraId="62980D08" w14:textId="77777777" w:rsidR="001E619A" w:rsidRPr="00784D1D" w:rsidRDefault="001E619A" w:rsidP="00784D1D">
      <w:pPr>
        <w:spacing w:after="0"/>
        <w:jc w:val="both"/>
        <w:rPr>
          <w:rFonts w:eastAsia="Cambria" w:cs="Cambria"/>
        </w:rPr>
      </w:pPr>
    </w:p>
    <w:p w14:paraId="2D6C8F19" w14:textId="77777777" w:rsidR="00784D1D" w:rsidRPr="00784D1D" w:rsidRDefault="00784D1D" w:rsidP="00522958">
      <w:pPr>
        <w:numPr>
          <w:ilvl w:val="1"/>
          <w:numId w:val="101"/>
        </w:numPr>
        <w:tabs>
          <w:tab w:val="clear" w:pos="1440"/>
          <w:tab w:val="num" w:pos="567"/>
        </w:tabs>
        <w:spacing w:after="0"/>
        <w:ind w:left="306" w:hanging="306"/>
        <w:jc w:val="both"/>
        <w:rPr>
          <w:rFonts w:eastAsia="Cambria" w:cs="Cambria"/>
          <w:b/>
          <w:bCs/>
        </w:rPr>
      </w:pPr>
      <w:r w:rsidRPr="00784D1D">
        <w:rPr>
          <w:rFonts w:eastAsia="Cambria" w:cs="Cambria"/>
          <w:b/>
          <w:bCs/>
        </w:rPr>
        <w:t>Example:</w:t>
      </w:r>
    </w:p>
    <w:p w14:paraId="3701B590" w14:textId="77777777" w:rsidR="00784D1D" w:rsidRPr="00784D1D" w:rsidRDefault="00784D1D" w:rsidP="00522958">
      <w:pPr>
        <w:spacing w:after="0"/>
        <w:ind w:left="306" w:hanging="22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784D1D">
        <w:rPr>
          <w:rFonts w:ascii="Consolas" w:eastAsia="Cambria" w:hAnsi="Consolas" w:cs="Cambria"/>
          <w:sz w:val="20"/>
          <w:szCs w:val="20"/>
        </w:rPr>
        <w:t>isAvailable</w:t>
      </w:r>
      <w:proofErr w:type="spellEnd"/>
      <w:r w:rsidRPr="00784D1D">
        <w:rPr>
          <w:rFonts w:ascii="Consolas" w:eastAsia="Cambria" w:hAnsi="Consolas" w:cs="Cambria"/>
          <w:sz w:val="20"/>
          <w:szCs w:val="20"/>
        </w:rPr>
        <w:t xml:space="preserve"> = true;</w:t>
      </w:r>
    </w:p>
    <w:p w14:paraId="579F24E3" w14:textId="77777777" w:rsidR="00784D1D" w:rsidRPr="007470F9" w:rsidRDefault="00784D1D" w:rsidP="00522958">
      <w:pPr>
        <w:spacing w:after="0"/>
        <w:ind w:left="306" w:hanging="22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784D1D">
        <w:rPr>
          <w:rFonts w:ascii="Consolas" w:eastAsia="Cambria" w:hAnsi="Consolas" w:cs="Cambria"/>
          <w:sz w:val="20"/>
          <w:szCs w:val="20"/>
        </w:rPr>
        <w:t>isAvailable</w:t>
      </w:r>
      <w:proofErr w:type="spellEnd"/>
      <w:r w:rsidRPr="00784D1D">
        <w:rPr>
          <w:rFonts w:ascii="Consolas" w:eastAsia="Cambria" w:hAnsi="Consolas" w:cs="Cambria"/>
          <w:sz w:val="20"/>
          <w:szCs w:val="20"/>
        </w:rPr>
        <w:t>); // Output: true</w:t>
      </w:r>
    </w:p>
    <w:p w14:paraId="076E19B7" w14:textId="77777777" w:rsidR="001E619A" w:rsidRPr="00784D1D" w:rsidRDefault="001E619A" w:rsidP="001E619A">
      <w:pPr>
        <w:spacing w:after="0"/>
        <w:ind w:left="567"/>
        <w:jc w:val="both"/>
        <w:rPr>
          <w:rFonts w:eastAsia="Cambria" w:cs="Cambria"/>
        </w:rPr>
      </w:pPr>
    </w:p>
    <w:p w14:paraId="566DB395" w14:textId="77777777" w:rsidR="00784D1D" w:rsidRPr="00784D1D" w:rsidRDefault="00784D1D" w:rsidP="00522958">
      <w:pPr>
        <w:numPr>
          <w:ilvl w:val="1"/>
          <w:numId w:val="101"/>
        </w:numPr>
        <w:tabs>
          <w:tab w:val="clear" w:pos="1440"/>
        </w:tabs>
        <w:spacing w:after="0"/>
        <w:ind w:left="284" w:hanging="284"/>
        <w:jc w:val="both"/>
        <w:rPr>
          <w:rFonts w:eastAsia="Cambria" w:cs="Cambria"/>
          <w:b/>
          <w:bCs/>
        </w:rPr>
      </w:pPr>
      <w:r w:rsidRPr="00784D1D">
        <w:rPr>
          <w:rFonts w:eastAsia="Cambria" w:cs="Cambria"/>
          <w:b/>
          <w:bCs/>
        </w:rPr>
        <w:t>Example:</w:t>
      </w:r>
    </w:p>
    <w:p w14:paraId="45D67DE5" w14:textId="77777777" w:rsidR="00784D1D" w:rsidRPr="00784D1D" w:rsidRDefault="00784D1D" w:rsidP="0052295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let x;</w:t>
      </w:r>
    </w:p>
    <w:p w14:paraId="50A88A24" w14:textId="77777777" w:rsidR="00784D1D" w:rsidRPr="007470F9" w:rsidRDefault="00784D1D" w:rsidP="0052295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console.log(x); // Output: undefined</w:t>
      </w:r>
    </w:p>
    <w:p w14:paraId="4D7422CB" w14:textId="77777777" w:rsidR="001E619A" w:rsidRPr="00784D1D" w:rsidRDefault="001E619A" w:rsidP="00522958">
      <w:pPr>
        <w:spacing w:after="0"/>
        <w:ind w:left="284" w:hanging="284"/>
        <w:jc w:val="both"/>
        <w:rPr>
          <w:rFonts w:eastAsia="Cambria" w:cs="Cambria"/>
        </w:rPr>
      </w:pPr>
    </w:p>
    <w:p w14:paraId="4C5D0511" w14:textId="77777777" w:rsidR="00784D1D" w:rsidRPr="00784D1D" w:rsidRDefault="00784D1D" w:rsidP="00522958">
      <w:pPr>
        <w:numPr>
          <w:ilvl w:val="1"/>
          <w:numId w:val="101"/>
        </w:numPr>
        <w:tabs>
          <w:tab w:val="clear" w:pos="1440"/>
          <w:tab w:val="num" w:pos="567"/>
        </w:tabs>
        <w:spacing w:after="0"/>
        <w:ind w:left="306" w:hanging="306"/>
        <w:jc w:val="both"/>
        <w:rPr>
          <w:rFonts w:eastAsia="Cambria" w:cs="Cambria"/>
          <w:b/>
          <w:bCs/>
        </w:rPr>
      </w:pPr>
      <w:r w:rsidRPr="00784D1D">
        <w:rPr>
          <w:rFonts w:eastAsia="Cambria" w:cs="Cambria"/>
          <w:b/>
          <w:bCs/>
        </w:rPr>
        <w:t>Example:</w:t>
      </w:r>
    </w:p>
    <w:p w14:paraId="595138D7" w14:textId="77777777" w:rsidR="00784D1D" w:rsidRPr="00784D1D" w:rsidRDefault="00784D1D" w:rsidP="00522958">
      <w:pPr>
        <w:spacing w:after="0"/>
        <w:ind w:left="306" w:hanging="22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let empty = null;</w:t>
      </w:r>
    </w:p>
    <w:p w14:paraId="1BFE7795" w14:textId="77777777" w:rsidR="00784D1D" w:rsidRPr="007470F9" w:rsidRDefault="00784D1D" w:rsidP="00522958">
      <w:pPr>
        <w:spacing w:after="0"/>
        <w:ind w:left="306" w:hanging="22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console.log(empty); // Output: null</w:t>
      </w:r>
    </w:p>
    <w:p w14:paraId="27A035F4" w14:textId="77777777" w:rsidR="00F60BDD" w:rsidRPr="00784D1D" w:rsidRDefault="00F60BDD" w:rsidP="00F60BDD">
      <w:pPr>
        <w:spacing w:after="0"/>
        <w:jc w:val="both"/>
        <w:rPr>
          <w:rFonts w:eastAsia="Cambria" w:cs="Cambria"/>
        </w:rPr>
      </w:pPr>
    </w:p>
    <w:p w14:paraId="27A1623B" w14:textId="77777777" w:rsidR="00784D1D" w:rsidRPr="00784D1D" w:rsidRDefault="00784D1D" w:rsidP="00522958">
      <w:pPr>
        <w:numPr>
          <w:ilvl w:val="1"/>
          <w:numId w:val="101"/>
        </w:numPr>
        <w:tabs>
          <w:tab w:val="clear" w:pos="1440"/>
          <w:tab w:val="num" w:pos="567"/>
        </w:tabs>
        <w:spacing w:after="0"/>
        <w:ind w:left="306" w:hanging="306"/>
        <w:jc w:val="both"/>
        <w:rPr>
          <w:rFonts w:eastAsia="Cambria" w:cs="Cambria"/>
          <w:b/>
          <w:bCs/>
        </w:rPr>
      </w:pPr>
      <w:r w:rsidRPr="00784D1D">
        <w:rPr>
          <w:rFonts w:eastAsia="Cambria" w:cs="Cambria"/>
          <w:b/>
          <w:bCs/>
        </w:rPr>
        <w:t>Example:</w:t>
      </w:r>
    </w:p>
    <w:p w14:paraId="013A9CFE" w14:textId="77777777" w:rsidR="00784D1D" w:rsidRPr="00784D1D" w:rsidRDefault="00784D1D" w:rsidP="00522958">
      <w:pPr>
        <w:spacing w:after="0"/>
        <w:ind w:left="306" w:hanging="22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784D1D">
        <w:rPr>
          <w:rFonts w:ascii="Consolas" w:eastAsia="Cambria" w:hAnsi="Consolas" w:cs="Cambria"/>
          <w:sz w:val="20"/>
          <w:szCs w:val="20"/>
        </w:rPr>
        <w:t>sym</w:t>
      </w:r>
      <w:proofErr w:type="spellEnd"/>
      <w:r w:rsidRPr="00784D1D">
        <w:rPr>
          <w:rFonts w:ascii="Consolas" w:eastAsia="Cambria" w:hAnsi="Consolas" w:cs="Cambria"/>
          <w:sz w:val="20"/>
          <w:szCs w:val="20"/>
        </w:rPr>
        <w:t xml:space="preserve"> = Symbol("id");</w:t>
      </w:r>
    </w:p>
    <w:p w14:paraId="40A57C43" w14:textId="77777777" w:rsidR="00784D1D" w:rsidRPr="007470F9" w:rsidRDefault="00784D1D" w:rsidP="00522958">
      <w:pPr>
        <w:spacing w:after="0"/>
        <w:ind w:left="306" w:hanging="22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784D1D">
        <w:rPr>
          <w:rFonts w:ascii="Consolas" w:eastAsia="Cambria" w:hAnsi="Consolas" w:cs="Cambria"/>
          <w:sz w:val="20"/>
          <w:szCs w:val="20"/>
        </w:rPr>
        <w:t>sym</w:t>
      </w:r>
      <w:proofErr w:type="spellEnd"/>
      <w:r w:rsidRPr="00784D1D">
        <w:rPr>
          <w:rFonts w:ascii="Consolas" w:eastAsia="Cambria" w:hAnsi="Consolas" w:cs="Cambria"/>
          <w:sz w:val="20"/>
          <w:szCs w:val="20"/>
        </w:rPr>
        <w:t>); // Output: Symbol(id)</w:t>
      </w:r>
    </w:p>
    <w:p w14:paraId="729F6670" w14:textId="77777777" w:rsidR="00F60BDD" w:rsidRPr="00784D1D" w:rsidRDefault="00F60BDD" w:rsidP="00F60BDD">
      <w:pPr>
        <w:spacing w:after="0"/>
        <w:ind w:left="567"/>
        <w:jc w:val="both"/>
        <w:rPr>
          <w:rFonts w:eastAsia="Cambria" w:cs="Cambria"/>
        </w:rPr>
      </w:pPr>
    </w:p>
    <w:p w14:paraId="1C76886E" w14:textId="77777777" w:rsidR="00784D1D" w:rsidRPr="00784D1D" w:rsidRDefault="00784D1D" w:rsidP="00522958">
      <w:pPr>
        <w:numPr>
          <w:ilvl w:val="1"/>
          <w:numId w:val="101"/>
        </w:numPr>
        <w:tabs>
          <w:tab w:val="clear" w:pos="1440"/>
        </w:tabs>
        <w:spacing w:after="0"/>
        <w:ind w:left="284" w:hanging="284"/>
        <w:jc w:val="both"/>
        <w:rPr>
          <w:rFonts w:eastAsia="Cambria" w:cs="Cambria"/>
          <w:b/>
          <w:bCs/>
        </w:rPr>
      </w:pPr>
      <w:r w:rsidRPr="00784D1D">
        <w:rPr>
          <w:rFonts w:eastAsia="Cambria" w:cs="Cambria"/>
          <w:b/>
          <w:bCs/>
        </w:rPr>
        <w:t>Example:</w:t>
      </w:r>
    </w:p>
    <w:p w14:paraId="3631033F" w14:textId="77777777" w:rsidR="00784D1D" w:rsidRPr="00784D1D" w:rsidRDefault="00784D1D" w:rsidP="0052295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784D1D">
        <w:rPr>
          <w:rFonts w:ascii="Consolas" w:eastAsia="Cambria" w:hAnsi="Consolas" w:cs="Cambria"/>
          <w:sz w:val="20"/>
          <w:szCs w:val="20"/>
        </w:rPr>
        <w:t>bigNumber</w:t>
      </w:r>
      <w:proofErr w:type="spellEnd"/>
      <w:r w:rsidRPr="00784D1D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784D1D">
        <w:rPr>
          <w:rFonts w:ascii="Consolas" w:eastAsia="Cambria" w:hAnsi="Consolas" w:cs="Cambria"/>
          <w:sz w:val="20"/>
          <w:szCs w:val="20"/>
        </w:rPr>
        <w:t>BigInt</w:t>
      </w:r>
      <w:proofErr w:type="spellEnd"/>
      <w:r w:rsidRPr="00784D1D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784D1D">
        <w:rPr>
          <w:rFonts w:ascii="Consolas" w:eastAsia="Cambria" w:hAnsi="Consolas" w:cs="Cambria"/>
          <w:sz w:val="20"/>
          <w:szCs w:val="20"/>
        </w:rPr>
        <w:t>123456789012345678901234567890);</w:t>
      </w:r>
    </w:p>
    <w:p w14:paraId="11566301" w14:textId="77777777" w:rsidR="00784D1D" w:rsidRPr="00784D1D" w:rsidRDefault="00784D1D" w:rsidP="00522958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784D1D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784D1D">
        <w:rPr>
          <w:rFonts w:ascii="Consolas" w:eastAsia="Cambria" w:hAnsi="Consolas" w:cs="Cambria"/>
          <w:sz w:val="20"/>
          <w:szCs w:val="20"/>
        </w:rPr>
        <w:t>bigNumber</w:t>
      </w:r>
      <w:proofErr w:type="spellEnd"/>
      <w:r w:rsidRPr="00784D1D">
        <w:rPr>
          <w:rFonts w:ascii="Consolas" w:eastAsia="Cambria" w:hAnsi="Consolas" w:cs="Cambria"/>
          <w:sz w:val="20"/>
          <w:szCs w:val="20"/>
        </w:rPr>
        <w:t>); // Output: 123456789012345678901234567890n</w:t>
      </w:r>
    </w:p>
    <w:p w14:paraId="05EB1936" w14:textId="77777777" w:rsidR="00524E8A" w:rsidRDefault="00524E8A" w:rsidP="00F60BDD">
      <w:pPr>
        <w:spacing w:after="0"/>
        <w:ind w:left="567"/>
        <w:jc w:val="both"/>
        <w:rPr>
          <w:rFonts w:eastAsia="Cambria" w:cs="Cambria"/>
        </w:rPr>
      </w:pPr>
    </w:p>
    <w:p w14:paraId="07E230AF" w14:textId="77777777" w:rsidR="00B55C75" w:rsidRPr="00B55C75" w:rsidRDefault="00B55C75" w:rsidP="00EF7AF0">
      <w:pPr>
        <w:numPr>
          <w:ilvl w:val="1"/>
          <w:numId w:val="103"/>
        </w:numPr>
        <w:spacing w:after="0"/>
        <w:ind w:left="284" w:hanging="284"/>
        <w:jc w:val="both"/>
        <w:rPr>
          <w:rFonts w:eastAsia="Cambria" w:cs="Cambria"/>
          <w:b/>
          <w:bCs/>
        </w:rPr>
      </w:pPr>
      <w:r w:rsidRPr="00B55C75">
        <w:rPr>
          <w:rFonts w:eastAsia="Cambria" w:cs="Cambria"/>
          <w:b/>
          <w:bCs/>
        </w:rPr>
        <w:t>Example:</w:t>
      </w:r>
    </w:p>
    <w:p w14:paraId="5BC2123A" w14:textId="32E3926B" w:rsidR="00B55C75" w:rsidRPr="00B55C75" w:rsidRDefault="00B55C75" w:rsidP="00EF7AF0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B55C75">
        <w:rPr>
          <w:rFonts w:ascii="Consolas" w:eastAsia="Cambria" w:hAnsi="Consolas" w:cs="Cambria"/>
          <w:sz w:val="20"/>
          <w:szCs w:val="20"/>
        </w:rPr>
        <w:t xml:space="preserve">let user = </w:t>
      </w:r>
      <w:proofErr w:type="gramStart"/>
      <w:r w:rsidRPr="00B55C75">
        <w:rPr>
          <w:rFonts w:ascii="Consolas" w:eastAsia="Cambria" w:hAnsi="Consolas" w:cs="Cambria"/>
          <w:sz w:val="20"/>
          <w:szCs w:val="20"/>
        </w:rPr>
        <w:t>{</w:t>
      </w:r>
      <w:r w:rsidR="006878A6">
        <w:rPr>
          <w:rFonts w:ascii="Consolas" w:eastAsia="Cambria" w:hAnsi="Consolas" w:cs="Cambria"/>
          <w:sz w:val="20"/>
          <w:szCs w:val="20"/>
        </w:rPr>
        <w:t xml:space="preserve"> </w:t>
      </w:r>
      <w:r w:rsidRPr="00B55C75">
        <w:rPr>
          <w:rFonts w:ascii="Consolas" w:eastAsia="Cambria" w:hAnsi="Consolas" w:cs="Cambria"/>
          <w:sz w:val="20"/>
          <w:szCs w:val="20"/>
        </w:rPr>
        <w:t>name</w:t>
      </w:r>
      <w:proofErr w:type="gramEnd"/>
      <w:r w:rsidRPr="00B55C75">
        <w:rPr>
          <w:rFonts w:ascii="Consolas" w:eastAsia="Cambria" w:hAnsi="Consolas" w:cs="Cambria"/>
          <w:sz w:val="20"/>
          <w:szCs w:val="20"/>
        </w:rPr>
        <w:t>: "</w:t>
      </w:r>
      <w:r w:rsidR="006878A6">
        <w:rPr>
          <w:rFonts w:ascii="Consolas" w:eastAsia="Cambria" w:hAnsi="Consolas" w:cs="Cambria"/>
          <w:sz w:val="20"/>
          <w:szCs w:val="20"/>
        </w:rPr>
        <w:t>Rupali</w:t>
      </w:r>
      <w:r w:rsidRPr="00B55C75">
        <w:rPr>
          <w:rFonts w:ascii="Consolas" w:eastAsia="Cambria" w:hAnsi="Consolas" w:cs="Cambria"/>
          <w:sz w:val="20"/>
          <w:szCs w:val="20"/>
        </w:rPr>
        <w:t>", age: 25 };</w:t>
      </w:r>
    </w:p>
    <w:p w14:paraId="3F422638" w14:textId="3B7E05CD" w:rsidR="00B55C75" w:rsidRDefault="00B55C75" w:rsidP="00EF7AF0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B55C75">
        <w:rPr>
          <w:rFonts w:ascii="Consolas" w:eastAsia="Cambria" w:hAnsi="Consolas" w:cs="Cambria"/>
          <w:sz w:val="20"/>
          <w:szCs w:val="20"/>
        </w:rPr>
        <w:t xml:space="preserve">console.log(user.name); // Output: </w:t>
      </w:r>
      <w:r w:rsidR="006878A6">
        <w:rPr>
          <w:rFonts w:ascii="Consolas" w:eastAsia="Cambria" w:hAnsi="Consolas" w:cs="Cambria"/>
          <w:sz w:val="20"/>
          <w:szCs w:val="20"/>
        </w:rPr>
        <w:t>Rupali</w:t>
      </w:r>
    </w:p>
    <w:p w14:paraId="7B40E3B3" w14:textId="77777777" w:rsidR="00D83D9A" w:rsidRPr="00B55C75" w:rsidRDefault="00D83D9A" w:rsidP="00B55C75">
      <w:pPr>
        <w:spacing w:after="0"/>
        <w:ind w:left="567"/>
        <w:jc w:val="both"/>
        <w:rPr>
          <w:rFonts w:ascii="Consolas" w:eastAsia="Cambria" w:hAnsi="Consolas" w:cs="Cambria"/>
          <w:sz w:val="20"/>
          <w:szCs w:val="20"/>
        </w:rPr>
      </w:pPr>
    </w:p>
    <w:p w14:paraId="54B50AFD" w14:textId="77777777" w:rsidR="00B55C75" w:rsidRPr="00B55C75" w:rsidRDefault="00B55C75" w:rsidP="00EF7AF0">
      <w:pPr>
        <w:numPr>
          <w:ilvl w:val="1"/>
          <w:numId w:val="103"/>
        </w:numPr>
        <w:spacing w:after="0"/>
        <w:ind w:left="284" w:hanging="283"/>
        <w:jc w:val="both"/>
        <w:rPr>
          <w:rFonts w:eastAsia="Cambria" w:cs="Cambria"/>
          <w:b/>
          <w:bCs/>
        </w:rPr>
      </w:pPr>
      <w:r w:rsidRPr="00B55C75">
        <w:rPr>
          <w:rFonts w:eastAsia="Cambria" w:cs="Cambria"/>
          <w:b/>
          <w:bCs/>
        </w:rPr>
        <w:t>Example:</w:t>
      </w:r>
    </w:p>
    <w:p w14:paraId="11513093" w14:textId="77777777" w:rsidR="00B55C75" w:rsidRPr="00B55C75" w:rsidRDefault="00B55C75" w:rsidP="00EF7AF0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B55C75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B55C75">
        <w:rPr>
          <w:rFonts w:ascii="Consolas" w:eastAsia="Cambria" w:hAnsi="Consolas" w:cs="Cambria"/>
          <w:sz w:val="20"/>
          <w:szCs w:val="20"/>
        </w:rPr>
        <w:t>colors</w:t>
      </w:r>
      <w:proofErr w:type="spellEnd"/>
      <w:r w:rsidRPr="00B55C75">
        <w:rPr>
          <w:rFonts w:ascii="Consolas" w:eastAsia="Cambria" w:hAnsi="Consolas" w:cs="Cambria"/>
          <w:sz w:val="20"/>
          <w:szCs w:val="20"/>
        </w:rPr>
        <w:t xml:space="preserve"> = ["red", "green", "blue"];</w:t>
      </w:r>
    </w:p>
    <w:p w14:paraId="72C124F5" w14:textId="77777777" w:rsidR="00B55C75" w:rsidRPr="00D83D9A" w:rsidRDefault="00B55C75" w:rsidP="00EF7AF0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B55C75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B55C75">
        <w:rPr>
          <w:rFonts w:ascii="Consolas" w:eastAsia="Cambria" w:hAnsi="Consolas" w:cs="Cambria"/>
          <w:sz w:val="20"/>
          <w:szCs w:val="20"/>
        </w:rPr>
        <w:t>colors</w:t>
      </w:r>
      <w:proofErr w:type="spellEnd"/>
      <w:r w:rsidRPr="00B55C75">
        <w:rPr>
          <w:rFonts w:ascii="Consolas" w:eastAsia="Cambria" w:hAnsi="Consolas" w:cs="Cambria"/>
          <w:sz w:val="20"/>
          <w:szCs w:val="20"/>
        </w:rPr>
        <w:t>[</w:t>
      </w:r>
      <w:proofErr w:type="gramEnd"/>
      <w:r w:rsidRPr="00B55C75">
        <w:rPr>
          <w:rFonts w:ascii="Consolas" w:eastAsia="Cambria" w:hAnsi="Consolas" w:cs="Cambria"/>
          <w:sz w:val="20"/>
          <w:szCs w:val="20"/>
        </w:rPr>
        <w:t>0]); // Output: red</w:t>
      </w:r>
    </w:p>
    <w:p w14:paraId="2A3284D4" w14:textId="77777777" w:rsidR="00B55C75" w:rsidRPr="00B55C75" w:rsidRDefault="00B55C75" w:rsidP="00B55C75">
      <w:pPr>
        <w:spacing w:after="0"/>
        <w:ind w:left="567" w:hanging="567"/>
        <w:jc w:val="both"/>
        <w:rPr>
          <w:rFonts w:eastAsia="Cambria" w:cs="Cambria"/>
        </w:rPr>
      </w:pPr>
    </w:p>
    <w:p w14:paraId="5C5BF9EC" w14:textId="77777777" w:rsidR="00B55C75" w:rsidRPr="00B55C75" w:rsidRDefault="00B55C75" w:rsidP="00EF7AF0">
      <w:pPr>
        <w:numPr>
          <w:ilvl w:val="1"/>
          <w:numId w:val="103"/>
        </w:numPr>
        <w:spacing w:after="0"/>
        <w:ind w:left="284" w:hanging="283"/>
        <w:jc w:val="both"/>
        <w:rPr>
          <w:rFonts w:eastAsia="Cambria" w:cs="Cambria"/>
          <w:b/>
          <w:bCs/>
        </w:rPr>
      </w:pPr>
      <w:r w:rsidRPr="00B55C75">
        <w:rPr>
          <w:rFonts w:eastAsia="Cambria" w:cs="Cambria"/>
          <w:b/>
          <w:bCs/>
        </w:rPr>
        <w:t>Example:</w:t>
      </w:r>
    </w:p>
    <w:p w14:paraId="74F1E396" w14:textId="77777777" w:rsidR="00B55C75" w:rsidRPr="00B55C75" w:rsidRDefault="00B55C75" w:rsidP="00EF7AF0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B55C75">
        <w:rPr>
          <w:rFonts w:ascii="Consolas" w:eastAsia="Cambria" w:hAnsi="Consolas" w:cs="Cambria"/>
          <w:sz w:val="20"/>
          <w:szCs w:val="20"/>
        </w:rPr>
        <w:t>function greet(name) {</w:t>
      </w:r>
    </w:p>
    <w:p w14:paraId="7EB4DE36" w14:textId="77777777" w:rsidR="00B55C75" w:rsidRPr="00B55C75" w:rsidRDefault="00B55C75" w:rsidP="00EF7AF0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B55C75">
        <w:rPr>
          <w:rFonts w:ascii="Consolas" w:eastAsia="Cambria" w:hAnsi="Consolas" w:cs="Cambria"/>
          <w:sz w:val="20"/>
          <w:szCs w:val="20"/>
        </w:rPr>
        <w:t xml:space="preserve">  return `Hello, ${name</w:t>
      </w:r>
      <w:proofErr w:type="gramStart"/>
      <w:r w:rsidRPr="00B55C75">
        <w:rPr>
          <w:rFonts w:ascii="Consolas" w:eastAsia="Cambria" w:hAnsi="Consolas" w:cs="Cambria"/>
          <w:sz w:val="20"/>
          <w:szCs w:val="20"/>
        </w:rPr>
        <w:t>}!`</w:t>
      </w:r>
      <w:proofErr w:type="gramEnd"/>
      <w:r w:rsidRPr="00B55C75">
        <w:rPr>
          <w:rFonts w:ascii="Consolas" w:eastAsia="Cambria" w:hAnsi="Consolas" w:cs="Cambria"/>
          <w:sz w:val="20"/>
          <w:szCs w:val="20"/>
        </w:rPr>
        <w:t>;</w:t>
      </w:r>
    </w:p>
    <w:p w14:paraId="7BBDAD08" w14:textId="77777777" w:rsidR="00B55C75" w:rsidRPr="00B55C75" w:rsidRDefault="00B55C75" w:rsidP="00EF7AF0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B55C75">
        <w:rPr>
          <w:rFonts w:ascii="Consolas" w:eastAsia="Cambria" w:hAnsi="Consolas" w:cs="Cambria"/>
          <w:sz w:val="20"/>
          <w:szCs w:val="20"/>
        </w:rPr>
        <w:t>}</w:t>
      </w:r>
    </w:p>
    <w:p w14:paraId="36A41001" w14:textId="77777777" w:rsidR="00B55C75" w:rsidRPr="00B55C75" w:rsidRDefault="00B55C75" w:rsidP="00EF7AF0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B55C75">
        <w:rPr>
          <w:rFonts w:ascii="Consolas" w:eastAsia="Cambria" w:hAnsi="Consolas" w:cs="Cambria"/>
          <w:sz w:val="20"/>
          <w:szCs w:val="20"/>
        </w:rPr>
        <w:t>console.log(greet("Bob")); // Output: Hello, Bob!</w:t>
      </w:r>
    </w:p>
    <w:p w14:paraId="1CE6DCE6" w14:textId="77777777" w:rsidR="00B55C75" w:rsidRDefault="00B55C75" w:rsidP="00B55C75">
      <w:pPr>
        <w:spacing w:after="0"/>
        <w:ind w:left="567" w:hanging="567"/>
        <w:jc w:val="both"/>
        <w:rPr>
          <w:rFonts w:eastAsia="Cambria" w:cs="Cambria"/>
        </w:rPr>
      </w:pPr>
    </w:p>
    <w:p w14:paraId="7F9E4468" w14:textId="77777777" w:rsidR="00A777B0" w:rsidRPr="000545C0" w:rsidRDefault="00A777B0" w:rsidP="00A777B0">
      <w:pPr>
        <w:spacing w:after="0"/>
        <w:ind w:left="720"/>
        <w:jc w:val="both"/>
        <w:rPr>
          <w:rFonts w:eastAsia="Cambria" w:cs="Cambria"/>
        </w:rPr>
      </w:pPr>
    </w:p>
    <w:p w14:paraId="0634340E" w14:textId="77777777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>let x = 10;</w:t>
      </w:r>
    </w:p>
    <w:p w14:paraId="1BBDA327" w14:textId="77777777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>let y = x; // Copy of x</w:t>
      </w:r>
    </w:p>
    <w:p w14:paraId="5528CD22" w14:textId="77777777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>y = 20;</w:t>
      </w:r>
    </w:p>
    <w:p w14:paraId="19527383" w14:textId="77777777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lastRenderedPageBreak/>
        <w:t>console.log(x); // Output: 10</w:t>
      </w:r>
    </w:p>
    <w:p w14:paraId="0B261A1F" w14:textId="77777777" w:rsidR="000545C0" w:rsidRPr="00513B53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>console.log(y); // Output: 20</w:t>
      </w:r>
    </w:p>
    <w:p w14:paraId="012BEAB3" w14:textId="77777777" w:rsidR="000545C0" w:rsidRPr="000545C0" w:rsidRDefault="000545C0" w:rsidP="000545C0">
      <w:pPr>
        <w:spacing w:after="0"/>
        <w:ind w:left="567" w:hanging="283"/>
        <w:jc w:val="both"/>
        <w:rPr>
          <w:rFonts w:eastAsia="Cambria" w:cs="Cambria"/>
        </w:rPr>
      </w:pPr>
    </w:p>
    <w:p w14:paraId="410A4C27" w14:textId="77777777" w:rsidR="000545C0" w:rsidRPr="00372CE3" w:rsidRDefault="000545C0" w:rsidP="00474E01">
      <w:pPr>
        <w:spacing w:after="0"/>
        <w:jc w:val="both"/>
        <w:rPr>
          <w:rFonts w:eastAsia="Cambria" w:cs="Cambria"/>
          <w:b/>
          <w:bCs/>
        </w:rPr>
      </w:pPr>
      <w:r w:rsidRPr="000545C0">
        <w:rPr>
          <w:rFonts w:eastAsia="Cambria" w:cs="Cambria"/>
          <w:b/>
          <w:bCs/>
        </w:rPr>
        <w:t>Reference Types:</w:t>
      </w:r>
    </w:p>
    <w:p w14:paraId="06062FFD" w14:textId="401DA039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>let obj1 = {name: "</w:t>
      </w:r>
      <w:r w:rsidR="0004784E">
        <w:rPr>
          <w:rFonts w:ascii="Consolas" w:eastAsia="Cambria" w:hAnsi="Consolas" w:cs="Cambria"/>
          <w:sz w:val="20"/>
          <w:szCs w:val="20"/>
        </w:rPr>
        <w:t>Rupali</w:t>
      </w:r>
      <w:r w:rsidRPr="000545C0">
        <w:rPr>
          <w:rFonts w:ascii="Consolas" w:eastAsia="Cambria" w:hAnsi="Consolas" w:cs="Cambria"/>
          <w:sz w:val="20"/>
          <w:szCs w:val="20"/>
        </w:rPr>
        <w:t>"};</w:t>
      </w:r>
    </w:p>
    <w:p w14:paraId="366BA140" w14:textId="77777777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>let obj2 = obj1; // Reference to the same object</w:t>
      </w:r>
    </w:p>
    <w:p w14:paraId="5A15F1C2" w14:textId="1B6FF70A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>obj2.name = "</w:t>
      </w:r>
      <w:r w:rsidR="0004784E">
        <w:rPr>
          <w:rFonts w:ascii="Consolas" w:eastAsia="Cambria" w:hAnsi="Consolas" w:cs="Cambria"/>
          <w:sz w:val="20"/>
          <w:szCs w:val="20"/>
        </w:rPr>
        <w:t>Monali</w:t>
      </w:r>
      <w:r w:rsidRPr="000545C0">
        <w:rPr>
          <w:rFonts w:ascii="Consolas" w:eastAsia="Cambria" w:hAnsi="Consolas" w:cs="Cambria"/>
          <w:sz w:val="20"/>
          <w:szCs w:val="20"/>
        </w:rPr>
        <w:t>";</w:t>
      </w:r>
    </w:p>
    <w:p w14:paraId="16E893B1" w14:textId="05DFB529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 xml:space="preserve">console.log(obj1.name); // Output: </w:t>
      </w:r>
      <w:r w:rsidR="0004784E">
        <w:rPr>
          <w:rFonts w:ascii="Consolas" w:eastAsia="Cambria" w:hAnsi="Consolas" w:cs="Cambria"/>
          <w:sz w:val="20"/>
          <w:szCs w:val="20"/>
        </w:rPr>
        <w:t>Monali</w:t>
      </w:r>
    </w:p>
    <w:p w14:paraId="7376BC92" w14:textId="4CB7299C" w:rsidR="000545C0" w:rsidRPr="00513B53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 xml:space="preserve">console.log(obj2.name); // Output: </w:t>
      </w:r>
      <w:r w:rsidR="0004784E">
        <w:rPr>
          <w:rFonts w:ascii="Consolas" w:eastAsia="Cambria" w:hAnsi="Consolas" w:cs="Cambria"/>
          <w:sz w:val="20"/>
          <w:szCs w:val="20"/>
        </w:rPr>
        <w:t>Monali</w:t>
      </w:r>
    </w:p>
    <w:p w14:paraId="6AB55839" w14:textId="77777777" w:rsidR="000545C0" w:rsidRPr="000545C0" w:rsidRDefault="000545C0" w:rsidP="00474E01">
      <w:pPr>
        <w:spacing w:after="0"/>
        <w:ind w:left="284" w:hanging="283"/>
        <w:jc w:val="both"/>
        <w:rPr>
          <w:rFonts w:eastAsia="Cambria" w:cs="Cambria"/>
        </w:rPr>
      </w:pPr>
    </w:p>
    <w:p w14:paraId="3A3029A2" w14:textId="6A815174" w:rsidR="000545C0" w:rsidRDefault="000545C0" w:rsidP="00474E01">
      <w:pPr>
        <w:spacing w:after="0"/>
        <w:jc w:val="both"/>
        <w:rPr>
          <w:rFonts w:eastAsia="Cambria" w:cs="Cambria"/>
        </w:rPr>
      </w:pPr>
      <w:r w:rsidRPr="000545C0">
        <w:rPr>
          <w:rFonts w:eastAsia="Cambria" w:cs="Cambria"/>
        </w:rPr>
        <w:t>Values cannot be changed; any modification creates a new value.</w:t>
      </w:r>
    </w:p>
    <w:p w14:paraId="1E0237BB" w14:textId="77777777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>let str = "Hello";</w:t>
      </w:r>
    </w:p>
    <w:p w14:paraId="5620BC5A" w14:textId="34899C1B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 xml:space="preserve">str = str + " </w:t>
      </w:r>
      <w:r w:rsidR="00DB1083">
        <w:rPr>
          <w:rFonts w:ascii="Consolas" w:eastAsia="Cambria" w:hAnsi="Consolas" w:cs="Cambria"/>
          <w:sz w:val="20"/>
          <w:szCs w:val="20"/>
        </w:rPr>
        <w:t>Rupali</w:t>
      </w:r>
      <w:r w:rsidRPr="000545C0">
        <w:rPr>
          <w:rFonts w:ascii="Consolas" w:eastAsia="Cambria" w:hAnsi="Consolas" w:cs="Cambria"/>
          <w:sz w:val="20"/>
          <w:szCs w:val="20"/>
        </w:rPr>
        <w:t>";</w:t>
      </w:r>
    </w:p>
    <w:p w14:paraId="40E6A41C" w14:textId="2DD0A754" w:rsidR="000545C0" w:rsidRPr="00513B53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 xml:space="preserve">console.log(str); // Output: Hello </w:t>
      </w:r>
      <w:r w:rsidR="00DB1083">
        <w:rPr>
          <w:rFonts w:ascii="Consolas" w:eastAsia="Cambria" w:hAnsi="Consolas" w:cs="Cambria"/>
          <w:sz w:val="20"/>
          <w:szCs w:val="20"/>
        </w:rPr>
        <w:t>Rupali</w:t>
      </w:r>
    </w:p>
    <w:p w14:paraId="3A613509" w14:textId="77777777" w:rsidR="00372CE3" w:rsidRPr="000545C0" w:rsidRDefault="00372CE3" w:rsidP="00372CE3">
      <w:pPr>
        <w:spacing w:after="0"/>
        <w:ind w:left="567" w:hanging="283"/>
        <w:jc w:val="both"/>
        <w:rPr>
          <w:rFonts w:eastAsia="Cambria" w:cs="Cambria"/>
        </w:rPr>
      </w:pPr>
    </w:p>
    <w:p w14:paraId="60DB8A09" w14:textId="77777777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>let numbers = [1, 2, 3];</w:t>
      </w:r>
    </w:p>
    <w:p w14:paraId="614B5ACD" w14:textId="77777777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0545C0">
        <w:rPr>
          <w:rFonts w:ascii="Consolas" w:eastAsia="Cambria" w:hAnsi="Consolas" w:cs="Cambria"/>
          <w:sz w:val="20"/>
          <w:szCs w:val="20"/>
        </w:rPr>
        <w:t>numbers.push</w:t>
      </w:r>
      <w:proofErr w:type="spellEnd"/>
      <w:proofErr w:type="gramEnd"/>
      <w:r w:rsidRPr="000545C0">
        <w:rPr>
          <w:rFonts w:ascii="Consolas" w:eastAsia="Cambria" w:hAnsi="Consolas" w:cs="Cambria"/>
          <w:sz w:val="20"/>
          <w:szCs w:val="20"/>
        </w:rPr>
        <w:t>(4); // Modifying the array</w:t>
      </w:r>
    </w:p>
    <w:p w14:paraId="22E75B04" w14:textId="77777777" w:rsidR="000545C0" w:rsidRPr="000545C0" w:rsidRDefault="000545C0" w:rsidP="00474E01">
      <w:pPr>
        <w:spacing w:after="0"/>
        <w:ind w:left="284" w:hanging="283"/>
        <w:jc w:val="both"/>
        <w:rPr>
          <w:rFonts w:ascii="Consolas" w:eastAsia="Cambria" w:hAnsi="Consolas" w:cs="Cambria"/>
          <w:sz w:val="20"/>
          <w:szCs w:val="20"/>
        </w:rPr>
      </w:pPr>
      <w:r w:rsidRPr="000545C0">
        <w:rPr>
          <w:rFonts w:ascii="Consolas" w:eastAsia="Cambria" w:hAnsi="Consolas" w:cs="Cambria"/>
          <w:sz w:val="20"/>
          <w:szCs w:val="20"/>
        </w:rPr>
        <w:t>console.log(numbers); // Output: [1, 2, 3, 4]</w:t>
      </w:r>
    </w:p>
    <w:p w14:paraId="43E421DF" w14:textId="77777777" w:rsidR="00EB0D93" w:rsidRDefault="00EB0D93" w:rsidP="00EB0D93">
      <w:pPr>
        <w:spacing w:after="0"/>
        <w:ind w:left="567" w:hanging="567"/>
        <w:jc w:val="both"/>
        <w:rPr>
          <w:rFonts w:eastAsia="Cambria" w:cs="Cambria"/>
        </w:rPr>
      </w:pPr>
    </w:p>
    <w:p w14:paraId="64602934" w14:textId="77777777" w:rsidR="00787DDA" w:rsidRDefault="00787DDA" w:rsidP="00787DDA">
      <w:pPr>
        <w:spacing w:after="0"/>
        <w:ind w:left="567" w:hanging="567"/>
        <w:jc w:val="both"/>
        <w:rPr>
          <w:rFonts w:eastAsia="Cambria" w:cs="Cambria"/>
          <w:b/>
          <w:bCs/>
        </w:rPr>
      </w:pPr>
      <w:r w:rsidRPr="00787DDA">
        <w:rPr>
          <w:rFonts w:eastAsia="Cambria" w:cs="Cambria"/>
          <w:b/>
          <w:bCs/>
        </w:rPr>
        <w:t>Primitive Example:</w:t>
      </w:r>
    </w:p>
    <w:p w14:paraId="14B6C580" w14:textId="77777777" w:rsidR="00787DDA" w:rsidRPr="00787DDA" w:rsidRDefault="00787DDA" w:rsidP="00787DDA">
      <w:pPr>
        <w:spacing w:after="0"/>
        <w:ind w:left="567" w:hanging="567"/>
        <w:jc w:val="both"/>
        <w:rPr>
          <w:rFonts w:ascii="Consolas" w:eastAsia="Cambria" w:hAnsi="Consolas" w:cs="Cambria"/>
          <w:sz w:val="20"/>
          <w:szCs w:val="20"/>
        </w:rPr>
      </w:pPr>
      <w:r w:rsidRPr="00787DDA">
        <w:rPr>
          <w:rFonts w:ascii="Consolas" w:eastAsia="Cambria" w:hAnsi="Consolas" w:cs="Cambria"/>
          <w:sz w:val="20"/>
          <w:szCs w:val="20"/>
        </w:rPr>
        <w:t>let a = 50;</w:t>
      </w:r>
    </w:p>
    <w:p w14:paraId="42C38376" w14:textId="77777777" w:rsidR="00787DDA" w:rsidRPr="00787DDA" w:rsidRDefault="00787DDA" w:rsidP="00787DDA">
      <w:pPr>
        <w:spacing w:after="0"/>
        <w:ind w:left="567" w:hanging="567"/>
        <w:jc w:val="both"/>
        <w:rPr>
          <w:rFonts w:ascii="Consolas" w:eastAsia="Cambria" w:hAnsi="Consolas" w:cs="Cambria"/>
          <w:sz w:val="20"/>
          <w:szCs w:val="20"/>
        </w:rPr>
      </w:pPr>
      <w:r w:rsidRPr="00787DDA">
        <w:rPr>
          <w:rFonts w:ascii="Consolas" w:eastAsia="Cambria" w:hAnsi="Consolas" w:cs="Cambria"/>
          <w:sz w:val="20"/>
          <w:szCs w:val="20"/>
        </w:rPr>
        <w:t>let b = a; // Copy the value of 'a'</w:t>
      </w:r>
    </w:p>
    <w:p w14:paraId="6197160A" w14:textId="77777777" w:rsidR="00787DDA" w:rsidRPr="00787DDA" w:rsidRDefault="00787DDA" w:rsidP="00787DDA">
      <w:pPr>
        <w:spacing w:after="0"/>
        <w:ind w:left="567" w:hanging="567"/>
        <w:jc w:val="both"/>
        <w:rPr>
          <w:rFonts w:ascii="Consolas" w:eastAsia="Cambria" w:hAnsi="Consolas" w:cs="Cambria"/>
          <w:sz w:val="20"/>
          <w:szCs w:val="20"/>
        </w:rPr>
      </w:pPr>
      <w:r w:rsidRPr="00787DDA">
        <w:rPr>
          <w:rFonts w:ascii="Consolas" w:eastAsia="Cambria" w:hAnsi="Consolas" w:cs="Cambria"/>
          <w:sz w:val="20"/>
          <w:szCs w:val="20"/>
        </w:rPr>
        <w:t>b = 100;</w:t>
      </w:r>
    </w:p>
    <w:p w14:paraId="7C35651B" w14:textId="77777777" w:rsidR="00787DDA" w:rsidRPr="00787DDA" w:rsidRDefault="00787DDA" w:rsidP="00787DDA">
      <w:pPr>
        <w:spacing w:after="0"/>
        <w:ind w:left="567" w:hanging="567"/>
        <w:jc w:val="both"/>
        <w:rPr>
          <w:rFonts w:ascii="Consolas" w:eastAsia="Cambria" w:hAnsi="Consolas" w:cs="Cambria"/>
          <w:sz w:val="20"/>
          <w:szCs w:val="20"/>
        </w:rPr>
      </w:pPr>
      <w:r w:rsidRPr="00787DDA">
        <w:rPr>
          <w:rFonts w:ascii="Consolas" w:eastAsia="Cambria" w:hAnsi="Consolas" w:cs="Cambria"/>
          <w:sz w:val="20"/>
          <w:szCs w:val="20"/>
        </w:rPr>
        <w:t>console.log(a); // Output: 50 (original remains unchanged)</w:t>
      </w:r>
    </w:p>
    <w:p w14:paraId="2774B718" w14:textId="77777777" w:rsidR="00787DDA" w:rsidRPr="00787DDA" w:rsidRDefault="00787DDA" w:rsidP="00787DDA">
      <w:pPr>
        <w:spacing w:after="0"/>
        <w:ind w:left="567" w:hanging="567"/>
        <w:jc w:val="both"/>
        <w:rPr>
          <w:rFonts w:ascii="Consolas" w:eastAsia="Cambria" w:hAnsi="Consolas" w:cs="Cambria"/>
          <w:sz w:val="20"/>
          <w:szCs w:val="20"/>
        </w:rPr>
      </w:pPr>
      <w:r w:rsidRPr="00787DDA">
        <w:rPr>
          <w:rFonts w:ascii="Consolas" w:eastAsia="Cambria" w:hAnsi="Consolas" w:cs="Cambria"/>
          <w:sz w:val="20"/>
          <w:szCs w:val="20"/>
        </w:rPr>
        <w:t>console.log(b); // Output: 100</w:t>
      </w:r>
    </w:p>
    <w:p w14:paraId="10C9E353" w14:textId="77777777" w:rsidR="00787DDA" w:rsidRPr="00787DDA" w:rsidRDefault="00787DDA" w:rsidP="00787DDA">
      <w:pPr>
        <w:spacing w:after="0"/>
        <w:ind w:left="567" w:hanging="567"/>
        <w:jc w:val="both"/>
        <w:rPr>
          <w:rFonts w:eastAsia="Cambria" w:cs="Cambria"/>
        </w:rPr>
      </w:pPr>
    </w:p>
    <w:p w14:paraId="43A0D7FB" w14:textId="77777777" w:rsidR="00787DDA" w:rsidRDefault="00787DDA" w:rsidP="00787DDA">
      <w:pPr>
        <w:spacing w:after="0"/>
        <w:ind w:left="567" w:hanging="567"/>
        <w:jc w:val="both"/>
        <w:rPr>
          <w:rFonts w:eastAsia="Cambria" w:cs="Cambria"/>
          <w:b/>
          <w:bCs/>
        </w:rPr>
      </w:pPr>
      <w:r w:rsidRPr="00787DDA">
        <w:rPr>
          <w:rFonts w:eastAsia="Cambria" w:cs="Cambria"/>
          <w:b/>
          <w:bCs/>
        </w:rPr>
        <w:t>Reference Example:</w:t>
      </w:r>
    </w:p>
    <w:p w14:paraId="2CEC5CFF" w14:textId="77777777" w:rsidR="00787DDA" w:rsidRPr="00787DDA" w:rsidRDefault="00787DDA" w:rsidP="00787DDA">
      <w:pPr>
        <w:spacing w:after="0"/>
        <w:ind w:left="567" w:hanging="567"/>
        <w:jc w:val="both"/>
        <w:rPr>
          <w:rFonts w:ascii="Consolas" w:eastAsia="Cambria" w:hAnsi="Consolas" w:cs="Cambria"/>
          <w:sz w:val="20"/>
          <w:szCs w:val="20"/>
        </w:rPr>
      </w:pPr>
      <w:r w:rsidRPr="00787DDA">
        <w:rPr>
          <w:rFonts w:ascii="Consolas" w:eastAsia="Cambria" w:hAnsi="Consolas" w:cs="Cambria"/>
          <w:sz w:val="20"/>
          <w:szCs w:val="20"/>
        </w:rPr>
        <w:t xml:space="preserve">let obj1 = </w:t>
      </w:r>
      <w:proofErr w:type="gramStart"/>
      <w:r w:rsidRPr="00787DDA">
        <w:rPr>
          <w:rFonts w:ascii="Consolas" w:eastAsia="Cambria" w:hAnsi="Consolas" w:cs="Cambria"/>
          <w:sz w:val="20"/>
          <w:szCs w:val="20"/>
        </w:rPr>
        <w:t>{ value</w:t>
      </w:r>
      <w:proofErr w:type="gramEnd"/>
      <w:r w:rsidRPr="00787DDA">
        <w:rPr>
          <w:rFonts w:ascii="Consolas" w:eastAsia="Cambria" w:hAnsi="Consolas" w:cs="Cambria"/>
          <w:sz w:val="20"/>
          <w:szCs w:val="20"/>
        </w:rPr>
        <w:t>: 10 };</w:t>
      </w:r>
    </w:p>
    <w:p w14:paraId="02B87F2D" w14:textId="77777777" w:rsidR="00787DDA" w:rsidRPr="00787DDA" w:rsidRDefault="00787DDA" w:rsidP="00787DDA">
      <w:pPr>
        <w:spacing w:after="0"/>
        <w:ind w:left="567" w:hanging="567"/>
        <w:jc w:val="both"/>
        <w:rPr>
          <w:rFonts w:ascii="Consolas" w:eastAsia="Cambria" w:hAnsi="Consolas" w:cs="Cambria"/>
          <w:sz w:val="20"/>
          <w:szCs w:val="20"/>
        </w:rPr>
      </w:pPr>
      <w:r w:rsidRPr="00787DDA">
        <w:rPr>
          <w:rFonts w:ascii="Consolas" w:eastAsia="Cambria" w:hAnsi="Consolas" w:cs="Cambria"/>
          <w:sz w:val="20"/>
          <w:szCs w:val="20"/>
        </w:rPr>
        <w:t>let obj2 = obj1; // Reference the same object</w:t>
      </w:r>
    </w:p>
    <w:p w14:paraId="7AF3A155" w14:textId="77777777" w:rsidR="00787DDA" w:rsidRPr="00787DDA" w:rsidRDefault="00787DDA" w:rsidP="00787DDA">
      <w:pPr>
        <w:spacing w:after="0"/>
        <w:ind w:left="567" w:hanging="567"/>
        <w:jc w:val="both"/>
        <w:rPr>
          <w:rFonts w:ascii="Consolas" w:eastAsia="Cambria" w:hAnsi="Consolas" w:cs="Cambria"/>
          <w:sz w:val="20"/>
          <w:szCs w:val="20"/>
        </w:rPr>
      </w:pPr>
      <w:r w:rsidRPr="00787DDA">
        <w:rPr>
          <w:rFonts w:ascii="Consolas" w:eastAsia="Cambria" w:hAnsi="Consolas" w:cs="Cambria"/>
          <w:sz w:val="20"/>
          <w:szCs w:val="20"/>
        </w:rPr>
        <w:t>obj2.value = 20;</w:t>
      </w:r>
    </w:p>
    <w:p w14:paraId="6F813EBA" w14:textId="77777777" w:rsidR="00787DDA" w:rsidRPr="00787DDA" w:rsidRDefault="00787DDA" w:rsidP="00787DDA">
      <w:pPr>
        <w:spacing w:after="0"/>
        <w:ind w:left="567" w:hanging="567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787DD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787DDA">
        <w:rPr>
          <w:rFonts w:ascii="Consolas" w:eastAsia="Cambria" w:hAnsi="Consolas" w:cs="Cambria"/>
          <w:sz w:val="20"/>
          <w:szCs w:val="20"/>
        </w:rPr>
        <w:t>obj1.value); // Output: 20 (both point to the same memory location)</w:t>
      </w:r>
    </w:p>
    <w:p w14:paraId="4C505849" w14:textId="2C22A798" w:rsidR="00787DDA" w:rsidRPr="00787DDA" w:rsidRDefault="00787DDA" w:rsidP="00787DDA">
      <w:pPr>
        <w:spacing w:after="0"/>
        <w:ind w:left="567" w:hanging="567"/>
        <w:jc w:val="both"/>
        <w:rPr>
          <w:rFonts w:eastAsia="Cambria" w:cs="Cambria"/>
        </w:rPr>
      </w:pPr>
    </w:p>
    <w:p w14:paraId="58DE13A8" w14:textId="371A8461" w:rsidR="00254318" w:rsidRPr="00254318" w:rsidRDefault="00254318" w:rsidP="00474E01">
      <w:pPr>
        <w:numPr>
          <w:ilvl w:val="1"/>
          <w:numId w:val="107"/>
        </w:numPr>
        <w:tabs>
          <w:tab w:val="clear" w:pos="1440"/>
          <w:tab w:val="num" w:pos="284"/>
        </w:tabs>
        <w:spacing w:after="0"/>
        <w:ind w:left="1134" w:hanging="1156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697C8681" w14:textId="77777777" w:rsidR="00254318" w:rsidRPr="00254318" w:rsidRDefault="00254318" w:rsidP="00474E01">
      <w:pPr>
        <w:tabs>
          <w:tab w:val="num" w:pos="284"/>
        </w:tabs>
        <w:spacing w:after="0"/>
        <w:ind w:left="1134" w:hanging="850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 xml:space="preserve"> = 123;</w:t>
      </w:r>
    </w:p>
    <w:p w14:paraId="6940F700" w14:textId="77777777" w:rsidR="00254318" w:rsidRPr="00254318" w:rsidRDefault="00254318" w:rsidP="00474E01">
      <w:pPr>
        <w:tabs>
          <w:tab w:val="num" w:pos="284"/>
        </w:tabs>
        <w:spacing w:after="0"/>
        <w:ind w:left="1134" w:hanging="850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let str = String(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>);</w:t>
      </w:r>
    </w:p>
    <w:p w14:paraId="7C50A9AA" w14:textId="77777777" w:rsidR="00254318" w:rsidRPr="00254318" w:rsidRDefault="00254318" w:rsidP="00474E01">
      <w:pPr>
        <w:tabs>
          <w:tab w:val="num" w:pos="284"/>
        </w:tabs>
        <w:spacing w:after="0"/>
        <w:ind w:left="1134" w:hanging="850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console.log(str); // Output: "123"</w:t>
      </w:r>
    </w:p>
    <w:p w14:paraId="3D89E9D3" w14:textId="77777777" w:rsidR="00254318" w:rsidRPr="00AA07B7" w:rsidRDefault="00254318" w:rsidP="00474E01">
      <w:pPr>
        <w:tabs>
          <w:tab w:val="num" w:pos="284"/>
        </w:tabs>
        <w:spacing w:after="0"/>
        <w:ind w:left="1134" w:hanging="85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54318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 xml:space="preserve"> str); // Output: string</w:t>
      </w:r>
    </w:p>
    <w:p w14:paraId="16E4145A" w14:textId="77777777" w:rsidR="00E87D25" w:rsidRPr="00254318" w:rsidRDefault="00E87D25" w:rsidP="00E87D25">
      <w:pPr>
        <w:spacing w:after="0"/>
        <w:ind w:firstLine="567"/>
        <w:jc w:val="both"/>
        <w:rPr>
          <w:rFonts w:ascii="Cambria" w:eastAsia="Cambria" w:hAnsi="Cambria" w:cs="Cambria"/>
        </w:rPr>
      </w:pPr>
    </w:p>
    <w:p w14:paraId="6B0A33F4" w14:textId="77777777" w:rsidR="00254318" w:rsidRPr="00254318" w:rsidRDefault="00254318" w:rsidP="00474E01">
      <w:pPr>
        <w:numPr>
          <w:ilvl w:val="1"/>
          <w:numId w:val="107"/>
        </w:numPr>
        <w:tabs>
          <w:tab w:val="clear" w:pos="1440"/>
          <w:tab w:val="num" w:pos="567"/>
        </w:tabs>
        <w:spacing w:after="0"/>
        <w:ind w:left="306" w:hanging="306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4E9EE4D0" w14:textId="77777777" w:rsidR="00254318" w:rsidRPr="00254318" w:rsidRDefault="00254318" w:rsidP="00474E01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let str = "456";</w:t>
      </w:r>
    </w:p>
    <w:p w14:paraId="40BCE17E" w14:textId="77777777" w:rsidR="00254318" w:rsidRPr="00254318" w:rsidRDefault="00254318" w:rsidP="00474E01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 xml:space="preserve"> = Number(str);</w:t>
      </w:r>
    </w:p>
    <w:p w14:paraId="29238820" w14:textId="77777777" w:rsidR="00254318" w:rsidRPr="00254318" w:rsidRDefault="00254318" w:rsidP="00474E01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>); // Output: 456</w:t>
      </w:r>
    </w:p>
    <w:p w14:paraId="5329F5F0" w14:textId="77777777" w:rsidR="00254318" w:rsidRPr="00AA07B7" w:rsidRDefault="00254318" w:rsidP="00474E01">
      <w:pPr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54318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>); // Output: number</w:t>
      </w:r>
    </w:p>
    <w:p w14:paraId="384FD3C8" w14:textId="77777777" w:rsidR="00E87D25" w:rsidRPr="00254318" w:rsidRDefault="00E87D25" w:rsidP="00E87D25">
      <w:pPr>
        <w:spacing w:after="0"/>
        <w:ind w:left="567"/>
        <w:jc w:val="both"/>
        <w:rPr>
          <w:rFonts w:ascii="Cambria" w:eastAsia="Cambria" w:hAnsi="Cambria" w:cs="Cambria"/>
        </w:rPr>
      </w:pPr>
    </w:p>
    <w:p w14:paraId="71FF1741" w14:textId="77777777" w:rsidR="00254318" w:rsidRPr="00254318" w:rsidRDefault="00254318" w:rsidP="00474E01">
      <w:pPr>
        <w:numPr>
          <w:ilvl w:val="1"/>
          <w:numId w:val="107"/>
        </w:numPr>
        <w:tabs>
          <w:tab w:val="clear" w:pos="1440"/>
          <w:tab w:val="num" w:pos="284"/>
        </w:tabs>
        <w:spacing w:after="0"/>
        <w:ind w:left="0" w:firstLine="0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5141383D" w14:textId="77777777" w:rsidR="00254318" w:rsidRPr="00254318" w:rsidRDefault="00254318" w:rsidP="00474E01">
      <w:pPr>
        <w:tabs>
          <w:tab w:val="num" w:pos="284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let value = 0;</w:t>
      </w:r>
    </w:p>
    <w:p w14:paraId="4E175134" w14:textId="77777777" w:rsidR="00254318" w:rsidRPr="00254318" w:rsidRDefault="00254318" w:rsidP="00474E01">
      <w:pPr>
        <w:tabs>
          <w:tab w:val="num" w:pos="284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bool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 xml:space="preserve"> = Boolean(value);</w:t>
      </w:r>
    </w:p>
    <w:p w14:paraId="6F9317F2" w14:textId="77777777" w:rsidR="00254318" w:rsidRPr="00254318" w:rsidRDefault="00254318" w:rsidP="00474E01">
      <w:pPr>
        <w:tabs>
          <w:tab w:val="num" w:pos="284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console.log(bool); // Output: false</w:t>
      </w:r>
    </w:p>
    <w:p w14:paraId="790A99DE" w14:textId="206CE65C" w:rsidR="00254318" w:rsidRPr="00254318" w:rsidRDefault="00254318" w:rsidP="00E87D25">
      <w:pPr>
        <w:spacing w:after="0"/>
        <w:ind w:firstLine="567"/>
        <w:jc w:val="both"/>
        <w:rPr>
          <w:rFonts w:ascii="Cambria" w:eastAsia="Cambria" w:hAnsi="Cambria" w:cs="Cambria"/>
        </w:rPr>
      </w:pPr>
    </w:p>
    <w:p w14:paraId="591581A3" w14:textId="77777777" w:rsidR="00254318" w:rsidRPr="00254318" w:rsidRDefault="00254318" w:rsidP="00474E01">
      <w:pPr>
        <w:numPr>
          <w:ilvl w:val="1"/>
          <w:numId w:val="108"/>
        </w:numPr>
        <w:tabs>
          <w:tab w:val="num" w:pos="284"/>
        </w:tabs>
        <w:spacing w:after="0"/>
        <w:ind w:left="426" w:hanging="426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06E47FC5" w14:textId="77777777" w:rsidR="00254318" w:rsidRPr="00254318" w:rsidRDefault="00254318" w:rsidP="00474E01">
      <w:pPr>
        <w:spacing w:after="0"/>
        <w:ind w:left="426" w:hanging="142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let result = 5 + " apples";</w:t>
      </w:r>
    </w:p>
    <w:p w14:paraId="070663FD" w14:textId="77777777" w:rsidR="00254318" w:rsidRDefault="00254318" w:rsidP="00474E01">
      <w:pPr>
        <w:spacing w:after="0"/>
        <w:ind w:left="426" w:hanging="142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lastRenderedPageBreak/>
        <w:t>console.log(result); // Output: "5 apples"</w:t>
      </w:r>
    </w:p>
    <w:p w14:paraId="4A2CC43C" w14:textId="77777777" w:rsidR="00273413" w:rsidRPr="00254318" w:rsidRDefault="00273413" w:rsidP="00E87D25">
      <w:pPr>
        <w:spacing w:after="0"/>
        <w:ind w:firstLine="567"/>
        <w:jc w:val="both"/>
        <w:rPr>
          <w:rFonts w:ascii="Consolas" w:eastAsia="Cambria" w:hAnsi="Consolas" w:cs="Cambria"/>
          <w:sz w:val="20"/>
          <w:szCs w:val="20"/>
        </w:rPr>
      </w:pPr>
    </w:p>
    <w:p w14:paraId="2FDFD54F" w14:textId="77777777" w:rsidR="00254318" w:rsidRPr="00254318" w:rsidRDefault="00254318" w:rsidP="00474E01">
      <w:pPr>
        <w:numPr>
          <w:ilvl w:val="1"/>
          <w:numId w:val="108"/>
        </w:numPr>
        <w:tabs>
          <w:tab w:val="clear" w:pos="1440"/>
          <w:tab w:val="num" w:pos="284"/>
        </w:tabs>
        <w:spacing w:after="0"/>
        <w:ind w:hanging="1440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128985B2" w14:textId="77777777" w:rsidR="00254318" w:rsidRPr="00254318" w:rsidRDefault="00254318" w:rsidP="00474E01">
      <w:pPr>
        <w:tabs>
          <w:tab w:val="num" w:pos="284"/>
        </w:tabs>
        <w:spacing w:after="0"/>
        <w:ind w:firstLine="284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let result = "10" - 2; // Subtraction forces "10" to become 10</w:t>
      </w:r>
    </w:p>
    <w:p w14:paraId="40DAB928" w14:textId="77777777" w:rsidR="00254318" w:rsidRPr="00AA07B7" w:rsidRDefault="00254318" w:rsidP="00474E01">
      <w:pPr>
        <w:tabs>
          <w:tab w:val="num" w:pos="284"/>
        </w:tabs>
        <w:spacing w:after="0"/>
        <w:ind w:firstLine="284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console.log(result); // Output: 8</w:t>
      </w:r>
    </w:p>
    <w:p w14:paraId="57309956" w14:textId="77777777" w:rsidR="00E87D25" w:rsidRPr="00254318" w:rsidRDefault="00E87D25" w:rsidP="00E87D25">
      <w:pPr>
        <w:spacing w:after="0"/>
        <w:ind w:left="567"/>
        <w:jc w:val="both"/>
        <w:rPr>
          <w:rFonts w:ascii="Cambria" w:eastAsia="Cambria" w:hAnsi="Cambria" w:cs="Cambria"/>
        </w:rPr>
      </w:pPr>
    </w:p>
    <w:p w14:paraId="06685701" w14:textId="77777777" w:rsidR="00254318" w:rsidRPr="00254318" w:rsidRDefault="00254318" w:rsidP="00474E01">
      <w:pPr>
        <w:numPr>
          <w:ilvl w:val="1"/>
          <w:numId w:val="108"/>
        </w:numPr>
        <w:tabs>
          <w:tab w:val="clear" w:pos="1440"/>
          <w:tab w:val="num" w:pos="567"/>
        </w:tabs>
        <w:spacing w:after="0"/>
        <w:ind w:left="306" w:hanging="306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5A7BE55D" w14:textId="77777777" w:rsidR="00254318" w:rsidRPr="00254318" w:rsidRDefault="00254318" w:rsidP="00474E01">
      <w:pPr>
        <w:tabs>
          <w:tab w:val="num" w:pos="567"/>
        </w:tabs>
        <w:spacing w:after="0"/>
        <w:ind w:left="567" w:hanging="306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if ("text") {</w:t>
      </w:r>
    </w:p>
    <w:p w14:paraId="5E1AF800" w14:textId="77777777" w:rsidR="00254318" w:rsidRPr="00254318" w:rsidRDefault="00254318" w:rsidP="00474E01">
      <w:pPr>
        <w:tabs>
          <w:tab w:val="num" w:pos="567"/>
        </w:tabs>
        <w:spacing w:after="0"/>
        <w:ind w:left="567" w:hanging="306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 xml:space="preserve">  console.log("Truthy!"); // Output: "Truthy!" (non-empty strings are truthy)</w:t>
      </w:r>
    </w:p>
    <w:p w14:paraId="4BA90253" w14:textId="77777777" w:rsidR="00254318" w:rsidRPr="00254318" w:rsidRDefault="00254318" w:rsidP="00474E01">
      <w:pPr>
        <w:tabs>
          <w:tab w:val="num" w:pos="567"/>
        </w:tabs>
        <w:spacing w:after="0"/>
        <w:ind w:left="567" w:hanging="306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}</w:t>
      </w:r>
    </w:p>
    <w:p w14:paraId="2DCAFA54" w14:textId="1E38FAD3" w:rsidR="00254318" w:rsidRPr="00254318" w:rsidRDefault="00254318" w:rsidP="00254318">
      <w:pPr>
        <w:spacing w:after="0"/>
        <w:jc w:val="both"/>
        <w:rPr>
          <w:rFonts w:ascii="Cambria" w:eastAsia="Cambria" w:hAnsi="Cambria" w:cs="Cambria"/>
        </w:rPr>
      </w:pPr>
    </w:p>
    <w:p w14:paraId="29613C77" w14:textId="77777777" w:rsidR="00254318" w:rsidRPr="00254318" w:rsidRDefault="00254318" w:rsidP="00E87D25">
      <w:pPr>
        <w:numPr>
          <w:ilvl w:val="0"/>
          <w:numId w:val="109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1BECC02A" w14:textId="77777777" w:rsidR="00254318" w:rsidRPr="00AA07B7" w:rsidRDefault="00254318" w:rsidP="00AA07B7">
      <w:pPr>
        <w:spacing w:after="0"/>
        <w:ind w:firstLine="284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5 == "5"); // Output: true</w:t>
      </w:r>
    </w:p>
    <w:p w14:paraId="1A650CB0" w14:textId="77777777" w:rsidR="00E87D25" w:rsidRPr="00254318" w:rsidRDefault="00E87D25" w:rsidP="00E87D25">
      <w:pPr>
        <w:spacing w:after="0"/>
        <w:ind w:left="284"/>
        <w:jc w:val="both"/>
        <w:rPr>
          <w:rFonts w:ascii="Cambria" w:eastAsia="Cambria" w:hAnsi="Cambria" w:cs="Cambria"/>
        </w:rPr>
      </w:pPr>
    </w:p>
    <w:p w14:paraId="09A22E3A" w14:textId="77777777" w:rsidR="00254318" w:rsidRPr="00254318" w:rsidRDefault="00254318" w:rsidP="00AA07B7">
      <w:pPr>
        <w:numPr>
          <w:ilvl w:val="0"/>
          <w:numId w:val="110"/>
        </w:numPr>
        <w:tabs>
          <w:tab w:val="clear" w:pos="720"/>
          <w:tab w:val="num" w:pos="426"/>
        </w:tabs>
        <w:spacing w:after="0"/>
        <w:ind w:left="284" w:hanging="284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51A03E6D" w14:textId="77777777" w:rsidR="00254318" w:rsidRPr="00AA07B7" w:rsidRDefault="00254318" w:rsidP="00AA07B7">
      <w:pPr>
        <w:tabs>
          <w:tab w:val="num" w:pos="426"/>
        </w:tabs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5 === "5"); // Output: false</w:t>
      </w:r>
    </w:p>
    <w:p w14:paraId="0A558906" w14:textId="77777777" w:rsidR="00E87D25" w:rsidRPr="00254318" w:rsidRDefault="00E87D25" w:rsidP="00E87D25">
      <w:pPr>
        <w:spacing w:after="0"/>
        <w:ind w:left="709"/>
        <w:jc w:val="both"/>
        <w:rPr>
          <w:rFonts w:eastAsia="Cambria" w:cs="Cambria"/>
        </w:rPr>
      </w:pPr>
    </w:p>
    <w:p w14:paraId="287B40E6" w14:textId="77777777" w:rsidR="00254318" w:rsidRPr="00254318" w:rsidRDefault="00254318" w:rsidP="00AA07B7">
      <w:pPr>
        <w:numPr>
          <w:ilvl w:val="0"/>
          <w:numId w:val="111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3F05384A" w14:textId="77777777" w:rsidR="00254318" w:rsidRPr="00254318" w:rsidRDefault="00254318" w:rsidP="00AA07B7">
      <w:pPr>
        <w:tabs>
          <w:tab w:val="num" w:pos="284"/>
        </w:tabs>
        <w:spacing w:after="0"/>
        <w:ind w:firstLine="284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"10" &gt; 5); // Output: true</w:t>
      </w:r>
    </w:p>
    <w:p w14:paraId="464D3B4F" w14:textId="45529934" w:rsidR="00254318" w:rsidRPr="00254318" w:rsidRDefault="00254318" w:rsidP="00254318">
      <w:pPr>
        <w:spacing w:after="0"/>
        <w:jc w:val="both"/>
        <w:rPr>
          <w:rFonts w:eastAsia="Cambria" w:cs="Cambria"/>
        </w:rPr>
      </w:pPr>
    </w:p>
    <w:p w14:paraId="7B8D5C05" w14:textId="77777777" w:rsidR="00254318" w:rsidRPr="00254318" w:rsidRDefault="00254318" w:rsidP="00A9665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let value = "123";</w:t>
      </w:r>
    </w:p>
    <w:p w14:paraId="791016A9" w14:textId="77777777" w:rsidR="00254318" w:rsidRPr="00254318" w:rsidRDefault="00254318" w:rsidP="00A9665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let number = Number(value); // Explicitly convert string to number</w:t>
      </w:r>
    </w:p>
    <w:p w14:paraId="7942527E" w14:textId="77777777" w:rsidR="00254318" w:rsidRPr="00AA07B7" w:rsidRDefault="00254318" w:rsidP="00A9665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number + 1); // Output: 124</w:t>
      </w:r>
    </w:p>
    <w:p w14:paraId="135F1AA2" w14:textId="77777777" w:rsidR="00E87D25" w:rsidRPr="00254318" w:rsidRDefault="00E87D25" w:rsidP="00254318">
      <w:pPr>
        <w:spacing w:after="0"/>
        <w:jc w:val="both"/>
        <w:rPr>
          <w:rFonts w:eastAsia="Cambria" w:cs="Cambria"/>
        </w:rPr>
      </w:pPr>
    </w:p>
    <w:p w14:paraId="670A5C81" w14:textId="77777777" w:rsidR="00254318" w:rsidRPr="00254318" w:rsidRDefault="00254318" w:rsidP="00A9665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let value = "123";</w:t>
      </w:r>
    </w:p>
    <w:p w14:paraId="138BB149" w14:textId="77777777" w:rsidR="00254318" w:rsidRPr="00254318" w:rsidRDefault="00254318" w:rsidP="00A9665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value + 1); // Output: "1231" (String concatenation due to coercion)</w:t>
      </w:r>
    </w:p>
    <w:p w14:paraId="711D0A18" w14:textId="428D6E80" w:rsidR="00254318" w:rsidRPr="00254318" w:rsidRDefault="00254318" w:rsidP="00254318">
      <w:pPr>
        <w:spacing w:after="0"/>
        <w:jc w:val="both"/>
        <w:rPr>
          <w:rFonts w:ascii="Cambria" w:eastAsia="Cambria" w:hAnsi="Cambria" w:cs="Cambria"/>
        </w:rPr>
      </w:pPr>
    </w:p>
    <w:p w14:paraId="400BFD64" w14:textId="77777777" w:rsidR="00254318" w:rsidRPr="00254318" w:rsidRDefault="00254318" w:rsidP="00474E01">
      <w:pPr>
        <w:numPr>
          <w:ilvl w:val="1"/>
          <w:numId w:val="112"/>
        </w:numPr>
        <w:tabs>
          <w:tab w:val="clear" w:pos="1440"/>
          <w:tab w:val="num" w:pos="284"/>
          <w:tab w:val="num" w:pos="567"/>
        </w:tabs>
        <w:spacing w:after="0"/>
        <w:ind w:left="426" w:hanging="426"/>
        <w:jc w:val="both"/>
        <w:rPr>
          <w:rFonts w:ascii="Cambria" w:eastAsia="Cambria" w:hAnsi="Cambria" w:cs="Cambria"/>
          <w:b/>
          <w:bCs/>
        </w:rPr>
      </w:pPr>
      <w:r w:rsidRPr="00254318">
        <w:rPr>
          <w:rFonts w:ascii="Cambria" w:eastAsia="Cambria" w:hAnsi="Cambria" w:cs="Cambria"/>
          <w:b/>
          <w:bCs/>
        </w:rPr>
        <w:t>Example:</w:t>
      </w:r>
    </w:p>
    <w:p w14:paraId="5C9C5DB8" w14:textId="77777777" w:rsidR="00254318" w:rsidRPr="00254318" w:rsidRDefault="00254318" w:rsidP="00474E01">
      <w:pPr>
        <w:spacing w:after="0"/>
        <w:ind w:left="426" w:hanging="142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if (0) {</w:t>
      </w:r>
    </w:p>
    <w:p w14:paraId="75C43993" w14:textId="77777777" w:rsidR="00254318" w:rsidRPr="00254318" w:rsidRDefault="00254318" w:rsidP="00474E01">
      <w:pPr>
        <w:spacing w:after="0"/>
        <w:ind w:left="426" w:hanging="142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"Won't run");</w:t>
      </w:r>
    </w:p>
    <w:p w14:paraId="03E1C586" w14:textId="77777777" w:rsidR="00254318" w:rsidRPr="00254318" w:rsidRDefault="00254318" w:rsidP="00474E01">
      <w:pPr>
        <w:spacing w:after="0"/>
        <w:ind w:left="426" w:hanging="142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} else {</w:t>
      </w:r>
    </w:p>
    <w:p w14:paraId="076368BF" w14:textId="77777777" w:rsidR="00254318" w:rsidRPr="00254318" w:rsidRDefault="00254318" w:rsidP="00474E01">
      <w:pPr>
        <w:spacing w:after="0"/>
        <w:ind w:left="426" w:hanging="142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 xml:space="preserve">  console.log("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Falsy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>!"); // Output: "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Falsy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>!"</w:t>
      </w:r>
    </w:p>
    <w:p w14:paraId="0BB60A4F" w14:textId="77777777" w:rsidR="00254318" w:rsidRPr="00AA07B7" w:rsidRDefault="00254318" w:rsidP="00474E01">
      <w:pPr>
        <w:spacing w:after="0"/>
        <w:ind w:left="426" w:hanging="142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>}</w:t>
      </w:r>
    </w:p>
    <w:p w14:paraId="1C89939E" w14:textId="77777777" w:rsidR="00E87D25" w:rsidRPr="00254318" w:rsidRDefault="00E87D25" w:rsidP="00E87D25">
      <w:pPr>
        <w:spacing w:after="0"/>
        <w:ind w:left="567"/>
        <w:jc w:val="both"/>
        <w:rPr>
          <w:rFonts w:ascii="Cambria" w:eastAsia="Cambria" w:hAnsi="Cambria" w:cs="Cambria"/>
        </w:rPr>
      </w:pPr>
    </w:p>
    <w:p w14:paraId="7CFE2D1A" w14:textId="77777777" w:rsidR="00254318" w:rsidRPr="00254318" w:rsidRDefault="00254318" w:rsidP="00474E01">
      <w:pPr>
        <w:numPr>
          <w:ilvl w:val="1"/>
          <w:numId w:val="112"/>
        </w:numPr>
        <w:tabs>
          <w:tab w:val="clear" w:pos="1440"/>
          <w:tab w:val="left" w:pos="284"/>
          <w:tab w:val="num" w:pos="567"/>
        </w:tabs>
        <w:spacing w:after="0"/>
        <w:ind w:hanging="1440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165C1570" w14:textId="77777777" w:rsidR="00254318" w:rsidRPr="00254318" w:rsidRDefault="00254318" w:rsidP="00474E01">
      <w:pPr>
        <w:tabs>
          <w:tab w:val="left" w:pos="426"/>
        </w:tabs>
        <w:spacing w:after="0"/>
        <w:ind w:left="1440" w:hanging="1156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Number("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abc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 xml:space="preserve">")); // Output: 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NaN</w:t>
      </w:r>
      <w:proofErr w:type="spellEnd"/>
    </w:p>
    <w:p w14:paraId="65AF204F" w14:textId="77777777" w:rsidR="00254318" w:rsidRPr="00AA07B7" w:rsidRDefault="00254318" w:rsidP="00474E01">
      <w:pPr>
        <w:tabs>
          <w:tab w:val="left" w:pos="426"/>
        </w:tabs>
        <w:spacing w:after="0"/>
        <w:ind w:left="1440" w:hanging="1156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54318">
        <w:rPr>
          <w:rFonts w:ascii="Consolas" w:eastAsia="Cambria" w:hAnsi="Consolas" w:cs="Cambria"/>
          <w:sz w:val="20"/>
          <w:szCs w:val="20"/>
        </w:rPr>
        <w:t>NaN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 xml:space="preserve"> == 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NaN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>); // Output: false</w:t>
      </w:r>
    </w:p>
    <w:p w14:paraId="411CBEE3" w14:textId="77777777" w:rsidR="00E87D25" w:rsidRPr="00254318" w:rsidRDefault="00E87D25" w:rsidP="00E87D25">
      <w:pPr>
        <w:spacing w:after="0"/>
        <w:ind w:left="567"/>
        <w:jc w:val="both"/>
        <w:rPr>
          <w:rFonts w:ascii="Cambria" w:eastAsia="Cambria" w:hAnsi="Cambria" w:cs="Cambria"/>
        </w:rPr>
      </w:pPr>
    </w:p>
    <w:p w14:paraId="2D84C5F0" w14:textId="77777777" w:rsidR="00254318" w:rsidRPr="00254318" w:rsidRDefault="00254318" w:rsidP="00474E01">
      <w:pPr>
        <w:numPr>
          <w:ilvl w:val="1"/>
          <w:numId w:val="112"/>
        </w:numPr>
        <w:tabs>
          <w:tab w:val="clear" w:pos="1440"/>
          <w:tab w:val="left" w:pos="284"/>
        </w:tabs>
        <w:spacing w:after="0"/>
        <w:ind w:hanging="1440"/>
        <w:jc w:val="both"/>
        <w:rPr>
          <w:rFonts w:eastAsia="Cambria" w:cs="Cambria"/>
          <w:b/>
          <w:bCs/>
        </w:rPr>
      </w:pPr>
      <w:r w:rsidRPr="00254318">
        <w:rPr>
          <w:rFonts w:eastAsia="Cambria" w:cs="Cambria"/>
          <w:b/>
          <w:bCs/>
        </w:rPr>
        <w:t>Example:</w:t>
      </w:r>
    </w:p>
    <w:p w14:paraId="31D887D6" w14:textId="77777777" w:rsidR="00254318" w:rsidRPr="00254318" w:rsidRDefault="00254318" w:rsidP="00474E01">
      <w:pPr>
        <w:tabs>
          <w:tab w:val="num" w:pos="426"/>
        </w:tabs>
        <w:spacing w:after="0"/>
        <w:ind w:firstLine="284"/>
        <w:jc w:val="both"/>
        <w:rPr>
          <w:rFonts w:ascii="Consolas" w:eastAsia="Cambria" w:hAnsi="Consolas" w:cs="Cambria"/>
          <w:sz w:val="20"/>
          <w:szCs w:val="20"/>
        </w:rPr>
      </w:pPr>
      <w:r w:rsidRPr="00254318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obj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 xml:space="preserve"> = </w:t>
      </w:r>
      <w:proofErr w:type="gramStart"/>
      <w:r w:rsidRPr="00254318">
        <w:rPr>
          <w:rFonts w:ascii="Consolas" w:eastAsia="Cambria" w:hAnsi="Consolas" w:cs="Cambria"/>
          <w:sz w:val="20"/>
          <w:szCs w:val="20"/>
        </w:rPr>
        <w:t>{ name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: "Alice" };</w:t>
      </w:r>
    </w:p>
    <w:p w14:paraId="5ADFE6B2" w14:textId="77777777" w:rsidR="00254318" w:rsidRPr="00254318" w:rsidRDefault="00254318" w:rsidP="00474E01">
      <w:pPr>
        <w:tabs>
          <w:tab w:val="num" w:pos="426"/>
        </w:tabs>
        <w:spacing w:after="0"/>
        <w:ind w:firstLine="284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String(</w:t>
      </w:r>
      <w:proofErr w:type="spellStart"/>
      <w:r w:rsidRPr="00254318">
        <w:rPr>
          <w:rFonts w:ascii="Consolas" w:eastAsia="Cambria" w:hAnsi="Consolas" w:cs="Cambria"/>
          <w:sz w:val="20"/>
          <w:szCs w:val="20"/>
        </w:rPr>
        <w:t>obj</w:t>
      </w:r>
      <w:proofErr w:type="spellEnd"/>
      <w:r w:rsidRPr="00254318">
        <w:rPr>
          <w:rFonts w:ascii="Consolas" w:eastAsia="Cambria" w:hAnsi="Consolas" w:cs="Cambria"/>
          <w:sz w:val="20"/>
          <w:szCs w:val="20"/>
        </w:rPr>
        <w:t>)); // Output: "[object Object]"</w:t>
      </w:r>
    </w:p>
    <w:p w14:paraId="5AA21F37" w14:textId="5A0F9FD2" w:rsidR="00254318" w:rsidRPr="00254318" w:rsidRDefault="00254318" w:rsidP="00E87D25">
      <w:pPr>
        <w:spacing w:after="0"/>
        <w:ind w:firstLine="567"/>
        <w:jc w:val="both"/>
        <w:rPr>
          <w:rFonts w:ascii="Cambria" w:eastAsia="Cambria" w:hAnsi="Cambria" w:cs="Cambria"/>
        </w:rPr>
      </w:pPr>
    </w:p>
    <w:p w14:paraId="6E450C0D" w14:textId="77777777" w:rsidR="00254318" w:rsidRPr="00254318" w:rsidRDefault="00254318" w:rsidP="00474E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"10" * "2"); // Output: 20</w:t>
      </w:r>
    </w:p>
    <w:p w14:paraId="69EC2F01" w14:textId="77777777" w:rsidR="00254318" w:rsidRPr="00AA07B7" w:rsidRDefault="00254318" w:rsidP="00474E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"10" + "2"); // Output: "102" (string concatenation)</w:t>
      </w:r>
    </w:p>
    <w:p w14:paraId="6C87D711" w14:textId="77777777" w:rsidR="00E87D25" w:rsidRPr="00254318" w:rsidRDefault="00E87D25" w:rsidP="00A5758F">
      <w:pPr>
        <w:spacing w:after="0"/>
        <w:ind w:left="284" w:hanging="720"/>
        <w:jc w:val="both"/>
        <w:rPr>
          <w:rFonts w:ascii="Cambria" w:eastAsia="Cambria" w:hAnsi="Cambria" w:cs="Cambria"/>
        </w:rPr>
      </w:pPr>
    </w:p>
    <w:p w14:paraId="35C80646" w14:textId="77777777" w:rsidR="00254318" w:rsidRPr="00254318" w:rsidRDefault="00254318" w:rsidP="00474E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false == 0); // Output: true</w:t>
      </w:r>
    </w:p>
    <w:p w14:paraId="55A57382" w14:textId="77777777" w:rsidR="00254318" w:rsidRPr="00254318" w:rsidRDefault="00254318" w:rsidP="00474E01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54318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54318">
        <w:rPr>
          <w:rFonts w:ascii="Consolas" w:eastAsia="Cambria" w:hAnsi="Consolas" w:cs="Cambria"/>
          <w:sz w:val="20"/>
          <w:szCs w:val="20"/>
        </w:rPr>
        <w:t>null == undefined); // Output: true</w:t>
      </w:r>
    </w:p>
    <w:p w14:paraId="474D3863" w14:textId="775768CD" w:rsidR="00254318" w:rsidRPr="00254318" w:rsidRDefault="00254318" w:rsidP="00254318">
      <w:pPr>
        <w:spacing w:after="0"/>
        <w:jc w:val="both"/>
        <w:rPr>
          <w:rFonts w:ascii="Cambria" w:eastAsia="Cambria" w:hAnsi="Cambria" w:cs="Cambria"/>
        </w:rPr>
      </w:pPr>
    </w:p>
    <w:p w14:paraId="483FCDEA" w14:textId="77777777" w:rsidR="00A777B0" w:rsidRPr="006C7A94" w:rsidRDefault="00A777B0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127150A3" w14:textId="77777777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6C7A94">
        <w:rPr>
          <w:rFonts w:eastAsia="Cambria" w:cs="Cambria"/>
          <w:bCs/>
          <w:sz w:val="22"/>
          <w:szCs w:val="22"/>
        </w:rPr>
        <w:t>Declaration Examples:</w:t>
      </w:r>
    </w:p>
    <w:p w14:paraId="2EBF6DD3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singleQuote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'Hello, World!';</w:t>
      </w:r>
    </w:p>
    <w:p w14:paraId="00E4FA58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doubleQuote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"JavaScript Strings";</w:t>
      </w:r>
    </w:p>
    <w:p w14:paraId="6B64A868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templateLiteral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`Template Literals`;</w:t>
      </w:r>
    </w:p>
    <w:p w14:paraId="0F9D7E98" w14:textId="079E0C4C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4F727815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"Hello, World!";</w:t>
      </w:r>
    </w:p>
    <w:p w14:paraId="7575A8C6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text.length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); // Output: 13</w:t>
      </w:r>
    </w:p>
    <w:p w14:paraId="22F74532" w14:textId="77777777" w:rsidR="00A101F3" w:rsidRPr="006C7A94" w:rsidRDefault="00A101F3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3DD8AA64" w14:textId="03BFCE85" w:rsidR="006C7A94" w:rsidRPr="006C7A94" w:rsidRDefault="006C7A94" w:rsidP="00D64BEC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proofErr w:type="spellStart"/>
      <w:proofErr w:type="gramStart"/>
      <w:r w:rsidRPr="006C7A94">
        <w:rPr>
          <w:rFonts w:eastAsia="Cambria" w:cs="Cambria"/>
          <w:bCs/>
          <w:sz w:val="22"/>
          <w:szCs w:val="22"/>
        </w:rPr>
        <w:t>toUpperCase</w:t>
      </w:r>
      <w:proofErr w:type="spellEnd"/>
      <w:r w:rsidRPr="006C7A94">
        <w:rPr>
          <w:rFonts w:eastAsia="Cambria" w:cs="Cambria"/>
          <w:bCs/>
          <w:sz w:val="22"/>
          <w:szCs w:val="22"/>
        </w:rPr>
        <w:t>(</w:t>
      </w:r>
      <w:proofErr w:type="gramEnd"/>
      <w:r w:rsidRPr="006C7A94">
        <w:rPr>
          <w:rFonts w:eastAsia="Cambria" w:cs="Cambria"/>
          <w:bCs/>
          <w:sz w:val="22"/>
          <w:szCs w:val="22"/>
        </w:rPr>
        <w:t xml:space="preserve">) and </w:t>
      </w:r>
      <w:proofErr w:type="spellStart"/>
      <w:r w:rsidRPr="006C7A94">
        <w:rPr>
          <w:rFonts w:eastAsia="Cambria" w:cs="Cambria"/>
          <w:bCs/>
          <w:sz w:val="22"/>
          <w:szCs w:val="22"/>
        </w:rPr>
        <w:t>toLowerCase</w:t>
      </w:r>
      <w:proofErr w:type="spellEnd"/>
      <w:r w:rsidRPr="006C7A94">
        <w:rPr>
          <w:rFonts w:eastAsia="Cambria" w:cs="Cambria"/>
          <w:bCs/>
          <w:sz w:val="22"/>
          <w:szCs w:val="22"/>
        </w:rPr>
        <w:t>()</w:t>
      </w:r>
    </w:p>
    <w:p w14:paraId="3997FEC4" w14:textId="48908D59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message = "</w:t>
      </w:r>
      <w:proofErr w:type="spellStart"/>
      <w:r w:rsidR="00A777B0" w:rsidRPr="002E739A">
        <w:rPr>
          <w:rFonts w:ascii="Consolas" w:eastAsia="Cambria" w:hAnsi="Consolas" w:cs="Cambria"/>
          <w:sz w:val="20"/>
          <w:szCs w:val="20"/>
        </w:rPr>
        <w:t>MyIndia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";</w:t>
      </w:r>
    </w:p>
    <w:p w14:paraId="17156DE3" w14:textId="0228B0D1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message.toUpperCase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()); // Output: "</w:t>
      </w:r>
      <w:r w:rsidR="00A777B0" w:rsidRPr="002E739A">
        <w:rPr>
          <w:rFonts w:ascii="Consolas" w:eastAsia="Cambria" w:hAnsi="Consolas" w:cs="Cambria"/>
          <w:sz w:val="20"/>
          <w:szCs w:val="20"/>
        </w:rPr>
        <w:t>MYINDIA</w:t>
      </w:r>
      <w:r w:rsidRPr="002E739A">
        <w:rPr>
          <w:rFonts w:ascii="Consolas" w:eastAsia="Cambria" w:hAnsi="Consolas" w:cs="Cambria"/>
          <w:sz w:val="20"/>
          <w:szCs w:val="20"/>
        </w:rPr>
        <w:t>"</w:t>
      </w:r>
    </w:p>
    <w:p w14:paraId="2C255849" w14:textId="2FB6447D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message.toLowerCase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()); // Output: "</w:t>
      </w:r>
      <w:proofErr w:type="spellStart"/>
      <w:r w:rsidR="00A777B0" w:rsidRPr="002E739A">
        <w:rPr>
          <w:rFonts w:ascii="Consolas" w:eastAsia="Cambria" w:hAnsi="Consolas" w:cs="Cambria"/>
          <w:sz w:val="20"/>
          <w:szCs w:val="20"/>
        </w:rPr>
        <w:t>myindia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"</w:t>
      </w:r>
    </w:p>
    <w:p w14:paraId="2AB6E5C3" w14:textId="77777777" w:rsidR="00A101F3" w:rsidRPr="006C7A94" w:rsidRDefault="00A101F3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2FB8B28D" w14:textId="0EB2A46C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proofErr w:type="spellStart"/>
      <w:r w:rsidRPr="006C7A94">
        <w:rPr>
          <w:rFonts w:eastAsia="Cambria" w:cs="Cambria"/>
          <w:bCs/>
          <w:sz w:val="22"/>
          <w:szCs w:val="22"/>
        </w:rPr>
        <w:t>charAt</w:t>
      </w:r>
      <w:proofErr w:type="spellEnd"/>
      <w:r w:rsidRPr="006C7A94">
        <w:rPr>
          <w:rFonts w:eastAsia="Cambria" w:cs="Cambria"/>
          <w:bCs/>
          <w:sz w:val="22"/>
          <w:szCs w:val="22"/>
        </w:rPr>
        <w:t>(index)</w:t>
      </w:r>
    </w:p>
    <w:p w14:paraId="0F4C7CF4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str = "Hello";</w:t>
      </w:r>
    </w:p>
    <w:p w14:paraId="04624EEC" w14:textId="6A7B330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str.charAt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</w:t>
      </w:r>
      <w:r w:rsidR="00A777B0" w:rsidRPr="002E739A">
        <w:rPr>
          <w:rFonts w:ascii="Consolas" w:eastAsia="Cambria" w:hAnsi="Consolas" w:cs="Cambria"/>
          <w:sz w:val="20"/>
          <w:szCs w:val="20"/>
        </w:rPr>
        <w:t>1</w:t>
      </w:r>
      <w:r w:rsidRPr="002E739A">
        <w:rPr>
          <w:rFonts w:ascii="Consolas" w:eastAsia="Cambria" w:hAnsi="Consolas" w:cs="Cambria"/>
          <w:sz w:val="20"/>
          <w:szCs w:val="20"/>
        </w:rPr>
        <w:t>)); // Output: "</w:t>
      </w:r>
      <w:r w:rsidR="00A777B0" w:rsidRPr="002E739A">
        <w:rPr>
          <w:rFonts w:ascii="Consolas" w:eastAsia="Cambria" w:hAnsi="Consolas" w:cs="Cambria"/>
          <w:sz w:val="20"/>
          <w:szCs w:val="20"/>
        </w:rPr>
        <w:t>e</w:t>
      </w:r>
      <w:r w:rsidRPr="002E739A">
        <w:rPr>
          <w:rFonts w:ascii="Consolas" w:eastAsia="Cambria" w:hAnsi="Consolas" w:cs="Cambria"/>
          <w:sz w:val="20"/>
          <w:szCs w:val="20"/>
        </w:rPr>
        <w:t>"</w:t>
      </w:r>
    </w:p>
    <w:p w14:paraId="2D4224A1" w14:textId="77777777" w:rsidR="00A101F3" w:rsidRPr="006C7A94" w:rsidRDefault="00A101F3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4A7A62A4" w14:textId="29E6C76F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proofErr w:type="spellStart"/>
      <w:r w:rsidRPr="006C7A94">
        <w:rPr>
          <w:rFonts w:eastAsia="Cambria" w:cs="Cambria"/>
          <w:bCs/>
          <w:sz w:val="22"/>
          <w:szCs w:val="22"/>
        </w:rPr>
        <w:t>indexOf</w:t>
      </w:r>
      <w:proofErr w:type="spellEnd"/>
      <w:r w:rsidRPr="006C7A94">
        <w:rPr>
          <w:rFonts w:eastAsia="Cambria" w:cs="Cambria"/>
          <w:bCs/>
          <w:sz w:val="22"/>
          <w:szCs w:val="22"/>
        </w:rPr>
        <w:t>(</w:t>
      </w:r>
      <w:proofErr w:type="spellStart"/>
      <w:r w:rsidRPr="006C7A94">
        <w:rPr>
          <w:rFonts w:eastAsia="Cambria" w:cs="Cambria"/>
          <w:bCs/>
          <w:sz w:val="22"/>
          <w:szCs w:val="22"/>
        </w:rPr>
        <w:t>searchValue</w:t>
      </w:r>
      <w:proofErr w:type="spellEnd"/>
      <w:r w:rsidRPr="006C7A94">
        <w:rPr>
          <w:rFonts w:eastAsia="Cambria" w:cs="Cambria"/>
          <w:bCs/>
          <w:sz w:val="22"/>
          <w:szCs w:val="22"/>
        </w:rPr>
        <w:t>)</w:t>
      </w:r>
    </w:p>
    <w:p w14:paraId="2B35FA5A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"Hello, World!";</w:t>
      </w:r>
    </w:p>
    <w:p w14:paraId="50D21893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text.indexOf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("World")); // Output: 7</w:t>
      </w:r>
    </w:p>
    <w:p w14:paraId="5030A805" w14:textId="77777777" w:rsidR="00A101F3" w:rsidRPr="002E739A" w:rsidRDefault="00A101F3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7059CFD" w14:textId="2410AEF2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proofErr w:type="spellStart"/>
      <w:r w:rsidRPr="006C7A94">
        <w:rPr>
          <w:rFonts w:eastAsia="Cambria" w:cs="Cambria"/>
          <w:bCs/>
          <w:sz w:val="22"/>
          <w:szCs w:val="22"/>
        </w:rPr>
        <w:t>lastIndexOf</w:t>
      </w:r>
      <w:proofErr w:type="spellEnd"/>
      <w:r w:rsidRPr="006C7A94">
        <w:rPr>
          <w:rFonts w:eastAsia="Cambria" w:cs="Cambria"/>
          <w:bCs/>
          <w:sz w:val="22"/>
          <w:szCs w:val="22"/>
        </w:rPr>
        <w:t>(</w:t>
      </w:r>
      <w:proofErr w:type="spellStart"/>
      <w:r w:rsidRPr="006C7A94">
        <w:rPr>
          <w:rFonts w:eastAsia="Cambria" w:cs="Cambria"/>
          <w:bCs/>
          <w:sz w:val="22"/>
          <w:szCs w:val="22"/>
        </w:rPr>
        <w:t>searchValue</w:t>
      </w:r>
      <w:proofErr w:type="spellEnd"/>
      <w:r w:rsidRPr="006C7A94">
        <w:rPr>
          <w:rFonts w:eastAsia="Cambria" w:cs="Cambria"/>
          <w:bCs/>
          <w:sz w:val="22"/>
          <w:szCs w:val="22"/>
        </w:rPr>
        <w:t>)</w:t>
      </w:r>
    </w:p>
    <w:p w14:paraId="1EB86CC4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"Hello, Hello!";</w:t>
      </w:r>
    </w:p>
    <w:p w14:paraId="24316CBA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text.lastIndexOf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("Hello")); // Output: 7</w:t>
      </w:r>
    </w:p>
    <w:p w14:paraId="1724E707" w14:textId="554A7662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253F4172" w14:textId="77777777" w:rsidR="006C7A94" w:rsidRPr="002C2E49" w:rsidRDefault="006C7A94" w:rsidP="00F33761">
      <w:pPr>
        <w:pStyle w:val="Heading1AVAHEB"/>
        <w:numPr>
          <w:ilvl w:val="0"/>
          <w:numId w:val="120"/>
        </w:numPr>
        <w:tabs>
          <w:tab w:val="clear" w:pos="720"/>
          <w:tab w:val="num" w:pos="284"/>
        </w:tabs>
        <w:spacing w:before="0"/>
        <w:ind w:hanging="720"/>
        <w:jc w:val="both"/>
        <w:rPr>
          <w:rFonts w:eastAsia="Cambria" w:cs="Cambria"/>
          <w:bCs/>
          <w:sz w:val="22"/>
          <w:szCs w:val="22"/>
        </w:rPr>
      </w:pPr>
      <w:r w:rsidRPr="002C2E49">
        <w:rPr>
          <w:rFonts w:eastAsia="Cambria" w:cs="Cambria"/>
          <w:bCs/>
          <w:sz w:val="22"/>
          <w:szCs w:val="22"/>
        </w:rPr>
        <w:t>Using the + operator:</w:t>
      </w:r>
    </w:p>
    <w:p w14:paraId="6CEF9CE3" w14:textId="77777777" w:rsidR="00EF7AF0" w:rsidRDefault="00EF7AF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812DC26" w14:textId="30ACB6DA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firstName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"</w:t>
      </w:r>
      <w:r w:rsidR="00A777B0" w:rsidRPr="002E739A">
        <w:rPr>
          <w:rFonts w:ascii="Consolas" w:eastAsia="Cambria" w:hAnsi="Consolas" w:cs="Cambria"/>
          <w:sz w:val="20"/>
          <w:szCs w:val="20"/>
        </w:rPr>
        <w:t>Rupali</w:t>
      </w:r>
      <w:r w:rsidRPr="002E739A">
        <w:rPr>
          <w:rFonts w:ascii="Consolas" w:eastAsia="Cambria" w:hAnsi="Consolas" w:cs="Cambria"/>
          <w:sz w:val="20"/>
          <w:szCs w:val="20"/>
        </w:rPr>
        <w:t>";</w:t>
      </w:r>
    </w:p>
    <w:p w14:paraId="36949D2F" w14:textId="590AB16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lastName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"</w:t>
      </w:r>
      <w:proofErr w:type="spellStart"/>
      <w:r w:rsidR="00A777B0" w:rsidRPr="002E739A">
        <w:rPr>
          <w:rFonts w:ascii="Consolas" w:eastAsia="Cambria" w:hAnsi="Consolas" w:cs="Cambria"/>
          <w:sz w:val="20"/>
          <w:szCs w:val="20"/>
        </w:rPr>
        <w:t>Chopade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";</w:t>
      </w:r>
    </w:p>
    <w:p w14:paraId="7E5EE5D1" w14:textId="74038EBB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firstName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+ " " +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lastName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); // Output: "</w:t>
      </w:r>
      <w:r w:rsidR="00A777B0" w:rsidRPr="002E739A">
        <w:rPr>
          <w:rFonts w:ascii="Consolas" w:eastAsia="Cambria" w:hAnsi="Consolas" w:cs="Cambria"/>
          <w:sz w:val="20"/>
          <w:szCs w:val="20"/>
        </w:rPr>
        <w:t xml:space="preserve">Rupali </w:t>
      </w:r>
      <w:proofErr w:type="spellStart"/>
      <w:r w:rsidR="00A777B0" w:rsidRPr="002E739A">
        <w:rPr>
          <w:rFonts w:ascii="Consolas" w:eastAsia="Cambria" w:hAnsi="Consolas" w:cs="Cambria"/>
          <w:sz w:val="20"/>
          <w:szCs w:val="20"/>
        </w:rPr>
        <w:t>Chopade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"</w:t>
      </w:r>
    </w:p>
    <w:p w14:paraId="0AB3E412" w14:textId="77777777" w:rsidR="00F33761" w:rsidRPr="006C7A94" w:rsidRDefault="00F33761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19A389A6" w14:textId="77777777" w:rsidR="006C7A94" w:rsidRPr="006C7A94" w:rsidRDefault="006C7A94" w:rsidP="00F33761">
      <w:pPr>
        <w:pStyle w:val="Heading1AVAHEB"/>
        <w:numPr>
          <w:ilvl w:val="0"/>
          <w:numId w:val="120"/>
        </w:numPr>
        <w:tabs>
          <w:tab w:val="clear" w:pos="720"/>
          <w:tab w:val="num" w:pos="284"/>
        </w:tabs>
        <w:spacing w:before="0"/>
        <w:ind w:hanging="720"/>
        <w:jc w:val="both"/>
        <w:rPr>
          <w:rFonts w:eastAsia="Cambria" w:cs="Cambria"/>
          <w:bCs/>
          <w:sz w:val="22"/>
          <w:szCs w:val="22"/>
        </w:rPr>
      </w:pPr>
      <w:r w:rsidRPr="006C7A94">
        <w:rPr>
          <w:rFonts w:eastAsia="Cambria" w:cs="Cambria"/>
          <w:bCs/>
          <w:sz w:val="22"/>
          <w:szCs w:val="22"/>
        </w:rPr>
        <w:t xml:space="preserve">Using </w:t>
      </w:r>
      <w:proofErr w:type="spellStart"/>
      <w:proofErr w:type="gramStart"/>
      <w:r w:rsidRPr="006C7A94">
        <w:rPr>
          <w:rFonts w:eastAsia="Cambria" w:cs="Cambria"/>
          <w:bCs/>
          <w:sz w:val="22"/>
          <w:szCs w:val="22"/>
        </w:rPr>
        <w:t>concat</w:t>
      </w:r>
      <w:proofErr w:type="spellEnd"/>
      <w:r w:rsidRPr="006C7A94">
        <w:rPr>
          <w:rFonts w:eastAsia="Cambria" w:cs="Cambria"/>
          <w:bCs/>
          <w:sz w:val="22"/>
          <w:szCs w:val="22"/>
        </w:rPr>
        <w:t>(</w:t>
      </w:r>
      <w:proofErr w:type="gramEnd"/>
      <w:r w:rsidRPr="006C7A94">
        <w:rPr>
          <w:rFonts w:eastAsia="Cambria" w:cs="Cambria"/>
          <w:bCs/>
          <w:sz w:val="22"/>
          <w:szCs w:val="22"/>
        </w:rPr>
        <w:t>) method:</w:t>
      </w:r>
    </w:p>
    <w:p w14:paraId="7EAF9324" w14:textId="77777777" w:rsidR="00EF7AF0" w:rsidRDefault="00EF7AF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07FA8AB" w14:textId="2C42186B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str1 = "Hello";</w:t>
      </w:r>
    </w:p>
    <w:p w14:paraId="2C767526" w14:textId="46E53C03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str2 = "</w:t>
      </w:r>
      <w:r w:rsidR="000F1EB7" w:rsidRPr="002E739A">
        <w:rPr>
          <w:rFonts w:ascii="Consolas" w:eastAsia="Cambria" w:hAnsi="Consolas" w:cs="Cambria"/>
          <w:sz w:val="20"/>
          <w:szCs w:val="20"/>
        </w:rPr>
        <w:t>Rupali</w:t>
      </w:r>
      <w:r w:rsidRPr="002E739A">
        <w:rPr>
          <w:rFonts w:ascii="Consolas" w:eastAsia="Cambria" w:hAnsi="Consolas" w:cs="Cambria"/>
          <w:sz w:val="20"/>
          <w:szCs w:val="20"/>
        </w:rPr>
        <w:t>";</w:t>
      </w:r>
    </w:p>
    <w:p w14:paraId="57790227" w14:textId="4C492B4F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 xml:space="preserve">str1.concat(", ", str2)); // Output: "Hello, </w:t>
      </w:r>
      <w:r w:rsidR="000F1EB7" w:rsidRPr="002E739A">
        <w:rPr>
          <w:rFonts w:ascii="Consolas" w:eastAsia="Cambria" w:hAnsi="Consolas" w:cs="Cambria"/>
          <w:sz w:val="20"/>
          <w:szCs w:val="20"/>
        </w:rPr>
        <w:t>Rupali</w:t>
      </w:r>
      <w:r w:rsidRPr="002E739A">
        <w:rPr>
          <w:rFonts w:ascii="Consolas" w:eastAsia="Cambria" w:hAnsi="Consolas" w:cs="Cambria"/>
          <w:sz w:val="20"/>
          <w:szCs w:val="20"/>
        </w:rPr>
        <w:t>"</w:t>
      </w:r>
    </w:p>
    <w:p w14:paraId="4E849398" w14:textId="77777777" w:rsidR="00A101F3" w:rsidRPr="006C7A94" w:rsidRDefault="00A101F3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585479B8" w14:textId="7B13C40C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6C7A94">
        <w:rPr>
          <w:rFonts w:eastAsia="Cambria" w:cs="Cambria"/>
          <w:bCs/>
          <w:sz w:val="22"/>
          <w:szCs w:val="22"/>
        </w:rPr>
        <w:t>Substring Extraction</w:t>
      </w:r>
    </w:p>
    <w:p w14:paraId="045E2F1D" w14:textId="77777777" w:rsidR="00EF7AF0" w:rsidRDefault="00EF7AF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2EF3EEF" w14:textId="6E350DC5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"JavaScript";</w:t>
      </w:r>
    </w:p>
    <w:p w14:paraId="4F4E1EAE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text.slice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(0, 4)); // Output: "Java"</w:t>
      </w:r>
    </w:p>
    <w:p w14:paraId="096BD48E" w14:textId="77777777" w:rsidR="00F33761" w:rsidRPr="006C7A94" w:rsidRDefault="00F33761" w:rsidP="00F33761">
      <w:pPr>
        <w:pStyle w:val="Heading1AVAHEB"/>
        <w:tabs>
          <w:tab w:val="num" w:pos="284"/>
        </w:tabs>
        <w:spacing w:before="0"/>
        <w:ind w:firstLine="284"/>
        <w:jc w:val="both"/>
        <w:rPr>
          <w:rFonts w:eastAsia="Cambria" w:cs="Cambria"/>
          <w:b w:val="0"/>
          <w:sz w:val="22"/>
          <w:szCs w:val="22"/>
        </w:rPr>
      </w:pPr>
    </w:p>
    <w:p w14:paraId="2FFBE961" w14:textId="4BA229AC" w:rsidR="00EF7AF0" w:rsidRPr="00E01AFF" w:rsidRDefault="006C7A94" w:rsidP="00E765B4">
      <w:pPr>
        <w:pStyle w:val="Heading1AVAHEB"/>
        <w:numPr>
          <w:ilvl w:val="0"/>
          <w:numId w:val="121"/>
        </w:numPr>
        <w:tabs>
          <w:tab w:val="clear" w:pos="720"/>
          <w:tab w:val="num" w:pos="284"/>
        </w:tabs>
        <w:spacing w:before="0"/>
        <w:ind w:left="284" w:hanging="284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E01AFF">
        <w:rPr>
          <w:rFonts w:eastAsia="Cambria" w:cs="Cambria"/>
          <w:bCs/>
          <w:sz w:val="22"/>
          <w:szCs w:val="22"/>
        </w:rPr>
        <w:t>substring(</w:t>
      </w:r>
      <w:proofErr w:type="gramEnd"/>
      <w:r w:rsidRPr="00E01AFF">
        <w:rPr>
          <w:rFonts w:eastAsia="Cambria" w:cs="Cambria"/>
          <w:bCs/>
          <w:sz w:val="22"/>
          <w:szCs w:val="22"/>
        </w:rPr>
        <w:t>start, end):</w:t>
      </w:r>
      <w:r w:rsidRPr="00E01AFF">
        <w:rPr>
          <w:rFonts w:eastAsia="Cambria" w:cs="Cambria"/>
          <w:b w:val="0"/>
          <w:sz w:val="22"/>
          <w:szCs w:val="22"/>
        </w:rPr>
        <w:t xml:space="preserve"> </w:t>
      </w:r>
    </w:p>
    <w:p w14:paraId="78349DEE" w14:textId="72793BE6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"JavaScript";</w:t>
      </w:r>
    </w:p>
    <w:p w14:paraId="159B994B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text.substring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(0, 4)); // Output: "Java"</w:t>
      </w:r>
    </w:p>
    <w:p w14:paraId="63106889" w14:textId="77777777" w:rsidR="00F33761" w:rsidRPr="006C7A94" w:rsidRDefault="00F33761" w:rsidP="00F33761">
      <w:pPr>
        <w:pStyle w:val="Heading1AVAHEB"/>
        <w:tabs>
          <w:tab w:val="num" w:pos="284"/>
        </w:tabs>
        <w:spacing w:before="0"/>
        <w:ind w:firstLine="284"/>
        <w:jc w:val="both"/>
        <w:rPr>
          <w:rFonts w:eastAsia="Cambria" w:cs="Cambria"/>
          <w:b w:val="0"/>
          <w:sz w:val="22"/>
          <w:szCs w:val="22"/>
        </w:rPr>
      </w:pPr>
    </w:p>
    <w:p w14:paraId="65D5A382" w14:textId="77777777" w:rsidR="00E01AFF" w:rsidRPr="00E01AFF" w:rsidRDefault="006C7A94" w:rsidP="00E01AFF">
      <w:pPr>
        <w:pStyle w:val="Heading1AVAHEB"/>
        <w:numPr>
          <w:ilvl w:val="0"/>
          <w:numId w:val="121"/>
        </w:numPr>
        <w:tabs>
          <w:tab w:val="clear" w:pos="720"/>
          <w:tab w:val="num" w:pos="284"/>
        </w:tabs>
        <w:spacing w:before="0"/>
        <w:ind w:hanging="72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EF7AF0">
        <w:rPr>
          <w:rFonts w:eastAsia="Cambria" w:cs="Cambria"/>
          <w:bCs/>
          <w:sz w:val="22"/>
          <w:szCs w:val="22"/>
        </w:rPr>
        <w:t>substr</w:t>
      </w:r>
      <w:proofErr w:type="spellEnd"/>
      <w:r w:rsidRPr="00EF7AF0">
        <w:rPr>
          <w:rFonts w:eastAsia="Cambria" w:cs="Cambria"/>
          <w:bCs/>
          <w:sz w:val="22"/>
          <w:szCs w:val="22"/>
        </w:rPr>
        <w:t>(</w:t>
      </w:r>
      <w:proofErr w:type="gramEnd"/>
      <w:r w:rsidRPr="00EF7AF0">
        <w:rPr>
          <w:rFonts w:eastAsia="Cambria" w:cs="Cambria"/>
          <w:bCs/>
          <w:sz w:val="22"/>
          <w:szCs w:val="22"/>
        </w:rPr>
        <w:t>start, length) (deprecated):</w:t>
      </w:r>
      <w:r w:rsidRPr="006C7A94">
        <w:rPr>
          <w:rFonts w:eastAsia="Cambria" w:cs="Cambria"/>
          <w:b w:val="0"/>
          <w:sz w:val="22"/>
          <w:szCs w:val="22"/>
        </w:rPr>
        <w:t xml:space="preserve"> </w:t>
      </w:r>
    </w:p>
    <w:p w14:paraId="0A1F90E2" w14:textId="29456237" w:rsidR="006C7A94" w:rsidRPr="00E01AFF" w:rsidRDefault="006C7A94" w:rsidP="00E01AFF">
      <w:pPr>
        <w:pStyle w:val="Heading1AVAHEB"/>
        <w:spacing w:before="0"/>
        <w:jc w:val="both"/>
        <w:rPr>
          <w:rFonts w:ascii="Consolas" w:eastAsia="Cambria" w:hAnsi="Consolas" w:cs="Cambria"/>
          <w:b w:val="0"/>
          <w:bCs/>
          <w:sz w:val="20"/>
          <w:szCs w:val="20"/>
        </w:rPr>
      </w:pPr>
      <w:r w:rsidRPr="00E01AFF">
        <w:rPr>
          <w:rFonts w:ascii="Consolas" w:eastAsia="Cambria" w:hAnsi="Consolas" w:cs="Cambria"/>
          <w:b w:val="0"/>
          <w:bCs/>
          <w:sz w:val="20"/>
          <w:szCs w:val="20"/>
        </w:rPr>
        <w:t>let text = "JavaScript";</w:t>
      </w:r>
    </w:p>
    <w:p w14:paraId="7805D98F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text.substr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(0, 4)); // Output: "Java"</w:t>
      </w:r>
    </w:p>
    <w:p w14:paraId="0068BE34" w14:textId="6C7427CB" w:rsidR="00EF7AF0" w:rsidRPr="00E01AFF" w:rsidRDefault="006C7A94" w:rsidP="00953D37">
      <w:pPr>
        <w:pStyle w:val="Heading1AVAHEB"/>
        <w:numPr>
          <w:ilvl w:val="0"/>
          <w:numId w:val="122"/>
        </w:numPr>
        <w:tabs>
          <w:tab w:val="clear" w:pos="720"/>
          <w:tab w:val="num" w:pos="284"/>
        </w:tabs>
        <w:spacing w:before="0"/>
        <w:ind w:hanging="720"/>
        <w:jc w:val="both"/>
        <w:rPr>
          <w:rFonts w:ascii="Consolas" w:eastAsia="Cambria" w:hAnsi="Consolas" w:cs="Cambria"/>
          <w:sz w:val="20"/>
          <w:szCs w:val="20"/>
        </w:rPr>
      </w:pPr>
      <w:r w:rsidRPr="00E01AFF">
        <w:rPr>
          <w:rFonts w:eastAsia="Cambria" w:cs="Cambria"/>
          <w:bCs/>
          <w:sz w:val="22"/>
          <w:szCs w:val="22"/>
        </w:rPr>
        <w:lastRenderedPageBreak/>
        <w:t>split(separator):</w:t>
      </w:r>
      <w:r w:rsidRPr="00E01AFF">
        <w:rPr>
          <w:rFonts w:eastAsia="Cambria" w:cs="Cambria"/>
          <w:b w:val="0"/>
          <w:sz w:val="22"/>
          <w:szCs w:val="22"/>
        </w:rPr>
        <w:t xml:space="preserve"> </w:t>
      </w:r>
    </w:p>
    <w:p w14:paraId="739CD43B" w14:textId="2F919E0A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apple,banana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,cherry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";</w:t>
      </w:r>
    </w:p>
    <w:p w14:paraId="6286D68A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fruits = 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text.split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(",");</w:t>
      </w:r>
    </w:p>
    <w:p w14:paraId="69E1624B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console.log(fruits); // Output: ["apple", "banana", "cherry"]</w:t>
      </w:r>
    </w:p>
    <w:p w14:paraId="0684C23F" w14:textId="24AC5EFA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1D278E1D" w14:textId="30AE37A5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6C7A94">
        <w:rPr>
          <w:rFonts w:eastAsia="Cambria" w:cs="Cambria"/>
          <w:bCs/>
          <w:sz w:val="22"/>
          <w:szCs w:val="22"/>
        </w:rPr>
        <w:t>includes(</w:t>
      </w:r>
      <w:proofErr w:type="spellStart"/>
      <w:r w:rsidRPr="006C7A94">
        <w:rPr>
          <w:rFonts w:eastAsia="Cambria" w:cs="Cambria"/>
          <w:bCs/>
          <w:sz w:val="22"/>
          <w:szCs w:val="22"/>
        </w:rPr>
        <w:t>searchValue</w:t>
      </w:r>
      <w:proofErr w:type="spellEnd"/>
      <w:r w:rsidRPr="006C7A94">
        <w:rPr>
          <w:rFonts w:eastAsia="Cambria" w:cs="Cambria"/>
          <w:bCs/>
          <w:sz w:val="22"/>
          <w:szCs w:val="22"/>
        </w:rPr>
        <w:t>)</w:t>
      </w:r>
    </w:p>
    <w:p w14:paraId="40A816C4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"Hello, World!";</w:t>
      </w:r>
    </w:p>
    <w:p w14:paraId="0B7E391B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text.includes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("World")); // Output: true</w:t>
      </w:r>
    </w:p>
    <w:p w14:paraId="159F9925" w14:textId="77777777" w:rsidR="00A101F3" w:rsidRPr="002E739A" w:rsidRDefault="00A101F3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4617F27" w14:textId="68CB950B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proofErr w:type="spellStart"/>
      <w:r w:rsidRPr="006C7A94">
        <w:rPr>
          <w:rFonts w:eastAsia="Cambria" w:cs="Cambria"/>
          <w:bCs/>
          <w:sz w:val="22"/>
          <w:szCs w:val="22"/>
        </w:rPr>
        <w:t>startsWith</w:t>
      </w:r>
      <w:proofErr w:type="spellEnd"/>
      <w:r w:rsidRPr="006C7A94">
        <w:rPr>
          <w:rFonts w:eastAsia="Cambria" w:cs="Cambria"/>
          <w:bCs/>
          <w:sz w:val="22"/>
          <w:szCs w:val="22"/>
        </w:rPr>
        <w:t>(</w:t>
      </w:r>
      <w:proofErr w:type="spellStart"/>
      <w:r w:rsidRPr="006C7A94">
        <w:rPr>
          <w:rFonts w:eastAsia="Cambria" w:cs="Cambria"/>
          <w:bCs/>
          <w:sz w:val="22"/>
          <w:szCs w:val="22"/>
        </w:rPr>
        <w:t>searchValue</w:t>
      </w:r>
      <w:proofErr w:type="spellEnd"/>
      <w:r w:rsidRPr="006C7A94">
        <w:rPr>
          <w:rFonts w:eastAsia="Cambria" w:cs="Cambria"/>
          <w:bCs/>
          <w:sz w:val="22"/>
          <w:szCs w:val="22"/>
        </w:rPr>
        <w:t xml:space="preserve">) and </w:t>
      </w:r>
      <w:proofErr w:type="spellStart"/>
      <w:r w:rsidRPr="006C7A94">
        <w:rPr>
          <w:rFonts w:eastAsia="Cambria" w:cs="Cambria"/>
          <w:bCs/>
          <w:sz w:val="22"/>
          <w:szCs w:val="22"/>
        </w:rPr>
        <w:t>endsWith</w:t>
      </w:r>
      <w:proofErr w:type="spellEnd"/>
      <w:r w:rsidRPr="006C7A94">
        <w:rPr>
          <w:rFonts w:eastAsia="Cambria" w:cs="Cambria"/>
          <w:bCs/>
          <w:sz w:val="22"/>
          <w:szCs w:val="22"/>
        </w:rPr>
        <w:t>(</w:t>
      </w:r>
      <w:proofErr w:type="spellStart"/>
      <w:r w:rsidRPr="006C7A94">
        <w:rPr>
          <w:rFonts w:eastAsia="Cambria" w:cs="Cambria"/>
          <w:bCs/>
          <w:sz w:val="22"/>
          <w:szCs w:val="22"/>
        </w:rPr>
        <w:t>searchValue</w:t>
      </w:r>
      <w:proofErr w:type="spellEnd"/>
      <w:r w:rsidRPr="006C7A94">
        <w:rPr>
          <w:rFonts w:eastAsia="Cambria" w:cs="Cambria"/>
          <w:bCs/>
          <w:sz w:val="22"/>
          <w:szCs w:val="22"/>
        </w:rPr>
        <w:t>)</w:t>
      </w:r>
    </w:p>
    <w:p w14:paraId="306799CD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"JavaScript";</w:t>
      </w:r>
    </w:p>
    <w:p w14:paraId="11841E06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text.startsWith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("Java")); // Output: true</w:t>
      </w:r>
    </w:p>
    <w:p w14:paraId="148089C6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text.endsWith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("Script")); // Output: true</w:t>
      </w:r>
    </w:p>
    <w:p w14:paraId="6F7635F1" w14:textId="77777777" w:rsidR="00A101F3" w:rsidRPr="006C7A94" w:rsidRDefault="00A101F3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2232303F" w14:textId="6FA575C6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proofErr w:type="gramStart"/>
      <w:r w:rsidRPr="006C7A94">
        <w:rPr>
          <w:rFonts w:eastAsia="Cambria" w:cs="Cambria"/>
          <w:bCs/>
          <w:sz w:val="22"/>
          <w:szCs w:val="22"/>
        </w:rPr>
        <w:t>replace(</w:t>
      </w:r>
      <w:proofErr w:type="spellStart"/>
      <w:proofErr w:type="gramEnd"/>
      <w:r w:rsidRPr="006C7A94">
        <w:rPr>
          <w:rFonts w:eastAsia="Cambria" w:cs="Cambria"/>
          <w:bCs/>
          <w:sz w:val="22"/>
          <w:szCs w:val="22"/>
        </w:rPr>
        <w:t>searchValue</w:t>
      </w:r>
      <w:proofErr w:type="spellEnd"/>
      <w:r w:rsidRPr="006C7A94">
        <w:rPr>
          <w:rFonts w:eastAsia="Cambria" w:cs="Cambria"/>
          <w:bCs/>
          <w:sz w:val="22"/>
          <w:szCs w:val="22"/>
        </w:rPr>
        <w:t xml:space="preserve">, </w:t>
      </w:r>
      <w:proofErr w:type="spellStart"/>
      <w:r w:rsidRPr="006C7A94">
        <w:rPr>
          <w:rFonts w:eastAsia="Cambria" w:cs="Cambria"/>
          <w:bCs/>
          <w:sz w:val="22"/>
          <w:szCs w:val="22"/>
        </w:rPr>
        <w:t>newValue</w:t>
      </w:r>
      <w:proofErr w:type="spellEnd"/>
      <w:r w:rsidRPr="006C7A94">
        <w:rPr>
          <w:rFonts w:eastAsia="Cambria" w:cs="Cambria"/>
          <w:bCs/>
          <w:sz w:val="22"/>
          <w:szCs w:val="22"/>
        </w:rPr>
        <w:t>)</w:t>
      </w:r>
    </w:p>
    <w:p w14:paraId="5031ABDA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"Hello, World!";</w:t>
      </w:r>
    </w:p>
    <w:p w14:paraId="1C9A9E44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text.replace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("World", "JavaScript")); // Output: "Hello, JavaScript!"</w:t>
      </w:r>
    </w:p>
    <w:p w14:paraId="53287DCF" w14:textId="77777777" w:rsidR="00A101F3" w:rsidRPr="006C7A94" w:rsidRDefault="00A101F3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72B668E6" w14:textId="46FE5FE5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proofErr w:type="spellStart"/>
      <w:proofErr w:type="gramStart"/>
      <w:r w:rsidRPr="006C7A94">
        <w:rPr>
          <w:rFonts w:eastAsia="Cambria" w:cs="Cambria"/>
          <w:bCs/>
          <w:sz w:val="22"/>
          <w:szCs w:val="22"/>
        </w:rPr>
        <w:t>replaceAll</w:t>
      </w:r>
      <w:proofErr w:type="spellEnd"/>
      <w:r w:rsidRPr="006C7A94">
        <w:rPr>
          <w:rFonts w:eastAsia="Cambria" w:cs="Cambria"/>
          <w:bCs/>
          <w:sz w:val="22"/>
          <w:szCs w:val="22"/>
        </w:rPr>
        <w:t>(</w:t>
      </w:r>
      <w:proofErr w:type="spellStart"/>
      <w:proofErr w:type="gramEnd"/>
      <w:r w:rsidRPr="006C7A94">
        <w:rPr>
          <w:rFonts w:eastAsia="Cambria" w:cs="Cambria"/>
          <w:bCs/>
          <w:sz w:val="22"/>
          <w:szCs w:val="22"/>
        </w:rPr>
        <w:t>searchValue</w:t>
      </w:r>
      <w:proofErr w:type="spellEnd"/>
      <w:r w:rsidRPr="006C7A94">
        <w:rPr>
          <w:rFonts w:eastAsia="Cambria" w:cs="Cambria"/>
          <w:bCs/>
          <w:sz w:val="22"/>
          <w:szCs w:val="22"/>
        </w:rPr>
        <w:t xml:space="preserve">, </w:t>
      </w:r>
      <w:proofErr w:type="spellStart"/>
      <w:r w:rsidRPr="006C7A94">
        <w:rPr>
          <w:rFonts w:eastAsia="Cambria" w:cs="Cambria"/>
          <w:bCs/>
          <w:sz w:val="22"/>
          <w:szCs w:val="22"/>
        </w:rPr>
        <w:t>newValue</w:t>
      </w:r>
      <w:proofErr w:type="spellEnd"/>
      <w:r w:rsidRPr="006C7A94">
        <w:rPr>
          <w:rFonts w:eastAsia="Cambria" w:cs="Cambria"/>
          <w:bCs/>
          <w:sz w:val="22"/>
          <w:szCs w:val="22"/>
        </w:rPr>
        <w:t>)</w:t>
      </w:r>
    </w:p>
    <w:p w14:paraId="69584D8A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"Hello, Hello!";</w:t>
      </w:r>
    </w:p>
    <w:p w14:paraId="7BA3913A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text.replaceAll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("Hello", "Hi")); // Output: "Hi, Hi!"</w:t>
      </w:r>
    </w:p>
    <w:p w14:paraId="4D076611" w14:textId="03C45A57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4AFE4326" w14:textId="77777777" w:rsidR="00EF7AF0" w:rsidRDefault="00EF7AF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415834E" w14:textId="265FF9C8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name = "</w:t>
      </w:r>
      <w:r w:rsidR="00324907" w:rsidRPr="002E739A">
        <w:rPr>
          <w:rFonts w:ascii="Consolas" w:eastAsia="Cambria" w:hAnsi="Consolas" w:cs="Cambria"/>
          <w:sz w:val="20"/>
          <w:szCs w:val="20"/>
        </w:rPr>
        <w:t>Rupali</w:t>
      </w:r>
      <w:r w:rsidRPr="002E739A">
        <w:rPr>
          <w:rFonts w:ascii="Consolas" w:eastAsia="Cambria" w:hAnsi="Consolas" w:cs="Cambria"/>
          <w:sz w:val="20"/>
          <w:szCs w:val="20"/>
        </w:rPr>
        <w:t>";</w:t>
      </w:r>
    </w:p>
    <w:p w14:paraId="085B2659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greeting = `Hello, ${name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}!`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;</w:t>
      </w:r>
    </w:p>
    <w:p w14:paraId="2BDAE419" w14:textId="0E5230C5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console.log(greeting); // Output: "Hello, </w:t>
      </w:r>
      <w:r w:rsidR="00324907" w:rsidRPr="002E739A">
        <w:rPr>
          <w:rFonts w:ascii="Consolas" w:eastAsia="Cambria" w:hAnsi="Consolas" w:cs="Cambria"/>
          <w:sz w:val="20"/>
          <w:szCs w:val="20"/>
        </w:rPr>
        <w:t>Rupali</w:t>
      </w:r>
      <w:r w:rsidRPr="002E739A">
        <w:rPr>
          <w:rFonts w:ascii="Consolas" w:eastAsia="Cambria" w:hAnsi="Consolas" w:cs="Cambria"/>
          <w:sz w:val="20"/>
          <w:szCs w:val="20"/>
        </w:rPr>
        <w:t>!"</w:t>
      </w:r>
    </w:p>
    <w:p w14:paraId="1E723990" w14:textId="77777777" w:rsidR="00A101F3" w:rsidRPr="006C7A94" w:rsidRDefault="00A101F3" w:rsidP="00A101F3">
      <w:pPr>
        <w:pStyle w:val="Heading1AVAHEB"/>
        <w:tabs>
          <w:tab w:val="num" w:pos="284"/>
        </w:tabs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033CC037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message = `This is a</w:t>
      </w:r>
    </w:p>
    <w:p w14:paraId="4CA6A04C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multiline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string.`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;</w:t>
      </w:r>
    </w:p>
    <w:p w14:paraId="2F6064CC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console.log(message);</w:t>
      </w:r>
    </w:p>
    <w:p w14:paraId="2007A0C8" w14:textId="1ECA73F4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397C63E4" w14:textId="77777777" w:rsidR="006C7A94" w:rsidRPr="00324907" w:rsidRDefault="006C7A94" w:rsidP="00975816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324907">
        <w:rPr>
          <w:rFonts w:eastAsia="Cambria" w:cs="Cambria"/>
          <w:bCs/>
          <w:sz w:val="22"/>
          <w:szCs w:val="22"/>
        </w:rPr>
        <w:t>Example:</w:t>
      </w:r>
    </w:p>
    <w:p w14:paraId="2E65185A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   Hello, World!   ";</w:t>
      </w:r>
    </w:p>
    <w:p w14:paraId="7764108E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text.trim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()); // Output: "Hello, World!"</w:t>
      </w:r>
    </w:p>
    <w:p w14:paraId="54DC0BF3" w14:textId="57CF21E5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1676E1A0" w14:textId="77777777" w:rsidR="006C7A94" w:rsidRDefault="006C7A94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  <w:r w:rsidRPr="006C7A94">
        <w:rPr>
          <w:rFonts w:eastAsia="Cambria" w:cs="Cambria"/>
          <w:b w:val="0"/>
          <w:sz w:val="22"/>
          <w:szCs w:val="22"/>
        </w:rPr>
        <w:t xml:space="preserve">Use </w:t>
      </w:r>
      <w:proofErr w:type="gramStart"/>
      <w:r w:rsidRPr="006C7A94">
        <w:rPr>
          <w:rFonts w:eastAsia="Cambria" w:cs="Cambria"/>
          <w:b w:val="0"/>
          <w:sz w:val="22"/>
          <w:szCs w:val="22"/>
        </w:rPr>
        <w:t>split(</w:t>
      </w:r>
      <w:proofErr w:type="gramEnd"/>
      <w:r w:rsidRPr="006C7A94">
        <w:rPr>
          <w:rFonts w:eastAsia="Cambria" w:cs="Cambria"/>
          <w:b w:val="0"/>
          <w:sz w:val="22"/>
          <w:szCs w:val="22"/>
        </w:rPr>
        <w:t>) to break a string into an array based on a specified delimiter.</w:t>
      </w:r>
    </w:p>
    <w:p w14:paraId="5B65DF2A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text = "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a,b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,c,d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";</w:t>
      </w:r>
    </w:p>
    <w:p w14:paraId="6E2F2579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array = 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text.split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(",");</w:t>
      </w:r>
    </w:p>
    <w:p w14:paraId="21BD7D48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console.log(array); // Output: ["a", "b", "c", "d"]</w:t>
      </w:r>
    </w:p>
    <w:p w14:paraId="7D7C0367" w14:textId="40542841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1B95DAE4" w14:textId="77777777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6C7A94">
        <w:rPr>
          <w:rFonts w:eastAsia="Cambria" w:cs="Cambria"/>
          <w:bCs/>
          <w:sz w:val="22"/>
          <w:szCs w:val="22"/>
        </w:rPr>
        <w:t>Example 1: Checking Palindrome</w:t>
      </w:r>
    </w:p>
    <w:p w14:paraId="293D9557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isPalindrome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(str) {</w:t>
      </w:r>
    </w:p>
    <w:p w14:paraId="3A96E9B2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let reversed = 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str.split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("").reverse().join("");</w:t>
      </w:r>
    </w:p>
    <w:p w14:paraId="4A902941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return str === reversed;</w:t>
      </w:r>
    </w:p>
    <w:p w14:paraId="178B896B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5F238970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isPalindrome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("madam")); // Output: true</w:t>
      </w:r>
    </w:p>
    <w:p w14:paraId="715C7709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isPalindrome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("hello")); // Output: false</w:t>
      </w:r>
    </w:p>
    <w:p w14:paraId="66B24990" w14:textId="77777777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034F7CF3" w14:textId="77777777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Cs/>
          <w:sz w:val="22"/>
          <w:szCs w:val="22"/>
        </w:rPr>
      </w:pPr>
      <w:r w:rsidRPr="006C7A94">
        <w:rPr>
          <w:rFonts w:eastAsia="Cambria" w:cs="Cambria"/>
          <w:bCs/>
          <w:sz w:val="22"/>
          <w:szCs w:val="22"/>
        </w:rPr>
        <w:t>Example 2: Word Frequency Counter</w:t>
      </w:r>
    </w:p>
    <w:p w14:paraId="0120CB31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wordFrequency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(sentence) {</w:t>
      </w:r>
    </w:p>
    <w:p w14:paraId="621FD31E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lastRenderedPageBreak/>
        <w:t xml:space="preserve">  let words = 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sentence.toLowerCase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().split(" ");</w:t>
      </w:r>
    </w:p>
    <w:p w14:paraId="79F30834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let frequency = {};</w:t>
      </w:r>
    </w:p>
    <w:p w14:paraId="7B8EA42E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words.forEach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(word =&gt; {</w:t>
      </w:r>
    </w:p>
    <w:p w14:paraId="2A3D6B21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  frequency[word] = (frequency[word] || 0) + 1;</w:t>
      </w:r>
    </w:p>
    <w:p w14:paraId="1143928E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685A0296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return frequency;</w:t>
      </w:r>
    </w:p>
    <w:p w14:paraId="60222CC0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1A1BB00C" w14:textId="77777777" w:rsidR="006C7A94" w:rsidRPr="002E739A" w:rsidRDefault="006C7A94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wordFrequency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("Hello world hello")); // Output: { hello: 2, world: 1 }</w:t>
      </w:r>
    </w:p>
    <w:p w14:paraId="333D7E39" w14:textId="01C7C308" w:rsidR="006C7A94" w:rsidRPr="006C7A94" w:rsidRDefault="006C7A94" w:rsidP="006C7A94">
      <w:pPr>
        <w:pStyle w:val="Heading1AVAHEB"/>
        <w:spacing w:before="0"/>
        <w:jc w:val="both"/>
        <w:rPr>
          <w:rFonts w:eastAsia="Cambria" w:cs="Cambria"/>
          <w:b w:val="0"/>
          <w:sz w:val="22"/>
          <w:szCs w:val="22"/>
        </w:rPr>
      </w:pPr>
    </w:p>
    <w:p w14:paraId="6898639B" w14:textId="659C4BB9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integer = 42; // Integer</w:t>
      </w:r>
    </w:p>
    <w:p w14:paraId="3932254C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float = 3.14; // Floating-point number</w:t>
      </w:r>
    </w:p>
    <w:p w14:paraId="53CDB557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scientific = 1.2e3; // Scientific notation (1.2 * 10^3)</w:t>
      </w:r>
    </w:p>
    <w:p w14:paraId="218AB974" w14:textId="77777777" w:rsidR="00322980" w:rsidRPr="00322980" w:rsidRDefault="00322980" w:rsidP="00322980">
      <w:pPr>
        <w:spacing w:after="0"/>
        <w:rPr>
          <w:rFonts w:eastAsia="Cambria" w:cs="Cambria"/>
          <w:bCs/>
        </w:rPr>
      </w:pPr>
    </w:p>
    <w:p w14:paraId="48CCF4DD" w14:textId="77777777" w:rsidR="00322980" w:rsidRPr="00322980" w:rsidRDefault="00322980" w:rsidP="00322980">
      <w:pPr>
        <w:spacing w:after="0"/>
        <w:rPr>
          <w:rFonts w:eastAsia="Cambria" w:cs="Cambria"/>
          <w:b/>
        </w:rPr>
      </w:pPr>
      <w:r w:rsidRPr="00322980">
        <w:rPr>
          <w:rFonts w:eastAsia="Cambria" w:cs="Cambria"/>
          <w:b/>
        </w:rPr>
        <w:t>Examples:</w:t>
      </w:r>
    </w:p>
    <w:p w14:paraId="5E80EC14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5 / 0); // Output: Infinity</w:t>
      </w:r>
    </w:p>
    <w:p w14:paraId="12EDA6B7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-5 / 0); // Output: -Infinity</w:t>
      </w:r>
    </w:p>
    <w:p w14:paraId="42218017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abc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" * 2); // Output: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NaN</w:t>
      </w:r>
      <w:proofErr w:type="spellEnd"/>
    </w:p>
    <w:p w14:paraId="1A3BC262" w14:textId="42406ABB" w:rsidR="00322980" w:rsidRPr="00322980" w:rsidRDefault="00322980" w:rsidP="00322980">
      <w:pPr>
        <w:spacing w:after="0"/>
        <w:rPr>
          <w:rFonts w:eastAsia="Cambria" w:cs="Cambria"/>
          <w:bCs/>
        </w:rPr>
      </w:pPr>
    </w:p>
    <w:p w14:paraId="2524E18E" w14:textId="77777777" w:rsidR="004D2E34" w:rsidRDefault="004D2E34" w:rsidP="00322980">
      <w:pPr>
        <w:spacing w:after="0"/>
        <w:rPr>
          <w:rFonts w:eastAsia="Cambria" w:cs="Cambria"/>
        </w:rPr>
      </w:pPr>
    </w:p>
    <w:p w14:paraId="41BCB211" w14:textId="68442DBF" w:rsidR="00322980" w:rsidRPr="00322980" w:rsidRDefault="00322980" w:rsidP="00322980">
      <w:pPr>
        <w:spacing w:after="0"/>
        <w:rPr>
          <w:rFonts w:eastAsia="Cambria" w:cs="Cambria"/>
          <w:b/>
        </w:rPr>
      </w:pPr>
      <w:r w:rsidRPr="00322980">
        <w:rPr>
          <w:rFonts w:eastAsia="Cambria" w:cs="Cambria"/>
          <w:b/>
        </w:rPr>
        <w:t>Example</w:t>
      </w:r>
      <w:r w:rsidR="001F4962" w:rsidRPr="001F4962">
        <w:rPr>
          <w:rFonts w:eastAsia="Cambria" w:cs="Cambria"/>
          <w:b/>
        </w:rPr>
        <w:t>s</w:t>
      </w:r>
      <w:r w:rsidRPr="00322980">
        <w:rPr>
          <w:rFonts w:eastAsia="Cambria" w:cs="Cambria"/>
          <w:b/>
        </w:rPr>
        <w:t>:</w:t>
      </w:r>
    </w:p>
    <w:p w14:paraId="000C461D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a = 10, b = 3;</w:t>
      </w:r>
    </w:p>
    <w:p w14:paraId="71EA6A6C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a + b); // Output: 13</w:t>
      </w:r>
    </w:p>
    <w:p w14:paraId="4901B1AA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a % b); // Output: 1</w:t>
      </w:r>
    </w:p>
    <w:p w14:paraId="610994C2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a ** b); // Output: 1000</w:t>
      </w:r>
    </w:p>
    <w:p w14:paraId="552E759E" w14:textId="1A9BE988" w:rsidR="00322980" w:rsidRDefault="00322980" w:rsidP="00322980">
      <w:pPr>
        <w:spacing w:after="0"/>
        <w:rPr>
          <w:rFonts w:eastAsia="Cambria" w:cs="Cambria"/>
          <w:bCs/>
        </w:rPr>
      </w:pPr>
    </w:p>
    <w:p w14:paraId="5D43ECB7" w14:textId="77777777" w:rsidR="00322980" w:rsidRPr="00322980" w:rsidRDefault="00322980" w:rsidP="00322980">
      <w:pPr>
        <w:spacing w:after="0"/>
        <w:rPr>
          <w:rFonts w:eastAsia="Cambria" w:cs="Cambria"/>
          <w:b/>
        </w:rPr>
      </w:pPr>
      <w:r w:rsidRPr="00322980">
        <w:rPr>
          <w:rFonts w:eastAsia="Cambria" w:cs="Cambria"/>
          <w:b/>
        </w:rPr>
        <w:t>Examples:</w:t>
      </w:r>
    </w:p>
    <w:p w14:paraId="228AB029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3.14159;</w:t>
      </w:r>
    </w:p>
    <w:p w14:paraId="3D94E84A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num.toFixed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(2)); // Output: "3.14"</w:t>
      </w:r>
    </w:p>
    <w:p w14:paraId="14A03F18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console.log((255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).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toString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(16)); // Output: "ff"</w:t>
      </w:r>
    </w:p>
    <w:p w14:paraId="62A137E2" w14:textId="1F911F23" w:rsidR="00322980" w:rsidRPr="00322980" w:rsidRDefault="00322980" w:rsidP="00322980">
      <w:pPr>
        <w:spacing w:after="0"/>
        <w:rPr>
          <w:rFonts w:eastAsia="Cambria" w:cs="Cambria"/>
          <w:bCs/>
        </w:rPr>
      </w:pPr>
    </w:p>
    <w:p w14:paraId="547FB14B" w14:textId="77777777" w:rsidR="00322980" w:rsidRPr="00975816" w:rsidRDefault="00322980" w:rsidP="00322980">
      <w:pPr>
        <w:spacing w:after="0"/>
        <w:rPr>
          <w:rFonts w:eastAsia="Cambria" w:cs="Cambria"/>
          <w:b/>
        </w:rPr>
      </w:pPr>
      <w:r w:rsidRPr="00975816">
        <w:rPr>
          <w:rFonts w:eastAsia="Cambria" w:cs="Cambria"/>
          <w:b/>
        </w:rPr>
        <w:t>Examples:</w:t>
      </w:r>
    </w:p>
    <w:p w14:paraId="540D7AE9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Math.PI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); // Output: 3.141592653589793</w:t>
      </w:r>
    </w:p>
    <w:p w14:paraId="24312E9D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Math.max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(1, 10, -5)); // Output: 10</w:t>
      </w:r>
    </w:p>
    <w:p w14:paraId="0DD5FB14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Math.sqrt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(16)); // Output: 4</w:t>
      </w:r>
    </w:p>
    <w:p w14:paraId="650DF106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Math.random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()); // Output: A random value between 0 and 1</w:t>
      </w:r>
    </w:p>
    <w:p w14:paraId="5BF396C4" w14:textId="77777777" w:rsidR="0068205C" w:rsidRPr="00322980" w:rsidRDefault="0068205C" w:rsidP="00322980">
      <w:pPr>
        <w:spacing w:after="0"/>
        <w:rPr>
          <w:rFonts w:eastAsia="Cambria" w:cs="Cambria"/>
          <w:bCs/>
        </w:rPr>
      </w:pPr>
    </w:p>
    <w:p w14:paraId="7B9ECAD0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getRandomInt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min, max) {</w:t>
      </w:r>
    </w:p>
    <w:p w14:paraId="15D79350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return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Math.floor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Math.random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() * (max - min + 1)) + min;</w:t>
      </w:r>
    </w:p>
    <w:p w14:paraId="0A3B2062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19560B8C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getRandomInt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(1, 10)); // Output: Random integer between 1 and 10</w:t>
      </w:r>
    </w:p>
    <w:p w14:paraId="1505B954" w14:textId="2AEBBB64" w:rsidR="00322980" w:rsidRPr="00322980" w:rsidRDefault="00322980" w:rsidP="00322980">
      <w:pPr>
        <w:spacing w:after="0"/>
        <w:rPr>
          <w:rFonts w:eastAsia="Cambria" w:cs="Cambria"/>
          <w:bCs/>
        </w:rPr>
      </w:pPr>
    </w:p>
    <w:p w14:paraId="2448EEB9" w14:textId="77777777" w:rsidR="00322980" w:rsidRPr="00EF7AF0" w:rsidRDefault="00322980" w:rsidP="00322980">
      <w:pPr>
        <w:spacing w:after="0"/>
        <w:rPr>
          <w:rFonts w:eastAsia="Cambria" w:cs="Cambria"/>
          <w:b/>
        </w:rPr>
      </w:pPr>
      <w:r w:rsidRPr="00EF7AF0">
        <w:rPr>
          <w:rFonts w:eastAsia="Cambria" w:cs="Cambria"/>
          <w:b/>
        </w:rPr>
        <w:t>Example:</w:t>
      </w:r>
    </w:p>
    <w:p w14:paraId="58DCEE5B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0.1 + 0.2); // Output: 0.30000000000000004</w:t>
      </w:r>
    </w:p>
    <w:p w14:paraId="01613A33" w14:textId="77777777" w:rsidR="00E01AFF" w:rsidRDefault="00E01AFF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4A7A618" w14:textId="5BE1D2CF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result = (0.1 + 0.2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).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toFixed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(2);</w:t>
      </w:r>
    </w:p>
    <w:p w14:paraId="6E9BB58A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console.log(result); // Output: "0.30"</w:t>
      </w:r>
    </w:p>
    <w:p w14:paraId="669072A1" w14:textId="3080AB2B" w:rsidR="00322980" w:rsidRPr="00322980" w:rsidRDefault="00322980" w:rsidP="00322980">
      <w:pPr>
        <w:spacing w:after="0"/>
        <w:rPr>
          <w:rFonts w:eastAsia="Cambria" w:cs="Cambria"/>
          <w:bCs/>
        </w:rPr>
      </w:pPr>
    </w:p>
    <w:p w14:paraId="32B58875" w14:textId="77777777" w:rsidR="00322980" w:rsidRPr="00322980" w:rsidRDefault="00322980" w:rsidP="00322980">
      <w:pPr>
        <w:spacing w:after="0"/>
        <w:rPr>
          <w:rFonts w:eastAsia="Cambria" w:cs="Cambria"/>
          <w:b/>
          <w:bCs/>
        </w:rPr>
      </w:pPr>
      <w:r w:rsidRPr="00322980">
        <w:rPr>
          <w:rFonts w:eastAsia="Cambria" w:cs="Cambria"/>
          <w:b/>
          <w:bCs/>
        </w:rPr>
        <w:t>Example 1: Calculating Area of a Circle</w:t>
      </w:r>
    </w:p>
    <w:p w14:paraId="5D7E86DF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calculateCircleArea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(radius) {</w:t>
      </w:r>
    </w:p>
    <w:p w14:paraId="5A091158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return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Math.PI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* 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Math.pow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radius, 2);</w:t>
      </w:r>
    </w:p>
    <w:p w14:paraId="28EB523C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66BE8589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lastRenderedPageBreak/>
        <w:t>console.log(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calculateCircleArea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5)); // Output: 78.53981633974483</w:t>
      </w:r>
    </w:p>
    <w:p w14:paraId="6D185BDD" w14:textId="77777777" w:rsidR="0020312A" w:rsidRPr="00322980" w:rsidRDefault="0020312A" w:rsidP="00322980">
      <w:pPr>
        <w:spacing w:after="0"/>
        <w:rPr>
          <w:rFonts w:eastAsia="Cambria" w:cs="Cambria"/>
          <w:bCs/>
        </w:rPr>
      </w:pPr>
    </w:p>
    <w:p w14:paraId="3615CC63" w14:textId="77777777" w:rsidR="00322980" w:rsidRPr="00322980" w:rsidRDefault="00322980" w:rsidP="00322980">
      <w:pPr>
        <w:spacing w:after="0"/>
        <w:rPr>
          <w:rFonts w:eastAsia="Cambria" w:cs="Cambria"/>
          <w:b/>
          <w:bCs/>
        </w:rPr>
      </w:pPr>
      <w:r w:rsidRPr="00322980">
        <w:rPr>
          <w:rFonts w:eastAsia="Cambria" w:cs="Cambria"/>
          <w:b/>
          <w:bCs/>
        </w:rPr>
        <w:t>Example 2: Finding the Larger of Two Numbers</w:t>
      </w:r>
    </w:p>
    <w:p w14:paraId="4D435E79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findLarger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a, b) {</w:t>
      </w:r>
    </w:p>
    <w:p w14:paraId="2C8C2ADD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return </w:t>
      </w: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Math.max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a, b);</w:t>
      </w:r>
    </w:p>
    <w:p w14:paraId="18553123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174ABED2" w14:textId="77777777" w:rsidR="00322980" w:rsidRPr="002E739A" w:rsidRDefault="00322980" w:rsidP="002E739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findLarger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(10, 20)); // Output: 20</w:t>
      </w:r>
    </w:p>
    <w:p w14:paraId="29872D1F" w14:textId="5333612B" w:rsidR="00322980" w:rsidRPr="00322980" w:rsidRDefault="00322980" w:rsidP="00322980">
      <w:pPr>
        <w:spacing w:after="0"/>
        <w:rPr>
          <w:rFonts w:eastAsia="Cambria" w:cs="Cambria"/>
          <w:bCs/>
        </w:rPr>
      </w:pPr>
    </w:p>
    <w:p w14:paraId="34971C88" w14:textId="77777777" w:rsidR="00C97618" w:rsidRDefault="00C97618" w:rsidP="00C97618">
      <w:pPr>
        <w:spacing w:after="0"/>
        <w:jc w:val="both"/>
        <w:rPr>
          <w:rFonts w:eastAsia="Cambria" w:cs="Cambria"/>
        </w:rPr>
      </w:pPr>
    </w:p>
    <w:p w14:paraId="2705E39A" w14:textId="2355FB51" w:rsidR="00C97618" w:rsidRPr="006075C2" w:rsidRDefault="00C97618" w:rsidP="00C97618">
      <w:pPr>
        <w:spacing w:after="0"/>
        <w:jc w:val="both"/>
        <w:rPr>
          <w:rFonts w:eastAsia="Cambria" w:cs="Cambria"/>
          <w:b/>
          <w:bCs/>
        </w:rPr>
      </w:pPr>
      <w:r w:rsidRPr="006075C2">
        <w:rPr>
          <w:rFonts w:eastAsia="Cambria" w:cs="Cambria"/>
          <w:b/>
          <w:bCs/>
        </w:rPr>
        <w:t>Example:</w:t>
      </w:r>
    </w:p>
    <w:p w14:paraId="20C77DA3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if (!0) {</w:t>
      </w:r>
    </w:p>
    <w:p w14:paraId="202B9F1F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 xml:space="preserve">"0 is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"); // Output: 0 is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</w:p>
    <w:p w14:paraId="448437FC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1F64A294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if (!"") {</w:t>
      </w:r>
    </w:p>
    <w:p w14:paraId="72BDCE0C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 xml:space="preserve">"Empty string is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"); // Output: Empty string is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</w:p>
    <w:p w14:paraId="76968ABB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08552930" w14:textId="242E5989" w:rsidR="00C97618" w:rsidRPr="00C97618" w:rsidRDefault="00C97618" w:rsidP="00C97618">
      <w:pPr>
        <w:spacing w:after="0"/>
        <w:jc w:val="both"/>
        <w:rPr>
          <w:rFonts w:eastAsia="Cambria" w:cs="Cambria"/>
        </w:rPr>
      </w:pPr>
    </w:p>
    <w:p w14:paraId="4A443AE0" w14:textId="77777777" w:rsidR="00C97618" w:rsidRDefault="00C97618" w:rsidP="00C97618">
      <w:pPr>
        <w:spacing w:after="0"/>
        <w:jc w:val="both"/>
        <w:rPr>
          <w:rFonts w:eastAsia="Cambria" w:cs="Cambria"/>
        </w:rPr>
      </w:pPr>
    </w:p>
    <w:p w14:paraId="12C25A3B" w14:textId="1DE3E13A" w:rsidR="00C97618" w:rsidRPr="006075C2" w:rsidRDefault="00C97618" w:rsidP="00C97618">
      <w:pPr>
        <w:spacing w:after="0"/>
        <w:jc w:val="both"/>
        <w:rPr>
          <w:rFonts w:eastAsia="Cambria" w:cs="Cambria"/>
          <w:b/>
          <w:bCs/>
        </w:rPr>
      </w:pPr>
      <w:r w:rsidRPr="006075C2">
        <w:rPr>
          <w:rFonts w:eastAsia="Cambria" w:cs="Cambria"/>
          <w:b/>
          <w:bCs/>
        </w:rPr>
        <w:t>Example:</w:t>
      </w:r>
    </w:p>
    <w:p w14:paraId="45BD7C1F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if ("hello") {</w:t>
      </w:r>
    </w:p>
    <w:p w14:paraId="114F97D7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"Non-empty strings are truthy"); // Output: Non-empty strings are truthy</w:t>
      </w:r>
    </w:p>
    <w:p w14:paraId="3580E022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2C2347B4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if (42) {</w:t>
      </w:r>
    </w:p>
    <w:p w14:paraId="60828594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"Non-zero numbers are truthy"); // Output: Non-zero numbers are truthy</w:t>
      </w:r>
    </w:p>
    <w:p w14:paraId="0A4B59A8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07BB422C" w14:textId="369374D3" w:rsidR="00C97618" w:rsidRPr="00C97618" w:rsidRDefault="00C97618" w:rsidP="00C97618">
      <w:pPr>
        <w:spacing w:after="0"/>
        <w:jc w:val="both"/>
        <w:rPr>
          <w:rFonts w:eastAsia="Cambria" w:cs="Cambria"/>
        </w:rPr>
      </w:pPr>
    </w:p>
    <w:p w14:paraId="1BEB5DED" w14:textId="77777777" w:rsidR="00C97618" w:rsidRPr="00C97618" w:rsidRDefault="00C97618" w:rsidP="00C97618">
      <w:pPr>
        <w:spacing w:after="0"/>
        <w:ind w:left="720"/>
        <w:jc w:val="both"/>
        <w:rPr>
          <w:rFonts w:eastAsia="Cambria" w:cs="Cambria"/>
        </w:rPr>
      </w:pPr>
    </w:p>
    <w:p w14:paraId="2DD1BC0C" w14:textId="77777777" w:rsidR="00C97618" w:rsidRPr="00C97618" w:rsidRDefault="00C97618" w:rsidP="00C97618">
      <w:pPr>
        <w:spacing w:after="0"/>
        <w:jc w:val="both"/>
        <w:rPr>
          <w:rFonts w:eastAsia="Cambria" w:cs="Cambria"/>
          <w:b/>
          <w:bCs/>
        </w:rPr>
      </w:pPr>
      <w:r w:rsidRPr="00C97618">
        <w:rPr>
          <w:rFonts w:eastAsia="Cambria" w:cs="Cambria"/>
          <w:b/>
          <w:bCs/>
        </w:rPr>
        <w:t>Example 1: Using if statements</w:t>
      </w:r>
    </w:p>
    <w:p w14:paraId="287CA180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value = ""; // Empty string</w:t>
      </w:r>
    </w:p>
    <w:p w14:paraId="504C6532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if (value) {</w:t>
      </w:r>
    </w:p>
    <w:p w14:paraId="1DD303C3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"This is truthy");</w:t>
      </w:r>
    </w:p>
    <w:p w14:paraId="43440617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 else {</w:t>
      </w:r>
    </w:p>
    <w:p w14:paraId="23AA6751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 xml:space="preserve">"This is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"); // Output: This is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</w:p>
    <w:p w14:paraId="5B4A426D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3A594A21" w14:textId="77777777" w:rsidR="00C97618" w:rsidRDefault="00C97618" w:rsidP="00C97618">
      <w:pPr>
        <w:spacing w:after="0"/>
        <w:jc w:val="both"/>
        <w:rPr>
          <w:rFonts w:eastAsia="Cambria" w:cs="Cambria"/>
          <w:b/>
          <w:bCs/>
        </w:rPr>
      </w:pPr>
    </w:p>
    <w:p w14:paraId="4AE32BAF" w14:textId="2F7F1BC6" w:rsidR="00C97618" w:rsidRPr="00C97618" w:rsidRDefault="00C97618" w:rsidP="00C97618">
      <w:pPr>
        <w:spacing w:after="0"/>
        <w:jc w:val="both"/>
        <w:rPr>
          <w:rFonts w:eastAsia="Cambria" w:cs="Cambria"/>
          <w:b/>
          <w:bCs/>
        </w:rPr>
      </w:pPr>
      <w:r w:rsidRPr="00C97618">
        <w:rPr>
          <w:rFonts w:eastAsia="Cambria" w:cs="Cambria"/>
          <w:b/>
          <w:bCs/>
        </w:rPr>
        <w:t>Example 2: Combining Logical Operators</w:t>
      </w:r>
    </w:p>
    <w:p w14:paraId="0F3DF0E0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a = "hello" &amp;&amp; 42; // Both are truthy, so result is 42</w:t>
      </w:r>
    </w:p>
    <w:p w14:paraId="564E7034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console.log(a); // Output: 42</w:t>
      </w:r>
    </w:p>
    <w:p w14:paraId="1A3368E3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14B98D1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b = 0 || "fallback"; // 0 is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, so result is "fallback"</w:t>
      </w:r>
    </w:p>
    <w:p w14:paraId="0C32674A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console.log(b); // Output: fallback</w:t>
      </w:r>
    </w:p>
    <w:p w14:paraId="04B141CD" w14:textId="0E7DAD9B" w:rsidR="00C97618" w:rsidRPr="00C97618" w:rsidRDefault="00C97618" w:rsidP="00C97618">
      <w:pPr>
        <w:spacing w:after="0"/>
        <w:jc w:val="both"/>
        <w:rPr>
          <w:rFonts w:eastAsia="Cambria" w:cs="Cambria"/>
        </w:rPr>
      </w:pPr>
    </w:p>
    <w:p w14:paraId="6B770D62" w14:textId="77777777" w:rsidR="00C97618" w:rsidRPr="00C97618" w:rsidRDefault="00C97618" w:rsidP="00C97618">
      <w:pPr>
        <w:spacing w:after="0"/>
        <w:jc w:val="both"/>
        <w:rPr>
          <w:rFonts w:eastAsia="Cambria" w:cs="Cambria"/>
          <w:b/>
          <w:bCs/>
        </w:rPr>
      </w:pPr>
      <w:r w:rsidRPr="00C97618">
        <w:rPr>
          <w:rFonts w:eastAsia="Cambria" w:cs="Cambria"/>
          <w:b/>
          <w:bCs/>
        </w:rPr>
        <w:t>Example: Boolean Coercion</w:t>
      </w:r>
    </w:p>
    <w:p w14:paraId="71008454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value1 =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Boolean(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 xml:space="preserve">0); // Explicit coercion to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boolean</w:t>
      </w:r>
      <w:proofErr w:type="spellEnd"/>
    </w:p>
    <w:p w14:paraId="3BE18938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console.log(value1); // Output: false</w:t>
      </w:r>
    </w:p>
    <w:p w14:paraId="565A092D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71EE966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value2 = !!"text"; // Double negation to check truthiness</w:t>
      </w:r>
    </w:p>
    <w:p w14:paraId="57ECD707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console.log(value2); // Output: true</w:t>
      </w:r>
    </w:p>
    <w:p w14:paraId="340213BE" w14:textId="722ED28F" w:rsidR="00C97618" w:rsidRPr="00C97618" w:rsidRDefault="00C97618" w:rsidP="00C97618">
      <w:pPr>
        <w:spacing w:after="0"/>
        <w:jc w:val="both"/>
        <w:rPr>
          <w:rFonts w:eastAsia="Cambria" w:cs="Cambria"/>
        </w:rPr>
      </w:pPr>
    </w:p>
    <w:p w14:paraId="21EE5409" w14:textId="77777777" w:rsidR="00C97618" w:rsidRPr="00C97618" w:rsidRDefault="00C97618" w:rsidP="00C97618">
      <w:pPr>
        <w:spacing w:after="0"/>
        <w:jc w:val="both"/>
        <w:rPr>
          <w:rFonts w:eastAsia="Cambria" w:cs="Cambria"/>
        </w:rPr>
      </w:pPr>
      <w:r w:rsidRPr="00C97618">
        <w:rPr>
          <w:rFonts w:eastAsia="Cambria" w:cs="Cambria"/>
          <w:b/>
          <w:bCs/>
        </w:rPr>
        <w:t>Empty arrays and objects are truthy</w:t>
      </w:r>
      <w:r w:rsidRPr="00C97618">
        <w:rPr>
          <w:rFonts w:eastAsia="Cambria" w:cs="Cambria"/>
        </w:rPr>
        <w:t>:</w:t>
      </w:r>
    </w:p>
    <w:p w14:paraId="18B53CD0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lastRenderedPageBreak/>
        <w:t>if ([]) {</w:t>
      </w:r>
    </w:p>
    <w:p w14:paraId="7BEAB0A8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"Empty array is truthy"); // Output: Empty array is truthy</w:t>
      </w:r>
    </w:p>
    <w:p w14:paraId="7588069A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7E723F99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if ({}) {</w:t>
      </w:r>
    </w:p>
    <w:p w14:paraId="7FFEC1F2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"Empty object is truthy"); // Output: Empty object is truthy</w:t>
      </w:r>
    </w:p>
    <w:p w14:paraId="6B635A5F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5D8ED948" w14:textId="77777777" w:rsidR="00C97618" w:rsidRPr="00C97618" w:rsidRDefault="00C97618" w:rsidP="00C97618">
      <w:pPr>
        <w:spacing w:after="0"/>
        <w:jc w:val="both"/>
        <w:rPr>
          <w:rFonts w:eastAsia="Cambria" w:cs="Cambria"/>
        </w:rPr>
      </w:pPr>
      <w:r w:rsidRPr="00C97618">
        <w:rPr>
          <w:rFonts w:eastAsia="Cambria" w:cs="Cambria"/>
          <w:b/>
          <w:bCs/>
        </w:rPr>
        <w:t xml:space="preserve">Beware of </w:t>
      </w:r>
      <w:proofErr w:type="spellStart"/>
      <w:r w:rsidRPr="00C97618">
        <w:rPr>
          <w:rFonts w:eastAsia="Cambria" w:cs="Cambria"/>
          <w:b/>
          <w:bCs/>
        </w:rPr>
        <w:t>NaN</w:t>
      </w:r>
      <w:proofErr w:type="spellEnd"/>
      <w:r w:rsidRPr="00C97618">
        <w:rPr>
          <w:rFonts w:eastAsia="Cambria" w:cs="Cambria"/>
          <w:b/>
          <w:bCs/>
        </w:rPr>
        <w:t xml:space="preserve"> and undefined</w:t>
      </w:r>
      <w:r w:rsidRPr="00C97618">
        <w:rPr>
          <w:rFonts w:eastAsia="Cambria" w:cs="Cambria"/>
        </w:rPr>
        <w:t>:</w:t>
      </w:r>
    </w:p>
    <w:p w14:paraId="6850AD12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notANumber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NaN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;</w:t>
      </w:r>
    </w:p>
    <w:p w14:paraId="7A0C87C4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if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notANumber</w:t>
      </w:r>
      <w:proofErr w:type="spellEnd"/>
      <w:proofErr w:type="gramEnd"/>
      <w:r w:rsidRPr="002E739A">
        <w:rPr>
          <w:rFonts w:ascii="Consolas" w:eastAsia="Cambria" w:hAnsi="Consolas" w:cs="Cambria"/>
          <w:sz w:val="20"/>
          <w:szCs w:val="20"/>
        </w:rPr>
        <w:t>) {</w:t>
      </w:r>
    </w:p>
    <w:p w14:paraId="4DC1708D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NaN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is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"); // Output: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NaN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is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</w:p>
    <w:p w14:paraId="11079EED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6C68AB6F" w14:textId="77777777" w:rsidR="00C97618" w:rsidRPr="00C97618" w:rsidRDefault="00C97618" w:rsidP="00C97618">
      <w:pPr>
        <w:spacing w:after="0"/>
        <w:jc w:val="both"/>
        <w:rPr>
          <w:rFonts w:eastAsia="Cambria" w:cs="Cambria"/>
        </w:rPr>
      </w:pPr>
      <w:r w:rsidRPr="00C97618">
        <w:rPr>
          <w:rFonts w:eastAsia="Cambria" w:cs="Cambria"/>
          <w:b/>
          <w:bCs/>
        </w:rPr>
        <w:t>Misinterpreting 0 and empty strings</w:t>
      </w:r>
      <w:r w:rsidRPr="00C97618">
        <w:rPr>
          <w:rFonts w:eastAsia="Cambria" w:cs="Cambria"/>
        </w:rPr>
        <w:t>:</w:t>
      </w:r>
    </w:p>
    <w:p w14:paraId="55A4FCDA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0;</w:t>
      </w:r>
    </w:p>
    <w:p w14:paraId="358525DE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if 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) {</w:t>
      </w:r>
    </w:p>
    <w:p w14:paraId="500A73FD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console.log("Truthy");</w:t>
      </w:r>
    </w:p>
    <w:p w14:paraId="3C108F8C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 else {</w:t>
      </w:r>
    </w:p>
    <w:p w14:paraId="625FB125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console.log("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"); // Output: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</w:p>
    <w:p w14:paraId="0C1BB6A1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1E39FE54" w14:textId="21E2075D" w:rsidR="00C97618" w:rsidRPr="00C97618" w:rsidRDefault="00C97618" w:rsidP="00C97618">
      <w:pPr>
        <w:spacing w:after="0"/>
        <w:jc w:val="both"/>
        <w:rPr>
          <w:rFonts w:eastAsia="Cambria" w:cs="Cambria"/>
        </w:rPr>
      </w:pPr>
    </w:p>
    <w:p w14:paraId="31DEAD11" w14:textId="1D0EDD93" w:rsidR="00C97618" w:rsidRPr="00C97618" w:rsidRDefault="00C97618" w:rsidP="00C97618">
      <w:pPr>
        <w:spacing w:after="0"/>
        <w:jc w:val="both"/>
        <w:rPr>
          <w:rFonts w:eastAsia="Cambria" w:cs="Cambria"/>
          <w:b/>
          <w:bCs/>
        </w:rPr>
      </w:pPr>
      <w:r w:rsidRPr="00C97618">
        <w:rPr>
          <w:rFonts w:eastAsia="Cambria" w:cs="Cambria"/>
          <w:b/>
          <w:bCs/>
        </w:rPr>
        <w:t>Practical Use Cases</w:t>
      </w:r>
    </w:p>
    <w:p w14:paraId="46A222C4" w14:textId="77777777" w:rsidR="00C97618" w:rsidRPr="00C97618" w:rsidRDefault="00C97618" w:rsidP="00C97618">
      <w:pPr>
        <w:spacing w:after="0"/>
        <w:jc w:val="both"/>
        <w:rPr>
          <w:rFonts w:eastAsia="Cambria" w:cs="Cambria"/>
          <w:b/>
          <w:bCs/>
        </w:rPr>
      </w:pPr>
      <w:r w:rsidRPr="00C97618">
        <w:rPr>
          <w:rFonts w:eastAsia="Cambria" w:cs="Cambria"/>
          <w:b/>
          <w:bCs/>
        </w:rPr>
        <w:t>Case 1: Default Values</w:t>
      </w:r>
    </w:p>
    <w:p w14:paraId="11C732DB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username = "";</w:t>
      </w:r>
    </w:p>
    <w:p w14:paraId="21F6B3FB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displayName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username || "Guest";</w:t>
      </w:r>
    </w:p>
    <w:p w14:paraId="10637569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displayName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); // Output: Guest</w:t>
      </w:r>
    </w:p>
    <w:p w14:paraId="4E9819BE" w14:textId="77777777" w:rsidR="00C97618" w:rsidRPr="00C97618" w:rsidRDefault="00C97618" w:rsidP="00C97618">
      <w:pPr>
        <w:spacing w:after="0"/>
        <w:jc w:val="both"/>
        <w:rPr>
          <w:rFonts w:eastAsia="Cambria" w:cs="Cambria"/>
        </w:rPr>
      </w:pPr>
    </w:p>
    <w:p w14:paraId="529BECB9" w14:textId="77777777" w:rsidR="00C97618" w:rsidRPr="00C97618" w:rsidRDefault="00C97618" w:rsidP="00C97618">
      <w:pPr>
        <w:spacing w:after="0"/>
        <w:jc w:val="both"/>
        <w:rPr>
          <w:rFonts w:eastAsia="Cambria" w:cs="Cambria"/>
          <w:b/>
          <w:bCs/>
        </w:rPr>
      </w:pPr>
      <w:r w:rsidRPr="00C97618">
        <w:rPr>
          <w:rFonts w:eastAsia="Cambria" w:cs="Cambria"/>
          <w:b/>
          <w:bCs/>
        </w:rPr>
        <w:t>Case 2: Validating Inputs</w:t>
      </w:r>
    </w:p>
    <w:p w14:paraId="62C1DC29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validateInput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(input) {</w:t>
      </w:r>
    </w:p>
    <w:p w14:paraId="4227FA52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if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(!input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) {</w:t>
      </w:r>
    </w:p>
    <w:p w14:paraId="12BAE512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 xml:space="preserve">"Invalid input"); //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Falsy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values trigger this</w:t>
      </w:r>
    </w:p>
    <w:p w14:paraId="26F2AFBE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} else {</w:t>
      </w:r>
    </w:p>
    <w:p w14:paraId="474CDB73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"Valid input");</w:t>
      </w:r>
    </w:p>
    <w:p w14:paraId="6A8B92EE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0790B198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54F9D4BB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F62F2D6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validateInput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""); // Output: Invalid input</w:t>
      </w:r>
    </w:p>
    <w:p w14:paraId="620ABA9B" w14:textId="77777777" w:rsidR="00C97618" w:rsidRPr="002E739A" w:rsidRDefault="00C97618" w:rsidP="00C97618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validateInput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"User input"); // Output: Valid input</w:t>
      </w:r>
    </w:p>
    <w:p w14:paraId="50A5B55B" w14:textId="3C2062D8" w:rsidR="00C97618" w:rsidRPr="00C97618" w:rsidRDefault="00C97618" w:rsidP="00C97618">
      <w:pPr>
        <w:spacing w:after="0"/>
        <w:jc w:val="both"/>
        <w:rPr>
          <w:rFonts w:eastAsia="Cambria" w:cs="Cambria"/>
        </w:rPr>
      </w:pPr>
    </w:p>
    <w:p w14:paraId="68F6DFB4" w14:textId="77777777" w:rsidR="00E676CD" w:rsidRPr="00E676CD" w:rsidRDefault="00E676CD" w:rsidP="00E676CD">
      <w:pPr>
        <w:spacing w:after="0"/>
        <w:jc w:val="both"/>
        <w:rPr>
          <w:rFonts w:eastAsia="Cambria" w:cs="Cambria"/>
          <w:b/>
          <w:bCs/>
        </w:rPr>
      </w:pPr>
      <w:r w:rsidRPr="00E676CD">
        <w:rPr>
          <w:rFonts w:eastAsia="Cambria" w:cs="Cambria"/>
          <w:b/>
          <w:bCs/>
        </w:rPr>
        <w:t>Examples of undefined:</w:t>
      </w:r>
    </w:p>
    <w:p w14:paraId="1BC8E2B0" w14:textId="77777777" w:rsidR="00E676CD" w:rsidRPr="00E676CD" w:rsidRDefault="00E676CD" w:rsidP="00E676CD">
      <w:pPr>
        <w:spacing w:after="0"/>
        <w:jc w:val="both"/>
        <w:rPr>
          <w:rFonts w:eastAsia="Cambria" w:cs="Cambria"/>
        </w:rPr>
      </w:pPr>
      <w:r w:rsidRPr="00E676CD">
        <w:rPr>
          <w:rFonts w:eastAsia="Cambria" w:cs="Cambria"/>
        </w:rPr>
        <w:t>// Example 1: Uninitialized variable</w:t>
      </w:r>
    </w:p>
    <w:p w14:paraId="04AD4D7D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name;</w:t>
      </w:r>
    </w:p>
    <w:p w14:paraId="078255D5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console.log(name); // Output: undefined</w:t>
      </w:r>
    </w:p>
    <w:p w14:paraId="2E23804E" w14:textId="77777777" w:rsidR="00E676CD" w:rsidRPr="00E676CD" w:rsidRDefault="00E676CD" w:rsidP="00E676CD">
      <w:pPr>
        <w:spacing w:after="0"/>
        <w:jc w:val="both"/>
        <w:rPr>
          <w:rFonts w:eastAsia="Cambria" w:cs="Cambria"/>
        </w:rPr>
      </w:pPr>
    </w:p>
    <w:p w14:paraId="22FE0575" w14:textId="77777777" w:rsidR="00E676CD" w:rsidRPr="00E676CD" w:rsidRDefault="00E676CD" w:rsidP="00E676CD">
      <w:pPr>
        <w:spacing w:after="0"/>
        <w:jc w:val="both"/>
        <w:rPr>
          <w:rFonts w:eastAsia="Cambria" w:cs="Cambria"/>
        </w:rPr>
      </w:pPr>
      <w:r w:rsidRPr="00E676CD">
        <w:rPr>
          <w:rFonts w:eastAsia="Cambria" w:cs="Cambria"/>
        </w:rPr>
        <w:t>// Example 2: Missing function argument</w:t>
      </w:r>
    </w:p>
    <w:p w14:paraId="06241A2C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function greet(message) {</w:t>
      </w:r>
    </w:p>
    <w:p w14:paraId="320CB418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console.log(message); // Output: undefined if no argument is passed</w:t>
      </w:r>
    </w:p>
    <w:p w14:paraId="2C65D9B5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5A5DB830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greet(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);</w:t>
      </w:r>
    </w:p>
    <w:p w14:paraId="586FF58F" w14:textId="77777777" w:rsidR="00E676CD" w:rsidRPr="00E676CD" w:rsidRDefault="00E676CD" w:rsidP="00E676CD">
      <w:pPr>
        <w:spacing w:after="0"/>
        <w:jc w:val="both"/>
        <w:rPr>
          <w:rFonts w:eastAsia="Cambria" w:cs="Cambria"/>
        </w:rPr>
      </w:pPr>
    </w:p>
    <w:p w14:paraId="5A2C4CE8" w14:textId="77777777" w:rsidR="00E676CD" w:rsidRPr="00E676CD" w:rsidRDefault="00E676CD" w:rsidP="00E676CD">
      <w:pPr>
        <w:spacing w:after="0"/>
        <w:jc w:val="both"/>
        <w:rPr>
          <w:rFonts w:eastAsia="Cambria" w:cs="Cambria"/>
        </w:rPr>
      </w:pPr>
      <w:r w:rsidRPr="00E676CD">
        <w:rPr>
          <w:rFonts w:eastAsia="Cambria" w:cs="Cambria"/>
        </w:rPr>
        <w:t>// Example 3: Missing object property</w:t>
      </w:r>
    </w:p>
    <w:p w14:paraId="708F57F0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user =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{ age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: 25 };</w:t>
      </w:r>
    </w:p>
    <w:p w14:paraId="462D9576" w14:textId="77777777" w:rsidR="00E676CD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console.log(user.name); // Output: undefined</w:t>
      </w:r>
    </w:p>
    <w:p w14:paraId="66A2A135" w14:textId="77777777" w:rsidR="006075C2" w:rsidRPr="002E739A" w:rsidRDefault="006075C2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928075E" w14:textId="77777777" w:rsidR="006075C2" w:rsidRDefault="006075C2" w:rsidP="00E676CD">
      <w:pPr>
        <w:spacing w:after="0"/>
        <w:jc w:val="both"/>
        <w:rPr>
          <w:rFonts w:eastAsia="Cambria" w:cs="Cambria"/>
          <w:b/>
          <w:bCs/>
        </w:rPr>
      </w:pPr>
    </w:p>
    <w:p w14:paraId="15E1B716" w14:textId="2CB4A4EE" w:rsidR="00E676CD" w:rsidRPr="00E676CD" w:rsidRDefault="00E676CD" w:rsidP="00E676CD">
      <w:pPr>
        <w:spacing w:after="0"/>
        <w:jc w:val="both"/>
        <w:rPr>
          <w:rFonts w:eastAsia="Cambria" w:cs="Cambria"/>
          <w:b/>
          <w:bCs/>
        </w:rPr>
      </w:pPr>
      <w:r w:rsidRPr="00E676CD">
        <w:rPr>
          <w:rFonts w:eastAsia="Cambria" w:cs="Cambria"/>
          <w:b/>
          <w:bCs/>
        </w:rPr>
        <w:t>Examples of null:</w:t>
      </w:r>
    </w:p>
    <w:p w14:paraId="39774F61" w14:textId="77777777" w:rsidR="00E676CD" w:rsidRPr="008C0C09" w:rsidRDefault="00E676CD" w:rsidP="00E676CD">
      <w:pPr>
        <w:spacing w:after="0"/>
        <w:jc w:val="both"/>
        <w:rPr>
          <w:rFonts w:eastAsia="Cambria" w:cs="Cambria"/>
        </w:rPr>
      </w:pPr>
      <w:r w:rsidRPr="008C0C09">
        <w:rPr>
          <w:rFonts w:eastAsia="Cambria" w:cs="Cambria"/>
        </w:rPr>
        <w:t>// Example 1: Explicitly assigning null</w:t>
      </w:r>
    </w:p>
    <w:p w14:paraId="312D20CB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user = null;</w:t>
      </w:r>
    </w:p>
    <w:p w14:paraId="2B4FDC72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console.log(user); // Output: null</w:t>
      </w:r>
    </w:p>
    <w:p w14:paraId="31C8CCF1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F6B16FC" w14:textId="77777777" w:rsidR="00E676CD" w:rsidRPr="008C0C09" w:rsidRDefault="00E676CD" w:rsidP="00E676CD">
      <w:pPr>
        <w:spacing w:after="0"/>
        <w:jc w:val="both"/>
        <w:rPr>
          <w:rFonts w:eastAsia="Cambria" w:cs="Cambria"/>
        </w:rPr>
      </w:pPr>
      <w:r w:rsidRPr="008C0C09">
        <w:rPr>
          <w:rFonts w:eastAsia="Cambria" w:cs="Cambria"/>
        </w:rPr>
        <w:t>// Example 2: Resetting a variable</w:t>
      </w:r>
    </w:p>
    <w:p w14:paraId="4A5DAECB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result = "Success";</w:t>
      </w:r>
    </w:p>
    <w:p w14:paraId="0707754C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result = null; // Indicates that the value is intentionally cleared</w:t>
      </w:r>
    </w:p>
    <w:p w14:paraId="442B8607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console.log(result); // Output: null</w:t>
      </w:r>
    </w:p>
    <w:p w14:paraId="54C194D5" w14:textId="25C96B65" w:rsidR="00E676CD" w:rsidRPr="00E676CD" w:rsidRDefault="00E676CD" w:rsidP="00E676CD">
      <w:pPr>
        <w:spacing w:after="0"/>
        <w:jc w:val="both"/>
        <w:rPr>
          <w:rFonts w:eastAsia="Cambria" w:cs="Cambria"/>
        </w:rPr>
      </w:pPr>
    </w:p>
    <w:p w14:paraId="63A74A51" w14:textId="77777777" w:rsidR="009B6343" w:rsidRDefault="009B6343" w:rsidP="009B6343">
      <w:pPr>
        <w:spacing w:after="0"/>
        <w:jc w:val="both"/>
        <w:rPr>
          <w:rFonts w:eastAsia="Cambria" w:cs="Cambria"/>
          <w:b/>
          <w:bCs/>
        </w:rPr>
      </w:pPr>
    </w:p>
    <w:p w14:paraId="4C681C8D" w14:textId="77777777" w:rsidR="00E676CD" w:rsidRPr="00E676CD" w:rsidRDefault="00E676CD" w:rsidP="00E676CD">
      <w:pPr>
        <w:spacing w:after="0"/>
        <w:jc w:val="both"/>
        <w:rPr>
          <w:rFonts w:eastAsia="Cambria" w:cs="Cambria"/>
          <w:b/>
          <w:bCs/>
        </w:rPr>
      </w:pPr>
      <w:r w:rsidRPr="00E676CD">
        <w:rPr>
          <w:rFonts w:eastAsia="Cambria" w:cs="Cambria"/>
          <w:b/>
          <w:bCs/>
        </w:rPr>
        <w:t>Example Comparing undefined and null:</w:t>
      </w:r>
    </w:p>
    <w:p w14:paraId="4ACE0D1E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a; // Declared but not initialized</w:t>
      </w:r>
    </w:p>
    <w:p w14:paraId="5DDA2764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b = null; // Explicitly assigned no value</w:t>
      </w:r>
    </w:p>
    <w:p w14:paraId="15260BF6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FA58DAB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console.log(a); // Output: undefined</w:t>
      </w:r>
    </w:p>
    <w:p w14:paraId="3D38C6E4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console.log(b); // Output: null</w:t>
      </w:r>
    </w:p>
    <w:p w14:paraId="4632F6B7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C2F94D0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a); // Output: undefined</w:t>
      </w:r>
    </w:p>
    <w:p w14:paraId="386CAA3B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b); // Output: object</w:t>
      </w:r>
    </w:p>
    <w:p w14:paraId="3BCB7BE4" w14:textId="29BBD43A" w:rsidR="00E676CD" w:rsidRPr="00E676CD" w:rsidRDefault="00E676CD" w:rsidP="00E676CD">
      <w:pPr>
        <w:spacing w:after="0"/>
        <w:jc w:val="both"/>
        <w:rPr>
          <w:rFonts w:eastAsia="Cambria" w:cs="Cambria"/>
        </w:rPr>
      </w:pPr>
    </w:p>
    <w:p w14:paraId="2FEC69BD" w14:textId="77777777" w:rsidR="001A3EF0" w:rsidRPr="00E676CD" w:rsidRDefault="001A3EF0" w:rsidP="001A3EF0">
      <w:pPr>
        <w:spacing w:after="0"/>
        <w:ind w:left="720"/>
        <w:jc w:val="both"/>
        <w:rPr>
          <w:rFonts w:eastAsia="Cambria" w:cs="Cambria"/>
        </w:rPr>
      </w:pPr>
    </w:p>
    <w:p w14:paraId="460A7BD8" w14:textId="77777777" w:rsidR="00E676CD" w:rsidRPr="00E676CD" w:rsidRDefault="00E676CD" w:rsidP="00E676CD">
      <w:pPr>
        <w:spacing w:after="0"/>
        <w:jc w:val="both"/>
        <w:rPr>
          <w:rFonts w:eastAsia="Cambria" w:cs="Cambria"/>
          <w:b/>
          <w:bCs/>
        </w:rPr>
      </w:pPr>
      <w:r w:rsidRPr="00E676CD">
        <w:rPr>
          <w:rFonts w:eastAsia="Cambria" w:cs="Cambria"/>
          <w:b/>
          <w:bCs/>
        </w:rPr>
        <w:t>Checking for undefined or null:</w:t>
      </w:r>
    </w:p>
    <w:p w14:paraId="47260887" w14:textId="77777777" w:rsidR="00E676CD" w:rsidRPr="008C0C09" w:rsidRDefault="00E676CD" w:rsidP="00E676CD">
      <w:pPr>
        <w:spacing w:after="0"/>
        <w:jc w:val="both"/>
        <w:rPr>
          <w:rFonts w:eastAsia="Cambria" w:cs="Cambria"/>
        </w:rPr>
      </w:pPr>
      <w:r w:rsidRPr="008C0C09">
        <w:rPr>
          <w:rFonts w:eastAsia="Cambria" w:cs="Cambria"/>
        </w:rPr>
        <w:t>// Using strict equality to differentiate between undefined and null</w:t>
      </w:r>
    </w:p>
    <w:p w14:paraId="19220042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value = null;</w:t>
      </w:r>
    </w:p>
    <w:p w14:paraId="22359167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if (value === undefined) {</w:t>
      </w:r>
    </w:p>
    <w:p w14:paraId="7C17D523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"Value is undefined");</w:t>
      </w:r>
    </w:p>
    <w:p w14:paraId="39588CD0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 else if (value === null) {</w:t>
      </w:r>
    </w:p>
    <w:p w14:paraId="151ECD06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"Value is null");</w:t>
      </w:r>
    </w:p>
    <w:p w14:paraId="59AC2144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 else {</w:t>
      </w:r>
    </w:p>
    <w:p w14:paraId="3B850F7C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"Value has a value");</w:t>
      </w:r>
    </w:p>
    <w:p w14:paraId="7AAFE375" w14:textId="77777777" w:rsidR="00E676CD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165611F6" w14:textId="77777777" w:rsidR="001A3EF0" w:rsidRPr="002E739A" w:rsidRDefault="001A3EF0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B0C9565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username = null;</w:t>
      </w:r>
    </w:p>
    <w:p w14:paraId="6CCC2206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defaultName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"Guest";</w:t>
      </w:r>
    </w:p>
    <w:p w14:paraId="7CDDF63E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 xml:space="preserve">username ??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defaultName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); // Output: "Guest"</w:t>
      </w:r>
    </w:p>
    <w:p w14:paraId="6A3C9B3D" w14:textId="7FA9A214" w:rsidR="00E676CD" w:rsidRPr="00E676CD" w:rsidRDefault="00E676CD" w:rsidP="00E676CD">
      <w:pPr>
        <w:spacing w:after="0"/>
        <w:jc w:val="both"/>
        <w:rPr>
          <w:rFonts w:eastAsia="Cambria" w:cs="Cambria"/>
        </w:rPr>
      </w:pPr>
    </w:p>
    <w:p w14:paraId="3CEC9156" w14:textId="77777777" w:rsidR="00E676CD" w:rsidRPr="00E676CD" w:rsidRDefault="00E676CD" w:rsidP="00E676CD">
      <w:pPr>
        <w:spacing w:after="0"/>
        <w:jc w:val="both"/>
        <w:rPr>
          <w:rFonts w:eastAsia="Cambria" w:cs="Cambria"/>
          <w:b/>
          <w:bCs/>
        </w:rPr>
      </w:pPr>
      <w:r w:rsidRPr="00E676CD">
        <w:rPr>
          <w:rFonts w:eastAsia="Cambria" w:cs="Cambria"/>
          <w:b/>
          <w:bCs/>
        </w:rPr>
        <w:t>Example with API Data:</w:t>
      </w:r>
    </w:p>
    <w:p w14:paraId="69079608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apiResponse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{</w:t>
      </w:r>
    </w:p>
    <w:p w14:paraId="6313A69E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data: null, // No data available</w:t>
      </w:r>
    </w:p>
    <w:p w14:paraId="03EBE2F4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error: undefined, // Error state is not defined</w:t>
      </w:r>
    </w:p>
    <w:p w14:paraId="0B6E5F2B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};</w:t>
      </w:r>
    </w:p>
    <w:p w14:paraId="2445B4C3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13462E6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if 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apiResponse.data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=== null) {</w:t>
      </w:r>
    </w:p>
    <w:p w14:paraId="71C2E506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"No data available");</w:t>
      </w:r>
    </w:p>
    <w:p w14:paraId="5CD8FE5B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0BA2C78C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if 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apiResponse.error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=== undefined) {</w:t>
      </w:r>
    </w:p>
    <w:p w14:paraId="7ECDFB34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"Error state not initialized");</w:t>
      </w:r>
    </w:p>
    <w:p w14:paraId="3F2B06AE" w14:textId="77777777" w:rsidR="00E676CD" w:rsidRPr="002E739A" w:rsidRDefault="00E676CD" w:rsidP="00E676CD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70AC26BC" w14:textId="73A0ECCE" w:rsidR="00E676CD" w:rsidRPr="00E676CD" w:rsidRDefault="00E676CD" w:rsidP="00E676CD">
      <w:pPr>
        <w:spacing w:after="0"/>
        <w:jc w:val="both"/>
        <w:rPr>
          <w:rFonts w:eastAsia="Cambria" w:cs="Cambria"/>
        </w:rPr>
      </w:pPr>
    </w:p>
    <w:p w14:paraId="54A6B09F" w14:textId="77777777" w:rsidR="00200AA1" w:rsidRDefault="00200AA1" w:rsidP="00C42697">
      <w:pPr>
        <w:spacing w:after="0"/>
        <w:jc w:val="both"/>
        <w:rPr>
          <w:rFonts w:eastAsia="Cambria" w:cs="Cambria"/>
        </w:rPr>
      </w:pPr>
    </w:p>
    <w:p w14:paraId="65DFC5B5" w14:textId="4630023A" w:rsidR="00200AA1" w:rsidRPr="001A3EF0" w:rsidRDefault="00200AA1" w:rsidP="00C42697">
      <w:pPr>
        <w:spacing w:after="0"/>
        <w:jc w:val="both"/>
        <w:rPr>
          <w:rFonts w:eastAsia="Cambria" w:cs="Cambria"/>
          <w:b/>
          <w:bCs/>
        </w:rPr>
      </w:pPr>
      <w:r w:rsidRPr="001A3EF0">
        <w:rPr>
          <w:rFonts w:eastAsia="Cambria" w:cs="Cambria"/>
          <w:b/>
          <w:bCs/>
        </w:rPr>
        <w:t>Syntax:</w:t>
      </w:r>
    </w:p>
    <w:p w14:paraId="42285545" w14:textId="2656AAB6" w:rsidR="00200AA1" w:rsidRPr="002E739A" w:rsidRDefault="00200AA1" w:rsidP="00C42697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operand;</w:t>
      </w:r>
    </w:p>
    <w:p w14:paraId="2D182DEF" w14:textId="77777777" w:rsidR="00200AA1" w:rsidRDefault="00200AA1" w:rsidP="00C42697">
      <w:pPr>
        <w:spacing w:after="0"/>
        <w:jc w:val="both"/>
        <w:rPr>
          <w:rFonts w:eastAsia="Cambria" w:cs="Cambria"/>
        </w:rPr>
      </w:pPr>
    </w:p>
    <w:p w14:paraId="0A287BE2" w14:textId="388DF288" w:rsidR="001067BF" w:rsidRPr="00F523CD" w:rsidRDefault="001067BF" w:rsidP="00C42697">
      <w:pPr>
        <w:spacing w:after="0"/>
        <w:jc w:val="both"/>
        <w:rPr>
          <w:rFonts w:eastAsia="Cambria" w:cs="Cambria"/>
          <w:b/>
          <w:bCs/>
        </w:rPr>
      </w:pPr>
      <w:r w:rsidRPr="00F523CD">
        <w:rPr>
          <w:rFonts w:eastAsia="Cambria" w:cs="Cambria"/>
          <w:b/>
          <w:bCs/>
        </w:rPr>
        <w:t xml:space="preserve">Example of </w:t>
      </w:r>
      <w:proofErr w:type="spellStart"/>
      <w:r w:rsidRPr="00F523CD">
        <w:rPr>
          <w:rFonts w:eastAsia="Cambria" w:cs="Cambria"/>
          <w:b/>
          <w:bCs/>
        </w:rPr>
        <w:t>typeOf</w:t>
      </w:r>
      <w:proofErr w:type="spellEnd"/>
      <w:r w:rsidR="00F523CD" w:rsidRPr="00F523CD">
        <w:rPr>
          <w:rFonts w:eastAsia="Cambria" w:cs="Cambria"/>
          <w:b/>
          <w:bCs/>
        </w:rPr>
        <w:t>:</w:t>
      </w:r>
    </w:p>
    <w:p w14:paraId="135BC996" w14:textId="77777777" w:rsidR="001067BF" w:rsidRPr="002E739A" w:rsidRDefault="001067BF" w:rsidP="001067B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"Hello");       // Output: "string"</w:t>
      </w:r>
    </w:p>
    <w:p w14:paraId="43514BEB" w14:textId="77777777" w:rsidR="001067BF" w:rsidRPr="002E739A" w:rsidRDefault="001067BF" w:rsidP="001067B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42);            // Output: "number"</w:t>
      </w:r>
    </w:p>
    <w:p w14:paraId="20DA5AB4" w14:textId="77777777" w:rsidR="001067BF" w:rsidRPr="002E739A" w:rsidRDefault="001067BF" w:rsidP="001067B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true);          // Output: "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boolean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"</w:t>
      </w:r>
    </w:p>
    <w:p w14:paraId="73D6672E" w14:textId="77777777" w:rsidR="001067BF" w:rsidRPr="002E739A" w:rsidRDefault="001067BF" w:rsidP="001067B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undefined);     // Output: "undefined"</w:t>
      </w:r>
    </w:p>
    <w:p w14:paraId="03414DF8" w14:textId="77777777" w:rsidR="001067BF" w:rsidRPr="002E739A" w:rsidRDefault="001067BF" w:rsidP="001067B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{ key: "value" }); // Output: "object"</w:t>
      </w:r>
    </w:p>
    <w:p w14:paraId="7B58D91D" w14:textId="77777777" w:rsidR="001067BF" w:rsidRPr="002E739A" w:rsidRDefault="001067BF" w:rsidP="001067B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null);          // Output: "object" (a known quirk in JavaScript)</w:t>
      </w:r>
    </w:p>
    <w:p w14:paraId="1A8E2C52" w14:textId="77777777" w:rsidR="001067BF" w:rsidRPr="002E739A" w:rsidRDefault="001067BF" w:rsidP="001067B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function () {}); // Output: "function"</w:t>
      </w:r>
    </w:p>
    <w:p w14:paraId="5B46F6DE" w14:textId="77777777" w:rsidR="001067BF" w:rsidRPr="002E739A" w:rsidRDefault="001067BF" w:rsidP="001067B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Symbol("id"));  // Output: "symbol"</w:t>
      </w:r>
    </w:p>
    <w:p w14:paraId="056C5841" w14:textId="4C797B83" w:rsidR="001067BF" w:rsidRPr="002E739A" w:rsidRDefault="001067BF" w:rsidP="001067B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123n);          // Output: "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bigint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"</w:t>
      </w:r>
    </w:p>
    <w:p w14:paraId="4ACF3370" w14:textId="77777777" w:rsidR="001067BF" w:rsidRDefault="001067BF" w:rsidP="001067BF">
      <w:pPr>
        <w:spacing w:after="0"/>
        <w:jc w:val="both"/>
        <w:rPr>
          <w:rFonts w:eastAsia="Cambria" w:cs="Cambria"/>
        </w:rPr>
      </w:pPr>
    </w:p>
    <w:p w14:paraId="14B8E328" w14:textId="6A49D0FB" w:rsidR="007E46FF" w:rsidRPr="00F523CD" w:rsidRDefault="007E46FF" w:rsidP="007E46FF">
      <w:pPr>
        <w:spacing w:after="0"/>
        <w:jc w:val="both"/>
        <w:rPr>
          <w:rFonts w:eastAsia="Cambria" w:cs="Cambria"/>
          <w:b/>
          <w:bCs/>
        </w:rPr>
      </w:pPr>
      <w:r w:rsidRPr="00F523CD">
        <w:rPr>
          <w:rFonts w:eastAsia="Cambria" w:cs="Cambria"/>
          <w:b/>
          <w:bCs/>
        </w:rPr>
        <w:t>Syntax:</w:t>
      </w:r>
    </w:p>
    <w:p w14:paraId="1EA50AEE" w14:textId="42AC3740" w:rsidR="007E46FF" w:rsidRDefault="007E46FF" w:rsidP="007E46FF">
      <w:pPr>
        <w:spacing w:after="0"/>
        <w:jc w:val="both"/>
        <w:rPr>
          <w:rFonts w:eastAsia="Cambria" w:cs="Cambria"/>
        </w:rPr>
      </w:pPr>
      <w:r w:rsidRPr="007E46FF">
        <w:rPr>
          <w:rFonts w:eastAsia="Cambria" w:cs="Cambria"/>
        </w:rPr>
        <w:t xml:space="preserve">object </w:t>
      </w:r>
      <w:proofErr w:type="spellStart"/>
      <w:r w:rsidRPr="007E46FF">
        <w:rPr>
          <w:rFonts w:eastAsia="Cambria" w:cs="Cambria"/>
        </w:rPr>
        <w:t>instanceof</w:t>
      </w:r>
      <w:proofErr w:type="spellEnd"/>
      <w:r w:rsidRPr="007E46FF">
        <w:rPr>
          <w:rFonts w:eastAsia="Cambria" w:cs="Cambria"/>
        </w:rPr>
        <w:t xml:space="preserve"> Constructor;</w:t>
      </w:r>
    </w:p>
    <w:p w14:paraId="4F0E91AC" w14:textId="77777777" w:rsidR="007E46FF" w:rsidRDefault="007E46FF" w:rsidP="007E46FF">
      <w:pPr>
        <w:spacing w:after="0"/>
        <w:jc w:val="both"/>
        <w:rPr>
          <w:rFonts w:eastAsia="Cambria" w:cs="Cambria"/>
        </w:rPr>
      </w:pPr>
    </w:p>
    <w:p w14:paraId="6270F5D1" w14:textId="77777777" w:rsidR="007E46FF" w:rsidRPr="007E46FF" w:rsidRDefault="007E46FF" w:rsidP="007E46FF">
      <w:pPr>
        <w:spacing w:after="0"/>
        <w:jc w:val="both"/>
        <w:rPr>
          <w:rFonts w:eastAsia="Cambria" w:cs="Cambria"/>
          <w:b/>
          <w:bCs/>
        </w:rPr>
      </w:pPr>
      <w:r w:rsidRPr="007E46FF">
        <w:rPr>
          <w:rFonts w:eastAsia="Cambria" w:cs="Cambria"/>
          <w:b/>
          <w:bCs/>
        </w:rPr>
        <w:t xml:space="preserve">Examples of </w:t>
      </w:r>
      <w:proofErr w:type="spellStart"/>
      <w:r w:rsidRPr="007E46FF">
        <w:rPr>
          <w:rFonts w:eastAsia="Cambria" w:cs="Cambria"/>
          <w:b/>
          <w:bCs/>
        </w:rPr>
        <w:t>instanceof</w:t>
      </w:r>
      <w:proofErr w:type="spellEnd"/>
      <w:r w:rsidRPr="007E46FF">
        <w:rPr>
          <w:rFonts w:eastAsia="Cambria" w:cs="Cambria"/>
          <w:b/>
          <w:bCs/>
        </w:rPr>
        <w:t>:</w:t>
      </w:r>
    </w:p>
    <w:p w14:paraId="1A357F23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// Example with built-in objects</w:t>
      </w:r>
    </w:p>
    <w:p w14:paraId="115B2262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arr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[1, 2, 3];</w:t>
      </w:r>
    </w:p>
    <w:p w14:paraId="7042B3B5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arr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instanceof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Array); // Output: true</w:t>
      </w:r>
    </w:p>
    <w:p w14:paraId="49F52A1A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arr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instanceof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Object); // Output: true (Array is a subtype of Object)</w:t>
      </w:r>
    </w:p>
    <w:p w14:paraId="5D5D1151" w14:textId="77777777" w:rsidR="007E46FF" w:rsidRPr="007E46FF" w:rsidRDefault="007E46FF" w:rsidP="007E46FF">
      <w:pPr>
        <w:spacing w:after="0"/>
        <w:jc w:val="both"/>
        <w:rPr>
          <w:rFonts w:eastAsia="Cambria" w:cs="Cambria"/>
        </w:rPr>
      </w:pPr>
    </w:p>
    <w:p w14:paraId="566E4384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// Example with custom objects</w:t>
      </w:r>
    </w:p>
    <w:p w14:paraId="5F20F8CA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function Person(name) {</w:t>
      </w:r>
    </w:p>
    <w:p w14:paraId="0EF5556C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this.name = name;</w:t>
      </w:r>
    </w:p>
    <w:p w14:paraId="74DAC342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0781AF92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let john = new Person("John");</w:t>
      </w:r>
    </w:p>
    <w:p w14:paraId="1539196E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 xml:space="preserve">john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instanceof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Person); // Output: true</w:t>
      </w:r>
    </w:p>
    <w:p w14:paraId="4A915CF0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 xml:space="preserve">john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instanceof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Object); // Output: true</w:t>
      </w:r>
    </w:p>
    <w:p w14:paraId="45A74412" w14:textId="77777777" w:rsidR="007E46FF" w:rsidRPr="007E46FF" w:rsidRDefault="007E46FF" w:rsidP="007E46FF">
      <w:pPr>
        <w:spacing w:after="0"/>
        <w:jc w:val="both"/>
        <w:rPr>
          <w:rFonts w:eastAsia="Cambria" w:cs="Cambria"/>
        </w:rPr>
      </w:pPr>
    </w:p>
    <w:p w14:paraId="3CEB3B0F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// Example with classes</w:t>
      </w:r>
    </w:p>
    <w:p w14:paraId="27458418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class Car {}</w:t>
      </w:r>
    </w:p>
    <w:p w14:paraId="30E957CC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myCar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= new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Car(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);</w:t>
      </w:r>
    </w:p>
    <w:p w14:paraId="02DA071A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myCar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instanceof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Car);   // Output: true</w:t>
      </w:r>
    </w:p>
    <w:p w14:paraId="014F29B2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2E739A">
        <w:rPr>
          <w:rFonts w:ascii="Consolas" w:eastAsia="Cambria" w:hAnsi="Consolas" w:cs="Cambria"/>
          <w:sz w:val="20"/>
          <w:szCs w:val="20"/>
        </w:rPr>
        <w:t>myCar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instanceof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Object); // Output: true</w:t>
      </w:r>
    </w:p>
    <w:p w14:paraId="5DC04C13" w14:textId="77777777" w:rsidR="001A3EF0" w:rsidRDefault="001A3EF0" w:rsidP="007E46FF">
      <w:pPr>
        <w:spacing w:after="0"/>
        <w:jc w:val="both"/>
        <w:rPr>
          <w:rFonts w:eastAsia="Cambria" w:cs="Cambria"/>
          <w:b/>
          <w:bCs/>
        </w:rPr>
      </w:pPr>
    </w:p>
    <w:p w14:paraId="37C0C173" w14:textId="26B1F3F5" w:rsidR="007E46FF" w:rsidRPr="007E46FF" w:rsidRDefault="007E46FF" w:rsidP="007E46FF">
      <w:pPr>
        <w:spacing w:after="0"/>
        <w:jc w:val="both"/>
        <w:rPr>
          <w:rFonts w:eastAsia="Cambria" w:cs="Cambria"/>
          <w:b/>
          <w:bCs/>
        </w:rPr>
      </w:pPr>
      <w:r w:rsidRPr="007E46FF">
        <w:rPr>
          <w:rFonts w:eastAsia="Cambria" w:cs="Cambria"/>
          <w:b/>
          <w:bCs/>
        </w:rPr>
        <w:t>Practical Use Cases</w:t>
      </w:r>
    </w:p>
    <w:p w14:paraId="78CA3B9B" w14:textId="77777777" w:rsidR="007E46FF" w:rsidRPr="007E46FF" w:rsidRDefault="007E46FF" w:rsidP="007E46FF">
      <w:pPr>
        <w:spacing w:after="0"/>
        <w:jc w:val="both"/>
        <w:rPr>
          <w:rFonts w:eastAsia="Cambria" w:cs="Cambria"/>
          <w:b/>
          <w:bCs/>
        </w:rPr>
      </w:pPr>
      <w:r w:rsidRPr="007E46FF">
        <w:rPr>
          <w:rFonts w:eastAsia="Cambria" w:cs="Cambria"/>
          <w:b/>
          <w:bCs/>
        </w:rPr>
        <w:t>Use Case: Validating Input Types</w:t>
      </w:r>
    </w:p>
    <w:p w14:paraId="015D998E" w14:textId="77777777" w:rsidR="007E46FF" w:rsidRDefault="007E46FF" w:rsidP="007E46FF">
      <w:pPr>
        <w:spacing w:after="0"/>
        <w:jc w:val="both"/>
        <w:rPr>
          <w:rFonts w:eastAsia="Cambria" w:cs="Cambria"/>
        </w:rPr>
      </w:pPr>
      <w:r w:rsidRPr="007E46FF">
        <w:rPr>
          <w:rFonts w:eastAsia="Cambria" w:cs="Cambria"/>
        </w:rPr>
        <w:t xml:space="preserve">When building a function that accepts various data types, you can use </w:t>
      </w:r>
      <w:proofErr w:type="spellStart"/>
      <w:r w:rsidRPr="007E46FF">
        <w:rPr>
          <w:rFonts w:eastAsia="Cambria" w:cs="Cambria"/>
        </w:rPr>
        <w:t>typeof</w:t>
      </w:r>
      <w:proofErr w:type="spellEnd"/>
      <w:r w:rsidRPr="007E46FF">
        <w:rPr>
          <w:rFonts w:eastAsia="Cambria" w:cs="Cambria"/>
        </w:rPr>
        <w:t xml:space="preserve"> to validate inputs.</w:t>
      </w:r>
    </w:p>
    <w:p w14:paraId="02653B3B" w14:textId="77777777" w:rsidR="00F50140" w:rsidRPr="007E46FF" w:rsidRDefault="00F50140" w:rsidP="007E46FF">
      <w:pPr>
        <w:spacing w:after="0"/>
        <w:jc w:val="both"/>
        <w:rPr>
          <w:rFonts w:eastAsia="Cambria" w:cs="Cambria"/>
        </w:rPr>
      </w:pPr>
    </w:p>
    <w:p w14:paraId="0277074B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processInput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(input) {</w:t>
      </w:r>
    </w:p>
    <w:p w14:paraId="2B5F828B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if 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input === "string") {</w:t>
      </w:r>
    </w:p>
    <w:p w14:paraId="0A1FCE1E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"Processing string:", input);</w:t>
      </w:r>
    </w:p>
    <w:p w14:paraId="0133012F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} else if 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typeof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input === "number") {</w:t>
      </w:r>
    </w:p>
    <w:p w14:paraId="1CC128F7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"Processing number:", input);</w:t>
      </w:r>
    </w:p>
    <w:p w14:paraId="394D4ABF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} else {</w:t>
      </w:r>
    </w:p>
    <w:p w14:paraId="65395D82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"Unsupported data type.");</w:t>
      </w:r>
    </w:p>
    <w:p w14:paraId="64C53DC2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lastRenderedPageBreak/>
        <w:t xml:space="preserve">  }</w:t>
      </w:r>
    </w:p>
    <w:p w14:paraId="7DDF2D24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75D3ACF8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processInput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42);          // Output: "Processing number: 42"</w:t>
      </w:r>
    </w:p>
    <w:p w14:paraId="549F9FB4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2E739A">
        <w:rPr>
          <w:rFonts w:ascii="Consolas" w:eastAsia="Cambria" w:hAnsi="Consolas" w:cs="Cambria"/>
          <w:sz w:val="20"/>
          <w:szCs w:val="20"/>
        </w:rPr>
        <w:t>processInput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("Hello"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 xml:space="preserve">);   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 xml:space="preserve">  // Output: "Processing string: Hello"</w:t>
      </w:r>
    </w:p>
    <w:p w14:paraId="0ABE8EBE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processInput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[1, 2, 3]);   // Output: "Unsupported data type."</w:t>
      </w:r>
    </w:p>
    <w:p w14:paraId="54B79FA4" w14:textId="77777777" w:rsidR="00CB5778" w:rsidRPr="007E46FF" w:rsidRDefault="00CB5778" w:rsidP="007E46FF">
      <w:pPr>
        <w:spacing w:after="0"/>
        <w:jc w:val="both"/>
        <w:rPr>
          <w:rFonts w:eastAsia="Cambria" w:cs="Cambria"/>
        </w:rPr>
      </w:pPr>
    </w:p>
    <w:p w14:paraId="4B76B40A" w14:textId="77777777" w:rsidR="007E46FF" w:rsidRPr="007E46FF" w:rsidRDefault="007E46FF" w:rsidP="007E46FF">
      <w:pPr>
        <w:spacing w:after="0"/>
        <w:jc w:val="both"/>
        <w:rPr>
          <w:rFonts w:eastAsia="Cambria" w:cs="Cambria"/>
          <w:b/>
          <w:bCs/>
        </w:rPr>
      </w:pPr>
      <w:r w:rsidRPr="007E46FF">
        <w:rPr>
          <w:rFonts w:eastAsia="Cambria" w:cs="Cambria"/>
          <w:b/>
          <w:bCs/>
        </w:rPr>
        <w:t>Use Case: Verifying Object Types</w:t>
      </w:r>
    </w:p>
    <w:p w14:paraId="23E5B322" w14:textId="77777777" w:rsidR="007E46FF" w:rsidRDefault="007E46FF" w:rsidP="007E46FF">
      <w:pPr>
        <w:spacing w:after="0"/>
        <w:jc w:val="both"/>
        <w:rPr>
          <w:rFonts w:eastAsia="Cambria" w:cs="Cambria"/>
        </w:rPr>
      </w:pPr>
      <w:r w:rsidRPr="007E46FF">
        <w:rPr>
          <w:rFonts w:eastAsia="Cambria" w:cs="Cambria"/>
        </w:rPr>
        <w:t xml:space="preserve">When working with objects, you can use </w:t>
      </w:r>
      <w:proofErr w:type="spellStart"/>
      <w:r w:rsidRPr="007E46FF">
        <w:rPr>
          <w:rFonts w:eastAsia="Cambria" w:cs="Cambria"/>
        </w:rPr>
        <w:t>instanceof</w:t>
      </w:r>
      <w:proofErr w:type="spellEnd"/>
      <w:r w:rsidRPr="007E46FF">
        <w:rPr>
          <w:rFonts w:eastAsia="Cambria" w:cs="Cambria"/>
        </w:rPr>
        <w:t xml:space="preserve"> to confirm their type.</w:t>
      </w:r>
    </w:p>
    <w:p w14:paraId="491B9F36" w14:textId="77777777" w:rsidR="00F50140" w:rsidRPr="007E46FF" w:rsidRDefault="00F50140" w:rsidP="007E46FF">
      <w:pPr>
        <w:spacing w:after="0"/>
        <w:jc w:val="both"/>
        <w:rPr>
          <w:rFonts w:eastAsia="Cambria" w:cs="Cambria"/>
        </w:rPr>
      </w:pPr>
    </w:p>
    <w:p w14:paraId="15483AFC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checkInstance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obj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) {</w:t>
      </w:r>
    </w:p>
    <w:p w14:paraId="0F0B9491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if 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obj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instanceof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Array) {</w:t>
      </w:r>
    </w:p>
    <w:p w14:paraId="4A4F28EF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"It's an array!");</w:t>
      </w:r>
    </w:p>
    <w:p w14:paraId="59E243BF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} else if (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obj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2E739A">
        <w:rPr>
          <w:rFonts w:ascii="Consolas" w:eastAsia="Cambria" w:hAnsi="Consolas" w:cs="Cambria"/>
          <w:sz w:val="20"/>
          <w:szCs w:val="20"/>
        </w:rPr>
        <w:t>instanceof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 xml:space="preserve"> Object) {</w:t>
      </w:r>
    </w:p>
    <w:p w14:paraId="584DD7F1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"It's a generic object.");</w:t>
      </w:r>
    </w:p>
    <w:p w14:paraId="3D62256C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} else {</w:t>
      </w:r>
    </w:p>
    <w:p w14:paraId="79427726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2E739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"Unknown type.");</w:t>
      </w:r>
    </w:p>
    <w:p w14:paraId="05E1E19F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45994B21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2E739A">
        <w:rPr>
          <w:rFonts w:ascii="Consolas" w:eastAsia="Cambria" w:hAnsi="Consolas" w:cs="Cambria"/>
          <w:sz w:val="20"/>
          <w:szCs w:val="20"/>
        </w:rPr>
        <w:t>}</w:t>
      </w:r>
    </w:p>
    <w:p w14:paraId="24E41DF0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checkInstance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[1, 2, 3]); // Output: "It's an array!"</w:t>
      </w:r>
    </w:p>
    <w:p w14:paraId="5E5D37B5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checkInstance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{ key: "value" }); // Output: "It's a generic object."</w:t>
      </w:r>
    </w:p>
    <w:p w14:paraId="392F0B72" w14:textId="77777777" w:rsidR="007E46FF" w:rsidRPr="002E739A" w:rsidRDefault="007E46FF" w:rsidP="007E46F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2E739A">
        <w:rPr>
          <w:rFonts w:ascii="Consolas" w:eastAsia="Cambria" w:hAnsi="Consolas" w:cs="Cambria"/>
          <w:sz w:val="20"/>
          <w:szCs w:val="20"/>
        </w:rPr>
        <w:t>checkInstance</w:t>
      </w:r>
      <w:proofErr w:type="spellEnd"/>
      <w:r w:rsidRPr="002E739A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2E739A">
        <w:rPr>
          <w:rFonts w:ascii="Consolas" w:eastAsia="Cambria" w:hAnsi="Consolas" w:cs="Cambria"/>
          <w:sz w:val="20"/>
          <w:szCs w:val="20"/>
        </w:rPr>
        <w:t>42); // Output: "Unknown type."</w:t>
      </w:r>
    </w:p>
    <w:p w14:paraId="5CD6F572" w14:textId="01D4C470" w:rsidR="007E46FF" w:rsidRPr="007E46FF" w:rsidRDefault="007E46FF" w:rsidP="007E46FF">
      <w:pPr>
        <w:spacing w:after="0"/>
        <w:jc w:val="both"/>
        <w:rPr>
          <w:rFonts w:eastAsia="Cambria" w:cs="Cambria"/>
        </w:rPr>
      </w:pPr>
    </w:p>
    <w:sectPr w:rsidR="007E46FF" w:rsidRPr="007E46FF">
      <w:head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6C645" w14:textId="77777777" w:rsidR="00AA2137" w:rsidRDefault="00AA2137" w:rsidP="00C708E2">
      <w:pPr>
        <w:spacing w:after="0" w:line="240" w:lineRule="auto"/>
      </w:pPr>
      <w:r>
        <w:separator/>
      </w:r>
    </w:p>
  </w:endnote>
  <w:endnote w:type="continuationSeparator" w:id="0">
    <w:p w14:paraId="60F83EFC" w14:textId="77777777" w:rsidR="00AA2137" w:rsidRDefault="00AA2137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0C94F" w14:textId="77777777" w:rsidR="00AA2137" w:rsidRDefault="00AA2137" w:rsidP="00C708E2">
      <w:pPr>
        <w:spacing w:after="0" w:line="240" w:lineRule="auto"/>
      </w:pPr>
      <w:r>
        <w:separator/>
      </w:r>
    </w:p>
  </w:footnote>
  <w:footnote w:type="continuationSeparator" w:id="0">
    <w:p w14:paraId="76C827DC" w14:textId="77777777" w:rsidR="00AA2137" w:rsidRDefault="00AA2137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77777777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349B4958" w:rsidR="00C708E2" w:rsidRPr="00C708E2" w:rsidRDefault="00C708E2" w:rsidP="00C708E2">
        <w:pPr>
          <w:pStyle w:val="Header"/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  <w:t>Introduction to JavaScript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6314" w:hanging="360"/>
      </w:pPr>
    </w:lvl>
    <w:lvl w:ilvl="1" w:tplc="40090019" w:tentative="1">
      <w:start w:val="1"/>
      <w:numFmt w:val="lowerLetter"/>
      <w:lvlText w:val="%2."/>
      <w:lvlJc w:val="left"/>
      <w:pPr>
        <w:ind w:left="7034" w:hanging="360"/>
      </w:pPr>
    </w:lvl>
    <w:lvl w:ilvl="2" w:tplc="4009001B" w:tentative="1">
      <w:start w:val="1"/>
      <w:numFmt w:val="lowerRoman"/>
      <w:lvlText w:val="%3."/>
      <w:lvlJc w:val="right"/>
      <w:pPr>
        <w:ind w:left="7754" w:hanging="180"/>
      </w:pPr>
    </w:lvl>
    <w:lvl w:ilvl="3" w:tplc="4009000F" w:tentative="1">
      <w:start w:val="1"/>
      <w:numFmt w:val="decimal"/>
      <w:lvlText w:val="%4."/>
      <w:lvlJc w:val="left"/>
      <w:pPr>
        <w:ind w:left="8474" w:hanging="360"/>
      </w:pPr>
    </w:lvl>
    <w:lvl w:ilvl="4" w:tplc="40090019" w:tentative="1">
      <w:start w:val="1"/>
      <w:numFmt w:val="lowerLetter"/>
      <w:lvlText w:val="%5."/>
      <w:lvlJc w:val="left"/>
      <w:pPr>
        <w:ind w:left="9194" w:hanging="360"/>
      </w:pPr>
    </w:lvl>
    <w:lvl w:ilvl="5" w:tplc="4009001B" w:tentative="1">
      <w:start w:val="1"/>
      <w:numFmt w:val="lowerRoman"/>
      <w:lvlText w:val="%6."/>
      <w:lvlJc w:val="right"/>
      <w:pPr>
        <w:ind w:left="9914" w:hanging="180"/>
      </w:pPr>
    </w:lvl>
    <w:lvl w:ilvl="6" w:tplc="4009000F" w:tentative="1">
      <w:start w:val="1"/>
      <w:numFmt w:val="decimal"/>
      <w:lvlText w:val="%7."/>
      <w:lvlJc w:val="left"/>
      <w:pPr>
        <w:ind w:left="10634" w:hanging="360"/>
      </w:pPr>
    </w:lvl>
    <w:lvl w:ilvl="7" w:tplc="40090019" w:tentative="1">
      <w:start w:val="1"/>
      <w:numFmt w:val="lowerLetter"/>
      <w:lvlText w:val="%8."/>
      <w:lvlJc w:val="left"/>
      <w:pPr>
        <w:ind w:left="11354" w:hanging="360"/>
      </w:pPr>
    </w:lvl>
    <w:lvl w:ilvl="8" w:tplc="40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1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30A47DB"/>
    <w:multiLevelType w:val="multilevel"/>
    <w:tmpl w:val="CC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F2696E"/>
    <w:multiLevelType w:val="multilevel"/>
    <w:tmpl w:val="C2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E2274"/>
    <w:multiLevelType w:val="multilevel"/>
    <w:tmpl w:val="04D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3A47"/>
    <w:multiLevelType w:val="hybridMultilevel"/>
    <w:tmpl w:val="FF64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7E40D1"/>
    <w:multiLevelType w:val="multilevel"/>
    <w:tmpl w:val="9B8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03276F"/>
    <w:multiLevelType w:val="hybridMultilevel"/>
    <w:tmpl w:val="EE0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17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3" w15:restartNumberingAfterBreak="0">
    <w:nsid w:val="0FAC5C27"/>
    <w:multiLevelType w:val="hybridMultilevel"/>
    <w:tmpl w:val="C2361D66"/>
    <w:lvl w:ilvl="0" w:tplc="E7F8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E3157E"/>
    <w:multiLevelType w:val="multilevel"/>
    <w:tmpl w:val="80F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31E1740"/>
    <w:multiLevelType w:val="hybridMultilevel"/>
    <w:tmpl w:val="4596ECD4"/>
    <w:lvl w:ilvl="0" w:tplc="07AA8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14A95A4F"/>
    <w:multiLevelType w:val="multilevel"/>
    <w:tmpl w:val="93D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FA77C4"/>
    <w:multiLevelType w:val="multilevel"/>
    <w:tmpl w:val="FE8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58125A"/>
    <w:multiLevelType w:val="multilevel"/>
    <w:tmpl w:val="624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6735FB"/>
    <w:multiLevelType w:val="multilevel"/>
    <w:tmpl w:val="3B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16445A46"/>
    <w:multiLevelType w:val="multilevel"/>
    <w:tmpl w:val="E2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497708"/>
    <w:multiLevelType w:val="hybridMultilevel"/>
    <w:tmpl w:val="3B94F1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ABC5CAE"/>
    <w:multiLevelType w:val="multilevel"/>
    <w:tmpl w:val="95A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465785"/>
    <w:multiLevelType w:val="multilevel"/>
    <w:tmpl w:val="91F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D4813D6"/>
    <w:multiLevelType w:val="multilevel"/>
    <w:tmpl w:val="5D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7E2B92"/>
    <w:multiLevelType w:val="multilevel"/>
    <w:tmpl w:val="85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8A5E49"/>
    <w:multiLevelType w:val="multilevel"/>
    <w:tmpl w:val="CD0852F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1D3689"/>
    <w:multiLevelType w:val="multilevel"/>
    <w:tmpl w:val="C63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254A34"/>
    <w:multiLevelType w:val="multilevel"/>
    <w:tmpl w:val="D29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6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1948B4"/>
    <w:multiLevelType w:val="hybridMultilevel"/>
    <w:tmpl w:val="600A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226560B"/>
    <w:multiLevelType w:val="multilevel"/>
    <w:tmpl w:val="735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7F107E"/>
    <w:multiLevelType w:val="multilevel"/>
    <w:tmpl w:val="C11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 w15:restartNumberingAfterBreak="0">
    <w:nsid w:val="28213E98"/>
    <w:multiLevelType w:val="multilevel"/>
    <w:tmpl w:val="001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960921"/>
    <w:multiLevelType w:val="hybridMultilevel"/>
    <w:tmpl w:val="715EB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AEF5CE9"/>
    <w:multiLevelType w:val="multilevel"/>
    <w:tmpl w:val="331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9C2354"/>
    <w:multiLevelType w:val="multilevel"/>
    <w:tmpl w:val="E9C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F72980"/>
    <w:multiLevelType w:val="hybridMultilevel"/>
    <w:tmpl w:val="E85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17F122D"/>
    <w:multiLevelType w:val="multilevel"/>
    <w:tmpl w:val="033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E84505"/>
    <w:multiLevelType w:val="multilevel"/>
    <w:tmpl w:val="C17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2918F9"/>
    <w:multiLevelType w:val="multilevel"/>
    <w:tmpl w:val="6E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C16283"/>
    <w:multiLevelType w:val="multilevel"/>
    <w:tmpl w:val="04A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33BA30C6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3" w15:restartNumberingAfterBreak="0">
    <w:nsid w:val="34A37D13"/>
    <w:multiLevelType w:val="multilevel"/>
    <w:tmpl w:val="0B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6" w15:restartNumberingAfterBreak="0">
    <w:nsid w:val="3709080C"/>
    <w:multiLevelType w:val="hybridMultilevel"/>
    <w:tmpl w:val="CEC4D38C"/>
    <w:lvl w:ilvl="0" w:tplc="83D06C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8" w15:restartNumberingAfterBreak="0">
    <w:nsid w:val="37D82A46"/>
    <w:multiLevelType w:val="multilevel"/>
    <w:tmpl w:val="06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8597EF2"/>
    <w:multiLevelType w:val="multilevel"/>
    <w:tmpl w:val="CF0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8C2337B"/>
    <w:multiLevelType w:val="multilevel"/>
    <w:tmpl w:val="866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6768A6"/>
    <w:multiLevelType w:val="multilevel"/>
    <w:tmpl w:val="070C999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3A2B3D8D"/>
    <w:multiLevelType w:val="multilevel"/>
    <w:tmpl w:val="292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5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6" w15:restartNumberingAfterBreak="0">
    <w:nsid w:val="3E0E727B"/>
    <w:multiLevelType w:val="multilevel"/>
    <w:tmpl w:val="5C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F71A56"/>
    <w:multiLevelType w:val="hybridMultilevel"/>
    <w:tmpl w:val="5ACA4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FE009F"/>
    <w:multiLevelType w:val="multilevel"/>
    <w:tmpl w:val="0AC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1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FB69BD"/>
    <w:multiLevelType w:val="multilevel"/>
    <w:tmpl w:val="8DA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4" w15:restartNumberingAfterBreak="0">
    <w:nsid w:val="4A78103B"/>
    <w:multiLevelType w:val="multilevel"/>
    <w:tmpl w:val="994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6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9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7C09A7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8013C9"/>
    <w:multiLevelType w:val="multilevel"/>
    <w:tmpl w:val="C62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50BA3DEA"/>
    <w:multiLevelType w:val="hybridMultilevel"/>
    <w:tmpl w:val="0854FD6A"/>
    <w:lvl w:ilvl="0" w:tplc="C9A42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3227AA5"/>
    <w:multiLevelType w:val="hybridMultilevel"/>
    <w:tmpl w:val="DE90C656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9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5160093"/>
    <w:multiLevelType w:val="hybridMultilevel"/>
    <w:tmpl w:val="52B8E53E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113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5F6315"/>
    <w:multiLevelType w:val="multilevel"/>
    <w:tmpl w:val="C4B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34379E"/>
    <w:multiLevelType w:val="multilevel"/>
    <w:tmpl w:val="ED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9" w15:restartNumberingAfterBreak="0">
    <w:nsid w:val="5B186303"/>
    <w:multiLevelType w:val="multilevel"/>
    <w:tmpl w:val="74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3D272A"/>
    <w:multiLevelType w:val="multilevel"/>
    <w:tmpl w:val="6F2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5A60C1"/>
    <w:multiLevelType w:val="hybridMultilevel"/>
    <w:tmpl w:val="1A98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124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ECA2BC3"/>
    <w:multiLevelType w:val="multilevel"/>
    <w:tmpl w:val="1C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3644AF5"/>
    <w:multiLevelType w:val="multilevel"/>
    <w:tmpl w:val="E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3AF7096"/>
    <w:multiLevelType w:val="hybridMultilevel"/>
    <w:tmpl w:val="D376D810"/>
    <w:lvl w:ilvl="0" w:tplc="EBBAED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4BF526C"/>
    <w:multiLevelType w:val="multilevel"/>
    <w:tmpl w:val="93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5D73049"/>
    <w:multiLevelType w:val="multilevel"/>
    <w:tmpl w:val="1DD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35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6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9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B503493"/>
    <w:multiLevelType w:val="multilevel"/>
    <w:tmpl w:val="608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4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45" w15:restartNumberingAfterBreak="0">
    <w:nsid w:val="6FDE5CDD"/>
    <w:multiLevelType w:val="multilevel"/>
    <w:tmpl w:val="8A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1B7011"/>
    <w:multiLevelType w:val="hybridMultilevel"/>
    <w:tmpl w:val="DF44EAFC"/>
    <w:lvl w:ilvl="0" w:tplc="554E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3CE740A"/>
    <w:multiLevelType w:val="multilevel"/>
    <w:tmpl w:val="F7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6671D0D"/>
    <w:multiLevelType w:val="multilevel"/>
    <w:tmpl w:val="74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9B02296"/>
    <w:multiLevelType w:val="multilevel"/>
    <w:tmpl w:val="40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9F050A5"/>
    <w:multiLevelType w:val="multilevel"/>
    <w:tmpl w:val="E2C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6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159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0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1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2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3" w15:restartNumberingAfterBreak="0">
    <w:nsid w:val="7EB41A44"/>
    <w:multiLevelType w:val="multilevel"/>
    <w:tmpl w:val="C2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165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9668206">
    <w:abstractNumId w:val="112"/>
  </w:num>
  <w:num w:numId="2" w16cid:durableId="87702836">
    <w:abstractNumId w:val="55"/>
  </w:num>
  <w:num w:numId="3" w16cid:durableId="1226603225">
    <w:abstractNumId w:val="5"/>
  </w:num>
  <w:num w:numId="4" w16cid:durableId="1867669196">
    <w:abstractNumId w:val="93"/>
  </w:num>
  <w:num w:numId="5" w16cid:durableId="1092819297">
    <w:abstractNumId w:val="84"/>
  </w:num>
  <w:num w:numId="6" w16cid:durableId="2018726718">
    <w:abstractNumId w:val="20"/>
  </w:num>
  <w:num w:numId="7" w16cid:durableId="1591424676">
    <w:abstractNumId w:val="165"/>
  </w:num>
  <w:num w:numId="8" w16cid:durableId="1752697084">
    <w:abstractNumId w:val="135"/>
  </w:num>
  <w:num w:numId="9" w16cid:durableId="1372727644">
    <w:abstractNumId w:val="27"/>
  </w:num>
  <w:num w:numId="10" w16cid:durableId="1493834099">
    <w:abstractNumId w:val="98"/>
  </w:num>
  <w:num w:numId="11" w16cid:durableId="841118932">
    <w:abstractNumId w:val="32"/>
  </w:num>
  <w:num w:numId="12" w16cid:durableId="1995916368">
    <w:abstractNumId w:val="143"/>
  </w:num>
  <w:num w:numId="13" w16cid:durableId="2104959754">
    <w:abstractNumId w:val="159"/>
  </w:num>
  <w:num w:numId="14" w16cid:durableId="1175455110">
    <w:abstractNumId w:val="162"/>
  </w:num>
  <w:num w:numId="15" w16cid:durableId="1976520641">
    <w:abstractNumId w:val="2"/>
  </w:num>
  <w:num w:numId="16" w16cid:durableId="769082119">
    <w:abstractNumId w:val="18"/>
  </w:num>
  <w:num w:numId="17" w16cid:durableId="880626894">
    <w:abstractNumId w:val="118"/>
  </w:num>
  <w:num w:numId="18" w16cid:durableId="1708261632">
    <w:abstractNumId w:val="164"/>
  </w:num>
  <w:num w:numId="19" w16cid:durableId="1321079994">
    <w:abstractNumId w:val="1"/>
  </w:num>
  <w:num w:numId="20" w16cid:durableId="944768389">
    <w:abstractNumId w:val="71"/>
  </w:num>
  <w:num w:numId="21" w16cid:durableId="1991404612">
    <w:abstractNumId w:val="161"/>
  </w:num>
  <w:num w:numId="22" w16cid:durableId="1221551695">
    <w:abstractNumId w:val="108"/>
  </w:num>
  <w:num w:numId="23" w16cid:durableId="291792691">
    <w:abstractNumId w:val="95"/>
  </w:num>
  <w:num w:numId="24" w16cid:durableId="1504275052">
    <w:abstractNumId w:val="51"/>
  </w:num>
  <w:num w:numId="25" w16cid:durableId="488861266">
    <w:abstractNumId w:val="77"/>
  </w:num>
  <w:num w:numId="26" w16cid:durableId="1540169038">
    <w:abstractNumId w:val="90"/>
  </w:num>
  <w:num w:numId="27" w16cid:durableId="1800340868">
    <w:abstractNumId w:val="144"/>
  </w:num>
  <w:num w:numId="28" w16cid:durableId="471798512">
    <w:abstractNumId w:val="16"/>
  </w:num>
  <w:num w:numId="29" w16cid:durableId="618221651">
    <w:abstractNumId w:val="22"/>
  </w:num>
  <w:num w:numId="30" w16cid:durableId="302973477">
    <w:abstractNumId w:val="134"/>
  </w:num>
  <w:num w:numId="31" w16cid:durableId="1293946405">
    <w:abstractNumId w:val="45"/>
  </w:num>
  <w:num w:numId="32" w16cid:durableId="839077897">
    <w:abstractNumId w:val="56"/>
  </w:num>
  <w:num w:numId="33" w16cid:durableId="71587572">
    <w:abstractNumId w:val="85"/>
  </w:num>
  <w:num w:numId="34" w16cid:durableId="1990865102">
    <w:abstractNumId w:val="123"/>
  </w:num>
  <w:num w:numId="35" w16cid:durableId="19287796">
    <w:abstractNumId w:val="158"/>
  </w:num>
  <w:num w:numId="36" w16cid:durableId="1129324417">
    <w:abstractNumId w:val="25"/>
  </w:num>
  <w:num w:numId="37" w16cid:durableId="733544876">
    <w:abstractNumId w:val="103"/>
  </w:num>
  <w:num w:numId="38" w16cid:durableId="201676351">
    <w:abstractNumId w:val="8"/>
  </w:num>
  <w:num w:numId="39" w16cid:durableId="233662799">
    <w:abstractNumId w:val="96"/>
  </w:num>
  <w:num w:numId="40" w16cid:durableId="1893881754">
    <w:abstractNumId w:val="91"/>
  </w:num>
  <w:num w:numId="41" w16cid:durableId="1516191386">
    <w:abstractNumId w:val="126"/>
  </w:num>
  <w:num w:numId="42" w16cid:durableId="536820304">
    <w:abstractNumId w:val="127"/>
  </w:num>
  <w:num w:numId="43" w16cid:durableId="90516073">
    <w:abstractNumId w:val="81"/>
  </w:num>
  <w:num w:numId="44" w16cid:durableId="851066323">
    <w:abstractNumId w:val="109"/>
  </w:num>
  <w:num w:numId="45" w16cid:durableId="1108158838">
    <w:abstractNumId w:val="136"/>
  </w:num>
  <w:num w:numId="46" w16cid:durableId="962619136">
    <w:abstractNumId w:val="3"/>
  </w:num>
  <w:num w:numId="47" w16cid:durableId="828787579">
    <w:abstractNumId w:val="21"/>
  </w:num>
  <w:num w:numId="48" w16cid:durableId="550074444">
    <w:abstractNumId w:val="156"/>
  </w:num>
  <w:num w:numId="49" w16cid:durableId="1548833736">
    <w:abstractNumId w:val="101"/>
  </w:num>
  <w:num w:numId="50" w16cid:durableId="1378746714">
    <w:abstractNumId w:val="88"/>
  </w:num>
  <w:num w:numId="51" w16cid:durableId="857623005">
    <w:abstractNumId w:val="42"/>
  </w:num>
  <w:num w:numId="52" w16cid:durableId="694116960">
    <w:abstractNumId w:val="114"/>
  </w:num>
  <w:num w:numId="53" w16cid:durableId="984161467">
    <w:abstractNumId w:val="124"/>
  </w:num>
  <w:num w:numId="54" w16cid:durableId="1181966134">
    <w:abstractNumId w:val="115"/>
  </w:num>
  <w:num w:numId="55" w16cid:durableId="107697230">
    <w:abstractNumId w:val="160"/>
  </w:num>
  <w:num w:numId="56" w16cid:durableId="1034309009">
    <w:abstractNumId w:val="138"/>
  </w:num>
  <w:num w:numId="57" w16cid:durableId="825900906">
    <w:abstractNumId w:val="54"/>
  </w:num>
  <w:num w:numId="58" w16cid:durableId="289746655">
    <w:abstractNumId w:val="139"/>
  </w:num>
  <w:num w:numId="59" w16cid:durableId="266472573">
    <w:abstractNumId w:val="151"/>
  </w:num>
  <w:num w:numId="60" w16cid:durableId="754281885">
    <w:abstractNumId w:val="152"/>
  </w:num>
  <w:num w:numId="61" w16cid:durableId="1749035513">
    <w:abstractNumId w:val="120"/>
  </w:num>
  <w:num w:numId="62" w16cid:durableId="1308784925">
    <w:abstractNumId w:val="34"/>
  </w:num>
  <w:num w:numId="63" w16cid:durableId="732386976">
    <w:abstractNumId w:val="7"/>
  </w:num>
  <w:num w:numId="64" w16cid:durableId="162823582">
    <w:abstractNumId w:val="19"/>
  </w:num>
  <w:num w:numId="65" w16cid:durableId="595558238">
    <w:abstractNumId w:val="147"/>
  </w:num>
  <w:num w:numId="66" w16cid:durableId="797647915">
    <w:abstractNumId w:val="66"/>
  </w:num>
  <w:num w:numId="67" w16cid:durableId="404767805">
    <w:abstractNumId w:val="154"/>
  </w:num>
  <w:num w:numId="68" w16cid:durableId="37171963">
    <w:abstractNumId w:val="141"/>
  </w:num>
  <w:num w:numId="69" w16cid:durableId="188419084">
    <w:abstractNumId w:val="131"/>
  </w:num>
  <w:num w:numId="70" w16cid:durableId="1342930310">
    <w:abstractNumId w:val="128"/>
  </w:num>
  <w:num w:numId="71" w16cid:durableId="533269462">
    <w:abstractNumId w:val="111"/>
  </w:num>
  <w:num w:numId="72" w16cid:durableId="1249316511">
    <w:abstractNumId w:val="97"/>
  </w:num>
  <w:num w:numId="73" w16cid:durableId="1000697988">
    <w:abstractNumId w:val="4"/>
  </w:num>
  <w:num w:numId="74" w16cid:durableId="1592157470">
    <w:abstractNumId w:val="13"/>
  </w:num>
  <w:num w:numId="75" w16cid:durableId="1642228309">
    <w:abstractNumId w:val="149"/>
  </w:num>
  <w:num w:numId="76" w16cid:durableId="428545327">
    <w:abstractNumId w:val="49"/>
  </w:num>
  <w:num w:numId="77" w16cid:durableId="567881685">
    <w:abstractNumId w:val="46"/>
  </w:num>
  <w:num w:numId="78" w16cid:durableId="1097209308">
    <w:abstractNumId w:val="137"/>
  </w:num>
  <w:num w:numId="79" w16cid:durableId="562566100">
    <w:abstractNumId w:val="52"/>
  </w:num>
  <w:num w:numId="80" w16cid:durableId="1247377788">
    <w:abstractNumId w:val="68"/>
  </w:num>
  <w:num w:numId="81" w16cid:durableId="1961253683">
    <w:abstractNumId w:val="53"/>
  </w:num>
  <w:num w:numId="82" w16cid:durableId="875043942">
    <w:abstractNumId w:val="142"/>
  </w:num>
  <w:num w:numId="83" w16cid:durableId="995642615">
    <w:abstractNumId w:val="132"/>
  </w:num>
  <w:num w:numId="84" w16cid:durableId="198934249">
    <w:abstractNumId w:val="17"/>
  </w:num>
  <w:num w:numId="85" w16cid:durableId="174198433">
    <w:abstractNumId w:val="157"/>
  </w:num>
  <w:num w:numId="86" w16cid:durableId="1811436055">
    <w:abstractNumId w:val="0"/>
  </w:num>
  <w:num w:numId="87" w16cid:durableId="1345286065">
    <w:abstractNumId w:val="62"/>
  </w:num>
  <w:num w:numId="88" w16cid:durableId="711734455">
    <w:abstractNumId w:val="38"/>
  </w:num>
  <w:num w:numId="89" w16cid:durableId="691298078">
    <w:abstractNumId w:val="69"/>
  </w:num>
  <w:num w:numId="90" w16cid:durableId="346634946">
    <w:abstractNumId w:val="99"/>
  </w:num>
  <w:num w:numId="91" w16cid:durableId="238712167">
    <w:abstractNumId w:val="106"/>
  </w:num>
  <w:num w:numId="92" w16cid:durableId="90250286">
    <w:abstractNumId w:val="70"/>
  </w:num>
  <w:num w:numId="93" w16cid:durableId="1399205998">
    <w:abstractNumId w:val="113"/>
  </w:num>
  <w:num w:numId="94" w16cid:durableId="623854175">
    <w:abstractNumId w:val="12"/>
  </w:num>
  <w:num w:numId="95" w16cid:durableId="280890302">
    <w:abstractNumId w:val="75"/>
  </w:num>
  <w:num w:numId="96" w16cid:durableId="935139654">
    <w:abstractNumId w:val="105"/>
  </w:num>
  <w:num w:numId="97" w16cid:durableId="825172094">
    <w:abstractNumId w:val="41"/>
  </w:num>
  <w:num w:numId="98" w16cid:durableId="1387800850">
    <w:abstractNumId w:val="82"/>
  </w:num>
  <w:num w:numId="99" w16cid:durableId="1711033499">
    <w:abstractNumId w:val="116"/>
  </w:num>
  <w:num w:numId="100" w16cid:durableId="807867871">
    <w:abstractNumId w:val="36"/>
  </w:num>
  <w:num w:numId="101" w16cid:durableId="488862818">
    <w:abstractNumId w:val="64"/>
  </w:num>
  <w:num w:numId="102" w16cid:durableId="1470246686">
    <w:abstractNumId w:val="102"/>
  </w:num>
  <w:num w:numId="103" w16cid:durableId="1209489424">
    <w:abstractNumId w:val="94"/>
  </w:num>
  <w:num w:numId="104" w16cid:durableId="516964344">
    <w:abstractNumId w:val="9"/>
  </w:num>
  <w:num w:numId="105" w16cid:durableId="1996060484">
    <w:abstractNumId w:val="29"/>
  </w:num>
  <w:num w:numId="106" w16cid:durableId="457988413">
    <w:abstractNumId w:val="59"/>
  </w:num>
  <w:num w:numId="107" w16cid:durableId="304313980">
    <w:abstractNumId w:val="133"/>
  </w:num>
  <w:num w:numId="108" w16cid:durableId="67075911">
    <w:abstractNumId w:val="92"/>
  </w:num>
  <w:num w:numId="109" w16cid:durableId="1207568328">
    <w:abstractNumId w:val="60"/>
  </w:num>
  <w:num w:numId="110" w16cid:durableId="1824733860">
    <w:abstractNumId w:val="63"/>
  </w:num>
  <w:num w:numId="111" w16cid:durableId="1229070311">
    <w:abstractNumId w:val="153"/>
  </w:num>
  <w:num w:numId="112" w16cid:durableId="1309280535">
    <w:abstractNumId w:val="121"/>
  </w:num>
  <w:num w:numId="113" w16cid:durableId="1469710358">
    <w:abstractNumId w:val="163"/>
  </w:num>
  <w:num w:numId="114" w16cid:durableId="1567300178">
    <w:abstractNumId w:val="6"/>
  </w:num>
  <w:num w:numId="115" w16cid:durableId="44061788">
    <w:abstractNumId w:val="78"/>
  </w:num>
  <w:num w:numId="116" w16cid:durableId="682366904">
    <w:abstractNumId w:val="47"/>
  </w:num>
  <w:num w:numId="117" w16cid:durableId="464394147">
    <w:abstractNumId w:val="146"/>
  </w:num>
  <w:num w:numId="118" w16cid:durableId="1111124671">
    <w:abstractNumId w:val="155"/>
  </w:num>
  <w:num w:numId="119" w16cid:durableId="1674457522">
    <w:abstractNumId w:val="72"/>
  </w:num>
  <w:num w:numId="120" w16cid:durableId="1345399900">
    <w:abstractNumId w:val="79"/>
  </w:num>
  <w:num w:numId="121" w16cid:durableId="805703445">
    <w:abstractNumId w:val="40"/>
  </w:num>
  <w:num w:numId="122" w16cid:durableId="1935284812">
    <w:abstractNumId w:val="14"/>
  </w:num>
  <w:num w:numId="123" w16cid:durableId="80182190">
    <w:abstractNumId w:val="100"/>
  </w:num>
  <w:num w:numId="124" w16cid:durableId="1024941641">
    <w:abstractNumId w:val="48"/>
  </w:num>
  <w:num w:numId="125" w16cid:durableId="323901516">
    <w:abstractNumId w:val="10"/>
  </w:num>
  <w:num w:numId="126" w16cid:durableId="1356539344">
    <w:abstractNumId w:val="80"/>
  </w:num>
  <w:num w:numId="127" w16cid:durableId="289358581">
    <w:abstractNumId w:val="73"/>
  </w:num>
  <w:num w:numId="128" w16cid:durableId="870609663">
    <w:abstractNumId w:val="50"/>
  </w:num>
  <w:num w:numId="129" w16cid:durableId="1504930694">
    <w:abstractNumId w:val="28"/>
  </w:num>
  <w:num w:numId="130" w16cid:durableId="1209104812">
    <w:abstractNumId w:val="67"/>
  </w:num>
  <w:num w:numId="131" w16cid:durableId="744109684">
    <w:abstractNumId w:val="65"/>
  </w:num>
  <w:num w:numId="132" w16cid:durableId="2133860795">
    <w:abstractNumId w:val="39"/>
  </w:num>
  <w:num w:numId="133" w16cid:durableId="329216207">
    <w:abstractNumId w:val="148"/>
  </w:num>
  <w:num w:numId="134" w16cid:durableId="914587260">
    <w:abstractNumId w:val="44"/>
  </w:num>
  <w:num w:numId="135" w16cid:durableId="855534961">
    <w:abstractNumId w:val="140"/>
  </w:num>
  <w:num w:numId="136" w16cid:durableId="2092308306">
    <w:abstractNumId w:val="145"/>
  </w:num>
  <w:num w:numId="137" w16cid:durableId="1879008429">
    <w:abstractNumId w:val="37"/>
  </w:num>
  <w:num w:numId="138" w16cid:durableId="1509443958">
    <w:abstractNumId w:val="30"/>
  </w:num>
  <w:num w:numId="139" w16cid:durableId="1135412114">
    <w:abstractNumId w:val="74"/>
  </w:num>
  <w:num w:numId="140" w16cid:durableId="2100981245">
    <w:abstractNumId w:val="83"/>
  </w:num>
  <w:num w:numId="141" w16cid:durableId="294407689">
    <w:abstractNumId w:val="31"/>
  </w:num>
  <w:num w:numId="142" w16cid:durableId="1637447513">
    <w:abstractNumId w:val="33"/>
  </w:num>
  <w:num w:numId="143" w16cid:durableId="2102791743">
    <w:abstractNumId w:val="57"/>
  </w:num>
  <w:num w:numId="144" w16cid:durableId="2058845936">
    <w:abstractNumId w:val="119"/>
  </w:num>
  <w:num w:numId="145" w16cid:durableId="384836329">
    <w:abstractNumId w:val="43"/>
  </w:num>
  <w:num w:numId="146" w16cid:durableId="1046753646">
    <w:abstractNumId w:val="24"/>
  </w:num>
  <w:num w:numId="147" w16cid:durableId="714541941">
    <w:abstractNumId w:val="125"/>
  </w:num>
  <w:num w:numId="148" w16cid:durableId="22020952">
    <w:abstractNumId w:val="89"/>
  </w:num>
  <w:num w:numId="149" w16cid:durableId="394478229">
    <w:abstractNumId w:val="117"/>
  </w:num>
  <w:num w:numId="150" w16cid:durableId="2083983415">
    <w:abstractNumId w:val="107"/>
  </w:num>
  <w:num w:numId="151" w16cid:durableId="336739210">
    <w:abstractNumId w:val="110"/>
  </w:num>
  <w:num w:numId="152" w16cid:durableId="2073114122">
    <w:abstractNumId w:val="130"/>
  </w:num>
  <w:num w:numId="153" w16cid:durableId="633489943">
    <w:abstractNumId w:val="26"/>
  </w:num>
  <w:num w:numId="154" w16cid:durableId="530186456">
    <w:abstractNumId w:val="15"/>
  </w:num>
  <w:num w:numId="155" w16cid:durableId="759907645">
    <w:abstractNumId w:val="150"/>
  </w:num>
  <w:num w:numId="156" w16cid:durableId="323626345">
    <w:abstractNumId w:val="129"/>
  </w:num>
  <w:num w:numId="157" w16cid:durableId="1919746639">
    <w:abstractNumId w:val="86"/>
  </w:num>
  <w:num w:numId="158" w16cid:durableId="675310403">
    <w:abstractNumId w:val="87"/>
  </w:num>
  <w:num w:numId="159" w16cid:durableId="980184966">
    <w:abstractNumId w:val="58"/>
  </w:num>
  <w:num w:numId="160" w16cid:durableId="1155418512">
    <w:abstractNumId w:val="104"/>
  </w:num>
  <w:num w:numId="161" w16cid:durableId="310719611">
    <w:abstractNumId w:val="23"/>
  </w:num>
  <w:num w:numId="162" w16cid:durableId="104276047">
    <w:abstractNumId w:val="76"/>
  </w:num>
  <w:num w:numId="163" w16cid:durableId="497579159">
    <w:abstractNumId w:val="11"/>
  </w:num>
  <w:num w:numId="164" w16cid:durableId="1915309939">
    <w:abstractNumId w:val="61"/>
  </w:num>
  <w:num w:numId="165" w16cid:durableId="620572371">
    <w:abstractNumId w:val="35"/>
  </w:num>
  <w:num w:numId="166" w16cid:durableId="432215757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6279"/>
    <w:rsid w:val="00010293"/>
    <w:rsid w:val="000262C7"/>
    <w:rsid w:val="00034F08"/>
    <w:rsid w:val="00042E66"/>
    <w:rsid w:val="00044F52"/>
    <w:rsid w:val="0004784E"/>
    <w:rsid w:val="000545C0"/>
    <w:rsid w:val="0006353A"/>
    <w:rsid w:val="000748AF"/>
    <w:rsid w:val="00074F62"/>
    <w:rsid w:val="0008178C"/>
    <w:rsid w:val="000847E4"/>
    <w:rsid w:val="00094F62"/>
    <w:rsid w:val="0009768F"/>
    <w:rsid w:val="000B4EE7"/>
    <w:rsid w:val="000B654B"/>
    <w:rsid w:val="000C359A"/>
    <w:rsid w:val="000D63EB"/>
    <w:rsid w:val="000D777D"/>
    <w:rsid w:val="000E50A3"/>
    <w:rsid w:val="000F06D9"/>
    <w:rsid w:val="000F0977"/>
    <w:rsid w:val="000F1EB7"/>
    <w:rsid w:val="000F3701"/>
    <w:rsid w:val="000F46DA"/>
    <w:rsid w:val="00101D87"/>
    <w:rsid w:val="001067BF"/>
    <w:rsid w:val="00111D99"/>
    <w:rsid w:val="00113DEF"/>
    <w:rsid w:val="00114566"/>
    <w:rsid w:val="00114B0A"/>
    <w:rsid w:val="00116CC2"/>
    <w:rsid w:val="00116F36"/>
    <w:rsid w:val="00117BBD"/>
    <w:rsid w:val="00117E5C"/>
    <w:rsid w:val="00122CDE"/>
    <w:rsid w:val="00123F1C"/>
    <w:rsid w:val="0012473F"/>
    <w:rsid w:val="00135E21"/>
    <w:rsid w:val="00150EEF"/>
    <w:rsid w:val="001615A6"/>
    <w:rsid w:val="001673CB"/>
    <w:rsid w:val="0016760F"/>
    <w:rsid w:val="001756D7"/>
    <w:rsid w:val="00180545"/>
    <w:rsid w:val="0018401D"/>
    <w:rsid w:val="001A3EF0"/>
    <w:rsid w:val="001A40E4"/>
    <w:rsid w:val="001B46E3"/>
    <w:rsid w:val="001C77DC"/>
    <w:rsid w:val="001D7340"/>
    <w:rsid w:val="001E4559"/>
    <w:rsid w:val="001E619A"/>
    <w:rsid w:val="001F2CA4"/>
    <w:rsid w:val="001F4962"/>
    <w:rsid w:val="00200AA1"/>
    <w:rsid w:val="00202C90"/>
    <w:rsid w:val="00202E13"/>
    <w:rsid w:val="0020312A"/>
    <w:rsid w:val="00214397"/>
    <w:rsid w:val="00224FD5"/>
    <w:rsid w:val="00231219"/>
    <w:rsid w:val="00234019"/>
    <w:rsid w:val="002417E8"/>
    <w:rsid w:val="00254318"/>
    <w:rsid w:val="00273413"/>
    <w:rsid w:val="00274435"/>
    <w:rsid w:val="00275F8B"/>
    <w:rsid w:val="00280C4A"/>
    <w:rsid w:val="00291E19"/>
    <w:rsid w:val="00292A2C"/>
    <w:rsid w:val="002A3A7E"/>
    <w:rsid w:val="002A4D3F"/>
    <w:rsid w:val="002A4F5A"/>
    <w:rsid w:val="002A5C15"/>
    <w:rsid w:val="002B3632"/>
    <w:rsid w:val="002C2E49"/>
    <w:rsid w:val="002E739A"/>
    <w:rsid w:val="002F0F1A"/>
    <w:rsid w:val="002F5211"/>
    <w:rsid w:val="00300523"/>
    <w:rsid w:val="003020F0"/>
    <w:rsid w:val="0030684D"/>
    <w:rsid w:val="00315C59"/>
    <w:rsid w:val="003206D5"/>
    <w:rsid w:val="00321275"/>
    <w:rsid w:val="00322980"/>
    <w:rsid w:val="00324907"/>
    <w:rsid w:val="00331D8C"/>
    <w:rsid w:val="00332A94"/>
    <w:rsid w:val="0034355E"/>
    <w:rsid w:val="0034583D"/>
    <w:rsid w:val="00346139"/>
    <w:rsid w:val="00353F2E"/>
    <w:rsid w:val="0036608A"/>
    <w:rsid w:val="00371E6B"/>
    <w:rsid w:val="00372CE3"/>
    <w:rsid w:val="00373075"/>
    <w:rsid w:val="00374EBD"/>
    <w:rsid w:val="003763B1"/>
    <w:rsid w:val="003847F0"/>
    <w:rsid w:val="00384A86"/>
    <w:rsid w:val="003C214D"/>
    <w:rsid w:val="003C2DB3"/>
    <w:rsid w:val="003C37BF"/>
    <w:rsid w:val="003C4302"/>
    <w:rsid w:val="003D60C1"/>
    <w:rsid w:val="003E6210"/>
    <w:rsid w:val="003F3153"/>
    <w:rsid w:val="003F3B0F"/>
    <w:rsid w:val="00403822"/>
    <w:rsid w:val="00413BAD"/>
    <w:rsid w:val="00420B1F"/>
    <w:rsid w:val="00422967"/>
    <w:rsid w:val="0043030A"/>
    <w:rsid w:val="00433FA8"/>
    <w:rsid w:val="0044763C"/>
    <w:rsid w:val="00447F60"/>
    <w:rsid w:val="004516CB"/>
    <w:rsid w:val="004628BA"/>
    <w:rsid w:val="004745B9"/>
    <w:rsid w:val="00474C13"/>
    <w:rsid w:val="00474E01"/>
    <w:rsid w:val="00476F14"/>
    <w:rsid w:val="004774F3"/>
    <w:rsid w:val="004832E8"/>
    <w:rsid w:val="004901B3"/>
    <w:rsid w:val="004A24C5"/>
    <w:rsid w:val="004A666D"/>
    <w:rsid w:val="004B1B41"/>
    <w:rsid w:val="004B4702"/>
    <w:rsid w:val="004D1E0A"/>
    <w:rsid w:val="004D2065"/>
    <w:rsid w:val="004D2E34"/>
    <w:rsid w:val="004E511A"/>
    <w:rsid w:val="004E57EF"/>
    <w:rsid w:val="004E7AC8"/>
    <w:rsid w:val="004F3450"/>
    <w:rsid w:val="00500186"/>
    <w:rsid w:val="00501C17"/>
    <w:rsid w:val="00513B53"/>
    <w:rsid w:val="00522958"/>
    <w:rsid w:val="00524E8A"/>
    <w:rsid w:val="00554B46"/>
    <w:rsid w:val="0056394A"/>
    <w:rsid w:val="0056584B"/>
    <w:rsid w:val="005658A7"/>
    <w:rsid w:val="005659E8"/>
    <w:rsid w:val="00572FF5"/>
    <w:rsid w:val="00587AB3"/>
    <w:rsid w:val="0059535D"/>
    <w:rsid w:val="005A4874"/>
    <w:rsid w:val="005C0D9E"/>
    <w:rsid w:val="005C28C1"/>
    <w:rsid w:val="005D3AF8"/>
    <w:rsid w:val="005D5005"/>
    <w:rsid w:val="005D50A8"/>
    <w:rsid w:val="005D6BC5"/>
    <w:rsid w:val="005E17BB"/>
    <w:rsid w:val="005E6AE1"/>
    <w:rsid w:val="005E79F9"/>
    <w:rsid w:val="005E7E79"/>
    <w:rsid w:val="005F2102"/>
    <w:rsid w:val="00602434"/>
    <w:rsid w:val="006075C2"/>
    <w:rsid w:val="00610DEA"/>
    <w:rsid w:val="006112F5"/>
    <w:rsid w:val="006307ED"/>
    <w:rsid w:val="0064124D"/>
    <w:rsid w:val="00643C3D"/>
    <w:rsid w:val="0064788B"/>
    <w:rsid w:val="00655E0E"/>
    <w:rsid w:val="0066696D"/>
    <w:rsid w:val="0068205C"/>
    <w:rsid w:val="006878A6"/>
    <w:rsid w:val="006922F8"/>
    <w:rsid w:val="006A1654"/>
    <w:rsid w:val="006A3F42"/>
    <w:rsid w:val="006B077D"/>
    <w:rsid w:val="006C4B68"/>
    <w:rsid w:val="006C5AB8"/>
    <w:rsid w:val="006C7A94"/>
    <w:rsid w:val="006E12DD"/>
    <w:rsid w:val="006F1817"/>
    <w:rsid w:val="006F61D5"/>
    <w:rsid w:val="007023B4"/>
    <w:rsid w:val="007138B3"/>
    <w:rsid w:val="00724136"/>
    <w:rsid w:val="00727F84"/>
    <w:rsid w:val="0073018B"/>
    <w:rsid w:val="00743E2F"/>
    <w:rsid w:val="00744299"/>
    <w:rsid w:val="007470F9"/>
    <w:rsid w:val="00750CB4"/>
    <w:rsid w:val="00760D7E"/>
    <w:rsid w:val="00773CB4"/>
    <w:rsid w:val="00784D1D"/>
    <w:rsid w:val="00787077"/>
    <w:rsid w:val="00787DDA"/>
    <w:rsid w:val="00793747"/>
    <w:rsid w:val="007A38EB"/>
    <w:rsid w:val="007A47ED"/>
    <w:rsid w:val="007A7F3D"/>
    <w:rsid w:val="007C10F4"/>
    <w:rsid w:val="007C1B81"/>
    <w:rsid w:val="007C3C28"/>
    <w:rsid w:val="007D4A5F"/>
    <w:rsid w:val="007D6C87"/>
    <w:rsid w:val="007D794A"/>
    <w:rsid w:val="007E121F"/>
    <w:rsid w:val="007E46FF"/>
    <w:rsid w:val="007F2E11"/>
    <w:rsid w:val="00804AD9"/>
    <w:rsid w:val="00806426"/>
    <w:rsid w:val="00813F1C"/>
    <w:rsid w:val="008256CB"/>
    <w:rsid w:val="00830BC2"/>
    <w:rsid w:val="0083181F"/>
    <w:rsid w:val="00834FB1"/>
    <w:rsid w:val="008356F3"/>
    <w:rsid w:val="00852B23"/>
    <w:rsid w:val="008601C0"/>
    <w:rsid w:val="00863D69"/>
    <w:rsid w:val="00873913"/>
    <w:rsid w:val="00881864"/>
    <w:rsid w:val="00890F75"/>
    <w:rsid w:val="00892677"/>
    <w:rsid w:val="008C0989"/>
    <w:rsid w:val="008C0C09"/>
    <w:rsid w:val="008C73DF"/>
    <w:rsid w:val="008C7C83"/>
    <w:rsid w:val="008D18E2"/>
    <w:rsid w:val="008D558D"/>
    <w:rsid w:val="008D69D6"/>
    <w:rsid w:val="008E0F4D"/>
    <w:rsid w:val="008E4517"/>
    <w:rsid w:val="008E6F84"/>
    <w:rsid w:val="008F2058"/>
    <w:rsid w:val="008F6C0C"/>
    <w:rsid w:val="00905571"/>
    <w:rsid w:val="0091364F"/>
    <w:rsid w:val="0091429A"/>
    <w:rsid w:val="00915BC0"/>
    <w:rsid w:val="009217B3"/>
    <w:rsid w:val="009249E1"/>
    <w:rsid w:val="00926695"/>
    <w:rsid w:val="0093305D"/>
    <w:rsid w:val="009365CA"/>
    <w:rsid w:val="0093691D"/>
    <w:rsid w:val="00936B05"/>
    <w:rsid w:val="00945D94"/>
    <w:rsid w:val="009677B3"/>
    <w:rsid w:val="00970E30"/>
    <w:rsid w:val="00973316"/>
    <w:rsid w:val="00975816"/>
    <w:rsid w:val="00981461"/>
    <w:rsid w:val="00992CB2"/>
    <w:rsid w:val="009A1EAD"/>
    <w:rsid w:val="009A32D2"/>
    <w:rsid w:val="009B08B9"/>
    <w:rsid w:val="009B6343"/>
    <w:rsid w:val="009B68B1"/>
    <w:rsid w:val="009E2D4D"/>
    <w:rsid w:val="009F1EB1"/>
    <w:rsid w:val="009F408B"/>
    <w:rsid w:val="009F4421"/>
    <w:rsid w:val="009F74E6"/>
    <w:rsid w:val="00A101F3"/>
    <w:rsid w:val="00A10D2B"/>
    <w:rsid w:val="00A12D5E"/>
    <w:rsid w:val="00A167B7"/>
    <w:rsid w:val="00A32609"/>
    <w:rsid w:val="00A34308"/>
    <w:rsid w:val="00A3482F"/>
    <w:rsid w:val="00A36E1F"/>
    <w:rsid w:val="00A50523"/>
    <w:rsid w:val="00A5059F"/>
    <w:rsid w:val="00A5758F"/>
    <w:rsid w:val="00A64B14"/>
    <w:rsid w:val="00A65896"/>
    <w:rsid w:val="00A66148"/>
    <w:rsid w:val="00A76C97"/>
    <w:rsid w:val="00A777B0"/>
    <w:rsid w:val="00A85D31"/>
    <w:rsid w:val="00A938D6"/>
    <w:rsid w:val="00A9665D"/>
    <w:rsid w:val="00A97827"/>
    <w:rsid w:val="00A97EC1"/>
    <w:rsid w:val="00AA07B7"/>
    <w:rsid w:val="00AA2137"/>
    <w:rsid w:val="00AB58CC"/>
    <w:rsid w:val="00AC1D12"/>
    <w:rsid w:val="00AD61DB"/>
    <w:rsid w:val="00AD6C5E"/>
    <w:rsid w:val="00AE17A4"/>
    <w:rsid w:val="00AE241D"/>
    <w:rsid w:val="00AE3B13"/>
    <w:rsid w:val="00AE5467"/>
    <w:rsid w:val="00AF4B5C"/>
    <w:rsid w:val="00B0175F"/>
    <w:rsid w:val="00B075B0"/>
    <w:rsid w:val="00B11166"/>
    <w:rsid w:val="00B1357C"/>
    <w:rsid w:val="00B15E6A"/>
    <w:rsid w:val="00B34645"/>
    <w:rsid w:val="00B371B7"/>
    <w:rsid w:val="00B5340F"/>
    <w:rsid w:val="00B55C75"/>
    <w:rsid w:val="00B75110"/>
    <w:rsid w:val="00B926FE"/>
    <w:rsid w:val="00B95D07"/>
    <w:rsid w:val="00BA14AB"/>
    <w:rsid w:val="00BA3663"/>
    <w:rsid w:val="00BC00A2"/>
    <w:rsid w:val="00BD3C87"/>
    <w:rsid w:val="00BD5341"/>
    <w:rsid w:val="00BE3DEE"/>
    <w:rsid w:val="00BF4245"/>
    <w:rsid w:val="00C027F5"/>
    <w:rsid w:val="00C1775A"/>
    <w:rsid w:val="00C3554E"/>
    <w:rsid w:val="00C40690"/>
    <w:rsid w:val="00C4161F"/>
    <w:rsid w:val="00C42697"/>
    <w:rsid w:val="00C55C55"/>
    <w:rsid w:val="00C61773"/>
    <w:rsid w:val="00C61D5D"/>
    <w:rsid w:val="00C708E2"/>
    <w:rsid w:val="00C718B1"/>
    <w:rsid w:val="00C7223A"/>
    <w:rsid w:val="00C73984"/>
    <w:rsid w:val="00C906E6"/>
    <w:rsid w:val="00C97618"/>
    <w:rsid w:val="00CA4E4A"/>
    <w:rsid w:val="00CA57C7"/>
    <w:rsid w:val="00CB511A"/>
    <w:rsid w:val="00CB5778"/>
    <w:rsid w:val="00CC31B1"/>
    <w:rsid w:val="00CC63E1"/>
    <w:rsid w:val="00CC6FE1"/>
    <w:rsid w:val="00CD10A3"/>
    <w:rsid w:val="00CD3482"/>
    <w:rsid w:val="00CD49E1"/>
    <w:rsid w:val="00CD54D8"/>
    <w:rsid w:val="00CD5629"/>
    <w:rsid w:val="00CE0A91"/>
    <w:rsid w:val="00CE140B"/>
    <w:rsid w:val="00D26089"/>
    <w:rsid w:val="00D2720E"/>
    <w:rsid w:val="00D33840"/>
    <w:rsid w:val="00D43460"/>
    <w:rsid w:val="00D46996"/>
    <w:rsid w:val="00D62165"/>
    <w:rsid w:val="00D64BEC"/>
    <w:rsid w:val="00D74026"/>
    <w:rsid w:val="00D83D9A"/>
    <w:rsid w:val="00D870F3"/>
    <w:rsid w:val="00DA30B8"/>
    <w:rsid w:val="00DB1083"/>
    <w:rsid w:val="00DB1108"/>
    <w:rsid w:val="00DB63A5"/>
    <w:rsid w:val="00DC3B0B"/>
    <w:rsid w:val="00DC6CEA"/>
    <w:rsid w:val="00DC7D49"/>
    <w:rsid w:val="00DD0ECA"/>
    <w:rsid w:val="00DD7FA9"/>
    <w:rsid w:val="00DE22C1"/>
    <w:rsid w:val="00DE70D2"/>
    <w:rsid w:val="00DF1495"/>
    <w:rsid w:val="00DF3FB1"/>
    <w:rsid w:val="00E01AFF"/>
    <w:rsid w:val="00E113A3"/>
    <w:rsid w:val="00E1516F"/>
    <w:rsid w:val="00E31346"/>
    <w:rsid w:val="00E339B7"/>
    <w:rsid w:val="00E4365C"/>
    <w:rsid w:val="00E45C4E"/>
    <w:rsid w:val="00E46D8E"/>
    <w:rsid w:val="00E53A63"/>
    <w:rsid w:val="00E56C9F"/>
    <w:rsid w:val="00E56CBF"/>
    <w:rsid w:val="00E66F33"/>
    <w:rsid w:val="00E676CD"/>
    <w:rsid w:val="00E718BF"/>
    <w:rsid w:val="00E75F3E"/>
    <w:rsid w:val="00E81DAA"/>
    <w:rsid w:val="00E8367F"/>
    <w:rsid w:val="00E84831"/>
    <w:rsid w:val="00E87D25"/>
    <w:rsid w:val="00E977B5"/>
    <w:rsid w:val="00EA218D"/>
    <w:rsid w:val="00EA5347"/>
    <w:rsid w:val="00EB0D93"/>
    <w:rsid w:val="00EB3E8D"/>
    <w:rsid w:val="00EB6D64"/>
    <w:rsid w:val="00EC45D6"/>
    <w:rsid w:val="00EC5276"/>
    <w:rsid w:val="00EC53C4"/>
    <w:rsid w:val="00ED1E53"/>
    <w:rsid w:val="00EE1333"/>
    <w:rsid w:val="00EE1977"/>
    <w:rsid w:val="00EE291B"/>
    <w:rsid w:val="00EE453B"/>
    <w:rsid w:val="00EF5B33"/>
    <w:rsid w:val="00EF791B"/>
    <w:rsid w:val="00EF7AF0"/>
    <w:rsid w:val="00F0180D"/>
    <w:rsid w:val="00F06854"/>
    <w:rsid w:val="00F14611"/>
    <w:rsid w:val="00F147C0"/>
    <w:rsid w:val="00F149A6"/>
    <w:rsid w:val="00F24AF8"/>
    <w:rsid w:val="00F24F4A"/>
    <w:rsid w:val="00F25BBD"/>
    <w:rsid w:val="00F33761"/>
    <w:rsid w:val="00F356F3"/>
    <w:rsid w:val="00F4066B"/>
    <w:rsid w:val="00F437D6"/>
    <w:rsid w:val="00F50140"/>
    <w:rsid w:val="00F523CD"/>
    <w:rsid w:val="00F60BDD"/>
    <w:rsid w:val="00F66FA0"/>
    <w:rsid w:val="00F832A8"/>
    <w:rsid w:val="00F84E6C"/>
    <w:rsid w:val="00F86746"/>
    <w:rsid w:val="00F87F92"/>
    <w:rsid w:val="00F91AEC"/>
    <w:rsid w:val="00F91DBC"/>
    <w:rsid w:val="00F972C0"/>
    <w:rsid w:val="00F9740E"/>
    <w:rsid w:val="00FA0EAD"/>
    <w:rsid w:val="00FA178D"/>
    <w:rsid w:val="00FA568B"/>
    <w:rsid w:val="00FA62D3"/>
    <w:rsid w:val="00FA6BDD"/>
    <w:rsid w:val="00FB186E"/>
    <w:rsid w:val="00FB526D"/>
    <w:rsid w:val="00FC0451"/>
    <w:rsid w:val="00FD506D"/>
    <w:rsid w:val="00FF01F5"/>
    <w:rsid w:val="00FF291E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8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7</TotalTime>
  <Pages>12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4</cp:revision>
  <dcterms:created xsi:type="dcterms:W3CDTF">2025-01-11T16:22:00Z</dcterms:created>
  <dcterms:modified xsi:type="dcterms:W3CDTF">2025-01-15T03:44:00Z</dcterms:modified>
</cp:coreProperties>
</file>