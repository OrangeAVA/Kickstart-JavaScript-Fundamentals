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45019BF0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A217A8">
        <w:rPr>
          <w:rStyle w:val="BookTitle"/>
          <w:rFonts w:ascii="Lora" w:hAnsi="Lora"/>
          <w:b w:val="0"/>
          <w:bCs/>
          <w:iCs w:val="0"/>
          <w:spacing w:val="0"/>
          <w:sz w:val="70"/>
        </w:rPr>
        <w:t>1</w:t>
      </w:r>
      <w:r w:rsidR="001D541F">
        <w:rPr>
          <w:rStyle w:val="BookTitle"/>
          <w:rFonts w:ascii="Lora" w:hAnsi="Lora"/>
          <w:b w:val="0"/>
          <w:bCs/>
          <w:iCs w:val="0"/>
          <w:spacing w:val="0"/>
          <w:sz w:val="70"/>
        </w:rPr>
        <w:t>3</w:t>
      </w:r>
    </w:p>
    <w:p w14:paraId="0E864269" w14:textId="609FF47A" w:rsidR="00C718B1" w:rsidRPr="00C718B1" w:rsidRDefault="001D541F" w:rsidP="00C718B1">
      <w:pPr>
        <w:pStyle w:val="ChapterTitleAVAHEB"/>
      </w:pPr>
      <w:r w:rsidRPr="001D541F">
        <w:t>Popular JavaScript Libraries and Frameworks</w:t>
      </w:r>
    </w:p>
    <w:p w14:paraId="5DA7CEB1" w14:textId="739B2378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jQuery – Simplifying DOM Manipulation</w:t>
      </w:r>
    </w:p>
    <w:p w14:paraId="54397A61" w14:textId="77777777" w:rsidR="00D26A32" w:rsidRDefault="00D26A32" w:rsidP="00042C2B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47AE3800" w14:textId="77777777" w:rsidR="00A50B8C" w:rsidRPr="00D26A32" w:rsidRDefault="00A50B8C" w:rsidP="00A50B8C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Example:</w:t>
      </w:r>
    </w:p>
    <w:p w14:paraId="01A72854" w14:textId="77777777" w:rsidR="00A50B8C" w:rsidRPr="00D26A32" w:rsidRDefault="00A50B8C" w:rsidP="00A50B8C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>$(document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).ready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(function(){</w:t>
      </w:r>
    </w:p>
    <w:p w14:paraId="04C2C735" w14:textId="77777777" w:rsidR="00A50B8C" w:rsidRPr="00D26A32" w:rsidRDefault="00A50B8C" w:rsidP="00A50B8C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$("#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btn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"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).click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(function(){</w:t>
      </w:r>
    </w:p>
    <w:p w14:paraId="3F60E192" w14:textId="77777777" w:rsidR="00A50B8C" w:rsidRPr="00D26A32" w:rsidRDefault="00A50B8C" w:rsidP="00A50B8C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    $("#content"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).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fadeToggle</w:t>
      </w:r>
      <w:proofErr w:type="spellEnd"/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();</w:t>
      </w:r>
    </w:p>
    <w:p w14:paraId="02BA6E8D" w14:textId="77777777" w:rsidR="00A50B8C" w:rsidRPr="00D26A32" w:rsidRDefault="00A50B8C" w:rsidP="00A50B8C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});</w:t>
      </w:r>
    </w:p>
    <w:p w14:paraId="452FB68B" w14:textId="77777777" w:rsidR="00A50B8C" w:rsidRPr="00D26A32" w:rsidRDefault="00A50B8C" w:rsidP="00A50B8C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>});</w:t>
      </w:r>
    </w:p>
    <w:p w14:paraId="6C788C3E" w14:textId="72423DCE" w:rsidR="00057E8D" w:rsidRPr="00057E8D" w:rsidRDefault="00057E8D" w:rsidP="00057E8D">
      <w:pPr>
        <w:pStyle w:val="NormalWeb"/>
        <w:spacing w:before="0" w:beforeAutospacing="0" w:after="0" w:afterAutospacing="0"/>
        <w:ind w:left="360" w:hanging="360"/>
        <w:rPr>
          <w:rFonts w:ascii="Lora" w:hAnsi="Lora"/>
          <w:b/>
          <w:bCs/>
          <w:sz w:val="22"/>
          <w:szCs w:val="22"/>
        </w:rPr>
      </w:pPr>
      <w:r w:rsidRPr="00057E8D">
        <w:rPr>
          <w:rFonts w:ascii="Lora" w:hAnsi="Lora"/>
          <w:b/>
          <w:bCs/>
          <w:sz w:val="22"/>
          <w:szCs w:val="22"/>
        </w:rPr>
        <w:t>Adding jQuery to your webpage:</w:t>
      </w:r>
    </w:p>
    <w:p w14:paraId="3ED0C11B" w14:textId="77777777" w:rsidR="00057E8D" w:rsidRPr="00057E8D" w:rsidRDefault="00057E8D" w:rsidP="00057E8D">
      <w:pPr>
        <w:pStyle w:val="NormalWeb"/>
        <w:spacing w:before="0" w:beforeAutospacing="0" w:after="0" w:afterAutospacing="0"/>
        <w:ind w:left="360" w:hanging="360"/>
      </w:pPr>
      <w:r w:rsidRPr="00057E8D">
        <w:rPr>
          <w:b/>
          <w:bCs/>
        </w:rPr>
        <w:t>Example:</w:t>
      </w:r>
    </w:p>
    <w:p w14:paraId="698D1155" w14:textId="77777777" w:rsidR="00057E8D" w:rsidRPr="00057E8D" w:rsidRDefault="00057E8D" w:rsidP="00057E8D">
      <w:pPr>
        <w:pStyle w:val="NormalWeb"/>
        <w:spacing w:before="0" w:beforeAutospacing="0" w:after="0" w:afterAutospacing="0"/>
        <w:ind w:left="360" w:hanging="360"/>
        <w:rPr>
          <w:b/>
          <w:bCs/>
        </w:rPr>
      </w:pPr>
      <w:r w:rsidRPr="00057E8D">
        <w:rPr>
          <w:b/>
          <w:bCs/>
        </w:rPr>
        <w:t>Google CDN:</w:t>
      </w:r>
    </w:p>
    <w:p w14:paraId="764341C7" w14:textId="77777777" w:rsidR="00057E8D" w:rsidRPr="00057E8D" w:rsidRDefault="00057E8D" w:rsidP="00057E8D">
      <w:pPr>
        <w:pStyle w:val="NormalWeb"/>
        <w:spacing w:before="0" w:beforeAutospacing="0" w:after="0" w:afterAutospacing="0"/>
        <w:ind w:left="360" w:hanging="360"/>
      </w:pPr>
      <w:r w:rsidRPr="00057E8D">
        <w:t>&lt;head&gt;</w:t>
      </w:r>
    </w:p>
    <w:p w14:paraId="0D3F6097" w14:textId="77777777" w:rsidR="00057E8D" w:rsidRPr="00057E8D" w:rsidRDefault="00057E8D" w:rsidP="00057E8D">
      <w:pPr>
        <w:pStyle w:val="NormalWeb"/>
        <w:spacing w:before="0" w:beforeAutospacing="0" w:after="0" w:afterAutospacing="0"/>
        <w:ind w:left="360" w:hanging="360"/>
      </w:pPr>
      <w:r w:rsidRPr="00057E8D">
        <w:t>&lt;script src="</w:t>
      </w:r>
      <w:hyperlink r:id="rId8" w:history="1">
        <w:r w:rsidRPr="00057E8D">
          <w:rPr>
            <w:rStyle w:val="Hyperlink"/>
          </w:rPr>
          <w:t>https://ajax.googleapis.com/ajax/libs/jquery/3.7.1/jquery.min.js</w:t>
        </w:r>
      </w:hyperlink>
      <w:r w:rsidRPr="00057E8D">
        <w:t>"</w:t>
      </w:r>
      <w:proofErr w:type="gramStart"/>
      <w:r w:rsidRPr="00057E8D">
        <w:t>&gt;  &lt;</w:t>
      </w:r>
      <w:proofErr w:type="gramEnd"/>
      <w:r w:rsidRPr="00057E8D">
        <w:t>/script&gt;</w:t>
      </w:r>
    </w:p>
    <w:p w14:paraId="5369268B" w14:textId="77777777" w:rsidR="00057E8D" w:rsidRPr="00057E8D" w:rsidRDefault="00057E8D" w:rsidP="00057E8D">
      <w:pPr>
        <w:pStyle w:val="NormalWeb"/>
        <w:spacing w:before="0" w:beforeAutospacing="0" w:after="0" w:afterAutospacing="0"/>
        <w:ind w:left="360" w:hanging="360"/>
      </w:pPr>
      <w:r w:rsidRPr="00057E8D">
        <w:t>&lt;/head&gt;</w:t>
      </w:r>
    </w:p>
    <w:p w14:paraId="7C769342" w14:textId="77777777" w:rsidR="00057E8D" w:rsidRDefault="00057E8D" w:rsidP="00057E8D">
      <w:pPr>
        <w:pStyle w:val="NormalWeb"/>
        <w:spacing w:before="0" w:beforeAutospacing="0" w:after="0" w:afterAutospacing="0"/>
        <w:ind w:left="360" w:hanging="360"/>
        <w:rPr>
          <w:rFonts w:ascii="Lora" w:hAnsi="Lora"/>
          <w:sz w:val="22"/>
          <w:szCs w:val="22"/>
        </w:rPr>
      </w:pPr>
    </w:p>
    <w:p w14:paraId="192452CD" w14:textId="7846263B" w:rsidR="00E35E2F" w:rsidRPr="00E35E2F" w:rsidRDefault="00E35E2F" w:rsidP="00057E8D">
      <w:pPr>
        <w:pStyle w:val="NormalWeb"/>
        <w:spacing w:before="0" w:beforeAutospacing="0" w:after="0" w:afterAutospacing="0"/>
        <w:ind w:left="360" w:hanging="360"/>
        <w:rPr>
          <w:rFonts w:ascii="Lora" w:hAnsi="Lora"/>
          <w:b/>
          <w:bCs/>
          <w:sz w:val="22"/>
          <w:szCs w:val="22"/>
        </w:rPr>
      </w:pPr>
      <w:r w:rsidRPr="00E35E2F">
        <w:rPr>
          <w:rFonts w:ascii="Lora" w:hAnsi="Lora"/>
          <w:b/>
          <w:bCs/>
          <w:sz w:val="22"/>
          <w:szCs w:val="22"/>
        </w:rPr>
        <w:t>CDNJS CDN:</w:t>
      </w:r>
    </w:p>
    <w:p w14:paraId="3FD0360A" w14:textId="47E3CC9C" w:rsidR="00E35E2F" w:rsidRDefault="00E35E2F" w:rsidP="00057E8D">
      <w:pPr>
        <w:pStyle w:val="NormalWeb"/>
        <w:spacing w:before="0" w:beforeAutospacing="0" w:after="0" w:afterAutospacing="0"/>
        <w:ind w:left="360" w:hanging="360"/>
        <w:rPr>
          <w:rFonts w:ascii="Lora" w:hAnsi="Lora"/>
          <w:sz w:val="22"/>
          <w:szCs w:val="22"/>
        </w:rPr>
      </w:pPr>
      <w:r>
        <w:rPr>
          <w:rFonts w:ascii="Lora" w:hAnsi="Lora"/>
          <w:sz w:val="22"/>
          <w:szCs w:val="22"/>
        </w:rPr>
        <w:t>&lt;head&gt;</w:t>
      </w:r>
    </w:p>
    <w:p w14:paraId="2E2E30CD" w14:textId="21284054" w:rsidR="00E35E2F" w:rsidRDefault="00E35E2F" w:rsidP="00057E8D">
      <w:pPr>
        <w:pStyle w:val="NormalWeb"/>
        <w:spacing w:before="0" w:beforeAutospacing="0" w:after="0" w:afterAutospacing="0"/>
        <w:ind w:left="360" w:hanging="360"/>
        <w:rPr>
          <w:rFonts w:ascii="Lora" w:hAnsi="Lora"/>
          <w:sz w:val="22"/>
          <w:szCs w:val="22"/>
        </w:rPr>
      </w:pPr>
      <w:r>
        <w:rPr>
          <w:rFonts w:ascii="Lora" w:hAnsi="Lora"/>
          <w:sz w:val="22"/>
          <w:szCs w:val="22"/>
        </w:rPr>
        <w:t>&lt;script src=”</w:t>
      </w:r>
      <w:hyperlink r:id="rId9" w:history="1">
        <w:r w:rsidRPr="006F1C4D">
          <w:rPr>
            <w:rStyle w:val="Hyperlink"/>
            <w:rFonts w:ascii="Lora" w:hAnsi="Lora"/>
            <w:sz w:val="22"/>
            <w:szCs w:val="22"/>
          </w:rPr>
          <w:t>https://cdnjs.cloudflare.com/ajax/libs/jquery/3.7.1/jquery.min.js</w:t>
        </w:r>
      </w:hyperlink>
      <w:r>
        <w:rPr>
          <w:rFonts w:ascii="Lora" w:hAnsi="Lora"/>
          <w:sz w:val="22"/>
          <w:szCs w:val="22"/>
        </w:rPr>
        <w:t>”&gt; &lt;/script&gt;</w:t>
      </w:r>
    </w:p>
    <w:p w14:paraId="12BE7344" w14:textId="233E1E97" w:rsidR="00E35E2F" w:rsidRPr="00042C2B" w:rsidRDefault="00E35E2F" w:rsidP="00057E8D">
      <w:pPr>
        <w:pStyle w:val="NormalWeb"/>
        <w:spacing w:before="0" w:beforeAutospacing="0" w:after="0" w:afterAutospacing="0"/>
        <w:ind w:left="360" w:hanging="360"/>
        <w:rPr>
          <w:rFonts w:ascii="Lora" w:hAnsi="Lora"/>
          <w:sz w:val="22"/>
          <w:szCs w:val="22"/>
        </w:rPr>
      </w:pPr>
      <w:r>
        <w:rPr>
          <w:rFonts w:ascii="Lora" w:hAnsi="Lora"/>
          <w:sz w:val="22"/>
          <w:szCs w:val="22"/>
        </w:rPr>
        <w:t>&lt;/head&gt;</w:t>
      </w:r>
    </w:p>
    <w:p w14:paraId="5A583CCA" w14:textId="77777777" w:rsidR="00042C2B" w:rsidRPr="00D26A32" w:rsidRDefault="00042C2B" w:rsidP="00042C2B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7A2F359C" w14:textId="3F1DAAFD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proofErr w:type="spellStart"/>
      <w:r w:rsidRPr="00D26A32">
        <w:rPr>
          <w:rFonts w:eastAsia="Cambria" w:cs="Cambria"/>
          <w:bCs/>
          <w:sz w:val="22"/>
          <w:szCs w:val="22"/>
        </w:rPr>
        <w:t>Lodash</w:t>
      </w:r>
      <w:proofErr w:type="spellEnd"/>
      <w:r w:rsidRPr="00D26A32">
        <w:rPr>
          <w:rFonts w:eastAsia="Cambria" w:cs="Cambria"/>
          <w:bCs/>
          <w:sz w:val="22"/>
          <w:szCs w:val="22"/>
        </w:rPr>
        <w:t xml:space="preserve"> – Utility Functions for JavaScript</w:t>
      </w:r>
    </w:p>
    <w:p w14:paraId="42002444" w14:textId="77777777" w:rsidR="00C17944" w:rsidRPr="00D26A32" w:rsidRDefault="00C17944" w:rsidP="00C17944">
      <w:pPr>
        <w:pStyle w:val="Heading1AVAHEB"/>
        <w:spacing w:before="0"/>
        <w:ind w:left="720"/>
        <w:jc w:val="both"/>
        <w:rPr>
          <w:rFonts w:eastAsia="Cambria" w:cs="Cambria"/>
          <w:b w:val="0"/>
          <w:sz w:val="22"/>
          <w:szCs w:val="22"/>
        </w:rPr>
      </w:pPr>
    </w:p>
    <w:p w14:paraId="02C7BA72" w14:textId="77777777" w:rsidR="00D26A32" w:rsidRPr="007D544D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7D544D">
        <w:rPr>
          <w:rFonts w:eastAsia="Cambria" w:cs="Cambria"/>
          <w:bCs/>
          <w:sz w:val="22"/>
          <w:szCs w:val="22"/>
        </w:rPr>
        <w:t>Example:</w:t>
      </w:r>
    </w:p>
    <w:p w14:paraId="139CA64F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numbers = [1, 2, 3, 4, 5];</w:t>
      </w:r>
    </w:p>
    <w:p w14:paraId="7BA4DCD1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doubled = 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_.map(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numbers, (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num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) =&gt;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num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* 2);</w:t>
      </w:r>
    </w:p>
    <w:p w14:paraId="7EB83FFF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>console.log(doubled); // Output: [2, 4, 6, 8, 10]</w:t>
      </w:r>
    </w:p>
    <w:p w14:paraId="74BE34D1" w14:textId="77777777" w:rsidR="00BD4EFE" w:rsidRDefault="00BD4EFE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</w:p>
    <w:p w14:paraId="17487278" w14:textId="4FBCBD77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Axios – Handling HTTP Requests</w:t>
      </w:r>
    </w:p>
    <w:p w14:paraId="1C348AE9" w14:textId="77777777" w:rsidR="00D26A32" w:rsidRPr="007D544D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7D544D">
        <w:rPr>
          <w:rFonts w:eastAsia="Cambria" w:cs="Cambria"/>
          <w:bCs/>
          <w:sz w:val="22"/>
          <w:szCs w:val="22"/>
        </w:rPr>
        <w:t>Example:</w:t>
      </w:r>
    </w:p>
    <w:p w14:paraId="6F8A9299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axios.get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('https://api.example.com/users')</w:t>
      </w:r>
    </w:p>
    <w:p w14:paraId="3226FA09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.then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(response =&gt; console.log(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response.data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))</w:t>
      </w:r>
    </w:p>
    <w:p w14:paraId="1C52E7E4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.catch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(error =&gt;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console.error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('Error:', error));</w:t>
      </w:r>
    </w:p>
    <w:p w14:paraId="1A5188C5" w14:textId="77777777" w:rsidR="00D26A32" w:rsidRDefault="00D26A32" w:rsidP="00D26A32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7B71CCB0" w14:textId="63A3B487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Moment.js &amp; Date-</w:t>
      </w:r>
      <w:proofErr w:type="spellStart"/>
      <w:r w:rsidRPr="00D26A32">
        <w:rPr>
          <w:rFonts w:eastAsia="Cambria" w:cs="Cambria"/>
          <w:bCs/>
          <w:sz w:val="22"/>
          <w:szCs w:val="22"/>
        </w:rPr>
        <w:t>fns</w:t>
      </w:r>
      <w:proofErr w:type="spellEnd"/>
      <w:r w:rsidRPr="00D26A32">
        <w:rPr>
          <w:rFonts w:eastAsia="Cambria" w:cs="Cambria"/>
          <w:bCs/>
          <w:sz w:val="22"/>
          <w:szCs w:val="22"/>
        </w:rPr>
        <w:t xml:space="preserve"> – Handling Dates and Time</w:t>
      </w:r>
    </w:p>
    <w:p w14:paraId="324E238A" w14:textId="77777777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Example (Using Date-</w:t>
      </w:r>
      <w:proofErr w:type="spellStart"/>
      <w:r w:rsidRPr="00D26A32">
        <w:rPr>
          <w:rFonts w:eastAsia="Cambria" w:cs="Cambria"/>
          <w:bCs/>
          <w:sz w:val="22"/>
          <w:szCs w:val="22"/>
        </w:rPr>
        <w:t>fns</w:t>
      </w:r>
      <w:proofErr w:type="spellEnd"/>
      <w:r w:rsidRPr="00D26A32">
        <w:rPr>
          <w:rFonts w:eastAsia="Cambria" w:cs="Cambria"/>
          <w:bCs/>
          <w:sz w:val="22"/>
          <w:szCs w:val="22"/>
        </w:rPr>
        <w:t>):</w:t>
      </w:r>
    </w:p>
    <w:p w14:paraId="37A3FF99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import 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{ format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,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addDays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} from 'date-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fns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';</w:t>
      </w:r>
    </w:p>
    <w:p w14:paraId="29915E0F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date = new 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Date(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);</w:t>
      </w:r>
    </w:p>
    <w:p w14:paraId="48D2383F" w14:textId="77777777" w:rsid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console.log(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format(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addDays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(date, 5), '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yyyy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-MM-dd')); // Output: Future date</w:t>
      </w:r>
    </w:p>
    <w:p w14:paraId="12C272FD" w14:textId="77777777" w:rsidR="00F02940" w:rsidRPr="00D26A32" w:rsidRDefault="00F02940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</w:p>
    <w:p w14:paraId="612E7388" w14:textId="77777777" w:rsid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</w:p>
    <w:p w14:paraId="123C1F99" w14:textId="429B76EE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Chart.js &amp; D3.js – Data Visualization</w:t>
      </w:r>
    </w:p>
    <w:p w14:paraId="4D88B72F" w14:textId="77777777" w:rsidR="00D26A32" w:rsidRDefault="00D26A32" w:rsidP="00D26A32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51F7C184" w14:textId="4E1317E6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Example:</w:t>
      </w:r>
    </w:p>
    <w:p w14:paraId="49BEB92E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ctx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= </w:t>
      </w:r>
      <w:proofErr w:type="spellStart"/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document.getElementById</w:t>
      </w:r>
      <w:proofErr w:type="spellEnd"/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('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myChart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').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getContext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('2d');</w:t>
      </w:r>
    </w:p>
    <w:p w14:paraId="34D2F07B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myChart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= new </w:t>
      </w: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Chart(</w:t>
      </w:r>
      <w:proofErr w:type="spellStart"/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ctx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, {</w:t>
      </w:r>
    </w:p>
    <w:p w14:paraId="1B605F33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type: 'bar',</w:t>
      </w:r>
    </w:p>
    <w:p w14:paraId="5B30EA10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data: {</w:t>
      </w:r>
    </w:p>
    <w:p w14:paraId="7E904D0A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    labels: ['Red', 'Blue', 'Yellow'],</w:t>
      </w:r>
    </w:p>
    <w:p w14:paraId="00E861B0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    datasets: [{</w:t>
      </w:r>
    </w:p>
    <w:p w14:paraId="6DF84386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        label: 'Votes',</w:t>
      </w:r>
    </w:p>
    <w:p w14:paraId="68435A6C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        data: [12, 19, 3],</w:t>
      </w:r>
    </w:p>
    <w:p w14:paraId="7AF0D871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       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backgroundColor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: ['red', 'blue', 'yellow']</w:t>
      </w:r>
    </w:p>
    <w:p w14:paraId="04AC66E2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    }]</w:t>
      </w:r>
    </w:p>
    <w:p w14:paraId="64F39B14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   }</w:t>
      </w:r>
    </w:p>
    <w:p w14:paraId="70914A32" w14:textId="77777777" w:rsid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r w:rsidRPr="00D26A32">
        <w:rPr>
          <w:rFonts w:ascii="Consolas" w:eastAsia="Cambria" w:hAnsi="Consolas" w:cs="Cambria"/>
          <w:b w:val="0"/>
          <w:sz w:val="20"/>
          <w:szCs w:val="20"/>
        </w:rPr>
        <w:t>});</w:t>
      </w:r>
    </w:p>
    <w:p w14:paraId="2A654AB0" w14:textId="77777777" w:rsidR="00F02940" w:rsidRPr="00D26A32" w:rsidRDefault="00F02940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</w:p>
    <w:p w14:paraId="7B9924A1" w14:textId="10E85DBE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3D1F4088" w14:textId="0EA95D0A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GSAP – Animations in JavaScript</w:t>
      </w:r>
    </w:p>
    <w:p w14:paraId="29D8D8D8" w14:textId="1B4177CD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Example:</w:t>
      </w:r>
    </w:p>
    <w:p w14:paraId="79044029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gsap.to(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".box", { x: 100, duration: 2, ease: "power2.out" });</w:t>
      </w:r>
    </w:p>
    <w:p w14:paraId="0A4DF200" w14:textId="77777777" w:rsidR="00D26A32" w:rsidRDefault="00D26A32" w:rsidP="00D26A32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7DB86A39" w14:textId="0C96A53E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Three.js – 3D Graphics in JavaScript</w:t>
      </w:r>
    </w:p>
    <w:p w14:paraId="53C3D7FA" w14:textId="77777777" w:rsidR="00F02940" w:rsidRDefault="00F02940" w:rsidP="00D26A32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30612742" w14:textId="2FAE7B7B" w:rsidR="00D26A32" w:rsidRPr="00D26A32" w:rsidRDefault="00D26A32" w:rsidP="00D26A32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D26A32">
        <w:rPr>
          <w:rFonts w:eastAsia="Cambria" w:cs="Cambria"/>
          <w:bCs/>
          <w:sz w:val="22"/>
          <w:szCs w:val="22"/>
        </w:rPr>
        <w:t>Example:</w:t>
      </w:r>
    </w:p>
    <w:p w14:paraId="14B53657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scene = new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THREE.Scene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();</w:t>
      </w:r>
    </w:p>
    <w:p w14:paraId="06F253AB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camera = new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THREE.PerspectiveCamera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(75, </w:t>
      </w:r>
      <w:proofErr w:type="spellStart"/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window.innerWidth</w:t>
      </w:r>
      <w:proofErr w:type="spellEnd"/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/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window.innerHeight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, 0.1, 1000);</w:t>
      </w:r>
    </w:p>
    <w:p w14:paraId="1980731B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const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 renderer = new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THREE.WebGLRenderer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();</w:t>
      </w:r>
    </w:p>
    <w:p w14:paraId="6FCC9E2F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lastRenderedPageBreak/>
        <w:t>renderer.setSize</w:t>
      </w:r>
      <w:proofErr w:type="spellEnd"/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(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window.innerWidth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 xml:space="preserve">, 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window.innerHeight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);</w:t>
      </w:r>
    </w:p>
    <w:p w14:paraId="17DD66F0" w14:textId="77777777" w:rsidR="00D26A32" w:rsidRPr="00D26A32" w:rsidRDefault="00D26A32" w:rsidP="00D26A32">
      <w:pPr>
        <w:pStyle w:val="Heading1AVAHEB"/>
        <w:spacing w:before="0"/>
        <w:jc w:val="both"/>
        <w:rPr>
          <w:rFonts w:ascii="Consolas" w:eastAsia="Cambria" w:hAnsi="Consolas" w:cs="Cambria"/>
          <w:b w:val="0"/>
          <w:sz w:val="20"/>
          <w:szCs w:val="20"/>
        </w:rPr>
      </w:pPr>
      <w:proofErr w:type="spellStart"/>
      <w:proofErr w:type="gramStart"/>
      <w:r w:rsidRPr="00D26A32">
        <w:rPr>
          <w:rFonts w:ascii="Consolas" w:eastAsia="Cambria" w:hAnsi="Consolas" w:cs="Cambria"/>
          <w:b w:val="0"/>
          <w:sz w:val="20"/>
          <w:szCs w:val="20"/>
        </w:rPr>
        <w:t>document.body</w:t>
      </w:r>
      <w:proofErr w:type="gramEnd"/>
      <w:r w:rsidRPr="00D26A32">
        <w:rPr>
          <w:rFonts w:ascii="Consolas" w:eastAsia="Cambria" w:hAnsi="Consolas" w:cs="Cambria"/>
          <w:b w:val="0"/>
          <w:sz w:val="20"/>
          <w:szCs w:val="20"/>
        </w:rPr>
        <w:t>.appendChild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(</w:t>
      </w:r>
      <w:proofErr w:type="spellStart"/>
      <w:r w:rsidRPr="00D26A32">
        <w:rPr>
          <w:rFonts w:ascii="Consolas" w:eastAsia="Cambria" w:hAnsi="Consolas" w:cs="Cambria"/>
          <w:b w:val="0"/>
          <w:sz w:val="20"/>
          <w:szCs w:val="20"/>
        </w:rPr>
        <w:t>renderer.domElement</w:t>
      </w:r>
      <w:proofErr w:type="spellEnd"/>
      <w:r w:rsidRPr="00D26A32">
        <w:rPr>
          <w:rFonts w:ascii="Consolas" w:eastAsia="Cambria" w:hAnsi="Consolas" w:cs="Cambria"/>
          <w:b w:val="0"/>
          <w:sz w:val="20"/>
          <w:szCs w:val="20"/>
        </w:rPr>
        <w:t>);</w:t>
      </w:r>
    </w:p>
    <w:p w14:paraId="0DA600A7" w14:textId="77777777" w:rsidR="00F4749F" w:rsidRDefault="00F4749F" w:rsidP="00F4749F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59BE2C53" w14:textId="681E85DC" w:rsidR="00F4749F" w:rsidRPr="00F4749F" w:rsidRDefault="00F4749F" w:rsidP="00F4749F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F4749F">
        <w:rPr>
          <w:rFonts w:eastAsia="Cambria" w:cs="Cambria"/>
          <w:bCs/>
          <w:sz w:val="22"/>
          <w:szCs w:val="22"/>
        </w:rPr>
        <w:t>Library_demo.html</w:t>
      </w:r>
    </w:p>
    <w:p w14:paraId="352E6B2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&lt;!DOCTYPE html&gt;</w:t>
      </w:r>
    </w:p>
    <w:p w14:paraId="50D14242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&lt;html lang="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en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"&gt;</w:t>
      </w:r>
    </w:p>
    <w:p w14:paraId="06E7B353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&lt;head&gt;</w:t>
      </w:r>
    </w:p>
    <w:p w14:paraId="01D7265C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&lt;meta charset="UTF-8"&gt;</w:t>
      </w:r>
    </w:p>
    <w:p w14:paraId="35E75B88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&lt;meta name="viewport" content="width=device-width, initial-scale=1.0"&gt;</w:t>
      </w:r>
    </w:p>
    <w:p w14:paraId="07AF4E8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&lt;title&gt;JavaScript Libraries Demo&lt;/title&gt;</w:t>
      </w:r>
    </w:p>
    <w:p w14:paraId="6B641430" w14:textId="3B888B55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src="https://cdnjs.cloudflare.com/ajax/libs/jquery/3.</w:t>
      </w:r>
      <w:r w:rsidR="003D3468">
        <w:rPr>
          <w:rFonts w:ascii="Consolas" w:eastAsia="Cambria" w:hAnsi="Consolas" w:cs="Cambria"/>
          <w:b w:val="0"/>
          <w:bCs/>
          <w:sz w:val="20"/>
          <w:szCs w:val="20"/>
        </w:rPr>
        <w:t>7</w:t>
      </w: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</w:t>
      </w:r>
      <w:r w:rsidR="003D3468">
        <w:rPr>
          <w:rFonts w:ascii="Consolas" w:eastAsia="Cambria" w:hAnsi="Consolas" w:cs="Cambria"/>
          <w:b w:val="0"/>
          <w:bCs/>
          <w:sz w:val="20"/>
          <w:szCs w:val="20"/>
        </w:rPr>
        <w:t>1</w:t>
      </w: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/jquery.min.js"&gt;&lt;/script&gt;</w:t>
      </w:r>
    </w:p>
    <w:p w14:paraId="7967676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src="https://cdnjs.cloudflare.com/ajax/libs/lodash.js/4.17.21/lodash.min.js"&gt;&lt;/script&gt;</w:t>
      </w:r>
    </w:p>
    <w:p w14:paraId="0EF6BEE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src="https://cdnjs.cloudflare.com/ajax/libs/underscore.js/1.13.6/underscore-min.js"&gt;&lt;/script&gt;</w:t>
      </w:r>
    </w:p>
    <w:p w14:paraId="2B06475C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src="https://cdn.jsdelivr.net/npm/axios/dist/axios.min.js"&gt;&lt;/script&gt;</w:t>
      </w:r>
    </w:p>
    <w:p w14:paraId="2AEC6B0A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src="https://cdnjs.cloudflare.com/ajax/libs/moment.js/2.29.4/moment.min.js"&gt;&lt;/script&gt;</w:t>
      </w:r>
    </w:p>
    <w:p w14:paraId="4AD33793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src="https://cdnjs.cloudflare.com/ajax/libs/date-fns/2.30.0/date-fns.min.js"&gt;&lt;/script&gt;</w:t>
      </w:r>
    </w:p>
    <w:p w14:paraId="2407CD2F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&lt;script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src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="https://cdn.jsdelivr.net/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npm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/chart.js"&gt;&lt;/script&gt;</w:t>
      </w:r>
    </w:p>
    <w:p w14:paraId="5A574230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src="https://cdnjs.cloudflare.com/ajax/libs/d3/7.8.5/d3.min.js"&gt;&lt;/script&gt;</w:t>
      </w:r>
    </w:p>
    <w:p w14:paraId="60931B87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src="https://cdnjs.cloudflare.com/ajax/libs/gsap/3.12.2/gsap.min.js"&gt;&lt;/script&gt;</w:t>
      </w:r>
    </w:p>
    <w:p w14:paraId="0694000F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src="https://cdnjs.cloudflare.com/ajax/libs/animejs/3.2.1/anime.min.js"&gt;&lt;/script&gt;</w:t>
      </w:r>
    </w:p>
    <w:p w14:paraId="76D2F62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 src="https://cdnjs.cloudflare.com/ajax/libs/three.js/r128/three.min.js"&gt;&lt;/script&gt;</w:t>
      </w:r>
    </w:p>
    <w:p w14:paraId="1639DA3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&lt;style&gt;</w:t>
      </w:r>
    </w:p>
    <w:p w14:paraId="44750B54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body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{ font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-family: Arial, sans-serif; text-align: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center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; }</w:t>
      </w:r>
    </w:p>
    <w:p w14:paraId="59407AD1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.chart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-container { width: 300px; height: 300px; margin: auto; }</w:t>
      </w:r>
    </w:p>
    <w:p w14:paraId="19B493F2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.box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 { width: 100px; height: 100px; background-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color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: coral; margin: auto; }</w:t>
      </w:r>
    </w:p>
    <w:p w14:paraId="3F9C7398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canvas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{ display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: block; margin: auto; }</w:t>
      </w:r>
    </w:p>
    <w:p w14:paraId="700B6F6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&lt;/style&gt;</w:t>
      </w:r>
    </w:p>
    <w:p w14:paraId="01BD8C74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&lt;/head&gt;</w:t>
      </w:r>
    </w:p>
    <w:p w14:paraId="5FC1DCEF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&lt;body&gt;</w:t>
      </w:r>
    </w:p>
    <w:p w14:paraId="2B45AFC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&lt;h1&gt;JavaScript Libraries Demo&lt;/h1&gt;</w:t>
      </w:r>
    </w:p>
    <w:p w14:paraId="2B74D51C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&lt;div id="user-data"&gt;&lt;/div&gt;</w:t>
      </w:r>
    </w:p>
    <w:p w14:paraId="3C20640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&lt;p id="date"&gt;&lt;/p&gt;</w:t>
      </w:r>
    </w:p>
    <w:p w14:paraId="41A9ED48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&lt;div class="chart-container"&gt;</w:t>
      </w:r>
    </w:p>
    <w:p w14:paraId="2F00B85A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&lt;canvas id="chart"&gt;&lt;/canvas&gt;</w:t>
      </w:r>
    </w:p>
    <w:p w14:paraId="49AD1C54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&lt;/div&gt;</w:t>
      </w:r>
    </w:p>
    <w:p w14:paraId="11248EDF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svg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 width="400" height="100"&gt;&lt;/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svg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&gt;</w:t>
      </w:r>
    </w:p>
    <w:p w14:paraId="4289B802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&lt;div class="box"&gt;&lt;/div&gt;</w:t>
      </w:r>
    </w:p>
    <w:p w14:paraId="38650B01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&lt;div id="3d-container"&gt;&lt;/div&gt;</w:t>
      </w:r>
    </w:p>
    <w:p w14:paraId="1763FCE2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</w:t>
      </w:r>
    </w:p>
    <w:p w14:paraId="71E92392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&lt;script&gt;</w:t>
      </w:r>
    </w:p>
    <w:p w14:paraId="18067E18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jQuery AJAX Request</w:t>
      </w:r>
    </w:p>
    <w:p w14:paraId="4C20217B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$(document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).ready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(() =&gt; {</w:t>
      </w:r>
    </w:p>
    <w:p w14:paraId="07B13F7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$.get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("https://randomuser.me/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api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/", (data) =&gt; {</w:t>
      </w:r>
    </w:p>
    <w:p w14:paraId="35DC21D4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    let user = 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data.results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[0];</w:t>
      </w:r>
    </w:p>
    <w:p w14:paraId="590A8FF1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lastRenderedPageBreak/>
        <w:t>                $("#user-data").html(`&lt;h3&gt;${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user.name.first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} ${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user.name.last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}&lt;/h3&gt;`);</w:t>
      </w:r>
    </w:p>
    <w:p w14:paraId="0540E6CC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    });</w:t>
      </w:r>
    </w:p>
    <w:p w14:paraId="25E2D63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});</w:t>
      </w:r>
    </w:p>
    <w:p w14:paraId="0A408EA4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69ACE5D1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Axios HTTP Request</w:t>
      </w:r>
    </w:p>
    <w:p w14:paraId="28F984A1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axios.get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"https://randomuser.me/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api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/").then(response =&gt; {</w:t>
      </w:r>
    </w:p>
    <w:p w14:paraId="0761D814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let user =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response.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data.results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[0];</w:t>
      </w:r>
    </w:p>
    <w:p w14:paraId="4FAB2499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console.log(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"Axios User:", user);</w:t>
      </w:r>
    </w:p>
    <w:p w14:paraId="73A7D74C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});</w:t>
      </w:r>
    </w:p>
    <w:p w14:paraId="08FB770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3211D0C3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Fetch API HTTP Request</w:t>
      </w:r>
    </w:p>
    <w:p w14:paraId="7082896D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fetch("https://randomuser.me/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api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/")</w:t>
      </w:r>
    </w:p>
    <w:p w14:paraId="5ADF0A77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.then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(response =&gt;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response.json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())</w:t>
      </w:r>
    </w:p>
    <w:p w14:paraId="39A1586A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.then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(data =&gt; console.log("Fetch API User:",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data.results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[0]));</w:t>
      </w:r>
    </w:p>
    <w:p w14:paraId="7DC9A489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3BBA074B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//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Lodash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 &amp; Underscore usage</w:t>
      </w:r>
    </w:p>
    <w:p w14:paraId="6AB694E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console.log(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"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Lodash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 Chunk:", _.chunk([1, 2, 3, 4, 5], 2));</w:t>
      </w:r>
    </w:p>
    <w:p w14:paraId="797B0E6C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console.log(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"Underscore Shuffle:", _.shuffle([1, 2, 3, 4, 5]));</w:t>
      </w:r>
    </w:p>
    <w:p w14:paraId="00E5416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760A726A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Moment.js &amp; Date-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fns</w:t>
      </w:r>
      <w:proofErr w:type="spellEnd"/>
    </w:p>
    <w:p w14:paraId="09D44B97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document.getElementById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("date").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innerText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 = "Date: " + moment().format("MMMM Do YYYY, h:mm:ss a");</w:t>
      </w:r>
    </w:p>
    <w:p w14:paraId="3064A14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1F8B9D80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Chart.js Visualization</w:t>
      </w:r>
    </w:p>
    <w:p w14:paraId="4A25EB4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new Chart(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document.getElementById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("chart"), {</w:t>
      </w:r>
    </w:p>
    <w:p w14:paraId="2BBFC9FA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    type: 'bar',</w:t>
      </w:r>
    </w:p>
    <w:p w14:paraId="77B444B9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    data: {</w:t>
      </w:r>
    </w:p>
    <w:p w14:paraId="59BD634B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        labels: ["Red", "Blue", "Yellow"],</w:t>
      </w:r>
    </w:p>
    <w:p w14:paraId="5197184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    datasets: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[{ data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: [10, 20, 30],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backgroundColor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: ["red", "blue", "yellow"] }]</w:t>
      </w:r>
    </w:p>
    <w:p w14:paraId="2C8B2214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    }</w:t>
      </w:r>
    </w:p>
    <w:p w14:paraId="70A71B4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});</w:t>
      </w:r>
    </w:p>
    <w:p w14:paraId="55CE4D9B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668412D7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D3.js Visualization</w:t>
      </w:r>
    </w:p>
    <w:p w14:paraId="73D3B2A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d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3.select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("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svg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").append("circle")</w:t>
      </w:r>
    </w:p>
    <w:p w14:paraId="1B795D67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attr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("cx", 50).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attr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("cy", 50).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attr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("r", 40).style("fill", "green");</w:t>
      </w:r>
    </w:p>
    <w:p w14:paraId="1A00FCD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32F024A3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GSAP Animation</w:t>
      </w:r>
    </w:p>
    <w:p w14:paraId="41BA4FF7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gsap.to(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".box", { duration: 2, x: 200,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backgroundColor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: "blue", repeat: -1, yoyo: true });</w:t>
      </w:r>
    </w:p>
    <w:p w14:paraId="239A8CE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7B1C290B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Anime.js Animation</w:t>
      </w:r>
    </w:p>
    <w:p w14:paraId="025F94DE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anime(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{ targets: ".box", rotate: '1turn', duration: 2000, easing: "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easeInOutSine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", loop: true });</w:t>
      </w:r>
    </w:p>
    <w:p w14:paraId="27DEC48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2825DAD1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// Three.js 3D Cube</w:t>
      </w:r>
    </w:p>
    <w:p w14:paraId="4F484CC1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let scene = new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THREE.Scene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();</w:t>
      </w:r>
    </w:p>
    <w:p w14:paraId="23B5773C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let camera = new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THREE.PerspectiveCamera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(75, 300 / 300, 0.1, 1000);</w:t>
      </w:r>
    </w:p>
    <w:p w14:paraId="03ABFA97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let renderer = new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THREE.WebGLRenderer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();</w:t>
      </w:r>
    </w:p>
    <w:p w14:paraId="77B9126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renderer.setSize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(300, 300);</w:t>
      </w:r>
    </w:p>
    <w:p w14:paraId="1203BEF4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document.getElementById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("3d-container").appendChild(renderer.domElement);</w:t>
      </w:r>
    </w:p>
    <w:p w14:paraId="34C15FB2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79810D52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let geometry = new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THREE.BoxGeometry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();</w:t>
      </w:r>
    </w:p>
    <w:p w14:paraId="66E904F0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let material = new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THREE.MeshBasicMaterial</w:t>
      </w:r>
      <w:proofErr w:type="spellEnd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({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color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: 0x00ff00 });</w:t>
      </w:r>
    </w:p>
    <w:p w14:paraId="146F58A9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lastRenderedPageBreak/>
        <w:t xml:space="preserve">        let cube = new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THREE.Mesh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(geometry, material);</w:t>
      </w:r>
    </w:p>
    <w:p w14:paraId="0EA90D5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scene.add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(cube);</w:t>
      </w:r>
    </w:p>
    <w:p w14:paraId="067149BA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camera.position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.z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 = 5;</w:t>
      </w:r>
    </w:p>
    <w:p w14:paraId="432621DD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</w:p>
    <w:p w14:paraId="28EDE517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function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animate(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) {</w:t>
      </w:r>
    </w:p>
    <w:p w14:paraId="497A79F9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spell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requestAnimationFrame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(animate);</w:t>
      </w:r>
    </w:p>
    <w:p w14:paraId="7AA61E6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cube.rotation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.x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 += 0.01;</w:t>
      </w:r>
    </w:p>
    <w:p w14:paraId="51E8F9D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cube.rotation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.y</w:t>
      </w:r>
      <w:proofErr w:type="spell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 += 0.01;</w:t>
      </w:r>
    </w:p>
    <w:p w14:paraId="71C54501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    </w:t>
      </w:r>
      <w:proofErr w:type="spellStart"/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renderer.render</w:t>
      </w:r>
      <w:proofErr w:type="spellEnd"/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(scene, camera);</w:t>
      </w:r>
    </w:p>
    <w:p w14:paraId="37F53565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    }</w:t>
      </w:r>
    </w:p>
    <w:p w14:paraId="550E2B3F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 xml:space="preserve">        </w:t>
      </w:r>
      <w:proofErr w:type="gramStart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animate(</w:t>
      </w:r>
      <w:proofErr w:type="gramEnd"/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);</w:t>
      </w:r>
    </w:p>
    <w:p w14:paraId="1B9DFBA3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    &lt;/script&gt;</w:t>
      </w:r>
    </w:p>
    <w:p w14:paraId="16CB5756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&lt;/body&gt;</w:t>
      </w:r>
    </w:p>
    <w:p w14:paraId="11E23DC9" w14:textId="77777777" w:rsidR="00F4749F" w:rsidRPr="00F4749F" w:rsidRDefault="00F4749F" w:rsidP="00F4749F">
      <w:pPr>
        <w:pStyle w:val="Heading1AVAHEB"/>
        <w:spacing w:before="0"/>
        <w:rPr>
          <w:rFonts w:ascii="Consolas" w:eastAsia="Cambria" w:hAnsi="Consolas" w:cs="Cambria"/>
          <w:b w:val="0"/>
          <w:bCs/>
          <w:sz w:val="20"/>
          <w:szCs w:val="20"/>
        </w:rPr>
      </w:pPr>
      <w:r w:rsidRPr="00F4749F">
        <w:rPr>
          <w:rFonts w:ascii="Consolas" w:eastAsia="Cambria" w:hAnsi="Consolas" w:cs="Cambria"/>
          <w:b w:val="0"/>
          <w:bCs/>
          <w:sz w:val="20"/>
          <w:szCs w:val="20"/>
        </w:rPr>
        <w:t>&lt;/html&gt;</w:t>
      </w:r>
    </w:p>
    <w:p w14:paraId="4FB68E11" w14:textId="77777777" w:rsidR="00F4749F" w:rsidRPr="00D26A32" w:rsidRDefault="00F4749F" w:rsidP="00F4749F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502B92CE" w14:textId="77777777" w:rsidR="0037504B" w:rsidRDefault="0037504B" w:rsidP="0037504B">
      <w:pPr>
        <w:spacing w:after="0"/>
        <w:jc w:val="center"/>
        <w:rPr>
          <w:rFonts w:eastAsia="Cambria" w:cs="Cambria"/>
          <w:b/>
          <w:bCs/>
        </w:rPr>
      </w:pPr>
    </w:p>
    <w:p w14:paraId="0AF5F594" w14:textId="0238372F" w:rsidR="00E268D0" w:rsidRPr="00E268D0" w:rsidRDefault="00E268D0" w:rsidP="00E268D0">
      <w:pPr>
        <w:spacing w:after="0"/>
        <w:rPr>
          <w:rFonts w:eastAsia="Cambria" w:cs="Cambria"/>
          <w:b/>
          <w:bCs/>
        </w:rPr>
      </w:pPr>
      <w:r w:rsidRPr="00E268D0">
        <w:rPr>
          <w:rFonts w:eastAsia="Cambria" w:cs="Cambria"/>
          <w:b/>
          <w:bCs/>
        </w:rPr>
        <w:t>Installing Libraries</w:t>
      </w:r>
    </w:p>
    <w:p w14:paraId="7102116D" w14:textId="77777777" w:rsidR="00BD07B5" w:rsidRPr="00E268D0" w:rsidRDefault="00BD07B5" w:rsidP="00E268D0">
      <w:pPr>
        <w:spacing w:after="0"/>
        <w:rPr>
          <w:rFonts w:eastAsia="Cambria" w:cs="Cambria"/>
        </w:rPr>
      </w:pPr>
    </w:p>
    <w:p w14:paraId="77F93FEB" w14:textId="77777777" w:rsidR="00E268D0" w:rsidRPr="00E268D0" w:rsidRDefault="00E268D0" w:rsidP="00E268D0">
      <w:pPr>
        <w:spacing w:after="0"/>
        <w:rPr>
          <w:rFonts w:eastAsia="Cambria" w:cs="Cambria"/>
          <w:b/>
          <w:bCs/>
        </w:rPr>
      </w:pPr>
      <w:r w:rsidRPr="00E268D0">
        <w:rPr>
          <w:rFonts w:eastAsia="Cambria" w:cs="Cambria"/>
          <w:b/>
          <w:bCs/>
        </w:rPr>
        <w:t xml:space="preserve">Example: Including jQuery &amp; </w:t>
      </w:r>
      <w:proofErr w:type="spellStart"/>
      <w:r w:rsidRPr="00E268D0">
        <w:rPr>
          <w:rFonts w:eastAsia="Cambria" w:cs="Cambria"/>
          <w:b/>
          <w:bCs/>
        </w:rPr>
        <w:t>Lodash</w:t>
      </w:r>
      <w:proofErr w:type="spellEnd"/>
      <w:r w:rsidRPr="00E268D0">
        <w:rPr>
          <w:rFonts w:eastAsia="Cambria" w:cs="Cambria"/>
          <w:b/>
          <w:bCs/>
        </w:rPr>
        <w:t xml:space="preserve"> via CDN</w:t>
      </w:r>
    </w:p>
    <w:p w14:paraId="50B8B21C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&lt;!DOCTYPE html&gt;</w:t>
      </w:r>
    </w:p>
    <w:p w14:paraId="5895AE38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&lt;html lang="</w:t>
      </w:r>
      <w:proofErr w:type="spellStart"/>
      <w:r w:rsidRPr="00E268D0">
        <w:rPr>
          <w:rFonts w:eastAsia="Cambria" w:cs="Cambria"/>
        </w:rPr>
        <w:t>en</w:t>
      </w:r>
      <w:proofErr w:type="spellEnd"/>
      <w:r w:rsidRPr="00E268D0">
        <w:rPr>
          <w:rFonts w:eastAsia="Cambria" w:cs="Cambria"/>
        </w:rPr>
        <w:t>"&gt;</w:t>
      </w:r>
    </w:p>
    <w:p w14:paraId="01497037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&lt;head&gt;</w:t>
      </w:r>
    </w:p>
    <w:p w14:paraId="7962A799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&lt;title&gt;Library Integration Example&lt;/title&gt;</w:t>
      </w:r>
    </w:p>
    <w:p w14:paraId="58C48C92" w14:textId="7E8832CE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&lt;script src="https://cdnjs.cloudflare.com/ajax/libs/jquery/3.</w:t>
      </w:r>
      <w:r w:rsidR="0059481F">
        <w:rPr>
          <w:rFonts w:eastAsia="Cambria" w:cs="Cambria"/>
        </w:rPr>
        <w:t>7</w:t>
      </w:r>
      <w:r w:rsidRPr="00E268D0">
        <w:rPr>
          <w:rFonts w:eastAsia="Cambria" w:cs="Cambria"/>
        </w:rPr>
        <w:t>.</w:t>
      </w:r>
      <w:r w:rsidR="0059481F">
        <w:rPr>
          <w:rFonts w:eastAsia="Cambria" w:cs="Cambria"/>
        </w:rPr>
        <w:t>1</w:t>
      </w:r>
      <w:r w:rsidRPr="00E268D0">
        <w:rPr>
          <w:rFonts w:eastAsia="Cambria" w:cs="Cambria"/>
        </w:rPr>
        <w:t>/jquery.min.js"&gt;&lt;/script&gt;</w:t>
      </w:r>
    </w:p>
    <w:p w14:paraId="0751A950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&lt;script src="https://cdnjs.cloudflare.com/ajax/libs/lodash.js/4.17.21/lodash.min.js"&gt;&lt;/script&gt;</w:t>
      </w:r>
    </w:p>
    <w:p w14:paraId="62D92798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&lt;/head&gt;</w:t>
      </w:r>
    </w:p>
    <w:p w14:paraId="3FD0E1A3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&lt;body&gt;</w:t>
      </w:r>
    </w:p>
    <w:p w14:paraId="4B6D07E0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&lt;button id="</w:t>
      </w:r>
      <w:proofErr w:type="spellStart"/>
      <w:r w:rsidRPr="00E268D0">
        <w:rPr>
          <w:rFonts w:eastAsia="Cambria" w:cs="Cambria"/>
        </w:rPr>
        <w:t>btn</w:t>
      </w:r>
      <w:proofErr w:type="spellEnd"/>
      <w:r w:rsidRPr="00E268D0">
        <w:rPr>
          <w:rFonts w:eastAsia="Cambria" w:cs="Cambria"/>
        </w:rPr>
        <w:t>"&gt;Click Me&lt;/button&gt;</w:t>
      </w:r>
    </w:p>
    <w:p w14:paraId="30D3F82A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&lt;script&gt;</w:t>
      </w:r>
    </w:p>
    <w:p w14:paraId="4EE42A4A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$(document</w:t>
      </w:r>
      <w:proofErr w:type="gramStart"/>
      <w:r w:rsidRPr="00E268D0">
        <w:rPr>
          <w:rFonts w:eastAsia="Cambria" w:cs="Cambria"/>
        </w:rPr>
        <w:t>).ready</w:t>
      </w:r>
      <w:proofErr w:type="gramEnd"/>
      <w:r w:rsidRPr="00E268D0">
        <w:rPr>
          <w:rFonts w:eastAsia="Cambria" w:cs="Cambria"/>
        </w:rPr>
        <w:t>(function() {</w:t>
      </w:r>
    </w:p>
    <w:p w14:paraId="22373A38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    $('#</w:t>
      </w:r>
      <w:proofErr w:type="spellStart"/>
      <w:r w:rsidRPr="00E268D0">
        <w:rPr>
          <w:rFonts w:eastAsia="Cambria" w:cs="Cambria"/>
        </w:rPr>
        <w:t>btn</w:t>
      </w:r>
      <w:proofErr w:type="spellEnd"/>
      <w:r w:rsidRPr="00E268D0">
        <w:rPr>
          <w:rFonts w:eastAsia="Cambria" w:cs="Cambria"/>
        </w:rPr>
        <w:t>'</w:t>
      </w:r>
      <w:proofErr w:type="gramStart"/>
      <w:r w:rsidRPr="00E268D0">
        <w:rPr>
          <w:rFonts w:eastAsia="Cambria" w:cs="Cambria"/>
        </w:rPr>
        <w:t>).click</w:t>
      </w:r>
      <w:proofErr w:type="gramEnd"/>
      <w:r w:rsidRPr="00E268D0">
        <w:rPr>
          <w:rFonts w:eastAsia="Cambria" w:cs="Cambria"/>
        </w:rPr>
        <w:t>(() =&gt; alert("Hello, jQuery!"));</w:t>
      </w:r>
    </w:p>
    <w:p w14:paraId="3BC127F2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});</w:t>
      </w:r>
    </w:p>
    <w:p w14:paraId="652C157D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</w:t>
      </w:r>
      <w:proofErr w:type="gramStart"/>
      <w:r w:rsidRPr="00E268D0">
        <w:rPr>
          <w:rFonts w:eastAsia="Cambria" w:cs="Cambria"/>
        </w:rPr>
        <w:t>console.log(</w:t>
      </w:r>
      <w:proofErr w:type="gramEnd"/>
      <w:r w:rsidRPr="00E268D0">
        <w:rPr>
          <w:rFonts w:eastAsia="Cambria" w:cs="Cambria"/>
        </w:rPr>
        <w:t xml:space="preserve">_.chunk([1, 2, 3, 4, 5], 2)); // </w:t>
      </w:r>
      <w:proofErr w:type="spellStart"/>
      <w:r w:rsidRPr="00E268D0">
        <w:rPr>
          <w:rFonts w:eastAsia="Cambria" w:cs="Cambria"/>
        </w:rPr>
        <w:t>Lodash</w:t>
      </w:r>
      <w:proofErr w:type="spellEnd"/>
      <w:r w:rsidRPr="00E268D0">
        <w:rPr>
          <w:rFonts w:eastAsia="Cambria" w:cs="Cambria"/>
        </w:rPr>
        <w:t xml:space="preserve"> chunking function</w:t>
      </w:r>
    </w:p>
    <w:p w14:paraId="674147A1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&lt;/script&gt;</w:t>
      </w:r>
    </w:p>
    <w:p w14:paraId="4E65E8EB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&lt;/body&gt;</w:t>
      </w:r>
    </w:p>
    <w:p w14:paraId="36A55BC2" w14:textId="77777777" w:rsid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&lt;/html&gt;</w:t>
      </w:r>
    </w:p>
    <w:p w14:paraId="484C23E3" w14:textId="0604DF15" w:rsidR="0059481F" w:rsidRDefault="0059481F" w:rsidP="00E268D0">
      <w:pPr>
        <w:spacing w:after="0"/>
        <w:rPr>
          <w:rFonts w:eastAsia="Cambria" w:cs="Cambria"/>
        </w:rPr>
      </w:pPr>
    </w:p>
    <w:p w14:paraId="49FE4C99" w14:textId="03EEE433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  <w:b/>
          <w:bCs/>
        </w:rPr>
        <w:t>Can be imported into JavaScript modules</w:t>
      </w:r>
    </w:p>
    <w:p w14:paraId="3BCD6273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Example usage in an </w:t>
      </w:r>
      <w:r w:rsidRPr="00E268D0">
        <w:rPr>
          <w:rFonts w:eastAsia="Cambria" w:cs="Cambria"/>
          <w:b/>
          <w:bCs/>
        </w:rPr>
        <w:t>ES Module (.</w:t>
      </w:r>
      <w:proofErr w:type="spellStart"/>
      <w:r w:rsidRPr="00E268D0">
        <w:rPr>
          <w:rFonts w:eastAsia="Cambria" w:cs="Cambria"/>
          <w:b/>
          <w:bCs/>
        </w:rPr>
        <w:t>js</w:t>
      </w:r>
      <w:proofErr w:type="spellEnd"/>
      <w:r w:rsidRPr="00E268D0">
        <w:rPr>
          <w:rFonts w:eastAsia="Cambria" w:cs="Cambria"/>
          <w:b/>
          <w:bCs/>
        </w:rPr>
        <w:t xml:space="preserve"> file)</w:t>
      </w:r>
      <w:r w:rsidRPr="00E268D0">
        <w:rPr>
          <w:rFonts w:eastAsia="Cambria" w:cs="Cambria"/>
        </w:rPr>
        <w:t>:</w:t>
      </w:r>
    </w:p>
    <w:p w14:paraId="4E007A13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import $ from '</w:t>
      </w:r>
      <w:proofErr w:type="spellStart"/>
      <w:r w:rsidRPr="00E268D0">
        <w:rPr>
          <w:rFonts w:eastAsia="Cambria" w:cs="Cambria"/>
        </w:rPr>
        <w:t>jquery</w:t>
      </w:r>
      <w:proofErr w:type="spellEnd"/>
      <w:r w:rsidRPr="00E268D0">
        <w:rPr>
          <w:rFonts w:eastAsia="Cambria" w:cs="Cambria"/>
        </w:rPr>
        <w:t>';</w:t>
      </w:r>
    </w:p>
    <w:p w14:paraId="0357FE14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import _ from '</w:t>
      </w:r>
      <w:proofErr w:type="spellStart"/>
      <w:r w:rsidRPr="00E268D0">
        <w:rPr>
          <w:rFonts w:eastAsia="Cambria" w:cs="Cambria"/>
        </w:rPr>
        <w:t>lodash</w:t>
      </w:r>
      <w:proofErr w:type="spellEnd"/>
      <w:r w:rsidRPr="00E268D0">
        <w:rPr>
          <w:rFonts w:eastAsia="Cambria" w:cs="Cambria"/>
        </w:rPr>
        <w:t>';</w:t>
      </w:r>
    </w:p>
    <w:p w14:paraId="5AB7BBC8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$(document</w:t>
      </w:r>
      <w:proofErr w:type="gramStart"/>
      <w:r w:rsidRPr="00E268D0">
        <w:rPr>
          <w:rFonts w:eastAsia="Cambria" w:cs="Cambria"/>
        </w:rPr>
        <w:t>).ready</w:t>
      </w:r>
      <w:proofErr w:type="gramEnd"/>
      <w:r w:rsidRPr="00E268D0">
        <w:rPr>
          <w:rFonts w:eastAsia="Cambria" w:cs="Cambria"/>
        </w:rPr>
        <w:t>(() =&gt; {</w:t>
      </w:r>
    </w:p>
    <w:p w14:paraId="55ABE144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</w:t>
      </w:r>
      <w:proofErr w:type="gramStart"/>
      <w:r w:rsidRPr="00E268D0">
        <w:rPr>
          <w:rFonts w:eastAsia="Cambria" w:cs="Cambria"/>
        </w:rPr>
        <w:t>console.log(</w:t>
      </w:r>
      <w:proofErr w:type="gramEnd"/>
      <w:r w:rsidRPr="00E268D0">
        <w:rPr>
          <w:rFonts w:eastAsia="Cambria" w:cs="Cambria"/>
        </w:rPr>
        <w:t>"jQuery is ready!");</w:t>
      </w:r>
    </w:p>
    <w:p w14:paraId="3DEDBFFA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});</w:t>
      </w:r>
    </w:p>
    <w:p w14:paraId="17C5110E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gramStart"/>
      <w:r w:rsidRPr="00E268D0">
        <w:rPr>
          <w:rFonts w:eastAsia="Cambria" w:cs="Cambria"/>
        </w:rPr>
        <w:t>console.log(</w:t>
      </w:r>
      <w:proofErr w:type="gramEnd"/>
      <w:r w:rsidRPr="00E268D0">
        <w:rPr>
          <w:rFonts w:eastAsia="Cambria" w:cs="Cambria"/>
        </w:rPr>
        <w:t xml:space="preserve">_.shuffle([1, 2, 3, 4]));  // </w:t>
      </w:r>
      <w:proofErr w:type="spellStart"/>
      <w:r w:rsidRPr="00E268D0">
        <w:rPr>
          <w:rFonts w:eastAsia="Cambria" w:cs="Cambria"/>
        </w:rPr>
        <w:t>Lodash</w:t>
      </w:r>
      <w:proofErr w:type="spellEnd"/>
      <w:r w:rsidRPr="00E268D0">
        <w:rPr>
          <w:rFonts w:eastAsia="Cambria" w:cs="Cambria"/>
        </w:rPr>
        <w:t xml:space="preserve"> function</w:t>
      </w:r>
    </w:p>
    <w:p w14:paraId="7E2C14D5" w14:textId="309C2B89" w:rsidR="00E268D0" w:rsidRPr="00E268D0" w:rsidRDefault="00E268D0" w:rsidP="00E268D0">
      <w:pPr>
        <w:spacing w:after="0"/>
        <w:rPr>
          <w:rFonts w:eastAsia="Cambria" w:cs="Cambria"/>
        </w:rPr>
      </w:pPr>
    </w:p>
    <w:p w14:paraId="3D4ABEEA" w14:textId="77777777" w:rsidR="00BD07B5" w:rsidRPr="00E268D0" w:rsidRDefault="00BD07B5" w:rsidP="00E268D0">
      <w:pPr>
        <w:spacing w:after="0"/>
        <w:rPr>
          <w:rFonts w:eastAsia="Cambria" w:cs="Cambria"/>
        </w:rPr>
      </w:pPr>
    </w:p>
    <w:p w14:paraId="6F465368" w14:textId="77777777" w:rsidR="00E268D0" w:rsidRPr="00E268D0" w:rsidRDefault="00E268D0" w:rsidP="00E268D0">
      <w:pPr>
        <w:spacing w:after="0"/>
        <w:rPr>
          <w:rFonts w:eastAsia="Cambria" w:cs="Cambria"/>
          <w:b/>
          <w:bCs/>
        </w:rPr>
      </w:pPr>
      <w:r w:rsidRPr="00E268D0">
        <w:rPr>
          <w:rFonts w:eastAsia="Cambria" w:cs="Cambria"/>
          <w:b/>
          <w:bCs/>
        </w:rPr>
        <w:t>Example: Using Axios and Chart.js in a React Component</w:t>
      </w:r>
    </w:p>
    <w:p w14:paraId="30E21D79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import React, </w:t>
      </w:r>
      <w:proofErr w:type="gramStart"/>
      <w:r w:rsidRPr="00E268D0">
        <w:rPr>
          <w:rFonts w:eastAsia="Cambria" w:cs="Cambria"/>
        </w:rPr>
        <w:t xml:space="preserve">{ </w:t>
      </w:r>
      <w:proofErr w:type="spellStart"/>
      <w:r w:rsidRPr="00E268D0">
        <w:rPr>
          <w:rFonts w:eastAsia="Cambria" w:cs="Cambria"/>
        </w:rPr>
        <w:t>useEffect</w:t>
      </w:r>
      <w:proofErr w:type="spellEnd"/>
      <w:proofErr w:type="gramEnd"/>
      <w:r w:rsidRPr="00E268D0">
        <w:rPr>
          <w:rFonts w:eastAsia="Cambria" w:cs="Cambria"/>
        </w:rPr>
        <w:t xml:space="preserve">, </w:t>
      </w:r>
      <w:proofErr w:type="spellStart"/>
      <w:r w:rsidRPr="00E268D0">
        <w:rPr>
          <w:rFonts w:eastAsia="Cambria" w:cs="Cambria"/>
        </w:rPr>
        <w:t>useState</w:t>
      </w:r>
      <w:proofErr w:type="spellEnd"/>
      <w:r w:rsidRPr="00E268D0">
        <w:rPr>
          <w:rFonts w:eastAsia="Cambria" w:cs="Cambria"/>
        </w:rPr>
        <w:t xml:space="preserve"> } from 'react';</w:t>
      </w:r>
    </w:p>
    <w:p w14:paraId="6D91670C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import </w:t>
      </w:r>
      <w:proofErr w:type="spellStart"/>
      <w:r w:rsidRPr="00E268D0">
        <w:rPr>
          <w:rFonts w:eastAsia="Cambria" w:cs="Cambria"/>
        </w:rPr>
        <w:t>axios</w:t>
      </w:r>
      <w:proofErr w:type="spellEnd"/>
      <w:r w:rsidRPr="00E268D0">
        <w:rPr>
          <w:rFonts w:eastAsia="Cambria" w:cs="Cambria"/>
        </w:rPr>
        <w:t xml:space="preserve"> from '</w:t>
      </w:r>
      <w:proofErr w:type="spellStart"/>
      <w:r w:rsidRPr="00E268D0">
        <w:rPr>
          <w:rFonts w:eastAsia="Cambria" w:cs="Cambria"/>
        </w:rPr>
        <w:t>axios</w:t>
      </w:r>
      <w:proofErr w:type="spellEnd"/>
      <w:r w:rsidRPr="00E268D0">
        <w:rPr>
          <w:rFonts w:eastAsia="Cambria" w:cs="Cambria"/>
        </w:rPr>
        <w:t>';</w:t>
      </w:r>
    </w:p>
    <w:p w14:paraId="7E2B2B1F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import </w:t>
      </w:r>
      <w:proofErr w:type="gramStart"/>
      <w:r w:rsidRPr="00E268D0">
        <w:rPr>
          <w:rFonts w:eastAsia="Cambria" w:cs="Cambria"/>
        </w:rPr>
        <w:t>{ Bar</w:t>
      </w:r>
      <w:proofErr w:type="gramEnd"/>
      <w:r w:rsidRPr="00E268D0">
        <w:rPr>
          <w:rFonts w:eastAsia="Cambria" w:cs="Cambria"/>
        </w:rPr>
        <w:t xml:space="preserve"> } from 'react-chartjs-2';</w:t>
      </w:r>
    </w:p>
    <w:p w14:paraId="59223687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import 'chart.js/auto';</w:t>
      </w:r>
    </w:p>
    <w:p w14:paraId="66EB1983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r w:rsidRPr="00E268D0">
        <w:rPr>
          <w:rFonts w:eastAsia="Cambria" w:cs="Cambria"/>
        </w:rPr>
        <w:t>const</w:t>
      </w:r>
      <w:proofErr w:type="spellEnd"/>
      <w:r w:rsidRPr="00E268D0">
        <w:rPr>
          <w:rFonts w:eastAsia="Cambria" w:cs="Cambria"/>
        </w:rPr>
        <w:t xml:space="preserve"> Dashboard = () =&gt; {</w:t>
      </w:r>
    </w:p>
    <w:p w14:paraId="643EAE19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</w:t>
      </w:r>
      <w:proofErr w:type="spellStart"/>
      <w:r w:rsidRPr="00E268D0">
        <w:rPr>
          <w:rFonts w:eastAsia="Cambria" w:cs="Cambria"/>
        </w:rPr>
        <w:t>const</w:t>
      </w:r>
      <w:proofErr w:type="spellEnd"/>
      <w:r w:rsidRPr="00E268D0">
        <w:rPr>
          <w:rFonts w:eastAsia="Cambria" w:cs="Cambria"/>
        </w:rPr>
        <w:t xml:space="preserve"> [data, </w:t>
      </w:r>
      <w:proofErr w:type="spellStart"/>
      <w:r w:rsidRPr="00E268D0">
        <w:rPr>
          <w:rFonts w:eastAsia="Cambria" w:cs="Cambria"/>
        </w:rPr>
        <w:t>setData</w:t>
      </w:r>
      <w:proofErr w:type="spellEnd"/>
      <w:r w:rsidRPr="00E268D0">
        <w:rPr>
          <w:rFonts w:eastAsia="Cambria" w:cs="Cambria"/>
        </w:rPr>
        <w:t xml:space="preserve">] = </w:t>
      </w:r>
      <w:proofErr w:type="spellStart"/>
      <w:proofErr w:type="gramStart"/>
      <w:r w:rsidRPr="00E268D0">
        <w:rPr>
          <w:rFonts w:eastAsia="Cambria" w:cs="Cambria"/>
        </w:rPr>
        <w:t>useState</w:t>
      </w:r>
      <w:proofErr w:type="spellEnd"/>
      <w:r w:rsidRPr="00E268D0">
        <w:rPr>
          <w:rFonts w:eastAsia="Cambria" w:cs="Cambria"/>
        </w:rPr>
        <w:t>(</w:t>
      </w:r>
      <w:proofErr w:type="gramEnd"/>
      <w:r w:rsidRPr="00E268D0">
        <w:rPr>
          <w:rFonts w:eastAsia="Cambria" w:cs="Cambria"/>
        </w:rPr>
        <w:t>[]);</w:t>
      </w:r>
    </w:p>
    <w:p w14:paraId="3892F5F2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</w:t>
      </w:r>
      <w:proofErr w:type="spellStart"/>
      <w:proofErr w:type="gramStart"/>
      <w:r w:rsidRPr="00E268D0">
        <w:rPr>
          <w:rFonts w:eastAsia="Cambria" w:cs="Cambria"/>
        </w:rPr>
        <w:t>useEffect</w:t>
      </w:r>
      <w:proofErr w:type="spellEnd"/>
      <w:r w:rsidRPr="00E268D0">
        <w:rPr>
          <w:rFonts w:eastAsia="Cambria" w:cs="Cambria"/>
        </w:rPr>
        <w:t>(</w:t>
      </w:r>
      <w:proofErr w:type="gramEnd"/>
      <w:r w:rsidRPr="00E268D0">
        <w:rPr>
          <w:rFonts w:eastAsia="Cambria" w:cs="Cambria"/>
        </w:rPr>
        <w:t>() =&gt; {</w:t>
      </w:r>
    </w:p>
    <w:p w14:paraId="78F20E0A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</w:t>
      </w:r>
      <w:proofErr w:type="spellStart"/>
      <w:r w:rsidRPr="00E268D0">
        <w:rPr>
          <w:rFonts w:eastAsia="Cambria" w:cs="Cambria"/>
        </w:rPr>
        <w:t>axios.get</w:t>
      </w:r>
      <w:proofErr w:type="spellEnd"/>
      <w:r w:rsidRPr="00E268D0">
        <w:rPr>
          <w:rFonts w:eastAsia="Cambria" w:cs="Cambria"/>
        </w:rPr>
        <w:t>('https://jsonplaceholder.typicode.com/posts')</w:t>
      </w:r>
    </w:p>
    <w:p w14:paraId="7911A09F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    </w:t>
      </w:r>
      <w:proofErr w:type="gramStart"/>
      <w:r w:rsidRPr="00E268D0">
        <w:rPr>
          <w:rFonts w:eastAsia="Cambria" w:cs="Cambria"/>
        </w:rPr>
        <w:t>.then</w:t>
      </w:r>
      <w:proofErr w:type="gramEnd"/>
      <w:r w:rsidRPr="00E268D0">
        <w:rPr>
          <w:rFonts w:eastAsia="Cambria" w:cs="Cambria"/>
        </w:rPr>
        <w:t xml:space="preserve">(response =&gt; </w:t>
      </w:r>
      <w:proofErr w:type="spellStart"/>
      <w:r w:rsidRPr="00E268D0">
        <w:rPr>
          <w:rFonts w:eastAsia="Cambria" w:cs="Cambria"/>
        </w:rPr>
        <w:t>setData</w:t>
      </w:r>
      <w:proofErr w:type="spellEnd"/>
      <w:r w:rsidRPr="00E268D0">
        <w:rPr>
          <w:rFonts w:eastAsia="Cambria" w:cs="Cambria"/>
        </w:rPr>
        <w:t>(</w:t>
      </w:r>
      <w:proofErr w:type="spellStart"/>
      <w:r w:rsidRPr="00E268D0">
        <w:rPr>
          <w:rFonts w:eastAsia="Cambria" w:cs="Cambria"/>
        </w:rPr>
        <w:t>response.data.slice</w:t>
      </w:r>
      <w:proofErr w:type="spellEnd"/>
      <w:r w:rsidRPr="00E268D0">
        <w:rPr>
          <w:rFonts w:eastAsia="Cambria" w:cs="Cambria"/>
        </w:rPr>
        <w:t>(0, 5)));</w:t>
      </w:r>
    </w:p>
    <w:p w14:paraId="344BF1DE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}, []);</w:t>
      </w:r>
    </w:p>
    <w:p w14:paraId="412CBFBD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</w:t>
      </w:r>
      <w:proofErr w:type="spellStart"/>
      <w:r w:rsidRPr="00E268D0">
        <w:rPr>
          <w:rFonts w:eastAsia="Cambria" w:cs="Cambria"/>
        </w:rPr>
        <w:t>const</w:t>
      </w:r>
      <w:proofErr w:type="spellEnd"/>
      <w:r w:rsidRPr="00E268D0">
        <w:rPr>
          <w:rFonts w:eastAsia="Cambria" w:cs="Cambria"/>
        </w:rPr>
        <w:t xml:space="preserve"> </w:t>
      </w:r>
      <w:proofErr w:type="spellStart"/>
      <w:r w:rsidRPr="00E268D0">
        <w:rPr>
          <w:rFonts w:eastAsia="Cambria" w:cs="Cambria"/>
        </w:rPr>
        <w:t>chartData</w:t>
      </w:r>
      <w:proofErr w:type="spellEnd"/>
      <w:r w:rsidRPr="00E268D0">
        <w:rPr>
          <w:rFonts w:eastAsia="Cambria" w:cs="Cambria"/>
        </w:rPr>
        <w:t xml:space="preserve"> = {</w:t>
      </w:r>
    </w:p>
    <w:p w14:paraId="6CC49BA3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labels: </w:t>
      </w:r>
      <w:proofErr w:type="spellStart"/>
      <w:proofErr w:type="gramStart"/>
      <w:r w:rsidRPr="00E268D0">
        <w:rPr>
          <w:rFonts w:eastAsia="Cambria" w:cs="Cambria"/>
        </w:rPr>
        <w:t>data.map</w:t>
      </w:r>
      <w:proofErr w:type="spellEnd"/>
      <w:r w:rsidRPr="00E268D0">
        <w:rPr>
          <w:rFonts w:eastAsia="Cambria" w:cs="Cambria"/>
        </w:rPr>
        <w:t>(</w:t>
      </w:r>
      <w:proofErr w:type="gramEnd"/>
      <w:r w:rsidRPr="00E268D0">
        <w:rPr>
          <w:rFonts w:eastAsia="Cambria" w:cs="Cambria"/>
        </w:rPr>
        <w:t>item =&gt; item.id),</w:t>
      </w:r>
    </w:p>
    <w:p w14:paraId="4D939E38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datasets: [{</w:t>
      </w:r>
    </w:p>
    <w:p w14:paraId="3329BAAA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    label: 'Post Length',</w:t>
      </w:r>
    </w:p>
    <w:p w14:paraId="62EAC9F2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    data: </w:t>
      </w:r>
      <w:proofErr w:type="spellStart"/>
      <w:proofErr w:type="gramStart"/>
      <w:r w:rsidRPr="00E268D0">
        <w:rPr>
          <w:rFonts w:eastAsia="Cambria" w:cs="Cambria"/>
        </w:rPr>
        <w:t>data.map</w:t>
      </w:r>
      <w:proofErr w:type="spellEnd"/>
      <w:r w:rsidRPr="00E268D0">
        <w:rPr>
          <w:rFonts w:eastAsia="Cambria" w:cs="Cambria"/>
        </w:rPr>
        <w:t>(</w:t>
      </w:r>
      <w:proofErr w:type="gramEnd"/>
      <w:r w:rsidRPr="00E268D0">
        <w:rPr>
          <w:rFonts w:eastAsia="Cambria" w:cs="Cambria"/>
        </w:rPr>
        <w:t xml:space="preserve">item =&gt; </w:t>
      </w:r>
      <w:proofErr w:type="spellStart"/>
      <w:r w:rsidRPr="00E268D0">
        <w:rPr>
          <w:rFonts w:eastAsia="Cambria" w:cs="Cambria"/>
        </w:rPr>
        <w:t>item.body.length</w:t>
      </w:r>
      <w:proofErr w:type="spellEnd"/>
      <w:r w:rsidRPr="00E268D0">
        <w:rPr>
          <w:rFonts w:eastAsia="Cambria" w:cs="Cambria"/>
        </w:rPr>
        <w:t>),</w:t>
      </w:r>
    </w:p>
    <w:p w14:paraId="64523FF9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    </w:t>
      </w:r>
      <w:proofErr w:type="spellStart"/>
      <w:r w:rsidRPr="00E268D0">
        <w:rPr>
          <w:rFonts w:eastAsia="Cambria" w:cs="Cambria"/>
        </w:rPr>
        <w:t>backgroundColor</w:t>
      </w:r>
      <w:proofErr w:type="spellEnd"/>
      <w:r w:rsidRPr="00E268D0">
        <w:rPr>
          <w:rFonts w:eastAsia="Cambria" w:cs="Cambria"/>
        </w:rPr>
        <w:t>: '</w:t>
      </w:r>
      <w:proofErr w:type="spellStart"/>
      <w:proofErr w:type="gramStart"/>
      <w:r w:rsidRPr="00E268D0">
        <w:rPr>
          <w:rFonts w:eastAsia="Cambria" w:cs="Cambria"/>
        </w:rPr>
        <w:t>rgba</w:t>
      </w:r>
      <w:proofErr w:type="spellEnd"/>
      <w:r w:rsidRPr="00E268D0">
        <w:rPr>
          <w:rFonts w:eastAsia="Cambria" w:cs="Cambria"/>
        </w:rPr>
        <w:t>(</w:t>
      </w:r>
      <w:proofErr w:type="gramEnd"/>
      <w:r w:rsidRPr="00E268D0">
        <w:rPr>
          <w:rFonts w:eastAsia="Cambria" w:cs="Cambria"/>
        </w:rPr>
        <w:t>54, 162, 235, 0.5)',</w:t>
      </w:r>
    </w:p>
    <w:p w14:paraId="426D2559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    }],</w:t>
      </w:r>
    </w:p>
    <w:p w14:paraId="703EA4C4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};</w:t>
      </w:r>
    </w:p>
    <w:p w14:paraId="7D066F52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return &lt;Bar data={</w:t>
      </w:r>
      <w:proofErr w:type="spellStart"/>
      <w:r w:rsidRPr="00E268D0">
        <w:rPr>
          <w:rFonts w:eastAsia="Cambria" w:cs="Cambria"/>
        </w:rPr>
        <w:t>chartData</w:t>
      </w:r>
      <w:proofErr w:type="spellEnd"/>
      <w:r w:rsidRPr="00E268D0">
        <w:rPr>
          <w:rFonts w:eastAsia="Cambria" w:cs="Cambria"/>
        </w:rPr>
        <w:t>} /&gt;;</w:t>
      </w:r>
    </w:p>
    <w:p w14:paraId="7AE98AEE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};</w:t>
      </w:r>
    </w:p>
    <w:p w14:paraId="17666679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export default Dashboard;</w:t>
      </w:r>
    </w:p>
    <w:p w14:paraId="1D6ED64E" w14:textId="0B12B4AD" w:rsidR="00E268D0" w:rsidRPr="00E268D0" w:rsidRDefault="00E268D0" w:rsidP="00E268D0">
      <w:pPr>
        <w:spacing w:after="0"/>
        <w:rPr>
          <w:rFonts w:eastAsia="Cambria" w:cs="Cambria"/>
        </w:rPr>
      </w:pPr>
    </w:p>
    <w:p w14:paraId="40204088" w14:textId="20883DBA" w:rsidR="00E268D0" w:rsidRPr="00E268D0" w:rsidRDefault="00E268D0" w:rsidP="00E268D0">
      <w:pPr>
        <w:spacing w:after="0"/>
        <w:rPr>
          <w:rFonts w:eastAsia="Cambria" w:cs="Cambria"/>
          <w:b/>
          <w:bCs/>
        </w:rPr>
      </w:pPr>
      <w:r w:rsidRPr="00E268D0">
        <w:rPr>
          <w:rFonts w:eastAsia="Cambria" w:cs="Cambria"/>
          <w:b/>
          <w:bCs/>
        </w:rPr>
        <w:t>Integrating Libraries in a Node.js Project</w:t>
      </w:r>
    </w:p>
    <w:p w14:paraId="30588536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For back-end projects using Node.js + Express, install dependencies with </w:t>
      </w:r>
      <w:proofErr w:type="spellStart"/>
      <w:r w:rsidRPr="00E268D0">
        <w:rPr>
          <w:rFonts w:eastAsia="Cambria" w:cs="Cambria"/>
        </w:rPr>
        <w:t>npm</w:t>
      </w:r>
      <w:proofErr w:type="spellEnd"/>
      <w:r w:rsidRPr="00E268D0">
        <w:rPr>
          <w:rFonts w:eastAsia="Cambria" w:cs="Cambria"/>
        </w:rPr>
        <w:t>:</w:t>
      </w:r>
    </w:p>
    <w:p w14:paraId="27C386CD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r w:rsidRPr="00E268D0">
        <w:rPr>
          <w:rFonts w:eastAsia="Cambria" w:cs="Cambria"/>
        </w:rPr>
        <w:t>npm</w:t>
      </w:r>
      <w:proofErr w:type="spellEnd"/>
      <w:r w:rsidRPr="00E268D0">
        <w:rPr>
          <w:rFonts w:eastAsia="Cambria" w:cs="Cambria"/>
        </w:rPr>
        <w:t xml:space="preserve"> install express </w:t>
      </w:r>
      <w:proofErr w:type="spellStart"/>
      <w:r w:rsidRPr="00E268D0">
        <w:rPr>
          <w:rFonts w:eastAsia="Cambria" w:cs="Cambria"/>
        </w:rPr>
        <w:t>axios</w:t>
      </w:r>
      <w:proofErr w:type="spellEnd"/>
      <w:r w:rsidRPr="00E268D0">
        <w:rPr>
          <w:rFonts w:eastAsia="Cambria" w:cs="Cambria"/>
        </w:rPr>
        <w:t xml:space="preserve"> moment </w:t>
      </w:r>
      <w:proofErr w:type="spellStart"/>
      <w:r w:rsidRPr="00E268D0">
        <w:rPr>
          <w:rFonts w:eastAsia="Cambria" w:cs="Cambria"/>
        </w:rPr>
        <w:t>lodash</w:t>
      </w:r>
      <w:proofErr w:type="spellEnd"/>
    </w:p>
    <w:p w14:paraId="13172A36" w14:textId="77777777" w:rsidR="00E268D0" w:rsidRPr="00E268D0" w:rsidRDefault="00E268D0" w:rsidP="00E268D0">
      <w:pPr>
        <w:spacing w:after="0"/>
        <w:rPr>
          <w:rFonts w:eastAsia="Cambria" w:cs="Cambria"/>
          <w:b/>
          <w:bCs/>
        </w:rPr>
      </w:pPr>
      <w:r w:rsidRPr="00E268D0">
        <w:rPr>
          <w:rFonts w:eastAsia="Cambria" w:cs="Cambria"/>
          <w:b/>
          <w:bCs/>
        </w:rPr>
        <w:t>Example: Using Axios &amp; Moment.js in an Express Server</w:t>
      </w:r>
    </w:p>
    <w:p w14:paraId="54DF917F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r w:rsidRPr="00E268D0">
        <w:rPr>
          <w:rFonts w:eastAsia="Cambria" w:cs="Cambria"/>
        </w:rPr>
        <w:t>const</w:t>
      </w:r>
      <w:proofErr w:type="spellEnd"/>
      <w:r w:rsidRPr="00E268D0">
        <w:rPr>
          <w:rFonts w:eastAsia="Cambria" w:cs="Cambria"/>
        </w:rPr>
        <w:t xml:space="preserve"> express = require('express');</w:t>
      </w:r>
    </w:p>
    <w:p w14:paraId="1FDD91FA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r w:rsidRPr="00E268D0">
        <w:rPr>
          <w:rFonts w:eastAsia="Cambria" w:cs="Cambria"/>
        </w:rPr>
        <w:t>const</w:t>
      </w:r>
      <w:proofErr w:type="spellEnd"/>
      <w:r w:rsidRPr="00E268D0">
        <w:rPr>
          <w:rFonts w:eastAsia="Cambria" w:cs="Cambria"/>
        </w:rPr>
        <w:t xml:space="preserve"> </w:t>
      </w:r>
      <w:proofErr w:type="spellStart"/>
      <w:r w:rsidRPr="00E268D0">
        <w:rPr>
          <w:rFonts w:eastAsia="Cambria" w:cs="Cambria"/>
        </w:rPr>
        <w:t>axios</w:t>
      </w:r>
      <w:proofErr w:type="spellEnd"/>
      <w:r w:rsidRPr="00E268D0">
        <w:rPr>
          <w:rFonts w:eastAsia="Cambria" w:cs="Cambria"/>
        </w:rPr>
        <w:t xml:space="preserve"> = require('</w:t>
      </w:r>
      <w:proofErr w:type="spellStart"/>
      <w:r w:rsidRPr="00E268D0">
        <w:rPr>
          <w:rFonts w:eastAsia="Cambria" w:cs="Cambria"/>
        </w:rPr>
        <w:t>axios</w:t>
      </w:r>
      <w:proofErr w:type="spellEnd"/>
      <w:r w:rsidRPr="00E268D0">
        <w:rPr>
          <w:rFonts w:eastAsia="Cambria" w:cs="Cambria"/>
        </w:rPr>
        <w:t>');</w:t>
      </w:r>
    </w:p>
    <w:p w14:paraId="1235D952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r w:rsidRPr="00E268D0">
        <w:rPr>
          <w:rFonts w:eastAsia="Cambria" w:cs="Cambria"/>
        </w:rPr>
        <w:t>const</w:t>
      </w:r>
      <w:proofErr w:type="spellEnd"/>
      <w:r w:rsidRPr="00E268D0">
        <w:rPr>
          <w:rFonts w:eastAsia="Cambria" w:cs="Cambria"/>
        </w:rPr>
        <w:t xml:space="preserve"> moment = require('moment');</w:t>
      </w:r>
    </w:p>
    <w:p w14:paraId="212EDE99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r w:rsidRPr="00E268D0">
        <w:rPr>
          <w:rFonts w:eastAsia="Cambria" w:cs="Cambria"/>
        </w:rPr>
        <w:t>const</w:t>
      </w:r>
      <w:proofErr w:type="spellEnd"/>
      <w:r w:rsidRPr="00E268D0">
        <w:rPr>
          <w:rFonts w:eastAsia="Cambria" w:cs="Cambria"/>
        </w:rPr>
        <w:t xml:space="preserve"> app = </w:t>
      </w:r>
      <w:proofErr w:type="gramStart"/>
      <w:r w:rsidRPr="00E268D0">
        <w:rPr>
          <w:rFonts w:eastAsia="Cambria" w:cs="Cambria"/>
        </w:rPr>
        <w:t>express(</w:t>
      </w:r>
      <w:proofErr w:type="gramEnd"/>
      <w:r w:rsidRPr="00E268D0">
        <w:rPr>
          <w:rFonts w:eastAsia="Cambria" w:cs="Cambria"/>
        </w:rPr>
        <w:t>);</w:t>
      </w:r>
    </w:p>
    <w:p w14:paraId="0A5F5EB6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proofErr w:type="gramStart"/>
      <w:r w:rsidRPr="00E268D0">
        <w:rPr>
          <w:rFonts w:eastAsia="Cambria" w:cs="Cambria"/>
        </w:rPr>
        <w:t>app.get</w:t>
      </w:r>
      <w:proofErr w:type="spellEnd"/>
      <w:r w:rsidRPr="00E268D0">
        <w:rPr>
          <w:rFonts w:eastAsia="Cambria" w:cs="Cambria"/>
        </w:rPr>
        <w:t>(</w:t>
      </w:r>
      <w:proofErr w:type="gramEnd"/>
      <w:r w:rsidRPr="00E268D0">
        <w:rPr>
          <w:rFonts w:eastAsia="Cambria" w:cs="Cambria"/>
        </w:rPr>
        <w:t>'/time', (</w:t>
      </w:r>
      <w:proofErr w:type="spellStart"/>
      <w:r w:rsidRPr="00E268D0">
        <w:rPr>
          <w:rFonts w:eastAsia="Cambria" w:cs="Cambria"/>
        </w:rPr>
        <w:t>req</w:t>
      </w:r>
      <w:proofErr w:type="spellEnd"/>
      <w:r w:rsidRPr="00E268D0">
        <w:rPr>
          <w:rFonts w:eastAsia="Cambria" w:cs="Cambria"/>
        </w:rPr>
        <w:t>, res) =&gt; {</w:t>
      </w:r>
    </w:p>
    <w:p w14:paraId="07C124D7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</w:t>
      </w:r>
      <w:proofErr w:type="spellStart"/>
      <w:proofErr w:type="gramStart"/>
      <w:r w:rsidRPr="00E268D0">
        <w:rPr>
          <w:rFonts w:eastAsia="Cambria" w:cs="Cambria"/>
        </w:rPr>
        <w:t>res.json</w:t>
      </w:r>
      <w:proofErr w:type="spellEnd"/>
      <w:proofErr w:type="gramEnd"/>
      <w:r w:rsidRPr="00E268D0">
        <w:rPr>
          <w:rFonts w:eastAsia="Cambria" w:cs="Cambria"/>
        </w:rPr>
        <w:t xml:space="preserve">({ </w:t>
      </w:r>
      <w:proofErr w:type="spellStart"/>
      <w:r w:rsidRPr="00E268D0">
        <w:rPr>
          <w:rFonts w:eastAsia="Cambria" w:cs="Cambria"/>
        </w:rPr>
        <w:t>currentTime</w:t>
      </w:r>
      <w:proofErr w:type="spellEnd"/>
      <w:r w:rsidRPr="00E268D0">
        <w:rPr>
          <w:rFonts w:eastAsia="Cambria" w:cs="Cambria"/>
        </w:rPr>
        <w:t xml:space="preserve">: moment().format('YYYY-MM-DD </w:t>
      </w:r>
      <w:proofErr w:type="spellStart"/>
      <w:r w:rsidRPr="00E268D0">
        <w:rPr>
          <w:rFonts w:eastAsia="Cambria" w:cs="Cambria"/>
        </w:rPr>
        <w:t>HH:mm:ss</w:t>
      </w:r>
      <w:proofErr w:type="spellEnd"/>
      <w:r w:rsidRPr="00E268D0">
        <w:rPr>
          <w:rFonts w:eastAsia="Cambria" w:cs="Cambria"/>
        </w:rPr>
        <w:t>') });</w:t>
      </w:r>
    </w:p>
    <w:p w14:paraId="17AF12D7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});</w:t>
      </w:r>
    </w:p>
    <w:p w14:paraId="6EC787C3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proofErr w:type="gramStart"/>
      <w:r w:rsidRPr="00E268D0">
        <w:rPr>
          <w:rFonts w:eastAsia="Cambria" w:cs="Cambria"/>
        </w:rPr>
        <w:t>app.get</w:t>
      </w:r>
      <w:proofErr w:type="spellEnd"/>
      <w:r w:rsidRPr="00E268D0">
        <w:rPr>
          <w:rFonts w:eastAsia="Cambria" w:cs="Cambria"/>
        </w:rPr>
        <w:t>(</w:t>
      </w:r>
      <w:proofErr w:type="gramEnd"/>
      <w:r w:rsidRPr="00E268D0">
        <w:rPr>
          <w:rFonts w:eastAsia="Cambria" w:cs="Cambria"/>
        </w:rPr>
        <w:t>'/posts', async (</w:t>
      </w:r>
      <w:proofErr w:type="spellStart"/>
      <w:r w:rsidRPr="00E268D0">
        <w:rPr>
          <w:rFonts w:eastAsia="Cambria" w:cs="Cambria"/>
        </w:rPr>
        <w:t>req</w:t>
      </w:r>
      <w:proofErr w:type="spellEnd"/>
      <w:r w:rsidRPr="00E268D0">
        <w:rPr>
          <w:rFonts w:eastAsia="Cambria" w:cs="Cambria"/>
        </w:rPr>
        <w:t>, res) =&gt; {</w:t>
      </w:r>
    </w:p>
    <w:p w14:paraId="77B0259E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</w:t>
      </w:r>
      <w:proofErr w:type="spellStart"/>
      <w:r w:rsidRPr="00E268D0">
        <w:rPr>
          <w:rFonts w:eastAsia="Cambria" w:cs="Cambria"/>
        </w:rPr>
        <w:t>const</w:t>
      </w:r>
      <w:proofErr w:type="spellEnd"/>
      <w:r w:rsidRPr="00E268D0">
        <w:rPr>
          <w:rFonts w:eastAsia="Cambria" w:cs="Cambria"/>
        </w:rPr>
        <w:t xml:space="preserve"> response = await </w:t>
      </w:r>
      <w:proofErr w:type="spellStart"/>
      <w:r w:rsidRPr="00E268D0">
        <w:rPr>
          <w:rFonts w:eastAsia="Cambria" w:cs="Cambria"/>
        </w:rPr>
        <w:t>axios.get</w:t>
      </w:r>
      <w:proofErr w:type="spellEnd"/>
      <w:r w:rsidRPr="00E268D0">
        <w:rPr>
          <w:rFonts w:eastAsia="Cambria" w:cs="Cambria"/>
        </w:rPr>
        <w:t>('https://jsonplaceholder.typicode.com/posts');</w:t>
      </w:r>
    </w:p>
    <w:p w14:paraId="3BA02040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</w:t>
      </w:r>
      <w:proofErr w:type="spellStart"/>
      <w:proofErr w:type="gramStart"/>
      <w:r w:rsidRPr="00E268D0">
        <w:rPr>
          <w:rFonts w:eastAsia="Cambria" w:cs="Cambria"/>
        </w:rPr>
        <w:t>res.json</w:t>
      </w:r>
      <w:proofErr w:type="spellEnd"/>
      <w:proofErr w:type="gramEnd"/>
      <w:r w:rsidRPr="00E268D0">
        <w:rPr>
          <w:rFonts w:eastAsia="Cambria" w:cs="Cambria"/>
        </w:rPr>
        <w:t>(</w:t>
      </w:r>
      <w:proofErr w:type="spellStart"/>
      <w:r w:rsidRPr="00E268D0">
        <w:rPr>
          <w:rFonts w:eastAsia="Cambria" w:cs="Cambria"/>
        </w:rPr>
        <w:t>response.data.slice</w:t>
      </w:r>
      <w:proofErr w:type="spellEnd"/>
      <w:r w:rsidRPr="00E268D0">
        <w:rPr>
          <w:rFonts w:eastAsia="Cambria" w:cs="Cambria"/>
        </w:rPr>
        <w:t>(0, 5));</w:t>
      </w:r>
    </w:p>
    <w:p w14:paraId="090208DA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});</w:t>
      </w:r>
    </w:p>
    <w:p w14:paraId="3FF972F6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proofErr w:type="gramStart"/>
      <w:r w:rsidRPr="00E268D0">
        <w:rPr>
          <w:rFonts w:eastAsia="Cambria" w:cs="Cambria"/>
        </w:rPr>
        <w:t>app.listen</w:t>
      </w:r>
      <w:proofErr w:type="spellEnd"/>
      <w:proofErr w:type="gramEnd"/>
      <w:r w:rsidRPr="00E268D0">
        <w:rPr>
          <w:rFonts w:eastAsia="Cambria" w:cs="Cambria"/>
        </w:rPr>
        <w:t>(3000, () =&gt; console.log("Server running on port 3000"));</w:t>
      </w:r>
    </w:p>
    <w:p w14:paraId="4D27F8E3" w14:textId="73531D09" w:rsidR="00E268D0" w:rsidRPr="00E268D0" w:rsidRDefault="00E268D0" w:rsidP="00E268D0">
      <w:pPr>
        <w:spacing w:after="0"/>
        <w:rPr>
          <w:rFonts w:eastAsia="Cambria" w:cs="Cambria"/>
        </w:rPr>
      </w:pPr>
    </w:p>
    <w:p w14:paraId="1183EB98" w14:textId="21AE78D7" w:rsidR="00E268D0" w:rsidRPr="00E268D0" w:rsidRDefault="00E268D0" w:rsidP="00E268D0">
      <w:pPr>
        <w:spacing w:after="0"/>
        <w:rPr>
          <w:rFonts w:eastAsia="Cambria" w:cs="Cambria"/>
          <w:b/>
          <w:bCs/>
        </w:rPr>
      </w:pPr>
      <w:r w:rsidRPr="00E268D0">
        <w:rPr>
          <w:rFonts w:eastAsia="Cambria" w:cs="Cambria"/>
          <w:b/>
          <w:bCs/>
        </w:rPr>
        <w:t>Best Practices for Managing Dependencies</w:t>
      </w:r>
    </w:p>
    <w:p w14:paraId="1211789D" w14:textId="77777777" w:rsidR="00E268D0" w:rsidRPr="00E268D0" w:rsidRDefault="00E268D0" w:rsidP="00E268D0">
      <w:pPr>
        <w:spacing w:after="0"/>
        <w:rPr>
          <w:rFonts w:eastAsia="Cambria" w:cs="Cambria"/>
          <w:b/>
          <w:bCs/>
        </w:rPr>
      </w:pPr>
      <w:r w:rsidRPr="00E268D0">
        <w:rPr>
          <w:rFonts w:eastAsia="Cambria" w:cs="Cambria"/>
          <w:b/>
          <w:bCs/>
        </w:rPr>
        <w:t>Example:</w:t>
      </w:r>
    </w:p>
    <w:p w14:paraId="3A03DBCD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"dependencies": {</w:t>
      </w:r>
    </w:p>
    <w:p w14:paraId="41141E77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"</w:t>
      </w:r>
      <w:proofErr w:type="spellStart"/>
      <w:r w:rsidRPr="00E268D0">
        <w:rPr>
          <w:rFonts w:eastAsia="Cambria" w:cs="Cambria"/>
        </w:rPr>
        <w:t>axios</w:t>
      </w:r>
      <w:proofErr w:type="spellEnd"/>
      <w:r w:rsidRPr="00E268D0">
        <w:rPr>
          <w:rFonts w:eastAsia="Cambria" w:cs="Cambria"/>
        </w:rPr>
        <w:t>": "^1.5.0",</w:t>
      </w:r>
    </w:p>
    <w:p w14:paraId="3BE190A6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lastRenderedPageBreak/>
        <w:t xml:space="preserve">    "moment": "^2.29.4"</w:t>
      </w:r>
    </w:p>
    <w:p w14:paraId="57770CD7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},</w:t>
      </w:r>
    </w:p>
    <w:p w14:paraId="0D347A76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"</w:t>
      </w:r>
      <w:proofErr w:type="spellStart"/>
      <w:r w:rsidRPr="00E268D0">
        <w:rPr>
          <w:rFonts w:eastAsia="Cambria" w:cs="Cambria"/>
        </w:rPr>
        <w:t>devDependencies</w:t>
      </w:r>
      <w:proofErr w:type="spellEnd"/>
      <w:r w:rsidRPr="00E268D0">
        <w:rPr>
          <w:rFonts w:eastAsia="Cambria" w:cs="Cambria"/>
        </w:rPr>
        <w:t>": {</w:t>
      </w:r>
    </w:p>
    <w:p w14:paraId="314AB8FD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 xml:space="preserve">    "</w:t>
      </w:r>
      <w:proofErr w:type="spellStart"/>
      <w:r w:rsidRPr="00E268D0">
        <w:rPr>
          <w:rFonts w:eastAsia="Cambria" w:cs="Cambria"/>
        </w:rPr>
        <w:t>eslint</w:t>
      </w:r>
      <w:proofErr w:type="spellEnd"/>
      <w:r w:rsidRPr="00E268D0">
        <w:rPr>
          <w:rFonts w:eastAsia="Cambria" w:cs="Cambria"/>
        </w:rPr>
        <w:t>": "^8.30.0"</w:t>
      </w:r>
    </w:p>
    <w:p w14:paraId="1AA79DA0" w14:textId="7777777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</w:rPr>
        <w:t>}</w:t>
      </w:r>
    </w:p>
    <w:p w14:paraId="2B56C331" w14:textId="76546D33" w:rsidR="00E268D0" w:rsidRPr="00E268D0" w:rsidRDefault="00E268D0" w:rsidP="00E268D0">
      <w:pPr>
        <w:spacing w:after="0"/>
        <w:rPr>
          <w:rFonts w:eastAsia="Cambria" w:cs="Cambria"/>
        </w:rPr>
      </w:pPr>
    </w:p>
    <w:p w14:paraId="3A8AEDE4" w14:textId="157C3F47" w:rsidR="00E268D0" w:rsidRPr="00E268D0" w:rsidRDefault="00E268D0" w:rsidP="00E268D0">
      <w:pPr>
        <w:spacing w:after="0"/>
        <w:rPr>
          <w:rFonts w:eastAsia="Cambria" w:cs="Cambria"/>
          <w:b/>
          <w:bCs/>
        </w:rPr>
      </w:pPr>
      <w:proofErr w:type="gramStart"/>
      <w:r w:rsidRPr="00E268D0">
        <w:rPr>
          <w:rFonts w:eastAsia="Cambria" w:cs="Cambria"/>
          <w:b/>
          <w:bCs/>
        </w:rPr>
        <w:t>Use .</w:t>
      </w:r>
      <w:proofErr w:type="spellStart"/>
      <w:r w:rsidRPr="00E268D0">
        <w:rPr>
          <w:rFonts w:eastAsia="Cambria" w:cs="Cambria"/>
          <w:b/>
          <w:bCs/>
        </w:rPr>
        <w:t>gitignore</w:t>
      </w:r>
      <w:proofErr w:type="spellEnd"/>
      <w:proofErr w:type="gramEnd"/>
      <w:r w:rsidRPr="00E268D0">
        <w:rPr>
          <w:rFonts w:eastAsia="Cambria" w:cs="Cambria"/>
          <w:b/>
          <w:bCs/>
        </w:rPr>
        <w:t xml:space="preserve"> to Exclude </w:t>
      </w:r>
      <w:proofErr w:type="spellStart"/>
      <w:r w:rsidRPr="00E268D0">
        <w:rPr>
          <w:rFonts w:eastAsia="Cambria" w:cs="Cambria"/>
          <w:b/>
          <w:bCs/>
        </w:rPr>
        <w:t>node_modules</w:t>
      </w:r>
      <w:proofErr w:type="spellEnd"/>
      <w:r w:rsidRPr="00E268D0">
        <w:rPr>
          <w:rFonts w:eastAsia="Cambria" w:cs="Cambria"/>
          <w:b/>
          <w:bCs/>
        </w:rPr>
        <w:t>/</w:t>
      </w:r>
    </w:p>
    <w:p w14:paraId="4F64AE6A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gramStart"/>
      <w:r w:rsidRPr="00E268D0">
        <w:rPr>
          <w:rFonts w:eastAsia="Cambria" w:cs="Cambria"/>
        </w:rPr>
        <w:t># .</w:t>
      </w:r>
      <w:proofErr w:type="spellStart"/>
      <w:r w:rsidRPr="00E268D0">
        <w:rPr>
          <w:rFonts w:eastAsia="Cambria" w:cs="Cambria"/>
        </w:rPr>
        <w:t>gitignore</w:t>
      </w:r>
      <w:proofErr w:type="spellEnd"/>
      <w:proofErr w:type="gramEnd"/>
    </w:p>
    <w:p w14:paraId="648401DB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spellStart"/>
      <w:r w:rsidRPr="00E268D0">
        <w:rPr>
          <w:rFonts w:eastAsia="Cambria" w:cs="Cambria"/>
        </w:rPr>
        <w:t>node_modules</w:t>
      </w:r>
      <w:proofErr w:type="spellEnd"/>
      <w:r w:rsidRPr="00E268D0">
        <w:rPr>
          <w:rFonts w:eastAsia="Cambria" w:cs="Cambria"/>
        </w:rPr>
        <w:t>/</w:t>
      </w:r>
    </w:p>
    <w:p w14:paraId="3748173C" w14:textId="77777777" w:rsidR="00E268D0" w:rsidRPr="00E268D0" w:rsidRDefault="00E268D0" w:rsidP="00E268D0">
      <w:pPr>
        <w:spacing w:after="0"/>
        <w:rPr>
          <w:rFonts w:eastAsia="Cambria" w:cs="Cambria"/>
        </w:rPr>
      </w:pPr>
      <w:proofErr w:type="gramStart"/>
      <w:r w:rsidRPr="00E268D0">
        <w:rPr>
          <w:rFonts w:eastAsia="Cambria" w:cs="Cambria"/>
        </w:rPr>
        <w:t>.env</w:t>
      </w:r>
      <w:proofErr w:type="gramEnd"/>
    </w:p>
    <w:p w14:paraId="63B0291E" w14:textId="318D3217" w:rsidR="00E268D0" w:rsidRPr="00E268D0" w:rsidRDefault="00E268D0" w:rsidP="00E268D0">
      <w:pPr>
        <w:spacing w:after="0"/>
        <w:rPr>
          <w:rFonts w:eastAsia="Cambria" w:cs="Cambria"/>
        </w:rPr>
      </w:pPr>
      <w:r w:rsidRPr="00E268D0">
        <w:rPr>
          <w:rFonts w:eastAsia="Cambria" w:cs="Cambria"/>
          <w:b/>
          <w:bCs/>
        </w:rPr>
        <w:t xml:space="preserve">Don't commit </w:t>
      </w:r>
      <w:proofErr w:type="spellStart"/>
      <w:r w:rsidRPr="00E268D0">
        <w:rPr>
          <w:rFonts w:eastAsia="Cambria" w:cs="Cambria"/>
          <w:b/>
          <w:bCs/>
        </w:rPr>
        <w:t>node_modules</w:t>
      </w:r>
      <w:proofErr w:type="spellEnd"/>
      <w:r w:rsidRPr="00E268D0">
        <w:rPr>
          <w:rFonts w:eastAsia="Cambria" w:cs="Cambria"/>
          <w:b/>
          <w:bCs/>
        </w:rPr>
        <w:t xml:space="preserve">/, use </w:t>
      </w:r>
      <w:proofErr w:type="spellStart"/>
      <w:r w:rsidRPr="00E268D0">
        <w:rPr>
          <w:rFonts w:eastAsia="Cambria" w:cs="Cambria"/>
          <w:b/>
          <w:bCs/>
        </w:rPr>
        <w:t>npm</w:t>
      </w:r>
      <w:proofErr w:type="spellEnd"/>
      <w:r w:rsidRPr="00E268D0">
        <w:rPr>
          <w:rFonts w:eastAsia="Cambria" w:cs="Cambria"/>
          <w:b/>
          <w:bCs/>
        </w:rPr>
        <w:t xml:space="preserve"> install after cloning the project.</w:t>
      </w:r>
    </w:p>
    <w:p w14:paraId="7826594F" w14:textId="1A1E801C" w:rsidR="00E268D0" w:rsidRPr="00E268D0" w:rsidRDefault="00E268D0" w:rsidP="00E268D0">
      <w:pPr>
        <w:spacing w:after="0"/>
        <w:rPr>
          <w:rFonts w:eastAsia="Cambria" w:cs="Cambria"/>
        </w:rPr>
      </w:pPr>
    </w:p>
    <w:p w14:paraId="25AC6067" w14:textId="77777777" w:rsidR="0082517D" w:rsidRPr="00534F92" w:rsidRDefault="0082517D" w:rsidP="005633E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6FDB5CBB" w14:textId="20EA7D16" w:rsidR="00534F92" w:rsidRPr="00534F92" w:rsidRDefault="00534F92" w:rsidP="005633ED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534F92">
        <w:rPr>
          <w:rFonts w:eastAsia="Cambria" w:cs="Cambria"/>
          <w:bCs/>
          <w:sz w:val="22"/>
          <w:szCs w:val="22"/>
        </w:rPr>
        <w:t xml:space="preserve">Example: Instead of using </w:t>
      </w:r>
      <w:proofErr w:type="spellStart"/>
      <w:r w:rsidRPr="00534F92">
        <w:rPr>
          <w:rFonts w:eastAsia="Cambria" w:cs="Cambria"/>
          <w:bCs/>
          <w:sz w:val="22"/>
          <w:szCs w:val="22"/>
        </w:rPr>
        <w:t>Lodash</w:t>
      </w:r>
      <w:proofErr w:type="spellEnd"/>
      <w:r w:rsidRPr="00534F92">
        <w:rPr>
          <w:rFonts w:eastAsia="Cambria" w:cs="Cambria"/>
          <w:bCs/>
          <w:sz w:val="22"/>
          <w:szCs w:val="22"/>
        </w:rPr>
        <w:t xml:space="preserve"> for simple array methods, use built-in JavaScript methods:</w:t>
      </w:r>
    </w:p>
    <w:p w14:paraId="7B98D59F" w14:textId="0B0ABFCD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 xml:space="preserve">// Using 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Lodash</w:t>
      </w:r>
      <w:proofErr w:type="spellEnd"/>
    </w:p>
    <w:p w14:paraId="314839C3" w14:textId="77777777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import _ from '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lodash</w:t>
      </w:r>
      <w:proofErr w:type="spellEnd"/>
      <w:r w:rsidRPr="00534F92">
        <w:rPr>
          <w:rFonts w:eastAsia="Cambria" w:cs="Cambria"/>
          <w:b w:val="0"/>
          <w:sz w:val="22"/>
          <w:szCs w:val="22"/>
        </w:rPr>
        <w:t>';</w:t>
      </w:r>
    </w:p>
    <w:p w14:paraId="3ADCB133" w14:textId="77777777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proofErr w:type="gramStart"/>
      <w:r w:rsidRPr="00534F92">
        <w:rPr>
          <w:rFonts w:eastAsia="Cambria" w:cs="Cambria"/>
          <w:b w:val="0"/>
          <w:sz w:val="22"/>
          <w:szCs w:val="22"/>
        </w:rPr>
        <w:t>console.log(</w:t>
      </w:r>
      <w:proofErr w:type="gramEnd"/>
      <w:r w:rsidRPr="00534F92">
        <w:rPr>
          <w:rFonts w:eastAsia="Cambria" w:cs="Cambria"/>
          <w:b w:val="0"/>
          <w:sz w:val="22"/>
          <w:szCs w:val="22"/>
        </w:rPr>
        <w:t>_.shuffle([1, 2, 3, 4]));</w:t>
      </w:r>
    </w:p>
    <w:p w14:paraId="32E6B34B" w14:textId="661D2E91" w:rsidR="00534F92" w:rsidRPr="00534F92" w:rsidRDefault="00703C00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>
        <w:rPr>
          <w:rFonts w:eastAsia="Cambria" w:cs="Cambria"/>
          <w:b w:val="0"/>
          <w:sz w:val="22"/>
          <w:szCs w:val="22"/>
        </w:rPr>
        <w:t>/</w:t>
      </w:r>
      <w:r w:rsidR="00534F92" w:rsidRPr="00534F92">
        <w:rPr>
          <w:rFonts w:eastAsia="Cambria" w:cs="Cambria"/>
          <w:b w:val="0"/>
          <w:sz w:val="22"/>
          <w:szCs w:val="22"/>
        </w:rPr>
        <w:t>/ Using Vanilla JS</w:t>
      </w:r>
    </w:p>
    <w:p w14:paraId="5779152B" w14:textId="77777777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proofErr w:type="gramStart"/>
      <w:r w:rsidRPr="00534F92">
        <w:rPr>
          <w:rFonts w:eastAsia="Cambria" w:cs="Cambria"/>
          <w:b w:val="0"/>
          <w:sz w:val="22"/>
          <w:szCs w:val="22"/>
        </w:rPr>
        <w:t>console.log(</w:t>
      </w:r>
      <w:proofErr w:type="gramEnd"/>
      <w:r w:rsidRPr="00534F92">
        <w:rPr>
          <w:rFonts w:eastAsia="Cambria" w:cs="Cambria"/>
          <w:b w:val="0"/>
          <w:sz w:val="22"/>
          <w:szCs w:val="22"/>
        </w:rPr>
        <w:t xml:space="preserve">[1, 2, 3, 4].sort(() =&gt; 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Math.random</w:t>
      </w:r>
      <w:proofErr w:type="spellEnd"/>
      <w:r w:rsidRPr="00534F92">
        <w:rPr>
          <w:rFonts w:eastAsia="Cambria" w:cs="Cambria"/>
          <w:b w:val="0"/>
          <w:sz w:val="22"/>
          <w:szCs w:val="22"/>
        </w:rPr>
        <w:t>() - 0.5));</w:t>
      </w:r>
    </w:p>
    <w:p w14:paraId="5644420D" w14:textId="77777777" w:rsidR="00703C00" w:rsidRDefault="00703C00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0CD23129" w14:textId="1FB0A204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534F92">
        <w:rPr>
          <w:rFonts w:eastAsia="Cambria" w:cs="Cambria"/>
          <w:bCs/>
          <w:sz w:val="22"/>
          <w:szCs w:val="22"/>
        </w:rPr>
        <w:t>Optimize Performance with Tree Shaking</w:t>
      </w:r>
    </w:p>
    <w:p w14:paraId="76B4B9E6" w14:textId="7DD26494" w:rsidR="00534F92" w:rsidRPr="00534F92" w:rsidRDefault="00703C00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>
        <w:rPr>
          <w:rFonts w:eastAsia="Cambria" w:cs="Cambria"/>
          <w:b w:val="0"/>
          <w:sz w:val="22"/>
          <w:szCs w:val="22"/>
        </w:rPr>
        <w:t>I</w:t>
      </w:r>
      <w:r w:rsidR="00534F92" w:rsidRPr="00534F92">
        <w:rPr>
          <w:rFonts w:eastAsia="Cambria" w:cs="Cambria"/>
          <w:b w:val="0"/>
          <w:sz w:val="22"/>
          <w:szCs w:val="22"/>
        </w:rPr>
        <w:t>f you're using Webpack or Vite, make sure you're importing only what you need.</w:t>
      </w:r>
    </w:p>
    <w:p w14:paraId="11E18604" w14:textId="688C65C5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// BAD: Importing everything</w:t>
      </w:r>
    </w:p>
    <w:p w14:paraId="13DF0D5D" w14:textId="77777777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import _ from "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lodash</w:t>
      </w:r>
      <w:proofErr w:type="spellEnd"/>
      <w:r w:rsidRPr="00534F92">
        <w:rPr>
          <w:rFonts w:eastAsia="Cambria" w:cs="Cambria"/>
          <w:b w:val="0"/>
          <w:sz w:val="22"/>
          <w:szCs w:val="22"/>
        </w:rPr>
        <w:t>";</w:t>
      </w:r>
    </w:p>
    <w:p w14:paraId="6F106E51" w14:textId="77777777" w:rsid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proofErr w:type="gramStart"/>
      <w:r w:rsidRPr="00534F92">
        <w:rPr>
          <w:rFonts w:eastAsia="Cambria" w:cs="Cambria"/>
          <w:b w:val="0"/>
          <w:sz w:val="22"/>
          <w:szCs w:val="22"/>
        </w:rPr>
        <w:t>console.log(</w:t>
      </w:r>
      <w:proofErr w:type="gramEnd"/>
      <w:r w:rsidRPr="00534F92">
        <w:rPr>
          <w:rFonts w:eastAsia="Cambria" w:cs="Cambria"/>
          <w:b w:val="0"/>
          <w:sz w:val="22"/>
          <w:szCs w:val="22"/>
        </w:rPr>
        <w:t>_.chunk([1, 2, 3, 4, 5], 2));</w:t>
      </w:r>
    </w:p>
    <w:p w14:paraId="1E481C34" w14:textId="77777777" w:rsidR="0082517D" w:rsidRPr="00534F92" w:rsidRDefault="0082517D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13112435" w14:textId="60A59B0E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// GOOD: Importing only required function</w:t>
      </w:r>
    </w:p>
    <w:p w14:paraId="13A6C1A6" w14:textId="77777777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 xml:space="preserve">import </w:t>
      </w:r>
      <w:proofErr w:type="gramStart"/>
      <w:r w:rsidRPr="00534F92">
        <w:rPr>
          <w:rFonts w:eastAsia="Cambria" w:cs="Cambria"/>
          <w:b w:val="0"/>
          <w:sz w:val="22"/>
          <w:szCs w:val="22"/>
        </w:rPr>
        <w:t>{ chunk</w:t>
      </w:r>
      <w:proofErr w:type="gramEnd"/>
      <w:r w:rsidRPr="00534F92">
        <w:rPr>
          <w:rFonts w:eastAsia="Cambria" w:cs="Cambria"/>
          <w:b w:val="0"/>
          <w:sz w:val="22"/>
          <w:szCs w:val="22"/>
        </w:rPr>
        <w:t xml:space="preserve"> } from "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lodash</w:t>
      </w:r>
      <w:proofErr w:type="spellEnd"/>
      <w:r w:rsidRPr="00534F92">
        <w:rPr>
          <w:rFonts w:eastAsia="Cambria" w:cs="Cambria"/>
          <w:b w:val="0"/>
          <w:sz w:val="22"/>
          <w:szCs w:val="22"/>
        </w:rPr>
        <w:t>";</w:t>
      </w:r>
    </w:p>
    <w:p w14:paraId="7F5FC036" w14:textId="77777777" w:rsidR="00534F92" w:rsidRPr="00534F92" w:rsidRDefault="00534F92" w:rsidP="0082517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proofErr w:type="gramStart"/>
      <w:r w:rsidRPr="00534F92">
        <w:rPr>
          <w:rFonts w:eastAsia="Cambria" w:cs="Cambria"/>
          <w:b w:val="0"/>
          <w:sz w:val="22"/>
          <w:szCs w:val="22"/>
        </w:rPr>
        <w:t>console.log(</w:t>
      </w:r>
      <w:proofErr w:type="gramEnd"/>
      <w:r w:rsidRPr="00534F92">
        <w:rPr>
          <w:rFonts w:eastAsia="Cambria" w:cs="Cambria"/>
          <w:b w:val="0"/>
          <w:sz w:val="22"/>
          <w:szCs w:val="22"/>
        </w:rPr>
        <w:t>chunk([1, 2, 3, 4, 5], 2));</w:t>
      </w:r>
    </w:p>
    <w:p w14:paraId="175DDFB1" w14:textId="76BCFC31" w:rsidR="00534F92" w:rsidRPr="00534F92" w:rsidRDefault="00534F92" w:rsidP="005633E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This reduces bundle size and improves load time.</w:t>
      </w:r>
    </w:p>
    <w:p w14:paraId="76B619C5" w14:textId="77777777" w:rsidR="00703C00" w:rsidRDefault="00703C00" w:rsidP="005633E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51687947" w14:textId="7AA3BDD2" w:rsidR="00534F92" w:rsidRPr="00534F92" w:rsidRDefault="00534F92" w:rsidP="005633ED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534F92">
        <w:rPr>
          <w:rFonts w:eastAsia="Cambria" w:cs="Cambria"/>
          <w:bCs/>
          <w:sz w:val="22"/>
          <w:szCs w:val="22"/>
        </w:rPr>
        <w:t>Managing Dependencies in Your Project</w:t>
      </w:r>
    </w:p>
    <w:p w14:paraId="26F48BF9" w14:textId="4D4E7E91" w:rsidR="00534F92" w:rsidRPr="00534F92" w:rsidRDefault="00534F92" w:rsidP="005633ED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534F92">
        <w:rPr>
          <w:rFonts w:eastAsia="Cambria" w:cs="Cambria"/>
          <w:bCs/>
          <w:sz w:val="22"/>
          <w:szCs w:val="22"/>
        </w:rPr>
        <w:t xml:space="preserve">Example: </w:t>
      </w:r>
      <w:proofErr w:type="spellStart"/>
      <w:proofErr w:type="gramStart"/>
      <w:r w:rsidRPr="00534F92">
        <w:rPr>
          <w:rFonts w:eastAsia="Cambria" w:cs="Cambria"/>
          <w:bCs/>
          <w:sz w:val="22"/>
          <w:szCs w:val="22"/>
        </w:rPr>
        <w:t>package.json</w:t>
      </w:r>
      <w:proofErr w:type="spellEnd"/>
      <w:proofErr w:type="gramEnd"/>
    </w:p>
    <w:p w14:paraId="69C24421" w14:textId="77777777" w:rsidR="00534F92" w:rsidRPr="00534F92" w:rsidRDefault="00534F92" w:rsidP="00703C00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"dependencies": {</w:t>
      </w:r>
    </w:p>
    <w:p w14:paraId="5CBCA79D" w14:textId="77777777" w:rsidR="00534F92" w:rsidRPr="00534F92" w:rsidRDefault="00534F92" w:rsidP="00703C00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 xml:space="preserve">    "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axios</w:t>
      </w:r>
      <w:proofErr w:type="spellEnd"/>
      <w:r w:rsidRPr="00534F92">
        <w:rPr>
          <w:rFonts w:eastAsia="Cambria" w:cs="Cambria"/>
          <w:b w:val="0"/>
          <w:sz w:val="22"/>
          <w:szCs w:val="22"/>
        </w:rPr>
        <w:t>": "^1.5.0",</w:t>
      </w:r>
    </w:p>
    <w:p w14:paraId="4C771504" w14:textId="77777777" w:rsidR="00534F92" w:rsidRPr="00534F92" w:rsidRDefault="00534F92" w:rsidP="00703C00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 xml:space="preserve">    "</w:t>
      </w:r>
      <w:proofErr w:type="gramStart"/>
      <w:r w:rsidRPr="00534F92">
        <w:rPr>
          <w:rFonts w:eastAsia="Cambria" w:cs="Cambria"/>
          <w:b w:val="0"/>
          <w:sz w:val="22"/>
          <w:szCs w:val="22"/>
        </w:rPr>
        <w:t>date</w:t>
      </w:r>
      <w:proofErr w:type="gramEnd"/>
      <w:r w:rsidRPr="00534F92">
        <w:rPr>
          <w:rFonts w:eastAsia="Cambria" w:cs="Cambria"/>
          <w:b w:val="0"/>
          <w:sz w:val="22"/>
          <w:szCs w:val="22"/>
        </w:rPr>
        <w:t>-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fns</w:t>
      </w:r>
      <w:proofErr w:type="spellEnd"/>
      <w:r w:rsidRPr="00534F92">
        <w:rPr>
          <w:rFonts w:eastAsia="Cambria" w:cs="Cambria"/>
          <w:b w:val="0"/>
          <w:sz w:val="22"/>
          <w:szCs w:val="22"/>
        </w:rPr>
        <w:t>": "^2.30.0"</w:t>
      </w:r>
    </w:p>
    <w:p w14:paraId="0F6E1246" w14:textId="77777777" w:rsidR="00534F92" w:rsidRPr="00534F92" w:rsidRDefault="00534F92" w:rsidP="00703C00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},</w:t>
      </w:r>
    </w:p>
    <w:p w14:paraId="0CBFB66A" w14:textId="77777777" w:rsidR="00534F92" w:rsidRPr="00534F92" w:rsidRDefault="00534F92" w:rsidP="00703C00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"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devDependencies</w:t>
      </w:r>
      <w:proofErr w:type="spellEnd"/>
      <w:r w:rsidRPr="00534F92">
        <w:rPr>
          <w:rFonts w:eastAsia="Cambria" w:cs="Cambria"/>
          <w:b w:val="0"/>
          <w:sz w:val="22"/>
          <w:szCs w:val="22"/>
        </w:rPr>
        <w:t>": {</w:t>
      </w:r>
    </w:p>
    <w:p w14:paraId="31C5AFB7" w14:textId="77777777" w:rsidR="00534F92" w:rsidRPr="00534F92" w:rsidRDefault="00534F92" w:rsidP="00703C00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 xml:space="preserve">    "</w:t>
      </w:r>
      <w:proofErr w:type="spellStart"/>
      <w:r w:rsidRPr="00534F92">
        <w:rPr>
          <w:rFonts w:eastAsia="Cambria" w:cs="Cambria"/>
          <w:b w:val="0"/>
          <w:sz w:val="22"/>
          <w:szCs w:val="22"/>
        </w:rPr>
        <w:t>eslint</w:t>
      </w:r>
      <w:proofErr w:type="spellEnd"/>
      <w:r w:rsidRPr="00534F92">
        <w:rPr>
          <w:rFonts w:eastAsia="Cambria" w:cs="Cambria"/>
          <w:b w:val="0"/>
          <w:sz w:val="22"/>
          <w:szCs w:val="22"/>
        </w:rPr>
        <w:t>": "^8.30.0",</w:t>
      </w:r>
    </w:p>
    <w:p w14:paraId="07F2C398" w14:textId="77777777" w:rsidR="00534F92" w:rsidRPr="00534F92" w:rsidRDefault="00534F92" w:rsidP="00703C00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 xml:space="preserve">    "webpack": "^5.88.0"</w:t>
      </w:r>
    </w:p>
    <w:p w14:paraId="074655F8" w14:textId="77777777" w:rsidR="00534F92" w:rsidRPr="00534F92" w:rsidRDefault="00534F92" w:rsidP="00703C00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534F92">
        <w:rPr>
          <w:rFonts w:eastAsia="Cambria" w:cs="Cambria"/>
          <w:b w:val="0"/>
          <w:sz w:val="22"/>
          <w:szCs w:val="22"/>
        </w:rPr>
        <w:t>}</w:t>
      </w:r>
    </w:p>
    <w:p w14:paraId="7B8CD28C" w14:textId="77777777" w:rsidR="00703C00" w:rsidRDefault="00703C00" w:rsidP="005633ED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0D9DE00C" w14:textId="1BE3084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  <w:b/>
          <w:bCs/>
        </w:rPr>
        <w:t>Code Example (React Component):</w:t>
      </w:r>
    </w:p>
    <w:p w14:paraId="74B7E70D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import React, </w:t>
      </w:r>
      <w:proofErr w:type="gramStart"/>
      <w:r w:rsidRPr="00447297">
        <w:rPr>
          <w:rFonts w:eastAsia="Cambria" w:cs="Cambria"/>
        </w:rPr>
        <w:t xml:space="preserve">{ </w:t>
      </w:r>
      <w:proofErr w:type="spellStart"/>
      <w:r w:rsidRPr="00447297">
        <w:rPr>
          <w:rFonts w:eastAsia="Cambria" w:cs="Cambria"/>
        </w:rPr>
        <w:t>useState</w:t>
      </w:r>
      <w:proofErr w:type="spellEnd"/>
      <w:proofErr w:type="gramEnd"/>
      <w:r w:rsidRPr="00447297">
        <w:rPr>
          <w:rFonts w:eastAsia="Cambria" w:cs="Cambria"/>
        </w:rPr>
        <w:t xml:space="preserve"> } from "react";</w:t>
      </w:r>
    </w:p>
    <w:p w14:paraId="66914BD9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function </w:t>
      </w:r>
      <w:proofErr w:type="gramStart"/>
      <w:r w:rsidRPr="00447297">
        <w:rPr>
          <w:rFonts w:eastAsia="Cambria" w:cs="Cambria"/>
        </w:rPr>
        <w:t>Counter(</w:t>
      </w:r>
      <w:proofErr w:type="gramEnd"/>
      <w:r w:rsidRPr="00447297">
        <w:rPr>
          <w:rFonts w:eastAsia="Cambria" w:cs="Cambria"/>
        </w:rPr>
        <w:t>) {</w:t>
      </w:r>
    </w:p>
    <w:p w14:paraId="6F17B2E0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lastRenderedPageBreak/>
        <w:t xml:space="preserve">    </w:t>
      </w:r>
      <w:proofErr w:type="spellStart"/>
      <w:r w:rsidRPr="00447297">
        <w:rPr>
          <w:rFonts w:eastAsia="Cambria" w:cs="Cambria"/>
        </w:rPr>
        <w:t>const</w:t>
      </w:r>
      <w:proofErr w:type="spellEnd"/>
      <w:r w:rsidRPr="00447297">
        <w:rPr>
          <w:rFonts w:eastAsia="Cambria" w:cs="Cambria"/>
        </w:rPr>
        <w:t xml:space="preserve"> [count, </w:t>
      </w:r>
      <w:proofErr w:type="spellStart"/>
      <w:r w:rsidRPr="00447297">
        <w:rPr>
          <w:rFonts w:eastAsia="Cambria" w:cs="Cambria"/>
        </w:rPr>
        <w:t>setCount</w:t>
      </w:r>
      <w:proofErr w:type="spellEnd"/>
      <w:r w:rsidRPr="00447297">
        <w:rPr>
          <w:rFonts w:eastAsia="Cambria" w:cs="Cambria"/>
        </w:rPr>
        <w:t xml:space="preserve">] = </w:t>
      </w:r>
      <w:proofErr w:type="spellStart"/>
      <w:proofErr w:type="gramStart"/>
      <w:r w:rsidRPr="00447297">
        <w:rPr>
          <w:rFonts w:eastAsia="Cambria" w:cs="Cambria"/>
        </w:rPr>
        <w:t>useState</w:t>
      </w:r>
      <w:proofErr w:type="spellEnd"/>
      <w:r w:rsidRPr="00447297">
        <w:rPr>
          <w:rFonts w:eastAsia="Cambria" w:cs="Cambria"/>
        </w:rPr>
        <w:t>(</w:t>
      </w:r>
      <w:proofErr w:type="gramEnd"/>
      <w:r w:rsidRPr="00447297">
        <w:rPr>
          <w:rFonts w:eastAsia="Cambria" w:cs="Cambria"/>
        </w:rPr>
        <w:t>0);</w:t>
      </w:r>
    </w:p>
    <w:p w14:paraId="7B361C8E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return (</w:t>
      </w:r>
    </w:p>
    <w:p w14:paraId="65F2640D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    &lt;div&gt;</w:t>
      </w:r>
    </w:p>
    <w:p w14:paraId="1EF5394A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        &lt;h2&gt;Counter: {count}&lt;/h2&gt;</w:t>
      </w:r>
    </w:p>
    <w:p w14:paraId="40A39B4F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        &lt;button </w:t>
      </w:r>
      <w:proofErr w:type="spellStart"/>
      <w:r w:rsidRPr="00447297">
        <w:rPr>
          <w:rFonts w:eastAsia="Cambria" w:cs="Cambria"/>
        </w:rPr>
        <w:t>onClick</w:t>
      </w:r>
      <w:proofErr w:type="spellEnd"/>
      <w:proofErr w:type="gramStart"/>
      <w:r w:rsidRPr="00447297">
        <w:rPr>
          <w:rFonts w:eastAsia="Cambria" w:cs="Cambria"/>
        </w:rPr>
        <w:t>={</w:t>
      </w:r>
      <w:proofErr w:type="gramEnd"/>
      <w:r w:rsidRPr="00447297">
        <w:rPr>
          <w:rFonts w:eastAsia="Cambria" w:cs="Cambria"/>
        </w:rPr>
        <w:t xml:space="preserve">() =&gt; </w:t>
      </w:r>
      <w:proofErr w:type="spellStart"/>
      <w:r w:rsidRPr="00447297">
        <w:rPr>
          <w:rFonts w:eastAsia="Cambria" w:cs="Cambria"/>
        </w:rPr>
        <w:t>setCount</w:t>
      </w:r>
      <w:proofErr w:type="spellEnd"/>
      <w:r w:rsidRPr="00447297">
        <w:rPr>
          <w:rFonts w:eastAsia="Cambria" w:cs="Cambria"/>
        </w:rPr>
        <w:t>(count + 1)}&gt;Increment&lt;/button&gt;</w:t>
      </w:r>
    </w:p>
    <w:p w14:paraId="5F89EDDB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    &lt;/div&gt;</w:t>
      </w:r>
    </w:p>
    <w:p w14:paraId="4976C153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);</w:t>
      </w:r>
    </w:p>
    <w:p w14:paraId="6BE37407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}</w:t>
      </w:r>
    </w:p>
    <w:p w14:paraId="2FC7E948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export default Counter;</w:t>
      </w:r>
    </w:p>
    <w:p w14:paraId="234D31D8" w14:textId="6FC13CF1" w:rsidR="00447297" w:rsidRPr="00447297" w:rsidRDefault="00447297" w:rsidP="00447297">
      <w:pPr>
        <w:spacing w:after="0"/>
        <w:rPr>
          <w:rFonts w:eastAsia="Cambria" w:cs="Cambria"/>
        </w:rPr>
      </w:pPr>
    </w:p>
    <w:p w14:paraId="21098FC4" w14:textId="2E58695D" w:rsidR="00345BB0" w:rsidRDefault="00345BB0" w:rsidP="00447297">
      <w:pPr>
        <w:spacing w:after="0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React Example:</w:t>
      </w:r>
    </w:p>
    <w:p w14:paraId="3E6B99ED" w14:textId="77777777" w:rsidR="00167A3E" w:rsidRPr="00167A3E" w:rsidRDefault="00167A3E" w:rsidP="00167A3E">
      <w:pPr>
        <w:pStyle w:val="ListParagraph"/>
        <w:numPr>
          <w:ilvl w:val="0"/>
          <w:numId w:val="988"/>
        </w:numPr>
        <w:spacing w:after="0"/>
        <w:ind w:left="284" w:hanging="284"/>
        <w:rPr>
          <w:rFonts w:ascii="Lora" w:eastAsia="Cambria" w:hAnsi="Lora" w:cs="Cambria"/>
        </w:rPr>
      </w:pPr>
      <w:r w:rsidRPr="00167A3E">
        <w:rPr>
          <w:rFonts w:ascii="Lora" w:eastAsia="Cambria" w:hAnsi="Lora" w:cs="Cambria"/>
        </w:rPr>
        <w:t xml:space="preserve">Create the following components inside the </w:t>
      </w:r>
      <w:proofErr w:type="spellStart"/>
      <w:r w:rsidRPr="00167A3E">
        <w:rPr>
          <w:rFonts w:ascii="Lora" w:eastAsia="Cambria" w:hAnsi="Lora" w:cs="Cambria"/>
        </w:rPr>
        <w:t>src</w:t>
      </w:r>
      <w:proofErr w:type="spellEnd"/>
      <w:r w:rsidRPr="00167A3E">
        <w:rPr>
          <w:rFonts w:ascii="Lora" w:eastAsia="Cambria" w:hAnsi="Lora" w:cs="Cambria"/>
        </w:rPr>
        <w:t xml:space="preserve"> directory:   </w:t>
      </w:r>
      <w:proofErr w:type="spellStart"/>
      <w:r w:rsidRPr="00167A3E">
        <w:rPr>
          <w:rFonts w:ascii="Lora" w:eastAsia="Cambria" w:hAnsi="Lora" w:cs="Cambria"/>
        </w:rPr>
        <w:t>Home.jsx</w:t>
      </w:r>
      <w:proofErr w:type="spellEnd"/>
    </w:p>
    <w:p w14:paraId="3FB398E2" w14:textId="2772880E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>import React from 'react';</w:t>
      </w:r>
    </w:p>
    <w:p w14:paraId="6B155EAC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167A3E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167A3E">
        <w:rPr>
          <w:rFonts w:ascii="Consolas" w:eastAsia="Cambria" w:hAnsi="Consolas" w:cs="Cambria"/>
          <w:sz w:val="20"/>
          <w:szCs w:val="20"/>
        </w:rPr>
        <w:t xml:space="preserve"> Home = () =&gt; {</w:t>
      </w:r>
    </w:p>
    <w:p w14:paraId="2DDDDE27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>  return (</w:t>
      </w:r>
    </w:p>
    <w:p w14:paraId="33A046C6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>    &lt;div&gt;</w:t>
      </w:r>
    </w:p>
    <w:p w14:paraId="26C7F425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>      &lt;h2&gt;Home Page&lt;/h2&gt;</w:t>
      </w:r>
    </w:p>
    <w:p w14:paraId="5FEDFD97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 xml:space="preserve">      &lt;p&gt;Welcome to the Home </w:t>
      </w:r>
      <w:proofErr w:type="gramStart"/>
      <w:r w:rsidRPr="00167A3E">
        <w:rPr>
          <w:rFonts w:ascii="Consolas" w:eastAsia="Cambria" w:hAnsi="Consolas" w:cs="Cambria"/>
          <w:sz w:val="20"/>
          <w:szCs w:val="20"/>
        </w:rPr>
        <w:t>Page!&lt;</w:t>
      </w:r>
      <w:proofErr w:type="gramEnd"/>
      <w:r w:rsidRPr="00167A3E">
        <w:rPr>
          <w:rFonts w:ascii="Consolas" w:eastAsia="Cambria" w:hAnsi="Consolas" w:cs="Cambria"/>
          <w:sz w:val="20"/>
          <w:szCs w:val="20"/>
        </w:rPr>
        <w:t>/p&gt;</w:t>
      </w:r>
    </w:p>
    <w:p w14:paraId="48267501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>    &lt;/div&gt;</w:t>
      </w:r>
    </w:p>
    <w:p w14:paraId="06637777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>  );</w:t>
      </w:r>
    </w:p>
    <w:p w14:paraId="30EACA60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>};</w:t>
      </w:r>
    </w:p>
    <w:p w14:paraId="3A629CEB" w14:textId="77777777" w:rsidR="00167A3E" w:rsidRPr="00167A3E" w:rsidRDefault="00167A3E" w:rsidP="00167A3E">
      <w:pPr>
        <w:spacing w:after="0"/>
        <w:rPr>
          <w:rFonts w:ascii="Consolas" w:eastAsia="Cambria" w:hAnsi="Consolas" w:cs="Cambria"/>
          <w:sz w:val="20"/>
          <w:szCs w:val="20"/>
        </w:rPr>
      </w:pPr>
      <w:r w:rsidRPr="00167A3E">
        <w:rPr>
          <w:rFonts w:ascii="Consolas" w:eastAsia="Cambria" w:hAnsi="Consolas" w:cs="Cambria"/>
          <w:sz w:val="20"/>
          <w:szCs w:val="20"/>
        </w:rPr>
        <w:t>export default Home;</w:t>
      </w:r>
    </w:p>
    <w:p w14:paraId="3569403F" w14:textId="77777777" w:rsidR="00345BB0" w:rsidRDefault="00345BB0" w:rsidP="00447297">
      <w:pPr>
        <w:spacing w:after="0"/>
        <w:rPr>
          <w:rFonts w:eastAsia="Cambria" w:cs="Cambria"/>
          <w:b/>
          <w:bCs/>
        </w:rPr>
      </w:pPr>
    </w:p>
    <w:p w14:paraId="49C7A519" w14:textId="77777777" w:rsidR="00894B2D" w:rsidRPr="00894B2D" w:rsidRDefault="00894B2D" w:rsidP="00894B2D">
      <w:pPr>
        <w:pStyle w:val="ListParagraph"/>
        <w:numPr>
          <w:ilvl w:val="0"/>
          <w:numId w:val="988"/>
        </w:numPr>
        <w:spacing w:after="0"/>
        <w:ind w:left="284" w:hanging="284"/>
        <w:rPr>
          <w:rFonts w:ascii="Lora" w:eastAsia="Cambria" w:hAnsi="Lora" w:cs="Cambria"/>
        </w:rPr>
      </w:pPr>
      <w:r w:rsidRPr="00894B2D">
        <w:rPr>
          <w:rFonts w:ascii="Lora" w:eastAsia="Cambria" w:hAnsi="Lora" w:cs="Cambria"/>
        </w:rPr>
        <w:t xml:space="preserve">Create the following components inside the </w:t>
      </w:r>
      <w:proofErr w:type="spellStart"/>
      <w:r w:rsidRPr="00894B2D">
        <w:rPr>
          <w:rFonts w:ascii="Lora" w:eastAsia="Cambria" w:hAnsi="Lora" w:cs="Cambria"/>
        </w:rPr>
        <w:t>src</w:t>
      </w:r>
      <w:proofErr w:type="spellEnd"/>
      <w:r w:rsidRPr="00894B2D">
        <w:rPr>
          <w:rFonts w:ascii="Lora" w:eastAsia="Cambria" w:hAnsi="Lora" w:cs="Cambria"/>
        </w:rPr>
        <w:t xml:space="preserve"> directory:   </w:t>
      </w:r>
      <w:proofErr w:type="spellStart"/>
      <w:r w:rsidRPr="00894B2D">
        <w:rPr>
          <w:rFonts w:ascii="Lora" w:eastAsia="Cambria" w:hAnsi="Lora" w:cs="Cambria"/>
        </w:rPr>
        <w:t>About.jsx</w:t>
      </w:r>
      <w:proofErr w:type="spellEnd"/>
    </w:p>
    <w:p w14:paraId="55028CC6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>import React from 'react';</w:t>
      </w:r>
    </w:p>
    <w:p w14:paraId="5DDF7AB8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894B2D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894B2D">
        <w:rPr>
          <w:rFonts w:ascii="Consolas" w:eastAsia="Cambria" w:hAnsi="Consolas" w:cs="Cambria"/>
          <w:sz w:val="20"/>
          <w:szCs w:val="20"/>
        </w:rPr>
        <w:t xml:space="preserve"> About = () =&gt; {</w:t>
      </w:r>
    </w:p>
    <w:p w14:paraId="6173C92C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>  return (</w:t>
      </w:r>
    </w:p>
    <w:p w14:paraId="31F97F24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>    &lt;div&gt;</w:t>
      </w:r>
    </w:p>
    <w:p w14:paraId="4B8F5FF8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>      &lt;h2&gt;About Page&lt;/h2&gt;</w:t>
      </w:r>
    </w:p>
    <w:p w14:paraId="56618968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 xml:space="preserve">      &lt;p&gt;This is the About </w:t>
      </w:r>
      <w:proofErr w:type="gramStart"/>
      <w:r w:rsidRPr="00894B2D">
        <w:rPr>
          <w:rFonts w:ascii="Consolas" w:eastAsia="Cambria" w:hAnsi="Consolas" w:cs="Cambria"/>
          <w:sz w:val="20"/>
          <w:szCs w:val="20"/>
        </w:rPr>
        <w:t>Page.&lt;</w:t>
      </w:r>
      <w:proofErr w:type="gramEnd"/>
      <w:r w:rsidRPr="00894B2D">
        <w:rPr>
          <w:rFonts w:ascii="Consolas" w:eastAsia="Cambria" w:hAnsi="Consolas" w:cs="Cambria"/>
          <w:sz w:val="20"/>
          <w:szCs w:val="20"/>
        </w:rPr>
        <w:t>/p&gt;</w:t>
      </w:r>
    </w:p>
    <w:p w14:paraId="76E12C3A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>    &lt;/div&gt;</w:t>
      </w:r>
    </w:p>
    <w:p w14:paraId="376A97EB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>  );</w:t>
      </w:r>
    </w:p>
    <w:p w14:paraId="0F52ED1D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>};</w:t>
      </w:r>
    </w:p>
    <w:p w14:paraId="7B5F23BC" w14:textId="77777777" w:rsidR="00894B2D" w:rsidRPr="00894B2D" w:rsidRDefault="00894B2D" w:rsidP="00894B2D">
      <w:pPr>
        <w:spacing w:after="0"/>
        <w:rPr>
          <w:rFonts w:ascii="Consolas" w:eastAsia="Cambria" w:hAnsi="Consolas" w:cs="Cambria"/>
          <w:sz w:val="20"/>
          <w:szCs w:val="20"/>
        </w:rPr>
      </w:pPr>
      <w:r w:rsidRPr="00894B2D">
        <w:rPr>
          <w:rFonts w:ascii="Consolas" w:eastAsia="Cambria" w:hAnsi="Consolas" w:cs="Cambria"/>
          <w:sz w:val="20"/>
          <w:szCs w:val="20"/>
        </w:rPr>
        <w:t>export default About;</w:t>
      </w:r>
    </w:p>
    <w:p w14:paraId="61E5A0EE" w14:textId="77777777" w:rsidR="00345BB0" w:rsidRDefault="00345BB0" w:rsidP="00447297">
      <w:pPr>
        <w:spacing w:after="0"/>
        <w:rPr>
          <w:rFonts w:eastAsia="Cambria" w:cs="Cambria"/>
          <w:b/>
          <w:bCs/>
        </w:rPr>
      </w:pPr>
    </w:p>
    <w:p w14:paraId="4BD6BC78" w14:textId="77777777" w:rsidR="00950ABE" w:rsidRPr="00950ABE" w:rsidRDefault="00950ABE" w:rsidP="00950ABE">
      <w:pPr>
        <w:pStyle w:val="ListParagraph"/>
        <w:numPr>
          <w:ilvl w:val="0"/>
          <w:numId w:val="988"/>
        </w:numPr>
        <w:spacing w:after="0"/>
        <w:ind w:left="284" w:hanging="284"/>
        <w:rPr>
          <w:rFonts w:ascii="Lora" w:eastAsia="Cambria" w:hAnsi="Lora" w:cs="Cambria"/>
        </w:rPr>
      </w:pPr>
      <w:r w:rsidRPr="00950ABE">
        <w:rPr>
          <w:rFonts w:ascii="Lora" w:eastAsia="Cambria" w:hAnsi="Lora" w:cs="Cambria"/>
        </w:rPr>
        <w:t xml:space="preserve">Create the following components inside the </w:t>
      </w:r>
      <w:proofErr w:type="spellStart"/>
      <w:r w:rsidRPr="00950ABE">
        <w:rPr>
          <w:rFonts w:ascii="Lora" w:eastAsia="Cambria" w:hAnsi="Lora" w:cs="Cambria"/>
        </w:rPr>
        <w:t>src</w:t>
      </w:r>
      <w:proofErr w:type="spellEnd"/>
      <w:r w:rsidRPr="00950ABE">
        <w:rPr>
          <w:rFonts w:ascii="Lora" w:eastAsia="Cambria" w:hAnsi="Lora" w:cs="Cambria"/>
        </w:rPr>
        <w:t xml:space="preserve"> directory:   </w:t>
      </w:r>
      <w:proofErr w:type="spellStart"/>
      <w:r w:rsidRPr="00950ABE">
        <w:rPr>
          <w:rFonts w:ascii="Lora" w:eastAsia="Cambria" w:hAnsi="Lora" w:cs="Cambria"/>
        </w:rPr>
        <w:t>Contact.jsx</w:t>
      </w:r>
      <w:proofErr w:type="spellEnd"/>
    </w:p>
    <w:p w14:paraId="60CD5713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>import React from 'react';</w:t>
      </w:r>
    </w:p>
    <w:p w14:paraId="40924F2A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950ABE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50ABE">
        <w:rPr>
          <w:rFonts w:ascii="Consolas" w:eastAsia="Cambria" w:hAnsi="Consolas" w:cs="Cambria"/>
          <w:sz w:val="20"/>
          <w:szCs w:val="20"/>
        </w:rPr>
        <w:t xml:space="preserve"> Contact = () =&gt; {</w:t>
      </w:r>
    </w:p>
    <w:p w14:paraId="47F3E13D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>  return (</w:t>
      </w:r>
    </w:p>
    <w:p w14:paraId="7214B8F9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>    &lt;div&gt;</w:t>
      </w:r>
    </w:p>
    <w:p w14:paraId="2009242A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>      &lt;h2&gt;Contact Page&lt;/h2&gt;</w:t>
      </w:r>
    </w:p>
    <w:p w14:paraId="19BD34E7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 xml:space="preserve">      &lt;p&gt;Get in touch with </w:t>
      </w:r>
      <w:proofErr w:type="gramStart"/>
      <w:r w:rsidRPr="00950ABE">
        <w:rPr>
          <w:rFonts w:ascii="Consolas" w:eastAsia="Cambria" w:hAnsi="Consolas" w:cs="Cambria"/>
          <w:sz w:val="20"/>
          <w:szCs w:val="20"/>
        </w:rPr>
        <w:t>us!&lt;</w:t>
      </w:r>
      <w:proofErr w:type="gramEnd"/>
      <w:r w:rsidRPr="00950ABE">
        <w:rPr>
          <w:rFonts w:ascii="Consolas" w:eastAsia="Cambria" w:hAnsi="Consolas" w:cs="Cambria"/>
          <w:sz w:val="20"/>
          <w:szCs w:val="20"/>
        </w:rPr>
        <w:t>/p&gt;</w:t>
      </w:r>
    </w:p>
    <w:p w14:paraId="0AA34D00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>    &lt;/div&gt;</w:t>
      </w:r>
    </w:p>
    <w:p w14:paraId="35CDACA0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>  );</w:t>
      </w:r>
    </w:p>
    <w:p w14:paraId="2E6455BC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>};</w:t>
      </w:r>
    </w:p>
    <w:p w14:paraId="5A39DE71" w14:textId="77777777" w:rsidR="00950ABE" w:rsidRPr="00950ABE" w:rsidRDefault="00950ABE" w:rsidP="00950AB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50ABE">
        <w:rPr>
          <w:rFonts w:ascii="Consolas" w:eastAsia="Cambria" w:hAnsi="Consolas" w:cs="Cambria"/>
          <w:sz w:val="20"/>
          <w:szCs w:val="20"/>
        </w:rPr>
        <w:t>export default Contact;</w:t>
      </w:r>
    </w:p>
    <w:p w14:paraId="63C25852" w14:textId="77777777" w:rsidR="00950ABE" w:rsidRDefault="00950ABE" w:rsidP="00447297">
      <w:pPr>
        <w:spacing w:after="0"/>
        <w:rPr>
          <w:rFonts w:eastAsia="Cambria" w:cs="Cambria"/>
          <w:b/>
          <w:bCs/>
        </w:rPr>
      </w:pPr>
    </w:p>
    <w:p w14:paraId="4875491D" w14:textId="77777777" w:rsidR="00537341" w:rsidRPr="00537341" w:rsidRDefault="00537341" w:rsidP="00537341">
      <w:pPr>
        <w:spacing w:after="0"/>
        <w:rPr>
          <w:rFonts w:eastAsia="Cambria" w:cs="Cambria"/>
          <w:b/>
          <w:bCs/>
        </w:rPr>
      </w:pPr>
      <w:r w:rsidRPr="00537341">
        <w:rPr>
          <w:rFonts w:eastAsia="Cambria" w:cs="Cambria"/>
          <w:b/>
          <w:bCs/>
        </w:rPr>
        <w:t>Step 4: Set Up Routing in the App Component</w:t>
      </w:r>
    </w:p>
    <w:p w14:paraId="5682BCFE" w14:textId="77777777" w:rsidR="00537341" w:rsidRPr="00537341" w:rsidRDefault="00537341" w:rsidP="00537341">
      <w:pPr>
        <w:pStyle w:val="ListParagraph"/>
        <w:numPr>
          <w:ilvl w:val="0"/>
          <w:numId w:val="988"/>
        </w:numPr>
        <w:spacing w:after="0"/>
        <w:ind w:left="284" w:hanging="284"/>
        <w:rPr>
          <w:rFonts w:ascii="Lora" w:eastAsia="Cambria" w:hAnsi="Lora" w:cs="Cambria"/>
        </w:rPr>
      </w:pPr>
      <w:r w:rsidRPr="00537341">
        <w:rPr>
          <w:rFonts w:ascii="Lora" w:eastAsia="Cambria" w:hAnsi="Lora" w:cs="Cambria"/>
        </w:rPr>
        <w:t xml:space="preserve">Edit </w:t>
      </w:r>
      <w:proofErr w:type="spellStart"/>
      <w:r w:rsidRPr="00537341">
        <w:rPr>
          <w:rFonts w:ascii="Lora" w:eastAsia="Cambria" w:hAnsi="Lora" w:cs="Cambria"/>
        </w:rPr>
        <w:t>src</w:t>
      </w:r>
      <w:proofErr w:type="spellEnd"/>
      <w:r w:rsidRPr="00537341">
        <w:rPr>
          <w:rFonts w:ascii="Lora" w:eastAsia="Cambria" w:hAnsi="Lora" w:cs="Cambria"/>
        </w:rPr>
        <w:t>/</w:t>
      </w:r>
      <w:proofErr w:type="spellStart"/>
      <w:r w:rsidRPr="00537341">
        <w:rPr>
          <w:rFonts w:ascii="Lora" w:eastAsia="Cambria" w:hAnsi="Lora" w:cs="Cambria"/>
        </w:rPr>
        <w:t>App.jsx</w:t>
      </w:r>
      <w:proofErr w:type="spellEnd"/>
      <w:r w:rsidRPr="00537341">
        <w:rPr>
          <w:rFonts w:ascii="Lora" w:eastAsia="Cambria" w:hAnsi="Lora" w:cs="Cambria"/>
        </w:rPr>
        <w:t xml:space="preserve"> to include routing:</w:t>
      </w:r>
    </w:p>
    <w:p w14:paraId="709945D8" w14:textId="77777777" w:rsidR="00537341" w:rsidRPr="00537341" w:rsidRDefault="00537341" w:rsidP="00537341">
      <w:pPr>
        <w:spacing w:after="0"/>
        <w:rPr>
          <w:rFonts w:eastAsia="Cambria" w:cs="Cambria"/>
        </w:rPr>
      </w:pPr>
    </w:p>
    <w:p w14:paraId="43196D0C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lastRenderedPageBreak/>
        <w:t>import React from 'react';</w:t>
      </w:r>
    </w:p>
    <w:p w14:paraId="41794FAF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 xml:space="preserve">import </w:t>
      </w:r>
      <w:proofErr w:type="gramStart"/>
      <w:r w:rsidRPr="00537341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537341">
        <w:rPr>
          <w:rFonts w:ascii="Consolas" w:eastAsia="Cambria" w:hAnsi="Consolas" w:cs="Cambria"/>
          <w:sz w:val="20"/>
          <w:szCs w:val="20"/>
        </w:rPr>
        <w:t>BrowserRouter</w:t>
      </w:r>
      <w:proofErr w:type="spellEnd"/>
      <w:proofErr w:type="gramEnd"/>
      <w:r w:rsidRPr="00537341">
        <w:rPr>
          <w:rFonts w:ascii="Consolas" w:eastAsia="Cambria" w:hAnsi="Consolas" w:cs="Cambria"/>
          <w:sz w:val="20"/>
          <w:szCs w:val="20"/>
        </w:rPr>
        <w:t xml:space="preserve"> as Router, Route, Routes, Link } from 'react-router-</w:t>
      </w:r>
      <w:proofErr w:type="spellStart"/>
      <w:r w:rsidRPr="00537341">
        <w:rPr>
          <w:rFonts w:ascii="Consolas" w:eastAsia="Cambria" w:hAnsi="Consolas" w:cs="Cambria"/>
          <w:sz w:val="20"/>
          <w:szCs w:val="20"/>
        </w:rPr>
        <w:t>dom</w:t>
      </w:r>
      <w:proofErr w:type="spellEnd"/>
      <w:r w:rsidRPr="00537341">
        <w:rPr>
          <w:rFonts w:ascii="Consolas" w:eastAsia="Cambria" w:hAnsi="Consolas" w:cs="Cambria"/>
          <w:sz w:val="20"/>
          <w:szCs w:val="20"/>
        </w:rPr>
        <w:t>';</w:t>
      </w:r>
    </w:p>
    <w:p w14:paraId="65F2BCBF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 xml:space="preserve">import Home from </w:t>
      </w:r>
      <w:proofErr w:type="gramStart"/>
      <w:r w:rsidRPr="00537341">
        <w:rPr>
          <w:rFonts w:ascii="Consolas" w:eastAsia="Cambria" w:hAnsi="Consolas" w:cs="Cambria"/>
          <w:sz w:val="20"/>
          <w:szCs w:val="20"/>
        </w:rPr>
        <w:t>'./</w:t>
      </w:r>
      <w:proofErr w:type="gramEnd"/>
      <w:r w:rsidRPr="00537341">
        <w:rPr>
          <w:rFonts w:ascii="Consolas" w:eastAsia="Cambria" w:hAnsi="Consolas" w:cs="Cambria"/>
          <w:sz w:val="20"/>
          <w:szCs w:val="20"/>
        </w:rPr>
        <w:t>Home';</w:t>
      </w:r>
    </w:p>
    <w:p w14:paraId="2C3FD2DD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 xml:space="preserve">import About from </w:t>
      </w:r>
      <w:proofErr w:type="gramStart"/>
      <w:r w:rsidRPr="00537341">
        <w:rPr>
          <w:rFonts w:ascii="Consolas" w:eastAsia="Cambria" w:hAnsi="Consolas" w:cs="Cambria"/>
          <w:sz w:val="20"/>
          <w:szCs w:val="20"/>
        </w:rPr>
        <w:t>'./</w:t>
      </w:r>
      <w:proofErr w:type="gramEnd"/>
      <w:r w:rsidRPr="00537341">
        <w:rPr>
          <w:rFonts w:ascii="Consolas" w:eastAsia="Cambria" w:hAnsi="Consolas" w:cs="Cambria"/>
          <w:sz w:val="20"/>
          <w:szCs w:val="20"/>
        </w:rPr>
        <w:t>About';</w:t>
      </w:r>
    </w:p>
    <w:p w14:paraId="27893C35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 xml:space="preserve">import Contact from </w:t>
      </w:r>
      <w:proofErr w:type="gramStart"/>
      <w:r w:rsidRPr="00537341">
        <w:rPr>
          <w:rFonts w:ascii="Consolas" w:eastAsia="Cambria" w:hAnsi="Consolas" w:cs="Cambria"/>
          <w:sz w:val="20"/>
          <w:szCs w:val="20"/>
        </w:rPr>
        <w:t>'./</w:t>
      </w:r>
      <w:proofErr w:type="gramEnd"/>
      <w:r w:rsidRPr="00537341">
        <w:rPr>
          <w:rFonts w:ascii="Consolas" w:eastAsia="Cambria" w:hAnsi="Consolas" w:cs="Cambria"/>
          <w:sz w:val="20"/>
          <w:szCs w:val="20"/>
        </w:rPr>
        <w:t>Contact';</w:t>
      </w:r>
    </w:p>
    <w:p w14:paraId="56D78183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4906AA3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537341">
        <w:rPr>
          <w:rFonts w:ascii="Consolas" w:eastAsia="Cambria" w:hAnsi="Consolas" w:cs="Cambria"/>
          <w:sz w:val="20"/>
          <w:szCs w:val="20"/>
        </w:rPr>
        <w:t>App(</w:t>
      </w:r>
      <w:proofErr w:type="gramEnd"/>
      <w:r w:rsidRPr="00537341">
        <w:rPr>
          <w:rFonts w:ascii="Consolas" w:eastAsia="Cambria" w:hAnsi="Consolas" w:cs="Cambria"/>
          <w:sz w:val="20"/>
          <w:szCs w:val="20"/>
        </w:rPr>
        <w:t>) {</w:t>
      </w:r>
    </w:p>
    <w:p w14:paraId="5357C635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return (</w:t>
      </w:r>
    </w:p>
    <w:p w14:paraId="695BB4AC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&lt;Router&gt;</w:t>
      </w:r>
    </w:p>
    <w:p w14:paraId="7E2F0704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 xml:space="preserve">      &lt;div </w:t>
      </w:r>
      <w:proofErr w:type="spellStart"/>
      <w:r w:rsidRPr="00537341">
        <w:rPr>
          <w:rFonts w:ascii="Consolas" w:eastAsia="Cambria" w:hAnsi="Consolas" w:cs="Cambria"/>
          <w:sz w:val="20"/>
          <w:szCs w:val="20"/>
        </w:rPr>
        <w:t>className</w:t>
      </w:r>
      <w:proofErr w:type="spellEnd"/>
      <w:r w:rsidRPr="00537341">
        <w:rPr>
          <w:rFonts w:ascii="Consolas" w:eastAsia="Cambria" w:hAnsi="Consolas" w:cs="Cambria"/>
          <w:sz w:val="20"/>
          <w:szCs w:val="20"/>
        </w:rPr>
        <w:t>="App"&gt;</w:t>
      </w:r>
    </w:p>
    <w:p w14:paraId="6D2D312B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&lt;nav&gt;</w:t>
      </w:r>
    </w:p>
    <w:p w14:paraId="79C41D41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&lt;</w:t>
      </w:r>
      <w:proofErr w:type="spellStart"/>
      <w:r w:rsidRPr="00537341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537341">
        <w:rPr>
          <w:rFonts w:ascii="Consolas" w:eastAsia="Cambria" w:hAnsi="Consolas" w:cs="Cambria"/>
          <w:sz w:val="20"/>
          <w:szCs w:val="20"/>
        </w:rPr>
        <w:t>&gt;</w:t>
      </w:r>
    </w:p>
    <w:p w14:paraId="73A33056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&lt;li&gt;</w:t>
      </w:r>
    </w:p>
    <w:p w14:paraId="56823878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  &lt;Link to="/"&gt;Home&lt;/Link&gt;</w:t>
      </w:r>
    </w:p>
    <w:p w14:paraId="5CBD3CB7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&lt;/li&gt;</w:t>
      </w:r>
    </w:p>
    <w:p w14:paraId="62CF329D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&lt;li&gt;</w:t>
      </w:r>
    </w:p>
    <w:p w14:paraId="41D58DB9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  &lt;Link to="/about"&gt;About&lt;/Link&gt;</w:t>
      </w:r>
    </w:p>
    <w:p w14:paraId="38AAC022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&lt;/li&gt;</w:t>
      </w:r>
    </w:p>
    <w:p w14:paraId="0999AE99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&lt;li&gt;</w:t>
      </w:r>
    </w:p>
    <w:p w14:paraId="67CBD9AE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  &lt;Link to="/contact"&gt;Contact&lt;/Link&gt;</w:t>
      </w:r>
    </w:p>
    <w:p w14:paraId="126AC799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  &lt;/li&gt;</w:t>
      </w:r>
    </w:p>
    <w:p w14:paraId="2577F4D4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&lt;/</w:t>
      </w:r>
      <w:proofErr w:type="spellStart"/>
      <w:r w:rsidRPr="00537341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537341">
        <w:rPr>
          <w:rFonts w:ascii="Consolas" w:eastAsia="Cambria" w:hAnsi="Consolas" w:cs="Cambria"/>
          <w:sz w:val="20"/>
          <w:szCs w:val="20"/>
        </w:rPr>
        <w:t>&gt;</w:t>
      </w:r>
    </w:p>
    <w:p w14:paraId="05F81DFE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&lt;/nav&gt;</w:t>
      </w:r>
    </w:p>
    <w:p w14:paraId="1AA35CDD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&lt;Routes&gt;</w:t>
      </w:r>
    </w:p>
    <w:p w14:paraId="082E379F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&lt;Route path="/" element</w:t>
      </w:r>
      <w:proofErr w:type="gramStart"/>
      <w:r w:rsidRPr="00537341">
        <w:rPr>
          <w:rFonts w:ascii="Consolas" w:eastAsia="Cambria" w:hAnsi="Consolas" w:cs="Cambria"/>
          <w:sz w:val="20"/>
          <w:szCs w:val="20"/>
        </w:rPr>
        <w:t>={</w:t>
      </w:r>
      <w:proofErr w:type="gramEnd"/>
      <w:r w:rsidRPr="00537341">
        <w:rPr>
          <w:rFonts w:ascii="Consolas" w:eastAsia="Cambria" w:hAnsi="Consolas" w:cs="Cambria"/>
          <w:sz w:val="20"/>
          <w:szCs w:val="20"/>
        </w:rPr>
        <w:t>&lt;Home /&gt;} /&gt;</w:t>
      </w:r>
    </w:p>
    <w:p w14:paraId="70187E1D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&lt;Route path="/about" element</w:t>
      </w:r>
      <w:proofErr w:type="gramStart"/>
      <w:r w:rsidRPr="00537341">
        <w:rPr>
          <w:rFonts w:ascii="Consolas" w:eastAsia="Cambria" w:hAnsi="Consolas" w:cs="Cambria"/>
          <w:sz w:val="20"/>
          <w:szCs w:val="20"/>
        </w:rPr>
        <w:t>={</w:t>
      </w:r>
      <w:proofErr w:type="gramEnd"/>
      <w:r w:rsidRPr="00537341">
        <w:rPr>
          <w:rFonts w:ascii="Consolas" w:eastAsia="Cambria" w:hAnsi="Consolas" w:cs="Cambria"/>
          <w:sz w:val="20"/>
          <w:szCs w:val="20"/>
        </w:rPr>
        <w:t>&lt;About /&gt;} /&gt;</w:t>
      </w:r>
    </w:p>
    <w:p w14:paraId="76AB16F1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  &lt;Route path="/contact" element</w:t>
      </w:r>
      <w:proofErr w:type="gramStart"/>
      <w:r w:rsidRPr="00537341">
        <w:rPr>
          <w:rFonts w:ascii="Consolas" w:eastAsia="Cambria" w:hAnsi="Consolas" w:cs="Cambria"/>
          <w:sz w:val="20"/>
          <w:szCs w:val="20"/>
        </w:rPr>
        <w:t>={</w:t>
      </w:r>
      <w:proofErr w:type="gramEnd"/>
      <w:r w:rsidRPr="00537341">
        <w:rPr>
          <w:rFonts w:ascii="Consolas" w:eastAsia="Cambria" w:hAnsi="Consolas" w:cs="Cambria"/>
          <w:sz w:val="20"/>
          <w:szCs w:val="20"/>
        </w:rPr>
        <w:t>&lt;Contact /&gt;} /&gt;</w:t>
      </w:r>
    </w:p>
    <w:p w14:paraId="1C9C17DC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  &lt;/Routes&gt;</w:t>
      </w:r>
    </w:p>
    <w:p w14:paraId="2B4C1396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  &lt;/div&gt;</w:t>
      </w:r>
    </w:p>
    <w:p w14:paraId="209831F8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  &lt;/Router&gt;</w:t>
      </w:r>
    </w:p>
    <w:p w14:paraId="09C1ADB8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  );</w:t>
      </w:r>
    </w:p>
    <w:p w14:paraId="66322F47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}</w:t>
      </w:r>
    </w:p>
    <w:p w14:paraId="2E4CA2EA" w14:textId="77777777" w:rsidR="00537341" w:rsidRPr="00537341" w:rsidRDefault="00537341" w:rsidP="00537341">
      <w:pPr>
        <w:spacing w:after="0"/>
        <w:rPr>
          <w:rFonts w:ascii="Consolas" w:eastAsia="Cambria" w:hAnsi="Consolas" w:cs="Cambria"/>
          <w:sz w:val="20"/>
          <w:szCs w:val="20"/>
        </w:rPr>
      </w:pPr>
      <w:r w:rsidRPr="00537341">
        <w:rPr>
          <w:rFonts w:ascii="Consolas" w:eastAsia="Cambria" w:hAnsi="Consolas" w:cs="Cambria"/>
          <w:sz w:val="20"/>
          <w:szCs w:val="20"/>
        </w:rPr>
        <w:t>export default App;</w:t>
      </w:r>
    </w:p>
    <w:p w14:paraId="78E25448" w14:textId="77777777" w:rsidR="00345BB0" w:rsidRDefault="00345BB0" w:rsidP="00447297">
      <w:pPr>
        <w:spacing w:after="0"/>
        <w:rPr>
          <w:rFonts w:eastAsia="Cambria" w:cs="Cambria"/>
          <w:b/>
          <w:bCs/>
        </w:rPr>
      </w:pPr>
    </w:p>
    <w:p w14:paraId="7D79014A" w14:textId="77777777" w:rsidR="003D5386" w:rsidRPr="003D5386" w:rsidRDefault="003D5386" w:rsidP="003D5386">
      <w:pPr>
        <w:spacing w:after="0"/>
        <w:rPr>
          <w:rFonts w:eastAsia="Cambria" w:cs="Cambria"/>
        </w:rPr>
      </w:pPr>
      <w:r w:rsidRPr="003D5386">
        <w:rPr>
          <w:rFonts w:eastAsia="Cambria" w:cs="Cambria"/>
          <w:b/>
          <w:bCs/>
        </w:rPr>
        <w:t>Step 5: Implement Data Binding</w:t>
      </w:r>
    </w:p>
    <w:p w14:paraId="2633737D" w14:textId="77777777" w:rsidR="003D5386" w:rsidRPr="003D5386" w:rsidRDefault="003D5386" w:rsidP="003D5386">
      <w:pPr>
        <w:pStyle w:val="ListParagraph"/>
        <w:numPr>
          <w:ilvl w:val="0"/>
          <w:numId w:val="994"/>
        </w:numPr>
        <w:spacing w:after="0"/>
        <w:ind w:left="426" w:hanging="426"/>
        <w:rPr>
          <w:rFonts w:ascii="Lora" w:eastAsia="Cambria" w:hAnsi="Lora" w:cs="Cambria"/>
        </w:rPr>
      </w:pPr>
      <w:r w:rsidRPr="003D5386">
        <w:rPr>
          <w:rFonts w:ascii="Lora" w:eastAsia="Cambria" w:hAnsi="Lora" w:cs="Cambria"/>
        </w:rPr>
        <w:t xml:space="preserve">Create a new component called </w:t>
      </w:r>
      <w:proofErr w:type="spellStart"/>
      <w:r w:rsidRPr="003D5386">
        <w:rPr>
          <w:rFonts w:ascii="Lora" w:eastAsia="Cambria" w:hAnsi="Lora" w:cs="Cambria"/>
        </w:rPr>
        <w:t>DataBinding.jsx</w:t>
      </w:r>
      <w:proofErr w:type="spellEnd"/>
      <w:r w:rsidRPr="003D5386">
        <w:rPr>
          <w:rFonts w:ascii="Lora" w:eastAsia="Cambria" w:hAnsi="Lora" w:cs="Cambria"/>
        </w:rPr>
        <w:t xml:space="preserve"> in the </w:t>
      </w:r>
      <w:proofErr w:type="spellStart"/>
      <w:r w:rsidRPr="003D5386">
        <w:rPr>
          <w:rFonts w:ascii="Lora" w:eastAsia="Cambria" w:hAnsi="Lora" w:cs="Cambria"/>
        </w:rPr>
        <w:t>src</w:t>
      </w:r>
      <w:proofErr w:type="spellEnd"/>
      <w:r w:rsidRPr="003D5386">
        <w:rPr>
          <w:rFonts w:ascii="Lora" w:eastAsia="Cambria" w:hAnsi="Lora" w:cs="Cambria"/>
        </w:rPr>
        <w:t xml:space="preserve"> directory:</w:t>
      </w:r>
    </w:p>
    <w:p w14:paraId="1EE242C7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 xml:space="preserve">import React, </w:t>
      </w:r>
      <w:proofErr w:type="gramStart"/>
      <w:r w:rsidRPr="003D5386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proofErr w:type="gramEnd"/>
      <w:r w:rsidRPr="003D5386">
        <w:rPr>
          <w:rFonts w:ascii="Consolas" w:eastAsia="Cambria" w:hAnsi="Consolas" w:cs="Cambria"/>
          <w:sz w:val="20"/>
          <w:szCs w:val="20"/>
        </w:rPr>
        <w:t xml:space="preserve"> } from 'react';</w:t>
      </w:r>
    </w:p>
    <w:p w14:paraId="692880E4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3D538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DataBinding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 = () =&gt; {</w:t>
      </w:r>
    </w:p>
    <w:p w14:paraId="51E5984C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 [name, 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setName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] = </w:t>
      </w:r>
      <w:proofErr w:type="spellStart"/>
      <w:proofErr w:type="gramStart"/>
      <w:r w:rsidRPr="003D5386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3D5386">
        <w:rPr>
          <w:rFonts w:ascii="Consolas" w:eastAsia="Cambria" w:hAnsi="Consolas" w:cs="Cambria"/>
          <w:sz w:val="20"/>
          <w:szCs w:val="20"/>
        </w:rPr>
        <w:t>'');</w:t>
      </w:r>
    </w:p>
    <w:p w14:paraId="701083E8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 [greeting, 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setGreeting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] = </w:t>
      </w:r>
      <w:proofErr w:type="spellStart"/>
      <w:proofErr w:type="gramStart"/>
      <w:r w:rsidRPr="003D5386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3D5386">
        <w:rPr>
          <w:rFonts w:ascii="Consolas" w:eastAsia="Cambria" w:hAnsi="Consolas" w:cs="Cambria"/>
          <w:sz w:val="20"/>
          <w:szCs w:val="20"/>
        </w:rPr>
        <w:t>'');</w:t>
      </w:r>
    </w:p>
    <w:p w14:paraId="44A1557D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handleChange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 = (e) =&gt; {</w:t>
      </w:r>
    </w:p>
    <w:p w14:paraId="7C598023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setName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Start"/>
      <w:r w:rsidRPr="003D5386">
        <w:rPr>
          <w:rFonts w:ascii="Consolas" w:eastAsia="Cambria" w:hAnsi="Consolas" w:cs="Cambria"/>
          <w:sz w:val="20"/>
          <w:szCs w:val="20"/>
        </w:rPr>
        <w:t>e.target</w:t>
      </w:r>
      <w:proofErr w:type="gramEnd"/>
      <w:r w:rsidRPr="003D5386">
        <w:rPr>
          <w:rFonts w:ascii="Consolas" w:eastAsia="Cambria" w:hAnsi="Consolas" w:cs="Cambria"/>
          <w:sz w:val="20"/>
          <w:szCs w:val="20"/>
        </w:rPr>
        <w:t>.value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);</w:t>
      </w:r>
    </w:p>
    <w:p w14:paraId="1095B5DB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};</w:t>
      </w:r>
    </w:p>
    <w:p w14:paraId="5A6E3ED7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handleSubmit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 xml:space="preserve"> = (e) =&gt; {</w:t>
      </w:r>
    </w:p>
    <w:p w14:paraId="526DA55B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3D5386">
        <w:rPr>
          <w:rFonts w:ascii="Consolas" w:eastAsia="Cambria" w:hAnsi="Consolas" w:cs="Cambria"/>
          <w:sz w:val="20"/>
          <w:szCs w:val="20"/>
        </w:rPr>
        <w:t>e.preventDefault</w:t>
      </w:r>
      <w:proofErr w:type="spellEnd"/>
      <w:proofErr w:type="gramEnd"/>
      <w:r w:rsidRPr="003D5386">
        <w:rPr>
          <w:rFonts w:ascii="Consolas" w:eastAsia="Cambria" w:hAnsi="Consolas" w:cs="Cambria"/>
          <w:sz w:val="20"/>
          <w:szCs w:val="20"/>
        </w:rPr>
        <w:t>();</w:t>
      </w:r>
    </w:p>
    <w:p w14:paraId="536D7970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3D5386">
        <w:rPr>
          <w:rFonts w:ascii="Consolas" w:eastAsia="Cambria" w:hAnsi="Consolas" w:cs="Cambria"/>
          <w:sz w:val="20"/>
          <w:szCs w:val="20"/>
        </w:rPr>
        <w:t>setGreeting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3D5386">
        <w:rPr>
          <w:rFonts w:ascii="Consolas" w:eastAsia="Cambria" w:hAnsi="Consolas" w:cs="Cambria"/>
          <w:sz w:val="20"/>
          <w:szCs w:val="20"/>
        </w:rPr>
        <w:t>`Hello, ${name}!`);</w:t>
      </w:r>
    </w:p>
    <w:p w14:paraId="29D88E50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};</w:t>
      </w:r>
    </w:p>
    <w:p w14:paraId="73D8579E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return (</w:t>
      </w:r>
    </w:p>
    <w:p w14:paraId="4DA65051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&lt;div&gt;</w:t>
      </w:r>
    </w:p>
    <w:p w14:paraId="00642073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&lt;h2&gt;Data Binding Example&lt;/h2&gt;</w:t>
      </w:r>
    </w:p>
    <w:p w14:paraId="1C3D9A45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 xml:space="preserve">      &lt;form 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onSubmit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={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handleSubmit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}&gt;</w:t>
      </w:r>
    </w:p>
    <w:p w14:paraId="02540F48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  &lt;input</w:t>
      </w:r>
    </w:p>
    <w:p w14:paraId="6DDAE038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    type="text"</w:t>
      </w:r>
    </w:p>
    <w:p w14:paraId="00D8C4DA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lastRenderedPageBreak/>
        <w:t>          value={name}</w:t>
      </w:r>
    </w:p>
    <w:p w14:paraId="17049705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    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onChange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={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handleChange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}</w:t>
      </w:r>
    </w:p>
    <w:p w14:paraId="26225AA9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    placeholder="Enter your name"</w:t>
      </w:r>
    </w:p>
    <w:p w14:paraId="0EFCBB15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  /&gt;</w:t>
      </w:r>
    </w:p>
    <w:p w14:paraId="10A1E0DF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  &lt;button type="submit"&gt;Greet&lt;/button&gt;</w:t>
      </w:r>
    </w:p>
    <w:p w14:paraId="2D3C8ABD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&lt;/form&gt;</w:t>
      </w:r>
    </w:p>
    <w:p w14:paraId="06A34DF1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  {greeting &amp;&amp; &lt;p&gt;{greeting}&lt;/p&gt;}</w:t>
      </w:r>
    </w:p>
    <w:p w14:paraId="41F1C724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  &lt;/div&gt;</w:t>
      </w:r>
    </w:p>
    <w:p w14:paraId="73719531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>  );</w:t>
      </w:r>
    </w:p>
    <w:p w14:paraId="67756A8A" w14:textId="77777777" w:rsidR="003D5386" w:rsidRPr="003D5386" w:rsidRDefault="003D5386" w:rsidP="003D5386">
      <w:pPr>
        <w:spacing w:after="0"/>
        <w:rPr>
          <w:rFonts w:ascii="Consolas" w:eastAsia="Cambria" w:hAnsi="Consolas" w:cs="Cambria"/>
          <w:sz w:val="20"/>
          <w:szCs w:val="20"/>
        </w:rPr>
      </w:pPr>
      <w:r w:rsidRPr="003D5386">
        <w:rPr>
          <w:rFonts w:ascii="Consolas" w:eastAsia="Cambria" w:hAnsi="Consolas" w:cs="Cambria"/>
          <w:sz w:val="20"/>
          <w:szCs w:val="20"/>
        </w:rPr>
        <w:t xml:space="preserve">}; export default </w:t>
      </w:r>
      <w:proofErr w:type="spellStart"/>
      <w:r w:rsidRPr="003D5386">
        <w:rPr>
          <w:rFonts w:ascii="Consolas" w:eastAsia="Cambria" w:hAnsi="Consolas" w:cs="Cambria"/>
          <w:sz w:val="20"/>
          <w:szCs w:val="20"/>
        </w:rPr>
        <w:t>DataBinding</w:t>
      </w:r>
      <w:proofErr w:type="spellEnd"/>
      <w:r w:rsidRPr="003D5386">
        <w:rPr>
          <w:rFonts w:ascii="Consolas" w:eastAsia="Cambria" w:hAnsi="Consolas" w:cs="Cambria"/>
          <w:sz w:val="20"/>
          <w:szCs w:val="20"/>
        </w:rPr>
        <w:t>;</w:t>
      </w:r>
    </w:p>
    <w:p w14:paraId="66151D16" w14:textId="77777777" w:rsidR="003D5386" w:rsidRDefault="003D5386" w:rsidP="003D5386">
      <w:pPr>
        <w:spacing w:after="0"/>
        <w:rPr>
          <w:rFonts w:eastAsia="Cambria" w:cs="Cambria"/>
        </w:rPr>
      </w:pPr>
    </w:p>
    <w:p w14:paraId="2A201C54" w14:textId="77777777" w:rsidR="007B7EF0" w:rsidRPr="007B7EF0" w:rsidRDefault="007B7EF0" w:rsidP="007B7EF0">
      <w:pPr>
        <w:pStyle w:val="ListParagraph"/>
        <w:numPr>
          <w:ilvl w:val="0"/>
          <w:numId w:val="994"/>
        </w:numPr>
        <w:spacing w:after="0"/>
        <w:ind w:left="284" w:hanging="284"/>
        <w:rPr>
          <w:rFonts w:ascii="Lora" w:eastAsia="Cambria" w:hAnsi="Lora" w:cs="Cambria"/>
        </w:rPr>
      </w:pPr>
      <w:r w:rsidRPr="007B7EF0">
        <w:rPr>
          <w:rFonts w:ascii="Lora" w:eastAsia="Cambria" w:hAnsi="Lora" w:cs="Cambria"/>
        </w:rPr>
        <w:t xml:space="preserve">Add a route for </w:t>
      </w:r>
      <w:proofErr w:type="spellStart"/>
      <w:r w:rsidRPr="007B7EF0">
        <w:rPr>
          <w:rFonts w:ascii="Lora" w:eastAsia="Cambria" w:hAnsi="Lora" w:cs="Cambria"/>
        </w:rPr>
        <w:t>DataBinding</w:t>
      </w:r>
      <w:proofErr w:type="spellEnd"/>
      <w:r w:rsidRPr="007B7EF0">
        <w:rPr>
          <w:rFonts w:ascii="Lora" w:eastAsia="Cambria" w:hAnsi="Lora" w:cs="Cambria"/>
        </w:rPr>
        <w:t xml:space="preserve"> in </w:t>
      </w:r>
      <w:proofErr w:type="spellStart"/>
      <w:r w:rsidRPr="007B7EF0">
        <w:rPr>
          <w:rFonts w:ascii="Lora" w:eastAsia="Cambria" w:hAnsi="Lora" w:cs="Cambria"/>
        </w:rPr>
        <w:t>App.jsx</w:t>
      </w:r>
      <w:proofErr w:type="spellEnd"/>
      <w:r w:rsidRPr="007B7EF0">
        <w:rPr>
          <w:rFonts w:ascii="Lora" w:eastAsia="Cambria" w:hAnsi="Lora" w:cs="Cambria"/>
        </w:rPr>
        <w:t>:</w:t>
      </w:r>
    </w:p>
    <w:p w14:paraId="2CEB8547" w14:textId="77777777" w:rsidR="007B7EF0" w:rsidRPr="007B7EF0" w:rsidRDefault="007B7EF0" w:rsidP="00820D12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7B7EF0">
        <w:rPr>
          <w:rFonts w:ascii="Consolas" w:eastAsia="Cambria" w:hAnsi="Consolas" w:cs="Cambria"/>
          <w:sz w:val="20"/>
          <w:szCs w:val="20"/>
        </w:rPr>
        <w:t xml:space="preserve">import </w:t>
      </w:r>
      <w:proofErr w:type="spellStart"/>
      <w:r w:rsidRPr="007B7EF0">
        <w:rPr>
          <w:rFonts w:ascii="Consolas" w:eastAsia="Cambria" w:hAnsi="Consolas" w:cs="Cambria"/>
          <w:sz w:val="20"/>
          <w:szCs w:val="20"/>
        </w:rPr>
        <w:t>DataBinding</w:t>
      </w:r>
      <w:proofErr w:type="spellEnd"/>
      <w:r w:rsidRPr="007B7EF0">
        <w:rPr>
          <w:rFonts w:ascii="Consolas" w:eastAsia="Cambria" w:hAnsi="Consolas" w:cs="Cambria"/>
          <w:sz w:val="20"/>
          <w:szCs w:val="20"/>
        </w:rPr>
        <w:t xml:space="preserve"> from </w:t>
      </w:r>
      <w:proofErr w:type="gramStart"/>
      <w:r w:rsidRPr="007B7EF0">
        <w:rPr>
          <w:rFonts w:ascii="Consolas" w:eastAsia="Cambria" w:hAnsi="Consolas" w:cs="Cambria"/>
          <w:sz w:val="20"/>
          <w:szCs w:val="20"/>
        </w:rPr>
        <w:t>'./</w:t>
      </w:r>
      <w:proofErr w:type="spellStart"/>
      <w:proofErr w:type="gramEnd"/>
      <w:r w:rsidRPr="007B7EF0">
        <w:rPr>
          <w:rFonts w:ascii="Consolas" w:eastAsia="Cambria" w:hAnsi="Consolas" w:cs="Cambria"/>
          <w:sz w:val="20"/>
          <w:szCs w:val="20"/>
        </w:rPr>
        <w:t>DataBinding</w:t>
      </w:r>
      <w:proofErr w:type="spellEnd"/>
      <w:r w:rsidRPr="007B7EF0">
        <w:rPr>
          <w:rFonts w:ascii="Consolas" w:eastAsia="Cambria" w:hAnsi="Consolas" w:cs="Cambria"/>
          <w:sz w:val="20"/>
          <w:szCs w:val="20"/>
        </w:rPr>
        <w:t>';</w:t>
      </w:r>
    </w:p>
    <w:p w14:paraId="6264C890" w14:textId="77777777" w:rsidR="007B7EF0" w:rsidRPr="007B7EF0" w:rsidRDefault="007B7EF0" w:rsidP="00820D12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</w:p>
    <w:p w14:paraId="4F6F1900" w14:textId="77777777" w:rsidR="007B7EF0" w:rsidRPr="007B7EF0" w:rsidRDefault="007B7EF0" w:rsidP="00820D12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7B7EF0">
        <w:rPr>
          <w:rFonts w:ascii="Consolas" w:eastAsia="Cambria" w:hAnsi="Consolas" w:cs="Cambria"/>
          <w:sz w:val="20"/>
          <w:szCs w:val="20"/>
        </w:rPr>
        <w:t>// Add this in the &lt;nav&gt; section</w:t>
      </w:r>
    </w:p>
    <w:p w14:paraId="741EE2EC" w14:textId="77777777" w:rsidR="007B7EF0" w:rsidRPr="007B7EF0" w:rsidRDefault="007B7EF0" w:rsidP="00820D12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7B7EF0">
        <w:rPr>
          <w:rFonts w:ascii="Consolas" w:eastAsia="Cambria" w:hAnsi="Consolas" w:cs="Cambria"/>
          <w:sz w:val="20"/>
          <w:szCs w:val="20"/>
        </w:rPr>
        <w:t>&lt;li&gt;</w:t>
      </w:r>
    </w:p>
    <w:p w14:paraId="5FF47457" w14:textId="77777777" w:rsidR="007B7EF0" w:rsidRPr="007B7EF0" w:rsidRDefault="007B7EF0" w:rsidP="00820D12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7B7EF0">
        <w:rPr>
          <w:rFonts w:ascii="Consolas" w:eastAsia="Cambria" w:hAnsi="Consolas" w:cs="Cambria"/>
          <w:sz w:val="20"/>
          <w:szCs w:val="20"/>
        </w:rPr>
        <w:t>  &lt;Link to="/databinding"&gt;Data Binding&lt;/Link&gt;</w:t>
      </w:r>
    </w:p>
    <w:p w14:paraId="40200A24" w14:textId="77777777" w:rsidR="007B7EF0" w:rsidRPr="007B7EF0" w:rsidRDefault="007B7EF0" w:rsidP="00820D12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7B7EF0">
        <w:rPr>
          <w:rFonts w:ascii="Consolas" w:eastAsia="Cambria" w:hAnsi="Consolas" w:cs="Cambria"/>
          <w:sz w:val="20"/>
          <w:szCs w:val="20"/>
        </w:rPr>
        <w:t>&lt;/li&gt;</w:t>
      </w:r>
    </w:p>
    <w:p w14:paraId="2831ED6F" w14:textId="77777777" w:rsidR="007B7EF0" w:rsidRPr="007B7EF0" w:rsidRDefault="007B7EF0" w:rsidP="00820D12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7B7EF0">
        <w:rPr>
          <w:rFonts w:ascii="Consolas" w:eastAsia="Cambria" w:hAnsi="Consolas" w:cs="Cambria"/>
          <w:sz w:val="20"/>
          <w:szCs w:val="20"/>
        </w:rPr>
        <w:t>// Add this in the &lt;Routes&gt; section</w:t>
      </w:r>
    </w:p>
    <w:p w14:paraId="1E6E7373" w14:textId="77777777" w:rsidR="007B7EF0" w:rsidRPr="007B7EF0" w:rsidRDefault="007B7EF0" w:rsidP="00820D12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7B7EF0">
        <w:rPr>
          <w:rFonts w:ascii="Consolas" w:eastAsia="Cambria" w:hAnsi="Consolas" w:cs="Cambria"/>
          <w:sz w:val="20"/>
          <w:szCs w:val="20"/>
        </w:rPr>
        <w:t>&lt;Route path="/databinding" element</w:t>
      </w:r>
      <w:proofErr w:type="gramStart"/>
      <w:r w:rsidRPr="007B7EF0">
        <w:rPr>
          <w:rFonts w:ascii="Consolas" w:eastAsia="Cambria" w:hAnsi="Consolas" w:cs="Cambria"/>
          <w:sz w:val="20"/>
          <w:szCs w:val="20"/>
        </w:rPr>
        <w:t>={</w:t>
      </w:r>
      <w:proofErr w:type="gramEnd"/>
      <w:r w:rsidRPr="007B7EF0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7B7EF0">
        <w:rPr>
          <w:rFonts w:ascii="Consolas" w:eastAsia="Cambria" w:hAnsi="Consolas" w:cs="Cambria"/>
          <w:sz w:val="20"/>
          <w:szCs w:val="20"/>
        </w:rPr>
        <w:t>DataBinding</w:t>
      </w:r>
      <w:proofErr w:type="spellEnd"/>
      <w:r w:rsidRPr="007B7EF0">
        <w:rPr>
          <w:rFonts w:ascii="Consolas" w:eastAsia="Cambria" w:hAnsi="Consolas" w:cs="Cambria"/>
          <w:sz w:val="20"/>
          <w:szCs w:val="20"/>
        </w:rPr>
        <w:t xml:space="preserve"> /&gt;} /&gt;</w:t>
      </w:r>
    </w:p>
    <w:p w14:paraId="5EFF400D" w14:textId="77777777" w:rsidR="00820D12" w:rsidRDefault="00820D12" w:rsidP="007B7EF0">
      <w:pPr>
        <w:spacing w:after="0"/>
        <w:rPr>
          <w:rFonts w:eastAsia="Cambria" w:cs="Cambria"/>
        </w:rPr>
      </w:pPr>
    </w:p>
    <w:p w14:paraId="0E4FB821" w14:textId="151B9A68" w:rsidR="007B7EF0" w:rsidRPr="007B7EF0" w:rsidRDefault="007B7EF0" w:rsidP="007B7EF0">
      <w:pPr>
        <w:spacing w:after="0"/>
        <w:rPr>
          <w:rFonts w:eastAsia="Cambria" w:cs="Cambria"/>
          <w:b/>
          <w:bCs/>
        </w:rPr>
      </w:pPr>
      <w:r w:rsidRPr="007B7EF0">
        <w:rPr>
          <w:rFonts w:eastAsia="Cambria" w:cs="Cambria"/>
          <w:b/>
          <w:bCs/>
        </w:rPr>
        <w:t>Step 6: Start the Development Server</w:t>
      </w:r>
    </w:p>
    <w:p w14:paraId="23578A0E" w14:textId="6BC5B511" w:rsidR="007B7EF0" w:rsidRPr="00820D12" w:rsidRDefault="007B7EF0" w:rsidP="00820D12">
      <w:pPr>
        <w:pStyle w:val="ListParagraph"/>
        <w:numPr>
          <w:ilvl w:val="0"/>
          <w:numId w:val="994"/>
        </w:numPr>
        <w:spacing w:after="0"/>
        <w:rPr>
          <w:rFonts w:ascii="Lora" w:eastAsia="Cambria" w:hAnsi="Lora" w:cs="Cambria"/>
        </w:rPr>
      </w:pPr>
      <w:r w:rsidRPr="00820D12">
        <w:rPr>
          <w:rFonts w:ascii="Lora" w:eastAsia="Cambria" w:hAnsi="Lora" w:cs="Cambria"/>
        </w:rPr>
        <w:t xml:space="preserve">Run the development server </w:t>
      </w:r>
      <w:r w:rsidR="000B1288">
        <w:rPr>
          <w:rFonts w:ascii="Lora" w:eastAsia="Cambria" w:hAnsi="Lora" w:cs="Cambria"/>
        </w:rPr>
        <w:t>a</w:t>
      </w:r>
      <w:r w:rsidR="000B1288" w:rsidRPr="000B1288">
        <w:rPr>
          <w:rFonts w:ascii="Lora" w:eastAsia="Cambria" w:hAnsi="Lora" w:cs="Cambria"/>
        </w:rPr>
        <w:t>s shown in Figure 13.7</w:t>
      </w:r>
      <w:r w:rsidR="000B1288">
        <w:rPr>
          <w:rFonts w:ascii="Lora" w:eastAsia="Cambria" w:hAnsi="Lora" w:cs="Cambria"/>
        </w:rPr>
        <w:t xml:space="preserve">, </w:t>
      </w:r>
      <w:r w:rsidRPr="00820D12">
        <w:rPr>
          <w:rFonts w:ascii="Lora" w:eastAsia="Cambria" w:hAnsi="Lora" w:cs="Cambria"/>
        </w:rPr>
        <w:t>to see your application in action:</w:t>
      </w:r>
    </w:p>
    <w:p w14:paraId="7057FA2C" w14:textId="1186CB94" w:rsidR="007B7EF0" w:rsidRPr="007B7EF0" w:rsidRDefault="000B1288" w:rsidP="007B7EF0">
      <w:pPr>
        <w:spacing w:after="0"/>
        <w:rPr>
          <w:rFonts w:eastAsia="Cambria" w:cs="Cambria"/>
        </w:rPr>
      </w:pPr>
      <w:r>
        <w:rPr>
          <w:rFonts w:ascii="Consolas" w:eastAsia="Cambria" w:hAnsi="Consolas" w:cs="Cambria"/>
          <w:sz w:val="20"/>
          <w:szCs w:val="20"/>
        </w:rPr>
        <w:t xml:space="preserve">       </w:t>
      </w:r>
      <w:proofErr w:type="spellStart"/>
      <w:r w:rsidR="007B7EF0" w:rsidRPr="007B7EF0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="007B7EF0" w:rsidRPr="007B7EF0">
        <w:rPr>
          <w:rFonts w:ascii="Consolas" w:eastAsia="Cambria" w:hAnsi="Consolas" w:cs="Cambria"/>
          <w:sz w:val="20"/>
          <w:szCs w:val="20"/>
        </w:rPr>
        <w:t xml:space="preserve"> run dev</w:t>
      </w:r>
      <w:r>
        <w:rPr>
          <w:rFonts w:ascii="Consolas" w:eastAsia="Cambria" w:hAnsi="Consolas" w:cs="Cambria"/>
          <w:sz w:val="20"/>
          <w:szCs w:val="20"/>
        </w:rPr>
        <w:t xml:space="preserve"> </w:t>
      </w:r>
    </w:p>
    <w:p w14:paraId="14A3A2BF" w14:textId="77777777" w:rsidR="000B1288" w:rsidRDefault="000B1288" w:rsidP="007B7EF0">
      <w:pPr>
        <w:spacing w:after="0"/>
        <w:rPr>
          <w:rFonts w:eastAsia="Cambria" w:cs="Cambria"/>
        </w:rPr>
      </w:pPr>
    </w:p>
    <w:p w14:paraId="7A2567F0" w14:textId="5943AF29" w:rsidR="007B7EF0" w:rsidRPr="007B7EF0" w:rsidRDefault="007B7EF0" w:rsidP="007B7EF0">
      <w:pPr>
        <w:spacing w:after="0"/>
        <w:rPr>
          <w:rFonts w:eastAsia="Cambria" w:cs="Cambria"/>
        </w:rPr>
      </w:pPr>
      <w:r w:rsidRPr="007B7EF0">
        <w:rPr>
          <w:rFonts w:eastAsia="Cambria" w:cs="Cambria"/>
        </w:rPr>
        <w:t>The application will be available at http://localhost:5173</w:t>
      </w:r>
    </w:p>
    <w:p w14:paraId="091ED1A8" w14:textId="77777777" w:rsidR="007B7EF0" w:rsidRDefault="007B7EF0" w:rsidP="003D5386">
      <w:pPr>
        <w:spacing w:after="0"/>
        <w:rPr>
          <w:rFonts w:eastAsia="Cambria" w:cs="Cambria"/>
        </w:rPr>
      </w:pPr>
    </w:p>
    <w:p w14:paraId="45D2D9F0" w14:textId="77777777" w:rsidR="00345BB0" w:rsidRDefault="00345BB0" w:rsidP="00447297">
      <w:pPr>
        <w:spacing w:after="0"/>
        <w:rPr>
          <w:rFonts w:eastAsia="Cambria" w:cs="Cambria"/>
          <w:b/>
          <w:bCs/>
        </w:rPr>
      </w:pPr>
    </w:p>
    <w:p w14:paraId="106EA32C" w14:textId="3F73500D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  <w:b/>
          <w:bCs/>
        </w:rPr>
        <w:t>Code Example (Angular Component):</w:t>
      </w:r>
    </w:p>
    <w:p w14:paraId="6AAFD15D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import </w:t>
      </w:r>
      <w:proofErr w:type="gramStart"/>
      <w:r w:rsidRPr="00447297">
        <w:rPr>
          <w:rFonts w:eastAsia="Cambria" w:cs="Cambria"/>
        </w:rPr>
        <w:t>{ Component</w:t>
      </w:r>
      <w:proofErr w:type="gramEnd"/>
      <w:r w:rsidRPr="00447297">
        <w:rPr>
          <w:rFonts w:eastAsia="Cambria" w:cs="Cambria"/>
        </w:rPr>
        <w:t xml:space="preserve"> } from '@angular/core';</w:t>
      </w:r>
    </w:p>
    <w:p w14:paraId="74324E84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@</w:t>
      </w:r>
      <w:proofErr w:type="gramStart"/>
      <w:r w:rsidRPr="00447297">
        <w:rPr>
          <w:rFonts w:eastAsia="Cambria" w:cs="Cambria"/>
        </w:rPr>
        <w:t>Component(</w:t>
      </w:r>
      <w:proofErr w:type="gramEnd"/>
      <w:r w:rsidRPr="00447297">
        <w:rPr>
          <w:rFonts w:eastAsia="Cambria" w:cs="Cambria"/>
        </w:rPr>
        <w:t>{</w:t>
      </w:r>
    </w:p>
    <w:p w14:paraId="48FB1F0E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selector: 'app-counter',</w:t>
      </w:r>
    </w:p>
    <w:p w14:paraId="64E334B9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template: `&lt;h2&gt;Counter: {{count</w:t>
      </w:r>
      <w:proofErr w:type="gramStart"/>
      <w:r w:rsidRPr="00447297">
        <w:rPr>
          <w:rFonts w:eastAsia="Cambria" w:cs="Cambria"/>
        </w:rPr>
        <w:t>}}&lt;</w:t>
      </w:r>
      <w:proofErr w:type="gramEnd"/>
      <w:r w:rsidRPr="00447297">
        <w:rPr>
          <w:rFonts w:eastAsia="Cambria" w:cs="Cambria"/>
        </w:rPr>
        <w:t>/h2&gt;</w:t>
      </w:r>
    </w:p>
    <w:p w14:paraId="7B6A98D6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         &lt;button (click)="increment()"&gt;Increment&lt;/button&gt;`</w:t>
      </w:r>
    </w:p>
    <w:p w14:paraId="43763EB5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})</w:t>
      </w:r>
    </w:p>
    <w:p w14:paraId="2A506E10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export class </w:t>
      </w:r>
      <w:proofErr w:type="spellStart"/>
      <w:r w:rsidRPr="00447297">
        <w:rPr>
          <w:rFonts w:eastAsia="Cambria" w:cs="Cambria"/>
        </w:rPr>
        <w:t>CounterComponent</w:t>
      </w:r>
      <w:proofErr w:type="spellEnd"/>
      <w:r w:rsidRPr="00447297">
        <w:rPr>
          <w:rFonts w:eastAsia="Cambria" w:cs="Cambria"/>
        </w:rPr>
        <w:t xml:space="preserve"> {</w:t>
      </w:r>
    </w:p>
    <w:p w14:paraId="6A9B1A27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count = 0;</w:t>
      </w:r>
    </w:p>
    <w:p w14:paraId="5B4728CD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</w:t>
      </w:r>
      <w:proofErr w:type="gramStart"/>
      <w:r w:rsidRPr="00447297">
        <w:rPr>
          <w:rFonts w:eastAsia="Cambria" w:cs="Cambria"/>
        </w:rPr>
        <w:t>increment(</w:t>
      </w:r>
      <w:proofErr w:type="gramEnd"/>
      <w:r w:rsidRPr="00447297">
        <w:rPr>
          <w:rFonts w:eastAsia="Cambria" w:cs="Cambria"/>
        </w:rPr>
        <w:t>) {</w:t>
      </w:r>
    </w:p>
    <w:p w14:paraId="53F52A1F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</w:t>
      </w:r>
      <w:proofErr w:type="spellStart"/>
      <w:proofErr w:type="gramStart"/>
      <w:r w:rsidRPr="00447297">
        <w:rPr>
          <w:rFonts w:eastAsia="Cambria" w:cs="Cambria"/>
        </w:rPr>
        <w:t>this.count</w:t>
      </w:r>
      <w:proofErr w:type="spellEnd"/>
      <w:proofErr w:type="gramEnd"/>
      <w:r w:rsidRPr="00447297">
        <w:rPr>
          <w:rFonts w:eastAsia="Cambria" w:cs="Cambria"/>
        </w:rPr>
        <w:t>++;</w:t>
      </w:r>
    </w:p>
    <w:p w14:paraId="7F5DC571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}</w:t>
      </w:r>
    </w:p>
    <w:p w14:paraId="4B6C8C9E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}</w:t>
      </w:r>
    </w:p>
    <w:p w14:paraId="1E5B59F3" w14:textId="23AE62E4" w:rsidR="00447297" w:rsidRPr="00447297" w:rsidRDefault="00447297" w:rsidP="00447297">
      <w:pPr>
        <w:spacing w:after="0"/>
        <w:rPr>
          <w:rFonts w:eastAsia="Cambria" w:cs="Cambria"/>
        </w:rPr>
      </w:pPr>
    </w:p>
    <w:p w14:paraId="51DEA666" w14:textId="335BEC55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  <w:b/>
          <w:bCs/>
        </w:rPr>
        <w:t>Code Example (Vue Component):</w:t>
      </w:r>
    </w:p>
    <w:p w14:paraId="28381A24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&lt;template&gt;</w:t>
      </w:r>
    </w:p>
    <w:p w14:paraId="0B4FA0F6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&lt;div&gt;</w:t>
      </w:r>
    </w:p>
    <w:p w14:paraId="08DEB498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&lt;h2&gt;Counter: </w:t>
      </w:r>
      <w:proofErr w:type="gramStart"/>
      <w:r w:rsidRPr="00447297">
        <w:rPr>
          <w:rFonts w:eastAsia="Cambria" w:cs="Cambria"/>
        </w:rPr>
        <w:t>{{ count</w:t>
      </w:r>
      <w:proofErr w:type="gramEnd"/>
      <w:r w:rsidRPr="00447297">
        <w:rPr>
          <w:rFonts w:eastAsia="Cambria" w:cs="Cambria"/>
        </w:rPr>
        <w:t xml:space="preserve"> }}&lt;/h2&gt;</w:t>
      </w:r>
    </w:p>
    <w:p w14:paraId="62C2D9AC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&lt;button @click="count++"&gt;Increment&lt;/button&gt;</w:t>
      </w:r>
    </w:p>
    <w:p w14:paraId="68258D00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&lt;/div&gt;</w:t>
      </w:r>
    </w:p>
    <w:p w14:paraId="039F19F6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lastRenderedPageBreak/>
        <w:t>&lt;/template&gt;</w:t>
      </w:r>
    </w:p>
    <w:p w14:paraId="4C2D5E4C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&lt;script&gt;</w:t>
      </w:r>
    </w:p>
    <w:p w14:paraId="03875511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export default {</w:t>
      </w:r>
    </w:p>
    <w:p w14:paraId="79D71D47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</w:t>
      </w:r>
      <w:proofErr w:type="gramStart"/>
      <w:r w:rsidRPr="00447297">
        <w:rPr>
          <w:rFonts w:eastAsia="Cambria" w:cs="Cambria"/>
        </w:rPr>
        <w:t>data(</w:t>
      </w:r>
      <w:proofErr w:type="gramEnd"/>
      <w:r w:rsidRPr="00447297">
        <w:rPr>
          <w:rFonts w:eastAsia="Cambria" w:cs="Cambria"/>
        </w:rPr>
        <w:t>) {</w:t>
      </w:r>
    </w:p>
    <w:p w14:paraId="4C8B1E29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return </w:t>
      </w:r>
      <w:proofErr w:type="gramStart"/>
      <w:r w:rsidRPr="00447297">
        <w:rPr>
          <w:rFonts w:eastAsia="Cambria" w:cs="Cambria"/>
        </w:rPr>
        <w:t>{ count</w:t>
      </w:r>
      <w:proofErr w:type="gramEnd"/>
      <w:r w:rsidRPr="00447297">
        <w:rPr>
          <w:rFonts w:eastAsia="Cambria" w:cs="Cambria"/>
        </w:rPr>
        <w:t>: 0 };</w:t>
      </w:r>
    </w:p>
    <w:p w14:paraId="1010DDFE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}</w:t>
      </w:r>
    </w:p>
    <w:p w14:paraId="72211D9B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};</w:t>
      </w:r>
    </w:p>
    <w:p w14:paraId="7B79B652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&lt;/script&gt;</w:t>
      </w:r>
    </w:p>
    <w:p w14:paraId="0754611A" w14:textId="0206A6B4" w:rsidR="00447297" w:rsidRPr="00447297" w:rsidRDefault="00447297" w:rsidP="00447297">
      <w:pPr>
        <w:spacing w:after="0"/>
        <w:rPr>
          <w:rFonts w:eastAsia="Cambria" w:cs="Cambria"/>
        </w:rPr>
      </w:pPr>
    </w:p>
    <w:p w14:paraId="4B1DD8EB" w14:textId="1CC8A3EB" w:rsidR="00447297" w:rsidRPr="00447297" w:rsidRDefault="00447297" w:rsidP="00447297">
      <w:pPr>
        <w:spacing w:after="0"/>
        <w:rPr>
          <w:rFonts w:eastAsia="Cambria" w:cs="Cambria"/>
          <w:b/>
          <w:bCs/>
        </w:rPr>
      </w:pPr>
      <w:r w:rsidRPr="00447297">
        <w:rPr>
          <w:rFonts w:eastAsia="Cambria" w:cs="Cambria"/>
          <w:b/>
          <w:bCs/>
        </w:rPr>
        <w:t>Backend JavaScript Frameworks</w:t>
      </w:r>
    </w:p>
    <w:p w14:paraId="56B88977" w14:textId="77777777" w:rsidR="00447297" w:rsidRPr="00447297" w:rsidRDefault="00447297" w:rsidP="00447297">
      <w:pPr>
        <w:spacing w:after="0"/>
        <w:ind w:left="720"/>
        <w:rPr>
          <w:rFonts w:eastAsia="Cambria" w:cs="Cambria"/>
        </w:rPr>
      </w:pPr>
    </w:p>
    <w:p w14:paraId="194A0D25" w14:textId="124DF924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  <w:b/>
          <w:bCs/>
        </w:rPr>
        <w:t>Code Example (Basic Server):</w:t>
      </w:r>
    </w:p>
    <w:p w14:paraId="62C97939" w14:textId="77777777" w:rsidR="00447297" w:rsidRPr="00447297" w:rsidRDefault="00447297" w:rsidP="00447297">
      <w:pPr>
        <w:spacing w:after="0"/>
        <w:rPr>
          <w:rFonts w:eastAsia="Cambria" w:cs="Cambria"/>
        </w:rPr>
      </w:pPr>
      <w:proofErr w:type="spellStart"/>
      <w:r w:rsidRPr="00447297">
        <w:rPr>
          <w:rFonts w:eastAsia="Cambria" w:cs="Cambria"/>
        </w:rPr>
        <w:t>const</w:t>
      </w:r>
      <w:proofErr w:type="spellEnd"/>
      <w:r w:rsidRPr="00447297">
        <w:rPr>
          <w:rFonts w:eastAsia="Cambria" w:cs="Cambria"/>
        </w:rPr>
        <w:t xml:space="preserve"> http = require('http');</w:t>
      </w:r>
    </w:p>
    <w:p w14:paraId="38F88B58" w14:textId="77777777" w:rsidR="00447297" w:rsidRPr="00447297" w:rsidRDefault="00447297" w:rsidP="00447297">
      <w:pPr>
        <w:spacing w:after="0"/>
        <w:rPr>
          <w:rFonts w:eastAsia="Cambria" w:cs="Cambria"/>
        </w:rPr>
      </w:pPr>
      <w:proofErr w:type="spellStart"/>
      <w:r w:rsidRPr="00447297">
        <w:rPr>
          <w:rFonts w:eastAsia="Cambria" w:cs="Cambria"/>
        </w:rPr>
        <w:t>const</w:t>
      </w:r>
      <w:proofErr w:type="spellEnd"/>
      <w:r w:rsidRPr="00447297">
        <w:rPr>
          <w:rFonts w:eastAsia="Cambria" w:cs="Cambria"/>
        </w:rPr>
        <w:t xml:space="preserve"> server = </w:t>
      </w:r>
      <w:proofErr w:type="spellStart"/>
      <w:proofErr w:type="gramStart"/>
      <w:r w:rsidRPr="00447297">
        <w:rPr>
          <w:rFonts w:eastAsia="Cambria" w:cs="Cambria"/>
        </w:rPr>
        <w:t>http.createServer</w:t>
      </w:r>
      <w:proofErr w:type="spellEnd"/>
      <w:proofErr w:type="gramEnd"/>
      <w:r w:rsidRPr="00447297">
        <w:rPr>
          <w:rFonts w:eastAsia="Cambria" w:cs="Cambria"/>
        </w:rPr>
        <w:t>((</w:t>
      </w:r>
      <w:proofErr w:type="spellStart"/>
      <w:r w:rsidRPr="00447297">
        <w:rPr>
          <w:rFonts w:eastAsia="Cambria" w:cs="Cambria"/>
        </w:rPr>
        <w:t>req</w:t>
      </w:r>
      <w:proofErr w:type="spellEnd"/>
      <w:r w:rsidRPr="00447297">
        <w:rPr>
          <w:rFonts w:eastAsia="Cambria" w:cs="Cambria"/>
        </w:rPr>
        <w:t>, res) =&gt; {</w:t>
      </w:r>
    </w:p>
    <w:p w14:paraId="320687FC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</w:t>
      </w:r>
      <w:proofErr w:type="spellStart"/>
      <w:proofErr w:type="gramStart"/>
      <w:r w:rsidRPr="00447297">
        <w:rPr>
          <w:rFonts w:eastAsia="Cambria" w:cs="Cambria"/>
        </w:rPr>
        <w:t>res.writeHead</w:t>
      </w:r>
      <w:proofErr w:type="spellEnd"/>
      <w:proofErr w:type="gramEnd"/>
      <w:r w:rsidRPr="00447297">
        <w:rPr>
          <w:rFonts w:eastAsia="Cambria" w:cs="Cambria"/>
        </w:rPr>
        <w:t>(200, { 'Content-Type': 'text/plain' });</w:t>
      </w:r>
    </w:p>
    <w:p w14:paraId="3F9BA04B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</w:t>
      </w:r>
      <w:proofErr w:type="spellStart"/>
      <w:proofErr w:type="gramStart"/>
      <w:r w:rsidRPr="00447297">
        <w:rPr>
          <w:rFonts w:eastAsia="Cambria" w:cs="Cambria"/>
        </w:rPr>
        <w:t>res.end</w:t>
      </w:r>
      <w:proofErr w:type="spellEnd"/>
      <w:r w:rsidRPr="00447297">
        <w:rPr>
          <w:rFonts w:eastAsia="Cambria" w:cs="Cambria"/>
        </w:rPr>
        <w:t>(</w:t>
      </w:r>
      <w:proofErr w:type="gramEnd"/>
      <w:r w:rsidRPr="00447297">
        <w:rPr>
          <w:rFonts w:eastAsia="Cambria" w:cs="Cambria"/>
        </w:rPr>
        <w:t>'Hello, World!');</w:t>
      </w:r>
    </w:p>
    <w:p w14:paraId="50613D9A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});</w:t>
      </w:r>
    </w:p>
    <w:p w14:paraId="392C07A3" w14:textId="77777777" w:rsidR="00447297" w:rsidRPr="00447297" w:rsidRDefault="00447297" w:rsidP="00447297">
      <w:pPr>
        <w:spacing w:after="0"/>
        <w:rPr>
          <w:rFonts w:eastAsia="Cambria" w:cs="Cambria"/>
        </w:rPr>
      </w:pPr>
      <w:proofErr w:type="spellStart"/>
      <w:proofErr w:type="gramStart"/>
      <w:r w:rsidRPr="00447297">
        <w:rPr>
          <w:rFonts w:eastAsia="Cambria" w:cs="Cambria"/>
        </w:rPr>
        <w:t>server.listen</w:t>
      </w:r>
      <w:proofErr w:type="spellEnd"/>
      <w:proofErr w:type="gramEnd"/>
      <w:r w:rsidRPr="00447297">
        <w:rPr>
          <w:rFonts w:eastAsia="Cambria" w:cs="Cambria"/>
        </w:rPr>
        <w:t>(3000, () =&gt; console.log('Server running on port 3000'));</w:t>
      </w:r>
    </w:p>
    <w:p w14:paraId="692DC0AB" w14:textId="545B8935" w:rsidR="00447297" w:rsidRPr="00447297" w:rsidRDefault="00447297" w:rsidP="00447297">
      <w:pPr>
        <w:spacing w:after="0"/>
        <w:rPr>
          <w:rFonts w:eastAsia="Cambria" w:cs="Cambria"/>
        </w:rPr>
      </w:pPr>
    </w:p>
    <w:p w14:paraId="1B4552C4" w14:textId="20751868" w:rsidR="00447297" w:rsidRPr="00447297" w:rsidRDefault="00447297" w:rsidP="00447297">
      <w:pPr>
        <w:spacing w:after="0"/>
        <w:rPr>
          <w:rFonts w:eastAsia="Cambria" w:cs="Cambria"/>
          <w:b/>
          <w:bCs/>
        </w:rPr>
      </w:pPr>
      <w:r w:rsidRPr="00447297">
        <w:rPr>
          <w:rFonts w:eastAsia="Cambria" w:cs="Cambria"/>
          <w:b/>
          <w:bCs/>
        </w:rPr>
        <w:t>Express.js</w:t>
      </w:r>
    </w:p>
    <w:p w14:paraId="049A13A2" w14:textId="77777777" w:rsidR="00535B9D" w:rsidRDefault="00535B9D" w:rsidP="00535B9D">
      <w:pPr>
        <w:spacing w:after="0"/>
        <w:rPr>
          <w:rFonts w:eastAsia="Cambria" w:cs="Cambria"/>
          <w:b/>
          <w:bCs/>
        </w:rPr>
      </w:pPr>
    </w:p>
    <w:p w14:paraId="7AFF560F" w14:textId="65124CB1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  <w:b/>
          <w:bCs/>
        </w:rPr>
        <w:t>Code Example (Express Server):</w:t>
      </w:r>
    </w:p>
    <w:p w14:paraId="4C5D3F5B" w14:textId="77777777" w:rsidR="00447297" w:rsidRPr="00447297" w:rsidRDefault="00447297" w:rsidP="00447297">
      <w:pPr>
        <w:spacing w:after="0"/>
        <w:rPr>
          <w:rFonts w:eastAsia="Cambria" w:cs="Cambria"/>
        </w:rPr>
      </w:pPr>
      <w:proofErr w:type="spellStart"/>
      <w:r w:rsidRPr="00447297">
        <w:rPr>
          <w:rFonts w:eastAsia="Cambria" w:cs="Cambria"/>
        </w:rPr>
        <w:t>const</w:t>
      </w:r>
      <w:proofErr w:type="spellEnd"/>
      <w:r w:rsidRPr="00447297">
        <w:rPr>
          <w:rFonts w:eastAsia="Cambria" w:cs="Cambria"/>
        </w:rPr>
        <w:t xml:space="preserve"> express = require('express');</w:t>
      </w:r>
    </w:p>
    <w:p w14:paraId="30545782" w14:textId="77777777" w:rsidR="00447297" w:rsidRPr="00447297" w:rsidRDefault="00447297" w:rsidP="00447297">
      <w:pPr>
        <w:spacing w:after="0"/>
        <w:rPr>
          <w:rFonts w:eastAsia="Cambria" w:cs="Cambria"/>
        </w:rPr>
      </w:pPr>
      <w:proofErr w:type="spellStart"/>
      <w:r w:rsidRPr="00447297">
        <w:rPr>
          <w:rFonts w:eastAsia="Cambria" w:cs="Cambria"/>
        </w:rPr>
        <w:t>const</w:t>
      </w:r>
      <w:proofErr w:type="spellEnd"/>
      <w:r w:rsidRPr="00447297">
        <w:rPr>
          <w:rFonts w:eastAsia="Cambria" w:cs="Cambria"/>
        </w:rPr>
        <w:t xml:space="preserve"> app = </w:t>
      </w:r>
      <w:proofErr w:type="gramStart"/>
      <w:r w:rsidRPr="00447297">
        <w:rPr>
          <w:rFonts w:eastAsia="Cambria" w:cs="Cambria"/>
        </w:rPr>
        <w:t>express(</w:t>
      </w:r>
      <w:proofErr w:type="gramEnd"/>
      <w:r w:rsidRPr="00447297">
        <w:rPr>
          <w:rFonts w:eastAsia="Cambria" w:cs="Cambria"/>
        </w:rPr>
        <w:t>);</w:t>
      </w:r>
    </w:p>
    <w:p w14:paraId="5EAC52B4" w14:textId="77777777" w:rsidR="00447297" w:rsidRPr="00447297" w:rsidRDefault="00447297" w:rsidP="00447297">
      <w:pPr>
        <w:spacing w:after="0"/>
        <w:rPr>
          <w:rFonts w:eastAsia="Cambria" w:cs="Cambria"/>
        </w:rPr>
      </w:pPr>
      <w:proofErr w:type="spellStart"/>
      <w:proofErr w:type="gramStart"/>
      <w:r w:rsidRPr="00447297">
        <w:rPr>
          <w:rFonts w:eastAsia="Cambria" w:cs="Cambria"/>
        </w:rPr>
        <w:t>app.get</w:t>
      </w:r>
      <w:proofErr w:type="spellEnd"/>
      <w:r w:rsidRPr="00447297">
        <w:rPr>
          <w:rFonts w:eastAsia="Cambria" w:cs="Cambria"/>
        </w:rPr>
        <w:t>(</w:t>
      </w:r>
      <w:proofErr w:type="gramEnd"/>
      <w:r w:rsidRPr="00447297">
        <w:rPr>
          <w:rFonts w:eastAsia="Cambria" w:cs="Cambria"/>
        </w:rPr>
        <w:t>'/', (</w:t>
      </w:r>
      <w:proofErr w:type="spellStart"/>
      <w:r w:rsidRPr="00447297">
        <w:rPr>
          <w:rFonts w:eastAsia="Cambria" w:cs="Cambria"/>
        </w:rPr>
        <w:t>req</w:t>
      </w:r>
      <w:proofErr w:type="spellEnd"/>
      <w:r w:rsidRPr="00447297">
        <w:rPr>
          <w:rFonts w:eastAsia="Cambria" w:cs="Cambria"/>
        </w:rPr>
        <w:t xml:space="preserve">, res) =&gt; </w:t>
      </w:r>
      <w:proofErr w:type="spellStart"/>
      <w:r w:rsidRPr="00447297">
        <w:rPr>
          <w:rFonts w:eastAsia="Cambria" w:cs="Cambria"/>
        </w:rPr>
        <w:t>res.send</w:t>
      </w:r>
      <w:proofErr w:type="spellEnd"/>
      <w:r w:rsidRPr="00447297">
        <w:rPr>
          <w:rFonts w:eastAsia="Cambria" w:cs="Cambria"/>
        </w:rPr>
        <w:t>('Hello, Express!'));</w:t>
      </w:r>
    </w:p>
    <w:p w14:paraId="212DEA25" w14:textId="77777777" w:rsidR="00447297" w:rsidRPr="00447297" w:rsidRDefault="00447297" w:rsidP="00447297">
      <w:pPr>
        <w:spacing w:after="0"/>
        <w:rPr>
          <w:rFonts w:eastAsia="Cambria" w:cs="Cambria"/>
        </w:rPr>
      </w:pPr>
      <w:proofErr w:type="spellStart"/>
      <w:proofErr w:type="gramStart"/>
      <w:r w:rsidRPr="00447297">
        <w:rPr>
          <w:rFonts w:eastAsia="Cambria" w:cs="Cambria"/>
        </w:rPr>
        <w:t>app.listen</w:t>
      </w:r>
      <w:proofErr w:type="spellEnd"/>
      <w:proofErr w:type="gramEnd"/>
      <w:r w:rsidRPr="00447297">
        <w:rPr>
          <w:rFonts w:eastAsia="Cambria" w:cs="Cambria"/>
        </w:rPr>
        <w:t>(3000, () =&gt; console.log('Server running on port 3000'));</w:t>
      </w:r>
    </w:p>
    <w:p w14:paraId="797C5F69" w14:textId="18371C05" w:rsidR="00447297" w:rsidRPr="00447297" w:rsidRDefault="00447297" w:rsidP="00447297">
      <w:pPr>
        <w:spacing w:after="0"/>
        <w:rPr>
          <w:rFonts w:eastAsia="Cambria" w:cs="Cambria"/>
        </w:rPr>
      </w:pPr>
    </w:p>
    <w:p w14:paraId="190CB3BA" w14:textId="2B847DEB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  <w:b/>
          <w:bCs/>
        </w:rPr>
        <w:t>Code Example (Next.js API Route):</w:t>
      </w:r>
    </w:p>
    <w:p w14:paraId="638CDC44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export default function </w:t>
      </w:r>
      <w:proofErr w:type="gramStart"/>
      <w:r w:rsidRPr="00447297">
        <w:rPr>
          <w:rFonts w:eastAsia="Cambria" w:cs="Cambria"/>
        </w:rPr>
        <w:t>handler(</w:t>
      </w:r>
      <w:proofErr w:type="spellStart"/>
      <w:proofErr w:type="gramEnd"/>
      <w:r w:rsidRPr="00447297">
        <w:rPr>
          <w:rFonts w:eastAsia="Cambria" w:cs="Cambria"/>
        </w:rPr>
        <w:t>req</w:t>
      </w:r>
      <w:proofErr w:type="spellEnd"/>
      <w:r w:rsidRPr="00447297">
        <w:rPr>
          <w:rFonts w:eastAsia="Cambria" w:cs="Cambria"/>
        </w:rPr>
        <w:t>, res) {</w:t>
      </w:r>
    </w:p>
    <w:p w14:paraId="2DEB1424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</w:t>
      </w:r>
      <w:proofErr w:type="spellStart"/>
      <w:proofErr w:type="gramStart"/>
      <w:r w:rsidRPr="00447297">
        <w:rPr>
          <w:rFonts w:eastAsia="Cambria" w:cs="Cambria"/>
        </w:rPr>
        <w:t>res.status</w:t>
      </w:r>
      <w:proofErr w:type="spellEnd"/>
      <w:proofErr w:type="gramEnd"/>
      <w:r w:rsidRPr="00447297">
        <w:rPr>
          <w:rFonts w:eastAsia="Cambria" w:cs="Cambria"/>
        </w:rPr>
        <w:t>(200).</w:t>
      </w:r>
      <w:proofErr w:type="spellStart"/>
      <w:r w:rsidRPr="00447297">
        <w:rPr>
          <w:rFonts w:eastAsia="Cambria" w:cs="Cambria"/>
        </w:rPr>
        <w:t>json</w:t>
      </w:r>
      <w:proofErr w:type="spellEnd"/>
      <w:r w:rsidRPr="00447297">
        <w:rPr>
          <w:rFonts w:eastAsia="Cambria" w:cs="Cambria"/>
        </w:rPr>
        <w:t>({ message: "Hello from Next.js API!" });</w:t>
      </w:r>
    </w:p>
    <w:p w14:paraId="2E707116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}</w:t>
      </w:r>
    </w:p>
    <w:p w14:paraId="2AAF21D3" w14:textId="14DF7438" w:rsidR="00447297" w:rsidRPr="00447297" w:rsidRDefault="00447297" w:rsidP="00447297">
      <w:pPr>
        <w:spacing w:after="0"/>
        <w:rPr>
          <w:rFonts w:eastAsia="Cambria" w:cs="Cambria"/>
        </w:rPr>
      </w:pPr>
    </w:p>
    <w:p w14:paraId="1BB16469" w14:textId="10ADBE70" w:rsidR="00447297" w:rsidRPr="00447297" w:rsidRDefault="00447297" w:rsidP="00447297">
      <w:pPr>
        <w:spacing w:after="0"/>
        <w:rPr>
          <w:rFonts w:eastAsia="Cambria" w:cs="Cambria"/>
          <w:b/>
          <w:bCs/>
        </w:rPr>
      </w:pPr>
      <w:r w:rsidRPr="00447297">
        <w:rPr>
          <w:rFonts w:eastAsia="Cambria" w:cs="Cambria"/>
          <w:b/>
          <w:bCs/>
        </w:rPr>
        <w:t>Other Specialized JavaScript Frameworks</w:t>
      </w:r>
    </w:p>
    <w:p w14:paraId="7F65D1EE" w14:textId="531B93CD" w:rsidR="00447297" w:rsidRPr="00447297" w:rsidRDefault="00447297" w:rsidP="00447297">
      <w:pPr>
        <w:spacing w:after="0"/>
        <w:rPr>
          <w:rFonts w:eastAsia="Cambria" w:cs="Cambria"/>
          <w:b/>
          <w:bCs/>
        </w:rPr>
      </w:pPr>
      <w:r w:rsidRPr="00447297">
        <w:rPr>
          <w:rFonts w:eastAsia="Cambria" w:cs="Cambria"/>
          <w:b/>
          <w:bCs/>
        </w:rPr>
        <w:t>Svelte</w:t>
      </w:r>
    </w:p>
    <w:p w14:paraId="51B1FE02" w14:textId="4B3DDB99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  <w:b/>
          <w:bCs/>
        </w:rPr>
        <w:t>Code Example:</w:t>
      </w:r>
    </w:p>
    <w:p w14:paraId="2D0A9FCC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&lt;script&gt;</w:t>
      </w:r>
    </w:p>
    <w:p w14:paraId="0BA11DB8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let count = 0;</w:t>
      </w:r>
    </w:p>
    <w:p w14:paraId="3EFDCFB2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&lt;/script&gt;</w:t>
      </w:r>
    </w:p>
    <w:p w14:paraId="1CB9EFB6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&lt;h2&gt;Counter: {count}&lt;/h2&gt;</w:t>
      </w:r>
    </w:p>
    <w:p w14:paraId="242DE938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&lt;button </w:t>
      </w:r>
      <w:proofErr w:type="spellStart"/>
      <w:proofErr w:type="gramStart"/>
      <w:r w:rsidRPr="00447297">
        <w:rPr>
          <w:rFonts w:eastAsia="Cambria" w:cs="Cambria"/>
        </w:rPr>
        <w:t>on:click</w:t>
      </w:r>
      <w:proofErr w:type="spellEnd"/>
      <w:proofErr w:type="gramEnd"/>
      <w:r w:rsidRPr="00447297">
        <w:rPr>
          <w:rFonts w:eastAsia="Cambria" w:cs="Cambria"/>
        </w:rPr>
        <w:t>={() =&gt; count++}&gt;Increment&lt;/button&gt;</w:t>
      </w:r>
    </w:p>
    <w:p w14:paraId="1058C37E" w14:textId="1F1E62B6" w:rsidR="00447297" w:rsidRPr="00447297" w:rsidRDefault="00447297" w:rsidP="00447297">
      <w:pPr>
        <w:spacing w:after="0"/>
        <w:rPr>
          <w:rFonts w:eastAsia="Cambria" w:cs="Cambria"/>
        </w:rPr>
      </w:pPr>
    </w:p>
    <w:p w14:paraId="38506A74" w14:textId="1F6B2942" w:rsidR="00447297" w:rsidRPr="00447297" w:rsidRDefault="00447297" w:rsidP="00447297">
      <w:pPr>
        <w:spacing w:after="0"/>
        <w:rPr>
          <w:rFonts w:eastAsia="Cambria" w:cs="Cambria"/>
          <w:b/>
          <w:bCs/>
        </w:rPr>
      </w:pPr>
      <w:proofErr w:type="spellStart"/>
      <w:r w:rsidRPr="00447297">
        <w:rPr>
          <w:rFonts w:eastAsia="Cambria" w:cs="Cambria"/>
          <w:b/>
          <w:bCs/>
        </w:rPr>
        <w:t>NestJS</w:t>
      </w:r>
      <w:proofErr w:type="spellEnd"/>
      <w:r w:rsidRPr="00447297">
        <w:rPr>
          <w:rFonts w:eastAsia="Cambria" w:cs="Cambria"/>
          <w:b/>
          <w:bCs/>
        </w:rPr>
        <w:t xml:space="preserve"> (Backend Framework for Node.js)</w:t>
      </w:r>
    </w:p>
    <w:p w14:paraId="12F3F65E" w14:textId="5ECA9378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  <w:b/>
          <w:bCs/>
        </w:rPr>
        <w:t>Code Example (</w:t>
      </w:r>
      <w:proofErr w:type="spellStart"/>
      <w:r w:rsidRPr="00447297">
        <w:rPr>
          <w:rFonts w:eastAsia="Cambria" w:cs="Cambria"/>
          <w:b/>
          <w:bCs/>
        </w:rPr>
        <w:t>NestJS</w:t>
      </w:r>
      <w:proofErr w:type="spellEnd"/>
      <w:r w:rsidRPr="00447297">
        <w:rPr>
          <w:rFonts w:eastAsia="Cambria" w:cs="Cambria"/>
          <w:b/>
          <w:bCs/>
        </w:rPr>
        <w:t xml:space="preserve"> Controller):</w:t>
      </w:r>
    </w:p>
    <w:p w14:paraId="0BE9F0FC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import </w:t>
      </w:r>
      <w:proofErr w:type="gramStart"/>
      <w:r w:rsidRPr="00447297">
        <w:rPr>
          <w:rFonts w:eastAsia="Cambria" w:cs="Cambria"/>
        </w:rPr>
        <w:t>{ Controller</w:t>
      </w:r>
      <w:proofErr w:type="gramEnd"/>
      <w:r w:rsidRPr="00447297">
        <w:rPr>
          <w:rFonts w:eastAsia="Cambria" w:cs="Cambria"/>
        </w:rPr>
        <w:t>, Get } from '@</w:t>
      </w:r>
      <w:proofErr w:type="spellStart"/>
      <w:r w:rsidRPr="00447297">
        <w:rPr>
          <w:rFonts w:eastAsia="Cambria" w:cs="Cambria"/>
        </w:rPr>
        <w:t>nestjs</w:t>
      </w:r>
      <w:proofErr w:type="spellEnd"/>
      <w:r w:rsidRPr="00447297">
        <w:rPr>
          <w:rFonts w:eastAsia="Cambria" w:cs="Cambria"/>
        </w:rPr>
        <w:t>/common';</w:t>
      </w:r>
    </w:p>
    <w:p w14:paraId="1AB0E571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@</w:t>
      </w:r>
      <w:proofErr w:type="gramStart"/>
      <w:r w:rsidRPr="00447297">
        <w:rPr>
          <w:rFonts w:eastAsia="Cambria" w:cs="Cambria"/>
        </w:rPr>
        <w:t>Controller(</w:t>
      </w:r>
      <w:proofErr w:type="gramEnd"/>
      <w:r w:rsidRPr="00447297">
        <w:rPr>
          <w:rFonts w:eastAsia="Cambria" w:cs="Cambria"/>
        </w:rPr>
        <w:t>)</w:t>
      </w:r>
    </w:p>
    <w:p w14:paraId="0F5ED8C6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lastRenderedPageBreak/>
        <w:t xml:space="preserve">export class </w:t>
      </w:r>
      <w:proofErr w:type="spellStart"/>
      <w:r w:rsidRPr="00447297">
        <w:rPr>
          <w:rFonts w:eastAsia="Cambria" w:cs="Cambria"/>
        </w:rPr>
        <w:t>AppController</w:t>
      </w:r>
      <w:proofErr w:type="spellEnd"/>
      <w:r w:rsidRPr="00447297">
        <w:rPr>
          <w:rFonts w:eastAsia="Cambria" w:cs="Cambria"/>
        </w:rPr>
        <w:t xml:space="preserve"> {</w:t>
      </w:r>
    </w:p>
    <w:p w14:paraId="44AEEAA9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@</w:t>
      </w:r>
      <w:proofErr w:type="gramStart"/>
      <w:r w:rsidRPr="00447297">
        <w:rPr>
          <w:rFonts w:eastAsia="Cambria" w:cs="Cambria"/>
        </w:rPr>
        <w:t>Get(</w:t>
      </w:r>
      <w:proofErr w:type="gramEnd"/>
      <w:r w:rsidRPr="00447297">
        <w:rPr>
          <w:rFonts w:eastAsia="Cambria" w:cs="Cambria"/>
        </w:rPr>
        <w:t>)</w:t>
      </w:r>
    </w:p>
    <w:p w14:paraId="056D4138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</w:t>
      </w:r>
      <w:proofErr w:type="spellStart"/>
      <w:proofErr w:type="gramStart"/>
      <w:r w:rsidRPr="00447297">
        <w:rPr>
          <w:rFonts w:eastAsia="Cambria" w:cs="Cambria"/>
        </w:rPr>
        <w:t>getHello</w:t>
      </w:r>
      <w:proofErr w:type="spellEnd"/>
      <w:r w:rsidRPr="00447297">
        <w:rPr>
          <w:rFonts w:eastAsia="Cambria" w:cs="Cambria"/>
        </w:rPr>
        <w:t>(</w:t>
      </w:r>
      <w:proofErr w:type="gramEnd"/>
      <w:r w:rsidRPr="00447297">
        <w:rPr>
          <w:rFonts w:eastAsia="Cambria" w:cs="Cambria"/>
        </w:rPr>
        <w:t>): string {</w:t>
      </w:r>
    </w:p>
    <w:p w14:paraId="4B6BC36E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  return 'Hello, </w:t>
      </w:r>
      <w:proofErr w:type="spellStart"/>
      <w:r w:rsidRPr="00447297">
        <w:rPr>
          <w:rFonts w:eastAsia="Cambria" w:cs="Cambria"/>
        </w:rPr>
        <w:t>NestJS</w:t>
      </w:r>
      <w:proofErr w:type="spellEnd"/>
      <w:r w:rsidRPr="00447297">
        <w:rPr>
          <w:rFonts w:eastAsia="Cambria" w:cs="Cambria"/>
        </w:rPr>
        <w:t>!';</w:t>
      </w:r>
    </w:p>
    <w:p w14:paraId="003534BF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 xml:space="preserve">  }</w:t>
      </w:r>
    </w:p>
    <w:p w14:paraId="14353870" w14:textId="77777777" w:rsidR="00447297" w:rsidRPr="00447297" w:rsidRDefault="00447297" w:rsidP="00447297">
      <w:pPr>
        <w:spacing w:after="0"/>
        <w:rPr>
          <w:rFonts w:eastAsia="Cambria" w:cs="Cambria"/>
        </w:rPr>
      </w:pPr>
      <w:r w:rsidRPr="00447297">
        <w:rPr>
          <w:rFonts w:eastAsia="Cambria" w:cs="Cambria"/>
        </w:rPr>
        <w:t>}</w:t>
      </w:r>
    </w:p>
    <w:p w14:paraId="58C2EB3E" w14:textId="1C884188" w:rsidR="00447297" w:rsidRDefault="00447297" w:rsidP="00447297">
      <w:pPr>
        <w:spacing w:after="0"/>
        <w:rPr>
          <w:rFonts w:eastAsia="Cambria" w:cs="Cambria"/>
        </w:rPr>
      </w:pPr>
    </w:p>
    <w:sectPr w:rsidR="00447297">
      <w:head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A9A8E" w14:textId="77777777" w:rsidR="00966B74" w:rsidRDefault="00966B74" w:rsidP="00C708E2">
      <w:pPr>
        <w:spacing w:after="0" w:line="240" w:lineRule="auto"/>
      </w:pPr>
      <w:r>
        <w:separator/>
      </w:r>
    </w:p>
  </w:endnote>
  <w:endnote w:type="continuationSeparator" w:id="0">
    <w:p w14:paraId="7E34FCAD" w14:textId="77777777" w:rsidR="00966B74" w:rsidRDefault="00966B74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9C1C8" w14:textId="77777777" w:rsidR="00966B74" w:rsidRDefault="00966B74" w:rsidP="00C708E2">
      <w:pPr>
        <w:spacing w:after="0" w:line="240" w:lineRule="auto"/>
      </w:pPr>
      <w:r>
        <w:separator/>
      </w:r>
    </w:p>
  </w:footnote>
  <w:footnote w:type="continuationSeparator" w:id="0">
    <w:p w14:paraId="7AB12E3F" w14:textId="77777777" w:rsidR="00966B74" w:rsidRDefault="00966B74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0B29BB09" w:rsidR="00C708E2" w:rsidRPr="00C708E2" w:rsidRDefault="00C708E2" w:rsidP="00E33112">
        <w:pPr>
          <w:pStyle w:val="Header"/>
          <w:tabs>
            <w:tab w:val="clear" w:pos="9026"/>
            <w:tab w:val="right" w:pos="9638"/>
          </w:tabs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</w:r>
        <w:r w:rsidR="00E33112">
          <w:rPr>
            <w:rFonts w:ascii="Cambria" w:hAnsi="Cambria"/>
          </w:rPr>
          <w:t xml:space="preserve">       </w:t>
        </w:r>
        <w:r w:rsidR="001D541F" w:rsidRPr="001D541F">
          <w:rPr>
            <w:rFonts w:ascii="Cambria" w:eastAsia="Cambria" w:hAnsi="Cambria" w:cs="Cambria"/>
            <w:iCs/>
            <w:sz w:val="24"/>
            <w:szCs w:val="24"/>
          </w:rPr>
          <w:t>Popular JavaScript Libraries and Frameworks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5FC4"/>
    <w:multiLevelType w:val="multilevel"/>
    <w:tmpl w:val="7D6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2" w15:restartNumberingAfterBreak="0">
    <w:nsid w:val="00A031C4"/>
    <w:multiLevelType w:val="multilevel"/>
    <w:tmpl w:val="D65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5E8D"/>
    <w:multiLevelType w:val="hybridMultilevel"/>
    <w:tmpl w:val="5A4EDB2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D0502D"/>
    <w:multiLevelType w:val="multilevel"/>
    <w:tmpl w:val="4F1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030B6C"/>
    <w:multiLevelType w:val="multilevel"/>
    <w:tmpl w:val="B0D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13C1A04"/>
    <w:multiLevelType w:val="multilevel"/>
    <w:tmpl w:val="EC72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582E64"/>
    <w:multiLevelType w:val="hybridMultilevel"/>
    <w:tmpl w:val="70668D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A96D39"/>
    <w:multiLevelType w:val="multilevel"/>
    <w:tmpl w:val="F07412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1F54E57"/>
    <w:multiLevelType w:val="hybridMultilevel"/>
    <w:tmpl w:val="2B04844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3C611D"/>
    <w:multiLevelType w:val="multilevel"/>
    <w:tmpl w:val="BAA8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2A17EE7"/>
    <w:multiLevelType w:val="multilevel"/>
    <w:tmpl w:val="4FA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BE522D"/>
    <w:multiLevelType w:val="multilevel"/>
    <w:tmpl w:val="8CC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02E23AD8"/>
    <w:multiLevelType w:val="multilevel"/>
    <w:tmpl w:val="66EC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0743F2"/>
    <w:multiLevelType w:val="multilevel"/>
    <w:tmpl w:val="C21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30E6162"/>
    <w:multiLevelType w:val="multilevel"/>
    <w:tmpl w:val="68F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35C198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5E68E9"/>
    <w:multiLevelType w:val="multilevel"/>
    <w:tmpl w:val="E5D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13C22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3743196"/>
    <w:multiLevelType w:val="multilevel"/>
    <w:tmpl w:val="F5A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7B31B7"/>
    <w:multiLevelType w:val="multilevel"/>
    <w:tmpl w:val="FD2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AD2A3F"/>
    <w:multiLevelType w:val="multilevel"/>
    <w:tmpl w:val="D5EE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BF58C1"/>
    <w:multiLevelType w:val="multilevel"/>
    <w:tmpl w:val="43E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E47AD3"/>
    <w:multiLevelType w:val="multilevel"/>
    <w:tmpl w:val="785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F45DFA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46A05FF"/>
    <w:multiLevelType w:val="multilevel"/>
    <w:tmpl w:val="5C7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48D4F45"/>
    <w:multiLevelType w:val="multilevel"/>
    <w:tmpl w:val="1A42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4AB4387"/>
    <w:multiLevelType w:val="multilevel"/>
    <w:tmpl w:val="AB6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B24B79"/>
    <w:multiLevelType w:val="multilevel"/>
    <w:tmpl w:val="4E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BF5514"/>
    <w:multiLevelType w:val="multilevel"/>
    <w:tmpl w:val="6C3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C64B77"/>
    <w:multiLevelType w:val="multilevel"/>
    <w:tmpl w:val="1EF8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4DE65C7"/>
    <w:multiLevelType w:val="hybridMultilevel"/>
    <w:tmpl w:val="A02C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4E16DB4"/>
    <w:multiLevelType w:val="multilevel"/>
    <w:tmpl w:val="BDD2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4E73EF3"/>
    <w:multiLevelType w:val="hybridMultilevel"/>
    <w:tmpl w:val="51220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056D45CE"/>
    <w:multiLevelType w:val="hybridMultilevel"/>
    <w:tmpl w:val="8548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56F14DF"/>
    <w:multiLevelType w:val="multilevel"/>
    <w:tmpl w:val="CA9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F836E6"/>
    <w:multiLevelType w:val="multilevel"/>
    <w:tmpl w:val="C7D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0E7D62"/>
    <w:multiLevelType w:val="multilevel"/>
    <w:tmpl w:val="D3D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7A16C3"/>
    <w:multiLevelType w:val="multilevel"/>
    <w:tmpl w:val="DAC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8432CC"/>
    <w:multiLevelType w:val="multilevel"/>
    <w:tmpl w:val="191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6AE6E96"/>
    <w:multiLevelType w:val="multilevel"/>
    <w:tmpl w:val="6C50B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6D553B5"/>
    <w:multiLevelType w:val="hybridMultilevel"/>
    <w:tmpl w:val="1F16F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6D82FE9"/>
    <w:multiLevelType w:val="multilevel"/>
    <w:tmpl w:val="870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807B79"/>
    <w:multiLevelType w:val="multilevel"/>
    <w:tmpl w:val="682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68" w15:restartNumberingAfterBreak="0">
    <w:nsid w:val="07E91D3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E92761"/>
    <w:multiLevelType w:val="multilevel"/>
    <w:tmpl w:val="C94A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EE5DAC"/>
    <w:multiLevelType w:val="hybridMultilevel"/>
    <w:tmpl w:val="9A2AC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804349C"/>
    <w:multiLevelType w:val="multilevel"/>
    <w:tmpl w:val="FB8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08444EE7"/>
    <w:multiLevelType w:val="multilevel"/>
    <w:tmpl w:val="7E8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6B14FD"/>
    <w:multiLevelType w:val="multilevel"/>
    <w:tmpl w:val="9E7E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AB45FB"/>
    <w:multiLevelType w:val="multilevel"/>
    <w:tmpl w:val="C8D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BD60AE"/>
    <w:multiLevelType w:val="multilevel"/>
    <w:tmpl w:val="7A8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A07492"/>
    <w:multiLevelType w:val="multilevel"/>
    <w:tmpl w:val="B92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DB4940"/>
    <w:multiLevelType w:val="multilevel"/>
    <w:tmpl w:val="C1C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F10B33"/>
    <w:multiLevelType w:val="multilevel"/>
    <w:tmpl w:val="9166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0A2C62C6"/>
    <w:multiLevelType w:val="multilevel"/>
    <w:tmpl w:val="359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587699"/>
    <w:multiLevelType w:val="multilevel"/>
    <w:tmpl w:val="C734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A604343"/>
    <w:multiLevelType w:val="multilevel"/>
    <w:tmpl w:val="455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6E504C"/>
    <w:multiLevelType w:val="hybridMultilevel"/>
    <w:tmpl w:val="24F89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0A7016E6"/>
    <w:multiLevelType w:val="multilevel"/>
    <w:tmpl w:val="374A73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A760C6C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7716B8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A83791F"/>
    <w:multiLevelType w:val="multilevel"/>
    <w:tmpl w:val="BC7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917E0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BE4B95"/>
    <w:multiLevelType w:val="multilevel"/>
    <w:tmpl w:val="9E8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903734"/>
    <w:multiLevelType w:val="multilevel"/>
    <w:tmpl w:val="FEC6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C6E0584"/>
    <w:multiLevelType w:val="multilevel"/>
    <w:tmpl w:val="98F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81695D"/>
    <w:multiLevelType w:val="multilevel"/>
    <w:tmpl w:val="E85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932610"/>
    <w:multiLevelType w:val="hybridMultilevel"/>
    <w:tmpl w:val="F656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0C9E3DE7"/>
    <w:multiLevelType w:val="multilevel"/>
    <w:tmpl w:val="34B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D274DCC"/>
    <w:multiLevelType w:val="multilevel"/>
    <w:tmpl w:val="8A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3" w15:restartNumberingAfterBreak="0">
    <w:nsid w:val="0D4B1689"/>
    <w:multiLevelType w:val="multilevel"/>
    <w:tmpl w:val="7C0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8601AA"/>
    <w:multiLevelType w:val="hybridMultilevel"/>
    <w:tmpl w:val="09B00E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0DBD30B8"/>
    <w:multiLevelType w:val="multilevel"/>
    <w:tmpl w:val="7B48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DDB4083"/>
    <w:multiLevelType w:val="hybridMultilevel"/>
    <w:tmpl w:val="28769312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7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E366B18"/>
    <w:multiLevelType w:val="multilevel"/>
    <w:tmpl w:val="790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800985"/>
    <w:multiLevelType w:val="multilevel"/>
    <w:tmpl w:val="D05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E911578"/>
    <w:multiLevelType w:val="multilevel"/>
    <w:tmpl w:val="C47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C0205C"/>
    <w:multiLevelType w:val="multilevel"/>
    <w:tmpl w:val="45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C9697F"/>
    <w:multiLevelType w:val="multilevel"/>
    <w:tmpl w:val="05F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5" w15:restartNumberingAfterBreak="0">
    <w:nsid w:val="0EE33ABC"/>
    <w:multiLevelType w:val="multilevel"/>
    <w:tmpl w:val="18D0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F2A774B"/>
    <w:multiLevelType w:val="multilevel"/>
    <w:tmpl w:val="D61E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0F3E6737"/>
    <w:multiLevelType w:val="multilevel"/>
    <w:tmpl w:val="CF8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F5E4A27"/>
    <w:multiLevelType w:val="multilevel"/>
    <w:tmpl w:val="1DA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F764952"/>
    <w:multiLevelType w:val="multilevel"/>
    <w:tmpl w:val="49B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F804B17"/>
    <w:multiLevelType w:val="hybridMultilevel"/>
    <w:tmpl w:val="D2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0F88062D"/>
    <w:multiLevelType w:val="multilevel"/>
    <w:tmpl w:val="2E9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0135B33"/>
    <w:multiLevelType w:val="multilevel"/>
    <w:tmpl w:val="E59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03B6C27"/>
    <w:multiLevelType w:val="multilevel"/>
    <w:tmpl w:val="AED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0570BAD"/>
    <w:multiLevelType w:val="multilevel"/>
    <w:tmpl w:val="326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0AB2947"/>
    <w:multiLevelType w:val="multilevel"/>
    <w:tmpl w:val="607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0CC1543"/>
    <w:multiLevelType w:val="hybridMultilevel"/>
    <w:tmpl w:val="AA5C1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0E30648"/>
    <w:multiLevelType w:val="multilevel"/>
    <w:tmpl w:val="5254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13971ED"/>
    <w:multiLevelType w:val="multilevel"/>
    <w:tmpl w:val="E3D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19A7D05"/>
    <w:multiLevelType w:val="multilevel"/>
    <w:tmpl w:val="E0B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1A055E4"/>
    <w:multiLevelType w:val="multilevel"/>
    <w:tmpl w:val="9EB4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1CF6935"/>
    <w:multiLevelType w:val="multilevel"/>
    <w:tmpl w:val="AE9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1EB1072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21847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2405EC0"/>
    <w:multiLevelType w:val="multilevel"/>
    <w:tmpl w:val="85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2481246"/>
    <w:multiLevelType w:val="multilevel"/>
    <w:tmpl w:val="62B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128C3BE2"/>
    <w:multiLevelType w:val="multilevel"/>
    <w:tmpl w:val="FCEE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993397"/>
    <w:multiLevelType w:val="multilevel"/>
    <w:tmpl w:val="EB4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2AC14A4"/>
    <w:multiLevelType w:val="multilevel"/>
    <w:tmpl w:val="349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2D23364"/>
    <w:multiLevelType w:val="multilevel"/>
    <w:tmpl w:val="BF56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31D6AE9"/>
    <w:multiLevelType w:val="hybridMultilevel"/>
    <w:tmpl w:val="9516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13247FE7"/>
    <w:multiLevelType w:val="multilevel"/>
    <w:tmpl w:val="25B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3554659"/>
    <w:multiLevelType w:val="multilevel"/>
    <w:tmpl w:val="2DC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35678FE"/>
    <w:multiLevelType w:val="multilevel"/>
    <w:tmpl w:val="DC1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37D4659"/>
    <w:multiLevelType w:val="multilevel"/>
    <w:tmpl w:val="0590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420520B"/>
    <w:multiLevelType w:val="multilevel"/>
    <w:tmpl w:val="62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45538D7"/>
    <w:multiLevelType w:val="multilevel"/>
    <w:tmpl w:val="B5A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46344F8"/>
    <w:multiLevelType w:val="multilevel"/>
    <w:tmpl w:val="1E1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4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4FC38CD"/>
    <w:multiLevelType w:val="multilevel"/>
    <w:tmpl w:val="974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5440F3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55C0C04"/>
    <w:multiLevelType w:val="multilevel"/>
    <w:tmpl w:val="35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5742773"/>
    <w:multiLevelType w:val="multilevel"/>
    <w:tmpl w:val="3E7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5B27A57"/>
    <w:multiLevelType w:val="multilevel"/>
    <w:tmpl w:val="3E36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5C13C69"/>
    <w:multiLevelType w:val="multilevel"/>
    <w:tmpl w:val="6C2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6001FA6"/>
    <w:multiLevelType w:val="multilevel"/>
    <w:tmpl w:val="C79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68" w15:restartNumberingAfterBreak="0">
    <w:nsid w:val="16434FAD"/>
    <w:multiLevelType w:val="multilevel"/>
    <w:tmpl w:val="B49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66670FB"/>
    <w:multiLevelType w:val="multilevel"/>
    <w:tmpl w:val="18F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6BA1194"/>
    <w:multiLevelType w:val="multilevel"/>
    <w:tmpl w:val="082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6BF5A7B"/>
    <w:multiLevelType w:val="multilevel"/>
    <w:tmpl w:val="EC46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72172DB"/>
    <w:multiLevelType w:val="multilevel"/>
    <w:tmpl w:val="3B9E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749763A"/>
    <w:multiLevelType w:val="multilevel"/>
    <w:tmpl w:val="2B64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17507EB8"/>
    <w:multiLevelType w:val="multilevel"/>
    <w:tmpl w:val="4B3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75E278C"/>
    <w:multiLevelType w:val="multilevel"/>
    <w:tmpl w:val="C23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7B10B45"/>
    <w:multiLevelType w:val="hybridMultilevel"/>
    <w:tmpl w:val="08A27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0" w15:restartNumberingAfterBreak="0">
    <w:nsid w:val="17B702B9"/>
    <w:multiLevelType w:val="multilevel"/>
    <w:tmpl w:val="27F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7E312AD"/>
    <w:multiLevelType w:val="multilevel"/>
    <w:tmpl w:val="56C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7E6045A"/>
    <w:multiLevelType w:val="multilevel"/>
    <w:tmpl w:val="32F8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7F428A5"/>
    <w:multiLevelType w:val="multilevel"/>
    <w:tmpl w:val="028C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81A57B2"/>
    <w:multiLevelType w:val="multilevel"/>
    <w:tmpl w:val="29D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85661CA"/>
    <w:multiLevelType w:val="multilevel"/>
    <w:tmpl w:val="817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88B3C0A"/>
    <w:multiLevelType w:val="multilevel"/>
    <w:tmpl w:val="0B20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89A71FA"/>
    <w:multiLevelType w:val="multilevel"/>
    <w:tmpl w:val="A9A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8A51F65"/>
    <w:multiLevelType w:val="multilevel"/>
    <w:tmpl w:val="414A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8E950C7"/>
    <w:multiLevelType w:val="multilevel"/>
    <w:tmpl w:val="55E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8F80770"/>
    <w:multiLevelType w:val="multilevel"/>
    <w:tmpl w:val="EF2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9191106"/>
    <w:multiLevelType w:val="multilevel"/>
    <w:tmpl w:val="95F4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9515D33"/>
    <w:multiLevelType w:val="hybridMultilevel"/>
    <w:tmpl w:val="8FD0B5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197F50DE"/>
    <w:multiLevelType w:val="multilevel"/>
    <w:tmpl w:val="15A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9835CCF"/>
    <w:multiLevelType w:val="multilevel"/>
    <w:tmpl w:val="97E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9922F79"/>
    <w:multiLevelType w:val="multilevel"/>
    <w:tmpl w:val="FCA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99A5127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199E6830"/>
    <w:multiLevelType w:val="multilevel"/>
    <w:tmpl w:val="866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9B315F5"/>
    <w:multiLevelType w:val="multilevel"/>
    <w:tmpl w:val="0DC4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9F207F2"/>
    <w:multiLevelType w:val="hybridMultilevel"/>
    <w:tmpl w:val="E9F29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1A002844"/>
    <w:multiLevelType w:val="multilevel"/>
    <w:tmpl w:val="C7F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A11437A"/>
    <w:multiLevelType w:val="multilevel"/>
    <w:tmpl w:val="E36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A571E9D"/>
    <w:multiLevelType w:val="multilevel"/>
    <w:tmpl w:val="44D8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A597B05"/>
    <w:multiLevelType w:val="multilevel"/>
    <w:tmpl w:val="8F8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A73600C"/>
    <w:multiLevelType w:val="hybridMultilevel"/>
    <w:tmpl w:val="F704E6D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5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ACF24B4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AE57026"/>
    <w:multiLevelType w:val="multilevel"/>
    <w:tmpl w:val="564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1AFA2FB6"/>
    <w:multiLevelType w:val="multilevel"/>
    <w:tmpl w:val="0D0C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1B217348"/>
    <w:multiLevelType w:val="multilevel"/>
    <w:tmpl w:val="B1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B4C6231"/>
    <w:multiLevelType w:val="multilevel"/>
    <w:tmpl w:val="94B2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B6E00A7"/>
    <w:multiLevelType w:val="hybridMultilevel"/>
    <w:tmpl w:val="8A206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1BC87035"/>
    <w:multiLevelType w:val="multilevel"/>
    <w:tmpl w:val="FFE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BCA4842"/>
    <w:multiLevelType w:val="hybridMultilevel"/>
    <w:tmpl w:val="9766CB8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1BDE4921"/>
    <w:multiLevelType w:val="multilevel"/>
    <w:tmpl w:val="994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BEF476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C790DA4"/>
    <w:multiLevelType w:val="multilevel"/>
    <w:tmpl w:val="08C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C982FAE"/>
    <w:multiLevelType w:val="multilevel"/>
    <w:tmpl w:val="D4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CB0501C"/>
    <w:multiLevelType w:val="multilevel"/>
    <w:tmpl w:val="EEF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 w15:restartNumberingAfterBreak="0">
    <w:nsid w:val="1DAD394E"/>
    <w:multiLevelType w:val="multilevel"/>
    <w:tmpl w:val="25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DD23F39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E457C73"/>
    <w:multiLevelType w:val="multilevel"/>
    <w:tmpl w:val="93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E6D03CF"/>
    <w:multiLevelType w:val="multilevel"/>
    <w:tmpl w:val="9B8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751F86"/>
    <w:multiLevelType w:val="multilevel"/>
    <w:tmpl w:val="03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1E8B7575"/>
    <w:multiLevelType w:val="multilevel"/>
    <w:tmpl w:val="C56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EA73283"/>
    <w:multiLevelType w:val="multilevel"/>
    <w:tmpl w:val="07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F4B435A"/>
    <w:multiLevelType w:val="multilevel"/>
    <w:tmpl w:val="417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F6D5E30"/>
    <w:multiLevelType w:val="multilevel"/>
    <w:tmpl w:val="CC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F7575D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F792B8C"/>
    <w:multiLevelType w:val="multilevel"/>
    <w:tmpl w:val="978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F925071"/>
    <w:multiLevelType w:val="multilevel"/>
    <w:tmpl w:val="7D6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FC460A8"/>
    <w:multiLevelType w:val="multilevel"/>
    <w:tmpl w:val="D01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1FCA4725"/>
    <w:multiLevelType w:val="hybridMultilevel"/>
    <w:tmpl w:val="496ABB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1FE12CAF"/>
    <w:multiLevelType w:val="multilevel"/>
    <w:tmpl w:val="CCB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FE2554B"/>
    <w:multiLevelType w:val="hybridMultilevel"/>
    <w:tmpl w:val="D068B1E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3" w15:restartNumberingAfterBreak="0">
    <w:nsid w:val="1FF82588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032565F"/>
    <w:multiLevelType w:val="hybridMultilevel"/>
    <w:tmpl w:val="4E7C63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207679B0"/>
    <w:multiLevelType w:val="multilevel"/>
    <w:tmpl w:val="464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0B0439A"/>
    <w:multiLevelType w:val="hybridMultilevel"/>
    <w:tmpl w:val="6C963932"/>
    <w:lvl w:ilvl="0" w:tplc="88301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20C71995"/>
    <w:multiLevelType w:val="hybridMultilevel"/>
    <w:tmpl w:val="4D5070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9" w15:restartNumberingAfterBreak="0">
    <w:nsid w:val="20C84408"/>
    <w:multiLevelType w:val="multilevel"/>
    <w:tmpl w:val="577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11860B5"/>
    <w:multiLevelType w:val="multilevel"/>
    <w:tmpl w:val="850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214B7342"/>
    <w:multiLevelType w:val="hybridMultilevel"/>
    <w:tmpl w:val="1BBA3124"/>
    <w:lvl w:ilvl="0" w:tplc="A79489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21834923"/>
    <w:multiLevelType w:val="multilevel"/>
    <w:tmpl w:val="F9F4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21AB4ACE"/>
    <w:multiLevelType w:val="multilevel"/>
    <w:tmpl w:val="0B5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58" w15:restartNumberingAfterBreak="0">
    <w:nsid w:val="21B963BA"/>
    <w:multiLevelType w:val="multilevel"/>
    <w:tmpl w:val="4A0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E86B3A"/>
    <w:multiLevelType w:val="multilevel"/>
    <w:tmpl w:val="B43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20F5FE6"/>
    <w:multiLevelType w:val="multilevel"/>
    <w:tmpl w:val="78A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2154229"/>
    <w:multiLevelType w:val="multilevel"/>
    <w:tmpl w:val="B20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2346EC2"/>
    <w:multiLevelType w:val="multilevel"/>
    <w:tmpl w:val="981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23A55B7"/>
    <w:multiLevelType w:val="hybridMultilevel"/>
    <w:tmpl w:val="A874E08E"/>
    <w:lvl w:ilvl="0" w:tplc="A1C2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224E4AB4"/>
    <w:multiLevelType w:val="multilevel"/>
    <w:tmpl w:val="350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28E4A7C"/>
    <w:multiLevelType w:val="multilevel"/>
    <w:tmpl w:val="5AF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053D85"/>
    <w:multiLevelType w:val="multilevel"/>
    <w:tmpl w:val="D58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33E4D40"/>
    <w:multiLevelType w:val="hybridMultilevel"/>
    <w:tmpl w:val="7AB2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23580CDE"/>
    <w:multiLevelType w:val="multilevel"/>
    <w:tmpl w:val="7F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5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3D30E44"/>
    <w:multiLevelType w:val="multilevel"/>
    <w:tmpl w:val="E22E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47C5942"/>
    <w:multiLevelType w:val="multilevel"/>
    <w:tmpl w:val="13A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47D7693"/>
    <w:multiLevelType w:val="hybridMultilevel"/>
    <w:tmpl w:val="E798434A"/>
    <w:lvl w:ilvl="0" w:tplc="8F2CFD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4980F2D"/>
    <w:multiLevelType w:val="multilevel"/>
    <w:tmpl w:val="AD5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4AE5D31"/>
    <w:multiLevelType w:val="multilevel"/>
    <w:tmpl w:val="E9A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4BB44AA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24CF441A"/>
    <w:multiLevelType w:val="multilevel"/>
    <w:tmpl w:val="D7F8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4" w15:restartNumberingAfterBreak="0">
    <w:nsid w:val="24DE11E2"/>
    <w:multiLevelType w:val="multilevel"/>
    <w:tmpl w:val="8D0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51A7CEA"/>
    <w:multiLevelType w:val="multilevel"/>
    <w:tmpl w:val="D6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52117E7"/>
    <w:multiLevelType w:val="multilevel"/>
    <w:tmpl w:val="6B9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53D4CE3"/>
    <w:multiLevelType w:val="multilevel"/>
    <w:tmpl w:val="C6D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5601440"/>
    <w:multiLevelType w:val="hybridMultilevel"/>
    <w:tmpl w:val="19509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258110BB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0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5A31931"/>
    <w:multiLevelType w:val="multilevel"/>
    <w:tmpl w:val="3CF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5B37214"/>
    <w:multiLevelType w:val="hybridMultilevel"/>
    <w:tmpl w:val="0592F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25DB737A"/>
    <w:multiLevelType w:val="hybridMultilevel"/>
    <w:tmpl w:val="A9C6B682"/>
    <w:lvl w:ilvl="0" w:tplc="BE985B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25FD2294"/>
    <w:multiLevelType w:val="multilevel"/>
    <w:tmpl w:val="D238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 w15:restartNumberingAfterBreak="0">
    <w:nsid w:val="266A75C2"/>
    <w:multiLevelType w:val="multilevel"/>
    <w:tmpl w:val="CD1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67A5254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2" w15:restartNumberingAfterBreak="0">
    <w:nsid w:val="26C805AF"/>
    <w:multiLevelType w:val="hybridMultilevel"/>
    <w:tmpl w:val="79CE620E"/>
    <w:lvl w:ilvl="0" w:tplc="4A7E40E2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26E43DF4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27080C7B"/>
    <w:multiLevelType w:val="multilevel"/>
    <w:tmpl w:val="F41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27400E31"/>
    <w:multiLevelType w:val="multilevel"/>
    <w:tmpl w:val="514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7B804BA"/>
    <w:multiLevelType w:val="multilevel"/>
    <w:tmpl w:val="E83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9" w15:restartNumberingAfterBreak="0">
    <w:nsid w:val="27ED5A86"/>
    <w:multiLevelType w:val="multilevel"/>
    <w:tmpl w:val="356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7F77B32"/>
    <w:multiLevelType w:val="multilevel"/>
    <w:tmpl w:val="054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80616E4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8073CB4"/>
    <w:multiLevelType w:val="multilevel"/>
    <w:tmpl w:val="18C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82268E6"/>
    <w:multiLevelType w:val="multilevel"/>
    <w:tmpl w:val="FDD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846497C"/>
    <w:multiLevelType w:val="hybridMultilevel"/>
    <w:tmpl w:val="5D9A54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28627517"/>
    <w:multiLevelType w:val="multilevel"/>
    <w:tmpl w:val="76E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89174AE"/>
    <w:multiLevelType w:val="multilevel"/>
    <w:tmpl w:val="90F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8C11C4B"/>
    <w:multiLevelType w:val="multilevel"/>
    <w:tmpl w:val="2E1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8D94C83"/>
    <w:multiLevelType w:val="multilevel"/>
    <w:tmpl w:val="14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8F50862"/>
    <w:multiLevelType w:val="hybridMultilevel"/>
    <w:tmpl w:val="97D67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293D3856"/>
    <w:multiLevelType w:val="hybridMultilevel"/>
    <w:tmpl w:val="FDC62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2" w15:restartNumberingAfterBreak="0">
    <w:nsid w:val="29915827"/>
    <w:multiLevelType w:val="multilevel"/>
    <w:tmpl w:val="10E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9F00E96"/>
    <w:multiLevelType w:val="multilevel"/>
    <w:tmpl w:val="A3D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A19387D"/>
    <w:multiLevelType w:val="hybridMultilevel"/>
    <w:tmpl w:val="96DCF8E4"/>
    <w:lvl w:ilvl="0" w:tplc="F23A4954">
      <w:start w:val="1"/>
      <w:numFmt w:val="lowerLetter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2A356443"/>
    <w:multiLevelType w:val="hybridMultilevel"/>
    <w:tmpl w:val="404C2A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2A506FA5"/>
    <w:multiLevelType w:val="multilevel"/>
    <w:tmpl w:val="D7345FD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 w15:restartNumberingAfterBreak="0">
    <w:nsid w:val="2A5A70DA"/>
    <w:multiLevelType w:val="multilevel"/>
    <w:tmpl w:val="5D9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2AA70AC7"/>
    <w:multiLevelType w:val="multilevel"/>
    <w:tmpl w:val="52D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AAB25A5"/>
    <w:multiLevelType w:val="multilevel"/>
    <w:tmpl w:val="CED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AC165B2"/>
    <w:multiLevelType w:val="multilevel"/>
    <w:tmpl w:val="30A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2B15777E"/>
    <w:multiLevelType w:val="multilevel"/>
    <w:tmpl w:val="D084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BA764C1"/>
    <w:multiLevelType w:val="multilevel"/>
    <w:tmpl w:val="3CC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BB85E9B"/>
    <w:multiLevelType w:val="multilevel"/>
    <w:tmpl w:val="71C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C2E27DC"/>
    <w:multiLevelType w:val="multilevel"/>
    <w:tmpl w:val="7776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C86405B"/>
    <w:multiLevelType w:val="multilevel"/>
    <w:tmpl w:val="5DC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1" w15:restartNumberingAfterBreak="0">
    <w:nsid w:val="2D844BC5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DCF121E"/>
    <w:multiLevelType w:val="multilevel"/>
    <w:tmpl w:val="53F2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E105785"/>
    <w:multiLevelType w:val="hybridMultilevel"/>
    <w:tmpl w:val="922882EE"/>
    <w:lvl w:ilvl="0" w:tplc="939C6F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2E425B96"/>
    <w:multiLevelType w:val="multilevel"/>
    <w:tmpl w:val="B50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EA075F8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EA93DFA"/>
    <w:multiLevelType w:val="multilevel"/>
    <w:tmpl w:val="C546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2EB349A4"/>
    <w:multiLevelType w:val="hybridMultilevel"/>
    <w:tmpl w:val="D86C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2EC4432A"/>
    <w:multiLevelType w:val="multilevel"/>
    <w:tmpl w:val="A6A2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2EC97F6A"/>
    <w:multiLevelType w:val="multilevel"/>
    <w:tmpl w:val="B8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EE96D87"/>
    <w:multiLevelType w:val="multilevel"/>
    <w:tmpl w:val="5DC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F12094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2F202857"/>
    <w:multiLevelType w:val="multilevel"/>
    <w:tmpl w:val="8C3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F3F46F0"/>
    <w:multiLevelType w:val="multilevel"/>
    <w:tmpl w:val="465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F504B5E"/>
    <w:multiLevelType w:val="multilevel"/>
    <w:tmpl w:val="570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F626CA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F7F5C7E"/>
    <w:multiLevelType w:val="multilevel"/>
    <w:tmpl w:val="0FF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F824B98"/>
    <w:multiLevelType w:val="hybridMultilevel"/>
    <w:tmpl w:val="A2DC776C"/>
    <w:lvl w:ilvl="0" w:tplc="CCBC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2FD545F1"/>
    <w:multiLevelType w:val="multilevel"/>
    <w:tmpl w:val="DE4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0026C56"/>
    <w:multiLevelType w:val="multilevel"/>
    <w:tmpl w:val="C64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01F61AF"/>
    <w:multiLevelType w:val="hybridMultilevel"/>
    <w:tmpl w:val="426810FE"/>
    <w:lvl w:ilvl="0" w:tplc="B36E3482">
      <w:start w:val="1"/>
      <w:numFmt w:val="decimal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30304D00"/>
    <w:multiLevelType w:val="multilevel"/>
    <w:tmpl w:val="943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30492119"/>
    <w:multiLevelType w:val="multilevel"/>
    <w:tmpl w:val="0A5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6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30C11826"/>
    <w:multiLevelType w:val="multilevel"/>
    <w:tmpl w:val="48C6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30FB3B62"/>
    <w:multiLevelType w:val="multilevel"/>
    <w:tmpl w:val="B96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12D3B4C"/>
    <w:multiLevelType w:val="hybridMultilevel"/>
    <w:tmpl w:val="62B2B5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312F1B5B"/>
    <w:multiLevelType w:val="hybridMultilevel"/>
    <w:tmpl w:val="F42A89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18F7A3F"/>
    <w:multiLevelType w:val="hybridMultilevel"/>
    <w:tmpl w:val="1562C7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7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31F96678"/>
    <w:multiLevelType w:val="hybridMultilevel"/>
    <w:tmpl w:val="E38628C4"/>
    <w:lvl w:ilvl="0" w:tplc="0E4E0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320B1861"/>
    <w:multiLevelType w:val="multilevel"/>
    <w:tmpl w:val="DE9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22624BD"/>
    <w:multiLevelType w:val="multilevel"/>
    <w:tmpl w:val="59F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229040A"/>
    <w:multiLevelType w:val="multilevel"/>
    <w:tmpl w:val="419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32D312DE"/>
    <w:multiLevelType w:val="multilevel"/>
    <w:tmpl w:val="780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32E82F81"/>
    <w:multiLevelType w:val="hybridMultilevel"/>
    <w:tmpl w:val="2A962A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9" w15:restartNumberingAfterBreak="0">
    <w:nsid w:val="32EC3617"/>
    <w:multiLevelType w:val="multilevel"/>
    <w:tmpl w:val="7D7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37E2030"/>
    <w:multiLevelType w:val="multilevel"/>
    <w:tmpl w:val="01F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3823FC7"/>
    <w:multiLevelType w:val="multilevel"/>
    <w:tmpl w:val="D72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6" w15:restartNumberingAfterBreak="0">
    <w:nsid w:val="33AC0ACB"/>
    <w:multiLevelType w:val="multilevel"/>
    <w:tmpl w:val="8AA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8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9" w15:restartNumberingAfterBreak="0">
    <w:nsid w:val="33DC3A31"/>
    <w:multiLevelType w:val="multilevel"/>
    <w:tmpl w:val="6CE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451353C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34556F7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45B4095"/>
    <w:multiLevelType w:val="multilevel"/>
    <w:tmpl w:val="F0E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34600BFB"/>
    <w:multiLevelType w:val="multilevel"/>
    <w:tmpl w:val="7F8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4AE2551"/>
    <w:multiLevelType w:val="multilevel"/>
    <w:tmpl w:val="794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4B77CA3"/>
    <w:multiLevelType w:val="multilevel"/>
    <w:tmpl w:val="A33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4E14A0B"/>
    <w:multiLevelType w:val="multilevel"/>
    <w:tmpl w:val="BB80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5275C24"/>
    <w:multiLevelType w:val="multilevel"/>
    <w:tmpl w:val="51D6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35536D97"/>
    <w:multiLevelType w:val="multilevel"/>
    <w:tmpl w:val="A3F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56A5F8B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35733D82"/>
    <w:multiLevelType w:val="multilevel"/>
    <w:tmpl w:val="EDA2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35814C61"/>
    <w:multiLevelType w:val="multilevel"/>
    <w:tmpl w:val="F28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5927314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35BE6FDB"/>
    <w:multiLevelType w:val="multilevel"/>
    <w:tmpl w:val="D5B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5E12C0B"/>
    <w:multiLevelType w:val="multilevel"/>
    <w:tmpl w:val="BBC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600519C"/>
    <w:multiLevelType w:val="multilevel"/>
    <w:tmpl w:val="263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60637DE"/>
    <w:multiLevelType w:val="multilevel"/>
    <w:tmpl w:val="0F9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0" w15:restartNumberingAfterBreak="0">
    <w:nsid w:val="365776DD"/>
    <w:multiLevelType w:val="multilevel"/>
    <w:tmpl w:val="B7F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6860274"/>
    <w:multiLevelType w:val="multilevel"/>
    <w:tmpl w:val="7F8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6885018"/>
    <w:multiLevelType w:val="multilevel"/>
    <w:tmpl w:val="EDC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6A47269"/>
    <w:multiLevelType w:val="multilevel"/>
    <w:tmpl w:val="C8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6E94954"/>
    <w:multiLevelType w:val="hybridMultilevel"/>
    <w:tmpl w:val="0A6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3717226F"/>
    <w:multiLevelType w:val="multilevel"/>
    <w:tmpl w:val="897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2C5741"/>
    <w:multiLevelType w:val="multilevel"/>
    <w:tmpl w:val="4DDC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373C3309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9" w15:restartNumberingAfterBreak="0">
    <w:nsid w:val="37404B22"/>
    <w:multiLevelType w:val="multilevel"/>
    <w:tmpl w:val="393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7562A62"/>
    <w:multiLevelType w:val="multilevel"/>
    <w:tmpl w:val="CC2C52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1" w15:restartNumberingAfterBreak="0">
    <w:nsid w:val="3775458C"/>
    <w:multiLevelType w:val="multilevel"/>
    <w:tmpl w:val="36B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3780773A"/>
    <w:multiLevelType w:val="hybridMultilevel"/>
    <w:tmpl w:val="4148CC86"/>
    <w:lvl w:ilvl="0" w:tplc="D7D4A00E">
      <w:start w:val="1"/>
      <w:numFmt w:val="decimal"/>
      <w:lvlText w:val="%1."/>
      <w:lvlJc w:val="left"/>
      <w:pPr>
        <w:ind w:left="1004" w:hanging="360"/>
      </w:pPr>
      <w:rPr>
        <w:rFonts w:ascii="Lora" w:hAnsi="Lora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37A60C52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5" w15:restartNumberingAfterBreak="0">
    <w:nsid w:val="37D34AB4"/>
    <w:multiLevelType w:val="multilevel"/>
    <w:tmpl w:val="37B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37DB152E"/>
    <w:multiLevelType w:val="multilevel"/>
    <w:tmpl w:val="3C3C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37FC7F31"/>
    <w:multiLevelType w:val="multilevel"/>
    <w:tmpl w:val="821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82E694E"/>
    <w:multiLevelType w:val="multilevel"/>
    <w:tmpl w:val="2B50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2" w15:restartNumberingAfterBreak="0">
    <w:nsid w:val="38736014"/>
    <w:multiLevelType w:val="multilevel"/>
    <w:tmpl w:val="66F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8991144"/>
    <w:multiLevelType w:val="hybridMultilevel"/>
    <w:tmpl w:val="852A0D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389F7005"/>
    <w:multiLevelType w:val="multilevel"/>
    <w:tmpl w:val="6AE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8E56851"/>
    <w:multiLevelType w:val="multilevel"/>
    <w:tmpl w:val="51A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8EA2224"/>
    <w:multiLevelType w:val="multilevel"/>
    <w:tmpl w:val="D60E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38EC078E"/>
    <w:multiLevelType w:val="hybridMultilevel"/>
    <w:tmpl w:val="22DEF7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38F24EF3"/>
    <w:multiLevelType w:val="multilevel"/>
    <w:tmpl w:val="027A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38F376F8"/>
    <w:multiLevelType w:val="multilevel"/>
    <w:tmpl w:val="F294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9327F15"/>
    <w:multiLevelType w:val="multilevel"/>
    <w:tmpl w:val="5880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93D1F02"/>
    <w:multiLevelType w:val="multilevel"/>
    <w:tmpl w:val="7EB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9553CED"/>
    <w:multiLevelType w:val="multilevel"/>
    <w:tmpl w:val="33A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95E0EEE"/>
    <w:multiLevelType w:val="multilevel"/>
    <w:tmpl w:val="03B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9" w15:restartNumberingAfterBreak="0">
    <w:nsid w:val="398D16D0"/>
    <w:multiLevelType w:val="hybridMultilevel"/>
    <w:tmpl w:val="AB961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39BA44A5"/>
    <w:multiLevelType w:val="multilevel"/>
    <w:tmpl w:val="87B0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9BC1E03"/>
    <w:multiLevelType w:val="hybridMultilevel"/>
    <w:tmpl w:val="2AAEB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39DB5192"/>
    <w:multiLevelType w:val="multilevel"/>
    <w:tmpl w:val="29E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9E07AA3"/>
    <w:multiLevelType w:val="multilevel"/>
    <w:tmpl w:val="A49E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5" w15:restartNumberingAfterBreak="0">
    <w:nsid w:val="3A1D1F6A"/>
    <w:multiLevelType w:val="multilevel"/>
    <w:tmpl w:val="A22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3A2E2AEF"/>
    <w:multiLevelType w:val="multilevel"/>
    <w:tmpl w:val="BF5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AA34477"/>
    <w:multiLevelType w:val="multilevel"/>
    <w:tmpl w:val="899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AB72D4A"/>
    <w:multiLevelType w:val="multilevel"/>
    <w:tmpl w:val="7A4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AB913CC"/>
    <w:multiLevelType w:val="multilevel"/>
    <w:tmpl w:val="72F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AD83A03"/>
    <w:multiLevelType w:val="hybridMultilevel"/>
    <w:tmpl w:val="7382A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2" w15:restartNumberingAfterBreak="0">
    <w:nsid w:val="3ADC5CB0"/>
    <w:multiLevelType w:val="hybridMultilevel"/>
    <w:tmpl w:val="611491C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3" w15:restartNumberingAfterBreak="0">
    <w:nsid w:val="3AEC2DBE"/>
    <w:multiLevelType w:val="multilevel"/>
    <w:tmpl w:val="394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B043632"/>
    <w:multiLevelType w:val="hybridMultilevel"/>
    <w:tmpl w:val="B442F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6" w15:restartNumberingAfterBreak="0">
    <w:nsid w:val="3B3B1674"/>
    <w:multiLevelType w:val="multilevel"/>
    <w:tmpl w:val="386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B3C3168"/>
    <w:multiLevelType w:val="hybridMultilevel"/>
    <w:tmpl w:val="E65C15B0"/>
    <w:lvl w:ilvl="0" w:tplc="0F242A80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8" w15:restartNumberingAfterBreak="0">
    <w:nsid w:val="3B9046B1"/>
    <w:multiLevelType w:val="multilevel"/>
    <w:tmpl w:val="8EC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BAD28CE"/>
    <w:multiLevelType w:val="multilevel"/>
    <w:tmpl w:val="ECB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3BD04925"/>
    <w:multiLevelType w:val="multilevel"/>
    <w:tmpl w:val="923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BDE6624"/>
    <w:multiLevelType w:val="multilevel"/>
    <w:tmpl w:val="78F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C0F5AEA"/>
    <w:multiLevelType w:val="multilevel"/>
    <w:tmpl w:val="18D2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C3C0841"/>
    <w:multiLevelType w:val="hybridMultilevel"/>
    <w:tmpl w:val="C1BA9B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3C3C17F5"/>
    <w:multiLevelType w:val="multilevel"/>
    <w:tmpl w:val="8606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C68193B"/>
    <w:multiLevelType w:val="multilevel"/>
    <w:tmpl w:val="48C0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C780D5B"/>
    <w:multiLevelType w:val="hybridMultilevel"/>
    <w:tmpl w:val="268C2A24"/>
    <w:lvl w:ilvl="0" w:tplc="B264471E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3CA25B3B"/>
    <w:multiLevelType w:val="multilevel"/>
    <w:tmpl w:val="7EC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CB64B5D"/>
    <w:multiLevelType w:val="multilevel"/>
    <w:tmpl w:val="CDD4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3CD14EE7"/>
    <w:multiLevelType w:val="multilevel"/>
    <w:tmpl w:val="8D00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CDF7049"/>
    <w:multiLevelType w:val="hybridMultilevel"/>
    <w:tmpl w:val="FB8A7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3D291DD9"/>
    <w:multiLevelType w:val="hybridMultilevel"/>
    <w:tmpl w:val="4574F5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4" w15:restartNumberingAfterBreak="0">
    <w:nsid w:val="3DA10E6D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3DC85FAD"/>
    <w:multiLevelType w:val="hybridMultilevel"/>
    <w:tmpl w:val="5B6A6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3DCC75E8"/>
    <w:multiLevelType w:val="hybridMultilevel"/>
    <w:tmpl w:val="38AEF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3DCD15D6"/>
    <w:multiLevelType w:val="multilevel"/>
    <w:tmpl w:val="AFAA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3E004524"/>
    <w:multiLevelType w:val="multilevel"/>
    <w:tmpl w:val="6D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E0B6E3E"/>
    <w:multiLevelType w:val="multilevel"/>
    <w:tmpl w:val="4464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E5E4B8F"/>
    <w:multiLevelType w:val="multilevel"/>
    <w:tmpl w:val="E9D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EA046F3"/>
    <w:multiLevelType w:val="multilevel"/>
    <w:tmpl w:val="2344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EA178AE"/>
    <w:multiLevelType w:val="multilevel"/>
    <w:tmpl w:val="EF7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ED40001"/>
    <w:multiLevelType w:val="multilevel"/>
    <w:tmpl w:val="B60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EE8784B"/>
    <w:multiLevelType w:val="hybridMultilevel"/>
    <w:tmpl w:val="6A3845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7" w15:restartNumberingAfterBreak="0">
    <w:nsid w:val="3EF50BAD"/>
    <w:multiLevelType w:val="multilevel"/>
    <w:tmpl w:val="3FC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F30538B"/>
    <w:multiLevelType w:val="multilevel"/>
    <w:tmpl w:val="77A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F375421"/>
    <w:multiLevelType w:val="multilevel"/>
    <w:tmpl w:val="9170F41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0" w15:restartNumberingAfterBreak="0">
    <w:nsid w:val="3F4507B0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3F5017EF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3F5307B7"/>
    <w:multiLevelType w:val="multilevel"/>
    <w:tmpl w:val="74C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F7B1E07"/>
    <w:multiLevelType w:val="multilevel"/>
    <w:tmpl w:val="59D6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FBB2CC1"/>
    <w:multiLevelType w:val="multilevel"/>
    <w:tmpl w:val="41A6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3FD5228E"/>
    <w:multiLevelType w:val="multilevel"/>
    <w:tmpl w:val="90F21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6" w15:restartNumberingAfterBreak="0">
    <w:nsid w:val="3FD62E4E"/>
    <w:multiLevelType w:val="multilevel"/>
    <w:tmpl w:val="608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404F5743"/>
    <w:multiLevelType w:val="multilevel"/>
    <w:tmpl w:val="CAC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07B7BC0"/>
    <w:multiLevelType w:val="multilevel"/>
    <w:tmpl w:val="7AA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08B6308"/>
    <w:multiLevelType w:val="multilevel"/>
    <w:tmpl w:val="E2F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0B761C0"/>
    <w:multiLevelType w:val="multilevel"/>
    <w:tmpl w:val="7BB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157730A"/>
    <w:multiLevelType w:val="multilevel"/>
    <w:tmpl w:val="21B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7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41A46770"/>
    <w:multiLevelType w:val="hybridMultilevel"/>
    <w:tmpl w:val="1B12D8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41E37620"/>
    <w:multiLevelType w:val="hybridMultilevel"/>
    <w:tmpl w:val="FE22080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0" w15:restartNumberingAfterBreak="0">
    <w:nsid w:val="42236EC5"/>
    <w:multiLevelType w:val="multilevel"/>
    <w:tmpl w:val="70E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2307135"/>
    <w:multiLevelType w:val="multilevel"/>
    <w:tmpl w:val="A8F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2A16B9A"/>
    <w:multiLevelType w:val="hybridMultilevel"/>
    <w:tmpl w:val="8182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430B5038"/>
    <w:multiLevelType w:val="multilevel"/>
    <w:tmpl w:val="C68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4326489A"/>
    <w:multiLevelType w:val="multilevel"/>
    <w:tmpl w:val="1B2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36A69D0"/>
    <w:multiLevelType w:val="hybridMultilevel"/>
    <w:tmpl w:val="D884DB40"/>
    <w:lvl w:ilvl="0" w:tplc="11AC44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6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39158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43A305FE"/>
    <w:multiLevelType w:val="multilevel"/>
    <w:tmpl w:val="1EA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43BE0255"/>
    <w:multiLevelType w:val="multilevel"/>
    <w:tmpl w:val="29D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3BF39E8"/>
    <w:multiLevelType w:val="multilevel"/>
    <w:tmpl w:val="6DB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3ED0C75"/>
    <w:multiLevelType w:val="multilevel"/>
    <w:tmpl w:val="23C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3F83B66"/>
    <w:multiLevelType w:val="multilevel"/>
    <w:tmpl w:val="E3F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44E35C9"/>
    <w:multiLevelType w:val="multilevel"/>
    <w:tmpl w:val="16A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44F52F2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44687F00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48" w15:restartNumberingAfterBreak="0">
    <w:nsid w:val="447B60ED"/>
    <w:multiLevelType w:val="multilevel"/>
    <w:tmpl w:val="387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4A2427A"/>
    <w:multiLevelType w:val="multilevel"/>
    <w:tmpl w:val="1B0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4B757FB"/>
    <w:multiLevelType w:val="hybridMultilevel"/>
    <w:tmpl w:val="03727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 w15:restartNumberingAfterBreak="0">
    <w:nsid w:val="44D30847"/>
    <w:multiLevelType w:val="hybridMultilevel"/>
    <w:tmpl w:val="ED323896"/>
    <w:lvl w:ilvl="0" w:tplc="FF28444A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44F810A1"/>
    <w:multiLevelType w:val="multilevel"/>
    <w:tmpl w:val="378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4FB0EB5"/>
    <w:multiLevelType w:val="multilevel"/>
    <w:tmpl w:val="D23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55F1A40"/>
    <w:multiLevelType w:val="multilevel"/>
    <w:tmpl w:val="61C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56C7D84"/>
    <w:multiLevelType w:val="multilevel"/>
    <w:tmpl w:val="19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56E54E0"/>
    <w:multiLevelType w:val="multilevel"/>
    <w:tmpl w:val="DEA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5D11FF7"/>
    <w:multiLevelType w:val="multilevel"/>
    <w:tmpl w:val="F03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45D25240"/>
    <w:multiLevelType w:val="multilevel"/>
    <w:tmpl w:val="3044E9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45FA44F9"/>
    <w:multiLevelType w:val="hybridMultilevel"/>
    <w:tmpl w:val="9592A16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9B1AD5D4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0" w15:restartNumberingAfterBreak="0">
    <w:nsid w:val="45FE5241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1" w15:restartNumberingAfterBreak="0">
    <w:nsid w:val="464A3A81"/>
    <w:multiLevelType w:val="multilevel"/>
    <w:tmpl w:val="5AA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64E56B6"/>
    <w:multiLevelType w:val="multilevel"/>
    <w:tmpl w:val="16DA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46852CA3"/>
    <w:multiLevelType w:val="multilevel"/>
    <w:tmpl w:val="2C1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6D3554C"/>
    <w:multiLevelType w:val="multilevel"/>
    <w:tmpl w:val="93FC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46F60363"/>
    <w:multiLevelType w:val="multilevel"/>
    <w:tmpl w:val="4B1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6FB540C"/>
    <w:multiLevelType w:val="multilevel"/>
    <w:tmpl w:val="9D0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47123A38"/>
    <w:multiLevelType w:val="multilevel"/>
    <w:tmpl w:val="6E9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72100AA"/>
    <w:multiLevelType w:val="hybridMultilevel"/>
    <w:tmpl w:val="4DE80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47281D62"/>
    <w:multiLevelType w:val="multilevel"/>
    <w:tmpl w:val="E24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77D4BFF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477F16E4"/>
    <w:multiLevelType w:val="hybridMultilevel"/>
    <w:tmpl w:val="9DF08C08"/>
    <w:lvl w:ilvl="0" w:tplc="A1469A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47815D0D"/>
    <w:multiLevelType w:val="multilevel"/>
    <w:tmpl w:val="1C26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7C10C78"/>
    <w:multiLevelType w:val="multilevel"/>
    <w:tmpl w:val="F048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5" w15:restartNumberingAfterBreak="0">
    <w:nsid w:val="480942F3"/>
    <w:multiLevelType w:val="hybridMultilevel"/>
    <w:tmpl w:val="5992D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480A5DD5"/>
    <w:multiLevelType w:val="multilevel"/>
    <w:tmpl w:val="043C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4847186D"/>
    <w:multiLevelType w:val="multilevel"/>
    <w:tmpl w:val="6C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87D1DA5"/>
    <w:multiLevelType w:val="multilevel"/>
    <w:tmpl w:val="EC7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89537EC"/>
    <w:multiLevelType w:val="multilevel"/>
    <w:tmpl w:val="25D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8F05CC7"/>
    <w:multiLevelType w:val="hybridMultilevel"/>
    <w:tmpl w:val="3B6027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4997754F"/>
    <w:multiLevelType w:val="multilevel"/>
    <w:tmpl w:val="6D9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9C55436"/>
    <w:multiLevelType w:val="multilevel"/>
    <w:tmpl w:val="B09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9DE7DAA"/>
    <w:multiLevelType w:val="multilevel"/>
    <w:tmpl w:val="6954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9DF2806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9F32F48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4A1F5DD8"/>
    <w:multiLevelType w:val="multilevel"/>
    <w:tmpl w:val="FA6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A432F93"/>
    <w:multiLevelType w:val="hybridMultilevel"/>
    <w:tmpl w:val="8CAC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3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4A7A6202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4A8102F6"/>
    <w:multiLevelType w:val="hybridMultilevel"/>
    <w:tmpl w:val="9DCC0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6" w15:restartNumberingAfterBreak="0">
    <w:nsid w:val="4AA679A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4AA721E3"/>
    <w:multiLevelType w:val="multilevel"/>
    <w:tmpl w:val="4F2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ABA02A2"/>
    <w:multiLevelType w:val="multilevel"/>
    <w:tmpl w:val="4C2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ABF35A4"/>
    <w:multiLevelType w:val="hybridMultilevel"/>
    <w:tmpl w:val="0DFE2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 w15:restartNumberingAfterBreak="0">
    <w:nsid w:val="4AD2313E"/>
    <w:multiLevelType w:val="hybridMultilevel"/>
    <w:tmpl w:val="8990F410"/>
    <w:lvl w:ilvl="0" w:tplc="AA7AA5BC">
      <w:start w:val="1"/>
      <w:numFmt w:val="upperLetter"/>
      <w:lvlText w:val="%1)"/>
      <w:lvlJc w:val="left"/>
      <w:pPr>
        <w:ind w:left="990" w:hanging="6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4AE61C3F"/>
    <w:multiLevelType w:val="multilevel"/>
    <w:tmpl w:val="C9A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03" w15:restartNumberingAfterBreak="0">
    <w:nsid w:val="4B1D561B"/>
    <w:multiLevelType w:val="hybridMultilevel"/>
    <w:tmpl w:val="C630CF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4B314C22"/>
    <w:multiLevelType w:val="hybridMultilevel"/>
    <w:tmpl w:val="0C22D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4B3D23F5"/>
    <w:multiLevelType w:val="multilevel"/>
    <w:tmpl w:val="F58A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4B400A79"/>
    <w:multiLevelType w:val="multilevel"/>
    <w:tmpl w:val="0BC2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4B431FA3"/>
    <w:multiLevelType w:val="multilevel"/>
    <w:tmpl w:val="ED1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B89068B"/>
    <w:multiLevelType w:val="hybridMultilevel"/>
    <w:tmpl w:val="14AC93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0" w15:restartNumberingAfterBreak="0">
    <w:nsid w:val="4B9A1B2A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4BA076C8"/>
    <w:multiLevelType w:val="multilevel"/>
    <w:tmpl w:val="51A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4C1A572B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C7D29C5"/>
    <w:multiLevelType w:val="multilevel"/>
    <w:tmpl w:val="32E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CA51858"/>
    <w:multiLevelType w:val="hybridMultilevel"/>
    <w:tmpl w:val="317CB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6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4CFB0E70"/>
    <w:multiLevelType w:val="multilevel"/>
    <w:tmpl w:val="437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D0A302A"/>
    <w:multiLevelType w:val="multilevel"/>
    <w:tmpl w:val="D18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D242CB0"/>
    <w:multiLevelType w:val="hybridMultilevel"/>
    <w:tmpl w:val="D130A528"/>
    <w:lvl w:ilvl="0" w:tplc="C08A0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822E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4D585D74"/>
    <w:multiLevelType w:val="hybridMultilevel"/>
    <w:tmpl w:val="E1E00E4C"/>
    <w:lvl w:ilvl="0" w:tplc="1304CA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4D684999"/>
    <w:multiLevelType w:val="hybridMultilevel"/>
    <w:tmpl w:val="905CB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2" w15:restartNumberingAfterBreak="0">
    <w:nsid w:val="4D7F4A09"/>
    <w:multiLevelType w:val="multilevel"/>
    <w:tmpl w:val="EEE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DA57F45"/>
    <w:multiLevelType w:val="multilevel"/>
    <w:tmpl w:val="7F3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DAD185F"/>
    <w:multiLevelType w:val="multilevel"/>
    <w:tmpl w:val="3E2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4DFF662E"/>
    <w:multiLevelType w:val="multilevel"/>
    <w:tmpl w:val="761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E1950E3"/>
    <w:multiLevelType w:val="multilevel"/>
    <w:tmpl w:val="D17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E2D68C7"/>
    <w:multiLevelType w:val="multilevel"/>
    <w:tmpl w:val="B7E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E590297"/>
    <w:multiLevelType w:val="multilevel"/>
    <w:tmpl w:val="FB5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E67158F"/>
    <w:multiLevelType w:val="multilevel"/>
    <w:tmpl w:val="AC6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4" w15:restartNumberingAfterBreak="0">
    <w:nsid w:val="4F3C7797"/>
    <w:multiLevelType w:val="multilevel"/>
    <w:tmpl w:val="7E12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4F830B70"/>
    <w:multiLevelType w:val="hybridMultilevel"/>
    <w:tmpl w:val="DA5EC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4F8D2787"/>
    <w:multiLevelType w:val="multilevel"/>
    <w:tmpl w:val="1DF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FB93805"/>
    <w:multiLevelType w:val="multilevel"/>
    <w:tmpl w:val="D1B0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0226DB9"/>
    <w:multiLevelType w:val="multilevel"/>
    <w:tmpl w:val="246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06039C5"/>
    <w:multiLevelType w:val="hybridMultilevel"/>
    <w:tmpl w:val="FE22F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50855626"/>
    <w:multiLevelType w:val="hybridMultilevel"/>
    <w:tmpl w:val="7F1A787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45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6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50C54A00"/>
    <w:multiLevelType w:val="hybridMultilevel"/>
    <w:tmpl w:val="7A8CE8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 w15:restartNumberingAfterBreak="0">
    <w:nsid w:val="50C60EE9"/>
    <w:multiLevelType w:val="multilevel"/>
    <w:tmpl w:val="430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511E2772"/>
    <w:multiLevelType w:val="hybridMultilevel"/>
    <w:tmpl w:val="E348D2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1" w15:restartNumberingAfterBreak="0">
    <w:nsid w:val="51267783"/>
    <w:multiLevelType w:val="hybridMultilevel"/>
    <w:tmpl w:val="A9C0C9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2" w15:restartNumberingAfterBreak="0">
    <w:nsid w:val="5153131A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517410C3"/>
    <w:multiLevelType w:val="hybridMultilevel"/>
    <w:tmpl w:val="5E64AA0E"/>
    <w:lvl w:ilvl="0" w:tplc="FAB469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BD34290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5" w15:restartNumberingAfterBreak="0">
    <w:nsid w:val="51E328AA"/>
    <w:multiLevelType w:val="hybridMultilevel"/>
    <w:tmpl w:val="7EF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6" w15:restartNumberingAfterBreak="0">
    <w:nsid w:val="51EA4140"/>
    <w:multiLevelType w:val="hybridMultilevel"/>
    <w:tmpl w:val="053894C2"/>
    <w:lvl w:ilvl="0" w:tplc="35B24F48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5225262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232088E"/>
    <w:multiLevelType w:val="multilevel"/>
    <w:tmpl w:val="BD8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23D3506"/>
    <w:multiLevelType w:val="multilevel"/>
    <w:tmpl w:val="E29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2AB32CC"/>
    <w:multiLevelType w:val="hybridMultilevel"/>
    <w:tmpl w:val="E4B6D788"/>
    <w:lvl w:ilvl="0" w:tplc="40090019">
      <w:start w:val="1"/>
      <w:numFmt w:val="lowerLetter"/>
      <w:lvlText w:val="%1."/>
      <w:lvlJc w:val="left"/>
      <w:pPr>
        <w:ind w:left="1364" w:hanging="360"/>
      </w:pPr>
    </w:lvl>
    <w:lvl w:ilvl="1" w:tplc="40090019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61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30F2976"/>
    <w:multiLevelType w:val="multilevel"/>
    <w:tmpl w:val="784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31F0895"/>
    <w:multiLevelType w:val="hybridMultilevel"/>
    <w:tmpl w:val="ED4E7D9C"/>
    <w:lvl w:ilvl="0" w:tplc="AF7829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" w15:restartNumberingAfterBreak="0">
    <w:nsid w:val="53437E68"/>
    <w:multiLevelType w:val="multilevel"/>
    <w:tmpl w:val="6C6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3BA3E41"/>
    <w:multiLevelType w:val="hybridMultilevel"/>
    <w:tmpl w:val="9E14DE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7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68" w15:restartNumberingAfterBreak="0">
    <w:nsid w:val="5414388F"/>
    <w:multiLevelType w:val="hybridMultilevel"/>
    <w:tmpl w:val="8F229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 w15:restartNumberingAfterBreak="0">
    <w:nsid w:val="54365B27"/>
    <w:multiLevelType w:val="multilevel"/>
    <w:tmpl w:val="3CB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4870F08"/>
    <w:multiLevelType w:val="multilevel"/>
    <w:tmpl w:val="D1E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49519B7"/>
    <w:multiLevelType w:val="hybridMultilevel"/>
    <w:tmpl w:val="6074A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4CC6D52"/>
    <w:multiLevelType w:val="multilevel"/>
    <w:tmpl w:val="85C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54FB702E"/>
    <w:multiLevelType w:val="multilevel"/>
    <w:tmpl w:val="D2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5031F04"/>
    <w:multiLevelType w:val="multilevel"/>
    <w:tmpl w:val="20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506058A"/>
    <w:multiLevelType w:val="multilevel"/>
    <w:tmpl w:val="4FDC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550F69B1"/>
    <w:multiLevelType w:val="multilevel"/>
    <w:tmpl w:val="109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553B0C6A"/>
    <w:multiLevelType w:val="multilevel"/>
    <w:tmpl w:val="D00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555974EC"/>
    <w:multiLevelType w:val="multilevel"/>
    <w:tmpl w:val="8EA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684" w15:restartNumberingAfterBreak="0">
    <w:nsid w:val="55793FFC"/>
    <w:multiLevelType w:val="multilevel"/>
    <w:tmpl w:val="D7D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5C826E3"/>
    <w:multiLevelType w:val="multilevel"/>
    <w:tmpl w:val="203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5FD0471"/>
    <w:multiLevelType w:val="multilevel"/>
    <w:tmpl w:val="FBA8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56165C68"/>
    <w:multiLevelType w:val="multilevel"/>
    <w:tmpl w:val="DA6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6653063"/>
    <w:multiLevelType w:val="multilevel"/>
    <w:tmpl w:val="E6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566C45C4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69C5491"/>
    <w:multiLevelType w:val="multilevel"/>
    <w:tmpl w:val="F2A8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575C3F1B"/>
    <w:multiLevelType w:val="multilevel"/>
    <w:tmpl w:val="40F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7691F54"/>
    <w:multiLevelType w:val="multilevel"/>
    <w:tmpl w:val="3138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57AC2584"/>
    <w:multiLevelType w:val="multilevel"/>
    <w:tmpl w:val="031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7D54084"/>
    <w:multiLevelType w:val="multilevel"/>
    <w:tmpl w:val="9108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7F3585D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7FD3DCB"/>
    <w:multiLevelType w:val="hybridMultilevel"/>
    <w:tmpl w:val="9C42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 w15:restartNumberingAfterBreak="0">
    <w:nsid w:val="58091BC3"/>
    <w:multiLevelType w:val="multilevel"/>
    <w:tmpl w:val="5E1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58433F37"/>
    <w:multiLevelType w:val="hybridMultilevel"/>
    <w:tmpl w:val="EA740558"/>
    <w:lvl w:ilvl="0" w:tplc="0E8C8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 w15:restartNumberingAfterBreak="0">
    <w:nsid w:val="587C6474"/>
    <w:multiLevelType w:val="multilevel"/>
    <w:tmpl w:val="1F8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8B56E16"/>
    <w:multiLevelType w:val="hybridMultilevel"/>
    <w:tmpl w:val="AA6694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5" w15:restartNumberingAfterBreak="0">
    <w:nsid w:val="58D115EF"/>
    <w:multiLevelType w:val="hybridMultilevel"/>
    <w:tmpl w:val="E5160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 w15:restartNumberingAfterBreak="0">
    <w:nsid w:val="58D11A39"/>
    <w:multiLevelType w:val="hybridMultilevel"/>
    <w:tmpl w:val="49F839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7" w15:restartNumberingAfterBreak="0">
    <w:nsid w:val="58D47E19"/>
    <w:multiLevelType w:val="multilevel"/>
    <w:tmpl w:val="9CB4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8D941CB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59294769"/>
    <w:multiLevelType w:val="multilevel"/>
    <w:tmpl w:val="A06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9346D6F"/>
    <w:multiLevelType w:val="multilevel"/>
    <w:tmpl w:val="148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95C7836"/>
    <w:multiLevelType w:val="multilevel"/>
    <w:tmpl w:val="F3E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96131FD"/>
    <w:multiLevelType w:val="multilevel"/>
    <w:tmpl w:val="06D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96F3FFF"/>
    <w:multiLevelType w:val="multilevel"/>
    <w:tmpl w:val="C41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98461D4"/>
    <w:multiLevelType w:val="multilevel"/>
    <w:tmpl w:val="7E1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9A97E91"/>
    <w:multiLevelType w:val="multilevel"/>
    <w:tmpl w:val="C03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9BB1E69"/>
    <w:multiLevelType w:val="multilevel"/>
    <w:tmpl w:val="977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9CE73C9"/>
    <w:multiLevelType w:val="hybridMultilevel"/>
    <w:tmpl w:val="7578ED8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9" w15:restartNumberingAfterBreak="0">
    <w:nsid w:val="59D173E1"/>
    <w:multiLevelType w:val="multilevel"/>
    <w:tmpl w:val="C204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A3C7B5B"/>
    <w:multiLevelType w:val="multilevel"/>
    <w:tmpl w:val="2FD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A3E3339"/>
    <w:multiLevelType w:val="multilevel"/>
    <w:tmpl w:val="A5F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A496E5E"/>
    <w:multiLevelType w:val="multilevel"/>
    <w:tmpl w:val="B80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4" w15:restartNumberingAfterBreak="0">
    <w:nsid w:val="5AC50E70"/>
    <w:multiLevelType w:val="multilevel"/>
    <w:tmpl w:val="158A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5AC80082"/>
    <w:multiLevelType w:val="hybridMultilevel"/>
    <w:tmpl w:val="2E747CD6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40090019">
      <w:start w:val="1"/>
      <w:numFmt w:val="lowerLetter"/>
      <w:lvlText w:val="%3."/>
      <w:lvlJc w:val="left"/>
      <w:pPr>
        <w:ind w:left="2766" w:hanging="36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26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27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B8131AD"/>
    <w:multiLevelType w:val="hybridMultilevel"/>
    <w:tmpl w:val="129A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9" w15:restartNumberingAfterBreak="0">
    <w:nsid w:val="5B9940A7"/>
    <w:multiLevelType w:val="hybridMultilevel"/>
    <w:tmpl w:val="0EA09286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0" w15:restartNumberingAfterBreak="0">
    <w:nsid w:val="5BB747CF"/>
    <w:multiLevelType w:val="multilevel"/>
    <w:tmpl w:val="C16E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5BCE48FF"/>
    <w:multiLevelType w:val="multilevel"/>
    <w:tmpl w:val="503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BE76699"/>
    <w:multiLevelType w:val="multilevel"/>
    <w:tmpl w:val="7C5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C322B13"/>
    <w:multiLevelType w:val="multilevel"/>
    <w:tmpl w:val="4AD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5C4049BF"/>
    <w:multiLevelType w:val="multilevel"/>
    <w:tmpl w:val="EC1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C52005D"/>
    <w:multiLevelType w:val="multilevel"/>
    <w:tmpl w:val="605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C835F14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5CB273F6"/>
    <w:multiLevelType w:val="multilevel"/>
    <w:tmpl w:val="081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CFA2762"/>
    <w:multiLevelType w:val="multilevel"/>
    <w:tmpl w:val="1B0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D1D6855"/>
    <w:multiLevelType w:val="multilevel"/>
    <w:tmpl w:val="90F21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2" w15:restartNumberingAfterBreak="0">
    <w:nsid w:val="5D891B11"/>
    <w:multiLevelType w:val="multilevel"/>
    <w:tmpl w:val="0A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DA2619E"/>
    <w:multiLevelType w:val="multilevel"/>
    <w:tmpl w:val="7AD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E273576"/>
    <w:multiLevelType w:val="multilevel"/>
    <w:tmpl w:val="80C6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E426215"/>
    <w:multiLevelType w:val="multilevel"/>
    <w:tmpl w:val="082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7" w15:restartNumberingAfterBreak="0">
    <w:nsid w:val="5E6D49CB"/>
    <w:multiLevelType w:val="multilevel"/>
    <w:tmpl w:val="47C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749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EE82624"/>
    <w:multiLevelType w:val="multilevel"/>
    <w:tmpl w:val="D75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4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5F516201"/>
    <w:multiLevelType w:val="multilevel"/>
    <w:tmpl w:val="171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7" w15:restartNumberingAfterBreak="0">
    <w:nsid w:val="5FE05B90"/>
    <w:multiLevelType w:val="hybridMultilevel"/>
    <w:tmpl w:val="ED7068D2"/>
    <w:lvl w:ilvl="0" w:tplc="3296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8" w15:restartNumberingAfterBreak="0">
    <w:nsid w:val="5FF80650"/>
    <w:multiLevelType w:val="multilevel"/>
    <w:tmpl w:val="B7B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013744F"/>
    <w:multiLevelType w:val="multilevel"/>
    <w:tmpl w:val="82F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02B154F"/>
    <w:multiLevelType w:val="hybridMultilevel"/>
    <w:tmpl w:val="581EC794"/>
    <w:lvl w:ilvl="0" w:tplc="DF9621CC">
      <w:start w:val="1"/>
      <w:numFmt w:val="decimal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1" w15:restartNumberingAfterBreak="0">
    <w:nsid w:val="603F0A1A"/>
    <w:multiLevelType w:val="multilevel"/>
    <w:tmpl w:val="8C8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07D76F0"/>
    <w:multiLevelType w:val="hybridMultilevel"/>
    <w:tmpl w:val="52948F1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63" w15:restartNumberingAfterBreak="0">
    <w:nsid w:val="608A4D0F"/>
    <w:multiLevelType w:val="multilevel"/>
    <w:tmpl w:val="F1E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0E86A7E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61066B7C"/>
    <w:multiLevelType w:val="multilevel"/>
    <w:tmpl w:val="A28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10B2BBB"/>
    <w:multiLevelType w:val="multilevel"/>
    <w:tmpl w:val="AD50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610C4893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61111949"/>
    <w:multiLevelType w:val="multilevel"/>
    <w:tmpl w:val="98C4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1247CD8"/>
    <w:multiLevelType w:val="multilevel"/>
    <w:tmpl w:val="69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1276F14"/>
    <w:multiLevelType w:val="multilevel"/>
    <w:tmpl w:val="5BF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15E2248"/>
    <w:multiLevelType w:val="multilevel"/>
    <w:tmpl w:val="C1A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17347F3"/>
    <w:multiLevelType w:val="multilevel"/>
    <w:tmpl w:val="F2E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1B102D5"/>
    <w:multiLevelType w:val="multilevel"/>
    <w:tmpl w:val="94C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1B47AAE"/>
    <w:multiLevelType w:val="multilevel"/>
    <w:tmpl w:val="853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1DF6D78"/>
    <w:multiLevelType w:val="multilevel"/>
    <w:tmpl w:val="006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62117A5F"/>
    <w:multiLevelType w:val="multilevel"/>
    <w:tmpl w:val="A47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22D3378"/>
    <w:multiLevelType w:val="multilevel"/>
    <w:tmpl w:val="851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24C57D3"/>
    <w:multiLevelType w:val="multilevel"/>
    <w:tmpl w:val="1FD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2750122"/>
    <w:multiLevelType w:val="hybridMultilevel"/>
    <w:tmpl w:val="34D8C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2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62CC035E"/>
    <w:multiLevelType w:val="multilevel"/>
    <w:tmpl w:val="BA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62EA6CF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30871DD"/>
    <w:multiLevelType w:val="multilevel"/>
    <w:tmpl w:val="EA3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3207FD2"/>
    <w:multiLevelType w:val="multilevel"/>
    <w:tmpl w:val="DE8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328346C"/>
    <w:multiLevelType w:val="multilevel"/>
    <w:tmpl w:val="7DF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3864672"/>
    <w:multiLevelType w:val="hybridMultilevel"/>
    <w:tmpl w:val="74F6A25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92" w15:restartNumberingAfterBreak="0">
    <w:nsid w:val="638649C5"/>
    <w:multiLevelType w:val="multilevel"/>
    <w:tmpl w:val="B40C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4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63FC00A8"/>
    <w:multiLevelType w:val="multilevel"/>
    <w:tmpl w:val="CC9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42C477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45D7E1C"/>
    <w:multiLevelType w:val="multilevel"/>
    <w:tmpl w:val="BD4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4820D0E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648B7075"/>
    <w:multiLevelType w:val="multilevel"/>
    <w:tmpl w:val="28FC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64B66DA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64E737DC"/>
    <w:multiLevelType w:val="multilevel"/>
    <w:tmpl w:val="5C6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50249B5"/>
    <w:multiLevelType w:val="multilevel"/>
    <w:tmpl w:val="EC0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5362130"/>
    <w:multiLevelType w:val="multilevel"/>
    <w:tmpl w:val="F0C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56C1DC3"/>
    <w:multiLevelType w:val="multilevel"/>
    <w:tmpl w:val="DC6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5703DFA"/>
    <w:multiLevelType w:val="multilevel"/>
    <w:tmpl w:val="9EB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572108F"/>
    <w:multiLevelType w:val="multilevel"/>
    <w:tmpl w:val="075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57A3306"/>
    <w:multiLevelType w:val="hybridMultilevel"/>
    <w:tmpl w:val="7136C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9" w15:restartNumberingAfterBreak="0">
    <w:nsid w:val="65A70D78"/>
    <w:multiLevelType w:val="multilevel"/>
    <w:tmpl w:val="ED08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5CD29B6"/>
    <w:multiLevelType w:val="multilevel"/>
    <w:tmpl w:val="C47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663E1F33"/>
    <w:multiLevelType w:val="multilevel"/>
    <w:tmpl w:val="576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65475C1"/>
    <w:multiLevelType w:val="multilevel"/>
    <w:tmpl w:val="6B1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66A4B7C"/>
    <w:multiLevelType w:val="multilevel"/>
    <w:tmpl w:val="349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66D272C"/>
    <w:multiLevelType w:val="multilevel"/>
    <w:tmpl w:val="FBB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17" w15:restartNumberingAfterBreak="0">
    <w:nsid w:val="668C599C"/>
    <w:multiLevelType w:val="hybridMultilevel"/>
    <w:tmpl w:val="19923CAE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18" w15:restartNumberingAfterBreak="0">
    <w:nsid w:val="66BD1F20"/>
    <w:multiLevelType w:val="hybridMultilevel"/>
    <w:tmpl w:val="6B9A599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9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20" w15:restartNumberingAfterBreak="0">
    <w:nsid w:val="67126EB4"/>
    <w:multiLevelType w:val="multilevel"/>
    <w:tmpl w:val="70E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76E449E"/>
    <w:multiLevelType w:val="multilevel"/>
    <w:tmpl w:val="65D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7B14146"/>
    <w:multiLevelType w:val="multilevel"/>
    <w:tmpl w:val="C01C9E3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3" w15:restartNumberingAfterBreak="0">
    <w:nsid w:val="67BC658A"/>
    <w:multiLevelType w:val="multilevel"/>
    <w:tmpl w:val="4D9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7C37375"/>
    <w:multiLevelType w:val="multilevel"/>
    <w:tmpl w:val="5E7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8387945"/>
    <w:multiLevelType w:val="multilevel"/>
    <w:tmpl w:val="27B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85A0EBB"/>
    <w:multiLevelType w:val="hybridMultilevel"/>
    <w:tmpl w:val="F1F046B6"/>
    <w:lvl w:ilvl="0" w:tplc="0E30CB56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7" w15:restartNumberingAfterBreak="0">
    <w:nsid w:val="685A176E"/>
    <w:multiLevelType w:val="multilevel"/>
    <w:tmpl w:val="03D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865332C"/>
    <w:multiLevelType w:val="multilevel"/>
    <w:tmpl w:val="36B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 w15:restartNumberingAfterBreak="0">
    <w:nsid w:val="68E56D89"/>
    <w:multiLevelType w:val="multilevel"/>
    <w:tmpl w:val="028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8ED0D37"/>
    <w:multiLevelType w:val="multilevel"/>
    <w:tmpl w:val="52C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69146E2B"/>
    <w:multiLevelType w:val="multilevel"/>
    <w:tmpl w:val="5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9356EE0"/>
    <w:multiLevelType w:val="multilevel"/>
    <w:tmpl w:val="B01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6969346A"/>
    <w:multiLevelType w:val="multilevel"/>
    <w:tmpl w:val="9F4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699F4A53"/>
    <w:multiLevelType w:val="hybridMultilevel"/>
    <w:tmpl w:val="0B3EA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38" w15:restartNumberingAfterBreak="0">
    <w:nsid w:val="69F11CC2"/>
    <w:multiLevelType w:val="multilevel"/>
    <w:tmpl w:val="F1A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A087756"/>
    <w:multiLevelType w:val="multilevel"/>
    <w:tmpl w:val="C4AC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6A673785"/>
    <w:multiLevelType w:val="multilevel"/>
    <w:tmpl w:val="41969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A6E3BC4"/>
    <w:multiLevelType w:val="multilevel"/>
    <w:tmpl w:val="0A3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A852F55"/>
    <w:multiLevelType w:val="multilevel"/>
    <w:tmpl w:val="0C7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A9C30E7"/>
    <w:multiLevelType w:val="multilevel"/>
    <w:tmpl w:val="74C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AB44664"/>
    <w:multiLevelType w:val="multilevel"/>
    <w:tmpl w:val="5C8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AB91BE0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6AC2605F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ADF4BB5"/>
    <w:multiLevelType w:val="multilevel"/>
    <w:tmpl w:val="2A9C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6AF61DA4"/>
    <w:multiLevelType w:val="multilevel"/>
    <w:tmpl w:val="B1E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AF63ADE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 w15:restartNumberingAfterBreak="0">
    <w:nsid w:val="6B0F60BA"/>
    <w:multiLevelType w:val="multilevel"/>
    <w:tmpl w:val="23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B1A06D8"/>
    <w:multiLevelType w:val="multilevel"/>
    <w:tmpl w:val="650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B543D42"/>
    <w:multiLevelType w:val="multilevel"/>
    <w:tmpl w:val="B98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6B5B6280"/>
    <w:multiLevelType w:val="multilevel"/>
    <w:tmpl w:val="22F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B777BEC"/>
    <w:multiLevelType w:val="hybridMultilevel"/>
    <w:tmpl w:val="1876B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0" w15:restartNumberingAfterBreak="0">
    <w:nsid w:val="6BA14589"/>
    <w:multiLevelType w:val="multilevel"/>
    <w:tmpl w:val="D1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BAE3D47"/>
    <w:multiLevelType w:val="multilevel"/>
    <w:tmpl w:val="FE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C3451AB"/>
    <w:multiLevelType w:val="hybridMultilevel"/>
    <w:tmpl w:val="EA206D5C"/>
    <w:lvl w:ilvl="0" w:tplc="AD74BE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3" w15:restartNumberingAfterBreak="0">
    <w:nsid w:val="6C3D254B"/>
    <w:multiLevelType w:val="multilevel"/>
    <w:tmpl w:val="CFC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65" w15:restartNumberingAfterBreak="0">
    <w:nsid w:val="6CB3704C"/>
    <w:multiLevelType w:val="multilevel"/>
    <w:tmpl w:val="E3D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CBA7986"/>
    <w:multiLevelType w:val="multilevel"/>
    <w:tmpl w:val="BBF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D302923"/>
    <w:multiLevelType w:val="multilevel"/>
    <w:tmpl w:val="C51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71" w15:restartNumberingAfterBreak="0">
    <w:nsid w:val="6D692CD0"/>
    <w:multiLevelType w:val="multilevel"/>
    <w:tmpl w:val="BE28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D6F01F2"/>
    <w:multiLevelType w:val="multilevel"/>
    <w:tmpl w:val="92D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E1017EB"/>
    <w:multiLevelType w:val="multilevel"/>
    <w:tmpl w:val="83AC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6E410DCE"/>
    <w:multiLevelType w:val="multilevel"/>
    <w:tmpl w:val="870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E5803D5"/>
    <w:multiLevelType w:val="multilevel"/>
    <w:tmpl w:val="7F5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EB13FC5"/>
    <w:multiLevelType w:val="multilevel"/>
    <w:tmpl w:val="3B5A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6EBC7A62"/>
    <w:multiLevelType w:val="multilevel"/>
    <w:tmpl w:val="B57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6F4905B8"/>
    <w:multiLevelType w:val="hybridMultilevel"/>
    <w:tmpl w:val="57E8DA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0" w15:restartNumberingAfterBreak="0">
    <w:nsid w:val="6F7A63E8"/>
    <w:multiLevelType w:val="multilevel"/>
    <w:tmpl w:val="194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82" w15:restartNumberingAfterBreak="0">
    <w:nsid w:val="6FB82CA7"/>
    <w:multiLevelType w:val="multilevel"/>
    <w:tmpl w:val="64B2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014763C"/>
    <w:multiLevelType w:val="hybridMultilevel"/>
    <w:tmpl w:val="7EE6E3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5" w15:restartNumberingAfterBreak="0">
    <w:nsid w:val="702C2A84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05C4CE3"/>
    <w:multiLevelType w:val="hybridMultilevel"/>
    <w:tmpl w:val="AC14F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7" w15:restartNumberingAfterBreak="0">
    <w:nsid w:val="70647037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709E1EC0"/>
    <w:multiLevelType w:val="multilevel"/>
    <w:tmpl w:val="A6B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0AE17D3"/>
    <w:multiLevelType w:val="multilevel"/>
    <w:tmpl w:val="779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0F832E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2" w15:restartNumberingAfterBreak="0">
    <w:nsid w:val="716F0215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71D125A2"/>
    <w:multiLevelType w:val="multilevel"/>
    <w:tmpl w:val="F7C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204439E"/>
    <w:multiLevelType w:val="multilevel"/>
    <w:tmpl w:val="9FEC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721852BC"/>
    <w:multiLevelType w:val="multilevel"/>
    <w:tmpl w:val="A506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6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72AE3ED7"/>
    <w:multiLevelType w:val="multilevel"/>
    <w:tmpl w:val="DC2E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2BA28C9"/>
    <w:multiLevelType w:val="multilevel"/>
    <w:tmpl w:val="AB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2EB6005"/>
    <w:multiLevelType w:val="multilevel"/>
    <w:tmpl w:val="F6A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33A407A"/>
    <w:multiLevelType w:val="multilevel"/>
    <w:tmpl w:val="8B5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3736554"/>
    <w:multiLevelType w:val="multilevel"/>
    <w:tmpl w:val="10C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3752A22"/>
    <w:multiLevelType w:val="hybridMultilevel"/>
    <w:tmpl w:val="D8E6A6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DD382C6E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3" w15:restartNumberingAfterBreak="0">
    <w:nsid w:val="73764346"/>
    <w:multiLevelType w:val="multilevel"/>
    <w:tmpl w:val="185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3961152"/>
    <w:multiLevelType w:val="multilevel"/>
    <w:tmpl w:val="312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3D91FFC"/>
    <w:multiLevelType w:val="multilevel"/>
    <w:tmpl w:val="5B6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3EB4A1B"/>
    <w:multiLevelType w:val="multilevel"/>
    <w:tmpl w:val="884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3F07C6B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747F0AE4"/>
    <w:multiLevelType w:val="multilevel"/>
    <w:tmpl w:val="0A6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74BE64E1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4E53A75"/>
    <w:multiLevelType w:val="multilevel"/>
    <w:tmpl w:val="AA5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52D1367"/>
    <w:multiLevelType w:val="hybridMultilevel"/>
    <w:tmpl w:val="0D4EC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4" w15:restartNumberingAfterBreak="0">
    <w:nsid w:val="75412327"/>
    <w:multiLevelType w:val="multilevel"/>
    <w:tmpl w:val="94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571311B"/>
    <w:multiLevelType w:val="multilevel"/>
    <w:tmpl w:val="330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59358D4"/>
    <w:multiLevelType w:val="multilevel"/>
    <w:tmpl w:val="F746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75C01E09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64E7020"/>
    <w:multiLevelType w:val="multilevel"/>
    <w:tmpl w:val="791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6532533"/>
    <w:multiLevelType w:val="hybridMultilevel"/>
    <w:tmpl w:val="ADEEE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0" w15:restartNumberingAfterBreak="0">
    <w:nsid w:val="765D1816"/>
    <w:multiLevelType w:val="multilevel"/>
    <w:tmpl w:val="8A0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66002D4"/>
    <w:multiLevelType w:val="multilevel"/>
    <w:tmpl w:val="7C4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6986EAA"/>
    <w:multiLevelType w:val="multilevel"/>
    <w:tmpl w:val="584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6BA1D04"/>
    <w:multiLevelType w:val="hybridMultilevel"/>
    <w:tmpl w:val="7838812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5" w15:restartNumberingAfterBreak="0">
    <w:nsid w:val="76D23AF9"/>
    <w:multiLevelType w:val="multilevel"/>
    <w:tmpl w:val="4E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6D33D9C"/>
    <w:multiLevelType w:val="multilevel"/>
    <w:tmpl w:val="AEC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76F44AAE"/>
    <w:multiLevelType w:val="multilevel"/>
    <w:tmpl w:val="578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71363E4"/>
    <w:multiLevelType w:val="multilevel"/>
    <w:tmpl w:val="C4D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730435F"/>
    <w:multiLevelType w:val="hybridMultilevel"/>
    <w:tmpl w:val="BE8483B6"/>
    <w:lvl w:ilvl="0" w:tplc="0CF2F9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0" w15:restartNumberingAfterBreak="0">
    <w:nsid w:val="776A7481"/>
    <w:multiLevelType w:val="hybridMultilevel"/>
    <w:tmpl w:val="65EA19C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1" w15:restartNumberingAfterBreak="0">
    <w:nsid w:val="77722FF7"/>
    <w:multiLevelType w:val="hybridMultilevel"/>
    <w:tmpl w:val="001C702E"/>
    <w:lvl w:ilvl="0" w:tplc="1E6C5A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2" w15:restartNumberingAfterBreak="0">
    <w:nsid w:val="78150C5E"/>
    <w:multiLevelType w:val="multilevel"/>
    <w:tmpl w:val="391687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3" w15:restartNumberingAfterBreak="0">
    <w:nsid w:val="78577604"/>
    <w:multiLevelType w:val="hybridMultilevel"/>
    <w:tmpl w:val="EE7C9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4" w15:restartNumberingAfterBreak="0">
    <w:nsid w:val="786336AF"/>
    <w:multiLevelType w:val="hybridMultilevel"/>
    <w:tmpl w:val="13A85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5" w15:restartNumberingAfterBreak="0">
    <w:nsid w:val="78663817"/>
    <w:multiLevelType w:val="multilevel"/>
    <w:tmpl w:val="21E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7987725F"/>
    <w:multiLevelType w:val="multilevel"/>
    <w:tmpl w:val="E324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9B31BED"/>
    <w:multiLevelType w:val="multilevel"/>
    <w:tmpl w:val="04B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 w15:restartNumberingAfterBreak="0">
    <w:nsid w:val="79D00475"/>
    <w:multiLevelType w:val="multilevel"/>
    <w:tmpl w:val="3EE6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6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A142024"/>
    <w:multiLevelType w:val="multilevel"/>
    <w:tmpl w:val="9C2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A1F5A91"/>
    <w:multiLevelType w:val="hybridMultilevel"/>
    <w:tmpl w:val="84367EF6"/>
    <w:lvl w:ilvl="0" w:tplc="0E30CB5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180D4FE">
      <w:start w:val="1"/>
      <w:numFmt w:val="upperLetter"/>
      <w:lvlText w:val="%2)"/>
      <w:lvlJc w:val="left"/>
      <w:pPr>
        <w:ind w:left="9578" w:hanging="8498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9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0" w15:restartNumberingAfterBreak="0">
    <w:nsid w:val="7A4C03FE"/>
    <w:multiLevelType w:val="multilevel"/>
    <w:tmpl w:val="B83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A4E539C"/>
    <w:multiLevelType w:val="multilevel"/>
    <w:tmpl w:val="822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A9579A9"/>
    <w:multiLevelType w:val="multilevel"/>
    <w:tmpl w:val="1B5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B1D675B"/>
    <w:multiLevelType w:val="multilevel"/>
    <w:tmpl w:val="B12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B2876C9"/>
    <w:multiLevelType w:val="multilevel"/>
    <w:tmpl w:val="8BE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5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956" w15:restartNumberingAfterBreak="0">
    <w:nsid w:val="7BA37C33"/>
    <w:multiLevelType w:val="hybridMultilevel"/>
    <w:tmpl w:val="6C4C2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7" w15:restartNumberingAfterBreak="0">
    <w:nsid w:val="7BAC55FE"/>
    <w:multiLevelType w:val="multilevel"/>
    <w:tmpl w:val="87D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7BDC762D"/>
    <w:multiLevelType w:val="multilevel"/>
    <w:tmpl w:val="F8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BE01A38"/>
    <w:multiLevelType w:val="multilevel"/>
    <w:tmpl w:val="157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7C4E0819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7C86700B"/>
    <w:multiLevelType w:val="multilevel"/>
    <w:tmpl w:val="35D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5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66" w15:restartNumberingAfterBreak="0">
    <w:nsid w:val="7CA80013"/>
    <w:multiLevelType w:val="multilevel"/>
    <w:tmpl w:val="FDB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68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69" w15:restartNumberingAfterBreak="0">
    <w:nsid w:val="7D46340C"/>
    <w:multiLevelType w:val="multilevel"/>
    <w:tmpl w:val="C76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D7B1AE3"/>
    <w:multiLevelType w:val="multilevel"/>
    <w:tmpl w:val="67D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D933FFE"/>
    <w:multiLevelType w:val="hybridMultilevel"/>
    <w:tmpl w:val="743A3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2" w15:restartNumberingAfterBreak="0">
    <w:nsid w:val="7D962666"/>
    <w:multiLevelType w:val="multilevel"/>
    <w:tmpl w:val="8008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D9A53F2"/>
    <w:multiLevelType w:val="multilevel"/>
    <w:tmpl w:val="3E8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DAD2B24"/>
    <w:multiLevelType w:val="multilevel"/>
    <w:tmpl w:val="654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7DD93909"/>
    <w:multiLevelType w:val="hybridMultilevel"/>
    <w:tmpl w:val="B414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6" w15:restartNumberingAfterBreak="0">
    <w:nsid w:val="7DD947EF"/>
    <w:multiLevelType w:val="hybridMultilevel"/>
    <w:tmpl w:val="2632BC6E"/>
    <w:lvl w:ilvl="0" w:tplc="5412945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7" w15:restartNumberingAfterBreak="0">
    <w:nsid w:val="7DF85547"/>
    <w:multiLevelType w:val="multilevel"/>
    <w:tmpl w:val="4E52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7E14285F"/>
    <w:multiLevelType w:val="multilevel"/>
    <w:tmpl w:val="07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80" w15:restartNumberingAfterBreak="0">
    <w:nsid w:val="7E2D67BF"/>
    <w:multiLevelType w:val="multilevel"/>
    <w:tmpl w:val="B40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E380D43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7EA55166"/>
    <w:multiLevelType w:val="multilevel"/>
    <w:tmpl w:val="D78A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4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985" w15:restartNumberingAfterBreak="0">
    <w:nsid w:val="7EEF702B"/>
    <w:multiLevelType w:val="multilevel"/>
    <w:tmpl w:val="D13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87" w15:restartNumberingAfterBreak="0">
    <w:nsid w:val="7F257E7C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7F4C5738"/>
    <w:multiLevelType w:val="multilevel"/>
    <w:tmpl w:val="82B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F617208"/>
    <w:multiLevelType w:val="multilevel"/>
    <w:tmpl w:val="15D8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7F703061"/>
    <w:multiLevelType w:val="multilevel"/>
    <w:tmpl w:val="55B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F7912D9"/>
    <w:multiLevelType w:val="hybridMultilevel"/>
    <w:tmpl w:val="9C86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2" w15:restartNumberingAfterBreak="0">
    <w:nsid w:val="7F8570E3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7FAE7BE9"/>
    <w:multiLevelType w:val="multilevel"/>
    <w:tmpl w:val="CC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668206">
    <w:abstractNumId w:val="683"/>
  </w:num>
  <w:num w:numId="2" w16cid:durableId="87702836">
    <w:abstractNumId w:val="301"/>
  </w:num>
  <w:num w:numId="3" w16cid:durableId="1226603225">
    <w:abstractNumId w:val="15"/>
  </w:num>
  <w:num w:numId="4" w16cid:durableId="1867669196">
    <w:abstractNumId w:val="592"/>
  </w:num>
  <w:num w:numId="5" w16cid:durableId="1092819297">
    <w:abstractNumId w:val="475"/>
  </w:num>
  <w:num w:numId="6" w16cid:durableId="2018726718">
    <w:abstractNumId w:val="102"/>
  </w:num>
  <w:num w:numId="7" w16cid:durableId="1591424676">
    <w:abstractNumId w:val="986"/>
  </w:num>
  <w:num w:numId="8" w16cid:durableId="1752697084">
    <w:abstractNumId w:val="819"/>
  </w:num>
  <w:num w:numId="9" w16cid:durableId="1372727644">
    <w:abstractNumId w:val="153"/>
  </w:num>
  <w:num w:numId="10" w16cid:durableId="1493834099">
    <w:abstractNumId w:val="633"/>
  </w:num>
  <w:num w:numId="11" w16cid:durableId="841118932">
    <w:abstractNumId w:val="167"/>
  </w:num>
  <w:num w:numId="12" w16cid:durableId="1995916368">
    <w:abstractNumId w:val="870"/>
  </w:num>
  <w:num w:numId="13" w16cid:durableId="2104959754">
    <w:abstractNumId w:val="965"/>
  </w:num>
  <w:num w:numId="14" w16cid:durableId="1175455110">
    <w:abstractNumId w:val="979"/>
  </w:num>
  <w:num w:numId="15" w16cid:durableId="1976520641">
    <w:abstractNumId w:val="10"/>
  </w:num>
  <w:num w:numId="16" w16cid:durableId="769082119">
    <w:abstractNumId w:val="81"/>
  </w:num>
  <w:num w:numId="17" w16cid:durableId="880626894">
    <w:abstractNumId w:val="726"/>
  </w:num>
  <w:num w:numId="18" w16cid:durableId="1708261632">
    <w:abstractNumId w:val="984"/>
  </w:num>
  <w:num w:numId="19" w16cid:durableId="1321079994">
    <w:abstractNumId w:val="6"/>
  </w:num>
  <w:num w:numId="20" w16cid:durableId="944768389">
    <w:abstractNumId w:val="397"/>
  </w:num>
  <w:num w:numId="21" w16cid:durableId="1991404612">
    <w:abstractNumId w:val="968"/>
  </w:num>
  <w:num w:numId="22" w16cid:durableId="1221551695">
    <w:abstractNumId w:val="667"/>
  </w:num>
  <w:num w:numId="23" w16cid:durableId="291792691">
    <w:abstractNumId w:val="602"/>
  </w:num>
  <w:num w:numId="24" w16cid:durableId="1504275052">
    <w:abstractNumId w:val="274"/>
  </w:num>
  <w:num w:numId="25" w16cid:durableId="488861266">
    <w:abstractNumId w:val="434"/>
  </w:num>
  <w:num w:numId="26" w16cid:durableId="1540169038">
    <w:abstractNumId w:val="526"/>
  </w:num>
  <w:num w:numId="27" w16cid:durableId="1800340868">
    <w:abstractNumId w:val="881"/>
  </w:num>
  <w:num w:numId="28" w16cid:durableId="471798512">
    <w:abstractNumId w:val="67"/>
  </w:num>
  <w:num w:numId="29" w16cid:durableId="618221651">
    <w:abstractNumId w:val="114"/>
  </w:num>
  <w:num w:numId="30" w16cid:durableId="302973477">
    <w:abstractNumId w:val="816"/>
  </w:num>
  <w:num w:numId="31" w16cid:durableId="1293946405">
    <w:abstractNumId w:val="257"/>
  </w:num>
  <w:num w:numId="32" w16cid:durableId="839077897">
    <w:abstractNumId w:val="308"/>
  </w:num>
  <w:num w:numId="33" w16cid:durableId="71587572">
    <w:abstractNumId w:val="493"/>
  </w:num>
  <w:num w:numId="34" w16cid:durableId="1990865102">
    <w:abstractNumId w:val="748"/>
  </w:num>
  <w:num w:numId="35" w16cid:durableId="19287796">
    <w:abstractNumId w:val="955"/>
  </w:num>
  <w:num w:numId="36" w16cid:durableId="1129324417">
    <w:abstractNumId w:val="139"/>
  </w:num>
  <w:num w:numId="37" w16cid:durableId="733544876">
    <w:abstractNumId w:val="645"/>
  </w:num>
  <w:num w:numId="38" w16cid:durableId="201676351">
    <w:abstractNumId w:val="34"/>
  </w:num>
  <w:num w:numId="39" w16cid:durableId="233662799">
    <w:abstractNumId w:val="613"/>
  </w:num>
  <w:num w:numId="40" w16cid:durableId="1893881754">
    <w:abstractNumId w:val="579"/>
  </w:num>
  <w:num w:numId="41" w16cid:durableId="1516191386">
    <w:abstractNumId w:val="752"/>
  </w:num>
  <w:num w:numId="42" w16cid:durableId="536820304">
    <w:abstractNumId w:val="753"/>
  </w:num>
  <w:num w:numId="43" w16cid:durableId="90516073">
    <w:abstractNumId w:val="455"/>
  </w:num>
  <w:num w:numId="44" w16cid:durableId="851066323">
    <w:abstractNumId w:val="672"/>
  </w:num>
  <w:num w:numId="45" w16cid:durableId="1108158838">
    <w:abstractNumId w:val="831"/>
  </w:num>
  <w:num w:numId="46" w16cid:durableId="962619136">
    <w:abstractNumId w:val="12"/>
  </w:num>
  <w:num w:numId="47" w16cid:durableId="828787579">
    <w:abstractNumId w:val="111"/>
  </w:num>
  <w:num w:numId="48" w16cid:durableId="550074444">
    <w:abstractNumId w:val="946"/>
  </w:num>
  <w:num w:numId="49" w16cid:durableId="1548833736">
    <w:abstractNumId w:val="640"/>
  </w:num>
  <w:num w:numId="50" w16cid:durableId="1378746714">
    <w:abstractNumId w:val="518"/>
  </w:num>
  <w:num w:numId="51" w16cid:durableId="857623005">
    <w:abstractNumId w:val="227"/>
  </w:num>
  <w:num w:numId="52" w16cid:durableId="694116960">
    <w:abstractNumId w:val="693"/>
  </w:num>
  <w:num w:numId="53" w16cid:durableId="984161467">
    <w:abstractNumId w:val="749"/>
  </w:num>
  <w:num w:numId="54" w16cid:durableId="1181966134">
    <w:abstractNumId w:val="694"/>
  </w:num>
  <w:num w:numId="55" w16cid:durableId="107697230">
    <w:abstractNumId w:val="967"/>
  </w:num>
  <w:num w:numId="56" w16cid:durableId="1034309009">
    <w:abstractNumId w:val="837"/>
  </w:num>
  <w:num w:numId="57" w16cid:durableId="825900906">
    <w:abstractNumId w:val="295"/>
  </w:num>
  <w:num w:numId="58" w16cid:durableId="289746655">
    <w:abstractNumId w:val="850"/>
  </w:num>
  <w:num w:numId="59" w16cid:durableId="266472573">
    <w:abstractNumId w:val="936"/>
  </w:num>
  <w:num w:numId="60" w16cid:durableId="754281885">
    <w:abstractNumId w:val="939"/>
  </w:num>
  <w:num w:numId="61" w16cid:durableId="1749035513">
    <w:abstractNumId w:val="740"/>
  </w:num>
  <w:num w:numId="62" w16cid:durableId="1308784925">
    <w:abstractNumId w:val="170"/>
  </w:num>
  <w:num w:numId="63" w16cid:durableId="732386976">
    <w:abstractNumId w:val="24"/>
  </w:num>
  <w:num w:numId="64" w16cid:durableId="162823582">
    <w:abstractNumId w:val="94"/>
  </w:num>
  <w:num w:numId="65" w16cid:durableId="595558238">
    <w:abstractNumId w:val="896"/>
  </w:num>
  <w:num w:numId="66" w16cid:durableId="797647915">
    <w:abstractNumId w:val="385"/>
  </w:num>
  <w:num w:numId="67" w16cid:durableId="404767805">
    <w:abstractNumId w:val="942"/>
  </w:num>
  <w:num w:numId="68" w16cid:durableId="37171963">
    <w:abstractNumId w:val="858"/>
  </w:num>
  <w:num w:numId="69" w16cid:durableId="188419084">
    <w:abstractNumId w:val="794"/>
  </w:num>
  <w:num w:numId="70" w16cid:durableId="1342930310">
    <w:abstractNumId w:val="777"/>
  </w:num>
  <w:num w:numId="71" w16cid:durableId="533269462">
    <w:abstractNumId w:val="680"/>
  </w:num>
  <w:num w:numId="72" w16cid:durableId="1249316511">
    <w:abstractNumId w:val="616"/>
  </w:num>
  <w:num w:numId="73" w16cid:durableId="1000697988">
    <w:abstractNumId w:val="14"/>
  </w:num>
  <w:num w:numId="74" w16cid:durableId="1592157470">
    <w:abstractNumId w:val="52"/>
  </w:num>
  <w:num w:numId="75" w16cid:durableId="1642228309">
    <w:abstractNumId w:val="909"/>
  </w:num>
  <w:num w:numId="76" w16cid:durableId="428545327">
    <w:abstractNumId w:val="268"/>
  </w:num>
  <w:num w:numId="77" w16cid:durableId="567881685">
    <w:abstractNumId w:val="260"/>
  </w:num>
  <w:num w:numId="78" w16cid:durableId="1097209308">
    <w:abstractNumId w:val="836"/>
  </w:num>
  <w:num w:numId="79" w16cid:durableId="562566100">
    <w:abstractNumId w:val="279"/>
  </w:num>
  <w:num w:numId="80" w16cid:durableId="1247377788">
    <w:abstractNumId w:val="390"/>
  </w:num>
  <w:num w:numId="81" w16cid:durableId="1961253683">
    <w:abstractNumId w:val="290"/>
  </w:num>
  <w:num w:numId="82" w16cid:durableId="875043942">
    <w:abstractNumId w:val="868"/>
  </w:num>
  <w:num w:numId="83" w16cid:durableId="995642615">
    <w:abstractNumId w:val="801"/>
  </w:num>
  <w:num w:numId="84" w16cid:durableId="198934249">
    <w:abstractNumId w:val="72"/>
  </w:num>
  <w:num w:numId="85" w16cid:durableId="174198433">
    <w:abstractNumId w:val="949"/>
  </w:num>
  <w:num w:numId="86" w16cid:durableId="1811436055">
    <w:abstractNumId w:val="1"/>
  </w:num>
  <w:num w:numId="87" w16cid:durableId="1345286065">
    <w:abstractNumId w:val="374"/>
  </w:num>
  <w:num w:numId="88" w16cid:durableId="711734455">
    <w:abstractNumId w:val="221"/>
  </w:num>
  <w:num w:numId="89" w16cid:durableId="691298078">
    <w:abstractNumId w:val="391"/>
  </w:num>
  <w:num w:numId="90" w16cid:durableId="346634946">
    <w:abstractNumId w:val="635"/>
  </w:num>
  <w:num w:numId="91" w16cid:durableId="238712167">
    <w:abstractNumId w:val="661"/>
  </w:num>
  <w:num w:numId="92" w16cid:durableId="90250286">
    <w:abstractNumId w:val="394"/>
  </w:num>
  <w:num w:numId="93" w16cid:durableId="1399205998">
    <w:abstractNumId w:val="689"/>
  </w:num>
  <w:num w:numId="94" w16cid:durableId="623854175">
    <w:abstractNumId w:val="49"/>
  </w:num>
  <w:num w:numId="95" w16cid:durableId="280890302">
    <w:abstractNumId w:val="419"/>
  </w:num>
  <w:num w:numId="96" w16cid:durableId="935139654">
    <w:abstractNumId w:val="654"/>
  </w:num>
  <w:num w:numId="97" w16cid:durableId="825172094">
    <w:abstractNumId w:val="224"/>
  </w:num>
  <w:num w:numId="98" w16cid:durableId="1387800850">
    <w:abstractNumId w:val="458"/>
  </w:num>
  <w:num w:numId="99" w16cid:durableId="1711033499">
    <w:abstractNumId w:val="712"/>
  </w:num>
  <w:num w:numId="100" w16cid:durableId="807867871">
    <w:abstractNumId w:val="205"/>
  </w:num>
  <w:num w:numId="101" w16cid:durableId="488862818">
    <w:abstractNumId w:val="378"/>
  </w:num>
  <w:num w:numId="102" w16cid:durableId="1470246686">
    <w:abstractNumId w:val="643"/>
  </w:num>
  <w:num w:numId="103" w16cid:durableId="1209489424">
    <w:abstractNumId w:val="593"/>
  </w:num>
  <w:num w:numId="104" w16cid:durableId="516964344">
    <w:abstractNumId w:val="46"/>
  </w:num>
  <w:num w:numId="105" w16cid:durableId="1996060484">
    <w:abstractNumId w:val="155"/>
  </w:num>
  <w:num w:numId="106" w16cid:durableId="457988413">
    <w:abstractNumId w:val="332"/>
  </w:num>
  <w:num w:numId="107" w16cid:durableId="304313980">
    <w:abstractNumId w:val="811"/>
  </w:num>
  <w:num w:numId="108" w16cid:durableId="67075911">
    <w:abstractNumId w:val="589"/>
  </w:num>
  <w:num w:numId="109" w16cid:durableId="1207568328">
    <w:abstractNumId w:val="339"/>
  </w:num>
  <w:num w:numId="110" w16cid:durableId="1824733860">
    <w:abstractNumId w:val="375"/>
  </w:num>
  <w:num w:numId="111" w16cid:durableId="1229070311">
    <w:abstractNumId w:val="940"/>
  </w:num>
  <w:num w:numId="112" w16cid:durableId="1309280535">
    <w:abstractNumId w:val="741"/>
  </w:num>
  <w:num w:numId="113" w16cid:durableId="1469710358">
    <w:abstractNumId w:val="983"/>
  </w:num>
  <w:num w:numId="114" w16cid:durableId="1567300178">
    <w:abstractNumId w:val="22"/>
  </w:num>
  <w:num w:numId="115" w16cid:durableId="44061788">
    <w:abstractNumId w:val="436"/>
  </w:num>
  <w:num w:numId="116" w16cid:durableId="682366904">
    <w:abstractNumId w:val="263"/>
  </w:num>
  <w:num w:numId="117" w16cid:durableId="464394147">
    <w:abstractNumId w:val="891"/>
  </w:num>
  <w:num w:numId="118" w16cid:durableId="1111124671">
    <w:abstractNumId w:val="945"/>
  </w:num>
  <w:num w:numId="119" w16cid:durableId="1674457522">
    <w:abstractNumId w:val="398"/>
  </w:num>
  <w:num w:numId="120" w16cid:durableId="1345399900">
    <w:abstractNumId w:val="440"/>
  </w:num>
  <w:num w:numId="121" w16cid:durableId="805703445">
    <w:abstractNumId w:val="223"/>
  </w:num>
  <w:num w:numId="122" w16cid:durableId="1935284812">
    <w:abstractNumId w:val="57"/>
  </w:num>
  <w:num w:numId="123" w16cid:durableId="80182190">
    <w:abstractNumId w:val="636"/>
  </w:num>
  <w:num w:numId="124" w16cid:durableId="1024941641">
    <w:abstractNumId w:val="264"/>
  </w:num>
  <w:num w:numId="125" w16cid:durableId="323901516">
    <w:abstractNumId w:val="47"/>
  </w:num>
  <w:num w:numId="126" w16cid:durableId="1356539344">
    <w:abstractNumId w:val="445"/>
  </w:num>
  <w:num w:numId="127" w16cid:durableId="289358581">
    <w:abstractNumId w:val="404"/>
  </w:num>
  <w:num w:numId="128" w16cid:durableId="870609663">
    <w:abstractNumId w:val="269"/>
  </w:num>
  <w:num w:numId="129" w16cid:durableId="1504930694">
    <w:abstractNumId w:val="154"/>
  </w:num>
  <w:num w:numId="130" w16cid:durableId="1209104812">
    <w:abstractNumId w:val="386"/>
  </w:num>
  <w:num w:numId="131" w16cid:durableId="744109684">
    <w:abstractNumId w:val="384"/>
  </w:num>
  <w:num w:numId="132" w16cid:durableId="2133860795">
    <w:abstractNumId w:val="222"/>
  </w:num>
  <w:num w:numId="133" w16cid:durableId="329216207">
    <w:abstractNumId w:val="905"/>
  </w:num>
  <w:num w:numId="134" w16cid:durableId="914587260">
    <w:abstractNumId w:val="252"/>
  </w:num>
  <w:num w:numId="135" w16cid:durableId="855534961">
    <w:abstractNumId w:val="853"/>
  </w:num>
  <w:num w:numId="136" w16cid:durableId="2092308306">
    <w:abstractNumId w:val="883"/>
  </w:num>
  <w:num w:numId="137" w16cid:durableId="1879008429">
    <w:abstractNumId w:val="217"/>
  </w:num>
  <w:num w:numId="138" w16cid:durableId="1509443958">
    <w:abstractNumId w:val="158"/>
  </w:num>
  <w:num w:numId="139" w16cid:durableId="1135412114">
    <w:abstractNumId w:val="418"/>
  </w:num>
  <w:num w:numId="140" w16cid:durableId="2100981245">
    <w:abstractNumId w:val="466"/>
  </w:num>
  <w:num w:numId="141" w16cid:durableId="294407689">
    <w:abstractNumId w:val="160"/>
  </w:num>
  <w:num w:numId="142" w16cid:durableId="1637447513">
    <w:abstractNumId w:val="169"/>
  </w:num>
  <w:num w:numId="143" w16cid:durableId="2102791743">
    <w:abstractNumId w:val="313"/>
  </w:num>
  <w:num w:numId="144" w16cid:durableId="2058845936">
    <w:abstractNumId w:val="727"/>
  </w:num>
  <w:num w:numId="145" w16cid:durableId="384836329">
    <w:abstractNumId w:val="244"/>
  </w:num>
  <w:num w:numId="146" w16cid:durableId="1046753646">
    <w:abstractNumId w:val="129"/>
  </w:num>
  <w:num w:numId="147" w16cid:durableId="714541941">
    <w:abstractNumId w:val="750"/>
  </w:num>
  <w:num w:numId="148" w16cid:durableId="22020952">
    <w:abstractNumId w:val="524"/>
  </w:num>
  <w:num w:numId="149" w16cid:durableId="394478229">
    <w:abstractNumId w:val="720"/>
  </w:num>
  <w:num w:numId="150" w16cid:durableId="2083983415">
    <w:abstractNumId w:val="664"/>
  </w:num>
  <w:num w:numId="151" w16cid:durableId="336739210">
    <w:abstractNumId w:val="678"/>
  </w:num>
  <w:num w:numId="152" w16cid:durableId="2073114122">
    <w:abstractNumId w:val="793"/>
  </w:num>
  <w:num w:numId="153" w16cid:durableId="633489943">
    <w:abstractNumId w:val="145"/>
  </w:num>
  <w:num w:numId="154" w16cid:durableId="530186456">
    <w:abstractNumId w:val="63"/>
  </w:num>
  <w:num w:numId="155" w16cid:durableId="759907645">
    <w:abstractNumId w:val="922"/>
  </w:num>
  <w:num w:numId="156" w16cid:durableId="323626345">
    <w:abstractNumId w:val="790"/>
  </w:num>
  <w:num w:numId="157" w16cid:durableId="1919746639">
    <w:abstractNumId w:val="501"/>
  </w:num>
  <w:num w:numId="158" w16cid:durableId="675310403">
    <w:abstractNumId w:val="517"/>
  </w:num>
  <w:num w:numId="159" w16cid:durableId="980184966">
    <w:abstractNumId w:val="328"/>
  </w:num>
  <w:num w:numId="160" w16cid:durableId="1155418512">
    <w:abstractNumId w:val="646"/>
  </w:num>
  <w:num w:numId="161" w16cid:durableId="310719611">
    <w:abstractNumId w:val="122"/>
  </w:num>
  <w:num w:numId="162" w16cid:durableId="104276047">
    <w:abstractNumId w:val="425"/>
  </w:num>
  <w:num w:numId="163" w16cid:durableId="497579159">
    <w:abstractNumId w:val="48"/>
  </w:num>
  <w:num w:numId="164" w16cid:durableId="1915309939">
    <w:abstractNumId w:val="370"/>
  </w:num>
  <w:num w:numId="165" w16cid:durableId="620572371">
    <w:abstractNumId w:val="176"/>
  </w:num>
  <w:num w:numId="166" w16cid:durableId="432215757">
    <w:abstractNumId w:val="746"/>
  </w:num>
  <w:num w:numId="167" w16cid:durableId="1074887888">
    <w:abstractNumId w:val="297"/>
  </w:num>
  <w:num w:numId="168" w16cid:durableId="820854533">
    <w:abstractNumId w:val="18"/>
  </w:num>
  <w:num w:numId="169" w16cid:durableId="180709762">
    <w:abstractNumId w:val="498"/>
  </w:num>
  <w:num w:numId="170" w16cid:durableId="726490945">
    <w:abstractNumId w:val="377"/>
  </w:num>
  <w:num w:numId="171" w16cid:durableId="1021320218">
    <w:abstractNumId w:val="625"/>
  </w:num>
  <w:num w:numId="172" w16cid:durableId="689573401">
    <w:abstractNumId w:val="963"/>
  </w:num>
  <w:num w:numId="173" w16cid:durableId="762919519">
    <w:abstractNumId w:val="100"/>
  </w:num>
  <w:num w:numId="174" w16cid:durableId="642278618">
    <w:abstractNumId w:val="581"/>
  </w:num>
  <w:num w:numId="175" w16cid:durableId="1858080733">
    <w:abstractNumId w:val="250"/>
  </w:num>
  <w:num w:numId="176" w16cid:durableId="40906312">
    <w:abstractNumId w:val="55"/>
  </w:num>
  <w:num w:numId="177" w16cid:durableId="1335915572">
    <w:abstractNumId w:val="786"/>
  </w:num>
  <w:num w:numId="178" w16cid:durableId="500386881">
    <w:abstractNumId w:val="381"/>
  </w:num>
  <w:num w:numId="179" w16cid:durableId="1655451344">
    <w:abstractNumId w:val="854"/>
  </w:num>
  <w:num w:numId="180" w16cid:durableId="961037571">
    <w:abstractNumId w:val="536"/>
  </w:num>
  <w:num w:numId="181" w16cid:durableId="594636224">
    <w:abstractNumId w:val="305"/>
  </w:num>
  <w:num w:numId="182" w16cid:durableId="1321890237">
    <w:abstractNumId w:val="395"/>
  </w:num>
  <w:num w:numId="183" w16cid:durableId="236745863">
    <w:abstractNumId w:val="254"/>
  </w:num>
  <w:num w:numId="184" w16cid:durableId="1484854441">
    <w:abstractNumId w:val="574"/>
  </w:num>
  <w:num w:numId="185" w16cid:durableId="1980719560">
    <w:abstractNumId w:val="20"/>
  </w:num>
  <w:num w:numId="186" w16cid:durableId="1134642214">
    <w:abstractNumId w:val="340"/>
  </w:num>
  <w:num w:numId="187" w16cid:durableId="358548550">
    <w:abstractNumId w:val="368"/>
  </w:num>
  <w:num w:numId="188" w16cid:durableId="1336034655">
    <w:abstractNumId w:val="59"/>
  </w:num>
  <w:num w:numId="189" w16cid:durableId="1185552428">
    <w:abstractNumId w:val="867"/>
  </w:num>
  <w:num w:numId="190" w16cid:durableId="929393942">
    <w:abstractNumId w:val="107"/>
  </w:num>
  <w:num w:numId="191" w16cid:durableId="1554806814">
    <w:abstractNumId w:val="292"/>
  </w:num>
  <w:num w:numId="192" w16cid:durableId="216819639">
    <w:abstractNumId w:val="878"/>
  </w:num>
  <w:num w:numId="193" w16cid:durableId="1141386031">
    <w:abstractNumId w:val="161"/>
  </w:num>
  <w:num w:numId="194" w16cid:durableId="1456632139">
    <w:abstractNumId w:val="300"/>
  </w:num>
  <w:num w:numId="195" w16cid:durableId="1314330537">
    <w:abstractNumId w:val="38"/>
  </w:num>
  <w:num w:numId="196" w16cid:durableId="1989017804">
    <w:abstractNumId w:val="275"/>
  </w:num>
  <w:num w:numId="197" w16cid:durableId="1822959650">
    <w:abstractNumId w:val="492"/>
  </w:num>
  <w:num w:numId="198" w16cid:durableId="1258096559">
    <w:abstractNumId w:val="961"/>
  </w:num>
  <w:num w:numId="199" w16cid:durableId="1561088435">
    <w:abstractNumId w:val="782"/>
  </w:num>
  <w:num w:numId="200" w16cid:durableId="1520697619">
    <w:abstractNumId w:val="95"/>
  </w:num>
  <w:num w:numId="201" w16cid:durableId="1709641544">
    <w:abstractNumId w:val="163"/>
  </w:num>
  <w:num w:numId="202" w16cid:durableId="2002541858">
    <w:abstractNumId w:val="960"/>
  </w:num>
  <w:num w:numId="203" w16cid:durableId="226261719">
    <w:abstractNumId w:val="546"/>
  </w:num>
  <w:num w:numId="204" w16cid:durableId="10034988">
    <w:abstractNumId w:val="754"/>
  </w:num>
  <w:num w:numId="205" w16cid:durableId="1098988093">
    <w:abstractNumId w:val="583"/>
  </w:num>
  <w:num w:numId="206" w16cid:durableId="1661616601">
    <w:abstractNumId w:val="785"/>
  </w:num>
  <w:num w:numId="207" w16cid:durableId="1289431154">
    <w:abstractNumId w:val="352"/>
  </w:num>
  <w:num w:numId="208" w16cid:durableId="843938623">
    <w:abstractNumId w:val="66"/>
  </w:num>
  <w:num w:numId="209" w16cid:durableId="1935699205">
    <w:abstractNumId w:val="369"/>
  </w:num>
  <w:num w:numId="210" w16cid:durableId="1764255084">
    <w:abstractNumId w:val="337"/>
  </w:num>
  <w:num w:numId="211" w16cid:durableId="987048863">
    <w:abstractNumId w:val="519"/>
  </w:num>
  <w:num w:numId="212" w16cid:durableId="1916864457">
    <w:abstractNumId w:val="447"/>
  </w:num>
  <w:num w:numId="213" w16cid:durableId="147210551">
    <w:abstractNumId w:val="856"/>
  </w:num>
  <w:num w:numId="214" w16cid:durableId="1306621270">
    <w:abstractNumId w:val="527"/>
  </w:num>
  <w:num w:numId="215" w16cid:durableId="2060930735">
    <w:abstractNumId w:val="937"/>
  </w:num>
  <w:num w:numId="216" w16cid:durableId="1128016416">
    <w:abstractNumId w:val="773"/>
  </w:num>
  <w:num w:numId="217" w16cid:durableId="1754744920">
    <w:abstractNumId w:val="649"/>
  </w:num>
  <w:num w:numId="218" w16cid:durableId="1692300327">
    <w:abstractNumId w:val="366"/>
  </w:num>
  <w:num w:numId="219" w16cid:durableId="656374521">
    <w:abstractNumId w:val="681"/>
  </w:num>
  <w:num w:numId="220" w16cid:durableId="369837871">
    <w:abstractNumId w:val="208"/>
  </w:num>
  <w:num w:numId="221" w16cid:durableId="2139447193">
    <w:abstractNumId w:val="446"/>
  </w:num>
  <w:num w:numId="222" w16cid:durableId="1885406338">
    <w:abstractNumId w:val="944"/>
  </w:num>
  <w:num w:numId="223" w16cid:durableId="1079138391">
    <w:abstractNumId w:val="539"/>
  </w:num>
  <w:num w:numId="224" w16cid:durableId="309141250">
    <w:abstractNumId w:val="80"/>
  </w:num>
  <w:num w:numId="225" w16cid:durableId="2089425081">
    <w:abstractNumId w:val="365"/>
  </w:num>
  <w:num w:numId="226" w16cid:durableId="1250846271">
    <w:abstractNumId w:val="130"/>
  </w:num>
  <w:num w:numId="227" w16cid:durableId="1821728979">
    <w:abstractNumId w:val="441"/>
  </w:num>
  <w:num w:numId="228" w16cid:durableId="130683305">
    <w:abstractNumId w:val="464"/>
  </w:num>
  <w:num w:numId="229" w16cid:durableId="1747652826">
    <w:abstractNumId w:val="36"/>
  </w:num>
  <w:num w:numId="230" w16cid:durableId="2003043771">
    <w:abstractNumId w:val="604"/>
  </w:num>
  <w:num w:numId="231" w16cid:durableId="46343070">
    <w:abstractNumId w:val="363"/>
  </w:num>
  <w:num w:numId="232" w16cid:durableId="1601449215">
    <w:abstractNumId w:val="756"/>
  </w:num>
  <w:num w:numId="233" w16cid:durableId="1523520210">
    <w:abstractNumId w:val="688"/>
  </w:num>
  <w:num w:numId="234" w16cid:durableId="346055232">
    <w:abstractNumId w:val="92"/>
  </w:num>
  <w:num w:numId="235" w16cid:durableId="63988676">
    <w:abstractNumId w:val="64"/>
  </w:num>
  <w:num w:numId="236" w16cid:durableId="145631331">
    <w:abstractNumId w:val="231"/>
  </w:num>
  <w:num w:numId="237" w16cid:durableId="839782336">
    <w:abstractNumId w:val="864"/>
  </w:num>
  <w:num w:numId="238" w16cid:durableId="1166435977">
    <w:abstractNumId w:val="629"/>
  </w:num>
  <w:num w:numId="239" w16cid:durableId="243999682">
    <w:abstractNumId w:val="632"/>
  </w:num>
  <w:num w:numId="240" w16cid:durableId="1959990112">
    <w:abstractNumId w:val="9"/>
  </w:num>
  <w:num w:numId="241" w16cid:durableId="1481573626">
    <w:abstractNumId w:val="783"/>
  </w:num>
  <w:num w:numId="242" w16cid:durableId="1701856971">
    <w:abstractNumId w:val="179"/>
  </w:num>
  <w:num w:numId="243" w16cid:durableId="434599656">
    <w:abstractNumId w:val="58"/>
  </w:num>
  <w:num w:numId="244" w16cid:durableId="2062091080">
    <w:abstractNumId w:val="914"/>
  </w:num>
  <w:num w:numId="245" w16cid:durableId="749428273">
    <w:abstractNumId w:val="591"/>
  </w:num>
  <w:num w:numId="246" w16cid:durableId="741289967">
    <w:abstractNumId w:val="248"/>
  </w:num>
  <w:num w:numId="247" w16cid:durableId="1505514342">
    <w:abstractNumId w:val="388"/>
  </w:num>
  <w:num w:numId="248" w16cid:durableId="117914223">
    <w:abstractNumId w:val="50"/>
  </w:num>
  <w:num w:numId="249" w16cid:durableId="267927472">
    <w:abstractNumId w:val="230"/>
  </w:num>
  <w:num w:numId="250" w16cid:durableId="825167089">
    <w:abstractNumId w:val="162"/>
  </w:num>
  <w:num w:numId="251" w16cid:durableId="1188567956">
    <w:abstractNumId w:val="237"/>
  </w:num>
  <w:num w:numId="252" w16cid:durableId="1485778932">
    <w:abstractNumId w:val="286"/>
  </w:num>
  <w:num w:numId="253" w16cid:durableId="573708924">
    <w:abstractNumId w:val="56"/>
  </w:num>
  <w:num w:numId="254" w16cid:durableId="1436249137">
    <w:abstractNumId w:val="246"/>
  </w:num>
  <w:num w:numId="255" w16cid:durableId="1494030958">
    <w:abstractNumId w:val="907"/>
  </w:num>
  <w:num w:numId="256" w16cid:durableId="1234436600">
    <w:abstractNumId w:val="40"/>
  </w:num>
  <w:num w:numId="257" w16cid:durableId="532692667">
    <w:abstractNumId w:val="357"/>
  </w:num>
  <w:num w:numId="258" w16cid:durableId="427627405">
    <w:abstractNumId w:val="742"/>
  </w:num>
  <w:num w:numId="259" w16cid:durableId="831989985">
    <w:abstractNumId w:val="197"/>
  </w:num>
  <w:num w:numId="260" w16cid:durableId="1948149102">
    <w:abstractNumId w:val="185"/>
  </w:num>
  <w:num w:numId="261" w16cid:durableId="238759315">
    <w:abstractNumId w:val="152"/>
  </w:num>
  <w:num w:numId="262" w16cid:durableId="1155142416">
    <w:abstractNumId w:val="638"/>
  </w:num>
  <w:num w:numId="263" w16cid:durableId="1516386540">
    <w:abstractNumId w:val="203"/>
  </w:num>
  <w:num w:numId="264" w16cid:durableId="704714355">
    <w:abstractNumId w:val="852"/>
  </w:num>
  <w:num w:numId="265" w16cid:durableId="2040548909">
    <w:abstractNumId w:val="899"/>
  </w:num>
  <w:num w:numId="266" w16cid:durableId="358548310">
    <w:abstractNumId w:val="690"/>
  </w:num>
  <w:num w:numId="267" w16cid:durableId="137453799">
    <w:abstractNumId w:val="393"/>
  </w:num>
  <w:num w:numId="268" w16cid:durableId="774012403">
    <w:abstractNumId w:val="577"/>
  </w:num>
  <w:num w:numId="269" w16cid:durableId="471485236">
    <w:abstractNumId w:val="467"/>
  </w:num>
  <w:num w:numId="270" w16cid:durableId="388381036">
    <w:abstractNumId w:val="194"/>
  </w:num>
  <w:num w:numId="271" w16cid:durableId="997731360">
    <w:abstractNumId w:val="429"/>
  </w:num>
  <w:num w:numId="272" w16cid:durableId="1128546682">
    <w:abstractNumId w:val="941"/>
  </w:num>
  <w:num w:numId="273" w16cid:durableId="303001666">
    <w:abstractNumId w:val="910"/>
  </w:num>
  <w:num w:numId="274" w16cid:durableId="1516337588">
    <w:abstractNumId w:val="137"/>
  </w:num>
  <w:num w:numId="275" w16cid:durableId="1507403997">
    <w:abstractNumId w:val="824"/>
  </w:num>
  <w:num w:numId="276" w16cid:durableId="1851021500">
    <w:abstractNumId w:val="857"/>
  </w:num>
  <w:num w:numId="277" w16cid:durableId="186606685">
    <w:abstractNumId w:val="101"/>
  </w:num>
  <w:num w:numId="278" w16cid:durableId="1668824120">
    <w:abstractNumId w:val="865"/>
  </w:num>
  <w:num w:numId="279" w16cid:durableId="1277785041">
    <w:abstractNumId w:val="860"/>
  </w:num>
  <w:num w:numId="280" w16cid:durableId="1963338773">
    <w:abstractNumId w:val="769"/>
  </w:num>
  <w:num w:numId="281" w16cid:durableId="986781906">
    <w:abstractNumId w:val="219"/>
  </w:num>
  <w:num w:numId="282" w16cid:durableId="875582120">
    <w:abstractNumId w:val="411"/>
  </w:num>
  <w:num w:numId="283" w16cid:durableId="402602657">
    <w:abstractNumId w:val="110"/>
  </w:num>
  <w:num w:numId="284" w16cid:durableId="13965834">
    <w:abstractNumId w:val="958"/>
  </w:num>
  <w:num w:numId="285" w16cid:durableId="1303081422">
    <w:abstractNumId w:val="954"/>
  </w:num>
  <w:num w:numId="286" w16cid:durableId="504056975">
    <w:abstractNumId w:val="159"/>
  </w:num>
  <w:num w:numId="287" w16cid:durableId="1144544488">
    <w:abstractNumId w:val="273"/>
  </w:num>
  <w:num w:numId="288" w16cid:durableId="285282159">
    <w:abstractNumId w:val="147"/>
  </w:num>
  <w:num w:numId="289" w16cid:durableId="341471071">
    <w:abstractNumId w:val="970"/>
  </w:num>
  <w:num w:numId="290" w16cid:durableId="1938243958">
    <w:abstractNumId w:val="319"/>
  </w:num>
  <w:num w:numId="291" w16cid:durableId="96341086">
    <w:abstractNumId w:val="322"/>
  </w:num>
  <w:num w:numId="292" w16cid:durableId="938568287">
    <w:abstractNumId w:val="898"/>
  </w:num>
  <w:num w:numId="293" w16cid:durableId="1944531748">
    <w:abstractNumId w:val="113"/>
  </w:num>
  <w:num w:numId="294" w16cid:durableId="279915223">
    <w:abstractNumId w:val="778"/>
  </w:num>
  <w:num w:numId="295" w16cid:durableId="1509828552">
    <w:abstractNumId w:val="499"/>
  </w:num>
  <w:num w:numId="296" w16cid:durableId="485825101">
    <w:abstractNumId w:val="758"/>
  </w:num>
  <w:num w:numId="297" w16cid:durableId="907956650">
    <w:abstractNumId w:val="523"/>
  </w:num>
  <w:num w:numId="298" w16cid:durableId="1344741979">
    <w:abstractNumId w:val="623"/>
  </w:num>
  <w:num w:numId="299" w16cid:durableId="81488835">
    <w:abstractNumId w:val="675"/>
  </w:num>
  <w:num w:numId="300" w16cid:durableId="1434008691">
    <w:abstractNumId w:val="665"/>
  </w:num>
  <w:num w:numId="301" w16cid:durableId="1463305204">
    <w:abstractNumId w:val="402"/>
  </w:num>
  <w:num w:numId="302" w16cid:durableId="1212693796">
    <w:abstractNumId w:val="233"/>
  </w:num>
  <w:num w:numId="303" w16cid:durableId="1636909388">
    <w:abstractNumId w:val="877"/>
  </w:num>
  <w:num w:numId="304" w16cid:durableId="25715905">
    <w:abstractNumId w:val="228"/>
  </w:num>
  <w:num w:numId="305" w16cid:durableId="248076446">
    <w:abstractNumId w:val="933"/>
  </w:num>
  <w:num w:numId="306" w16cid:durableId="901722298">
    <w:abstractNumId w:val="61"/>
  </w:num>
  <w:num w:numId="307" w16cid:durableId="23869424">
    <w:abstractNumId w:val="578"/>
  </w:num>
  <w:num w:numId="308" w16cid:durableId="872379274">
    <w:abstractNumId w:val="409"/>
  </w:num>
  <w:num w:numId="309" w16cid:durableId="104468497">
    <w:abstractNumId w:val="120"/>
  </w:num>
  <w:num w:numId="310" w16cid:durableId="872154695">
    <w:abstractNumId w:val="293"/>
  </w:num>
  <w:num w:numId="311" w16cid:durableId="2114015875">
    <w:abstractNumId w:val="490"/>
  </w:num>
  <w:num w:numId="312" w16cid:durableId="2027709966">
    <w:abstractNumId w:val="840"/>
  </w:num>
  <w:num w:numId="313" w16cid:durableId="1302154418">
    <w:abstractNumId w:val="106"/>
  </w:num>
  <w:num w:numId="314" w16cid:durableId="431126186">
    <w:abstractNumId w:val="725"/>
  </w:num>
  <w:num w:numId="315" w16cid:durableId="1958638940">
    <w:abstractNumId w:val="253"/>
  </w:num>
  <w:num w:numId="316" w16cid:durableId="685792926">
    <w:abstractNumId w:val="814"/>
  </w:num>
  <w:num w:numId="317" w16cid:durableId="2086881164">
    <w:abstractNumId w:val="98"/>
  </w:num>
  <w:num w:numId="318" w16cid:durableId="1991517000">
    <w:abstractNumId w:val="822"/>
  </w:num>
  <w:num w:numId="319" w16cid:durableId="1888712468">
    <w:abstractNumId w:val="971"/>
  </w:num>
  <w:num w:numId="320" w16cid:durableId="1872108598">
    <w:abstractNumId w:val="641"/>
  </w:num>
  <w:num w:numId="321" w16cid:durableId="1099523637">
    <w:abstractNumId w:val="728"/>
  </w:num>
  <w:num w:numId="322" w16cid:durableId="1278954308">
    <w:abstractNumId w:val="471"/>
  </w:num>
  <w:num w:numId="323" w16cid:durableId="869878415">
    <w:abstractNumId w:val="732"/>
  </w:num>
  <w:num w:numId="324" w16cid:durableId="1172641362">
    <w:abstractNumId w:val="51"/>
  </w:num>
  <w:num w:numId="325" w16cid:durableId="1080521998">
    <w:abstractNumId w:val="4"/>
  </w:num>
  <w:num w:numId="326" w16cid:durableId="1249146527">
    <w:abstractNumId w:val="521"/>
  </w:num>
  <w:num w:numId="327" w16cid:durableId="189296049">
    <w:abstractNumId w:val="947"/>
  </w:num>
  <w:num w:numId="328" w16cid:durableId="1593932664">
    <w:abstractNumId w:val="259"/>
  </w:num>
  <w:num w:numId="329" w16cid:durableId="1305156300">
    <w:abstractNumId w:val="921"/>
  </w:num>
  <w:num w:numId="330" w16cid:durableId="1692102425">
    <w:abstractNumId w:val="350"/>
  </w:num>
  <w:num w:numId="331" w16cid:durableId="2146702445">
    <w:abstractNumId w:val="218"/>
  </w:num>
  <w:num w:numId="332" w16cid:durableId="845557508">
    <w:abstractNumId w:val="65"/>
  </w:num>
  <w:num w:numId="333" w16cid:durableId="298653284">
    <w:abstractNumId w:val="780"/>
  </w:num>
  <w:num w:numId="334" w16cid:durableId="830484906">
    <w:abstractNumId w:val="525"/>
  </w:num>
  <w:num w:numId="335" w16cid:durableId="113670462">
    <w:abstractNumId w:val="844"/>
  </w:num>
  <w:num w:numId="336" w16cid:durableId="1277831507">
    <w:abstractNumId w:val="141"/>
  </w:num>
  <w:num w:numId="337" w16cid:durableId="11881260">
    <w:abstractNumId w:val="598"/>
  </w:num>
  <w:num w:numId="338" w16cid:durableId="1904557906">
    <w:abstractNumId w:val="552"/>
  </w:num>
  <w:num w:numId="339" w16cid:durableId="1899392818">
    <w:abstractNumId w:val="848"/>
  </w:num>
  <w:num w:numId="340" w16cid:durableId="720402863">
    <w:abstractNumId w:val="670"/>
  </w:num>
  <w:num w:numId="341" w16cid:durableId="574241525">
    <w:abstractNumId w:val="484"/>
  </w:num>
  <w:num w:numId="342" w16cid:durableId="1489787488">
    <w:abstractNumId w:val="516"/>
  </w:num>
  <w:num w:numId="343" w16cid:durableId="578517241">
    <w:abstractNumId w:val="626"/>
  </w:num>
  <w:num w:numId="344" w16cid:durableId="83302612">
    <w:abstractNumId w:val="330"/>
  </w:num>
  <w:num w:numId="345" w16cid:durableId="1276673593">
    <w:abstractNumId w:val="480"/>
  </w:num>
  <w:num w:numId="346" w16cid:durableId="830485605">
    <w:abstractNumId w:val="118"/>
  </w:num>
  <w:num w:numId="347" w16cid:durableId="1511330795">
    <w:abstractNumId w:val="874"/>
  </w:num>
  <w:num w:numId="348" w16cid:durableId="1206407003">
    <w:abstractNumId w:val="124"/>
  </w:num>
  <w:num w:numId="349" w16cid:durableId="437649720">
    <w:abstractNumId w:val="716"/>
  </w:num>
  <w:num w:numId="350" w16cid:durableId="476848113">
    <w:abstractNumId w:val="802"/>
  </w:num>
  <w:num w:numId="351" w16cid:durableId="1153253905">
    <w:abstractNumId w:val="974"/>
  </w:num>
  <w:num w:numId="352" w16cid:durableId="2142570985">
    <w:abstractNumId w:val="759"/>
  </w:num>
  <w:num w:numId="353" w16cid:durableId="1589345256">
    <w:abstractNumId w:val="738"/>
  </w:num>
  <w:num w:numId="354" w16cid:durableId="1001935993">
    <w:abstractNumId w:val="287"/>
  </w:num>
  <w:num w:numId="355" w16cid:durableId="706489645">
    <w:abstractNumId w:val="904"/>
  </w:num>
  <w:num w:numId="356" w16cid:durableId="1148136236">
    <w:abstractNumId w:val="912"/>
  </w:num>
  <w:num w:numId="357" w16cid:durableId="1511065354">
    <w:abstractNumId w:val="585"/>
  </w:num>
  <w:num w:numId="358" w16cid:durableId="1242715438">
    <w:abstractNumId w:val="435"/>
  </w:num>
  <w:num w:numId="359" w16cid:durableId="1410420262">
    <w:abstractNumId w:val="701"/>
  </w:num>
  <w:num w:numId="360" w16cid:durableId="1155492700">
    <w:abstractNumId w:val="508"/>
  </w:num>
  <w:num w:numId="361" w16cid:durableId="1804228842">
    <w:abstractNumId w:val="658"/>
  </w:num>
  <w:num w:numId="362" w16cid:durableId="1894850992">
    <w:abstractNumId w:val="481"/>
  </w:num>
  <w:num w:numId="363" w16cid:durableId="13967923">
    <w:abstractNumId w:val="150"/>
  </w:num>
  <w:num w:numId="364" w16cid:durableId="1654216268">
    <w:abstractNumId w:val="465"/>
  </w:num>
  <w:num w:numId="365" w16cid:durableId="280963581">
    <w:abstractNumId w:val="923"/>
  </w:num>
  <w:num w:numId="366" w16cid:durableId="1432045597">
    <w:abstractNumId w:val="146"/>
  </w:num>
  <w:num w:numId="367" w16cid:durableId="1395353353">
    <w:abstractNumId w:val="335"/>
  </w:num>
  <w:num w:numId="368" w16cid:durableId="1386490086">
    <w:abstractNumId w:val="134"/>
  </w:num>
  <w:num w:numId="369" w16cid:durableId="1347054300">
    <w:abstractNumId w:val="714"/>
  </w:num>
  <w:num w:numId="370" w16cid:durableId="1317994831">
    <w:abstractNumId w:val="318"/>
  </w:num>
  <w:num w:numId="371" w16cid:durableId="1518930868">
    <w:abstractNumId w:val="563"/>
  </w:num>
  <w:num w:numId="372" w16cid:durableId="277680838">
    <w:abstractNumId w:val="957"/>
  </w:num>
  <w:num w:numId="373" w16cid:durableId="1088816366">
    <w:abstractNumId w:val="412"/>
  </w:num>
  <w:num w:numId="374" w16cid:durableId="1946423927">
    <w:abstractNumId w:val="507"/>
  </w:num>
  <w:num w:numId="375" w16cid:durableId="1841502398">
    <w:abstractNumId w:val="329"/>
  </w:num>
  <w:num w:numId="376" w16cid:durableId="1917131835">
    <w:abstractNumId w:val="470"/>
  </w:num>
  <w:num w:numId="377" w16cid:durableId="1879589520">
    <w:abstractNumId w:val="399"/>
  </w:num>
  <w:num w:numId="378" w16cid:durableId="827401290">
    <w:abstractNumId w:val="314"/>
  </w:num>
  <w:num w:numId="379" w16cid:durableId="864708709">
    <w:abstractNumId w:val="978"/>
  </w:num>
  <w:num w:numId="380" w16cid:durableId="2042436640">
    <w:abstractNumId w:val="557"/>
  </w:num>
  <w:num w:numId="381" w16cid:durableId="1153254016">
    <w:abstractNumId w:val="705"/>
  </w:num>
  <w:num w:numId="382" w16cid:durableId="1314947012">
    <w:abstractNumId w:val="414"/>
  </w:num>
  <w:num w:numId="383" w16cid:durableId="1021780437">
    <w:abstractNumId w:val="618"/>
  </w:num>
  <w:num w:numId="384" w16cid:durableId="947204748">
    <w:abstractNumId w:val="270"/>
  </w:num>
  <w:num w:numId="385" w16cid:durableId="1838422655">
    <w:abstractNumId w:val="869"/>
  </w:num>
  <w:num w:numId="386" w16cid:durableId="311839415">
    <w:abstractNumId w:val="608"/>
  </w:num>
  <w:num w:numId="387" w16cid:durableId="781608859">
    <w:abstractNumId w:val="62"/>
  </w:num>
  <w:num w:numId="388" w16cid:durableId="1198814501">
    <w:abstractNumId w:val="457"/>
  </w:num>
  <w:num w:numId="389" w16cid:durableId="157501448">
    <w:abstractNumId w:val="396"/>
  </w:num>
  <w:num w:numId="390" w16cid:durableId="1583904127">
    <w:abstractNumId w:val="747"/>
  </w:num>
  <w:num w:numId="391" w16cid:durableId="1361122033">
    <w:abstractNumId w:val="674"/>
  </w:num>
  <w:num w:numId="392" w16cid:durableId="1774932926">
    <w:abstractNumId w:val="804"/>
  </w:num>
  <w:num w:numId="393" w16cid:durableId="505364322">
    <w:abstractNumId w:val="804"/>
    <w:lvlOverride w:ilvl="1">
      <w:lvl w:ilvl="1">
        <w:numFmt w:val="decimal"/>
        <w:lvlText w:val="%2."/>
        <w:lvlJc w:val="left"/>
      </w:lvl>
    </w:lvlOverride>
  </w:num>
  <w:num w:numId="394" w16cid:durableId="480344696">
    <w:abstractNumId w:val="614"/>
  </w:num>
  <w:num w:numId="395" w16cid:durableId="1442601662">
    <w:abstractNumId w:val="97"/>
  </w:num>
  <w:num w:numId="396" w16cid:durableId="433594750">
    <w:abstractNumId w:val="832"/>
  </w:num>
  <w:num w:numId="397" w16cid:durableId="243564266">
    <w:abstractNumId w:val="184"/>
  </w:num>
  <w:num w:numId="398" w16cid:durableId="889922157">
    <w:abstractNumId w:val="307"/>
  </w:num>
  <w:num w:numId="399" w16cid:durableId="796145200">
    <w:abstractNumId w:val="112"/>
  </w:num>
  <w:num w:numId="400" w16cid:durableId="405690338">
    <w:abstractNumId w:val="225"/>
  </w:num>
  <w:num w:numId="401" w16cid:durableId="160899595">
    <w:abstractNumId w:val="84"/>
  </w:num>
  <w:num w:numId="402" w16cid:durableId="1706977793">
    <w:abstractNumId w:val="310"/>
  </w:num>
  <w:num w:numId="403" w16cid:durableId="1194608231">
    <w:abstractNumId w:val="266"/>
  </w:num>
  <w:num w:numId="404" w16cid:durableId="1681395320">
    <w:abstractNumId w:val="193"/>
  </w:num>
  <w:num w:numId="405" w16cid:durableId="1498035726">
    <w:abstractNumId w:val="964"/>
  </w:num>
  <w:num w:numId="406" w16cid:durableId="1365786296">
    <w:abstractNumId w:val="655"/>
  </w:num>
  <w:num w:numId="407" w16cid:durableId="1417825484">
    <w:abstractNumId w:val="934"/>
  </w:num>
  <w:num w:numId="408" w16cid:durableId="1824811412">
    <w:abstractNumId w:val="358"/>
  </w:num>
  <w:num w:numId="409" w16cid:durableId="1203247502">
    <w:abstractNumId w:val="324"/>
  </w:num>
  <w:num w:numId="410" w16cid:durableId="224219941">
    <w:abstractNumId w:val="929"/>
  </w:num>
  <w:num w:numId="411" w16cid:durableId="2112317061">
    <w:abstractNumId w:val="772"/>
  </w:num>
  <w:num w:numId="412" w16cid:durableId="433284342">
    <w:abstractNumId w:val="309"/>
  </w:num>
  <w:num w:numId="413" w16cid:durableId="1517888095">
    <w:abstractNumId w:val="555"/>
  </w:num>
  <w:num w:numId="414" w16cid:durableId="1489443191">
    <w:abstractNumId w:val="580"/>
  </w:num>
  <w:num w:numId="415" w16cid:durableId="2144350017">
    <w:abstractNumId w:val="11"/>
  </w:num>
  <w:num w:numId="416" w16cid:durableId="2056390516">
    <w:abstractNumId w:val="582"/>
  </w:num>
  <w:num w:numId="417" w16cid:durableId="1941595371">
    <w:abstractNumId w:val="575"/>
  </w:num>
  <w:num w:numId="418" w16cid:durableId="1028724588">
    <w:abstractNumId w:val="343"/>
  </w:num>
  <w:num w:numId="419" w16cid:durableId="569465271">
    <w:abstractNumId w:val="43"/>
  </w:num>
  <w:num w:numId="420" w16cid:durableId="2033991322">
    <w:abstractNumId w:val="619"/>
  </w:num>
  <w:num w:numId="421" w16cid:durableId="1785465678">
    <w:abstractNumId w:val="902"/>
  </w:num>
  <w:num w:numId="422" w16cid:durableId="147940156">
    <w:abstractNumId w:val="459"/>
  </w:num>
  <w:num w:numId="423" w16cid:durableId="1155754733">
    <w:abstractNumId w:val="757"/>
  </w:num>
  <w:num w:numId="424" w16cid:durableId="1927349011">
    <w:abstractNumId w:val="214"/>
  </w:num>
  <w:num w:numId="425" w16cid:durableId="1663896279">
    <w:abstractNumId w:val="127"/>
  </w:num>
  <w:num w:numId="426" w16cid:durableId="1093866746">
    <w:abstractNumId w:val="976"/>
  </w:num>
  <w:num w:numId="427" w16cid:durableId="1634024960">
    <w:abstractNumId w:val="559"/>
  </w:num>
  <w:num w:numId="428" w16cid:durableId="1447502703">
    <w:abstractNumId w:val="326"/>
  </w:num>
  <w:num w:numId="429" w16cid:durableId="338122600">
    <w:abstractNumId w:val="45"/>
  </w:num>
  <w:num w:numId="430" w16cid:durableId="1353995815">
    <w:abstractNumId w:val="621"/>
  </w:num>
  <w:num w:numId="431" w16cid:durableId="60713023">
    <w:abstractNumId w:val="926"/>
  </w:num>
  <w:num w:numId="432" w16cid:durableId="1301692416">
    <w:abstractNumId w:val="427"/>
  </w:num>
  <w:num w:numId="433" w16cid:durableId="970018650">
    <w:abstractNumId w:val="346"/>
  </w:num>
  <w:num w:numId="434" w16cid:durableId="1431780633">
    <w:abstractNumId w:val="281"/>
  </w:num>
  <w:num w:numId="435" w16cid:durableId="123619724">
    <w:abstractNumId w:val="42"/>
  </w:num>
  <w:num w:numId="436" w16cid:durableId="497775150">
    <w:abstractNumId w:val="156"/>
  </w:num>
  <w:num w:numId="437" w16cid:durableId="1849130643">
    <w:abstractNumId w:val="673"/>
  </w:num>
  <w:num w:numId="438" w16cid:durableId="1116949527">
    <w:abstractNumId w:val="316"/>
  </w:num>
  <w:num w:numId="439" w16cid:durableId="829834888">
    <w:abstractNumId w:val="677"/>
  </w:num>
  <w:num w:numId="440" w16cid:durableId="1450509601">
    <w:abstractNumId w:val="138"/>
  </w:num>
  <w:num w:numId="441" w16cid:durableId="1501577396">
    <w:abstractNumId w:val="108"/>
  </w:num>
  <w:num w:numId="442" w16cid:durableId="2009290945">
    <w:abstractNumId w:val="151"/>
  </w:num>
  <w:num w:numId="443" w16cid:durableId="897010544">
    <w:abstractNumId w:val="776"/>
  </w:num>
  <w:num w:numId="444" w16cid:durableId="112984378">
    <w:abstractNumId w:val="730"/>
  </w:num>
  <w:num w:numId="445" w16cid:durableId="1320117593">
    <w:abstractNumId w:val="762"/>
  </w:num>
  <w:num w:numId="446" w16cid:durableId="721752950">
    <w:abstractNumId w:val="105"/>
  </w:num>
  <w:num w:numId="447" w16cid:durableId="890311690">
    <w:abstractNumId w:val="687"/>
  </w:num>
  <w:num w:numId="448" w16cid:durableId="1853186256">
    <w:abstractNumId w:val="576"/>
  </w:num>
  <w:num w:numId="449" w16cid:durableId="254167731">
    <w:abstractNumId w:val="606"/>
  </w:num>
  <w:num w:numId="450" w16cid:durableId="1822767581">
    <w:abstractNumId w:val="272"/>
  </w:num>
  <w:num w:numId="451" w16cid:durableId="1530487383">
    <w:abstractNumId w:val="975"/>
  </w:num>
  <w:num w:numId="452" w16cid:durableId="1134297761">
    <w:abstractNumId w:val="144"/>
  </w:num>
  <w:num w:numId="453" w16cid:durableId="452361372">
    <w:abstractNumId w:val="564"/>
  </w:num>
  <w:num w:numId="454" w16cid:durableId="1705599621">
    <w:abstractNumId w:val="666"/>
  </w:num>
  <w:num w:numId="455" w16cid:durableId="161816597">
    <w:abstractNumId w:val="918"/>
  </w:num>
  <w:num w:numId="456" w16cid:durableId="595359878">
    <w:abstractNumId w:val="304"/>
  </w:num>
  <w:num w:numId="457" w16cid:durableId="747192567">
    <w:abstractNumId w:val="355"/>
  </w:num>
  <w:num w:numId="458" w16cid:durableId="128474565">
    <w:abstractNumId w:val="842"/>
  </w:num>
  <w:num w:numId="459" w16cid:durableId="1546336477">
    <w:abstractNumId w:val="351"/>
  </w:num>
  <w:num w:numId="460" w16cid:durableId="84808818">
    <w:abstractNumId w:val="861"/>
  </w:num>
  <w:num w:numId="461" w16cid:durableId="1825317781">
    <w:abstractNumId w:val="561"/>
  </w:num>
  <w:num w:numId="462" w16cid:durableId="1546792468">
    <w:abstractNumId w:val="915"/>
  </w:num>
  <w:num w:numId="463" w16cid:durableId="319117255">
    <w:abstractNumId w:val="895"/>
  </w:num>
  <w:num w:numId="464" w16cid:durableId="304242758">
    <w:abstractNumId w:val="236"/>
  </w:num>
  <w:num w:numId="465" w16cid:durableId="1675254704">
    <w:abstractNumId w:val="595"/>
  </w:num>
  <w:num w:numId="466" w16cid:durableId="224994044">
    <w:abstractNumId w:val="650"/>
  </w:num>
  <w:num w:numId="467" w16cid:durableId="1448085646">
    <w:abstractNumId w:val="834"/>
  </w:num>
  <w:num w:numId="468" w16cid:durableId="1720278735">
    <w:abstractNumId w:val="890"/>
  </w:num>
  <w:num w:numId="469" w16cid:durableId="794450901">
    <w:abstractNumId w:val="157"/>
  </w:num>
  <w:num w:numId="470" w16cid:durableId="2093811754">
    <w:abstractNumId w:val="657"/>
  </w:num>
  <w:num w:numId="471" w16cid:durableId="933125336">
    <w:abstractNumId w:val="885"/>
  </w:num>
  <w:num w:numId="472" w16cid:durableId="1780635291">
    <w:abstractNumId w:val="25"/>
  </w:num>
  <w:num w:numId="473" w16cid:durableId="596325373">
    <w:abstractNumId w:val="68"/>
  </w:num>
  <w:num w:numId="474" w16cid:durableId="576742471">
    <w:abstractNumId w:val="226"/>
  </w:num>
  <w:num w:numId="475" w16cid:durableId="1659841017">
    <w:abstractNumId w:val="846"/>
  </w:num>
  <w:num w:numId="476" w16cid:durableId="1238713579">
    <w:abstractNumId w:val="796"/>
  </w:num>
  <w:num w:numId="477" w16cid:durableId="1153831101">
    <w:abstractNumId w:val="611"/>
  </w:num>
  <w:num w:numId="478" w16cid:durableId="154802943">
    <w:abstractNumId w:val="668"/>
  </w:num>
  <w:num w:numId="479" w16cid:durableId="1815413988">
    <w:abstractNumId w:val="767"/>
  </w:num>
  <w:num w:numId="480" w16cid:durableId="1375545563">
    <w:abstractNumId w:val="935"/>
  </w:num>
  <w:num w:numId="481" w16cid:durableId="1227254146">
    <w:abstractNumId w:val="800"/>
  </w:num>
  <w:num w:numId="482" w16cid:durableId="938216791">
    <w:abstractNumId w:val="876"/>
  </w:num>
  <w:num w:numId="483" w16cid:durableId="1617248994">
    <w:abstractNumId w:val="216"/>
  </w:num>
  <w:num w:numId="484" w16cid:durableId="45685760">
    <w:abstractNumId w:val="515"/>
  </w:num>
  <w:num w:numId="485" w16cid:durableId="445083130">
    <w:abstractNumId w:val="784"/>
  </w:num>
  <w:num w:numId="486" w16cid:durableId="395517199">
    <w:abstractNumId w:val="136"/>
  </w:num>
  <w:num w:numId="487" w16cid:durableId="1173376126">
    <w:abstractNumId w:val="596"/>
  </w:num>
  <w:num w:numId="488" w16cid:durableId="450711126">
    <w:abstractNumId w:val="135"/>
  </w:num>
  <w:num w:numId="489" w16cid:durableId="638150352">
    <w:abstractNumId w:val="764"/>
  </w:num>
  <w:num w:numId="490" w16cid:durableId="913861300">
    <w:abstractNumId w:val="537"/>
  </w:num>
  <w:num w:numId="491" w16cid:durableId="1577325308">
    <w:abstractNumId w:val="610"/>
  </w:num>
  <w:num w:numId="492" w16cid:durableId="671879737">
    <w:abstractNumId w:val="247"/>
  </w:num>
  <w:num w:numId="493" w16cid:durableId="1977443095">
    <w:abstractNumId w:val="317"/>
  </w:num>
  <w:num w:numId="494" w16cid:durableId="14118357">
    <w:abstractNumId w:val="553"/>
  </w:num>
  <w:num w:numId="495" w16cid:durableId="1660503489">
    <w:abstractNumId w:val="739"/>
  </w:num>
  <w:num w:numId="496" w16cid:durableId="49232569">
    <w:abstractNumId w:val="349"/>
  </w:num>
  <w:num w:numId="497" w16cid:durableId="794517706">
    <w:abstractNumId w:val="845"/>
  </w:num>
  <w:num w:numId="498" w16cid:durableId="1001203673">
    <w:abstractNumId w:val="736"/>
  </w:num>
  <w:num w:numId="499" w16cid:durableId="1962614758">
    <w:abstractNumId w:val="992"/>
  </w:num>
  <w:num w:numId="500" w16cid:durableId="124809838">
    <w:abstractNumId w:val="400"/>
  </w:num>
  <w:num w:numId="501" w16cid:durableId="1113020216">
    <w:abstractNumId w:val="410"/>
  </w:num>
  <w:num w:numId="502" w16cid:durableId="938375061">
    <w:abstractNumId w:val="798"/>
  </w:num>
  <w:num w:numId="503" w16cid:durableId="2106613895">
    <w:abstractNumId w:val="706"/>
  </w:num>
  <w:num w:numId="504" w16cid:durableId="1740981644">
    <w:abstractNumId w:val="702"/>
  </w:num>
  <w:num w:numId="505" w16cid:durableId="130562087">
    <w:abstractNumId w:val="190"/>
  </w:num>
  <w:num w:numId="506" w16cid:durableId="702900597">
    <w:abstractNumId w:val="771"/>
  </w:num>
  <w:num w:numId="507" w16cid:durableId="866648495">
    <w:abstractNumId w:val="920"/>
  </w:num>
  <w:num w:numId="508" w16cid:durableId="1338800897">
    <w:abstractNumId w:val="584"/>
  </w:num>
  <w:num w:numId="509" w16cid:durableId="1104807692">
    <w:abstractNumId w:val="444"/>
  </w:num>
  <w:num w:numId="510" w16cid:durableId="243496739">
    <w:abstractNumId w:val="26"/>
  </w:num>
  <w:num w:numId="511" w16cid:durableId="156767948">
    <w:abstractNumId w:val="565"/>
  </w:num>
  <w:num w:numId="512" w16cid:durableId="43722728">
    <w:abstractNumId w:val="403"/>
  </w:num>
  <w:num w:numId="513" w16cid:durableId="1279684896">
    <w:abstractNumId w:val="172"/>
  </w:num>
  <w:num w:numId="514" w16cid:durableId="331874474">
    <w:abstractNumId w:val="360"/>
  </w:num>
  <w:num w:numId="515" w16cid:durableId="947082738">
    <w:abstractNumId w:val="180"/>
  </w:num>
  <w:num w:numId="516" w16cid:durableId="1176261740">
    <w:abstractNumId w:val="988"/>
  </w:num>
  <w:num w:numId="517" w16cid:durableId="64762716">
    <w:abstractNumId w:val="17"/>
  </w:num>
  <w:num w:numId="518" w16cid:durableId="2144079125">
    <w:abstractNumId w:val="53"/>
  </w:num>
  <w:num w:numId="519" w16cid:durableId="1956860426">
    <w:abstractNumId w:val="32"/>
  </w:num>
  <w:num w:numId="520" w16cid:durableId="251398004">
    <w:abstractNumId w:val="265"/>
  </w:num>
  <w:num w:numId="521" w16cid:durableId="981615170">
    <w:abstractNumId w:val="213"/>
  </w:num>
  <w:num w:numId="522" w16cid:durableId="236786155">
    <w:abstractNumId w:val="123"/>
  </w:num>
  <w:num w:numId="523" w16cid:durableId="1552886148">
    <w:abstractNumId w:val="261"/>
  </w:num>
  <w:num w:numId="524" w16cid:durableId="1298754307">
    <w:abstractNumId w:val="691"/>
  </w:num>
  <w:num w:numId="525" w16cid:durableId="51468581">
    <w:abstractNumId w:val="433"/>
  </w:num>
  <w:num w:numId="526" w16cid:durableId="882013159">
    <w:abstractNumId w:val="932"/>
  </w:num>
  <w:num w:numId="527" w16cid:durableId="1681157515">
    <w:abstractNumId w:val="615"/>
  </w:num>
  <w:num w:numId="528" w16cid:durableId="709958405">
    <w:abstractNumId w:val="763"/>
  </w:num>
  <w:num w:numId="529" w16cid:durableId="1040544807">
    <w:abstractNumId w:val="911"/>
  </w:num>
  <w:num w:numId="530" w16cid:durableId="2096004808">
    <w:abstractNumId w:val="334"/>
  </w:num>
  <w:num w:numId="531" w16cid:durableId="431828546">
    <w:abstractNumId w:val="175"/>
  </w:num>
  <w:num w:numId="532" w16cid:durableId="1352101651">
    <w:abstractNumId w:val="774"/>
  </w:num>
  <w:num w:numId="533" w16cid:durableId="952859418">
    <w:abstractNumId w:val="543"/>
  </w:num>
  <w:num w:numId="534" w16cid:durableId="455103865">
    <w:abstractNumId w:val="479"/>
  </w:num>
  <w:num w:numId="535" w16cid:durableId="849224969">
    <w:abstractNumId w:val="833"/>
  </w:num>
  <w:num w:numId="536" w16cid:durableId="596445293">
    <w:abstractNumId w:val="634"/>
  </w:num>
  <w:num w:numId="537" w16cid:durableId="2051763052">
    <w:abstractNumId w:val="637"/>
  </w:num>
  <w:num w:numId="538" w16cid:durableId="985936650">
    <w:abstractNumId w:val="560"/>
  </w:num>
  <w:num w:numId="539" w16cid:durableId="1430734928">
    <w:abstractNumId w:val="962"/>
  </w:num>
  <w:num w:numId="540" w16cid:durableId="180631154">
    <w:abstractNumId w:val="659"/>
  </w:num>
  <w:num w:numId="541" w16cid:durableId="945966634">
    <w:abstractNumId w:val="594"/>
  </w:num>
  <w:num w:numId="542" w16cid:durableId="419760633">
    <w:abstractNumId w:val="463"/>
  </w:num>
  <w:num w:numId="543" w16cid:durableId="817382966">
    <w:abstractNumId w:val="428"/>
  </w:num>
  <w:num w:numId="544" w16cid:durableId="603074784">
    <w:abstractNumId w:val="547"/>
  </w:num>
  <w:num w:numId="545" w16cid:durableId="1724325583">
    <w:abstractNumId w:val="278"/>
  </w:num>
  <w:num w:numId="546" w16cid:durableId="1136214480">
    <w:abstractNumId w:val="37"/>
  </w:num>
  <w:num w:numId="547" w16cid:durableId="1185443575">
    <w:abstractNumId w:val="166"/>
  </w:num>
  <w:num w:numId="548" w16cid:durableId="1723092201">
    <w:abstractNumId w:val="601"/>
  </w:num>
  <w:num w:numId="549" w16cid:durableId="982663179">
    <w:abstractNumId w:val="505"/>
  </w:num>
  <w:num w:numId="550" w16cid:durableId="1488859519">
    <w:abstractNumId w:val="562"/>
  </w:num>
  <w:num w:numId="551" w16cid:durableId="395057177">
    <w:abstractNumId w:val="83"/>
  </w:num>
  <w:num w:numId="552" w16cid:durableId="1094591282">
    <w:abstractNumId w:val="31"/>
  </w:num>
  <w:num w:numId="553" w16cid:durableId="737093421">
    <w:abstractNumId w:val="887"/>
  </w:num>
  <w:num w:numId="554" w16cid:durableId="854460419">
    <w:abstractNumId w:val="54"/>
  </w:num>
  <w:num w:numId="555" w16cid:durableId="1369529994">
    <w:abstractNumId w:val="206"/>
  </w:num>
  <w:num w:numId="556" w16cid:durableId="73666736">
    <w:abstractNumId w:val="686"/>
  </w:num>
  <w:num w:numId="557" w16cid:durableId="2011594278">
    <w:abstractNumId w:val="620"/>
  </w:num>
  <w:num w:numId="558" w16cid:durableId="1094979805">
    <w:abstractNumId w:val="88"/>
  </w:num>
  <w:num w:numId="559" w16cid:durableId="300692600">
    <w:abstractNumId w:val="494"/>
  </w:num>
  <w:num w:numId="560" w16cid:durableId="1668556668">
    <w:abstractNumId w:val="306"/>
  </w:num>
  <w:num w:numId="561" w16cid:durableId="1989549305">
    <w:abstractNumId w:val="380"/>
  </w:num>
  <w:num w:numId="562" w16cid:durableId="127015159">
    <w:abstractNumId w:val="652"/>
  </w:num>
  <w:num w:numId="563" w16cid:durableId="735707924">
    <w:abstractNumId w:val="570"/>
  </w:num>
  <w:num w:numId="564" w16cid:durableId="1968269998">
    <w:abstractNumId w:val="73"/>
  </w:num>
  <w:num w:numId="565" w16cid:durableId="1078402120">
    <w:abstractNumId w:val="126"/>
  </w:num>
  <w:num w:numId="566" w16cid:durableId="2000185325">
    <w:abstractNumId w:val="973"/>
  </w:num>
  <w:num w:numId="567" w16cid:durableId="1042482071">
    <w:abstractNumId w:val="7"/>
  </w:num>
  <w:num w:numId="568" w16cid:durableId="50203382">
    <w:abstractNumId w:val="243"/>
  </w:num>
  <w:num w:numId="569" w16cid:durableId="477652459">
    <w:abstractNumId w:val="33"/>
  </w:num>
  <w:num w:numId="570" w16cid:durableId="1849831834">
    <w:abstractNumId w:val="540"/>
  </w:num>
  <w:num w:numId="571" w16cid:durableId="1401177139">
    <w:abstractNumId w:val="977"/>
  </w:num>
  <w:num w:numId="572" w16cid:durableId="2007245035">
    <w:abstractNumId w:val="90"/>
  </w:num>
  <w:num w:numId="573" w16cid:durableId="1263682299">
    <w:abstractNumId w:val="296"/>
  </w:num>
  <w:num w:numId="574" w16cid:durableId="109012082">
    <w:abstractNumId w:val="311"/>
  </w:num>
  <w:num w:numId="575" w16cid:durableId="1366371050">
    <w:abstractNumId w:val="336"/>
  </w:num>
  <w:num w:numId="576" w16cid:durableId="919565317">
    <w:abstractNumId w:val="533"/>
  </w:num>
  <w:num w:numId="577" w16cid:durableId="1172640798">
    <w:abstractNumId w:val="116"/>
  </w:num>
  <w:num w:numId="578" w16cid:durableId="2003968479">
    <w:abstractNumId w:val="345"/>
  </w:num>
  <w:num w:numId="579" w16cid:durableId="699666861">
    <w:abstractNumId w:val="699"/>
  </w:num>
  <w:num w:numId="580" w16cid:durableId="112598983">
    <w:abstractNumId w:val="609"/>
  </w:num>
  <w:num w:numId="581" w16cid:durableId="1128209437">
    <w:abstractNumId w:val="356"/>
  </w:num>
  <w:num w:numId="582" w16cid:durableId="1255284489">
    <w:abstractNumId w:val="87"/>
  </w:num>
  <w:num w:numId="583" w16cid:durableId="989292543">
    <w:abstractNumId w:val="401"/>
  </w:num>
  <w:num w:numId="584" w16cid:durableId="914702460">
    <w:abstractNumId w:val="362"/>
  </w:num>
  <w:num w:numId="585" w16cid:durableId="1194077040">
    <w:abstractNumId w:val="452"/>
  </w:num>
  <w:num w:numId="586" w16cid:durableId="76370295">
    <w:abstractNumId w:val="917"/>
  </w:num>
  <w:num w:numId="587" w16cid:durableId="100154540">
    <w:abstractNumId w:val="849"/>
  </w:num>
  <w:num w:numId="588" w16cid:durableId="793594633">
    <w:abstractNumId w:val="587"/>
  </w:num>
  <w:num w:numId="589" w16cid:durableId="35545130">
    <w:abstractNumId w:val="341"/>
  </w:num>
  <w:num w:numId="590" w16cid:durableId="920990009">
    <w:abstractNumId w:val="143"/>
  </w:num>
  <w:num w:numId="591" w16cid:durableId="22563285">
    <w:abstractNumId w:val="387"/>
  </w:num>
  <w:num w:numId="592" w16cid:durableId="1485203316">
    <w:abstractNumId w:val="321"/>
  </w:num>
  <w:num w:numId="593" w16cid:durableId="557786905">
    <w:abstractNumId w:val="289"/>
  </w:num>
  <w:num w:numId="594" w16cid:durableId="768549837">
    <w:abstractNumId w:val="283"/>
  </w:num>
  <w:num w:numId="595" w16cid:durableId="599265388">
    <w:abstractNumId w:val="288"/>
  </w:num>
  <w:num w:numId="596" w16cid:durableId="289362715">
    <w:abstractNumId w:val="835"/>
  </w:num>
  <w:num w:numId="597" w16cid:durableId="1536648902">
    <w:abstractNumId w:val="991"/>
  </w:num>
  <w:num w:numId="598" w16cid:durableId="258561659">
    <w:abstractNumId w:val="476"/>
  </w:num>
  <w:num w:numId="599" w16cid:durableId="773063315">
    <w:abstractNumId w:val="985"/>
  </w:num>
  <w:num w:numId="600" w16cid:durableId="2087680405">
    <w:abstractNumId w:val="900"/>
  </w:num>
  <w:num w:numId="601" w16cid:durableId="2020040096">
    <w:abstractNumId w:val="128"/>
  </w:num>
  <w:num w:numId="602" w16cid:durableId="1157646615">
    <w:abstractNumId w:val="189"/>
  </w:num>
  <w:num w:numId="603" w16cid:durableId="105659391">
    <w:abstractNumId w:val="624"/>
  </w:num>
  <w:num w:numId="604" w16cid:durableId="824317440">
    <w:abstractNumId w:val="925"/>
  </w:num>
  <w:num w:numId="605" w16cid:durableId="589244382">
    <w:abstractNumId w:val="353"/>
  </w:num>
  <w:num w:numId="606" w16cid:durableId="397749469">
    <w:abstractNumId w:val="453"/>
  </w:num>
  <w:num w:numId="607" w16cid:durableId="184943888">
    <w:abstractNumId w:val="808"/>
  </w:num>
  <w:num w:numId="608" w16cid:durableId="1313096177">
    <w:abstractNumId w:val="919"/>
  </w:num>
  <w:num w:numId="609" w16cid:durableId="1780219921">
    <w:abstractNumId w:val="532"/>
  </w:num>
  <w:num w:numId="610" w16cid:durableId="620261371">
    <w:abstractNumId w:val="506"/>
  </w:num>
  <w:num w:numId="611" w16cid:durableId="646324472">
    <w:abstractNumId w:val="586"/>
  </w:num>
  <w:num w:numId="612" w16cid:durableId="1657799265">
    <w:abstractNumId w:val="164"/>
  </w:num>
  <w:num w:numId="613" w16cid:durableId="1577669035">
    <w:abstractNumId w:val="827"/>
  </w:num>
  <w:num w:numId="614" w16cid:durableId="1119297803">
    <w:abstractNumId w:val="342"/>
  </w:num>
  <w:num w:numId="615" w16cid:durableId="1086267275">
    <w:abstractNumId w:val="607"/>
  </w:num>
  <w:num w:numId="616" w16cid:durableId="801115501">
    <w:abstractNumId w:val="644"/>
  </w:num>
  <w:num w:numId="617" w16cid:durableId="2075009927">
    <w:abstractNumId w:val="477"/>
  </w:num>
  <w:num w:numId="618" w16cid:durableId="1059479634">
    <w:abstractNumId w:val="0"/>
  </w:num>
  <w:num w:numId="619" w16cid:durableId="372192853">
    <w:abstractNumId w:val="695"/>
  </w:num>
  <w:num w:numId="620" w16cid:durableId="1761175602">
    <w:abstractNumId w:val="148"/>
  </w:num>
  <w:num w:numId="621" w16cid:durableId="50665747">
    <w:abstractNumId w:val="989"/>
  </w:num>
  <w:num w:numId="622" w16cid:durableId="1149321979">
    <w:abstractNumId w:val="201"/>
  </w:num>
  <w:num w:numId="623" w16cid:durableId="448083307">
    <w:abstractNumId w:val="70"/>
  </w:num>
  <w:num w:numId="624" w16cid:durableId="207764539">
    <w:abstractNumId w:val="886"/>
  </w:num>
  <w:num w:numId="625" w16cid:durableId="1011184670">
    <w:abstractNumId w:val="512"/>
  </w:num>
  <w:num w:numId="626" w16cid:durableId="294217202">
    <w:abstractNumId w:val="880"/>
  </w:num>
  <w:num w:numId="627" w16cid:durableId="1219168655">
    <w:abstractNumId w:val="631"/>
  </w:num>
  <w:num w:numId="628" w16cid:durableId="1439719916">
    <w:abstractNumId w:val="234"/>
  </w:num>
  <w:num w:numId="629" w16cid:durableId="1959797690">
    <w:abstractNumId w:val="522"/>
  </w:num>
  <w:num w:numId="630" w16cid:durableId="1051727922">
    <w:abstractNumId w:val="803"/>
  </w:num>
  <w:num w:numId="631" w16cid:durableId="270169989">
    <w:abstractNumId w:val="119"/>
  </w:num>
  <w:num w:numId="632" w16cid:durableId="1403866310">
    <w:abstractNumId w:val="863"/>
  </w:num>
  <w:num w:numId="633" w16cid:durableId="835340353">
    <w:abstractNumId w:val="35"/>
  </w:num>
  <w:num w:numId="634" w16cid:durableId="352191662">
    <w:abstractNumId w:val="177"/>
  </w:num>
  <w:num w:numId="635" w16cid:durableId="2074043745">
    <w:abstractNumId w:val="566"/>
  </w:num>
  <w:num w:numId="636" w16cid:durableId="1029065977">
    <w:abstractNumId w:val="99"/>
  </w:num>
  <w:num w:numId="637" w16cid:durableId="318001713">
    <w:abstractNumId w:val="799"/>
  </w:num>
  <w:num w:numId="638" w16cid:durableId="1329208576">
    <w:abstractNumId w:val="928"/>
  </w:num>
  <w:num w:numId="639" w16cid:durableId="296225071">
    <w:abstractNumId w:val="829"/>
  </w:num>
  <w:num w:numId="640" w16cid:durableId="620914268">
    <w:abstractNumId w:val="676"/>
  </w:num>
  <w:num w:numId="641" w16cid:durableId="761146229">
    <w:abstractNumId w:val="818"/>
  </w:num>
  <w:num w:numId="642" w16cid:durableId="1171069643">
    <w:abstractNumId w:val="327"/>
  </w:num>
  <w:num w:numId="643" w16cid:durableId="219438256">
    <w:abstractNumId w:val="788"/>
  </w:num>
  <w:num w:numId="644" w16cid:durableId="749087501">
    <w:abstractNumId w:val="359"/>
  </w:num>
  <w:num w:numId="645" w16cid:durableId="488130108">
    <w:abstractNumId w:val="514"/>
  </w:num>
  <w:num w:numId="646" w16cid:durableId="1050030121">
    <w:abstractNumId w:val="415"/>
  </w:num>
  <w:num w:numId="647" w16cid:durableId="1759862060">
    <w:abstractNumId w:val="531"/>
  </w:num>
  <w:num w:numId="648" w16cid:durableId="155532125">
    <w:abstractNumId w:val="212"/>
  </w:num>
  <w:num w:numId="649" w16cid:durableId="1329362646">
    <w:abstractNumId w:val="599"/>
  </w:num>
  <w:num w:numId="650" w16cid:durableId="1365716971">
    <w:abstractNumId w:val="554"/>
  </w:num>
  <w:num w:numId="651" w16cid:durableId="1979843747">
    <w:abstractNumId w:val="91"/>
  </w:num>
  <w:num w:numId="652" w16cid:durableId="278612855">
    <w:abstractNumId w:val="200"/>
  </w:num>
  <w:num w:numId="653" w16cid:durableId="126894925">
    <w:abstractNumId w:val="569"/>
  </w:num>
  <w:num w:numId="654" w16cid:durableId="606691067">
    <w:abstractNumId w:val="209"/>
  </w:num>
  <w:num w:numId="655" w16cid:durableId="833453462">
    <w:abstractNumId w:val="220"/>
  </w:num>
  <w:num w:numId="656" w16cid:durableId="1298604827">
    <w:abstractNumId w:val="421"/>
  </w:num>
  <w:num w:numId="657" w16cid:durableId="113182437">
    <w:abstractNumId w:val="39"/>
  </w:num>
  <w:num w:numId="658" w16cid:durableId="968708878">
    <w:abstractNumId w:val="628"/>
  </w:num>
  <w:num w:numId="659" w16cid:durableId="247663175">
    <w:abstractNumId w:val="969"/>
  </w:num>
  <w:num w:numId="660" w16cid:durableId="879783951">
    <w:abstractNumId w:val="291"/>
  </w:num>
  <w:num w:numId="661" w16cid:durableId="2142457217">
    <w:abstractNumId w:val="149"/>
  </w:num>
  <w:num w:numId="662" w16cid:durableId="2116047793">
    <w:abstractNumId w:val="132"/>
  </w:num>
  <w:num w:numId="663" w16cid:durableId="9794880">
    <w:abstractNumId w:val="823"/>
  </w:num>
  <w:num w:numId="664" w16cid:durableId="844436847">
    <w:abstractNumId w:val="711"/>
  </w:num>
  <w:num w:numId="665" w16cid:durableId="788596781">
    <w:abstractNumId w:val="19"/>
  </w:num>
  <w:num w:numId="666" w16cid:durableId="217977130">
    <w:abstractNumId w:val="792"/>
  </w:num>
  <w:num w:numId="667" w16cid:durableId="106237033">
    <w:abstractNumId w:val="437"/>
  </w:num>
  <w:num w:numId="668" w16cid:durableId="972951057">
    <w:abstractNumId w:val="669"/>
  </w:num>
  <w:num w:numId="669" w16cid:durableId="313264625">
    <w:abstractNumId w:val="125"/>
  </w:num>
  <w:num w:numId="670" w16cid:durableId="816606950">
    <w:abstractNumId w:val="432"/>
  </w:num>
  <w:num w:numId="671" w16cid:durableId="1459949923">
    <w:abstractNumId w:val="333"/>
  </w:num>
  <w:num w:numId="672" w16cid:durableId="287662548">
    <w:abstractNumId w:val="443"/>
  </w:num>
  <w:num w:numId="673" w16cid:durableId="1755475808">
    <w:abstractNumId w:val="723"/>
  </w:num>
  <w:num w:numId="674" w16cid:durableId="340593209">
    <w:abstractNumId w:val="663"/>
  </w:num>
  <w:num w:numId="675" w16cid:durableId="1758211899">
    <w:abstractNumId w:val="315"/>
  </w:num>
  <w:num w:numId="676" w16cid:durableId="242766453">
    <w:abstractNumId w:val="294"/>
  </w:num>
  <w:num w:numId="677" w16cid:durableId="929512156">
    <w:abstractNumId w:val="76"/>
  </w:num>
  <w:num w:numId="678" w16cid:durableId="711537008">
    <w:abstractNumId w:val="229"/>
  </w:num>
  <w:num w:numId="679" w16cid:durableId="1633249062">
    <w:abstractNumId w:val="662"/>
  </w:num>
  <w:num w:numId="680" w16cid:durableId="1984385157">
    <w:abstractNumId w:val="805"/>
  </w:num>
  <w:num w:numId="681" w16cid:durableId="197856133">
    <w:abstractNumId w:val="473"/>
  </w:num>
  <w:num w:numId="682" w16cid:durableId="925304540">
    <w:abstractNumId w:val="241"/>
  </w:num>
  <w:num w:numId="683" w16cid:durableId="1030227772">
    <w:abstractNumId w:val="745"/>
  </w:num>
  <w:num w:numId="684" w16cid:durableId="500201246">
    <w:abstractNumId w:val="572"/>
  </w:num>
  <w:num w:numId="685" w16cid:durableId="2082099767">
    <w:abstractNumId w:val="990"/>
  </w:num>
  <w:num w:numId="686" w16cid:durableId="1315373879">
    <w:abstractNumId w:val="713"/>
  </w:num>
  <w:num w:numId="687" w16cid:durableId="1456748676">
    <w:abstractNumId w:val="121"/>
  </w:num>
  <w:num w:numId="688" w16cid:durableId="829098945">
    <w:abstractNumId w:val="820"/>
  </w:num>
  <w:num w:numId="689" w16cid:durableId="1451431074">
    <w:abstractNumId w:val="653"/>
  </w:num>
  <w:num w:numId="690" w16cid:durableId="1319771942">
    <w:abstractNumId w:val="242"/>
  </w:num>
  <w:num w:numId="691" w16cid:durableId="1297182132">
    <w:abstractNumId w:val="210"/>
  </w:num>
  <w:num w:numId="692" w16cid:durableId="31000699">
    <w:abstractNumId w:val="924"/>
  </w:num>
  <w:num w:numId="693" w16cid:durableId="1687099588">
    <w:abstractNumId w:val="383"/>
  </w:num>
  <w:num w:numId="694" w16cid:durableId="639306446">
    <w:abstractNumId w:val="472"/>
  </w:num>
  <w:num w:numId="695" w16cid:durableId="1331063319">
    <w:abstractNumId w:val="486"/>
  </w:num>
  <w:num w:numId="696" w16cid:durableId="1315646022">
    <w:abstractNumId w:val="186"/>
  </w:num>
  <w:num w:numId="697" w16cid:durableId="1170635108">
    <w:abstractNumId w:val="930"/>
  </w:num>
  <w:num w:numId="698" w16cid:durableId="822938645">
    <w:abstractNumId w:val="551"/>
  </w:num>
  <w:num w:numId="699" w16cid:durableId="1234896249">
    <w:abstractNumId w:val="302"/>
  </w:num>
  <w:num w:numId="700" w16cid:durableId="1902210977">
    <w:abstractNumId w:val="656"/>
  </w:num>
  <w:num w:numId="701" w16cid:durableId="866522469">
    <w:abstractNumId w:val="3"/>
  </w:num>
  <w:num w:numId="702" w16cid:durableId="524830996">
    <w:abstractNumId w:val="889"/>
  </w:num>
  <w:num w:numId="703" w16cid:durableId="1137799824">
    <w:abstractNumId w:val="660"/>
  </w:num>
  <w:num w:numId="704" w16cid:durableId="1114404917">
    <w:abstractNumId w:val="781"/>
  </w:num>
  <w:num w:numId="705" w16cid:durableId="1965843491">
    <w:abstractNumId w:val="567"/>
  </w:num>
  <w:num w:numId="706" w16cid:durableId="772283828">
    <w:abstractNumId w:val="530"/>
  </w:num>
  <w:num w:numId="707" w16cid:durableId="2049724119">
    <w:abstractNumId w:val="568"/>
  </w:num>
  <w:num w:numId="708" w16cid:durableId="1222668043">
    <w:abstractNumId w:val="718"/>
  </w:num>
  <w:num w:numId="709" w16cid:durableId="1011830855">
    <w:abstractNumId w:val="451"/>
  </w:num>
  <w:num w:numId="710" w16cid:durableId="810902708">
    <w:abstractNumId w:val="770"/>
  </w:num>
  <w:num w:numId="711" w16cid:durableId="1720277465">
    <w:abstractNumId w:val="873"/>
  </w:num>
  <w:num w:numId="712" w16cid:durableId="308554800">
    <w:abstractNumId w:val="648"/>
  </w:num>
  <w:num w:numId="713" w16cid:durableId="349532691">
    <w:abstractNumId w:val="765"/>
  </w:num>
  <w:num w:numId="714" w16cid:durableId="870076162">
    <w:abstractNumId w:val="181"/>
  </w:num>
  <w:num w:numId="715" w16cid:durableId="1309434753">
    <w:abstractNumId w:val="534"/>
  </w:num>
  <w:num w:numId="716" w16cid:durableId="1751077603">
    <w:abstractNumId w:val="28"/>
  </w:num>
  <w:num w:numId="717" w16cid:durableId="2042197272">
    <w:abstractNumId w:val="696"/>
  </w:num>
  <w:num w:numId="718" w16cid:durableId="569075942">
    <w:abstractNumId w:val="44"/>
  </w:num>
  <w:num w:numId="719" w16cid:durableId="192697676">
    <w:abstractNumId w:val="866"/>
  </w:num>
  <w:num w:numId="720" w16cid:durableId="1941065175">
    <w:abstractNumId w:val="737"/>
  </w:num>
  <w:num w:numId="721" w16cid:durableId="1472794026">
    <w:abstractNumId w:val="430"/>
  </w:num>
  <w:num w:numId="722" w16cid:durableId="1553689856">
    <w:abstractNumId w:val="724"/>
  </w:num>
  <w:num w:numId="723" w16cid:durableId="1743138876">
    <w:abstractNumId w:val="733"/>
  </w:num>
  <w:num w:numId="724" w16cid:durableId="1871725358">
    <w:abstractNumId w:val="897"/>
  </w:num>
  <w:num w:numId="725" w16cid:durableId="2012565917">
    <w:abstractNumId w:val="679"/>
  </w:num>
  <w:num w:numId="726" w16cid:durableId="571113407">
    <w:abstractNumId w:val="841"/>
  </w:num>
  <w:num w:numId="727" w16cid:durableId="608703313">
    <w:abstractNumId w:val="812"/>
  </w:num>
  <w:num w:numId="728" w16cid:durableId="2083670728">
    <w:abstractNumId w:val="993"/>
  </w:num>
  <w:num w:numId="729" w16cid:durableId="1258321644">
    <w:abstractNumId w:val="93"/>
  </w:num>
  <w:num w:numId="730" w16cid:durableId="870924218">
    <w:abstractNumId w:val="235"/>
  </w:num>
  <w:num w:numId="731" w16cid:durableId="1736928387">
    <w:abstractNumId w:val="426"/>
  </w:num>
  <w:num w:numId="732" w16cid:durableId="1571233830">
    <w:abstractNumId w:val="41"/>
  </w:num>
  <w:num w:numId="733" w16cid:durableId="942492711">
    <w:abstractNumId w:val="131"/>
  </w:num>
  <w:num w:numId="734" w16cid:durableId="97793863">
    <w:abstractNumId w:val="797"/>
  </w:num>
  <w:num w:numId="735" w16cid:durableId="1713143346">
    <w:abstractNumId w:val="721"/>
  </w:num>
  <w:num w:numId="736" w16cid:durableId="1833641097">
    <w:abstractNumId w:val="348"/>
  </w:num>
  <w:num w:numId="737" w16cid:durableId="578104095">
    <w:abstractNumId w:val="282"/>
  </w:num>
  <w:num w:numId="738" w16cid:durableId="1746756217">
    <w:abstractNumId w:val="612"/>
  </w:num>
  <w:num w:numId="739" w16cid:durableId="759369974">
    <w:abstractNumId w:val="448"/>
  </w:num>
  <w:num w:numId="740" w16cid:durableId="1146362537">
    <w:abstractNumId w:val="825"/>
  </w:num>
  <w:num w:numId="741" w16cid:durableId="185171844">
    <w:abstractNumId w:val="588"/>
  </w:num>
  <w:num w:numId="742" w16cid:durableId="24597738">
    <w:abstractNumId w:val="232"/>
  </w:num>
  <w:num w:numId="743" w16cid:durableId="1401711815">
    <w:abstractNumId w:val="685"/>
  </w:num>
  <w:num w:numId="744" w16cid:durableId="1142311111">
    <w:abstractNumId w:val="787"/>
  </w:num>
  <w:num w:numId="745" w16cid:durableId="141773067">
    <w:abstractNumId w:val="16"/>
  </w:num>
  <w:num w:numId="746" w16cid:durableId="1404454606">
    <w:abstractNumId w:val="761"/>
  </w:num>
  <w:num w:numId="747" w16cid:durableId="1982271581">
    <w:abstractNumId w:val="987"/>
  </w:num>
  <w:num w:numId="748" w16cid:durableId="1949727996">
    <w:abstractNumId w:val="406"/>
  </w:num>
  <w:num w:numId="749" w16cid:durableId="206189609">
    <w:abstractNumId w:val="13"/>
  </w:num>
  <w:num w:numId="750" w16cid:durableId="794983970">
    <w:abstractNumId w:val="872"/>
  </w:num>
  <w:num w:numId="751" w16cid:durableId="1786269160">
    <w:abstractNumId w:val="510"/>
  </w:num>
  <w:num w:numId="752" w16cid:durableId="43138896">
    <w:abstractNumId w:val="951"/>
  </w:num>
  <w:num w:numId="753" w16cid:durableId="72826554">
    <w:abstractNumId w:val="364"/>
  </w:num>
  <w:num w:numId="754" w16cid:durableId="1124620572">
    <w:abstractNumId w:val="299"/>
  </w:num>
  <w:num w:numId="755" w16cid:durableId="1479884280">
    <w:abstractNumId w:val="75"/>
  </w:num>
  <w:num w:numId="756" w16cid:durableId="1739942226">
    <w:abstractNumId w:val="96"/>
  </w:num>
  <w:num w:numId="757" w16cid:durableId="396561839">
    <w:abstractNumId w:val="382"/>
  </w:num>
  <w:num w:numId="758" w16cid:durableId="820773208">
    <w:abstractNumId w:val="312"/>
  </w:num>
  <w:num w:numId="759" w16cid:durableId="1126851797">
    <w:abstractNumId w:val="456"/>
  </w:num>
  <w:num w:numId="760" w16cid:durableId="101069894">
    <w:abstractNumId w:val="207"/>
  </w:num>
  <w:num w:numId="761" w16cid:durableId="1117333483">
    <w:abstractNumId w:val="251"/>
  </w:num>
  <w:num w:numId="762" w16cid:durableId="1771848370">
    <w:abstractNumId w:val="109"/>
  </w:num>
  <w:num w:numId="763" w16cid:durableId="244455423">
    <w:abstractNumId w:val="830"/>
  </w:num>
  <w:num w:numId="764" w16cid:durableId="2039353662">
    <w:abstractNumId w:val="556"/>
  </w:num>
  <w:num w:numId="765" w16cid:durableId="131562731">
    <w:abstractNumId w:val="115"/>
  </w:num>
  <w:num w:numId="766" w16cid:durableId="1732538065">
    <w:abstractNumId w:val="545"/>
  </w:num>
  <w:num w:numId="767" w16cid:durableId="70738424">
    <w:abstractNumId w:val="69"/>
  </w:num>
  <w:num w:numId="768" w16cid:durableId="1003893585">
    <w:abstractNumId w:val="826"/>
  </w:num>
  <w:num w:numId="769" w16cid:durableId="1536844436">
    <w:abstractNumId w:val="5"/>
  </w:num>
  <w:num w:numId="770" w16cid:durableId="877009462">
    <w:abstractNumId w:val="535"/>
  </w:num>
  <w:num w:numId="771" w16cid:durableId="1492406763">
    <w:abstractNumId w:val="371"/>
  </w:num>
  <w:num w:numId="772" w16cid:durableId="1855876899">
    <w:abstractNumId w:val="966"/>
  </w:num>
  <w:num w:numId="773" w16cid:durableId="2089231303">
    <w:abstractNumId w:val="734"/>
  </w:num>
  <w:num w:numId="774" w16cid:durableId="1120805526">
    <w:abstractNumId w:val="698"/>
  </w:num>
  <w:num w:numId="775" w16cid:durableId="1415123614">
    <w:abstractNumId w:val="77"/>
  </w:num>
  <w:num w:numId="776" w16cid:durableId="946351030">
    <w:abstractNumId w:val="597"/>
  </w:num>
  <w:num w:numId="777" w16cid:durableId="65736519">
    <w:abstractNumId w:val="284"/>
  </w:num>
  <w:num w:numId="778" w16cid:durableId="179517267">
    <w:abstractNumId w:val="487"/>
  </w:num>
  <w:num w:numId="779" w16cid:durableId="464079131">
    <w:abstractNumId w:val="502"/>
  </w:num>
  <w:num w:numId="780" w16cid:durableId="173148909">
    <w:abstractNumId w:val="571"/>
  </w:num>
  <w:num w:numId="781" w16cid:durableId="496503704">
    <w:abstractNumId w:val="442"/>
  </w:num>
  <w:num w:numId="782" w16cid:durableId="435367881">
    <w:abstractNumId w:val="871"/>
  </w:num>
  <w:num w:numId="783" w16cid:durableId="1902403056">
    <w:abstractNumId w:val="980"/>
  </w:num>
  <w:num w:numId="784" w16cid:durableId="1664699516">
    <w:abstractNumId w:val="182"/>
  </w:num>
  <w:num w:numId="785" w16cid:durableId="1868832114">
    <w:abstractNumId w:val="906"/>
  </w:num>
  <w:num w:numId="786" w16cid:durableId="514227442">
    <w:abstractNumId w:val="755"/>
  </w:num>
  <w:num w:numId="787" w16cid:durableId="342782458">
    <w:abstractNumId w:val="344"/>
  </w:num>
  <w:num w:numId="788" w16cid:durableId="1856924121">
    <w:abstractNumId w:val="751"/>
  </w:num>
  <w:num w:numId="789" w16cid:durableId="237254397">
    <w:abstractNumId w:val="875"/>
  </w:num>
  <w:num w:numId="790" w16cid:durableId="254826538">
    <w:abstractNumId w:val="27"/>
  </w:num>
  <w:num w:numId="791" w16cid:durableId="1090542355">
    <w:abstractNumId w:val="303"/>
  </w:num>
  <w:num w:numId="792" w16cid:durableId="2040663523">
    <w:abstractNumId w:val="8"/>
  </w:num>
  <w:num w:numId="793" w16cid:durableId="1699963765">
    <w:abstractNumId w:val="600"/>
  </w:num>
  <w:num w:numId="794" w16cid:durableId="936672540">
    <w:abstractNumId w:val="948"/>
  </w:num>
  <w:num w:numId="795" w16cid:durableId="396125167">
    <w:abstractNumId w:val="240"/>
  </w:num>
  <w:num w:numId="796" w16cid:durableId="1101799532">
    <w:abstractNumId w:val="931"/>
  </w:num>
  <w:num w:numId="797" w16cid:durableId="183640929">
    <w:abstractNumId w:val="817"/>
  </w:num>
  <w:num w:numId="798" w16cid:durableId="427628289">
    <w:abstractNumId w:val="325"/>
  </w:num>
  <w:num w:numId="799" w16cid:durableId="1423453531">
    <w:abstractNumId w:val="450"/>
  </w:num>
  <w:num w:numId="800" w16cid:durableId="1038579980">
    <w:abstractNumId w:val="509"/>
  </w:num>
  <w:num w:numId="801" w16cid:durableId="871067209">
    <w:abstractNumId w:val="474"/>
  </w:num>
  <w:num w:numId="802" w16cid:durableId="2140294688">
    <w:abstractNumId w:val="717"/>
  </w:num>
  <w:num w:numId="803" w16cid:durableId="1790010646">
    <w:abstractNumId w:val="908"/>
  </w:num>
  <w:num w:numId="804" w16cid:durableId="777532438">
    <w:abstractNumId w:val="460"/>
  </w:num>
  <w:num w:numId="805" w16cid:durableId="619259770">
    <w:abstractNumId w:val="981"/>
  </w:num>
  <w:num w:numId="806" w16cid:durableId="1921744660">
    <w:abstractNumId w:val="417"/>
  </w:num>
  <w:num w:numId="807" w16cid:durableId="446047040">
    <w:abstractNumId w:val="485"/>
  </w:num>
  <w:num w:numId="808" w16cid:durableId="1413624493">
    <w:abstractNumId w:val="511"/>
  </w:num>
  <w:num w:numId="809" w16cid:durableId="810515679">
    <w:abstractNumId w:val="468"/>
  </w:num>
  <w:num w:numId="810" w16cid:durableId="270361263">
    <w:abstractNumId w:val="708"/>
  </w:num>
  <w:num w:numId="811" w16cid:durableId="1921862116">
    <w:abstractNumId w:val="731"/>
  </w:num>
  <w:num w:numId="812" w16cid:durableId="197739064">
    <w:abstractNumId w:val="722"/>
  </w:num>
  <w:num w:numId="813" w16cid:durableId="1261639601">
    <w:abstractNumId w:val="541"/>
  </w:num>
  <w:num w:numId="814" w16cid:durableId="1621297275">
    <w:abstractNumId w:val="953"/>
  </w:num>
  <w:num w:numId="815" w16cid:durableId="894773554">
    <w:abstractNumId w:val="331"/>
  </w:num>
  <w:num w:numId="816" w16cid:durableId="1164050938">
    <w:abstractNumId w:val="828"/>
  </w:num>
  <w:num w:numId="817" w16cid:durableId="1781755572">
    <w:abstractNumId w:val="173"/>
  </w:num>
  <w:num w:numId="818" w16cid:durableId="359401816">
    <w:abstractNumId w:val="504"/>
  </w:num>
  <w:num w:numId="819" w16cid:durableId="82460900">
    <w:abstractNumId w:val="431"/>
  </w:num>
  <w:num w:numId="820" w16cid:durableId="1222667149">
    <w:abstractNumId w:val="133"/>
  </w:num>
  <w:num w:numId="821" w16cid:durableId="1605989768">
    <w:abstractNumId w:val="847"/>
  </w:num>
  <w:num w:numId="822" w16cid:durableId="155145244">
    <w:abstractNumId w:val="168"/>
  </w:num>
  <w:num w:numId="823" w16cid:durableId="691612605">
    <w:abstractNumId w:val="893"/>
  </w:num>
  <w:num w:numId="824" w16cid:durableId="1143042916">
    <w:abstractNumId w:val="478"/>
  </w:num>
  <w:num w:numId="825" w16cid:durableId="1110197718">
    <w:abstractNumId w:val="171"/>
  </w:num>
  <w:num w:numId="826" w16cid:durableId="343166554">
    <w:abstractNumId w:val="520"/>
  </w:num>
  <w:num w:numId="827" w16cid:durableId="1380396047">
    <w:abstractNumId w:val="89"/>
  </w:num>
  <w:num w:numId="828" w16cid:durableId="1365977960">
    <w:abstractNumId w:val="462"/>
  </w:num>
  <w:num w:numId="829" w16cid:durableId="1138306165">
    <w:abstractNumId w:val="710"/>
  </w:num>
  <w:num w:numId="830" w16cid:durableId="235478690">
    <w:abstractNumId w:val="807"/>
  </w:num>
  <w:num w:numId="831" w16cid:durableId="984696833">
    <w:abstractNumId w:val="839"/>
  </w:num>
  <w:num w:numId="832" w16cid:durableId="1808233136">
    <w:abstractNumId w:val="202"/>
  </w:num>
  <w:num w:numId="833" w16cid:durableId="1975872207">
    <w:abstractNumId w:val="882"/>
  </w:num>
  <w:num w:numId="834" w16cid:durableId="429005484">
    <w:abstractNumId w:val="187"/>
  </w:num>
  <w:num w:numId="835" w16cid:durableId="370570791">
    <w:abstractNumId w:val="719"/>
  </w:num>
  <w:num w:numId="836" w16cid:durableId="118496814">
    <w:abstractNumId w:val="950"/>
  </w:num>
  <w:num w:numId="837" w16cid:durableId="671641374">
    <w:abstractNumId w:val="256"/>
  </w:num>
  <w:num w:numId="838" w16cid:durableId="1178349357">
    <w:abstractNumId w:val="196"/>
  </w:num>
  <w:num w:numId="839" w16cid:durableId="341661411">
    <w:abstractNumId w:val="413"/>
  </w:num>
  <w:num w:numId="840" w16cid:durableId="354115952">
    <w:abstractNumId w:val="367"/>
  </w:num>
  <w:num w:numId="841" w16cid:durableId="573785981">
    <w:abstractNumId w:val="892"/>
  </w:num>
  <w:num w:numId="842" w16cid:durableId="701979084">
    <w:abstractNumId w:val="407"/>
  </w:num>
  <w:num w:numId="843" w16cid:durableId="748700538">
    <w:abstractNumId w:val="500"/>
  </w:num>
  <w:num w:numId="844" w16cid:durableId="1845508984">
    <w:abstractNumId w:val="894"/>
  </w:num>
  <w:num w:numId="845" w16cid:durableId="926504256">
    <w:abstractNumId w:val="142"/>
  </w:num>
  <w:num w:numId="846" w16cid:durableId="1700005757">
    <w:abstractNumId w:val="392"/>
  </w:num>
  <w:num w:numId="847" w16cid:durableId="1028335227">
    <w:abstractNumId w:val="821"/>
  </w:num>
  <w:num w:numId="848" w16cid:durableId="1353266098">
    <w:abstractNumId w:val="760"/>
  </w:num>
  <w:num w:numId="849" w16cid:durableId="1001591334">
    <w:abstractNumId w:val="813"/>
  </w:num>
  <w:num w:numId="850" w16cid:durableId="1235168995">
    <w:abstractNumId w:val="78"/>
  </w:num>
  <w:num w:numId="851" w16cid:durableId="1079256847">
    <w:abstractNumId w:val="347"/>
  </w:num>
  <w:num w:numId="852" w16cid:durableId="938030677">
    <w:abstractNumId w:val="622"/>
  </w:num>
  <w:num w:numId="853" w16cid:durableId="1294558068">
    <w:abstractNumId w:val="320"/>
  </w:num>
  <w:num w:numId="854" w16cid:durableId="938607868">
    <w:abstractNumId w:val="843"/>
  </w:num>
  <w:num w:numId="855" w16cid:durableId="1375351569">
    <w:abstractNumId w:val="605"/>
  </w:num>
  <w:num w:numId="856" w16cid:durableId="1686249736">
    <w:abstractNumId w:val="943"/>
  </w:num>
  <w:num w:numId="857" w16cid:durableId="314919153">
    <w:abstractNumId w:val="103"/>
  </w:num>
  <w:num w:numId="858" w16cid:durableId="1555460741">
    <w:abstractNumId w:val="361"/>
  </w:num>
  <w:num w:numId="859" w16cid:durableId="1427574273">
    <w:abstractNumId w:val="768"/>
  </w:num>
  <w:num w:numId="860" w16cid:durableId="210045644">
    <w:abstractNumId w:val="416"/>
  </w:num>
  <w:num w:numId="861" w16cid:durableId="1083572725">
    <w:abstractNumId w:val="285"/>
  </w:num>
  <w:num w:numId="862" w16cid:durableId="1499468685">
    <w:abstractNumId w:val="550"/>
  </w:num>
  <w:num w:numId="863" w16cid:durableId="1994601132">
    <w:abstractNumId w:val="735"/>
  </w:num>
  <w:num w:numId="864" w16cid:durableId="292446710">
    <w:abstractNumId w:val="671"/>
  </w:num>
  <w:num w:numId="865" w16cid:durableId="1847359488">
    <w:abstractNumId w:val="862"/>
  </w:num>
  <w:num w:numId="866" w16cid:durableId="1017347932">
    <w:abstractNumId w:val="255"/>
  </w:num>
  <w:num w:numId="867" w16cid:durableId="251545906">
    <w:abstractNumId w:val="549"/>
  </w:num>
  <w:num w:numId="868" w16cid:durableId="443816626">
    <w:abstractNumId w:val="423"/>
  </w:num>
  <w:num w:numId="869" w16cid:durableId="1074930265">
    <w:abstractNumId w:val="810"/>
  </w:num>
  <w:num w:numId="870" w16cid:durableId="341277513">
    <w:abstractNumId w:val="888"/>
  </w:num>
  <w:num w:numId="871" w16cid:durableId="2120756931">
    <w:abstractNumId w:val="23"/>
  </w:num>
  <w:num w:numId="872" w16cid:durableId="109596351">
    <w:abstractNumId w:val="276"/>
  </w:num>
  <w:num w:numId="873" w16cid:durableId="1088888448">
    <w:abstractNumId w:val="617"/>
  </w:num>
  <w:num w:numId="874" w16cid:durableId="1826238635">
    <w:abstractNumId w:val="743"/>
  </w:num>
  <w:num w:numId="875" w16cid:durableId="1884443823">
    <w:abstractNumId w:val="709"/>
  </w:num>
  <w:num w:numId="876" w16cid:durableId="1254826363">
    <w:abstractNumId w:val="901"/>
  </w:num>
  <w:num w:numId="877" w16cid:durableId="1950695031">
    <w:abstractNumId w:val="238"/>
  </w:num>
  <w:num w:numId="878" w16cid:durableId="2044935883">
    <w:abstractNumId w:val="323"/>
  </w:num>
  <w:num w:numId="879" w16cid:durableId="1637296611">
    <w:abstractNumId w:val="405"/>
  </w:num>
  <w:num w:numId="880" w16cid:durableId="2070492839">
    <w:abstractNumId w:val="913"/>
  </w:num>
  <w:num w:numId="881" w16cid:durableId="338967374">
    <w:abstractNumId w:val="729"/>
  </w:num>
  <w:num w:numId="882" w16cid:durableId="491065626">
    <w:abstractNumId w:val="483"/>
  </w:num>
  <w:num w:numId="883" w16cid:durableId="1714423264">
    <w:abstractNumId w:val="859"/>
  </w:num>
  <w:num w:numId="884" w16cid:durableId="56057595">
    <w:abstractNumId w:val="104"/>
  </w:num>
  <w:num w:numId="885" w16cid:durableId="581715503">
    <w:abstractNumId w:val="647"/>
  </w:num>
  <w:num w:numId="886" w16cid:durableId="994796989">
    <w:abstractNumId w:val="884"/>
  </w:num>
  <w:num w:numId="887" w16cid:durableId="196551641">
    <w:abstractNumId w:val="603"/>
  </w:num>
  <w:num w:numId="888" w16cid:durableId="567879901">
    <w:abstractNumId w:val="704"/>
  </w:num>
  <w:num w:numId="889" w16cid:durableId="56786402">
    <w:abstractNumId w:val="879"/>
  </w:num>
  <w:num w:numId="890" w16cid:durableId="486091776">
    <w:abstractNumId w:val="372"/>
  </w:num>
  <w:num w:numId="891" w16cid:durableId="1044716709">
    <w:abstractNumId w:val="245"/>
  </w:num>
  <w:num w:numId="892" w16cid:durableId="1042706349">
    <w:abstractNumId w:val="491"/>
  </w:num>
  <w:num w:numId="893" w16cid:durableId="1079982128">
    <w:abstractNumId w:val="815"/>
  </w:num>
  <w:num w:numId="894" w16cid:durableId="295766183">
    <w:abstractNumId w:val="192"/>
  </w:num>
  <w:num w:numId="895" w16cid:durableId="1279290393">
    <w:abstractNumId w:val="529"/>
  </w:num>
  <w:num w:numId="896" w16cid:durableId="114445883">
    <w:abstractNumId w:val="630"/>
  </w:num>
  <w:num w:numId="897" w16cid:durableId="1609041826">
    <w:abstractNumId w:val="851"/>
  </w:num>
  <w:num w:numId="898" w16cid:durableId="1829636767">
    <w:abstractNumId w:val="29"/>
  </w:num>
  <w:num w:numId="899" w16cid:durableId="900990819">
    <w:abstractNumId w:val="298"/>
  </w:num>
  <w:num w:numId="900" w16cid:durableId="253322730">
    <w:abstractNumId w:val="982"/>
  </w:num>
  <w:num w:numId="901" w16cid:durableId="116683510">
    <w:abstractNumId w:val="959"/>
  </w:num>
  <w:num w:numId="902" w16cid:durableId="725450094">
    <w:abstractNumId w:val="277"/>
  </w:num>
  <w:num w:numId="903" w16cid:durableId="1974434825">
    <w:abstractNumId w:val="503"/>
  </w:num>
  <w:num w:numId="904" w16cid:durableId="659772245">
    <w:abstractNumId w:val="809"/>
  </w:num>
  <w:num w:numId="905" w16cid:durableId="317653317">
    <w:abstractNumId w:val="195"/>
  </w:num>
  <w:num w:numId="906" w16cid:durableId="71198457">
    <w:abstractNumId w:val="639"/>
  </w:num>
  <w:num w:numId="907" w16cid:durableId="1905025907">
    <w:abstractNumId w:val="469"/>
  </w:num>
  <w:num w:numId="908" w16cid:durableId="604118915">
    <w:abstractNumId w:val="30"/>
  </w:num>
  <w:num w:numId="909" w16cid:durableId="787316458">
    <w:abstractNumId w:val="548"/>
  </w:num>
  <w:num w:numId="910" w16cid:durableId="656542071">
    <w:abstractNumId w:val="488"/>
  </w:num>
  <w:num w:numId="911" w16cid:durableId="140512745">
    <w:abstractNumId w:val="542"/>
  </w:num>
  <w:num w:numId="912" w16cid:durableId="1632206118">
    <w:abstractNumId w:val="789"/>
  </w:num>
  <w:num w:numId="913" w16cid:durableId="879778774">
    <w:abstractNumId w:val="806"/>
  </w:num>
  <w:num w:numId="914" w16cid:durableId="173809418">
    <w:abstractNumId w:val="766"/>
  </w:num>
  <w:num w:numId="915" w16cid:durableId="376468141">
    <w:abstractNumId w:val="74"/>
  </w:num>
  <w:num w:numId="916" w16cid:durableId="889145637">
    <w:abstractNumId w:val="262"/>
  </w:num>
  <w:num w:numId="917" w16cid:durableId="189727210">
    <w:abstractNumId w:val="590"/>
  </w:num>
  <w:num w:numId="918" w16cid:durableId="728070199">
    <w:abstractNumId w:val="703"/>
  </w:num>
  <w:num w:numId="919" w16cid:durableId="568617929">
    <w:abstractNumId w:val="178"/>
  </w:num>
  <w:num w:numId="920" w16cid:durableId="62678011">
    <w:abstractNumId w:val="715"/>
  </w:num>
  <w:num w:numId="921" w16cid:durableId="129979020">
    <w:abstractNumId w:val="389"/>
  </w:num>
  <w:num w:numId="922" w16cid:durableId="171531757">
    <w:abstractNumId w:val="952"/>
  </w:num>
  <w:num w:numId="923" w16cid:durableId="1296374884">
    <w:abstractNumId w:val="267"/>
  </w:num>
  <w:num w:numId="924" w16cid:durableId="194925812">
    <w:abstractNumId w:val="140"/>
  </w:num>
  <w:num w:numId="925" w16cid:durableId="1832789883">
    <w:abstractNumId w:val="627"/>
  </w:num>
  <w:num w:numId="926" w16cid:durableId="1838108291">
    <w:abstractNumId w:val="707"/>
  </w:num>
  <w:num w:numId="927" w16cid:durableId="749959767">
    <w:abstractNumId w:val="215"/>
  </w:num>
  <w:num w:numId="928" w16cid:durableId="1535583549">
    <w:abstractNumId w:val="438"/>
  </w:num>
  <w:num w:numId="929" w16cid:durableId="763771641">
    <w:abstractNumId w:val="538"/>
  </w:num>
  <w:num w:numId="930" w16cid:durableId="975184122">
    <w:abstractNumId w:val="71"/>
  </w:num>
  <w:num w:numId="931" w16cid:durableId="1085373357">
    <w:abstractNumId w:val="697"/>
  </w:num>
  <w:num w:numId="932" w16cid:durableId="540673671">
    <w:abstractNumId w:val="838"/>
  </w:num>
  <w:num w:numId="933" w16cid:durableId="626400422">
    <w:abstractNumId w:val="280"/>
  </w:num>
  <w:num w:numId="934" w16cid:durableId="1510753164">
    <w:abstractNumId w:val="422"/>
  </w:num>
  <w:num w:numId="935" w16cid:durableId="913079693">
    <w:abstractNumId w:val="117"/>
  </w:num>
  <w:num w:numId="936" w16cid:durableId="1994948011">
    <w:abstractNumId w:val="482"/>
  </w:num>
  <w:num w:numId="937" w16cid:durableId="145709639">
    <w:abstractNumId w:val="744"/>
  </w:num>
  <w:num w:numId="938" w16cid:durableId="878052459">
    <w:abstractNumId w:val="249"/>
  </w:num>
  <w:num w:numId="939" w16cid:durableId="1924103525">
    <w:abstractNumId w:val="420"/>
  </w:num>
  <w:num w:numId="940" w16cid:durableId="1088574405">
    <w:abstractNumId w:val="779"/>
  </w:num>
  <w:num w:numId="941" w16cid:durableId="733283578">
    <w:abstractNumId w:val="972"/>
  </w:num>
  <w:num w:numId="942" w16cid:durableId="279067119">
    <w:abstractNumId w:val="79"/>
  </w:num>
  <w:num w:numId="943" w16cid:durableId="1185678716">
    <w:abstractNumId w:val="21"/>
  </w:num>
  <w:num w:numId="944" w16cid:durableId="1403872120">
    <w:abstractNumId w:val="82"/>
  </w:num>
  <w:num w:numId="945" w16cid:durableId="1375958291">
    <w:abstractNumId w:val="795"/>
  </w:num>
  <w:num w:numId="946" w16cid:durableId="55518071">
    <w:abstractNumId w:val="354"/>
  </w:num>
  <w:num w:numId="947" w16cid:durableId="1987931163">
    <w:abstractNumId w:val="271"/>
  </w:num>
  <w:num w:numId="948" w16cid:durableId="693766835">
    <w:abstractNumId w:val="258"/>
  </w:num>
  <w:num w:numId="949" w16cid:durableId="934553205">
    <w:abstractNumId w:val="684"/>
  </w:num>
  <w:num w:numId="950" w16cid:durableId="982344587">
    <w:abstractNumId w:val="2"/>
  </w:num>
  <w:num w:numId="951" w16cid:durableId="1833138053">
    <w:abstractNumId w:val="165"/>
  </w:num>
  <w:num w:numId="952" w16cid:durableId="2083217777">
    <w:abstractNumId w:val="903"/>
  </w:num>
  <w:num w:numId="953" w16cid:durableId="942111233">
    <w:abstractNumId w:val="338"/>
  </w:num>
  <w:num w:numId="954" w16cid:durableId="1841852864">
    <w:abstractNumId w:val="682"/>
  </w:num>
  <w:num w:numId="955" w16cid:durableId="503009316">
    <w:abstractNumId w:val="191"/>
  </w:num>
  <w:num w:numId="956" w16cid:durableId="115760280">
    <w:abstractNumId w:val="497"/>
  </w:num>
  <w:num w:numId="957" w16cid:durableId="917445286">
    <w:abstractNumId w:val="956"/>
  </w:num>
  <w:num w:numId="958" w16cid:durableId="229075860">
    <w:abstractNumId w:val="651"/>
  </w:num>
  <w:num w:numId="959" w16cid:durableId="831483809">
    <w:abstractNumId w:val="373"/>
  </w:num>
  <w:num w:numId="960" w16cid:durableId="1160342803">
    <w:abstractNumId w:val="528"/>
  </w:num>
  <w:num w:numId="961" w16cid:durableId="2013874262">
    <w:abstractNumId w:val="855"/>
  </w:num>
  <w:num w:numId="962" w16cid:durableId="93130898">
    <w:abstractNumId w:val="544"/>
  </w:num>
  <w:num w:numId="963" w16cid:durableId="1669864027">
    <w:abstractNumId w:val="927"/>
  </w:num>
  <w:num w:numId="964" w16cid:durableId="1616013809">
    <w:abstractNumId w:val="454"/>
  </w:num>
  <w:num w:numId="965" w16cid:durableId="2014214176">
    <w:abstractNumId w:val="938"/>
  </w:num>
  <w:num w:numId="966" w16cid:durableId="403530736">
    <w:abstractNumId w:val="513"/>
  </w:num>
  <w:num w:numId="967" w16cid:durableId="1084649205">
    <w:abstractNumId w:val="198"/>
  </w:num>
  <w:num w:numId="968" w16cid:durableId="3482373">
    <w:abstractNumId w:val="573"/>
  </w:num>
  <w:num w:numId="969" w16cid:durableId="1115517630">
    <w:abstractNumId w:val="495"/>
  </w:num>
  <w:num w:numId="970" w16cid:durableId="211624296">
    <w:abstractNumId w:val="461"/>
  </w:num>
  <w:num w:numId="971" w16cid:durableId="1232471821">
    <w:abstractNumId w:val="376"/>
  </w:num>
  <w:num w:numId="972" w16cid:durableId="123082087">
    <w:abstractNumId w:val="496"/>
  </w:num>
  <w:num w:numId="973" w16cid:durableId="105924757">
    <w:abstractNumId w:val="424"/>
  </w:num>
  <w:num w:numId="974" w16cid:durableId="536936846">
    <w:abstractNumId w:val="700"/>
  </w:num>
  <w:num w:numId="975" w16cid:durableId="1991246911">
    <w:abstractNumId w:val="199"/>
  </w:num>
  <w:num w:numId="976" w16cid:durableId="65304044">
    <w:abstractNumId w:val="489"/>
  </w:num>
  <w:num w:numId="977" w16cid:durableId="29457379">
    <w:abstractNumId w:val="239"/>
  </w:num>
  <w:num w:numId="978" w16cid:durableId="1367750907">
    <w:abstractNumId w:val="86"/>
    <w:lvlOverride w:ilvl="0">
      <w:lvl w:ilvl="0">
        <w:numFmt w:val="decimal"/>
        <w:lvlText w:val="%1."/>
        <w:lvlJc w:val="left"/>
      </w:lvl>
    </w:lvlOverride>
  </w:num>
  <w:num w:numId="979" w16cid:durableId="70859953">
    <w:abstractNumId w:val="449"/>
  </w:num>
  <w:num w:numId="980" w16cid:durableId="1298411975">
    <w:abstractNumId w:val="174"/>
  </w:num>
  <w:num w:numId="981" w16cid:durableId="1963153166">
    <w:abstractNumId w:val="183"/>
  </w:num>
  <w:num w:numId="982" w16cid:durableId="1139298483">
    <w:abstractNumId w:val="60"/>
    <w:lvlOverride w:ilvl="0">
      <w:lvl w:ilvl="0">
        <w:numFmt w:val="decimal"/>
        <w:lvlText w:val="%1."/>
        <w:lvlJc w:val="left"/>
      </w:lvl>
    </w:lvlOverride>
  </w:num>
  <w:num w:numId="983" w16cid:durableId="54743017">
    <w:abstractNumId w:val="558"/>
    <w:lvlOverride w:ilvl="0">
      <w:lvl w:ilvl="0">
        <w:numFmt w:val="decimal"/>
        <w:lvlText w:val="%1."/>
        <w:lvlJc w:val="left"/>
      </w:lvl>
    </w:lvlOverride>
  </w:num>
  <w:num w:numId="984" w16cid:durableId="1220897356">
    <w:abstractNumId w:val="916"/>
  </w:num>
  <w:num w:numId="985" w16cid:durableId="298078203">
    <w:abstractNumId w:val="85"/>
  </w:num>
  <w:num w:numId="986" w16cid:durableId="1293287663">
    <w:abstractNumId w:val="379"/>
  </w:num>
  <w:num w:numId="987" w16cid:durableId="1107121318">
    <w:abstractNumId w:val="408"/>
  </w:num>
  <w:num w:numId="988" w16cid:durableId="1209416122">
    <w:abstractNumId w:val="791"/>
  </w:num>
  <w:num w:numId="989" w16cid:durableId="5256435">
    <w:abstractNumId w:val="204"/>
  </w:num>
  <w:num w:numId="990" w16cid:durableId="29305937">
    <w:abstractNumId w:val="211"/>
  </w:num>
  <w:num w:numId="991" w16cid:durableId="1768769665">
    <w:abstractNumId w:val="439"/>
  </w:num>
  <w:num w:numId="992" w16cid:durableId="1599673185">
    <w:abstractNumId w:val="692"/>
  </w:num>
  <w:num w:numId="993" w16cid:durableId="560558402">
    <w:abstractNumId w:val="775"/>
  </w:num>
  <w:num w:numId="994" w16cid:durableId="1109158784">
    <w:abstractNumId w:val="642"/>
  </w:num>
  <w:num w:numId="995" w16cid:durableId="1325670033">
    <w:abstractNumId w:val="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30FD"/>
    <w:rsid w:val="00005C6D"/>
    <w:rsid w:val="00006279"/>
    <w:rsid w:val="0000723B"/>
    <w:rsid w:val="000074F5"/>
    <w:rsid w:val="00007CAC"/>
    <w:rsid w:val="00010293"/>
    <w:rsid w:val="00010A51"/>
    <w:rsid w:val="000110BA"/>
    <w:rsid w:val="00013F28"/>
    <w:rsid w:val="0001683F"/>
    <w:rsid w:val="00020001"/>
    <w:rsid w:val="000200C5"/>
    <w:rsid w:val="00021FBF"/>
    <w:rsid w:val="00022A38"/>
    <w:rsid w:val="00023B24"/>
    <w:rsid w:val="000262C7"/>
    <w:rsid w:val="00026CFB"/>
    <w:rsid w:val="000311B6"/>
    <w:rsid w:val="0003175C"/>
    <w:rsid w:val="0003480A"/>
    <w:rsid w:val="00034F08"/>
    <w:rsid w:val="0003685F"/>
    <w:rsid w:val="00041502"/>
    <w:rsid w:val="00042C2B"/>
    <w:rsid w:val="00042E66"/>
    <w:rsid w:val="00043994"/>
    <w:rsid w:val="00044F52"/>
    <w:rsid w:val="00045E87"/>
    <w:rsid w:val="000465E2"/>
    <w:rsid w:val="0004784E"/>
    <w:rsid w:val="00053064"/>
    <w:rsid w:val="00053C48"/>
    <w:rsid w:val="000545C0"/>
    <w:rsid w:val="00057E8D"/>
    <w:rsid w:val="0006223D"/>
    <w:rsid w:val="0006353A"/>
    <w:rsid w:val="00065B62"/>
    <w:rsid w:val="000679EE"/>
    <w:rsid w:val="0007267C"/>
    <w:rsid w:val="00074F62"/>
    <w:rsid w:val="0008051B"/>
    <w:rsid w:val="00080DF8"/>
    <w:rsid w:val="0008178C"/>
    <w:rsid w:val="00081F1E"/>
    <w:rsid w:val="00083CC0"/>
    <w:rsid w:val="000847E4"/>
    <w:rsid w:val="00087184"/>
    <w:rsid w:val="0008739A"/>
    <w:rsid w:val="000874F6"/>
    <w:rsid w:val="00090377"/>
    <w:rsid w:val="00093269"/>
    <w:rsid w:val="0009357B"/>
    <w:rsid w:val="00093F11"/>
    <w:rsid w:val="00094F62"/>
    <w:rsid w:val="0009768F"/>
    <w:rsid w:val="00097D6B"/>
    <w:rsid w:val="000A004E"/>
    <w:rsid w:val="000A0B89"/>
    <w:rsid w:val="000A41A4"/>
    <w:rsid w:val="000A45B9"/>
    <w:rsid w:val="000A75D8"/>
    <w:rsid w:val="000B04AA"/>
    <w:rsid w:val="000B04CA"/>
    <w:rsid w:val="000B1288"/>
    <w:rsid w:val="000B2482"/>
    <w:rsid w:val="000B37AC"/>
    <w:rsid w:val="000B38DF"/>
    <w:rsid w:val="000B4EE7"/>
    <w:rsid w:val="000B654B"/>
    <w:rsid w:val="000B756D"/>
    <w:rsid w:val="000C0045"/>
    <w:rsid w:val="000C0564"/>
    <w:rsid w:val="000C359A"/>
    <w:rsid w:val="000C5A77"/>
    <w:rsid w:val="000C6F49"/>
    <w:rsid w:val="000C75ED"/>
    <w:rsid w:val="000D0343"/>
    <w:rsid w:val="000D28FC"/>
    <w:rsid w:val="000D3413"/>
    <w:rsid w:val="000D3762"/>
    <w:rsid w:val="000D47A2"/>
    <w:rsid w:val="000D63EB"/>
    <w:rsid w:val="000D6570"/>
    <w:rsid w:val="000D70EA"/>
    <w:rsid w:val="000D777D"/>
    <w:rsid w:val="000D78F9"/>
    <w:rsid w:val="000E00D5"/>
    <w:rsid w:val="000E23A3"/>
    <w:rsid w:val="000E47EF"/>
    <w:rsid w:val="000E50A3"/>
    <w:rsid w:val="000E7904"/>
    <w:rsid w:val="000F06D9"/>
    <w:rsid w:val="000F0977"/>
    <w:rsid w:val="000F1EB7"/>
    <w:rsid w:val="000F230F"/>
    <w:rsid w:val="000F3701"/>
    <w:rsid w:val="000F43A9"/>
    <w:rsid w:val="000F46DA"/>
    <w:rsid w:val="000F5BDF"/>
    <w:rsid w:val="000F7849"/>
    <w:rsid w:val="001008A7"/>
    <w:rsid w:val="001016A0"/>
    <w:rsid w:val="00104FC5"/>
    <w:rsid w:val="001067BF"/>
    <w:rsid w:val="00106AA4"/>
    <w:rsid w:val="0011194A"/>
    <w:rsid w:val="00111D99"/>
    <w:rsid w:val="00111FAD"/>
    <w:rsid w:val="00113DEF"/>
    <w:rsid w:val="00114566"/>
    <w:rsid w:val="001147B1"/>
    <w:rsid w:val="00114B0A"/>
    <w:rsid w:val="00114FF7"/>
    <w:rsid w:val="00116CC2"/>
    <w:rsid w:val="00116F36"/>
    <w:rsid w:val="0011764F"/>
    <w:rsid w:val="00117BBD"/>
    <w:rsid w:val="00117E5C"/>
    <w:rsid w:val="00122CDE"/>
    <w:rsid w:val="00123F1C"/>
    <w:rsid w:val="0012473F"/>
    <w:rsid w:val="0012496B"/>
    <w:rsid w:val="00126B1D"/>
    <w:rsid w:val="00132AD4"/>
    <w:rsid w:val="0013425D"/>
    <w:rsid w:val="00134387"/>
    <w:rsid w:val="00134C7E"/>
    <w:rsid w:val="00135CE6"/>
    <w:rsid w:val="00135E21"/>
    <w:rsid w:val="00136505"/>
    <w:rsid w:val="00140AAD"/>
    <w:rsid w:val="00141194"/>
    <w:rsid w:val="00141288"/>
    <w:rsid w:val="00143008"/>
    <w:rsid w:val="00143392"/>
    <w:rsid w:val="0014386A"/>
    <w:rsid w:val="0014388D"/>
    <w:rsid w:val="00143BF5"/>
    <w:rsid w:val="00143F14"/>
    <w:rsid w:val="00144EB6"/>
    <w:rsid w:val="00145745"/>
    <w:rsid w:val="00147D22"/>
    <w:rsid w:val="00150CEA"/>
    <w:rsid w:val="00150EEF"/>
    <w:rsid w:val="00151E46"/>
    <w:rsid w:val="001540E4"/>
    <w:rsid w:val="0015756F"/>
    <w:rsid w:val="001615A6"/>
    <w:rsid w:val="00161BAA"/>
    <w:rsid w:val="001673CB"/>
    <w:rsid w:val="0016760F"/>
    <w:rsid w:val="00167A3E"/>
    <w:rsid w:val="00174B91"/>
    <w:rsid w:val="00175394"/>
    <w:rsid w:val="001756C4"/>
    <w:rsid w:val="001756D7"/>
    <w:rsid w:val="00175E46"/>
    <w:rsid w:val="00180545"/>
    <w:rsid w:val="00180C68"/>
    <w:rsid w:val="00181D94"/>
    <w:rsid w:val="0018401D"/>
    <w:rsid w:val="00190375"/>
    <w:rsid w:val="001916A3"/>
    <w:rsid w:val="00193311"/>
    <w:rsid w:val="001973C4"/>
    <w:rsid w:val="001A0564"/>
    <w:rsid w:val="001A241A"/>
    <w:rsid w:val="001A2B2F"/>
    <w:rsid w:val="001A32A3"/>
    <w:rsid w:val="001A3EF0"/>
    <w:rsid w:val="001A40E4"/>
    <w:rsid w:val="001A7AB4"/>
    <w:rsid w:val="001B0AA8"/>
    <w:rsid w:val="001B12CB"/>
    <w:rsid w:val="001B271F"/>
    <w:rsid w:val="001B36A4"/>
    <w:rsid w:val="001B3DBC"/>
    <w:rsid w:val="001B3DC3"/>
    <w:rsid w:val="001B46E3"/>
    <w:rsid w:val="001B5C23"/>
    <w:rsid w:val="001C05AC"/>
    <w:rsid w:val="001C405A"/>
    <w:rsid w:val="001C6F95"/>
    <w:rsid w:val="001C70C6"/>
    <w:rsid w:val="001C75D7"/>
    <w:rsid w:val="001C77DC"/>
    <w:rsid w:val="001D541F"/>
    <w:rsid w:val="001D67EC"/>
    <w:rsid w:val="001D7340"/>
    <w:rsid w:val="001E54CC"/>
    <w:rsid w:val="001E5D48"/>
    <w:rsid w:val="001E619A"/>
    <w:rsid w:val="001E72C4"/>
    <w:rsid w:val="001E78EB"/>
    <w:rsid w:val="001F074F"/>
    <w:rsid w:val="001F2CA4"/>
    <w:rsid w:val="001F4962"/>
    <w:rsid w:val="001F7180"/>
    <w:rsid w:val="00200AA1"/>
    <w:rsid w:val="0020176A"/>
    <w:rsid w:val="00202C90"/>
    <w:rsid w:val="00202E13"/>
    <w:rsid w:val="0020312A"/>
    <w:rsid w:val="00204D14"/>
    <w:rsid w:val="002053A9"/>
    <w:rsid w:val="002062F9"/>
    <w:rsid w:val="00207137"/>
    <w:rsid w:val="002103ED"/>
    <w:rsid w:val="00210715"/>
    <w:rsid w:val="00211367"/>
    <w:rsid w:val="002138F9"/>
    <w:rsid w:val="00214397"/>
    <w:rsid w:val="002160C0"/>
    <w:rsid w:val="00216568"/>
    <w:rsid w:val="0022014A"/>
    <w:rsid w:val="00224FD5"/>
    <w:rsid w:val="0022672F"/>
    <w:rsid w:val="002272C5"/>
    <w:rsid w:val="00231219"/>
    <w:rsid w:val="002314B3"/>
    <w:rsid w:val="0023384E"/>
    <w:rsid w:val="00234019"/>
    <w:rsid w:val="00235977"/>
    <w:rsid w:val="002359D8"/>
    <w:rsid w:val="0024101A"/>
    <w:rsid w:val="0024161A"/>
    <w:rsid w:val="002417E8"/>
    <w:rsid w:val="0024391B"/>
    <w:rsid w:val="002451B7"/>
    <w:rsid w:val="002459C2"/>
    <w:rsid w:val="00245DA5"/>
    <w:rsid w:val="0024606E"/>
    <w:rsid w:val="00251D09"/>
    <w:rsid w:val="00252C91"/>
    <w:rsid w:val="0025320E"/>
    <w:rsid w:val="00253380"/>
    <w:rsid w:val="00254318"/>
    <w:rsid w:val="00254C12"/>
    <w:rsid w:val="002560FF"/>
    <w:rsid w:val="002600A9"/>
    <w:rsid w:val="002605E5"/>
    <w:rsid w:val="00261961"/>
    <w:rsid w:val="00262F1C"/>
    <w:rsid w:val="00266441"/>
    <w:rsid w:val="00266F59"/>
    <w:rsid w:val="00267A8A"/>
    <w:rsid w:val="00273413"/>
    <w:rsid w:val="00274435"/>
    <w:rsid w:val="00275990"/>
    <w:rsid w:val="00275F8B"/>
    <w:rsid w:val="002765E6"/>
    <w:rsid w:val="0027672A"/>
    <w:rsid w:val="00280C4A"/>
    <w:rsid w:val="002859AD"/>
    <w:rsid w:val="002870F7"/>
    <w:rsid w:val="00291768"/>
    <w:rsid w:val="00291E19"/>
    <w:rsid w:val="00292A2C"/>
    <w:rsid w:val="00292EA6"/>
    <w:rsid w:val="002932CC"/>
    <w:rsid w:val="00295B47"/>
    <w:rsid w:val="00296C7A"/>
    <w:rsid w:val="002A0756"/>
    <w:rsid w:val="002A1F8C"/>
    <w:rsid w:val="002A2B44"/>
    <w:rsid w:val="002A2E69"/>
    <w:rsid w:val="002A2EEA"/>
    <w:rsid w:val="002A3A7E"/>
    <w:rsid w:val="002A4D3F"/>
    <w:rsid w:val="002A4F5A"/>
    <w:rsid w:val="002A5C15"/>
    <w:rsid w:val="002A6CF6"/>
    <w:rsid w:val="002A7516"/>
    <w:rsid w:val="002A7EC3"/>
    <w:rsid w:val="002B1137"/>
    <w:rsid w:val="002B3632"/>
    <w:rsid w:val="002B5E5F"/>
    <w:rsid w:val="002C2E49"/>
    <w:rsid w:val="002C32E4"/>
    <w:rsid w:val="002C4E3F"/>
    <w:rsid w:val="002C5397"/>
    <w:rsid w:val="002C5B31"/>
    <w:rsid w:val="002C74A8"/>
    <w:rsid w:val="002D106E"/>
    <w:rsid w:val="002D45C6"/>
    <w:rsid w:val="002D4AE5"/>
    <w:rsid w:val="002D6BA2"/>
    <w:rsid w:val="002E0607"/>
    <w:rsid w:val="002E31F2"/>
    <w:rsid w:val="002E3A2D"/>
    <w:rsid w:val="002E70E0"/>
    <w:rsid w:val="002E739A"/>
    <w:rsid w:val="002F0F1A"/>
    <w:rsid w:val="002F2C36"/>
    <w:rsid w:val="002F3FF2"/>
    <w:rsid w:val="002F5211"/>
    <w:rsid w:val="002F6343"/>
    <w:rsid w:val="00300523"/>
    <w:rsid w:val="003018F2"/>
    <w:rsid w:val="003020F0"/>
    <w:rsid w:val="0030331E"/>
    <w:rsid w:val="0030684D"/>
    <w:rsid w:val="003072AD"/>
    <w:rsid w:val="00307406"/>
    <w:rsid w:val="00312DE7"/>
    <w:rsid w:val="00313F44"/>
    <w:rsid w:val="00315C59"/>
    <w:rsid w:val="00316A8C"/>
    <w:rsid w:val="003206D5"/>
    <w:rsid w:val="003206DF"/>
    <w:rsid w:val="00321275"/>
    <w:rsid w:val="00321639"/>
    <w:rsid w:val="00322980"/>
    <w:rsid w:val="00322D4D"/>
    <w:rsid w:val="003232DB"/>
    <w:rsid w:val="00324907"/>
    <w:rsid w:val="00324EE1"/>
    <w:rsid w:val="00330044"/>
    <w:rsid w:val="003302F8"/>
    <w:rsid w:val="00331D8C"/>
    <w:rsid w:val="003329A4"/>
    <w:rsid w:val="00332A94"/>
    <w:rsid w:val="003360CF"/>
    <w:rsid w:val="00336B17"/>
    <w:rsid w:val="003431AA"/>
    <w:rsid w:val="0034355E"/>
    <w:rsid w:val="0034543F"/>
    <w:rsid w:val="0034583D"/>
    <w:rsid w:val="00345BB0"/>
    <w:rsid w:val="00346139"/>
    <w:rsid w:val="00346341"/>
    <w:rsid w:val="003469E9"/>
    <w:rsid w:val="00353422"/>
    <w:rsid w:val="00353502"/>
    <w:rsid w:val="00353F2E"/>
    <w:rsid w:val="00354021"/>
    <w:rsid w:val="003575DB"/>
    <w:rsid w:val="00357E15"/>
    <w:rsid w:val="003618CB"/>
    <w:rsid w:val="0036293E"/>
    <w:rsid w:val="0036377D"/>
    <w:rsid w:val="0036608A"/>
    <w:rsid w:val="00367787"/>
    <w:rsid w:val="00367FD5"/>
    <w:rsid w:val="003711BC"/>
    <w:rsid w:val="00371E6B"/>
    <w:rsid w:val="00372CE3"/>
    <w:rsid w:val="00373075"/>
    <w:rsid w:val="003744B3"/>
    <w:rsid w:val="00374EBD"/>
    <w:rsid w:val="0037504B"/>
    <w:rsid w:val="003763B1"/>
    <w:rsid w:val="00377DC0"/>
    <w:rsid w:val="00383A63"/>
    <w:rsid w:val="00383A80"/>
    <w:rsid w:val="003847F0"/>
    <w:rsid w:val="00384A86"/>
    <w:rsid w:val="00390F30"/>
    <w:rsid w:val="00393FF6"/>
    <w:rsid w:val="00396848"/>
    <w:rsid w:val="00396D6B"/>
    <w:rsid w:val="003977CA"/>
    <w:rsid w:val="00397F82"/>
    <w:rsid w:val="003A0B5B"/>
    <w:rsid w:val="003A4A5B"/>
    <w:rsid w:val="003A79CD"/>
    <w:rsid w:val="003A7A09"/>
    <w:rsid w:val="003A7B25"/>
    <w:rsid w:val="003B1AB1"/>
    <w:rsid w:val="003B6A52"/>
    <w:rsid w:val="003B6EF3"/>
    <w:rsid w:val="003B7881"/>
    <w:rsid w:val="003C06C9"/>
    <w:rsid w:val="003C1182"/>
    <w:rsid w:val="003C1DD4"/>
    <w:rsid w:val="003C214D"/>
    <w:rsid w:val="003C23FB"/>
    <w:rsid w:val="003C2DB3"/>
    <w:rsid w:val="003C37BF"/>
    <w:rsid w:val="003C4302"/>
    <w:rsid w:val="003C57C0"/>
    <w:rsid w:val="003C6B76"/>
    <w:rsid w:val="003C7B7C"/>
    <w:rsid w:val="003D02C3"/>
    <w:rsid w:val="003D1D7F"/>
    <w:rsid w:val="003D3468"/>
    <w:rsid w:val="003D5386"/>
    <w:rsid w:val="003D60C1"/>
    <w:rsid w:val="003E2BD8"/>
    <w:rsid w:val="003E3B2B"/>
    <w:rsid w:val="003E4A14"/>
    <w:rsid w:val="003E6210"/>
    <w:rsid w:val="003E65E0"/>
    <w:rsid w:val="003F087E"/>
    <w:rsid w:val="003F1454"/>
    <w:rsid w:val="003F3153"/>
    <w:rsid w:val="003F3B0F"/>
    <w:rsid w:val="003F40B6"/>
    <w:rsid w:val="003F4E00"/>
    <w:rsid w:val="003F553A"/>
    <w:rsid w:val="003F614E"/>
    <w:rsid w:val="003F7317"/>
    <w:rsid w:val="00401867"/>
    <w:rsid w:val="00401C28"/>
    <w:rsid w:val="00403822"/>
    <w:rsid w:val="00405ED9"/>
    <w:rsid w:val="0041046D"/>
    <w:rsid w:val="00411901"/>
    <w:rsid w:val="004121D4"/>
    <w:rsid w:val="00413BAD"/>
    <w:rsid w:val="00417460"/>
    <w:rsid w:val="00420B1F"/>
    <w:rsid w:val="00421ADD"/>
    <w:rsid w:val="0042290D"/>
    <w:rsid w:val="00422967"/>
    <w:rsid w:val="004236E5"/>
    <w:rsid w:val="00423759"/>
    <w:rsid w:val="00424265"/>
    <w:rsid w:val="004249E9"/>
    <w:rsid w:val="004269C7"/>
    <w:rsid w:val="0043030A"/>
    <w:rsid w:val="00431DD8"/>
    <w:rsid w:val="0043298D"/>
    <w:rsid w:val="00432D51"/>
    <w:rsid w:val="00433F60"/>
    <w:rsid w:val="00433FA8"/>
    <w:rsid w:val="004362A4"/>
    <w:rsid w:val="00440863"/>
    <w:rsid w:val="004410F6"/>
    <w:rsid w:val="00441377"/>
    <w:rsid w:val="0044340E"/>
    <w:rsid w:val="00443FF0"/>
    <w:rsid w:val="00444AEC"/>
    <w:rsid w:val="0044557D"/>
    <w:rsid w:val="00447297"/>
    <w:rsid w:val="0044763C"/>
    <w:rsid w:val="00447F60"/>
    <w:rsid w:val="004516CB"/>
    <w:rsid w:val="00453083"/>
    <w:rsid w:val="004536E7"/>
    <w:rsid w:val="00454954"/>
    <w:rsid w:val="004550CB"/>
    <w:rsid w:val="00455CEA"/>
    <w:rsid w:val="004570F4"/>
    <w:rsid w:val="00461798"/>
    <w:rsid w:val="004628BA"/>
    <w:rsid w:val="00466BA3"/>
    <w:rsid w:val="0046795C"/>
    <w:rsid w:val="00467CCB"/>
    <w:rsid w:val="004729A2"/>
    <w:rsid w:val="00472F49"/>
    <w:rsid w:val="004745B9"/>
    <w:rsid w:val="00474C13"/>
    <w:rsid w:val="00474E01"/>
    <w:rsid w:val="00476F14"/>
    <w:rsid w:val="00477060"/>
    <w:rsid w:val="004774F3"/>
    <w:rsid w:val="00481012"/>
    <w:rsid w:val="004828E1"/>
    <w:rsid w:val="00482D7D"/>
    <w:rsid w:val="004832E8"/>
    <w:rsid w:val="00484E54"/>
    <w:rsid w:val="004901B3"/>
    <w:rsid w:val="00490C2F"/>
    <w:rsid w:val="00493BFE"/>
    <w:rsid w:val="00494763"/>
    <w:rsid w:val="00497563"/>
    <w:rsid w:val="004A0E37"/>
    <w:rsid w:val="004A1315"/>
    <w:rsid w:val="004A24C5"/>
    <w:rsid w:val="004A4562"/>
    <w:rsid w:val="004A61D5"/>
    <w:rsid w:val="004A666D"/>
    <w:rsid w:val="004A6ACA"/>
    <w:rsid w:val="004B1B41"/>
    <w:rsid w:val="004B3363"/>
    <w:rsid w:val="004B45BB"/>
    <w:rsid w:val="004B4702"/>
    <w:rsid w:val="004B4BB5"/>
    <w:rsid w:val="004B4F10"/>
    <w:rsid w:val="004B5107"/>
    <w:rsid w:val="004B7824"/>
    <w:rsid w:val="004C1A74"/>
    <w:rsid w:val="004C4E77"/>
    <w:rsid w:val="004C594C"/>
    <w:rsid w:val="004C6296"/>
    <w:rsid w:val="004C6358"/>
    <w:rsid w:val="004D1E0A"/>
    <w:rsid w:val="004D2065"/>
    <w:rsid w:val="004D2E34"/>
    <w:rsid w:val="004D515E"/>
    <w:rsid w:val="004E1786"/>
    <w:rsid w:val="004E1F9B"/>
    <w:rsid w:val="004E435D"/>
    <w:rsid w:val="004E49C8"/>
    <w:rsid w:val="004E4A8E"/>
    <w:rsid w:val="004E511A"/>
    <w:rsid w:val="004E57EF"/>
    <w:rsid w:val="004E5827"/>
    <w:rsid w:val="004E601D"/>
    <w:rsid w:val="004E6E96"/>
    <w:rsid w:val="004E7AC8"/>
    <w:rsid w:val="004F3450"/>
    <w:rsid w:val="004F469D"/>
    <w:rsid w:val="00500186"/>
    <w:rsid w:val="00501088"/>
    <w:rsid w:val="00501284"/>
    <w:rsid w:val="00501C17"/>
    <w:rsid w:val="00504C86"/>
    <w:rsid w:val="0050729E"/>
    <w:rsid w:val="00510B81"/>
    <w:rsid w:val="0051127E"/>
    <w:rsid w:val="00513B53"/>
    <w:rsid w:val="005156AA"/>
    <w:rsid w:val="00520095"/>
    <w:rsid w:val="00521F1E"/>
    <w:rsid w:val="00522958"/>
    <w:rsid w:val="005247DC"/>
    <w:rsid w:val="00524E8A"/>
    <w:rsid w:val="00525580"/>
    <w:rsid w:val="005273F1"/>
    <w:rsid w:val="00530F58"/>
    <w:rsid w:val="00534F92"/>
    <w:rsid w:val="005353CA"/>
    <w:rsid w:val="00535B9D"/>
    <w:rsid w:val="00537341"/>
    <w:rsid w:val="00544D42"/>
    <w:rsid w:val="00550355"/>
    <w:rsid w:val="00550A6F"/>
    <w:rsid w:val="00550D26"/>
    <w:rsid w:val="0055467D"/>
    <w:rsid w:val="00554B46"/>
    <w:rsid w:val="00556AA6"/>
    <w:rsid w:val="00556ED2"/>
    <w:rsid w:val="00557083"/>
    <w:rsid w:val="00560B62"/>
    <w:rsid w:val="00562025"/>
    <w:rsid w:val="005633ED"/>
    <w:rsid w:val="0056394A"/>
    <w:rsid w:val="0056584B"/>
    <w:rsid w:val="005658A7"/>
    <w:rsid w:val="005659E8"/>
    <w:rsid w:val="005661C2"/>
    <w:rsid w:val="00570369"/>
    <w:rsid w:val="00570911"/>
    <w:rsid w:val="00571369"/>
    <w:rsid w:val="00572426"/>
    <w:rsid w:val="00572992"/>
    <w:rsid w:val="00572FF5"/>
    <w:rsid w:val="0057369B"/>
    <w:rsid w:val="005753EC"/>
    <w:rsid w:val="005770C2"/>
    <w:rsid w:val="00580B2B"/>
    <w:rsid w:val="00581BBE"/>
    <w:rsid w:val="0058226E"/>
    <w:rsid w:val="00583022"/>
    <w:rsid w:val="00587AB3"/>
    <w:rsid w:val="00591EDA"/>
    <w:rsid w:val="005937EC"/>
    <w:rsid w:val="0059481F"/>
    <w:rsid w:val="0059535D"/>
    <w:rsid w:val="00595E8B"/>
    <w:rsid w:val="005964B1"/>
    <w:rsid w:val="005978C4"/>
    <w:rsid w:val="00597C92"/>
    <w:rsid w:val="00597DDA"/>
    <w:rsid w:val="005A1721"/>
    <w:rsid w:val="005A2EF5"/>
    <w:rsid w:val="005A32FA"/>
    <w:rsid w:val="005A4874"/>
    <w:rsid w:val="005A53E9"/>
    <w:rsid w:val="005A5FC4"/>
    <w:rsid w:val="005A6A60"/>
    <w:rsid w:val="005A76C3"/>
    <w:rsid w:val="005B12FB"/>
    <w:rsid w:val="005B30F8"/>
    <w:rsid w:val="005B47CD"/>
    <w:rsid w:val="005B60B0"/>
    <w:rsid w:val="005B61E7"/>
    <w:rsid w:val="005B64B4"/>
    <w:rsid w:val="005B6CF2"/>
    <w:rsid w:val="005C0D9E"/>
    <w:rsid w:val="005C0DD0"/>
    <w:rsid w:val="005C28C1"/>
    <w:rsid w:val="005D3AF8"/>
    <w:rsid w:val="005D5005"/>
    <w:rsid w:val="005D50A8"/>
    <w:rsid w:val="005D6341"/>
    <w:rsid w:val="005D6716"/>
    <w:rsid w:val="005D6AFF"/>
    <w:rsid w:val="005D6BC5"/>
    <w:rsid w:val="005D7777"/>
    <w:rsid w:val="005E17BB"/>
    <w:rsid w:val="005E1E0B"/>
    <w:rsid w:val="005E20A2"/>
    <w:rsid w:val="005E293D"/>
    <w:rsid w:val="005E30DC"/>
    <w:rsid w:val="005E359B"/>
    <w:rsid w:val="005E6AE1"/>
    <w:rsid w:val="005E79F9"/>
    <w:rsid w:val="005E7E79"/>
    <w:rsid w:val="005F207E"/>
    <w:rsid w:val="005F2102"/>
    <w:rsid w:val="005F2D01"/>
    <w:rsid w:val="005F3034"/>
    <w:rsid w:val="005F3D35"/>
    <w:rsid w:val="005F667A"/>
    <w:rsid w:val="005F6F7A"/>
    <w:rsid w:val="00600D0F"/>
    <w:rsid w:val="0060157B"/>
    <w:rsid w:val="00601ECB"/>
    <w:rsid w:val="00602434"/>
    <w:rsid w:val="006046DE"/>
    <w:rsid w:val="0060640E"/>
    <w:rsid w:val="006075C2"/>
    <w:rsid w:val="00610DEA"/>
    <w:rsid w:val="006112F5"/>
    <w:rsid w:val="006119B4"/>
    <w:rsid w:val="00611A0C"/>
    <w:rsid w:val="00612522"/>
    <w:rsid w:val="0061333F"/>
    <w:rsid w:val="006150E4"/>
    <w:rsid w:val="00620B02"/>
    <w:rsid w:val="00620E72"/>
    <w:rsid w:val="00622607"/>
    <w:rsid w:val="00622C86"/>
    <w:rsid w:val="006233C6"/>
    <w:rsid w:val="00624702"/>
    <w:rsid w:val="006307ED"/>
    <w:rsid w:val="00631BA4"/>
    <w:rsid w:val="0063269B"/>
    <w:rsid w:val="00632866"/>
    <w:rsid w:val="00632B1B"/>
    <w:rsid w:val="006338FE"/>
    <w:rsid w:val="00633F84"/>
    <w:rsid w:val="00635457"/>
    <w:rsid w:val="00636D8B"/>
    <w:rsid w:val="00637798"/>
    <w:rsid w:val="0064064E"/>
    <w:rsid w:val="006409D0"/>
    <w:rsid w:val="0064124D"/>
    <w:rsid w:val="00643C3D"/>
    <w:rsid w:val="006471B0"/>
    <w:rsid w:val="0064788B"/>
    <w:rsid w:val="00647EA5"/>
    <w:rsid w:val="00651E35"/>
    <w:rsid w:val="00655963"/>
    <w:rsid w:val="00655E0E"/>
    <w:rsid w:val="0066001D"/>
    <w:rsid w:val="00661752"/>
    <w:rsid w:val="00661C71"/>
    <w:rsid w:val="00663B8F"/>
    <w:rsid w:val="00664A1A"/>
    <w:rsid w:val="00664C02"/>
    <w:rsid w:val="00666291"/>
    <w:rsid w:val="0066696D"/>
    <w:rsid w:val="006673DE"/>
    <w:rsid w:val="006679F6"/>
    <w:rsid w:val="00667D31"/>
    <w:rsid w:val="00672AED"/>
    <w:rsid w:val="00673238"/>
    <w:rsid w:val="0068205C"/>
    <w:rsid w:val="00684450"/>
    <w:rsid w:val="006878A6"/>
    <w:rsid w:val="00690884"/>
    <w:rsid w:val="00691D82"/>
    <w:rsid w:val="006922F8"/>
    <w:rsid w:val="00692357"/>
    <w:rsid w:val="006928E7"/>
    <w:rsid w:val="006929E1"/>
    <w:rsid w:val="0069374F"/>
    <w:rsid w:val="006946B3"/>
    <w:rsid w:val="00694C89"/>
    <w:rsid w:val="006956C6"/>
    <w:rsid w:val="00695B09"/>
    <w:rsid w:val="00696F61"/>
    <w:rsid w:val="006A07C4"/>
    <w:rsid w:val="006A1654"/>
    <w:rsid w:val="006A1A31"/>
    <w:rsid w:val="006A31DB"/>
    <w:rsid w:val="006A3F42"/>
    <w:rsid w:val="006A620E"/>
    <w:rsid w:val="006B077D"/>
    <w:rsid w:val="006B14CD"/>
    <w:rsid w:val="006B20AC"/>
    <w:rsid w:val="006B2C89"/>
    <w:rsid w:val="006B37E2"/>
    <w:rsid w:val="006B58E3"/>
    <w:rsid w:val="006C2DCA"/>
    <w:rsid w:val="006C3A89"/>
    <w:rsid w:val="006C4B68"/>
    <w:rsid w:val="006C5AB8"/>
    <w:rsid w:val="006C5ECD"/>
    <w:rsid w:val="006C7747"/>
    <w:rsid w:val="006C7A94"/>
    <w:rsid w:val="006D15FA"/>
    <w:rsid w:val="006D2115"/>
    <w:rsid w:val="006D2620"/>
    <w:rsid w:val="006D2FE1"/>
    <w:rsid w:val="006D315F"/>
    <w:rsid w:val="006D3334"/>
    <w:rsid w:val="006E0622"/>
    <w:rsid w:val="006E12DD"/>
    <w:rsid w:val="006E25B3"/>
    <w:rsid w:val="006E26B4"/>
    <w:rsid w:val="006E4D4C"/>
    <w:rsid w:val="006E5BFA"/>
    <w:rsid w:val="006F1817"/>
    <w:rsid w:val="006F6DF3"/>
    <w:rsid w:val="007022B8"/>
    <w:rsid w:val="007023B4"/>
    <w:rsid w:val="00703C00"/>
    <w:rsid w:val="00703CD2"/>
    <w:rsid w:val="00704D25"/>
    <w:rsid w:val="00705035"/>
    <w:rsid w:val="007050B7"/>
    <w:rsid w:val="0070609A"/>
    <w:rsid w:val="00711A92"/>
    <w:rsid w:val="007138B3"/>
    <w:rsid w:val="00713A36"/>
    <w:rsid w:val="00717391"/>
    <w:rsid w:val="00720FD7"/>
    <w:rsid w:val="0072239E"/>
    <w:rsid w:val="00724136"/>
    <w:rsid w:val="00727C1C"/>
    <w:rsid w:val="00727F84"/>
    <w:rsid w:val="0073009A"/>
    <w:rsid w:val="0073018B"/>
    <w:rsid w:val="0073217C"/>
    <w:rsid w:val="00737985"/>
    <w:rsid w:val="00737BCE"/>
    <w:rsid w:val="00740A47"/>
    <w:rsid w:val="007420DF"/>
    <w:rsid w:val="007435CF"/>
    <w:rsid w:val="00743E2F"/>
    <w:rsid w:val="00744299"/>
    <w:rsid w:val="007457A9"/>
    <w:rsid w:val="00745DA9"/>
    <w:rsid w:val="007467A3"/>
    <w:rsid w:val="007470F9"/>
    <w:rsid w:val="00750CB4"/>
    <w:rsid w:val="00751814"/>
    <w:rsid w:val="00760D7E"/>
    <w:rsid w:val="007644AC"/>
    <w:rsid w:val="00767AD7"/>
    <w:rsid w:val="00770392"/>
    <w:rsid w:val="0077282E"/>
    <w:rsid w:val="00773CB4"/>
    <w:rsid w:val="00773FEA"/>
    <w:rsid w:val="00777F08"/>
    <w:rsid w:val="00783500"/>
    <w:rsid w:val="00784D1D"/>
    <w:rsid w:val="007850F8"/>
    <w:rsid w:val="00787077"/>
    <w:rsid w:val="00787DDA"/>
    <w:rsid w:val="00791C53"/>
    <w:rsid w:val="0079286B"/>
    <w:rsid w:val="00793747"/>
    <w:rsid w:val="00796530"/>
    <w:rsid w:val="00796F97"/>
    <w:rsid w:val="007A1E64"/>
    <w:rsid w:val="007A2689"/>
    <w:rsid w:val="007A26B1"/>
    <w:rsid w:val="007A38EB"/>
    <w:rsid w:val="007A390B"/>
    <w:rsid w:val="007A3D18"/>
    <w:rsid w:val="007A47ED"/>
    <w:rsid w:val="007A4B6B"/>
    <w:rsid w:val="007A6919"/>
    <w:rsid w:val="007A7131"/>
    <w:rsid w:val="007A7F3D"/>
    <w:rsid w:val="007B0494"/>
    <w:rsid w:val="007B0963"/>
    <w:rsid w:val="007B096F"/>
    <w:rsid w:val="007B55DC"/>
    <w:rsid w:val="007B5A4E"/>
    <w:rsid w:val="007B5D0A"/>
    <w:rsid w:val="007B7EF0"/>
    <w:rsid w:val="007C10F4"/>
    <w:rsid w:val="007C1B81"/>
    <w:rsid w:val="007C289D"/>
    <w:rsid w:val="007C32CB"/>
    <w:rsid w:val="007C3C1C"/>
    <w:rsid w:val="007C3C28"/>
    <w:rsid w:val="007C5102"/>
    <w:rsid w:val="007C55B7"/>
    <w:rsid w:val="007C5A7F"/>
    <w:rsid w:val="007C72BB"/>
    <w:rsid w:val="007D083B"/>
    <w:rsid w:val="007D1EC4"/>
    <w:rsid w:val="007D229D"/>
    <w:rsid w:val="007D2A18"/>
    <w:rsid w:val="007D2B50"/>
    <w:rsid w:val="007D4A5F"/>
    <w:rsid w:val="007D544D"/>
    <w:rsid w:val="007D565F"/>
    <w:rsid w:val="007D65D2"/>
    <w:rsid w:val="007D6C87"/>
    <w:rsid w:val="007D794A"/>
    <w:rsid w:val="007D7D72"/>
    <w:rsid w:val="007E121F"/>
    <w:rsid w:val="007E2182"/>
    <w:rsid w:val="007E46FF"/>
    <w:rsid w:val="007E4BBD"/>
    <w:rsid w:val="007F0CED"/>
    <w:rsid w:val="007F0E7C"/>
    <w:rsid w:val="007F2543"/>
    <w:rsid w:val="007F2E11"/>
    <w:rsid w:val="007F40EA"/>
    <w:rsid w:val="007F4FE9"/>
    <w:rsid w:val="007F5228"/>
    <w:rsid w:val="007F6B47"/>
    <w:rsid w:val="007F6E72"/>
    <w:rsid w:val="007F7D9E"/>
    <w:rsid w:val="00801230"/>
    <w:rsid w:val="00804AD9"/>
    <w:rsid w:val="00806426"/>
    <w:rsid w:val="00806E2D"/>
    <w:rsid w:val="00807A45"/>
    <w:rsid w:val="00810090"/>
    <w:rsid w:val="00812048"/>
    <w:rsid w:val="00812AAD"/>
    <w:rsid w:val="00813F1C"/>
    <w:rsid w:val="00814E76"/>
    <w:rsid w:val="00815DF7"/>
    <w:rsid w:val="00820D12"/>
    <w:rsid w:val="00820D73"/>
    <w:rsid w:val="0082187D"/>
    <w:rsid w:val="00822222"/>
    <w:rsid w:val="00822864"/>
    <w:rsid w:val="0082462B"/>
    <w:rsid w:val="0082517D"/>
    <w:rsid w:val="008256CB"/>
    <w:rsid w:val="0082590D"/>
    <w:rsid w:val="008279C0"/>
    <w:rsid w:val="00830BC2"/>
    <w:rsid w:val="0083181F"/>
    <w:rsid w:val="00833184"/>
    <w:rsid w:val="008340F9"/>
    <w:rsid w:val="00834FB1"/>
    <w:rsid w:val="008356F3"/>
    <w:rsid w:val="00842A23"/>
    <w:rsid w:val="0084698A"/>
    <w:rsid w:val="00852B23"/>
    <w:rsid w:val="008569FE"/>
    <w:rsid w:val="008601C0"/>
    <w:rsid w:val="008627D6"/>
    <w:rsid w:val="00863D69"/>
    <w:rsid w:val="00864987"/>
    <w:rsid w:val="00864A49"/>
    <w:rsid w:val="00865527"/>
    <w:rsid w:val="008711A7"/>
    <w:rsid w:val="0087259E"/>
    <w:rsid w:val="00872AE1"/>
    <w:rsid w:val="00873913"/>
    <w:rsid w:val="00876E35"/>
    <w:rsid w:val="00881864"/>
    <w:rsid w:val="00881B45"/>
    <w:rsid w:val="008848F8"/>
    <w:rsid w:val="00884ABC"/>
    <w:rsid w:val="00885620"/>
    <w:rsid w:val="008878FE"/>
    <w:rsid w:val="00890F75"/>
    <w:rsid w:val="008913C3"/>
    <w:rsid w:val="00891F00"/>
    <w:rsid w:val="008924B9"/>
    <w:rsid w:val="00892677"/>
    <w:rsid w:val="008949CB"/>
    <w:rsid w:val="00894B2D"/>
    <w:rsid w:val="008A05E4"/>
    <w:rsid w:val="008A2450"/>
    <w:rsid w:val="008A7A4D"/>
    <w:rsid w:val="008B065F"/>
    <w:rsid w:val="008B36B0"/>
    <w:rsid w:val="008B4F5B"/>
    <w:rsid w:val="008B6542"/>
    <w:rsid w:val="008C01FB"/>
    <w:rsid w:val="008C0989"/>
    <w:rsid w:val="008C0C09"/>
    <w:rsid w:val="008C1FB0"/>
    <w:rsid w:val="008C3233"/>
    <w:rsid w:val="008C55F5"/>
    <w:rsid w:val="008C73DF"/>
    <w:rsid w:val="008C7C83"/>
    <w:rsid w:val="008D18E2"/>
    <w:rsid w:val="008D46E0"/>
    <w:rsid w:val="008D558D"/>
    <w:rsid w:val="008D602A"/>
    <w:rsid w:val="008D69D6"/>
    <w:rsid w:val="008E0F4D"/>
    <w:rsid w:val="008E1D71"/>
    <w:rsid w:val="008E1E2E"/>
    <w:rsid w:val="008E3159"/>
    <w:rsid w:val="008E3707"/>
    <w:rsid w:val="008E3DDF"/>
    <w:rsid w:val="008E40BD"/>
    <w:rsid w:val="008E4517"/>
    <w:rsid w:val="008E4BDE"/>
    <w:rsid w:val="008E5B30"/>
    <w:rsid w:val="008E6F84"/>
    <w:rsid w:val="008F044C"/>
    <w:rsid w:val="008F10A0"/>
    <w:rsid w:val="008F1A88"/>
    <w:rsid w:val="008F1B77"/>
    <w:rsid w:val="008F2058"/>
    <w:rsid w:val="008F2182"/>
    <w:rsid w:val="008F59BE"/>
    <w:rsid w:val="008F6C0C"/>
    <w:rsid w:val="00900600"/>
    <w:rsid w:val="009013F7"/>
    <w:rsid w:val="0090491C"/>
    <w:rsid w:val="00905571"/>
    <w:rsid w:val="00906C47"/>
    <w:rsid w:val="00907634"/>
    <w:rsid w:val="00910633"/>
    <w:rsid w:val="009108BF"/>
    <w:rsid w:val="00911ED8"/>
    <w:rsid w:val="00912377"/>
    <w:rsid w:val="00912F11"/>
    <w:rsid w:val="0091364F"/>
    <w:rsid w:val="0091429A"/>
    <w:rsid w:val="00914E8E"/>
    <w:rsid w:val="00915BC0"/>
    <w:rsid w:val="00916476"/>
    <w:rsid w:val="00916A91"/>
    <w:rsid w:val="0092053E"/>
    <w:rsid w:val="00921328"/>
    <w:rsid w:val="009217B3"/>
    <w:rsid w:val="00921A21"/>
    <w:rsid w:val="009225CE"/>
    <w:rsid w:val="009249E1"/>
    <w:rsid w:val="00925E1B"/>
    <w:rsid w:val="00926695"/>
    <w:rsid w:val="00931C27"/>
    <w:rsid w:val="00931DB5"/>
    <w:rsid w:val="0093305D"/>
    <w:rsid w:val="009335A3"/>
    <w:rsid w:val="00933DD8"/>
    <w:rsid w:val="0093513D"/>
    <w:rsid w:val="009365CA"/>
    <w:rsid w:val="0093691D"/>
    <w:rsid w:val="00936B05"/>
    <w:rsid w:val="00940777"/>
    <w:rsid w:val="00940EF0"/>
    <w:rsid w:val="00944144"/>
    <w:rsid w:val="00945BB2"/>
    <w:rsid w:val="00945D94"/>
    <w:rsid w:val="00947859"/>
    <w:rsid w:val="00950ABE"/>
    <w:rsid w:val="00950CCA"/>
    <w:rsid w:val="00951524"/>
    <w:rsid w:val="009516B3"/>
    <w:rsid w:val="00951829"/>
    <w:rsid w:val="00952151"/>
    <w:rsid w:val="00955248"/>
    <w:rsid w:val="009558F0"/>
    <w:rsid w:val="00956CED"/>
    <w:rsid w:val="009607BB"/>
    <w:rsid w:val="00961B8E"/>
    <w:rsid w:val="0096338B"/>
    <w:rsid w:val="00963F06"/>
    <w:rsid w:val="00966B74"/>
    <w:rsid w:val="009677B3"/>
    <w:rsid w:val="00967A47"/>
    <w:rsid w:val="00970786"/>
    <w:rsid w:val="00970E30"/>
    <w:rsid w:val="00971ED3"/>
    <w:rsid w:val="00973316"/>
    <w:rsid w:val="00974C19"/>
    <w:rsid w:val="00975657"/>
    <w:rsid w:val="00975816"/>
    <w:rsid w:val="0097594B"/>
    <w:rsid w:val="00975E8C"/>
    <w:rsid w:val="00980114"/>
    <w:rsid w:val="00981461"/>
    <w:rsid w:val="0098276B"/>
    <w:rsid w:val="009830D9"/>
    <w:rsid w:val="00984038"/>
    <w:rsid w:val="00985AE1"/>
    <w:rsid w:val="00992CB2"/>
    <w:rsid w:val="00993527"/>
    <w:rsid w:val="00995EFE"/>
    <w:rsid w:val="009A1EAD"/>
    <w:rsid w:val="009A277A"/>
    <w:rsid w:val="009A29A9"/>
    <w:rsid w:val="009A32D2"/>
    <w:rsid w:val="009A402C"/>
    <w:rsid w:val="009A4341"/>
    <w:rsid w:val="009A52E5"/>
    <w:rsid w:val="009A6803"/>
    <w:rsid w:val="009A6A1A"/>
    <w:rsid w:val="009A7AA9"/>
    <w:rsid w:val="009B079C"/>
    <w:rsid w:val="009B08B9"/>
    <w:rsid w:val="009B3A09"/>
    <w:rsid w:val="009B3FEB"/>
    <w:rsid w:val="009B6343"/>
    <w:rsid w:val="009B68B1"/>
    <w:rsid w:val="009C0DBE"/>
    <w:rsid w:val="009C207E"/>
    <w:rsid w:val="009C4906"/>
    <w:rsid w:val="009C4B4D"/>
    <w:rsid w:val="009C6C95"/>
    <w:rsid w:val="009C6E1A"/>
    <w:rsid w:val="009C78EA"/>
    <w:rsid w:val="009D0F6F"/>
    <w:rsid w:val="009D0F7B"/>
    <w:rsid w:val="009D419F"/>
    <w:rsid w:val="009E2D4D"/>
    <w:rsid w:val="009E3162"/>
    <w:rsid w:val="009E5052"/>
    <w:rsid w:val="009E628D"/>
    <w:rsid w:val="009E7A65"/>
    <w:rsid w:val="009F1EB1"/>
    <w:rsid w:val="009F2BBD"/>
    <w:rsid w:val="009F2F2E"/>
    <w:rsid w:val="009F34CC"/>
    <w:rsid w:val="009F408B"/>
    <w:rsid w:val="009F4421"/>
    <w:rsid w:val="009F47F8"/>
    <w:rsid w:val="009F4F4A"/>
    <w:rsid w:val="009F574D"/>
    <w:rsid w:val="009F74E6"/>
    <w:rsid w:val="00A0001D"/>
    <w:rsid w:val="00A03356"/>
    <w:rsid w:val="00A101F3"/>
    <w:rsid w:val="00A10992"/>
    <w:rsid w:val="00A10D2B"/>
    <w:rsid w:val="00A112F9"/>
    <w:rsid w:val="00A12D5E"/>
    <w:rsid w:val="00A13D05"/>
    <w:rsid w:val="00A13D99"/>
    <w:rsid w:val="00A167B7"/>
    <w:rsid w:val="00A20665"/>
    <w:rsid w:val="00A217A8"/>
    <w:rsid w:val="00A303EB"/>
    <w:rsid w:val="00A32609"/>
    <w:rsid w:val="00A34308"/>
    <w:rsid w:val="00A3482F"/>
    <w:rsid w:val="00A3619B"/>
    <w:rsid w:val="00A368BA"/>
    <w:rsid w:val="00A36E1F"/>
    <w:rsid w:val="00A409FD"/>
    <w:rsid w:val="00A40E35"/>
    <w:rsid w:val="00A43C12"/>
    <w:rsid w:val="00A458E3"/>
    <w:rsid w:val="00A50523"/>
    <w:rsid w:val="00A5059F"/>
    <w:rsid w:val="00A50B8C"/>
    <w:rsid w:val="00A5259A"/>
    <w:rsid w:val="00A53E70"/>
    <w:rsid w:val="00A56746"/>
    <w:rsid w:val="00A5758F"/>
    <w:rsid w:val="00A57782"/>
    <w:rsid w:val="00A61D83"/>
    <w:rsid w:val="00A64B14"/>
    <w:rsid w:val="00A65896"/>
    <w:rsid w:val="00A66148"/>
    <w:rsid w:val="00A67B29"/>
    <w:rsid w:val="00A7084A"/>
    <w:rsid w:val="00A71D93"/>
    <w:rsid w:val="00A73451"/>
    <w:rsid w:val="00A743C3"/>
    <w:rsid w:val="00A752F8"/>
    <w:rsid w:val="00A75BC7"/>
    <w:rsid w:val="00A76382"/>
    <w:rsid w:val="00A76C97"/>
    <w:rsid w:val="00A777B0"/>
    <w:rsid w:val="00A8449F"/>
    <w:rsid w:val="00A85530"/>
    <w:rsid w:val="00A85D31"/>
    <w:rsid w:val="00A85E2B"/>
    <w:rsid w:val="00A904FC"/>
    <w:rsid w:val="00A90BD6"/>
    <w:rsid w:val="00A9308A"/>
    <w:rsid w:val="00A930D0"/>
    <w:rsid w:val="00A938D6"/>
    <w:rsid w:val="00A95DA7"/>
    <w:rsid w:val="00A95DE7"/>
    <w:rsid w:val="00A9665D"/>
    <w:rsid w:val="00A9728B"/>
    <w:rsid w:val="00A97827"/>
    <w:rsid w:val="00A97EC1"/>
    <w:rsid w:val="00AA07B7"/>
    <w:rsid w:val="00AA6077"/>
    <w:rsid w:val="00AA6666"/>
    <w:rsid w:val="00AA78FA"/>
    <w:rsid w:val="00AB14DB"/>
    <w:rsid w:val="00AB2852"/>
    <w:rsid w:val="00AB3D3F"/>
    <w:rsid w:val="00AB48BD"/>
    <w:rsid w:val="00AB58CC"/>
    <w:rsid w:val="00AC0CF9"/>
    <w:rsid w:val="00AC1D12"/>
    <w:rsid w:val="00AC30F4"/>
    <w:rsid w:val="00AC4AF9"/>
    <w:rsid w:val="00AC7159"/>
    <w:rsid w:val="00AC7C32"/>
    <w:rsid w:val="00AD32F0"/>
    <w:rsid w:val="00AD3A39"/>
    <w:rsid w:val="00AD446E"/>
    <w:rsid w:val="00AD4514"/>
    <w:rsid w:val="00AD4BE5"/>
    <w:rsid w:val="00AD61DB"/>
    <w:rsid w:val="00AD6C5E"/>
    <w:rsid w:val="00AD754B"/>
    <w:rsid w:val="00AD7674"/>
    <w:rsid w:val="00AD7B28"/>
    <w:rsid w:val="00AE0B8D"/>
    <w:rsid w:val="00AE17A4"/>
    <w:rsid w:val="00AE241D"/>
    <w:rsid w:val="00AE2839"/>
    <w:rsid w:val="00AE3B13"/>
    <w:rsid w:val="00AE5467"/>
    <w:rsid w:val="00AE5B2D"/>
    <w:rsid w:val="00AF0C13"/>
    <w:rsid w:val="00AF4B5C"/>
    <w:rsid w:val="00AF5EA4"/>
    <w:rsid w:val="00AF6244"/>
    <w:rsid w:val="00AF6678"/>
    <w:rsid w:val="00AF6EAA"/>
    <w:rsid w:val="00B0175F"/>
    <w:rsid w:val="00B03A66"/>
    <w:rsid w:val="00B059B1"/>
    <w:rsid w:val="00B075B0"/>
    <w:rsid w:val="00B07DF5"/>
    <w:rsid w:val="00B07EC0"/>
    <w:rsid w:val="00B10EBE"/>
    <w:rsid w:val="00B11166"/>
    <w:rsid w:val="00B12590"/>
    <w:rsid w:val="00B1357C"/>
    <w:rsid w:val="00B14320"/>
    <w:rsid w:val="00B15050"/>
    <w:rsid w:val="00B15E6A"/>
    <w:rsid w:val="00B177B8"/>
    <w:rsid w:val="00B215D0"/>
    <w:rsid w:val="00B226DB"/>
    <w:rsid w:val="00B23613"/>
    <w:rsid w:val="00B23E76"/>
    <w:rsid w:val="00B23ED8"/>
    <w:rsid w:val="00B26484"/>
    <w:rsid w:val="00B276BD"/>
    <w:rsid w:val="00B27D2C"/>
    <w:rsid w:val="00B31A29"/>
    <w:rsid w:val="00B322D7"/>
    <w:rsid w:val="00B33D42"/>
    <w:rsid w:val="00B34645"/>
    <w:rsid w:val="00B36E33"/>
    <w:rsid w:val="00B371B7"/>
    <w:rsid w:val="00B40D21"/>
    <w:rsid w:val="00B42042"/>
    <w:rsid w:val="00B42EA5"/>
    <w:rsid w:val="00B46A7D"/>
    <w:rsid w:val="00B4708D"/>
    <w:rsid w:val="00B472EA"/>
    <w:rsid w:val="00B47D6E"/>
    <w:rsid w:val="00B51702"/>
    <w:rsid w:val="00B5340F"/>
    <w:rsid w:val="00B55C75"/>
    <w:rsid w:val="00B567F8"/>
    <w:rsid w:val="00B57E76"/>
    <w:rsid w:val="00B61EB7"/>
    <w:rsid w:val="00B6690E"/>
    <w:rsid w:val="00B70049"/>
    <w:rsid w:val="00B75110"/>
    <w:rsid w:val="00B762D6"/>
    <w:rsid w:val="00B828FF"/>
    <w:rsid w:val="00B83123"/>
    <w:rsid w:val="00B840A0"/>
    <w:rsid w:val="00B84842"/>
    <w:rsid w:val="00B85010"/>
    <w:rsid w:val="00B85488"/>
    <w:rsid w:val="00B87055"/>
    <w:rsid w:val="00B900C9"/>
    <w:rsid w:val="00B910D4"/>
    <w:rsid w:val="00B91DA6"/>
    <w:rsid w:val="00B926FE"/>
    <w:rsid w:val="00B933EA"/>
    <w:rsid w:val="00B94B47"/>
    <w:rsid w:val="00B95D07"/>
    <w:rsid w:val="00B96A78"/>
    <w:rsid w:val="00B97C7B"/>
    <w:rsid w:val="00BA00D5"/>
    <w:rsid w:val="00BA0379"/>
    <w:rsid w:val="00BA14AB"/>
    <w:rsid w:val="00BA1E99"/>
    <w:rsid w:val="00BA2E0C"/>
    <w:rsid w:val="00BA452F"/>
    <w:rsid w:val="00BB1408"/>
    <w:rsid w:val="00BB730B"/>
    <w:rsid w:val="00BB77F8"/>
    <w:rsid w:val="00BC00A2"/>
    <w:rsid w:val="00BC0FCE"/>
    <w:rsid w:val="00BC533B"/>
    <w:rsid w:val="00BC6C56"/>
    <w:rsid w:val="00BD0274"/>
    <w:rsid w:val="00BD07B5"/>
    <w:rsid w:val="00BD3C87"/>
    <w:rsid w:val="00BD4EFE"/>
    <w:rsid w:val="00BD5341"/>
    <w:rsid w:val="00BD7E5E"/>
    <w:rsid w:val="00BE1B21"/>
    <w:rsid w:val="00BE2A46"/>
    <w:rsid w:val="00BE3DEE"/>
    <w:rsid w:val="00BE4D20"/>
    <w:rsid w:val="00BE5631"/>
    <w:rsid w:val="00BF0AB7"/>
    <w:rsid w:val="00BF192C"/>
    <w:rsid w:val="00BF34E1"/>
    <w:rsid w:val="00BF3A36"/>
    <w:rsid w:val="00BF4245"/>
    <w:rsid w:val="00C012E8"/>
    <w:rsid w:val="00C027F5"/>
    <w:rsid w:val="00C02EBE"/>
    <w:rsid w:val="00C03089"/>
    <w:rsid w:val="00C0593C"/>
    <w:rsid w:val="00C06026"/>
    <w:rsid w:val="00C06E04"/>
    <w:rsid w:val="00C1355C"/>
    <w:rsid w:val="00C175AF"/>
    <w:rsid w:val="00C175CC"/>
    <w:rsid w:val="00C1768A"/>
    <w:rsid w:val="00C1775A"/>
    <w:rsid w:val="00C17944"/>
    <w:rsid w:val="00C20BB8"/>
    <w:rsid w:val="00C20FA5"/>
    <w:rsid w:val="00C22DF4"/>
    <w:rsid w:val="00C24723"/>
    <w:rsid w:val="00C2782D"/>
    <w:rsid w:val="00C27E75"/>
    <w:rsid w:val="00C31A28"/>
    <w:rsid w:val="00C326CC"/>
    <w:rsid w:val="00C33EFA"/>
    <w:rsid w:val="00C34018"/>
    <w:rsid w:val="00C34D74"/>
    <w:rsid w:val="00C3554E"/>
    <w:rsid w:val="00C36CCB"/>
    <w:rsid w:val="00C37527"/>
    <w:rsid w:val="00C40690"/>
    <w:rsid w:val="00C4161F"/>
    <w:rsid w:val="00C42697"/>
    <w:rsid w:val="00C43470"/>
    <w:rsid w:val="00C43957"/>
    <w:rsid w:val="00C43D67"/>
    <w:rsid w:val="00C44F8B"/>
    <w:rsid w:val="00C52947"/>
    <w:rsid w:val="00C5596F"/>
    <w:rsid w:val="00C55C55"/>
    <w:rsid w:val="00C61728"/>
    <w:rsid w:val="00C61773"/>
    <w:rsid w:val="00C6183A"/>
    <w:rsid w:val="00C618E8"/>
    <w:rsid w:val="00C61D5D"/>
    <w:rsid w:val="00C62768"/>
    <w:rsid w:val="00C708E2"/>
    <w:rsid w:val="00C718B1"/>
    <w:rsid w:val="00C7223A"/>
    <w:rsid w:val="00C73984"/>
    <w:rsid w:val="00C77AE8"/>
    <w:rsid w:val="00C82B03"/>
    <w:rsid w:val="00C82CE0"/>
    <w:rsid w:val="00C8307B"/>
    <w:rsid w:val="00C830D1"/>
    <w:rsid w:val="00C83426"/>
    <w:rsid w:val="00C83569"/>
    <w:rsid w:val="00C83739"/>
    <w:rsid w:val="00C86BF1"/>
    <w:rsid w:val="00C86F3A"/>
    <w:rsid w:val="00C906E6"/>
    <w:rsid w:val="00C90EB2"/>
    <w:rsid w:val="00C93D35"/>
    <w:rsid w:val="00C96719"/>
    <w:rsid w:val="00C967FC"/>
    <w:rsid w:val="00C97618"/>
    <w:rsid w:val="00C97B5D"/>
    <w:rsid w:val="00C97D55"/>
    <w:rsid w:val="00CA230C"/>
    <w:rsid w:val="00CA26F0"/>
    <w:rsid w:val="00CA3AD4"/>
    <w:rsid w:val="00CA46C2"/>
    <w:rsid w:val="00CA4E4A"/>
    <w:rsid w:val="00CA57C7"/>
    <w:rsid w:val="00CA5DC7"/>
    <w:rsid w:val="00CA68D6"/>
    <w:rsid w:val="00CA71A2"/>
    <w:rsid w:val="00CB0679"/>
    <w:rsid w:val="00CB1296"/>
    <w:rsid w:val="00CB4871"/>
    <w:rsid w:val="00CB4B7E"/>
    <w:rsid w:val="00CB4B85"/>
    <w:rsid w:val="00CB511A"/>
    <w:rsid w:val="00CB5778"/>
    <w:rsid w:val="00CB59AC"/>
    <w:rsid w:val="00CC1952"/>
    <w:rsid w:val="00CC31B1"/>
    <w:rsid w:val="00CC46C6"/>
    <w:rsid w:val="00CC63E1"/>
    <w:rsid w:val="00CC68C8"/>
    <w:rsid w:val="00CC6FE1"/>
    <w:rsid w:val="00CD10A3"/>
    <w:rsid w:val="00CD3482"/>
    <w:rsid w:val="00CD49E1"/>
    <w:rsid w:val="00CD54D8"/>
    <w:rsid w:val="00CD5629"/>
    <w:rsid w:val="00CD5CE8"/>
    <w:rsid w:val="00CD65BE"/>
    <w:rsid w:val="00CD6ABB"/>
    <w:rsid w:val="00CD6C14"/>
    <w:rsid w:val="00CD74D6"/>
    <w:rsid w:val="00CE0A91"/>
    <w:rsid w:val="00CE140B"/>
    <w:rsid w:val="00CE4D23"/>
    <w:rsid w:val="00CE4D9D"/>
    <w:rsid w:val="00CE51BC"/>
    <w:rsid w:val="00CF2028"/>
    <w:rsid w:val="00CF43E7"/>
    <w:rsid w:val="00CF5EBD"/>
    <w:rsid w:val="00CF6FCB"/>
    <w:rsid w:val="00CF77FF"/>
    <w:rsid w:val="00D008A9"/>
    <w:rsid w:val="00D025EC"/>
    <w:rsid w:val="00D04315"/>
    <w:rsid w:val="00D04A63"/>
    <w:rsid w:val="00D12598"/>
    <w:rsid w:val="00D12A37"/>
    <w:rsid w:val="00D1389C"/>
    <w:rsid w:val="00D170EC"/>
    <w:rsid w:val="00D178FB"/>
    <w:rsid w:val="00D20BAF"/>
    <w:rsid w:val="00D218B3"/>
    <w:rsid w:val="00D22A43"/>
    <w:rsid w:val="00D247E3"/>
    <w:rsid w:val="00D247EA"/>
    <w:rsid w:val="00D25681"/>
    <w:rsid w:val="00D26089"/>
    <w:rsid w:val="00D26A32"/>
    <w:rsid w:val="00D2720E"/>
    <w:rsid w:val="00D32AF0"/>
    <w:rsid w:val="00D33840"/>
    <w:rsid w:val="00D4231B"/>
    <w:rsid w:val="00D43460"/>
    <w:rsid w:val="00D4421E"/>
    <w:rsid w:val="00D46996"/>
    <w:rsid w:val="00D47AB9"/>
    <w:rsid w:val="00D5109E"/>
    <w:rsid w:val="00D53CD9"/>
    <w:rsid w:val="00D54858"/>
    <w:rsid w:val="00D55B2F"/>
    <w:rsid w:val="00D61F62"/>
    <w:rsid w:val="00D62165"/>
    <w:rsid w:val="00D62CF7"/>
    <w:rsid w:val="00D64BEC"/>
    <w:rsid w:val="00D67E23"/>
    <w:rsid w:val="00D7035E"/>
    <w:rsid w:val="00D70B5C"/>
    <w:rsid w:val="00D71590"/>
    <w:rsid w:val="00D71AC8"/>
    <w:rsid w:val="00D71BF3"/>
    <w:rsid w:val="00D74026"/>
    <w:rsid w:val="00D7445F"/>
    <w:rsid w:val="00D74E7D"/>
    <w:rsid w:val="00D75C8F"/>
    <w:rsid w:val="00D800AF"/>
    <w:rsid w:val="00D8368B"/>
    <w:rsid w:val="00D83D9A"/>
    <w:rsid w:val="00D857E1"/>
    <w:rsid w:val="00D85D8C"/>
    <w:rsid w:val="00D86733"/>
    <w:rsid w:val="00D870F3"/>
    <w:rsid w:val="00D90652"/>
    <w:rsid w:val="00D9157F"/>
    <w:rsid w:val="00D92AF9"/>
    <w:rsid w:val="00D93018"/>
    <w:rsid w:val="00D9326B"/>
    <w:rsid w:val="00D9465C"/>
    <w:rsid w:val="00D960B9"/>
    <w:rsid w:val="00D962C6"/>
    <w:rsid w:val="00D97A01"/>
    <w:rsid w:val="00DA071D"/>
    <w:rsid w:val="00DA1BC8"/>
    <w:rsid w:val="00DA30B8"/>
    <w:rsid w:val="00DA425D"/>
    <w:rsid w:val="00DB1083"/>
    <w:rsid w:val="00DB1108"/>
    <w:rsid w:val="00DB4260"/>
    <w:rsid w:val="00DB521F"/>
    <w:rsid w:val="00DB63A5"/>
    <w:rsid w:val="00DC3B0B"/>
    <w:rsid w:val="00DC526A"/>
    <w:rsid w:val="00DC6CEA"/>
    <w:rsid w:val="00DC7D49"/>
    <w:rsid w:val="00DD0ECA"/>
    <w:rsid w:val="00DD2467"/>
    <w:rsid w:val="00DD371D"/>
    <w:rsid w:val="00DD74CD"/>
    <w:rsid w:val="00DD7C0F"/>
    <w:rsid w:val="00DD7FA9"/>
    <w:rsid w:val="00DE22C1"/>
    <w:rsid w:val="00DE2358"/>
    <w:rsid w:val="00DE23A8"/>
    <w:rsid w:val="00DE53C1"/>
    <w:rsid w:val="00DE6D75"/>
    <w:rsid w:val="00DE70D2"/>
    <w:rsid w:val="00DE76E3"/>
    <w:rsid w:val="00DF0C1D"/>
    <w:rsid w:val="00DF1495"/>
    <w:rsid w:val="00DF3FB1"/>
    <w:rsid w:val="00E04865"/>
    <w:rsid w:val="00E104B3"/>
    <w:rsid w:val="00E113A3"/>
    <w:rsid w:val="00E12D46"/>
    <w:rsid w:val="00E1516F"/>
    <w:rsid w:val="00E20A61"/>
    <w:rsid w:val="00E2104F"/>
    <w:rsid w:val="00E220EC"/>
    <w:rsid w:val="00E22236"/>
    <w:rsid w:val="00E22767"/>
    <w:rsid w:val="00E2392F"/>
    <w:rsid w:val="00E24B0A"/>
    <w:rsid w:val="00E24E60"/>
    <w:rsid w:val="00E268D0"/>
    <w:rsid w:val="00E31346"/>
    <w:rsid w:val="00E327AC"/>
    <w:rsid w:val="00E33112"/>
    <w:rsid w:val="00E339B7"/>
    <w:rsid w:val="00E33A13"/>
    <w:rsid w:val="00E33AD4"/>
    <w:rsid w:val="00E34048"/>
    <w:rsid w:val="00E35E2F"/>
    <w:rsid w:val="00E375C5"/>
    <w:rsid w:val="00E4365C"/>
    <w:rsid w:val="00E45C4E"/>
    <w:rsid w:val="00E46D8E"/>
    <w:rsid w:val="00E47E80"/>
    <w:rsid w:val="00E53A63"/>
    <w:rsid w:val="00E55714"/>
    <w:rsid w:val="00E559F3"/>
    <w:rsid w:val="00E56C9F"/>
    <w:rsid w:val="00E56CBF"/>
    <w:rsid w:val="00E619C5"/>
    <w:rsid w:val="00E65E7D"/>
    <w:rsid w:val="00E66F33"/>
    <w:rsid w:val="00E676CD"/>
    <w:rsid w:val="00E70563"/>
    <w:rsid w:val="00E70B3B"/>
    <w:rsid w:val="00E718BF"/>
    <w:rsid w:val="00E71E09"/>
    <w:rsid w:val="00E731B6"/>
    <w:rsid w:val="00E736A9"/>
    <w:rsid w:val="00E74991"/>
    <w:rsid w:val="00E75F3E"/>
    <w:rsid w:val="00E77387"/>
    <w:rsid w:val="00E809DD"/>
    <w:rsid w:val="00E81882"/>
    <w:rsid w:val="00E81DAA"/>
    <w:rsid w:val="00E8367F"/>
    <w:rsid w:val="00E842B1"/>
    <w:rsid w:val="00E847F0"/>
    <w:rsid w:val="00E84831"/>
    <w:rsid w:val="00E87D25"/>
    <w:rsid w:val="00E9187F"/>
    <w:rsid w:val="00E9268B"/>
    <w:rsid w:val="00E949D0"/>
    <w:rsid w:val="00E9577B"/>
    <w:rsid w:val="00E95EB3"/>
    <w:rsid w:val="00E977B5"/>
    <w:rsid w:val="00EA05F6"/>
    <w:rsid w:val="00EA0C30"/>
    <w:rsid w:val="00EA218D"/>
    <w:rsid w:val="00EA2353"/>
    <w:rsid w:val="00EA321E"/>
    <w:rsid w:val="00EA5347"/>
    <w:rsid w:val="00EA7CE1"/>
    <w:rsid w:val="00EB0D5B"/>
    <w:rsid w:val="00EB0D93"/>
    <w:rsid w:val="00EB12AD"/>
    <w:rsid w:val="00EB36CA"/>
    <w:rsid w:val="00EB3E8D"/>
    <w:rsid w:val="00EB4062"/>
    <w:rsid w:val="00EB689B"/>
    <w:rsid w:val="00EB6D64"/>
    <w:rsid w:val="00EB7926"/>
    <w:rsid w:val="00EC10A7"/>
    <w:rsid w:val="00EC1806"/>
    <w:rsid w:val="00EC29B1"/>
    <w:rsid w:val="00EC35D6"/>
    <w:rsid w:val="00EC45D6"/>
    <w:rsid w:val="00EC4D10"/>
    <w:rsid w:val="00EC5276"/>
    <w:rsid w:val="00EC53C4"/>
    <w:rsid w:val="00EC5C83"/>
    <w:rsid w:val="00EC7022"/>
    <w:rsid w:val="00ED06E9"/>
    <w:rsid w:val="00ED0969"/>
    <w:rsid w:val="00ED13AA"/>
    <w:rsid w:val="00ED1E53"/>
    <w:rsid w:val="00ED38ED"/>
    <w:rsid w:val="00ED52B2"/>
    <w:rsid w:val="00ED6008"/>
    <w:rsid w:val="00ED6316"/>
    <w:rsid w:val="00ED73C6"/>
    <w:rsid w:val="00EE1333"/>
    <w:rsid w:val="00EE1977"/>
    <w:rsid w:val="00EE291B"/>
    <w:rsid w:val="00EE2EC2"/>
    <w:rsid w:val="00EE3036"/>
    <w:rsid w:val="00EE3507"/>
    <w:rsid w:val="00EE3961"/>
    <w:rsid w:val="00EE453B"/>
    <w:rsid w:val="00EE5575"/>
    <w:rsid w:val="00EE6C2F"/>
    <w:rsid w:val="00EF058F"/>
    <w:rsid w:val="00EF5B33"/>
    <w:rsid w:val="00EF683F"/>
    <w:rsid w:val="00EF70FC"/>
    <w:rsid w:val="00EF791B"/>
    <w:rsid w:val="00EF7AE4"/>
    <w:rsid w:val="00EF7AF0"/>
    <w:rsid w:val="00F00674"/>
    <w:rsid w:val="00F0180D"/>
    <w:rsid w:val="00F0201F"/>
    <w:rsid w:val="00F0290A"/>
    <w:rsid w:val="00F02940"/>
    <w:rsid w:val="00F02FFE"/>
    <w:rsid w:val="00F05FB5"/>
    <w:rsid w:val="00F06854"/>
    <w:rsid w:val="00F06B5B"/>
    <w:rsid w:val="00F11F15"/>
    <w:rsid w:val="00F13980"/>
    <w:rsid w:val="00F13CE5"/>
    <w:rsid w:val="00F14611"/>
    <w:rsid w:val="00F147C0"/>
    <w:rsid w:val="00F148A3"/>
    <w:rsid w:val="00F149A6"/>
    <w:rsid w:val="00F14B3B"/>
    <w:rsid w:val="00F20870"/>
    <w:rsid w:val="00F22A43"/>
    <w:rsid w:val="00F22D6A"/>
    <w:rsid w:val="00F23193"/>
    <w:rsid w:val="00F24AF8"/>
    <w:rsid w:val="00F24F4A"/>
    <w:rsid w:val="00F24FDD"/>
    <w:rsid w:val="00F25BBD"/>
    <w:rsid w:val="00F25C98"/>
    <w:rsid w:val="00F2788F"/>
    <w:rsid w:val="00F30303"/>
    <w:rsid w:val="00F31654"/>
    <w:rsid w:val="00F33761"/>
    <w:rsid w:val="00F356F3"/>
    <w:rsid w:val="00F365E1"/>
    <w:rsid w:val="00F4066B"/>
    <w:rsid w:val="00F41B68"/>
    <w:rsid w:val="00F41F0A"/>
    <w:rsid w:val="00F437D6"/>
    <w:rsid w:val="00F439C6"/>
    <w:rsid w:val="00F45AC5"/>
    <w:rsid w:val="00F46E5F"/>
    <w:rsid w:val="00F4749F"/>
    <w:rsid w:val="00F5063A"/>
    <w:rsid w:val="00F523CD"/>
    <w:rsid w:val="00F601C5"/>
    <w:rsid w:val="00F60BDD"/>
    <w:rsid w:val="00F60F16"/>
    <w:rsid w:val="00F61579"/>
    <w:rsid w:val="00F637D0"/>
    <w:rsid w:val="00F63A27"/>
    <w:rsid w:val="00F64500"/>
    <w:rsid w:val="00F66FA0"/>
    <w:rsid w:val="00F67D3E"/>
    <w:rsid w:val="00F705ED"/>
    <w:rsid w:val="00F706D6"/>
    <w:rsid w:val="00F74F00"/>
    <w:rsid w:val="00F751AB"/>
    <w:rsid w:val="00F75C40"/>
    <w:rsid w:val="00F770CF"/>
    <w:rsid w:val="00F80633"/>
    <w:rsid w:val="00F80982"/>
    <w:rsid w:val="00F81446"/>
    <w:rsid w:val="00F82248"/>
    <w:rsid w:val="00F82678"/>
    <w:rsid w:val="00F832A8"/>
    <w:rsid w:val="00F84ABB"/>
    <w:rsid w:val="00F84E6C"/>
    <w:rsid w:val="00F85FF9"/>
    <w:rsid w:val="00F86746"/>
    <w:rsid w:val="00F87A14"/>
    <w:rsid w:val="00F87F92"/>
    <w:rsid w:val="00F908F1"/>
    <w:rsid w:val="00F91AEC"/>
    <w:rsid w:val="00F91DBC"/>
    <w:rsid w:val="00F91F1C"/>
    <w:rsid w:val="00F9355B"/>
    <w:rsid w:val="00F94072"/>
    <w:rsid w:val="00F95D4B"/>
    <w:rsid w:val="00F972C0"/>
    <w:rsid w:val="00F9740E"/>
    <w:rsid w:val="00FA015F"/>
    <w:rsid w:val="00FA0784"/>
    <w:rsid w:val="00FA0882"/>
    <w:rsid w:val="00FA0EAD"/>
    <w:rsid w:val="00FA178D"/>
    <w:rsid w:val="00FA263B"/>
    <w:rsid w:val="00FA568B"/>
    <w:rsid w:val="00FA6824"/>
    <w:rsid w:val="00FA6BDD"/>
    <w:rsid w:val="00FA78F4"/>
    <w:rsid w:val="00FB13FD"/>
    <w:rsid w:val="00FB186E"/>
    <w:rsid w:val="00FB4F5B"/>
    <w:rsid w:val="00FB526D"/>
    <w:rsid w:val="00FB6948"/>
    <w:rsid w:val="00FC0451"/>
    <w:rsid w:val="00FC1A39"/>
    <w:rsid w:val="00FC48D4"/>
    <w:rsid w:val="00FC4C3C"/>
    <w:rsid w:val="00FC554C"/>
    <w:rsid w:val="00FC6115"/>
    <w:rsid w:val="00FC637F"/>
    <w:rsid w:val="00FC7F6E"/>
    <w:rsid w:val="00FD1B55"/>
    <w:rsid w:val="00FD249C"/>
    <w:rsid w:val="00FD3402"/>
    <w:rsid w:val="00FD3A7C"/>
    <w:rsid w:val="00FD48B9"/>
    <w:rsid w:val="00FD506D"/>
    <w:rsid w:val="00FD7F38"/>
    <w:rsid w:val="00FE0A99"/>
    <w:rsid w:val="00FE36A5"/>
    <w:rsid w:val="00FE3B4A"/>
    <w:rsid w:val="00FE3C83"/>
    <w:rsid w:val="00FE400D"/>
    <w:rsid w:val="00FE40F7"/>
    <w:rsid w:val="00FF01F5"/>
    <w:rsid w:val="00FF291E"/>
    <w:rsid w:val="00FF292A"/>
    <w:rsid w:val="00FF3184"/>
    <w:rsid w:val="00FF31C4"/>
    <w:rsid w:val="00FF3A9E"/>
    <w:rsid w:val="00FF40FE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  <w:style w:type="character" w:styleId="Hyperlink">
    <w:name w:val="Hyperlink"/>
    <w:basedOn w:val="DefaultParagraphFont"/>
    <w:uiPriority w:val="99"/>
    <w:unhideWhenUsed/>
    <w:rsid w:val="00F2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8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10B81"/>
  </w:style>
  <w:style w:type="character" w:customStyle="1" w:styleId="hljs-name">
    <w:name w:val="hljs-name"/>
    <w:basedOn w:val="DefaultParagraphFont"/>
    <w:rsid w:val="00510B81"/>
  </w:style>
  <w:style w:type="character" w:customStyle="1" w:styleId="hljs-attr">
    <w:name w:val="hljs-attr"/>
    <w:basedOn w:val="DefaultParagraphFont"/>
    <w:rsid w:val="00510B81"/>
  </w:style>
  <w:style w:type="character" w:customStyle="1" w:styleId="hljs-string">
    <w:name w:val="hljs-string"/>
    <w:basedOn w:val="DefaultParagraphFont"/>
    <w:rsid w:val="00510B81"/>
  </w:style>
  <w:style w:type="character" w:styleId="FollowedHyperlink">
    <w:name w:val="FollowedHyperlink"/>
    <w:basedOn w:val="DefaultParagraphFont"/>
    <w:uiPriority w:val="99"/>
    <w:semiHidden/>
    <w:unhideWhenUsed/>
    <w:rsid w:val="00145745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60157B"/>
  </w:style>
  <w:style w:type="character" w:customStyle="1" w:styleId="hljs-number">
    <w:name w:val="hljs-number"/>
    <w:basedOn w:val="DefaultParagraphFont"/>
    <w:rsid w:val="0060157B"/>
  </w:style>
  <w:style w:type="character" w:customStyle="1" w:styleId="hljs-title">
    <w:name w:val="hljs-title"/>
    <w:basedOn w:val="DefaultParagraphFont"/>
    <w:rsid w:val="0060157B"/>
  </w:style>
  <w:style w:type="character" w:customStyle="1" w:styleId="hljs-function">
    <w:name w:val="hljs-function"/>
    <w:basedOn w:val="DefaultParagraphFont"/>
    <w:rsid w:val="0060157B"/>
  </w:style>
  <w:style w:type="character" w:customStyle="1" w:styleId="hljs-params">
    <w:name w:val="hljs-params"/>
    <w:basedOn w:val="DefaultParagraphFont"/>
    <w:rsid w:val="0060157B"/>
  </w:style>
  <w:style w:type="character" w:customStyle="1" w:styleId="hljs-variable">
    <w:name w:val="hljs-variable"/>
    <w:basedOn w:val="DefaultParagraphFont"/>
    <w:rsid w:val="0060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2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80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03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3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8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1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2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0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0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0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0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3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8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5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9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6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43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5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6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13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6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7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5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1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1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7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9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2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8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5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4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5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2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3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1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9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33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2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9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6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24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9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8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2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7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2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23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6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7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6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1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0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5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81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1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9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1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4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7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76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04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47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8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7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7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3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2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56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72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5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1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2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36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4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5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21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6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2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2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1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8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6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0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93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4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3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22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00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8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1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2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7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9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5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43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2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1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1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9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4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2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96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7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9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2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6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9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8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9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0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0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2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80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5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5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4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6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0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4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98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2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8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99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3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2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8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12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2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6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9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3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5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67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94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31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0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0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7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3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48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1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8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50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0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6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4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3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6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8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8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72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0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8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9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94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2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9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9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8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5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3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93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4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5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4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45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68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9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8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12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8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57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14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7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0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3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9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30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13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6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8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46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5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1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2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3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1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14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75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1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7.1/jquery.min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dnjs.cloudflare.com/ajax/libs/jquery/3.7.1/jquery.min.j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DFED-ACB0-47DC-9CBE-3BD6EDF0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11</TotalTime>
  <Pages>12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4</cp:revision>
  <cp:lastPrinted>2024-12-29T10:54:00Z</cp:lastPrinted>
  <dcterms:created xsi:type="dcterms:W3CDTF">2025-03-06T15:39:00Z</dcterms:created>
  <dcterms:modified xsi:type="dcterms:W3CDTF">2025-03-07T09:20:00Z</dcterms:modified>
</cp:coreProperties>
</file>