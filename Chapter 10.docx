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00254" w14:textId="52559EEB" w:rsidR="00C718B1" w:rsidRPr="00C718B1" w:rsidRDefault="00C718B1" w:rsidP="00C718B1">
      <w:pPr>
        <w:pStyle w:val="ChapterTitleNumberAVAHEB"/>
        <w:rPr>
          <w:rStyle w:val="BookTitle"/>
          <w:rFonts w:ascii="Lora" w:hAnsi="Lora"/>
          <w:b w:val="0"/>
          <w:bCs/>
          <w:iCs w:val="0"/>
          <w:spacing w:val="0"/>
          <w:sz w:val="70"/>
        </w:rPr>
      </w:pPr>
      <w:r w:rsidRPr="00C718B1">
        <w:rPr>
          <w:rStyle w:val="BookTitle"/>
          <w:rFonts w:ascii="Lora" w:hAnsi="Lora"/>
          <w:b w:val="0"/>
          <w:bCs/>
          <w:iCs w:val="0"/>
          <w:spacing w:val="0"/>
          <w:sz w:val="70"/>
        </w:rPr>
        <w:t xml:space="preserve">Chapter </w:t>
      </w:r>
      <w:r w:rsidR="00A217A8">
        <w:rPr>
          <w:rStyle w:val="BookTitle"/>
          <w:rFonts w:ascii="Lora" w:hAnsi="Lora"/>
          <w:b w:val="0"/>
          <w:bCs/>
          <w:iCs w:val="0"/>
          <w:spacing w:val="0"/>
          <w:sz w:val="70"/>
        </w:rPr>
        <w:t>10</w:t>
      </w:r>
    </w:p>
    <w:p w14:paraId="0E864269" w14:textId="125F1487" w:rsidR="00C718B1" w:rsidRPr="00C718B1" w:rsidRDefault="00A217A8" w:rsidP="00C718B1">
      <w:pPr>
        <w:pStyle w:val="ChapterTitleAVAHEB"/>
      </w:pPr>
      <w:r>
        <w:t>Building a Simple Web Application</w:t>
      </w:r>
    </w:p>
    <w:p w14:paraId="23E72632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5B1131E" w14:textId="2F395644" w:rsidR="00F63A27" w:rsidRPr="00F63A27" w:rsidRDefault="00F63A27" w:rsidP="00F63A27">
      <w:pPr>
        <w:spacing w:after="0" w:line="240" w:lineRule="auto"/>
        <w:ind w:hanging="142"/>
        <w:jc w:val="both"/>
        <w:rPr>
          <w:rFonts w:eastAsia="Times New Roman"/>
          <w:b/>
          <w:bCs/>
          <w:lang w:eastAsia="en-IN"/>
        </w:rPr>
      </w:pPr>
      <w:r w:rsidRPr="00F63A27">
        <w:rPr>
          <w:rFonts w:eastAsia="Times New Roman"/>
          <w:lang w:eastAsia="en-IN"/>
        </w:rPr>
        <w:t>   </w:t>
      </w:r>
      <w:r w:rsidRPr="00F63A27">
        <w:rPr>
          <w:rFonts w:eastAsia="Times New Roman"/>
          <w:b/>
          <w:bCs/>
          <w:lang w:eastAsia="en-IN"/>
        </w:rPr>
        <w:t>Create following files:</w:t>
      </w:r>
    </w:p>
    <w:p w14:paraId="253766A1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 xml:space="preserve">I. </w:t>
      </w:r>
      <w:r w:rsidRPr="00F63A27">
        <w:rPr>
          <w:rFonts w:eastAsia="Times New Roman"/>
          <w:lang w:eastAsia="en-IN"/>
        </w:rPr>
        <w:t>Right Click crud-app and make new folder</w:t>
      </w:r>
      <w:r w:rsidRPr="00F63A27">
        <w:rPr>
          <w:rFonts w:eastAsia="Times New Roman"/>
          <w:b/>
          <w:bCs/>
          <w:lang w:eastAsia="en-IN"/>
        </w:rPr>
        <w:t xml:space="preserve"> models</w:t>
      </w:r>
    </w:p>
    <w:p w14:paraId="5968E45C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proofErr w:type="spellStart"/>
      <w:r w:rsidRPr="00F63A27">
        <w:rPr>
          <w:rFonts w:eastAsia="Times New Roman"/>
          <w:b/>
          <w:bCs/>
          <w:lang w:eastAsia="en-IN"/>
        </w:rPr>
        <w:t>Ii</w:t>
      </w:r>
      <w:proofErr w:type="spellEnd"/>
      <w:r w:rsidRPr="00F63A27">
        <w:rPr>
          <w:rFonts w:eastAsia="Times New Roman"/>
          <w:b/>
          <w:bCs/>
          <w:lang w:eastAsia="en-IN"/>
        </w:rPr>
        <w:t xml:space="preserve">. </w:t>
      </w:r>
      <w:r w:rsidRPr="00F63A27">
        <w:rPr>
          <w:rFonts w:eastAsia="Times New Roman"/>
          <w:lang w:eastAsia="en-IN"/>
        </w:rPr>
        <w:t xml:space="preserve">Right click </w:t>
      </w:r>
      <w:r w:rsidRPr="00F63A27">
        <w:rPr>
          <w:rFonts w:eastAsia="Times New Roman"/>
          <w:b/>
          <w:bCs/>
          <w:lang w:eastAsia="en-IN"/>
        </w:rPr>
        <w:t xml:space="preserve">models </w:t>
      </w:r>
      <w:r w:rsidRPr="00F63A27">
        <w:rPr>
          <w:rFonts w:eastAsia="Times New Roman"/>
          <w:lang w:eastAsia="en-IN"/>
        </w:rPr>
        <w:t>and create new file</w:t>
      </w:r>
      <w:r w:rsidRPr="00F63A27">
        <w:rPr>
          <w:rFonts w:eastAsia="Times New Roman"/>
          <w:b/>
          <w:bCs/>
          <w:lang w:eastAsia="en-IN"/>
        </w:rPr>
        <w:t xml:space="preserve"> itemModel.js </w:t>
      </w:r>
      <w:r w:rsidRPr="00F63A27">
        <w:rPr>
          <w:rFonts w:eastAsia="Times New Roman"/>
          <w:lang w:eastAsia="en-IN"/>
        </w:rPr>
        <w:t>and paste following code</w:t>
      </w:r>
    </w:p>
    <w:p w14:paraId="280D8E44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B178F4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b/>
          <w:bCs/>
          <w:sz w:val="20"/>
          <w:szCs w:val="20"/>
          <w:lang w:eastAsia="en-IN"/>
        </w:rPr>
        <w:t>//</w:t>
      </w: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The </w:t>
      </w:r>
      <w:r w:rsidRPr="00F63A27">
        <w:rPr>
          <w:rFonts w:ascii="Consolas" w:eastAsia="Times New Roman" w:hAnsi="Consolas"/>
          <w:b/>
          <w:bCs/>
          <w:sz w:val="20"/>
          <w:szCs w:val="20"/>
          <w:lang w:eastAsia="en-IN"/>
        </w:rPr>
        <w:t>Model</w:t>
      </w: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will be an in-memory array to hold items.</w:t>
      </w:r>
    </w:p>
    <w:p w14:paraId="41E1A3E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models/itemModel.js</w:t>
      </w:r>
    </w:p>
    <w:p w14:paraId="085A162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let items = [];</w:t>
      </w:r>
    </w:p>
    <w:p w14:paraId="0310E7A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Get all items</w:t>
      </w:r>
    </w:p>
    <w:p w14:paraId="3A94CE4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getAllItems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() =&gt; items;</w:t>
      </w:r>
    </w:p>
    <w:p w14:paraId="79BB8D3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Get item by ID</w:t>
      </w:r>
    </w:p>
    <w:p w14:paraId="2B25194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getItemById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(id) =&gt;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items.find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(item =&gt; item.id === id);</w:t>
      </w:r>
    </w:p>
    <w:p w14:paraId="494859F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Add a new item</w:t>
      </w:r>
    </w:p>
    <w:p w14:paraId="77AF4A8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addItem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(item) =&gt; {</w:t>
      </w:r>
    </w:p>
    <w:p w14:paraId="1ACA8D3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items.push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(item);</w:t>
      </w:r>
    </w:p>
    <w:p w14:paraId="6799043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7442E45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Update an existing item</w:t>
      </w:r>
    </w:p>
    <w:p w14:paraId="453F4A0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updateItem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(id,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updatedItem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 =&gt; {</w:t>
      </w:r>
    </w:p>
    <w:p w14:paraId="2806E53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index =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items.findIndex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(item =&gt; item.id === id);</w:t>
      </w:r>
    </w:p>
    <w:p w14:paraId="2B93B16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if (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index !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== -1) {</w:t>
      </w:r>
    </w:p>
    <w:p w14:paraId="5C09175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  items[index] =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updatedItem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63D0CEB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}</w:t>
      </w:r>
    </w:p>
    <w:p w14:paraId="5C978DE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3D2C036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Delete an item</w:t>
      </w:r>
    </w:p>
    <w:p w14:paraId="5C8B658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deleteItem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(id) =&gt; {</w:t>
      </w:r>
    </w:p>
    <w:p w14:paraId="6AC1CC9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items =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items.filter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(item =&gt; item.id !== id);</w:t>
      </w:r>
    </w:p>
    <w:p w14:paraId="27D2CF0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5D5D9B1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module.exports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{</w:t>
      </w:r>
    </w:p>
    <w:p w14:paraId="6B13566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getAllItems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</w:t>
      </w:r>
    </w:p>
    <w:p w14:paraId="5FE6D58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getItemById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</w:t>
      </w:r>
    </w:p>
    <w:p w14:paraId="359B998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addItem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</w:t>
      </w:r>
    </w:p>
    <w:p w14:paraId="2D5CB97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updateItem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</w:t>
      </w:r>
    </w:p>
    <w:p w14:paraId="5942D3C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deleteItem</w:t>
      </w:r>
      <w:proofErr w:type="spellEnd"/>
    </w:p>
    <w:p w14:paraId="73C36E2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2B66C257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842A281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F63A27">
        <w:rPr>
          <w:rFonts w:eastAsia="Times New Roman"/>
          <w:b/>
          <w:bCs/>
          <w:lang w:eastAsia="en-IN"/>
        </w:rPr>
        <w:t xml:space="preserve">5: </w:t>
      </w:r>
    </w:p>
    <w:p w14:paraId="75966455" w14:textId="0A788079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   </w:t>
      </w:r>
      <w:r w:rsidRPr="00F63A27">
        <w:rPr>
          <w:rFonts w:eastAsia="Times New Roman"/>
          <w:b/>
          <w:bCs/>
          <w:lang w:eastAsia="en-IN"/>
        </w:rPr>
        <w:t xml:space="preserve">I.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crud-app </w:t>
      </w:r>
      <w:r w:rsidRPr="00F63A27">
        <w:rPr>
          <w:rFonts w:eastAsia="Times New Roman"/>
          <w:lang w:eastAsia="en-IN"/>
        </w:rPr>
        <w:t>and make new folder</w:t>
      </w:r>
      <w:r w:rsidRPr="00F63A27">
        <w:rPr>
          <w:rFonts w:eastAsia="Times New Roman"/>
          <w:b/>
          <w:bCs/>
          <w:lang w:eastAsia="en-IN"/>
        </w:rPr>
        <w:t xml:space="preserve"> controllers</w:t>
      </w:r>
    </w:p>
    <w:p w14:paraId="2593F98E" w14:textId="39A66281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 xml:space="preserve">   </w:t>
      </w:r>
      <w:r w:rsidRPr="00F63A27">
        <w:rPr>
          <w:rFonts w:eastAsia="Times New Roman"/>
          <w:b/>
          <w:bCs/>
          <w:lang w:eastAsia="en-IN"/>
        </w:rPr>
        <w:t>I</w:t>
      </w:r>
      <w:r>
        <w:rPr>
          <w:rFonts w:eastAsia="Times New Roman"/>
          <w:b/>
          <w:bCs/>
          <w:lang w:eastAsia="en-IN"/>
        </w:rPr>
        <w:t>I</w:t>
      </w:r>
      <w:r w:rsidRPr="00F63A27">
        <w:rPr>
          <w:rFonts w:eastAsia="Times New Roman"/>
          <w:b/>
          <w:bCs/>
          <w:lang w:eastAsia="en-IN"/>
        </w:rPr>
        <w:t xml:space="preserve">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controllers </w:t>
      </w:r>
      <w:r w:rsidRPr="00F63A27">
        <w:rPr>
          <w:rFonts w:eastAsia="Times New Roman"/>
          <w:lang w:eastAsia="en-IN"/>
        </w:rPr>
        <w:t>and create new file</w:t>
      </w:r>
      <w:r w:rsidRPr="00F63A27">
        <w:rPr>
          <w:rFonts w:eastAsia="Times New Roman"/>
          <w:b/>
          <w:bCs/>
          <w:lang w:eastAsia="en-IN"/>
        </w:rPr>
        <w:t xml:space="preserve"> itemController.js </w:t>
      </w:r>
      <w:r w:rsidRPr="00F63A27">
        <w:rPr>
          <w:rFonts w:eastAsia="Times New Roman"/>
          <w:lang w:eastAsia="en-IN"/>
        </w:rPr>
        <w:t>and paste following code</w:t>
      </w:r>
    </w:p>
    <w:p w14:paraId="38D98CFC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D02759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controllers/itemController.js</w:t>
      </w:r>
    </w:p>
    <w:p w14:paraId="3265033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require(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'../models/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6839DA2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0E73F83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Display all items</w:t>
      </w:r>
    </w:p>
    <w:p w14:paraId="120555B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exports.getAllItems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req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res) =&gt; {</w:t>
      </w:r>
    </w:p>
    <w:p w14:paraId="71B5B56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items =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itemModel.getAllItems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62FE0B0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lastRenderedPageBreak/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res.render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('index', { items });</w:t>
      </w:r>
    </w:p>
    <w:p w14:paraId="46FA3C9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08F39BB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04AA798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Render form to add a new item</w:t>
      </w:r>
    </w:p>
    <w:p w14:paraId="1B05F28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exports.renderAddItemForm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req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res) =&gt; {</w:t>
      </w:r>
    </w:p>
    <w:p w14:paraId="4E36433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res.render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addItem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12BD7FD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0ADDC29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87F7EE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Add a new item</w:t>
      </w:r>
    </w:p>
    <w:p w14:paraId="4E3593B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exports.addItem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req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res) =&gt; {</w:t>
      </w:r>
    </w:p>
    <w:p w14:paraId="78713EF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newItem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{</w:t>
      </w:r>
    </w:p>
    <w:p w14:paraId="2B89F90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  id: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Date.now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).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toString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(),</w:t>
      </w:r>
    </w:p>
    <w:p w14:paraId="672447D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    name: req.body.name,</w:t>
      </w:r>
    </w:p>
    <w:p w14:paraId="75E5781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  description: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req.body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.description</w:t>
      </w:r>
      <w:proofErr w:type="spellEnd"/>
    </w:p>
    <w:p w14:paraId="7F3E15C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};</w:t>
      </w:r>
    </w:p>
    <w:p w14:paraId="0BD5548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itemModel.addItem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newItem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218503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res.redirect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('/');</w:t>
      </w:r>
    </w:p>
    <w:p w14:paraId="49C9A53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57D4366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0336E35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Render form to edit an item</w:t>
      </w:r>
    </w:p>
    <w:p w14:paraId="6BBC014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exports.renderEditItemForm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req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res) =&gt; {</w:t>
      </w:r>
    </w:p>
    <w:p w14:paraId="2689F2F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item =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itemModel.getItemById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(req.params.id);</w:t>
      </w:r>
    </w:p>
    <w:p w14:paraId="153B979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res.render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editItem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', { item });</w:t>
      </w:r>
    </w:p>
    <w:p w14:paraId="2A3296B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71CC48F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4518E45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Update an existing item</w:t>
      </w:r>
    </w:p>
    <w:p w14:paraId="66FC633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exports.updateItem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req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res) =&gt; {</w:t>
      </w:r>
    </w:p>
    <w:p w14:paraId="7B77737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updatedItem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{</w:t>
      </w:r>
    </w:p>
    <w:p w14:paraId="3094D24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    id: req.body.id,</w:t>
      </w:r>
    </w:p>
    <w:p w14:paraId="5853BCF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    name: req.body.name,</w:t>
      </w:r>
    </w:p>
    <w:p w14:paraId="1F8635E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  description: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req.body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.description</w:t>
      </w:r>
      <w:proofErr w:type="spellEnd"/>
    </w:p>
    <w:p w14:paraId="7ACE289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};</w:t>
      </w:r>
    </w:p>
    <w:p w14:paraId="51F834F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itemModel.updateItem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(req.body.id,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updatedItem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3A1501B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res.redirect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('/');</w:t>
      </w:r>
    </w:p>
    <w:p w14:paraId="52EF610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446964E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1A51410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Delete an item</w:t>
      </w:r>
    </w:p>
    <w:p w14:paraId="3A3838C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exports.deleteItem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req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res) =&gt; {</w:t>
      </w:r>
    </w:p>
    <w:p w14:paraId="19E6191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itemModel.deleteItem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(req.params.id);</w:t>
      </w:r>
    </w:p>
    <w:p w14:paraId="2B5D13B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res.redirect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('/');</w:t>
      </w:r>
    </w:p>
    <w:p w14:paraId="2CCA528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};</w:t>
      </w:r>
    </w:p>
    <w:p w14:paraId="68CE142F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4E93FEB" w14:textId="398FFFA1" w:rsidR="00F63A27" w:rsidRPr="00F63A27" w:rsidRDefault="0073217C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>6</w:t>
      </w:r>
      <w:r w:rsidR="00F63A27" w:rsidRPr="00F63A27">
        <w:rPr>
          <w:rFonts w:eastAsia="Times New Roman"/>
          <w:b/>
          <w:bCs/>
          <w:lang w:eastAsia="en-IN"/>
        </w:rPr>
        <w:t>: </w:t>
      </w:r>
    </w:p>
    <w:p w14:paraId="4345E2FA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 xml:space="preserve">I.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crud-app</w:t>
      </w:r>
      <w:r w:rsidRPr="00F63A27">
        <w:rPr>
          <w:rFonts w:eastAsia="Times New Roman"/>
          <w:lang w:eastAsia="en-IN"/>
        </w:rPr>
        <w:t xml:space="preserve"> and make new folder</w:t>
      </w:r>
      <w:r w:rsidRPr="00F63A27">
        <w:rPr>
          <w:rFonts w:eastAsia="Times New Roman"/>
          <w:b/>
          <w:bCs/>
          <w:lang w:eastAsia="en-IN"/>
        </w:rPr>
        <w:t xml:space="preserve"> routes</w:t>
      </w:r>
    </w:p>
    <w:p w14:paraId="6B216B08" w14:textId="46B362EF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>I</w:t>
      </w:r>
      <w:r w:rsidR="00FA78F4">
        <w:rPr>
          <w:rFonts w:eastAsia="Times New Roman"/>
          <w:b/>
          <w:bCs/>
          <w:lang w:eastAsia="en-IN"/>
        </w:rPr>
        <w:t>I</w:t>
      </w:r>
      <w:r w:rsidRPr="00F63A27">
        <w:rPr>
          <w:rFonts w:eastAsia="Times New Roman"/>
          <w:b/>
          <w:bCs/>
          <w:lang w:eastAsia="en-IN"/>
        </w:rPr>
        <w:t xml:space="preserve">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routes </w:t>
      </w:r>
      <w:r w:rsidRPr="00F63A27">
        <w:rPr>
          <w:rFonts w:eastAsia="Times New Roman"/>
          <w:lang w:eastAsia="en-IN"/>
        </w:rPr>
        <w:t>and create new file</w:t>
      </w:r>
      <w:r w:rsidRPr="00F63A27">
        <w:rPr>
          <w:rFonts w:eastAsia="Times New Roman"/>
          <w:b/>
          <w:bCs/>
          <w:lang w:eastAsia="en-IN"/>
        </w:rPr>
        <w:t xml:space="preserve"> itemRoutes.js </w:t>
      </w:r>
      <w:r w:rsidRPr="00F63A27">
        <w:rPr>
          <w:rFonts w:eastAsia="Times New Roman"/>
          <w:lang w:eastAsia="en-IN"/>
        </w:rPr>
        <w:t>and paste following code</w:t>
      </w:r>
    </w:p>
    <w:p w14:paraId="7C14066B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747221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routes/itemRoutes.js</w:t>
      </w:r>
    </w:p>
    <w:p w14:paraId="6EF3C9D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express = require('express');</w:t>
      </w:r>
    </w:p>
    <w:p w14:paraId="1993E04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router =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express.Router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590FD83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require(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'../controllers/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4FE76AD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BFA62F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List all items</w:t>
      </w:r>
    </w:p>
    <w:p w14:paraId="4FB2912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router.get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itemController.getAllItems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077DB6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61284AB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Render form to add a new item</w:t>
      </w:r>
    </w:p>
    <w:p w14:paraId="61C741F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router.get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'/add',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itemController.renderAddItemForm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3439B73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53735D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Add a new item</w:t>
      </w:r>
    </w:p>
    <w:p w14:paraId="521A3A8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router.post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'/add',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itemController.addItem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5344EFD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16B1E2E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Render form to edit an item</w:t>
      </w:r>
    </w:p>
    <w:p w14:paraId="415B4D1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lastRenderedPageBreak/>
        <w:t>router.get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'/edit/:id',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itemController.renderEditItemForm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66A8CDD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4ED4ED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Update an item</w:t>
      </w:r>
    </w:p>
    <w:p w14:paraId="4EF6DF4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router.post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'/update',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itemController.updateItem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6FE1929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3BC0BFB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Delete an item</w:t>
      </w:r>
    </w:p>
    <w:p w14:paraId="6C87667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router.get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'/delete/:id',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itemController.deleteItem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217373D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652F11E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module.exports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router;</w:t>
      </w:r>
    </w:p>
    <w:p w14:paraId="59CFE513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793EF48" w14:textId="37582CCB" w:rsidR="00F63A27" w:rsidRPr="00F63A27" w:rsidRDefault="0073217C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>7</w:t>
      </w:r>
      <w:r w:rsidR="00F63A27" w:rsidRPr="00F63A27">
        <w:rPr>
          <w:rFonts w:eastAsia="Times New Roman"/>
          <w:b/>
          <w:bCs/>
          <w:lang w:eastAsia="en-IN"/>
        </w:rPr>
        <w:t>: Views (EJS Templates)</w:t>
      </w:r>
    </w:p>
    <w:p w14:paraId="214F6DC8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lang w:eastAsia="en-IN"/>
        </w:rPr>
        <w:t xml:space="preserve">We’ll use </w:t>
      </w:r>
      <w:r w:rsidRPr="00F63A27">
        <w:rPr>
          <w:rFonts w:eastAsia="Times New Roman"/>
          <w:b/>
          <w:bCs/>
          <w:lang w:eastAsia="en-IN"/>
        </w:rPr>
        <w:t>EJS</w:t>
      </w:r>
      <w:r w:rsidRPr="00F63A27">
        <w:rPr>
          <w:rFonts w:eastAsia="Times New Roman"/>
          <w:lang w:eastAsia="en-IN"/>
        </w:rPr>
        <w:t xml:space="preserve"> to create dynamic HTML views.</w:t>
      </w:r>
    </w:p>
    <w:p w14:paraId="74D150D7" w14:textId="77777777" w:rsidR="00FA78F4" w:rsidRPr="00FA78F4" w:rsidRDefault="00FA78F4" w:rsidP="00FA78F4">
      <w:pPr>
        <w:spacing w:after="0" w:line="240" w:lineRule="auto"/>
        <w:ind w:left="720"/>
        <w:jc w:val="both"/>
        <w:rPr>
          <w:rFonts w:eastAsia="Times New Roman"/>
          <w:lang w:eastAsia="en-IN"/>
        </w:rPr>
      </w:pPr>
    </w:p>
    <w:p w14:paraId="7F335636" w14:textId="4CBC7495" w:rsidR="00F63A27" w:rsidRPr="00F63A27" w:rsidRDefault="00F63A27" w:rsidP="00FA78F4">
      <w:pPr>
        <w:numPr>
          <w:ilvl w:val="0"/>
          <w:numId w:val="72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Times New Roman"/>
          <w:lang w:eastAsia="en-IN"/>
        </w:rPr>
      </w:pPr>
      <w:proofErr w:type="spellStart"/>
      <w:r w:rsidRPr="00F63A27">
        <w:rPr>
          <w:rFonts w:eastAsia="Times New Roman"/>
          <w:b/>
          <w:bCs/>
          <w:lang w:eastAsia="en-IN"/>
        </w:rPr>
        <w:t>index.ejs</w:t>
      </w:r>
      <w:proofErr w:type="spellEnd"/>
      <w:r w:rsidRPr="00F63A27">
        <w:rPr>
          <w:rFonts w:eastAsia="Times New Roman"/>
          <w:lang w:eastAsia="en-IN"/>
        </w:rPr>
        <w:t>: Displays a list of items.</w:t>
      </w:r>
    </w:p>
    <w:p w14:paraId="6F7F5D89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 xml:space="preserve">I.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crud-app </w:t>
      </w:r>
      <w:r w:rsidRPr="00F63A27">
        <w:rPr>
          <w:rFonts w:eastAsia="Times New Roman"/>
          <w:lang w:eastAsia="en-IN"/>
        </w:rPr>
        <w:t>and create new folder</w:t>
      </w:r>
      <w:r w:rsidRPr="00F63A27">
        <w:rPr>
          <w:rFonts w:eastAsia="Times New Roman"/>
          <w:b/>
          <w:bCs/>
          <w:lang w:eastAsia="en-IN"/>
        </w:rPr>
        <w:t xml:space="preserve"> views.</w:t>
      </w:r>
    </w:p>
    <w:p w14:paraId="04343DCB" w14:textId="77777777" w:rsidR="00F63A27" w:rsidRPr="00FA78F4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proofErr w:type="spellStart"/>
      <w:r w:rsidRPr="00F63A27">
        <w:rPr>
          <w:rFonts w:eastAsia="Times New Roman"/>
          <w:b/>
          <w:bCs/>
          <w:lang w:eastAsia="en-IN"/>
        </w:rPr>
        <w:t>Ii</w:t>
      </w:r>
      <w:proofErr w:type="spellEnd"/>
      <w:r w:rsidRPr="00F63A27">
        <w:rPr>
          <w:rFonts w:eastAsia="Times New Roman"/>
          <w:b/>
          <w:bCs/>
          <w:lang w:eastAsia="en-IN"/>
        </w:rPr>
        <w:t xml:space="preserve">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views </w:t>
      </w:r>
      <w:r w:rsidRPr="00F63A27">
        <w:rPr>
          <w:rFonts w:eastAsia="Times New Roman"/>
          <w:lang w:eastAsia="en-IN"/>
        </w:rPr>
        <w:t>and create new file</w:t>
      </w:r>
      <w:r w:rsidRPr="00F63A27">
        <w:rPr>
          <w:rFonts w:eastAsia="Times New Roman"/>
          <w:b/>
          <w:bCs/>
          <w:lang w:eastAsia="en-IN"/>
        </w:rPr>
        <w:t xml:space="preserve"> </w:t>
      </w:r>
      <w:proofErr w:type="spellStart"/>
      <w:r w:rsidRPr="00F63A27">
        <w:rPr>
          <w:rFonts w:eastAsia="Times New Roman"/>
          <w:b/>
          <w:bCs/>
          <w:lang w:eastAsia="en-IN"/>
        </w:rPr>
        <w:t>index.ejs</w:t>
      </w:r>
      <w:proofErr w:type="spellEnd"/>
      <w:r w:rsidRPr="00F63A27">
        <w:rPr>
          <w:rFonts w:eastAsia="Times New Roman"/>
          <w:b/>
          <w:bCs/>
          <w:lang w:eastAsia="en-IN"/>
        </w:rPr>
        <w:t xml:space="preserve"> </w:t>
      </w:r>
      <w:r w:rsidRPr="00F63A27">
        <w:rPr>
          <w:rFonts w:eastAsia="Times New Roman"/>
          <w:lang w:eastAsia="en-IN"/>
        </w:rPr>
        <w:t>and paste following code</w:t>
      </w:r>
    </w:p>
    <w:p w14:paraId="2A099596" w14:textId="77777777" w:rsidR="00FA78F4" w:rsidRPr="00F63A27" w:rsidRDefault="00FA78F4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333534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&lt;h1&gt;Item List&lt;/h1&gt;</w:t>
      </w:r>
    </w:p>
    <w:p w14:paraId="430FF13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&lt;a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="/add"&gt;Add New Item&lt;/a&gt;</w:t>
      </w:r>
    </w:p>
    <w:p w14:paraId="55A68E7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71B38AB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&lt;%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items.forEach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(item =&gt; { %&gt;</w:t>
      </w:r>
    </w:p>
    <w:p w14:paraId="0FDDB6D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&lt;li&gt;</w:t>
      </w:r>
    </w:p>
    <w:p w14:paraId="47BC5C0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&lt;%= item.name %&gt; - &lt;%=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item.description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%&gt;</w:t>
      </w:r>
    </w:p>
    <w:p w14:paraId="20225C8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&lt;a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="/edit/&lt;%= item.id %&gt;"&gt;Edit&lt;/a&gt;</w:t>
      </w:r>
    </w:p>
    <w:p w14:paraId="6145139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    &lt;a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="/delete/&lt;%= item.id %&gt;"&gt;Delete&lt;/a&gt;</w:t>
      </w:r>
    </w:p>
    <w:p w14:paraId="320D728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&lt;/li&gt;</w:t>
      </w:r>
    </w:p>
    <w:p w14:paraId="48F07E3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&lt;% }) %&gt;</w:t>
      </w:r>
    </w:p>
    <w:p w14:paraId="4D27BD0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088BB1B4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22CF90A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proofErr w:type="spellStart"/>
      <w:r w:rsidRPr="00F63A27">
        <w:rPr>
          <w:rFonts w:eastAsia="Times New Roman"/>
          <w:b/>
          <w:bCs/>
          <w:lang w:eastAsia="en-IN"/>
        </w:rPr>
        <w:t>addItem.ejs</w:t>
      </w:r>
      <w:proofErr w:type="spellEnd"/>
      <w:r w:rsidRPr="00F63A27">
        <w:rPr>
          <w:rFonts w:eastAsia="Times New Roman"/>
          <w:lang w:eastAsia="en-IN"/>
        </w:rPr>
        <w:t>: Form to add a new item.</w:t>
      </w:r>
    </w:p>
    <w:p w14:paraId="425AECBE" w14:textId="37F66458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>I</w:t>
      </w:r>
      <w:r w:rsidR="00FA78F4">
        <w:rPr>
          <w:rFonts w:eastAsia="Times New Roman"/>
          <w:b/>
          <w:bCs/>
          <w:lang w:eastAsia="en-IN"/>
        </w:rPr>
        <w:t>I</w:t>
      </w:r>
      <w:r w:rsidRPr="00F63A27">
        <w:rPr>
          <w:rFonts w:eastAsia="Times New Roman"/>
          <w:b/>
          <w:bCs/>
          <w:lang w:eastAsia="en-IN"/>
        </w:rPr>
        <w:t xml:space="preserve">. Right click views and create new file </w:t>
      </w:r>
      <w:proofErr w:type="spellStart"/>
      <w:r w:rsidRPr="00F63A27">
        <w:rPr>
          <w:rFonts w:eastAsia="Times New Roman"/>
          <w:b/>
          <w:bCs/>
          <w:lang w:eastAsia="en-IN"/>
        </w:rPr>
        <w:t>addItem.ejs</w:t>
      </w:r>
      <w:proofErr w:type="spellEnd"/>
      <w:r w:rsidRPr="00F63A27">
        <w:rPr>
          <w:rFonts w:eastAsia="Times New Roman"/>
          <w:b/>
          <w:bCs/>
          <w:lang w:eastAsia="en-IN"/>
        </w:rPr>
        <w:t xml:space="preserve"> and paste following code</w:t>
      </w:r>
    </w:p>
    <w:p w14:paraId="35391575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9F8FA9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&lt;h1&gt;Add Details&lt;/h1&gt;</w:t>
      </w:r>
    </w:p>
    <w:p w14:paraId="0FB1C7C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&lt;div class="container"&gt;</w:t>
      </w:r>
    </w:p>
    <w:p w14:paraId="3249BFC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&lt;form action="/add" method="POST"&gt;</w:t>
      </w:r>
    </w:p>
    <w:p w14:paraId="524E649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&lt;div class="form-group"&gt;</w:t>
      </w:r>
    </w:p>
    <w:p w14:paraId="2476035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&lt;label&gt;Key:&lt;/label&gt;</w:t>
      </w:r>
    </w:p>
    <w:p w14:paraId="5E6C196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&lt;input type="text" name="name" class="form-control" required &gt;</w:t>
      </w:r>
    </w:p>
    <w:p w14:paraId="741809C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&lt;/div&gt;</w:t>
      </w:r>
    </w:p>
    <w:p w14:paraId="593B939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&lt;div class="form-group"&gt;</w:t>
      </w:r>
    </w:p>
    <w:p w14:paraId="5D9B187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&lt;label&gt;Value:&lt;/label&gt;</w:t>
      </w:r>
    </w:p>
    <w:p w14:paraId="2207A2E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textarea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name="description" class="form-control" required&gt;&lt;/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textarea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1A00EE1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&lt;/div&gt;</w:t>
      </w:r>
    </w:p>
    <w:p w14:paraId="30BB3D2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&lt;button type="submit"&gt;Add Item&lt;/button&gt;</w:t>
      </w:r>
    </w:p>
    <w:p w14:paraId="1A25D59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&lt;/form&gt;</w:t>
      </w:r>
    </w:p>
    <w:p w14:paraId="3880B6B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&lt;/div&gt;</w:t>
      </w:r>
    </w:p>
    <w:p w14:paraId="3CEE3351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933840B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proofErr w:type="spellStart"/>
      <w:r w:rsidRPr="00F63A27">
        <w:rPr>
          <w:rFonts w:eastAsia="Times New Roman"/>
          <w:b/>
          <w:bCs/>
          <w:lang w:eastAsia="en-IN"/>
        </w:rPr>
        <w:t>editItem.ejs</w:t>
      </w:r>
      <w:proofErr w:type="spellEnd"/>
      <w:r w:rsidRPr="00F63A27">
        <w:rPr>
          <w:rFonts w:eastAsia="Times New Roman"/>
          <w:lang w:eastAsia="en-IN"/>
        </w:rPr>
        <w:t>: Form to edit an existing item.</w:t>
      </w:r>
    </w:p>
    <w:p w14:paraId="685D56C3" w14:textId="41E2D52A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>I</w:t>
      </w:r>
      <w:r w:rsidR="00FA78F4">
        <w:rPr>
          <w:rFonts w:eastAsia="Times New Roman"/>
          <w:b/>
          <w:bCs/>
          <w:lang w:eastAsia="en-IN"/>
        </w:rPr>
        <w:t>II</w:t>
      </w:r>
      <w:r w:rsidRPr="00F63A27">
        <w:rPr>
          <w:rFonts w:eastAsia="Times New Roman"/>
          <w:b/>
          <w:bCs/>
          <w:lang w:eastAsia="en-IN"/>
        </w:rPr>
        <w:t xml:space="preserve">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views </w:t>
      </w:r>
      <w:r w:rsidRPr="00F63A27">
        <w:rPr>
          <w:rFonts w:eastAsia="Times New Roman"/>
          <w:lang w:eastAsia="en-IN"/>
        </w:rPr>
        <w:t>and create new file</w:t>
      </w:r>
      <w:r w:rsidRPr="00F63A27">
        <w:rPr>
          <w:rFonts w:eastAsia="Times New Roman"/>
          <w:b/>
          <w:bCs/>
          <w:lang w:eastAsia="en-IN"/>
        </w:rPr>
        <w:t xml:space="preserve"> </w:t>
      </w:r>
      <w:proofErr w:type="spellStart"/>
      <w:r w:rsidRPr="00F63A27">
        <w:rPr>
          <w:rFonts w:eastAsia="Times New Roman"/>
          <w:b/>
          <w:bCs/>
          <w:lang w:eastAsia="en-IN"/>
        </w:rPr>
        <w:t>editItem.ejs</w:t>
      </w:r>
      <w:proofErr w:type="spellEnd"/>
      <w:r w:rsidRPr="00F63A27">
        <w:rPr>
          <w:rFonts w:eastAsia="Times New Roman"/>
          <w:b/>
          <w:bCs/>
          <w:lang w:eastAsia="en-IN"/>
        </w:rPr>
        <w:t xml:space="preserve"> </w:t>
      </w:r>
      <w:r w:rsidRPr="00F63A27">
        <w:rPr>
          <w:rFonts w:eastAsia="Times New Roman"/>
          <w:lang w:eastAsia="en-IN"/>
        </w:rPr>
        <w:t>and paste following code</w:t>
      </w:r>
    </w:p>
    <w:p w14:paraId="5FD65C97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DAB005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&lt;h1&gt;Edit Details:&lt;/h1&gt;</w:t>
      </w:r>
    </w:p>
    <w:p w14:paraId="6438201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&lt;div class="container"&gt;</w:t>
      </w:r>
    </w:p>
    <w:p w14:paraId="58348F3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&lt;form action="/update" method="POST"&gt;</w:t>
      </w:r>
    </w:p>
    <w:p w14:paraId="7367F26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&lt;div class="form-group"&gt;</w:t>
      </w:r>
    </w:p>
    <w:p w14:paraId="75CBFC3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&lt;input type="hidden" name="id" value="&lt;%= item.id %&gt;" class="form-control"&gt;</w:t>
      </w:r>
    </w:p>
    <w:p w14:paraId="2D97A1D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&lt;label&gt;Key:&lt;/label&gt;</w:t>
      </w:r>
    </w:p>
    <w:p w14:paraId="2D29C46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&lt;input type="text" name="name" value="&lt;%= item.name %&gt;" class="form-control" required&gt;</w:t>
      </w:r>
    </w:p>
    <w:p w14:paraId="3660557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&lt;/div&gt;</w:t>
      </w:r>
    </w:p>
    <w:p w14:paraId="28BBC35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lastRenderedPageBreak/>
        <w:t>&lt;div class="form-group"&gt;</w:t>
      </w:r>
    </w:p>
    <w:p w14:paraId="4640FBC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&lt;label&gt;Value:&lt;/label&gt;</w:t>
      </w:r>
    </w:p>
    <w:p w14:paraId="4606E23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textarea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name="description" class="form-control" required&gt;&lt;%=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item.description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%&gt;&lt;/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textarea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112166A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&lt;/div&gt;</w:t>
      </w:r>
    </w:p>
    <w:p w14:paraId="496B9BC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&lt;button type="submit"&gt;Update Item&lt;/button&gt;</w:t>
      </w:r>
    </w:p>
    <w:p w14:paraId="404451A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&lt;/form&gt;</w:t>
      </w:r>
    </w:p>
    <w:p w14:paraId="17FE23A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&lt;/div&gt;</w:t>
      </w:r>
    </w:p>
    <w:p w14:paraId="0BAA944A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A078D76" w14:textId="565A2E97" w:rsidR="00F63A27" w:rsidRPr="00F63A27" w:rsidRDefault="0073217C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>8</w:t>
      </w:r>
      <w:r w:rsidR="00F63A27" w:rsidRPr="00F63A27">
        <w:rPr>
          <w:rFonts w:eastAsia="Times New Roman"/>
          <w:b/>
          <w:bCs/>
          <w:lang w:eastAsia="en-IN"/>
        </w:rPr>
        <w:t>: Server (server.js)</w:t>
      </w:r>
    </w:p>
    <w:p w14:paraId="7ECAB2A4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lang w:eastAsia="en-IN"/>
        </w:rPr>
        <w:t xml:space="preserve">The </w:t>
      </w:r>
      <w:r w:rsidRPr="00F63A27">
        <w:rPr>
          <w:rFonts w:eastAsia="Times New Roman"/>
          <w:b/>
          <w:bCs/>
          <w:lang w:eastAsia="en-IN"/>
        </w:rPr>
        <w:t>server.js</w:t>
      </w:r>
      <w:r w:rsidRPr="00F63A27">
        <w:rPr>
          <w:rFonts w:eastAsia="Times New Roman"/>
          <w:lang w:eastAsia="en-IN"/>
        </w:rPr>
        <w:t xml:space="preserve"> file sets up the Express app and configures the middleware, views, and routes.</w:t>
      </w:r>
    </w:p>
    <w:p w14:paraId="4134486C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b/>
          <w:bCs/>
          <w:lang w:eastAsia="en-IN"/>
        </w:rPr>
        <w:t xml:space="preserve">I. </w:t>
      </w:r>
      <w:r w:rsidRPr="00F63A27">
        <w:rPr>
          <w:rFonts w:eastAsia="Times New Roman"/>
          <w:lang w:eastAsia="en-IN"/>
        </w:rPr>
        <w:t>Right Click</w:t>
      </w:r>
      <w:r w:rsidRPr="00F63A27">
        <w:rPr>
          <w:rFonts w:eastAsia="Times New Roman"/>
          <w:b/>
          <w:bCs/>
          <w:lang w:eastAsia="en-IN"/>
        </w:rPr>
        <w:t xml:space="preserve"> crud-app </w:t>
      </w:r>
      <w:r w:rsidRPr="00F63A27">
        <w:rPr>
          <w:rFonts w:eastAsia="Times New Roman"/>
          <w:lang w:eastAsia="en-IN"/>
        </w:rPr>
        <w:t>and make new file</w:t>
      </w:r>
      <w:r w:rsidRPr="00F63A27">
        <w:rPr>
          <w:rFonts w:eastAsia="Times New Roman"/>
          <w:b/>
          <w:bCs/>
          <w:lang w:eastAsia="en-IN"/>
        </w:rPr>
        <w:t xml:space="preserve"> server.js </w:t>
      </w:r>
      <w:r w:rsidRPr="00F63A27">
        <w:rPr>
          <w:rFonts w:eastAsia="Times New Roman"/>
          <w:lang w:eastAsia="en-IN"/>
        </w:rPr>
        <w:t>and paste following code.</w:t>
      </w:r>
    </w:p>
    <w:p w14:paraId="0DCB210B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4BF534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server.js</w:t>
      </w:r>
    </w:p>
    <w:p w14:paraId="7AE9973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express = require('express');</w:t>
      </w:r>
    </w:p>
    <w:p w14:paraId="6E59FD9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bodyParser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require('body-parser');</w:t>
      </w:r>
    </w:p>
    <w:p w14:paraId="0D61FB6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path = require('path');</w:t>
      </w:r>
    </w:p>
    <w:p w14:paraId="02F6297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itemRoutes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= require(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'./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routes/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itemRoutes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38A055B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A048DB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app = 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express(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BBDA69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55AC7AC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Middleware to parse form data</w:t>
      </w:r>
    </w:p>
    <w:p w14:paraId="54EEACD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app.use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bodyParser.urlencoded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({ extended: true }));</w:t>
      </w:r>
    </w:p>
    <w:p w14:paraId="63695C5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5C08643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Set EJS as the view engine</w:t>
      </w:r>
    </w:p>
    <w:p w14:paraId="48F8D64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app.set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'view engine', '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ejs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0D40AB1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app.set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'views',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path.join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(__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dirname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'views'));</w:t>
      </w:r>
    </w:p>
    <w:p w14:paraId="04F0A0F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1E5D11F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Static files (for CSS, images, etc.)</w:t>
      </w:r>
    </w:p>
    <w:p w14:paraId="73879EA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app.use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express.static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path.join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(__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dirname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, 'public')));</w:t>
      </w:r>
    </w:p>
    <w:p w14:paraId="34DD552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A18FB9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Use item routes</w:t>
      </w:r>
    </w:p>
    <w:p w14:paraId="1B7950D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app.use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'/',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itemRoutes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81FE2D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1A4D05B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// Start the server</w:t>
      </w:r>
    </w:p>
    <w:p w14:paraId="17E0907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PORT =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process.env.PORT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|| 3000;</w:t>
      </w:r>
    </w:p>
    <w:p w14:paraId="1D125F4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app.listen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(PORT, () =&gt; {</w:t>
      </w:r>
    </w:p>
    <w:p w14:paraId="64DCDB1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console.log(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`Server running on http://localhost:${PORT}`);</w:t>
      </w:r>
    </w:p>
    <w:p w14:paraId="07CCD33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57D00673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2945453" w14:textId="6D04F8AE" w:rsidR="00F63A27" w:rsidRPr="00F63A27" w:rsidRDefault="0073217C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>9</w:t>
      </w:r>
      <w:r w:rsidR="00F63A27" w:rsidRPr="00F63A27">
        <w:rPr>
          <w:rFonts w:eastAsia="Times New Roman"/>
          <w:b/>
          <w:bCs/>
          <w:lang w:eastAsia="en-IN"/>
        </w:rPr>
        <w:t>: CSS (Optional)</w:t>
      </w:r>
    </w:p>
    <w:p w14:paraId="6F73D93A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lang w:eastAsia="en-IN"/>
        </w:rPr>
        <w:t>Add basic CSS for styling in </w:t>
      </w:r>
    </w:p>
    <w:p w14:paraId="4A61878C" w14:textId="6CF31F54" w:rsidR="00F63A27" w:rsidRPr="00F63A27" w:rsidRDefault="004F469D" w:rsidP="00F63A27">
      <w:pPr>
        <w:spacing w:after="0" w:line="240" w:lineRule="auto"/>
        <w:jc w:val="both"/>
        <w:rPr>
          <w:rFonts w:eastAsia="Times New Roman"/>
          <w:lang w:eastAsia="en-IN"/>
        </w:rPr>
      </w:pPr>
      <w:r>
        <w:rPr>
          <w:rFonts w:eastAsia="Times New Roman"/>
          <w:b/>
          <w:bCs/>
          <w:lang w:eastAsia="en-IN"/>
        </w:rPr>
        <w:t xml:space="preserve">I. </w:t>
      </w:r>
      <w:r w:rsidR="00F63A27" w:rsidRPr="00F63A27">
        <w:rPr>
          <w:rFonts w:eastAsia="Times New Roman"/>
          <w:lang w:eastAsia="en-IN"/>
        </w:rPr>
        <w:t>Right Click</w:t>
      </w:r>
      <w:r w:rsidR="00F63A27" w:rsidRPr="00F63A27">
        <w:rPr>
          <w:rFonts w:eastAsia="Times New Roman"/>
          <w:b/>
          <w:bCs/>
          <w:lang w:eastAsia="en-IN"/>
        </w:rPr>
        <w:t xml:space="preserve"> crud-app </w:t>
      </w:r>
      <w:r w:rsidR="00F63A27" w:rsidRPr="00F63A27">
        <w:rPr>
          <w:rFonts w:eastAsia="Times New Roman"/>
          <w:lang w:eastAsia="en-IN"/>
        </w:rPr>
        <w:t>and make new folder</w:t>
      </w:r>
      <w:r w:rsidR="00F63A27" w:rsidRPr="00F63A27">
        <w:rPr>
          <w:rFonts w:eastAsia="Times New Roman"/>
          <w:b/>
          <w:bCs/>
          <w:lang w:eastAsia="en-IN"/>
        </w:rPr>
        <w:t xml:space="preserve"> public</w:t>
      </w:r>
    </w:p>
    <w:p w14:paraId="1A99DAE8" w14:textId="04F4AFC1" w:rsidR="00F63A27" w:rsidRDefault="004F469D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 xml:space="preserve">II. </w:t>
      </w:r>
      <w:r w:rsidR="00F63A27" w:rsidRPr="00F63A27">
        <w:rPr>
          <w:rFonts w:eastAsia="Times New Roman"/>
          <w:lang w:eastAsia="en-IN"/>
        </w:rPr>
        <w:t>Right click</w:t>
      </w:r>
      <w:r w:rsidR="00F63A27" w:rsidRPr="00F63A27">
        <w:rPr>
          <w:rFonts w:eastAsia="Times New Roman"/>
          <w:b/>
          <w:bCs/>
          <w:lang w:eastAsia="en-IN"/>
        </w:rPr>
        <w:t xml:space="preserve"> public </w:t>
      </w:r>
      <w:r w:rsidR="00F63A27" w:rsidRPr="00F63A27">
        <w:rPr>
          <w:rFonts w:eastAsia="Times New Roman"/>
          <w:lang w:eastAsia="en-IN"/>
        </w:rPr>
        <w:t>and make new file</w:t>
      </w:r>
      <w:r w:rsidR="00F63A27" w:rsidRPr="00F63A27">
        <w:rPr>
          <w:rFonts w:eastAsia="Times New Roman"/>
          <w:b/>
          <w:bCs/>
          <w:lang w:eastAsia="en-IN"/>
        </w:rPr>
        <w:t xml:space="preserve"> styles.css</w:t>
      </w:r>
      <w:r>
        <w:rPr>
          <w:rFonts w:eastAsia="Times New Roman"/>
          <w:b/>
          <w:bCs/>
          <w:lang w:eastAsia="en-IN"/>
        </w:rPr>
        <w:t xml:space="preserve"> and paste following code</w:t>
      </w:r>
      <w:r w:rsidR="00F63A27" w:rsidRPr="00F63A27">
        <w:rPr>
          <w:rFonts w:eastAsia="Times New Roman"/>
          <w:b/>
          <w:bCs/>
          <w:lang w:eastAsia="en-IN"/>
        </w:rPr>
        <w:t>:</w:t>
      </w:r>
    </w:p>
    <w:p w14:paraId="0541E0E9" w14:textId="77777777" w:rsidR="004F469D" w:rsidRPr="00F63A27" w:rsidRDefault="004F469D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B6FAFF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body {</w:t>
      </w:r>
    </w:p>
    <w:p w14:paraId="26BEDE6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font-family: Cambria, Cochin, Georgia, Times, 'Times New Roman', serif;</w:t>
      </w:r>
    </w:p>
    <w:p w14:paraId="0367652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font-size: larger;</w:t>
      </w:r>
    </w:p>
    <w:p w14:paraId="309F1D3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font-weight: 200;</w:t>
      </w:r>
    </w:p>
    <w:p w14:paraId="6330C7B5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}</w:t>
      </w:r>
    </w:p>
    <w:p w14:paraId="616A46D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h1 {</w:t>
      </w:r>
    </w:p>
    <w:p w14:paraId="452C890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: #530101;</w:t>
      </w:r>
    </w:p>
    <w:p w14:paraId="589108F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}</w:t>
      </w:r>
    </w:p>
    <w:p w14:paraId="4F10B8A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h2 {</w:t>
      </w:r>
    </w:p>
    <w:p w14:paraId="4F88B3D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: #270153;</w:t>
      </w:r>
    </w:p>
    <w:p w14:paraId="4A68ECE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}</w:t>
      </w:r>
    </w:p>
    <w:p w14:paraId="3655BFB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{</w:t>
      </w:r>
    </w:p>
    <w:p w14:paraId="12A8F99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list-style-type: none;</w:t>
      </w:r>
    </w:p>
    <w:p w14:paraId="777B15F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padding: 0;</w:t>
      </w:r>
    </w:p>
    <w:p w14:paraId="4806092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lastRenderedPageBreak/>
        <w:t>  }  </w:t>
      </w:r>
    </w:p>
    <w:p w14:paraId="2A9A235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 li {</w:t>
      </w:r>
    </w:p>
    <w:p w14:paraId="764B8CD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padding: 5px 0;</w:t>
      </w:r>
    </w:p>
    <w:p w14:paraId="4B66D6B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}</w:t>
      </w:r>
    </w:p>
    <w:p w14:paraId="434816C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</w:t>
      </w: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.form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-group {</w:t>
      </w:r>
    </w:p>
    <w:p w14:paraId="3F9DAFA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margin-bottom: 20px;</w:t>
      </w:r>
    </w:p>
    <w:p w14:paraId="1F683C5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}</w:t>
      </w:r>
    </w:p>
    <w:p w14:paraId="7CE0731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.container {</w:t>
      </w:r>
    </w:p>
    <w:p w14:paraId="49ABC86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max-width: 500px;</w:t>
      </w:r>
    </w:p>
    <w:p w14:paraId="5E3477F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margin: 50px auto;</w:t>
      </w:r>
    </w:p>
    <w:p w14:paraId="1DEB9A1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padding: 20px;</w:t>
      </w:r>
    </w:p>
    <w:p w14:paraId="72846B1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border: 1px solid #ccc;</w:t>
      </w:r>
    </w:p>
    <w:p w14:paraId="5D0DCE7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border-radius: 5px;</w:t>
      </w:r>
    </w:p>
    <w:p w14:paraId="75B6752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background-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: #f9f9f9;</w:t>
      </w:r>
    </w:p>
    <w:p w14:paraId="73BA70A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}</w:t>
      </w:r>
    </w:p>
    <w:p w14:paraId="527FA15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/* input, select {</w:t>
      </w:r>
    </w:p>
    <w:p w14:paraId="055D39C9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width: 100%;</w:t>
      </w:r>
    </w:p>
    <w:p w14:paraId="647E89D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padding: 10px;</w:t>
      </w:r>
    </w:p>
    <w:p w14:paraId="657A00C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margin-bottom: 10px;</w:t>
      </w:r>
    </w:p>
    <w:p w14:paraId="147D853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  box-sizing: border-box;</w:t>
      </w:r>
    </w:p>
    <w:p w14:paraId="2E6BCF5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}*/</w:t>
      </w:r>
    </w:p>
    <w:p w14:paraId="78FF1AD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form {</w:t>
      </w:r>
    </w:p>
    <w:p w14:paraId="6DB4C3A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max-width: 1200px;</w:t>
      </w:r>
    </w:p>
    <w:p w14:paraId="4AC3B88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margin: 0 auto;</w:t>
      </w:r>
    </w:p>
    <w:p w14:paraId="518A4C63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41A140C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label {</w:t>
      </w:r>
    </w:p>
    <w:p w14:paraId="623F628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display: block;</w:t>
      </w:r>
    </w:p>
    <w:p w14:paraId="34B359B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margin: 10px 0 5px;</w:t>
      </w:r>
    </w:p>
    <w:p w14:paraId="5F8498D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color:blue</w:t>
      </w:r>
      <w:proofErr w:type="spellEnd"/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7CE768A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54A5FF78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.form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-control {</w:t>
      </w:r>
    </w:p>
    <w:p w14:paraId="7F4678BB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width: 100%;</w:t>
      </w:r>
    </w:p>
    <w:p w14:paraId="4D928B7A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padding: 8px;</w:t>
      </w:r>
    </w:p>
    <w:p w14:paraId="09FDB6BE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font-size: 16px;</w:t>
      </w:r>
    </w:p>
    <w:p w14:paraId="65584E52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border: 1px solid #4b0202;</w:t>
      </w:r>
    </w:p>
    <w:p w14:paraId="07C17B9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border-radius: 4px;</w:t>
      </w:r>
    </w:p>
    <w:p w14:paraId="24AEA3C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5ACEAA71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button {</w:t>
      </w:r>
    </w:p>
    <w:p w14:paraId="456D8904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padding: 10px 20px;</w:t>
      </w:r>
    </w:p>
    <w:p w14:paraId="162E41B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background-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: #008080;</w:t>
      </w:r>
    </w:p>
    <w:p w14:paraId="079C96A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: </w:t>
      </w:r>
      <w:proofErr w:type="spellStart"/>
      <w:proofErr w:type="gramStart"/>
      <w:r w:rsidRPr="00F63A27">
        <w:rPr>
          <w:rFonts w:ascii="Consolas" w:eastAsia="Times New Roman" w:hAnsi="Consolas"/>
          <w:sz w:val="20"/>
          <w:szCs w:val="20"/>
          <w:lang w:eastAsia="en-IN"/>
        </w:rPr>
        <w:t>rgb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F63A27">
        <w:rPr>
          <w:rFonts w:ascii="Consolas" w:eastAsia="Times New Roman" w:hAnsi="Consolas"/>
          <w:sz w:val="20"/>
          <w:szCs w:val="20"/>
          <w:lang w:eastAsia="en-IN"/>
        </w:rPr>
        <w:t>12, 0, 0);</w:t>
      </w:r>
    </w:p>
    <w:p w14:paraId="1D4B3CFD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border: none;</w:t>
      </w:r>
    </w:p>
    <w:p w14:paraId="6A6F669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border-radius: 4px;</w:t>
      </w:r>
    </w:p>
    <w:p w14:paraId="4EC0716C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cursor: pointer;</w:t>
      </w:r>
    </w:p>
    <w:p w14:paraId="47CC14A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font-size: 16px;</w:t>
      </w:r>
    </w:p>
    <w:p w14:paraId="7B410B07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  display: flex;</w:t>
      </w:r>
    </w:p>
    <w:p w14:paraId="09510CDF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justify-content: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05678E46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 xml:space="preserve">  align-items: </w:t>
      </w:r>
      <w:proofErr w:type="spellStart"/>
      <w:r w:rsidRPr="00F63A27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F63A27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70C9BCF0" w14:textId="77777777" w:rsidR="00F63A27" w:rsidRP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6623528" w14:textId="77777777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09DFDA7" w14:textId="2108380A" w:rsidR="00F63A27" w:rsidRPr="00F63A27" w:rsidRDefault="00F63A27" w:rsidP="00F63A27">
      <w:pPr>
        <w:spacing w:after="0" w:line="240" w:lineRule="auto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lang w:eastAsia="en-IN"/>
        </w:rPr>
        <w:t>Ensure explorer in VS Code looks like this</w:t>
      </w:r>
      <w:r w:rsidR="009516B3">
        <w:rPr>
          <w:rFonts w:eastAsia="Times New Roman"/>
          <w:lang w:eastAsia="en-IN"/>
        </w:rPr>
        <w:t>, as shown in Figure 10.1</w:t>
      </w:r>
      <w:r w:rsidRPr="00F63A27">
        <w:rPr>
          <w:rFonts w:eastAsia="Times New Roman"/>
          <w:lang w:eastAsia="en-IN"/>
        </w:rPr>
        <w:t>:</w:t>
      </w:r>
    </w:p>
    <w:p w14:paraId="48189309" w14:textId="3E409E01" w:rsidR="00F63A27" w:rsidRDefault="00F63A27" w:rsidP="009516B3">
      <w:pPr>
        <w:spacing w:after="0" w:line="240" w:lineRule="auto"/>
        <w:jc w:val="center"/>
        <w:rPr>
          <w:rFonts w:eastAsia="Times New Roman"/>
          <w:lang w:eastAsia="en-IN"/>
        </w:rPr>
      </w:pPr>
    </w:p>
    <w:p w14:paraId="3BE638C0" w14:textId="28DB1CBD" w:rsidR="009516B3" w:rsidRDefault="009516B3" w:rsidP="009516B3">
      <w:pPr>
        <w:spacing w:after="0" w:line="240" w:lineRule="auto"/>
        <w:jc w:val="center"/>
        <w:rPr>
          <w:rFonts w:eastAsia="Times New Roman"/>
          <w:i/>
          <w:iCs/>
          <w:sz w:val="18"/>
          <w:szCs w:val="18"/>
          <w:lang w:eastAsia="en-IN"/>
        </w:rPr>
      </w:pPr>
      <w:r w:rsidRPr="00C2782D">
        <w:rPr>
          <w:rFonts w:eastAsia="Times New Roman"/>
          <w:b/>
          <w:bCs/>
          <w:i/>
          <w:iCs/>
          <w:sz w:val="18"/>
          <w:szCs w:val="18"/>
          <w:lang w:eastAsia="en-IN"/>
        </w:rPr>
        <w:t xml:space="preserve">Figure 10.1: </w:t>
      </w:r>
      <w:r w:rsidRPr="00C2782D">
        <w:rPr>
          <w:rFonts w:eastAsia="Times New Roman"/>
          <w:i/>
          <w:iCs/>
          <w:sz w:val="18"/>
          <w:szCs w:val="18"/>
          <w:lang w:eastAsia="en-IN"/>
        </w:rPr>
        <w:t>crud-app</w:t>
      </w:r>
      <w:r>
        <w:rPr>
          <w:rFonts w:eastAsia="Times New Roman"/>
          <w:i/>
          <w:iCs/>
          <w:sz w:val="18"/>
          <w:szCs w:val="18"/>
          <w:lang w:eastAsia="en-IN"/>
        </w:rPr>
        <w:t xml:space="preserve"> Folder</w:t>
      </w:r>
    </w:p>
    <w:p w14:paraId="3EC5CAC4" w14:textId="77777777" w:rsidR="002859AD" w:rsidRPr="00F63A27" w:rsidRDefault="002859AD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1CD8FEB" w14:textId="0EB82EEF" w:rsidR="00F63A27" w:rsidRPr="00F63A27" w:rsidRDefault="00F63A27" w:rsidP="00F63A27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F63A27">
        <w:rPr>
          <w:rFonts w:eastAsia="Times New Roman"/>
          <w:b/>
          <w:bCs/>
          <w:lang w:eastAsia="en-IN"/>
        </w:rPr>
        <w:t>1</w:t>
      </w:r>
      <w:r w:rsidR="0073217C">
        <w:rPr>
          <w:rFonts w:eastAsia="Times New Roman"/>
          <w:b/>
          <w:bCs/>
          <w:lang w:eastAsia="en-IN"/>
        </w:rPr>
        <w:t>0</w:t>
      </w:r>
      <w:r w:rsidRPr="00F63A27">
        <w:rPr>
          <w:rFonts w:eastAsia="Times New Roman"/>
          <w:b/>
          <w:bCs/>
          <w:lang w:eastAsia="en-IN"/>
        </w:rPr>
        <w:t>: Run the Application</w:t>
      </w:r>
    </w:p>
    <w:p w14:paraId="761712E5" w14:textId="77777777" w:rsidR="00F63A27" w:rsidRDefault="00F63A27" w:rsidP="002859AD">
      <w:pPr>
        <w:numPr>
          <w:ilvl w:val="0"/>
          <w:numId w:val="723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Times New Roman"/>
          <w:lang w:eastAsia="en-IN"/>
        </w:rPr>
      </w:pPr>
      <w:r w:rsidRPr="00F63A27">
        <w:rPr>
          <w:rFonts w:eastAsia="Times New Roman"/>
          <w:lang w:eastAsia="en-IN"/>
        </w:rPr>
        <w:t>Start the Node.js application by typing following command in terminal:</w:t>
      </w:r>
    </w:p>
    <w:p w14:paraId="41B378E7" w14:textId="77777777" w:rsidR="002859AD" w:rsidRPr="00F63A27" w:rsidRDefault="002859AD" w:rsidP="002859AD">
      <w:pPr>
        <w:spacing w:after="0" w:line="240" w:lineRule="auto"/>
        <w:ind w:left="720"/>
        <w:jc w:val="both"/>
        <w:rPr>
          <w:rFonts w:eastAsia="Times New Roman"/>
          <w:lang w:eastAsia="en-IN"/>
        </w:rPr>
      </w:pPr>
    </w:p>
    <w:p w14:paraId="6E3CC403" w14:textId="77777777" w:rsidR="00F63A27" w:rsidRDefault="00F63A27" w:rsidP="00F63A27">
      <w:pPr>
        <w:spacing w:after="0" w:line="240" w:lineRule="auto"/>
        <w:jc w:val="both"/>
        <w:rPr>
          <w:rFonts w:ascii="Consolas" w:eastAsia="Times New Roman" w:hAnsi="Consolas"/>
          <w:b/>
          <w:bCs/>
          <w:sz w:val="20"/>
          <w:szCs w:val="20"/>
          <w:lang w:eastAsia="en-IN"/>
        </w:rPr>
      </w:pPr>
      <w:r w:rsidRPr="00F63A27">
        <w:rPr>
          <w:rFonts w:ascii="Consolas" w:eastAsia="Times New Roman" w:hAnsi="Consolas"/>
          <w:b/>
          <w:bCs/>
          <w:sz w:val="20"/>
          <w:szCs w:val="20"/>
          <w:lang w:eastAsia="en-IN"/>
        </w:rPr>
        <w:t>node server.js</w:t>
      </w:r>
    </w:p>
    <w:p w14:paraId="5571722D" w14:textId="77777777" w:rsidR="002859AD" w:rsidRPr="00F63A27" w:rsidRDefault="002859AD" w:rsidP="00F63A27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B90243D" w14:textId="4FFA5FD5" w:rsidR="002859AD" w:rsidRDefault="002859AD" w:rsidP="00F63A27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5EEFCDA" w14:textId="533B558E" w:rsidR="00174B91" w:rsidRPr="00174B91" w:rsidRDefault="00174B91" w:rsidP="00C2782D">
      <w:pPr>
        <w:spacing w:after="0" w:line="240" w:lineRule="auto"/>
        <w:jc w:val="center"/>
        <w:rPr>
          <w:rFonts w:eastAsia="Times New Roman"/>
          <w:sz w:val="18"/>
          <w:szCs w:val="18"/>
          <w:lang w:eastAsia="en-IN"/>
        </w:rPr>
      </w:pPr>
    </w:p>
    <w:p w14:paraId="1D2354D1" w14:textId="51E3F5EB" w:rsidR="00993527" w:rsidRPr="00E559F3" w:rsidRDefault="009516B3" w:rsidP="0078316E">
      <w:pPr>
        <w:spacing w:after="0" w:line="240" w:lineRule="auto"/>
        <w:jc w:val="center"/>
        <w:rPr>
          <w:rFonts w:eastAsia="Times New Roman"/>
          <w:lang w:eastAsia="en-IN"/>
        </w:rPr>
      </w:pPr>
      <w:r w:rsidRPr="00C2782D">
        <w:rPr>
          <w:rFonts w:eastAsia="Times New Roman"/>
          <w:b/>
          <w:bCs/>
          <w:i/>
          <w:iCs/>
          <w:sz w:val="18"/>
          <w:szCs w:val="18"/>
          <w:lang w:eastAsia="en-IN"/>
        </w:rPr>
        <w:t>.</w:t>
      </w:r>
    </w:p>
    <w:p w14:paraId="396C8DCF" w14:textId="77777777" w:rsidR="00E559F3" w:rsidRDefault="00E559F3" w:rsidP="00E559F3">
      <w:pPr>
        <w:spacing w:after="0" w:line="240" w:lineRule="auto"/>
        <w:ind w:left="426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655D02C9" w14:textId="77777777" w:rsidR="000C0564" w:rsidRPr="000C0564" w:rsidRDefault="000C0564" w:rsidP="000C0564">
      <w:pPr>
        <w:spacing w:after="0"/>
        <w:jc w:val="both"/>
        <w:rPr>
          <w:rFonts w:eastAsia="Cambria" w:cs="Cambria"/>
          <w:b/>
          <w:bCs/>
          <w:sz w:val="40"/>
          <w:szCs w:val="40"/>
        </w:rPr>
      </w:pPr>
      <w:r w:rsidRPr="000C0564">
        <w:rPr>
          <w:rFonts w:eastAsia="Cambria" w:cs="Cambria"/>
          <w:b/>
          <w:bCs/>
          <w:sz w:val="40"/>
          <w:szCs w:val="40"/>
        </w:rPr>
        <w:t>Writing HTML and CSS for the Front End</w:t>
      </w:r>
    </w:p>
    <w:p w14:paraId="532454BD" w14:textId="4CB2027A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3D3B479" w14:textId="0640B9FB" w:rsidR="005B12FB" w:rsidRPr="005B12FB" w:rsidRDefault="00C83426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t>About</w:t>
      </w:r>
      <w:r w:rsidR="005B12FB" w:rsidRPr="005B12FB">
        <w:rPr>
          <w:rFonts w:eastAsia="Times New Roman"/>
          <w:b/>
          <w:bCs/>
          <w:lang w:eastAsia="en-IN"/>
        </w:rPr>
        <w:t xml:space="preserve"> HTML</w:t>
      </w:r>
    </w:p>
    <w:p w14:paraId="5BBF4951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HTML (</w:t>
      </w:r>
      <w:proofErr w:type="spellStart"/>
      <w:r w:rsidRPr="005B12FB">
        <w:rPr>
          <w:rFonts w:eastAsia="Times New Roman"/>
          <w:b/>
          <w:bCs/>
          <w:lang w:eastAsia="en-IN"/>
        </w:rPr>
        <w:t>HyperText</w:t>
      </w:r>
      <w:proofErr w:type="spellEnd"/>
      <w:r w:rsidRPr="005B12FB">
        <w:rPr>
          <w:rFonts w:eastAsia="Times New Roman"/>
          <w:b/>
          <w:bCs/>
          <w:lang w:eastAsia="en-IN"/>
        </w:rPr>
        <w:t xml:space="preserve"> Markup Language</w:t>
      </w:r>
      <w:r w:rsidRPr="005B12FB">
        <w:rPr>
          <w:rFonts w:eastAsia="Times New Roman"/>
          <w:lang w:eastAsia="en-IN"/>
        </w:rPr>
        <w:t>) defines the structure and content of a webpage. It uses elements enclosed in tags to describe parts of a webpage like headings, paragraphs, images, links, forms, and more.</w:t>
      </w:r>
    </w:p>
    <w:p w14:paraId="546C8D94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Basic HTML Structure</w:t>
      </w:r>
    </w:p>
    <w:p w14:paraId="638048D8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Every HTML document has a standard structure:</w:t>
      </w:r>
    </w:p>
    <w:p w14:paraId="68B30CE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&lt;!DOCTYPE html&gt;</w:t>
      </w:r>
    </w:p>
    <w:p w14:paraId="3803F4D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&lt;html lang="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en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"&gt;</w:t>
      </w:r>
    </w:p>
    <w:p w14:paraId="0AD4583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&lt;head&gt;</w:t>
      </w:r>
    </w:p>
    <w:p w14:paraId="0F48D860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&lt;meta charset="UTF-8"&gt;</w:t>
      </w:r>
    </w:p>
    <w:p w14:paraId="78A19CA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6B03EBA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&lt;title&gt;My Web Application&lt;/title&gt;</w:t>
      </w:r>
    </w:p>
    <w:p w14:paraId="1074C4B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&lt;link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rel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="stylesheet"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="styles.css"&gt;</w:t>
      </w:r>
    </w:p>
    <w:p w14:paraId="6AAC0A08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&lt;/head&gt;</w:t>
      </w:r>
    </w:p>
    <w:p w14:paraId="6509B56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&lt;body&gt;</w:t>
      </w:r>
    </w:p>
    <w:p w14:paraId="40817B8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&lt;!--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Content goes here --&gt;</w:t>
      </w:r>
    </w:p>
    <w:p w14:paraId="426D941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&lt;/body&gt;</w:t>
      </w:r>
    </w:p>
    <w:p w14:paraId="00D7BF6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&lt;/html&gt;</w:t>
      </w:r>
    </w:p>
    <w:p w14:paraId="6FD5B178" w14:textId="2537C4EA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4064280" w14:textId="3673B5B8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Key HTML Elements</w:t>
      </w:r>
    </w:p>
    <w:p w14:paraId="2F322243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Here are common HTML tags used for structuring content:</w:t>
      </w:r>
    </w:p>
    <w:p w14:paraId="1617E315" w14:textId="77777777" w:rsidR="00911ED8" w:rsidRDefault="005B12FB" w:rsidP="00C82B03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 xml:space="preserve">a. </w:t>
      </w:r>
      <w:r w:rsidR="00911ED8" w:rsidRPr="005B12FB">
        <w:rPr>
          <w:rFonts w:eastAsia="Times New Roman"/>
          <w:b/>
          <w:bCs/>
          <w:lang w:eastAsia="en-IN"/>
        </w:rPr>
        <w:t>Paragraphs: &lt;p&gt; for regular text.</w:t>
      </w:r>
    </w:p>
    <w:p w14:paraId="2D6F4ADC" w14:textId="77777777" w:rsidR="00911ED8" w:rsidRPr="005B12FB" w:rsidRDefault="00911ED8" w:rsidP="00911ED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&lt;h1&gt;Welcome to My Website&lt;/h1&gt;</w:t>
      </w:r>
    </w:p>
    <w:p w14:paraId="31591E43" w14:textId="2197B689" w:rsidR="005B12FB" w:rsidRPr="005B12FB" w:rsidRDefault="00911ED8" w:rsidP="00911ED8">
      <w:pPr>
        <w:spacing w:after="0" w:line="240" w:lineRule="auto"/>
        <w:jc w:val="both"/>
        <w:rPr>
          <w:rFonts w:ascii="Consolas" w:eastAsia="Times New Roman" w:hAnsi="Consolas"/>
          <w:b/>
          <w:bCs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&lt;p&gt;This is </w:t>
      </w:r>
      <w:r w:rsidR="005B12FB" w:rsidRPr="005B12FB">
        <w:rPr>
          <w:rFonts w:ascii="Consolas" w:eastAsia="Times New Roman" w:hAnsi="Consolas"/>
          <w:b/>
          <w:bCs/>
          <w:sz w:val="20"/>
          <w:szCs w:val="20"/>
          <w:lang w:eastAsia="en-IN"/>
        </w:rPr>
        <w:t>Headings and Paragraphs</w:t>
      </w:r>
    </w:p>
    <w:p w14:paraId="41BE095D" w14:textId="77777777" w:rsidR="00C82B03" w:rsidRDefault="00C82B03" w:rsidP="00C82B03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2EAB37A" w14:textId="66FE382D" w:rsidR="005B12FB" w:rsidRPr="005B12FB" w:rsidRDefault="005B12FB" w:rsidP="00C82B03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Headings: &lt;h1&gt; to &lt;h6&gt; for titles or subtitles.</w:t>
      </w:r>
    </w:p>
    <w:p w14:paraId="257098E3" w14:textId="7AD31113" w:rsid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 xml:space="preserve">an introductory </w:t>
      </w:r>
      <w:proofErr w:type="gramStart"/>
      <w:r w:rsidRPr="005B12FB">
        <w:rPr>
          <w:rFonts w:eastAsia="Times New Roman"/>
          <w:lang w:eastAsia="en-IN"/>
        </w:rPr>
        <w:t>paragraph.&lt;</w:t>
      </w:r>
      <w:proofErr w:type="gramEnd"/>
      <w:r w:rsidRPr="005B12FB">
        <w:rPr>
          <w:rFonts w:eastAsia="Times New Roman"/>
          <w:lang w:eastAsia="en-IN"/>
        </w:rPr>
        <w:t>/p&gt;</w:t>
      </w:r>
    </w:p>
    <w:p w14:paraId="0E848DD4" w14:textId="77777777" w:rsidR="00C82B03" w:rsidRPr="005B12FB" w:rsidRDefault="00C82B03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BA601B2" w14:textId="7529F0CE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Lists</w:t>
      </w:r>
    </w:p>
    <w:p w14:paraId="5A9C0392" w14:textId="77777777" w:rsidR="005B12FB" w:rsidRPr="005B12FB" w:rsidRDefault="005B12FB" w:rsidP="00C82B03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Ordered List (&lt;</w:t>
      </w:r>
      <w:proofErr w:type="spellStart"/>
      <w:r w:rsidRPr="005B12FB">
        <w:rPr>
          <w:rFonts w:eastAsia="Times New Roman"/>
          <w:b/>
          <w:bCs/>
          <w:lang w:eastAsia="en-IN"/>
        </w:rPr>
        <w:t>ol</w:t>
      </w:r>
      <w:proofErr w:type="spellEnd"/>
      <w:r w:rsidRPr="005B12FB">
        <w:rPr>
          <w:rFonts w:eastAsia="Times New Roman"/>
          <w:b/>
          <w:bCs/>
          <w:lang w:eastAsia="en-IN"/>
        </w:rPr>
        <w:t>&gt;) and Unordered List (&lt;</w:t>
      </w:r>
      <w:proofErr w:type="spellStart"/>
      <w:r w:rsidRPr="005B12FB">
        <w:rPr>
          <w:rFonts w:eastAsia="Times New Roman"/>
          <w:b/>
          <w:bCs/>
          <w:lang w:eastAsia="en-IN"/>
        </w:rPr>
        <w:t>ul</w:t>
      </w:r>
      <w:proofErr w:type="spellEnd"/>
      <w:r w:rsidRPr="005B12FB">
        <w:rPr>
          <w:rFonts w:eastAsia="Times New Roman"/>
          <w:b/>
          <w:bCs/>
          <w:lang w:eastAsia="en-IN"/>
        </w:rPr>
        <w:t>&gt;) are used for creating lists.</w:t>
      </w:r>
    </w:p>
    <w:p w14:paraId="6624F5C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32F6542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&lt;li&gt;HTML&lt;/li&gt;</w:t>
      </w:r>
    </w:p>
    <w:p w14:paraId="2F0702C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&lt;li&gt;CSS&lt;/li&gt;</w:t>
      </w:r>
    </w:p>
    <w:p w14:paraId="3B0194D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&lt;li&gt;JavaScript&lt;/li&gt;</w:t>
      </w:r>
    </w:p>
    <w:p w14:paraId="46B8813B" w14:textId="77777777" w:rsid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092361DF" w14:textId="77777777" w:rsidR="00C82B03" w:rsidRPr="005B12FB" w:rsidRDefault="00C82B03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F428EF3" w14:textId="1910C53E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Links and Images</w:t>
      </w:r>
    </w:p>
    <w:p w14:paraId="2772C3F0" w14:textId="77777777" w:rsidR="005B12FB" w:rsidRPr="005B12FB" w:rsidRDefault="005B12FB" w:rsidP="00C82B03">
      <w:pPr>
        <w:numPr>
          <w:ilvl w:val="0"/>
          <w:numId w:val="726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Links: &lt;a&gt; tag to create hyperlinks.</w:t>
      </w:r>
    </w:p>
    <w:p w14:paraId="78D3A8D9" w14:textId="77777777" w:rsidR="005B12FB" w:rsidRPr="005B12FB" w:rsidRDefault="005B12FB" w:rsidP="00C82B03">
      <w:pPr>
        <w:numPr>
          <w:ilvl w:val="0"/>
          <w:numId w:val="726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Images: &lt;</w:t>
      </w:r>
      <w:proofErr w:type="spellStart"/>
      <w:r w:rsidRPr="005B12FB">
        <w:rPr>
          <w:rFonts w:eastAsia="Times New Roman"/>
          <w:lang w:eastAsia="en-IN"/>
        </w:rPr>
        <w:t>img</w:t>
      </w:r>
      <w:proofErr w:type="spellEnd"/>
      <w:r w:rsidRPr="005B12FB">
        <w:rPr>
          <w:rFonts w:eastAsia="Times New Roman"/>
          <w:lang w:eastAsia="en-IN"/>
        </w:rPr>
        <w:t>&gt; tag to embed images.</w:t>
      </w:r>
    </w:p>
    <w:p w14:paraId="03A44DE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&lt;a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="https://example.com"&gt;Visit Example&lt;/a&gt;</w:t>
      </w:r>
    </w:p>
    <w:p w14:paraId="514DD83B" w14:textId="77777777" w:rsid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img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src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="logo.png" alt="Company Logo"&gt;</w:t>
      </w:r>
    </w:p>
    <w:p w14:paraId="7EB2B0D4" w14:textId="77777777" w:rsidR="00C82B03" w:rsidRPr="005B12FB" w:rsidRDefault="00C82B03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326D418D" w14:textId="6810DD21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Forms</w:t>
      </w:r>
    </w:p>
    <w:p w14:paraId="24788A34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Forms collect user input via fields like text boxes, checkboxes, and buttons.</w:t>
      </w:r>
    </w:p>
    <w:p w14:paraId="765EBE6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&lt;form action="/submit" method="POST"&gt;</w:t>
      </w:r>
    </w:p>
    <w:p w14:paraId="2BBB407F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&lt;label for="username"&gt;Username:&lt;/label&gt;</w:t>
      </w:r>
    </w:p>
    <w:p w14:paraId="49A6224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&lt;input type="text" id="username" name="username"&gt;</w:t>
      </w:r>
    </w:p>
    <w:p w14:paraId="057DC4F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&lt;button type="submit"&gt;Submit&lt;/button&gt;</w:t>
      </w:r>
    </w:p>
    <w:p w14:paraId="44FA73B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&lt;/form&gt;</w:t>
      </w:r>
    </w:p>
    <w:p w14:paraId="5736764B" w14:textId="3FF5163E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F64FF46" w14:textId="48F70AA2" w:rsidR="005B12FB" w:rsidRPr="005B12FB" w:rsidRDefault="00C82B03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>
        <w:rPr>
          <w:rFonts w:eastAsia="Times New Roman"/>
          <w:b/>
          <w:bCs/>
          <w:lang w:eastAsia="en-IN"/>
        </w:rPr>
        <w:lastRenderedPageBreak/>
        <w:t xml:space="preserve">About </w:t>
      </w:r>
      <w:r w:rsidR="005B12FB" w:rsidRPr="005B12FB">
        <w:rPr>
          <w:rFonts w:eastAsia="Times New Roman"/>
          <w:b/>
          <w:bCs/>
          <w:lang w:eastAsia="en-IN"/>
        </w:rPr>
        <w:t>CSS</w:t>
      </w:r>
    </w:p>
    <w:p w14:paraId="40A20D13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CSS (</w:t>
      </w:r>
      <w:r w:rsidRPr="005B12FB">
        <w:rPr>
          <w:rFonts w:eastAsia="Times New Roman"/>
          <w:b/>
          <w:bCs/>
          <w:lang w:eastAsia="en-IN"/>
        </w:rPr>
        <w:t>Cascading Style Sheets</w:t>
      </w:r>
      <w:r w:rsidRPr="005B12FB">
        <w:rPr>
          <w:rFonts w:eastAsia="Times New Roman"/>
          <w:lang w:eastAsia="en-IN"/>
        </w:rPr>
        <w:t xml:space="preserve">) is used to style HTML elements, controlling layout, </w:t>
      </w:r>
      <w:proofErr w:type="spellStart"/>
      <w:r w:rsidRPr="005B12FB">
        <w:rPr>
          <w:rFonts w:eastAsia="Times New Roman"/>
          <w:lang w:eastAsia="en-IN"/>
        </w:rPr>
        <w:t>colors</w:t>
      </w:r>
      <w:proofErr w:type="spellEnd"/>
      <w:r w:rsidRPr="005B12FB">
        <w:rPr>
          <w:rFonts w:eastAsia="Times New Roman"/>
          <w:lang w:eastAsia="en-IN"/>
        </w:rPr>
        <w:t>, fonts, and overall design.</w:t>
      </w:r>
    </w:p>
    <w:p w14:paraId="23DC7A48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CSS Syntax</w:t>
      </w:r>
    </w:p>
    <w:p w14:paraId="5C4BD09B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CSS consists of selectors and declarations:</w:t>
      </w:r>
    </w:p>
    <w:p w14:paraId="4344EC6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selector {</w:t>
      </w:r>
    </w:p>
    <w:p w14:paraId="462DEFD4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property: value;</w:t>
      </w:r>
    </w:p>
    <w:p w14:paraId="6B566BA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218265C0" w14:textId="77777777" w:rsidR="00C82B03" w:rsidRDefault="00C82B03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</w:p>
    <w:p w14:paraId="6D6C1AF6" w14:textId="1332DE2F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Example:</w:t>
      </w:r>
    </w:p>
    <w:p w14:paraId="02B9D5A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body {</w:t>
      </w:r>
    </w:p>
    <w:p w14:paraId="2E45399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background-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#f0f0f0;</w:t>
      </w:r>
    </w:p>
    <w:p w14:paraId="30BFFCE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font-family: Arial, sans-serif;</w:t>
      </w:r>
    </w:p>
    <w:p w14:paraId="5055482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72BEAEEA" w14:textId="26B150FC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84930F6" w14:textId="1179C22F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Key CSS Features</w:t>
      </w:r>
    </w:p>
    <w:p w14:paraId="4AE7FAD9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a. Selectors</w:t>
      </w:r>
    </w:p>
    <w:p w14:paraId="408F3A7D" w14:textId="77777777" w:rsidR="005B12FB" w:rsidRPr="005B12FB" w:rsidRDefault="005B12FB" w:rsidP="00C82B03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b/>
          <w:bCs/>
          <w:lang w:eastAsia="en-IN"/>
        </w:rPr>
        <w:t>Element Selector:</w:t>
      </w:r>
      <w:r w:rsidRPr="005B12FB">
        <w:rPr>
          <w:rFonts w:eastAsia="Times New Roman"/>
          <w:lang w:eastAsia="en-IN"/>
        </w:rPr>
        <w:t xml:space="preserve"> Styles all occurrences of an element.</w:t>
      </w:r>
    </w:p>
    <w:p w14:paraId="54D0998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p {</w:t>
      </w:r>
    </w:p>
    <w:p w14:paraId="619E747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blue;</w:t>
      </w:r>
    </w:p>
    <w:p w14:paraId="16E690F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45DBECEB" w14:textId="77777777" w:rsidR="00C82B03" w:rsidRDefault="00C82B03" w:rsidP="00C82B03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</w:p>
    <w:p w14:paraId="2654DD47" w14:textId="6CAD0D16" w:rsidR="005B12FB" w:rsidRPr="005B12FB" w:rsidRDefault="005B12FB" w:rsidP="00C82B03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b/>
          <w:bCs/>
          <w:lang w:eastAsia="en-IN"/>
        </w:rPr>
        <w:t>Class Selector:</w:t>
      </w:r>
      <w:r w:rsidRPr="005B12FB">
        <w:rPr>
          <w:rFonts w:eastAsia="Times New Roman"/>
          <w:lang w:eastAsia="en-IN"/>
        </w:rPr>
        <w:t xml:space="preserve"> Styles elements with a specific class.</w:t>
      </w:r>
    </w:p>
    <w:p w14:paraId="76CCDAF0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.highlight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{</w:t>
      </w:r>
    </w:p>
    <w:p w14:paraId="2BF8113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background-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yellow;</w:t>
      </w:r>
    </w:p>
    <w:p w14:paraId="66B83CC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5A59073" w14:textId="77777777" w:rsidR="00C82B03" w:rsidRDefault="00C82B03" w:rsidP="00C82B03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</w:p>
    <w:p w14:paraId="450045B5" w14:textId="25AD5513" w:rsidR="005B12FB" w:rsidRPr="005B12FB" w:rsidRDefault="005B12FB" w:rsidP="00C82B03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b/>
          <w:bCs/>
          <w:lang w:eastAsia="en-IN"/>
        </w:rPr>
        <w:t>ID Selector:</w:t>
      </w:r>
      <w:r w:rsidRPr="005B12FB">
        <w:rPr>
          <w:rFonts w:eastAsia="Times New Roman"/>
          <w:lang w:eastAsia="en-IN"/>
        </w:rPr>
        <w:t xml:space="preserve"> Styles a single element with a unique ID.</w:t>
      </w:r>
    </w:p>
    <w:p w14:paraId="7D714BC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#header {</w:t>
      </w:r>
    </w:p>
    <w:p w14:paraId="7E75E11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text-align: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0B4A409A" w14:textId="77777777" w:rsidR="005B12FB" w:rsidRPr="00CA46C2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3FA0687D" w14:textId="77777777" w:rsidR="00BB7730" w:rsidRDefault="00BB7730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A9CFB6F" w14:textId="61601F5F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The Box Model</w:t>
      </w:r>
    </w:p>
    <w:p w14:paraId="11735948" w14:textId="77777777" w:rsidR="00CA46C2" w:rsidRPr="005B12FB" w:rsidRDefault="00CA46C2" w:rsidP="00CA46C2">
      <w:pPr>
        <w:spacing w:after="0" w:line="240" w:lineRule="auto"/>
        <w:ind w:left="720"/>
        <w:jc w:val="both"/>
        <w:rPr>
          <w:rFonts w:eastAsia="Times New Roman"/>
          <w:lang w:eastAsia="en-IN"/>
        </w:rPr>
      </w:pPr>
    </w:p>
    <w:p w14:paraId="7CC6E15F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Example:</w:t>
      </w:r>
    </w:p>
    <w:p w14:paraId="015C6E9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.container {</w:t>
      </w:r>
    </w:p>
    <w:p w14:paraId="520ABF30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padding: 10px;</w:t>
      </w:r>
    </w:p>
    <w:p w14:paraId="015580B7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border: 2px solid black;</w:t>
      </w:r>
    </w:p>
    <w:p w14:paraId="4837971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margin: 20px;</w:t>
      </w:r>
    </w:p>
    <w:p w14:paraId="17AD1AF1" w14:textId="77777777" w:rsid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7E812B46" w14:textId="77777777" w:rsidR="00CA46C2" w:rsidRPr="005B12FB" w:rsidRDefault="00CA46C2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66EF419A" w14:textId="51829351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Layout Techniques</w:t>
      </w:r>
    </w:p>
    <w:p w14:paraId="03B497AD" w14:textId="77777777" w:rsidR="005B12FB" w:rsidRPr="005B12FB" w:rsidRDefault="005B12FB" w:rsidP="00BB7730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b/>
          <w:bCs/>
          <w:lang w:eastAsia="en-IN"/>
        </w:rPr>
        <w:t>Flexbox</w:t>
      </w:r>
      <w:r w:rsidRPr="005B12FB">
        <w:rPr>
          <w:rFonts w:eastAsia="Times New Roman"/>
          <w:lang w:eastAsia="en-IN"/>
        </w:rPr>
        <w:t>: For flexible, one-dimensional layouts.</w:t>
      </w:r>
    </w:p>
    <w:p w14:paraId="7C11DC6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.flex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>-container {</w:t>
      </w:r>
    </w:p>
    <w:p w14:paraId="54412F4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display: flex;</w:t>
      </w:r>
    </w:p>
    <w:p w14:paraId="63BF011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justify-content: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3198E050" w14:textId="77777777" w:rsid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79A4422" w14:textId="77777777" w:rsidR="00CA46C2" w:rsidRPr="005B12FB" w:rsidRDefault="00CA46C2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50E22F8F" w14:textId="77777777" w:rsidR="005B12FB" w:rsidRPr="005B12FB" w:rsidRDefault="005B12FB" w:rsidP="00BB7730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b/>
          <w:bCs/>
          <w:lang w:eastAsia="en-IN"/>
        </w:rPr>
        <w:t>Grid</w:t>
      </w:r>
      <w:r w:rsidRPr="005B12FB">
        <w:rPr>
          <w:rFonts w:eastAsia="Times New Roman"/>
          <w:lang w:eastAsia="en-IN"/>
        </w:rPr>
        <w:t>: For two-dimensional layouts.</w:t>
      </w:r>
    </w:p>
    <w:p w14:paraId="76AB123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.grid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>-container {</w:t>
      </w:r>
    </w:p>
    <w:p w14:paraId="1BE7A02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display: grid;</w:t>
      </w:r>
    </w:p>
    <w:p w14:paraId="1FF6D01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grid-template-columns: </w:t>
      </w: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repeat(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>3, 1fr);</w:t>
      </w:r>
    </w:p>
    <w:p w14:paraId="5A9A658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gap: 10px;</w:t>
      </w:r>
    </w:p>
    <w:p w14:paraId="70362EC7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32DA89F" w14:textId="77777777" w:rsidR="00CA46C2" w:rsidRDefault="00CA46C2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</w:p>
    <w:p w14:paraId="69AD8BB7" w14:textId="6D36813C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Responsive Design</w:t>
      </w:r>
    </w:p>
    <w:p w14:paraId="41D5DC66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Use media queries to adapt the layout to different screen sizes.</w:t>
      </w:r>
    </w:p>
    <w:p w14:paraId="13E8A4A8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lastRenderedPageBreak/>
        <w:t>@media (max-width: 768px) {</w:t>
      </w:r>
    </w:p>
    <w:p w14:paraId="5F01824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body {</w:t>
      </w:r>
    </w:p>
    <w:p w14:paraId="57F0591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font-size: 14px;</w:t>
      </w:r>
    </w:p>
    <w:p w14:paraId="3A971CD4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}</w:t>
      </w:r>
    </w:p>
    <w:p w14:paraId="5239B77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B3F86BB" w14:textId="3D05395A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F206025" w14:textId="5DE5C769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Combining HTML and CSS</w:t>
      </w:r>
    </w:p>
    <w:p w14:paraId="3815255D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  <w:r w:rsidRPr="005B12FB">
        <w:rPr>
          <w:rFonts w:eastAsia="Times New Roman"/>
          <w:lang w:eastAsia="en-IN"/>
        </w:rPr>
        <w:t>Here’s a simple example demonstrating HTML and CSS integration:</w:t>
      </w:r>
    </w:p>
    <w:p w14:paraId="1E4723EC" w14:textId="77777777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HTML (index.html):</w:t>
      </w:r>
    </w:p>
    <w:p w14:paraId="7DEB734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&lt;!DOCTYPE html&gt;</w:t>
      </w:r>
    </w:p>
    <w:p w14:paraId="4CB2A284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&lt;html lang="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en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"&gt;</w:t>
      </w:r>
    </w:p>
    <w:p w14:paraId="7C118A7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&lt;head&gt;</w:t>
      </w:r>
    </w:p>
    <w:p w14:paraId="47FA531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&lt;meta charset="UTF-8"&gt;</w:t>
      </w:r>
    </w:p>
    <w:p w14:paraId="6951B0F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7DFF660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&lt;title&gt;Simple Web Page&lt;/title&gt;</w:t>
      </w:r>
    </w:p>
    <w:p w14:paraId="49FAC488" w14:textId="397587ED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&lt;link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rel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="stylesheet"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</w:t>
      </w:r>
      <w:r w:rsidR="002600A9">
        <w:rPr>
          <w:rFonts w:ascii="Consolas" w:eastAsia="Times New Roman" w:hAnsi="Consolas"/>
          <w:sz w:val="20"/>
          <w:szCs w:val="20"/>
          <w:lang w:eastAsia="en-IN"/>
        </w:rPr>
        <w:t>css-</w:t>
      </w:r>
      <w:r w:rsidRPr="005B12FB">
        <w:rPr>
          <w:rFonts w:ascii="Consolas" w:eastAsia="Times New Roman" w:hAnsi="Consolas"/>
          <w:sz w:val="20"/>
          <w:szCs w:val="20"/>
          <w:lang w:eastAsia="en-IN"/>
        </w:rPr>
        <w:t>styles.css"&gt;</w:t>
      </w:r>
    </w:p>
    <w:p w14:paraId="34527E1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&lt;/head&gt;</w:t>
      </w:r>
    </w:p>
    <w:p w14:paraId="5BBBBBF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&lt;body&gt;</w:t>
      </w:r>
    </w:p>
    <w:p w14:paraId="4C264EB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&lt;header id="header"&gt;</w:t>
      </w:r>
    </w:p>
    <w:p w14:paraId="74A5A7F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&lt;h1&gt;My Website&lt;/h1&gt;</w:t>
      </w:r>
    </w:p>
    <w:p w14:paraId="122A0D3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&lt;nav&gt;</w:t>
      </w:r>
    </w:p>
    <w:p w14:paraId="7248F5E0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&lt;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class="menu"&gt;</w:t>
      </w:r>
    </w:p>
    <w:p w14:paraId="740D93D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    &lt;li&gt;&lt;a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="#"&gt;Home&lt;/a&gt;&lt;/li&gt;</w:t>
      </w:r>
    </w:p>
    <w:p w14:paraId="47EDE73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    &lt;li&gt;&lt;a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="#"&gt;About&lt;/a&gt;&lt;/li&gt;</w:t>
      </w:r>
    </w:p>
    <w:p w14:paraId="0CCCEF4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    &lt;li&gt;&lt;a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href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="#"&gt;Contact&lt;/a&gt;&lt;/li&gt;</w:t>
      </w:r>
    </w:p>
    <w:p w14:paraId="2D04EBCF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&lt;/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30D73CB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&lt;/nav&gt;</w:t>
      </w:r>
    </w:p>
    <w:p w14:paraId="4C4019A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&lt;/header&gt;</w:t>
      </w:r>
    </w:p>
    <w:p w14:paraId="522432B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&lt;main&gt;</w:t>
      </w:r>
    </w:p>
    <w:p w14:paraId="51B99E2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&lt;section class="content"&gt;</w:t>
      </w:r>
    </w:p>
    <w:p w14:paraId="58F4D638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&lt;h2&gt;About Us&lt;/h2&gt;</w:t>
      </w:r>
    </w:p>
    <w:p w14:paraId="43CB07F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    &lt;p&gt;This website demonstrates how HTML and CSS work </w:t>
      </w: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together.&lt;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>/p&gt;</w:t>
      </w:r>
    </w:p>
    <w:p w14:paraId="5EFCB47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&lt;/section&gt;</w:t>
      </w:r>
    </w:p>
    <w:p w14:paraId="1FA3319D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&lt;/main&gt;</w:t>
      </w:r>
    </w:p>
    <w:p w14:paraId="52B3105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&lt;footer&gt;</w:t>
      </w:r>
    </w:p>
    <w:p w14:paraId="3A872F00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    &lt;p&gt;&amp;copy; 2025 My Website&lt;/p&gt;</w:t>
      </w:r>
    </w:p>
    <w:p w14:paraId="6F22F8D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&lt;/footer&gt;</w:t>
      </w:r>
    </w:p>
    <w:p w14:paraId="2BB0B11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&lt;/body&gt;</w:t>
      </w:r>
    </w:p>
    <w:p w14:paraId="34866B57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&lt;/html&gt;</w:t>
      </w:r>
    </w:p>
    <w:p w14:paraId="687E4D94" w14:textId="77777777" w:rsidR="00CA46C2" w:rsidRDefault="00CA46C2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</w:p>
    <w:p w14:paraId="23D0B3FC" w14:textId="7D9C6985" w:rsidR="005B12FB" w:rsidRPr="005B12FB" w:rsidRDefault="005B12FB" w:rsidP="005B12FB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5B12FB">
        <w:rPr>
          <w:rFonts w:eastAsia="Times New Roman"/>
          <w:b/>
          <w:bCs/>
          <w:lang w:eastAsia="en-IN"/>
        </w:rPr>
        <w:t>CSS (</w:t>
      </w:r>
      <w:r w:rsidR="002600A9">
        <w:rPr>
          <w:rFonts w:eastAsia="Times New Roman"/>
          <w:b/>
          <w:bCs/>
          <w:lang w:eastAsia="en-IN"/>
        </w:rPr>
        <w:t>css-</w:t>
      </w:r>
      <w:r w:rsidRPr="005B12FB">
        <w:rPr>
          <w:rFonts w:eastAsia="Times New Roman"/>
          <w:b/>
          <w:bCs/>
          <w:lang w:eastAsia="en-IN"/>
        </w:rPr>
        <w:t>styles.css):</w:t>
      </w:r>
    </w:p>
    <w:p w14:paraId="4097A0B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body {</w:t>
      </w:r>
    </w:p>
    <w:p w14:paraId="13FC8D8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margin: 0;</w:t>
      </w:r>
    </w:p>
    <w:p w14:paraId="5ACF3F9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font-family: Arial, sans-serif;</w:t>
      </w:r>
    </w:p>
    <w:p w14:paraId="5BC7C79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background-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#f9f9f9;</w:t>
      </w:r>
    </w:p>
    <w:p w14:paraId="1A3FF09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#333;</w:t>
      </w:r>
    </w:p>
    <w:p w14:paraId="21FDFF24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2831CE9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19CF276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#header {</w:t>
      </w:r>
    </w:p>
    <w:p w14:paraId="3B27B598" w14:textId="20E99C15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background-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: </w:t>
      </w:r>
      <w:r w:rsidR="002600A9" w:rsidRPr="002600A9">
        <w:rPr>
          <w:rFonts w:ascii="Consolas" w:eastAsia="Times New Roman" w:hAnsi="Consolas"/>
          <w:sz w:val="20"/>
          <w:szCs w:val="20"/>
          <w:lang w:eastAsia="en-IN"/>
        </w:rPr>
        <w:t>#6f0206</w:t>
      </w:r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7D6E68DF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white;</w:t>
      </w:r>
    </w:p>
    <w:p w14:paraId="0FBA3F5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padding: 20px;</w:t>
      </w:r>
    </w:p>
    <w:p w14:paraId="771D41C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text-align: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38714037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6BB95E6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4167D99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.menu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{</w:t>
      </w:r>
    </w:p>
    <w:p w14:paraId="4812F149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list-style: none;</w:t>
      </w:r>
    </w:p>
    <w:p w14:paraId="19BF544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display: flex;</w:t>
      </w:r>
    </w:p>
    <w:p w14:paraId="5C115B65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justify-content: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20EC1A98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padding: 0;</w:t>
      </w:r>
    </w:p>
    <w:p w14:paraId="1CC4F81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margin: 0;</w:t>
      </w:r>
    </w:p>
    <w:p w14:paraId="4B6E26A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lastRenderedPageBreak/>
        <w:t>}</w:t>
      </w:r>
    </w:p>
    <w:p w14:paraId="5BCEAE0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2F689E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.menu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li {</w:t>
      </w:r>
    </w:p>
    <w:p w14:paraId="67150A1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margin: 0 15px;</w:t>
      </w:r>
    </w:p>
    <w:p w14:paraId="2D31879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602ADD1B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6771325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.menu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a {</w:t>
      </w:r>
    </w:p>
    <w:p w14:paraId="7CA441A3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white;</w:t>
      </w:r>
    </w:p>
    <w:p w14:paraId="4476FFD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text-decoration: none;</w:t>
      </w:r>
    </w:p>
    <w:p w14:paraId="24422EE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1A0F270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5259AEE1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.content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{</w:t>
      </w:r>
    </w:p>
    <w:p w14:paraId="5596DE6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max-width: 800px;</w:t>
      </w:r>
    </w:p>
    <w:p w14:paraId="17E002FF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margin: 20px auto;</w:t>
      </w:r>
    </w:p>
    <w:p w14:paraId="07DFACB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background: white;</w:t>
      </w:r>
    </w:p>
    <w:p w14:paraId="2AF24F56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padding: 20px;</w:t>
      </w:r>
    </w:p>
    <w:p w14:paraId="2CDA6212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border-radius: 10px;</w:t>
      </w:r>
    </w:p>
    <w:p w14:paraId="50F11F7C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box-shadow: 0 4px 8px </w:t>
      </w:r>
      <w:proofErr w:type="spellStart"/>
      <w:proofErr w:type="gramStart"/>
      <w:r w:rsidRPr="005B12FB">
        <w:rPr>
          <w:rFonts w:ascii="Consolas" w:eastAsia="Times New Roman" w:hAnsi="Consolas"/>
          <w:sz w:val="20"/>
          <w:szCs w:val="20"/>
          <w:lang w:eastAsia="en-IN"/>
        </w:rPr>
        <w:t>rgba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5B12FB">
        <w:rPr>
          <w:rFonts w:ascii="Consolas" w:eastAsia="Times New Roman" w:hAnsi="Consolas"/>
          <w:sz w:val="20"/>
          <w:szCs w:val="20"/>
          <w:lang w:eastAsia="en-IN"/>
        </w:rPr>
        <w:t>0, 0, 0, 0.1);</w:t>
      </w:r>
    </w:p>
    <w:p w14:paraId="4D51B4CF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52923E18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4F64F0D7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footer {</w:t>
      </w:r>
    </w:p>
    <w:p w14:paraId="6E7844F0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text-align: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center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16F9AD6A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padding: 10px;</w:t>
      </w:r>
    </w:p>
    <w:p w14:paraId="037E89A9" w14:textId="041A90D1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background: </w:t>
      </w:r>
      <w:r w:rsidR="002600A9" w:rsidRPr="002600A9">
        <w:rPr>
          <w:rFonts w:ascii="Consolas" w:eastAsia="Times New Roman" w:hAnsi="Consolas"/>
          <w:sz w:val="20"/>
          <w:szCs w:val="20"/>
          <w:lang w:eastAsia="en-IN"/>
        </w:rPr>
        <w:t>#6f0206</w:t>
      </w:r>
      <w:r w:rsidRPr="005B12FB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2873DD2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5B12FB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5B12FB">
        <w:rPr>
          <w:rFonts w:ascii="Consolas" w:eastAsia="Times New Roman" w:hAnsi="Consolas"/>
          <w:sz w:val="20"/>
          <w:szCs w:val="20"/>
          <w:lang w:eastAsia="en-IN"/>
        </w:rPr>
        <w:t>: white;</w:t>
      </w:r>
    </w:p>
    <w:p w14:paraId="7FF8FDCE" w14:textId="77777777" w:rsidR="005B12FB" w:rsidRPr="005B12FB" w:rsidRDefault="005B12FB" w:rsidP="005B12FB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5B12FB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E2DCEB6" w14:textId="6993DA65" w:rsidR="005B12FB" w:rsidRPr="005B12FB" w:rsidRDefault="005B12FB" w:rsidP="005B12FB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3AD073D" w14:textId="77777777" w:rsidR="003C7B7C" w:rsidRPr="003C7B7C" w:rsidRDefault="003C7B7C" w:rsidP="00632866">
      <w:pPr>
        <w:spacing w:after="0" w:line="240" w:lineRule="auto"/>
        <w:jc w:val="both"/>
        <w:rPr>
          <w:rFonts w:eastAsia="Times New Roman"/>
          <w:lang w:eastAsia="en-IN"/>
        </w:rPr>
      </w:pPr>
      <w:r w:rsidRPr="003C7B7C">
        <w:rPr>
          <w:rFonts w:eastAsia="Times New Roman"/>
          <w:b/>
          <w:bCs/>
          <w:lang w:eastAsia="en-IN"/>
        </w:rPr>
        <w:t>Inline JavaScript</w:t>
      </w:r>
      <w:r w:rsidRPr="003C7B7C">
        <w:rPr>
          <w:rFonts w:eastAsia="Times New Roman"/>
          <w:lang w:eastAsia="en-IN"/>
        </w:rPr>
        <w:t xml:space="preserve">: Directly within an HTML tag using the onclick, </w:t>
      </w:r>
      <w:proofErr w:type="spellStart"/>
      <w:r w:rsidRPr="003C7B7C">
        <w:rPr>
          <w:rFonts w:eastAsia="Times New Roman"/>
          <w:lang w:eastAsia="en-IN"/>
        </w:rPr>
        <w:t>onchange</w:t>
      </w:r>
      <w:proofErr w:type="spellEnd"/>
      <w:r w:rsidRPr="003C7B7C">
        <w:rPr>
          <w:rFonts w:eastAsia="Times New Roman"/>
          <w:lang w:eastAsia="en-IN"/>
        </w:rPr>
        <w:t>, or other attributes.</w:t>
      </w:r>
    </w:p>
    <w:p w14:paraId="06EF65AE" w14:textId="77777777" w:rsidR="003C7B7C" w:rsidRPr="00632866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&lt;button onclick="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alert(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'Button clicked!')"&gt;Click Me&lt;/button&gt;</w:t>
      </w:r>
    </w:p>
    <w:p w14:paraId="1B29A9C7" w14:textId="77777777" w:rsidR="00632866" w:rsidRPr="003C7B7C" w:rsidRDefault="00632866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91C72BE" w14:textId="77777777" w:rsidR="003C7B7C" w:rsidRPr="003C7B7C" w:rsidRDefault="003C7B7C" w:rsidP="00632866">
      <w:pPr>
        <w:spacing w:after="0" w:line="240" w:lineRule="auto"/>
        <w:jc w:val="both"/>
        <w:rPr>
          <w:rFonts w:eastAsia="Times New Roman"/>
          <w:lang w:eastAsia="en-IN"/>
        </w:rPr>
      </w:pPr>
      <w:r w:rsidRPr="003C7B7C">
        <w:rPr>
          <w:rFonts w:eastAsia="Times New Roman"/>
          <w:b/>
          <w:bCs/>
          <w:lang w:eastAsia="en-IN"/>
        </w:rPr>
        <w:t>Internal JavaScript</w:t>
      </w:r>
      <w:r w:rsidRPr="003C7B7C">
        <w:rPr>
          <w:rFonts w:eastAsia="Times New Roman"/>
          <w:lang w:eastAsia="en-IN"/>
        </w:rPr>
        <w:t xml:space="preserve">: Inside a </w:t>
      </w: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  <w:r w:rsidRPr="003C7B7C">
        <w:rPr>
          <w:rFonts w:eastAsia="Times New Roman"/>
          <w:sz w:val="20"/>
          <w:szCs w:val="20"/>
          <w:lang w:eastAsia="en-IN"/>
        </w:rPr>
        <w:t xml:space="preserve"> </w:t>
      </w:r>
      <w:r w:rsidRPr="003C7B7C">
        <w:rPr>
          <w:rFonts w:eastAsia="Times New Roman"/>
          <w:lang w:eastAsia="en-IN"/>
        </w:rPr>
        <w:t>tag within the HTML file.</w:t>
      </w:r>
    </w:p>
    <w:p w14:paraId="6DA064A7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3D424F2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document.querySelector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('button').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addEventListener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33E482E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alert(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'Button clicked!');</w:t>
      </w:r>
    </w:p>
    <w:p w14:paraId="607FE1E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2509C437" w14:textId="77777777" w:rsidR="003C7B7C" w:rsidRPr="00632866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75D2795D" w14:textId="77777777" w:rsidR="00632866" w:rsidRPr="003C7B7C" w:rsidRDefault="00632866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2B94A66" w14:textId="77777777" w:rsidR="003C7B7C" w:rsidRPr="003C7B7C" w:rsidRDefault="003C7B7C" w:rsidP="00632866">
      <w:pPr>
        <w:spacing w:after="0" w:line="240" w:lineRule="auto"/>
        <w:jc w:val="both"/>
        <w:rPr>
          <w:rFonts w:eastAsia="Times New Roman"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External JavaScript</w:t>
      </w:r>
      <w:r w:rsidRPr="003C7B7C">
        <w:rPr>
          <w:rFonts w:eastAsia="Times New Roman"/>
          <w:lang w:eastAsia="en-IN"/>
        </w:rPr>
        <w:t>: Linking an external .</w:t>
      </w:r>
      <w:proofErr w:type="spellStart"/>
      <w:r w:rsidRPr="003C7B7C">
        <w:rPr>
          <w:rFonts w:eastAsia="Times New Roman"/>
          <w:lang w:eastAsia="en-IN"/>
        </w:rPr>
        <w:t>js</w:t>
      </w:r>
      <w:proofErr w:type="spellEnd"/>
      <w:r w:rsidRPr="003C7B7C">
        <w:rPr>
          <w:rFonts w:eastAsia="Times New Roman"/>
          <w:lang w:eastAsia="en-IN"/>
        </w:rPr>
        <w:t xml:space="preserve"> file using the &lt;script&gt; tag.</w:t>
      </w:r>
    </w:p>
    <w:p w14:paraId="3E73E9DA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&lt;script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src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="script.js"&gt;&lt;/script&gt;</w:t>
      </w:r>
    </w:p>
    <w:p w14:paraId="7FDF2F6D" w14:textId="0FCC368F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02B63A2" w14:textId="4B1D5A0C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Enhancing the DOM with JavaScript</w:t>
      </w:r>
    </w:p>
    <w:p w14:paraId="0B99FB39" w14:textId="2F749584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DOM Manipulation</w:t>
      </w:r>
    </w:p>
    <w:p w14:paraId="667FFA18" w14:textId="77777777" w:rsidR="00B36E33" w:rsidRPr="003C7B7C" w:rsidRDefault="00B36E33" w:rsidP="00B36E33">
      <w:pPr>
        <w:spacing w:after="0" w:line="240" w:lineRule="auto"/>
        <w:ind w:left="720"/>
        <w:jc w:val="both"/>
        <w:rPr>
          <w:rFonts w:eastAsia="Times New Roman"/>
          <w:lang w:eastAsia="en-IN"/>
        </w:rPr>
      </w:pPr>
    </w:p>
    <w:p w14:paraId="57EC8F6B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Example:</w:t>
      </w:r>
    </w:p>
    <w:p w14:paraId="3F94E79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&lt;button id="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changeColor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"&gt;Change Background&lt;/button&gt;</w:t>
      </w:r>
    </w:p>
    <w:p w14:paraId="4E847972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4B33E71A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21359E5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changeColor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addEventListener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210978C2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document.body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.style.backgroundColor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'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lightblue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';</w:t>
      </w:r>
    </w:p>
    <w:p w14:paraId="036A609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2307C6CA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7C61EF9F" w14:textId="038B3DBD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432A876" w14:textId="58F92916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Event Handling</w:t>
      </w:r>
    </w:p>
    <w:p w14:paraId="645DFD2B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Example:</w:t>
      </w:r>
    </w:p>
    <w:p w14:paraId="45F6CEA5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&lt;input type="text" id="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inputField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" placeholder="Type here"&gt;</w:t>
      </w:r>
    </w:p>
    <w:p w14:paraId="28626297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&lt;p id="output"&gt;&lt;/p&gt;</w:t>
      </w:r>
    </w:p>
    <w:p w14:paraId="616CFBB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D028D67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55F7790A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inputField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addEventListener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('input', (event) =&gt; {</w:t>
      </w:r>
    </w:p>
    <w:p w14:paraId="11EB5F8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('output').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textContent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`You typed: ${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event.target.value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}`;</w:t>
      </w:r>
    </w:p>
    <w:p w14:paraId="0DBDAC25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4081CDF3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4EC6BA32" w14:textId="3A8B0D55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8E1DE9D" w14:textId="41930DEA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Adding Animations</w:t>
      </w:r>
    </w:p>
    <w:p w14:paraId="3F509A27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Example:</w:t>
      </w:r>
    </w:p>
    <w:p w14:paraId="53C055C8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&lt;button id="animate"&gt;Animate Box&lt;/button&gt;</w:t>
      </w:r>
    </w:p>
    <w:p w14:paraId="14A7C6E8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&lt;div id="box" style="width: 100px; height: 100px; background: red; position: relative;"&gt;&lt;/div&gt;</w:t>
      </w:r>
    </w:p>
    <w:p w14:paraId="03865F5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55036045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7D911998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('animate').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addEventListener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428FD6F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let box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('box');</w:t>
      </w:r>
    </w:p>
    <w:p w14:paraId="23361680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let position = 0;</w:t>
      </w:r>
    </w:p>
    <w:p w14:paraId="6D09E76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let interval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setInterval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() =&gt; {</w:t>
      </w:r>
    </w:p>
    <w:p w14:paraId="2FFEDEB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if (position &gt;= 200)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clearInterval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(interval);</w:t>
      </w:r>
    </w:p>
    <w:p w14:paraId="5FB1ED69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else {</w:t>
      </w:r>
    </w:p>
    <w:p w14:paraId="47EDCF6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position++;</w:t>
      </w:r>
    </w:p>
    <w:p w14:paraId="093B7339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box.style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.left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position + '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px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';</w:t>
      </w:r>
    </w:p>
    <w:p w14:paraId="48C0176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}</w:t>
      </w:r>
    </w:p>
    <w:p w14:paraId="0C4E2E53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}, 5);</w:t>
      </w:r>
    </w:p>
    <w:p w14:paraId="2E53D535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61272ECA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373AE1BC" w14:textId="6D2EE16D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4E71F5E" w14:textId="29A4BE85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Form Validation</w:t>
      </w:r>
    </w:p>
    <w:p w14:paraId="71AB3F93" w14:textId="72DF41E8" w:rsid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  <w:r w:rsidRPr="003C7B7C">
        <w:rPr>
          <w:rFonts w:eastAsia="Times New Roman"/>
          <w:lang w:eastAsia="en-IN"/>
        </w:rPr>
        <w:t>JavaScript validates user input before sending data to the server, ensuring better UX and reduced server load</w:t>
      </w:r>
      <w:r w:rsidR="00D71BF3">
        <w:rPr>
          <w:rFonts w:eastAsia="Times New Roman"/>
          <w:lang w:eastAsia="en-IN"/>
        </w:rPr>
        <w:t xml:space="preserve"> (</w:t>
      </w:r>
      <w:r w:rsidR="00A743C3">
        <w:rPr>
          <w:rFonts w:eastAsia="Times New Roman"/>
          <w:lang w:eastAsia="en-IN"/>
        </w:rPr>
        <w:t>A d</w:t>
      </w:r>
      <w:r w:rsidR="00D71BF3">
        <w:rPr>
          <w:rFonts w:eastAsia="Times New Roman"/>
          <w:lang w:eastAsia="en-IN"/>
        </w:rPr>
        <w:t>etailed example</w:t>
      </w:r>
      <w:r w:rsidR="00A743C3">
        <w:rPr>
          <w:rFonts w:eastAsia="Times New Roman"/>
          <w:lang w:eastAsia="en-IN"/>
        </w:rPr>
        <w:t xml:space="preserve"> of this has</w:t>
      </w:r>
      <w:r w:rsidR="00D71BF3">
        <w:rPr>
          <w:rFonts w:eastAsia="Times New Roman"/>
          <w:lang w:eastAsia="en-IN"/>
        </w:rPr>
        <w:t xml:space="preserve"> already</w:t>
      </w:r>
      <w:r w:rsidR="00A743C3">
        <w:rPr>
          <w:rFonts w:eastAsia="Times New Roman"/>
          <w:lang w:eastAsia="en-IN"/>
        </w:rPr>
        <w:t xml:space="preserve"> been</w:t>
      </w:r>
      <w:r w:rsidR="00D71BF3">
        <w:rPr>
          <w:rFonts w:eastAsia="Times New Roman"/>
          <w:lang w:eastAsia="en-IN"/>
        </w:rPr>
        <w:t xml:space="preserve"> discussed in Chapter 7)</w:t>
      </w:r>
      <w:r w:rsidRPr="003C7B7C">
        <w:rPr>
          <w:rFonts w:eastAsia="Times New Roman"/>
          <w:lang w:eastAsia="en-IN"/>
        </w:rPr>
        <w:t>.</w:t>
      </w:r>
    </w:p>
    <w:p w14:paraId="6FF8E0B2" w14:textId="77777777" w:rsidR="00B36E33" w:rsidRPr="003C7B7C" w:rsidRDefault="00B36E33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1B2CFDB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Example:</w:t>
      </w:r>
    </w:p>
    <w:p w14:paraId="1AD6E406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&lt;form id="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contactForm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"&gt;</w:t>
      </w:r>
    </w:p>
    <w:p w14:paraId="40F67DEA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&lt;input type="email" id="email" placeholder="Enter your email"&gt;</w:t>
      </w:r>
    </w:p>
    <w:p w14:paraId="4B495BA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&lt;span id="error" style="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color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: red;"&gt;&lt;/span&gt;</w:t>
      </w:r>
    </w:p>
    <w:p w14:paraId="584D700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&lt;button type="submit"&gt;Submit&lt;/button&gt;</w:t>
      </w:r>
    </w:p>
    <w:p w14:paraId="2DD09BE2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&lt;/form&gt;</w:t>
      </w:r>
    </w:p>
    <w:p w14:paraId="36F8FBE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08E5903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69DB1F2B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('contactForm').addEventListener('submit', (event) =&gt; {</w:t>
      </w:r>
    </w:p>
    <w:p w14:paraId="1647988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email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('email').value;</w:t>
      </w:r>
    </w:p>
    <w:p w14:paraId="53B24535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error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('error');</w:t>
      </w:r>
    </w:p>
    <w:p w14:paraId="7915F2D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if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(!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email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.includes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('@')) {</w:t>
      </w:r>
    </w:p>
    <w:p w14:paraId="5A132F13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2D01D2A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error.textContent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'Invalid email address';</w:t>
      </w:r>
    </w:p>
    <w:p w14:paraId="39FA457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} else {</w:t>
      </w:r>
    </w:p>
    <w:p w14:paraId="51473A3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error.textContent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'';</w:t>
      </w:r>
    </w:p>
    <w:p w14:paraId="34926B30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}</w:t>
      </w:r>
    </w:p>
    <w:p w14:paraId="7026E448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1F1081D0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5750D284" w14:textId="0DBB801F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2A8F682" w14:textId="26968990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Dynamic Content Loading</w:t>
      </w:r>
    </w:p>
    <w:p w14:paraId="3705A9ED" w14:textId="77777777" w:rsid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  <w:r w:rsidRPr="003C7B7C">
        <w:rPr>
          <w:rFonts w:eastAsia="Times New Roman"/>
          <w:lang w:eastAsia="en-IN"/>
        </w:rPr>
        <w:t>JavaScript, in conjunction with APIs or AJAX, dynamically loads new content without refreshing the page.</w:t>
      </w:r>
    </w:p>
    <w:p w14:paraId="2215C759" w14:textId="77777777" w:rsidR="00B36E33" w:rsidRPr="003C7B7C" w:rsidRDefault="00B36E33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F54B49F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Example:</w:t>
      </w:r>
    </w:p>
    <w:p w14:paraId="3103936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&lt;button id="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loadData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"&gt;Load Data&lt;/button&gt;</w:t>
      </w:r>
    </w:p>
    <w:p w14:paraId="713BBF0C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id="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dataList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"&gt;&lt;/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ul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&gt;</w:t>
      </w:r>
    </w:p>
    <w:p w14:paraId="1C1D124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2528B8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53C079B0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loadData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addEventListener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1A092A22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lastRenderedPageBreak/>
        <w:t xml:space="preserve">        fetch('https://jsonplaceholder.typicode.com/posts')</w:t>
      </w:r>
    </w:p>
    <w:p w14:paraId="6CA221FB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.then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((response) =&gt;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response.json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())</w:t>
      </w:r>
    </w:p>
    <w:p w14:paraId="22FE8CE7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.then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((data) =&gt; {</w:t>
      </w:r>
    </w:p>
    <w:p w14:paraId="1A7030F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list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dataList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5D144727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list.innerHTML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'';</w:t>
      </w:r>
    </w:p>
    <w:p w14:paraId="6DFA9CE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data.slice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(0, 5).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forEach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((post) =&gt; {</w:t>
      </w:r>
    </w:p>
    <w:p w14:paraId="4263104E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   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li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document.createElement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('li');</w:t>
      </w:r>
    </w:p>
    <w:p w14:paraId="6D7562D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   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li.textContent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post.title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4B5EB304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list.appendChild</w:t>
      </w:r>
      <w:proofErr w:type="spellEnd"/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(li);</w:t>
      </w:r>
    </w:p>
    <w:p w14:paraId="0B068EA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    });</w:t>
      </w:r>
    </w:p>
    <w:p w14:paraId="159C3DB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});</w:t>
      </w:r>
    </w:p>
    <w:p w14:paraId="25F97306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6DBE6E37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3D97274C" w14:textId="74CA3E0D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ACB5710" w14:textId="1C71285E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Advanced Techniques</w:t>
      </w:r>
    </w:p>
    <w:p w14:paraId="15D7F375" w14:textId="665D58EA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Integrating Libraries and Frameworks</w:t>
      </w:r>
    </w:p>
    <w:p w14:paraId="53662E8B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 with jQuery:</w:t>
      </w:r>
    </w:p>
    <w:p w14:paraId="48C0366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&lt;script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src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="https://code.jquery.com/jquery-3.6.0.min.js"&gt;&lt;/script&gt;</w:t>
      </w:r>
    </w:p>
    <w:p w14:paraId="10F30B7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570CBBF6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$(document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).ready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(() =&gt; {</w:t>
      </w:r>
    </w:p>
    <w:p w14:paraId="1E93A862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$('#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loadData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).click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(() =&gt; {</w:t>
      </w:r>
    </w:p>
    <w:p w14:paraId="21AF6D2D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    $('#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dataList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'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).append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('&lt;li&gt;Loaded with jQuery&lt;/li&gt;');</w:t>
      </w:r>
    </w:p>
    <w:p w14:paraId="61FC2C51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    });</w:t>
      </w:r>
    </w:p>
    <w:p w14:paraId="223CF885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1816B8AC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&lt;/script&gt;</w:t>
      </w:r>
    </w:p>
    <w:p w14:paraId="3AB7545C" w14:textId="73B15301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62C17E7" w14:textId="0D1C8DDA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Handling APIs and JSON</w:t>
      </w:r>
    </w:p>
    <w:p w14:paraId="049DC187" w14:textId="77777777" w:rsid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  <w:r w:rsidRPr="003C7B7C">
        <w:rPr>
          <w:rFonts w:eastAsia="Times New Roman"/>
          <w:lang w:eastAsia="en-IN"/>
        </w:rPr>
        <w:t>JavaScript interacts with APIs to fetch or send data. Commonly, data is exchanged in JSON format.</w:t>
      </w:r>
    </w:p>
    <w:p w14:paraId="68D36DB7" w14:textId="77777777" w:rsidR="00B36E33" w:rsidRPr="003C7B7C" w:rsidRDefault="00B36E33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3160BE5" w14:textId="77777777" w:rsidR="003C7B7C" w:rsidRPr="003C7B7C" w:rsidRDefault="003C7B7C" w:rsidP="003C7B7C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3C7B7C">
        <w:rPr>
          <w:rFonts w:eastAsia="Times New Roman"/>
          <w:b/>
          <w:bCs/>
          <w:lang w:eastAsia="en-IN"/>
        </w:rPr>
        <w:t>Example:</w:t>
      </w:r>
    </w:p>
    <w:p w14:paraId="59B7EE5C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>fetch('https://api.example.com/data')</w:t>
      </w:r>
    </w:p>
    <w:p w14:paraId="00402DDF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.then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(response =&gt;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response.json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())</w:t>
      </w:r>
    </w:p>
    <w:p w14:paraId="392C6D73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.then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>(data =&gt; console.log(data))</w:t>
      </w:r>
    </w:p>
    <w:p w14:paraId="786F9969" w14:textId="77777777" w:rsidR="003C7B7C" w:rsidRPr="003C7B7C" w:rsidRDefault="003C7B7C" w:rsidP="003C7B7C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3C7B7C">
        <w:rPr>
          <w:rFonts w:ascii="Consolas" w:eastAsia="Times New Roman" w:hAnsi="Consolas"/>
          <w:sz w:val="20"/>
          <w:szCs w:val="20"/>
          <w:lang w:eastAsia="en-IN"/>
        </w:rPr>
        <w:t>.catch</w:t>
      </w:r>
      <w:proofErr w:type="gramEnd"/>
      <w:r w:rsidRPr="003C7B7C">
        <w:rPr>
          <w:rFonts w:ascii="Consolas" w:eastAsia="Times New Roman" w:hAnsi="Consolas"/>
          <w:sz w:val="20"/>
          <w:szCs w:val="20"/>
          <w:lang w:eastAsia="en-IN"/>
        </w:rPr>
        <w:t xml:space="preserve">(error =&gt; </w:t>
      </w:r>
      <w:proofErr w:type="spellStart"/>
      <w:r w:rsidRPr="003C7B7C">
        <w:rPr>
          <w:rFonts w:ascii="Consolas" w:eastAsia="Times New Roman" w:hAnsi="Consolas"/>
          <w:sz w:val="20"/>
          <w:szCs w:val="20"/>
          <w:lang w:eastAsia="en-IN"/>
        </w:rPr>
        <w:t>console.error</w:t>
      </w:r>
      <w:proofErr w:type="spellEnd"/>
      <w:r w:rsidRPr="003C7B7C">
        <w:rPr>
          <w:rFonts w:ascii="Consolas" w:eastAsia="Times New Roman" w:hAnsi="Consolas"/>
          <w:sz w:val="20"/>
          <w:szCs w:val="20"/>
          <w:lang w:eastAsia="en-IN"/>
        </w:rPr>
        <w:t>('Error:', error));</w:t>
      </w:r>
    </w:p>
    <w:p w14:paraId="6C5D480E" w14:textId="4BBED9AB" w:rsidR="003C7B7C" w:rsidRPr="003C7B7C" w:rsidRDefault="003C7B7C" w:rsidP="003C7B7C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C032EC3" w14:textId="724C7E9D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12599D9" w14:textId="1C227E1A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Understanding HTML Forms</w:t>
      </w:r>
    </w:p>
    <w:p w14:paraId="5DD5F939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7910DE6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Example Form</w:t>
      </w:r>
    </w:p>
    <w:p w14:paraId="329D7DC5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&lt;form id="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userForm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"&gt;</w:t>
      </w:r>
    </w:p>
    <w:p w14:paraId="5EEEB81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&lt;label for="username"&gt;Username:&lt;/label&gt;</w:t>
      </w:r>
    </w:p>
    <w:p w14:paraId="07186BA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&lt;input type="text" id="username" name="username" required&gt;</w:t>
      </w:r>
    </w:p>
    <w:p w14:paraId="4EE6825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</w:p>
    <w:p w14:paraId="7C24196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&lt;label for="email"&gt;Email:&lt;/label&gt;</w:t>
      </w:r>
    </w:p>
    <w:p w14:paraId="0FF05D2B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&lt;input type="email" id="email" name="email" required&gt;</w:t>
      </w:r>
    </w:p>
    <w:p w14:paraId="1332E3C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</w:p>
    <w:p w14:paraId="2258589A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&lt;button type="submit"&gt;Submit&lt;/button&gt;</w:t>
      </w:r>
    </w:p>
    <w:p w14:paraId="324BDE98" w14:textId="77777777" w:rsidR="00B840A0" w:rsidRPr="00BE1B21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&lt;/form&gt;</w:t>
      </w:r>
    </w:p>
    <w:p w14:paraId="0E66F63E" w14:textId="77777777" w:rsidR="00B840A0" w:rsidRPr="00B840A0" w:rsidRDefault="00B840A0" w:rsidP="00BB773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6032E97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Accessing Form Elements</w:t>
      </w:r>
    </w:p>
    <w:p w14:paraId="331F2276" w14:textId="77777777" w:rsid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  <w:r w:rsidRPr="00B840A0">
        <w:rPr>
          <w:rFonts w:eastAsia="Times New Roman"/>
          <w:lang w:eastAsia="en-IN"/>
        </w:rPr>
        <w:t>Use the DOM to interact with forms and their elements.</w:t>
      </w:r>
    </w:p>
    <w:p w14:paraId="6DC52894" w14:textId="77777777" w:rsidR="004A6ACA" w:rsidRPr="00B840A0" w:rsidRDefault="004A6ACA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BE6B88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form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userForm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1D42D610" w14:textId="223EF428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usernameField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form.username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; // Access by </w:t>
      </w:r>
      <w:r w:rsidR="00A95DE7" w:rsidRPr="00B840A0">
        <w:rPr>
          <w:rFonts w:ascii="Consolas" w:eastAsia="Times New Roman" w:hAnsi="Consolas"/>
          <w:sz w:val="20"/>
          <w:szCs w:val="20"/>
          <w:lang w:eastAsia="en-IN"/>
        </w:rPr>
        <w:t>'</w:t>
      </w:r>
      <w:r w:rsidRPr="00B840A0">
        <w:rPr>
          <w:rFonts w:ascii="Consolas" w:eastAsia="Times New Roman" w:hAnsi="Consolas"/>
          <w:sz w:val="20"/>
          <w:szCs w:val="20"/>
          <w:lang w:eastAsia="en-IN"/>
        </w:rPr>
        <w:t>name</w:t>
      </w:r>
      <w:r w:rsidR="00A95DE7" w:rsidRPr="00B840A0">
        <w:rPr>
          <w:rFonts w:ascii="Consolas" w:eastAsia="Times New Roman" w:hAnsi="Consolas"/>
          <w:sz w:val="20"/>
          <w:szCs w:val="20"/>
          <w:lang w:eastAsia="en-IN"/>
        </w:rPr>
        <w:t>'</w:t>
      </w: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attribute</w:t>
      </w:r>
    </w:p>
    <w:p w14:paraId="281AD950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emailField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('email'); // Access by ID</w:t>
      </w:r>
    </w:p>
    <w:p w14:paraId="290FA011" w14:textId="42268663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C138F13" w14:textId="720625C1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lastRenderedPageBreak/>
        <w:t>Submit Event</w:t>
      </w:r>
    </w:p>
    <w:p w14:paraId="738EA395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D18D68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form.addEventListener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('submit', (event) =&gt; {</w:t>
      </w:r>
    </w:p>
    <w:p w14:paraId="2CE9F4A5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 // Prevent form from refreshing the page</w:t>
      </w:r>
    </w:p>
    <w:p w14:paraId="265B395B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console.log(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'Username:',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usernameField.value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4B4229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console.log(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'Email:',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emailField.value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5DA0B09C" w14:textId="77777777" w:rsidR="00B840A0" w:rsidRPr="00BE1B21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5CFCB220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8A426C3" w14:textId="3A0B98BF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Input Event</w:t>
      </w:r>
    </w:p>
    <w:p w14:paraId="4C6FFBBA" w14:textId="77777777" w:rsid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  <w:r w:rsidRPr="00B840A0">
        <w:rPr>
          <w:rFonts w:eastAsia="Times New Roman"/>
          <w:lang w:eastAsia="en-IN"/>
        </w:rPr>
        <w:t>Triggered when the user modifies a field's value.</w:t>
      </w:r>
    </w:p>
    <w:p w14:paraId="16B4F5AD" w14:textId="77777777" w:rsidR="004A6ACA" w:rsidRPr="00B840A0" w:rsidRDefault="004A6ACA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39EBA859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usernameField.addEventListener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('input', (event) =&gt; {</w:t>
      </w:r>
    </w:p>
    <w:p w14:paraId="20A632C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console.log(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'Current Value:',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event.target.value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22F6CAF8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70D55B4A" w14:textId="74AB4991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41C25DC" w14:textId="66A9F04D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Form Validation with JavaScript</w:t>
      </w:r>
    </w:p>
    <w:p w14:paraId="522BBCFD" w14:textId="77777777" w:rsidR="004A6ACA" w:rsidRPr="00B840A0" w:rsidRDefault="004A6ACA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5A3747A" w14:textId="23C58B37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Basic Validation</w:t>
      </w:r>
    </w:p>
    <w:p w14:paraId="372496A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form.addEventListener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('submit', (event) =&gt; {</w:t>
      </w:r>
    </w:p>
    <w:p w14:paraId="11B45FE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usernameField.value.trim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 === '') {</w:t>
      </w:r>
    </w:p>
    <w:p w14:paraId="4FD1107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227096D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alert(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'Username is required!');</w:t>
      </w:r>
    </w:p>
    <w:p w14:paraId="545897F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}</w:t>
      </w:r>
    </w:p>
    <w:p w14:paraId="65CBC0D7" w14:textId="77777777" w:rsidR="00B840A0" w:rsidRPr="00BE1B21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0DFE6D14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4B1E294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b. Advanced Validation</w:t>
      </w:r>
    </w:p>
    <w:p w14:paraId="474E25E0" w14:textId="77777777" w:rsid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  <w:r w:rsidRPr="00B840A0">
        <w:rPr>
          <w:rFonts w:eastAsia="Times New Roman"/>
          <w:lang w:eastAsia="en-IN"/>
        </w:rPr>
        <w:t>Use regular expressions to validate complex patterns like email or phone numbers.</w:t>
      </w:r>
    </w:p>
    <w:p w14:paraId="0DF40D1E" w14:textId="77777777" w:rsidR="004A6ACA" w:rsidRPr="00B840A0" w:rsidRDefault="004A6ACA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77B3D72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emailRegex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/^[^\s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@]+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@[^\s@]+\.[^\s@]+$/;</w:t>
      </w:r>
    </w:p>
    <w:p w14:paraId="49530F4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form.addEventListener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('submit', (event) =&gt; {</w:t>
      </w:r>
    </w:p>
    <w:p w14:paraId="127DCB2C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if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(!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emailRegex.test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emailField.value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)) {</w:t>
      </w:r>
    </w:p>
    <w:p w14:paraId="7EE8092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26B544B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alert(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'Invalid email format!');</w:t>
      </w:r>
    </w:p>
    <w:p w14:paraId="131AD97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}</w:t>
      </w:r>
    </w:p>
    <w:p w14:paraId="08152C55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2F526FA7" w14:textId="6E7DAB5D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8922B0B" w14:textId="06A1210D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Dynamic Form Manipulation</w:t>
      </w:r>
    </w:p>
    <w:p w14:paraId="6A8A0283" w14:textId="77777777" w:rsid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  <w:r w:rsidRPr="00B840A0">
        <w:rPr>
          <w:rFonts w:eastAsia="Times New Roman"/>
          <w:lang w:eastAsia="en-IN"/>
        </w:rPr>
        <w:t>JavaScript enables dynamic interactions, such as adding, removing, or modifying fields.</w:t>
      </w:r>
    </w:p>
    <w:p w14:paraId="523128B4" w14:textId="77777777" w:rsidR="004A6ACA" w:rsidRPr="00B840A0" w:rsidRDefault="004A6ACA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4B8F3A4C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a. Adding Fields Dynamically</w:t>
      </w:r>
    </w:p>
    <w:p w14:paraId="39C193E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addFieldBtn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document.createElement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('button');</w:t>
      </w:r>
    </w:p>
    <w:p w14:paraId="5254DE7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addFieldBtn.textContent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'Add Field';</w:t>
      </w:r>
    </w:p>
    <w:p w14:paraId="1CE830C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document.body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.appendChild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addFieldBtn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2A36A08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227696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addFieldBtn.addEventListener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5D04877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newField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document.createElement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('input');</w:t>
      </w:r>
    </w:p>
    <w:p w14:paraId="11CDA64B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newField.type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'text';</w:t>
      </w:r>
    </w:p>
    <w:p w14:paraId="1971385B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newField.placeholder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'New Field';</w:t>
      </w:r>
    </w:p>
    <w:p w14:paraId="278BBBE0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form.appendChild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newField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36B3386C" w14:textId="77777777" w:rsidR="00B840A0" w:rsidRPr="00BE1B21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5BB02AF2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4885BFB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b. Enabling/Disabling Fields</w:t>
      </w:r>
    </w:p>
    <w:p w14:paraId="4F11AB2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toggleBtn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document.createElement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('button');</w:t>
      </w:r>
    </w:p>
    <w:p w14:paraId="73E0FF1D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toggleBtn.textContent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'Enable/Disable Email';</w:t>
      </w:r>
    </w:p>
    <w:p w14:paraId="19A801F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document.body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.appendChild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toggleBtn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5D5FE8B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4370D1E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toggleBtn.addEventListener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5A32A2E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lastRenderedPageBreak/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emailField.disabled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= !</w:t>
      </w:r>
      <w:proofErr w:type="spellStart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emailField.disabled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63A0530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189E2EF4" w14:textId="569FE35D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77C0057" w14:textId="202F6E1C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Submitting Forms with JavaScript</w:t>
      </w:r>
    </w:p>
    <w:p w14:paraId="3B25B7D6" w14:textId="77777777" w:rsid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  <w:r w:rsidRPr="00B840A0">
        <w:rPr>
          <w:rFonts w:eastAsia="Times New Roman"/>
          <w:lang w:eastAsia="en-IN"/>
        </w:rPr>
        <w:t xml:space="preserve">JavaScript can submit forms programmatically using the </w:t>
      </w:r>
      <w:proofErr w:type="gramStart"/>
      <w:r w:rsidRPr="00B840A0">
        <w:rPr>
          <w:rFonts w:eastAsia="Times New Roman"/>
          <w:lang w:eastAsia="en-IN"/>
        </w:rPr>
        <w:t>submit(</w:t>
      </w:r>
      <w:proofErr w:type="gramEnd"/>
      <w:r w:rsidRPr="00B840A0">
        <w:rPr>
          <w:rFonts w:eastAsia="Times New Roman"/>
          <w:lang w:eastAsia="en-IN"/>
        </w:rPr>
        <w:t>) method.</w:t>
      </w:r>
    </w:p>
    <w:p w14:paraId="346B57D2" w14:textId="77777777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71366D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form.addEventListener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('submit', (event) =&gt; {</w:t>
      </w:r>
    </w:p>
    <w:p w14:paraId="6E5C3C29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637CE1BC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console.log(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'Form Submitted via JavaScript!');</w:t>
      </w:r>
    </w:p>
    <w:p w14:paraId="48ECD86A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413742A9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0005134F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submitBtn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document.createElement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('button');</w:t>
      </w:r>
    </w:p>
    <w:p w14:paraId="5DC25CD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submitBtn.textContent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'Submit Programmatically';</w:t>
      </w:r>
    </w:p>
    <w:p w14:paraId="0471A01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document.body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.appendChild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submitBtn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);</w:t>
      </w:r>
    </w:p>
    <w:p w14:paraId="161697B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BC67A9A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submitBtn.addEventListener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('click', () =&gt; {</w:t>
      </w:r>
    </w:p>
    <w:p w14:paraId="085A583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form.submit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 // Submit without clicking the original submit button</w:t>
      </w:r>
    </w:p>
    <w:p w14:paraId="0CF6E99C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776CBEEA" w14:textId="16167BBC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21E50E85" w14:textId="28CE86CF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Fetching Form Data</w:t>
      </w:r>
    </w:p>
    <w:p w14:paraId="6B6AD35D" w14:textId="77777777" w:rsid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  <w:r w:rsidRPr="00B840A0">
        <w:rPr>
          <w:rFonts w:eastAsia="Times New Roman"/>
          <w:lang w:eastAsia="en-IN"/>
        </w:rPr>
        <w:t xml:space="preserve">Retrieve and process form data using the </w:t>
      </w:r>
      <w:proofErr w:type="spellStart"/>
      <w:r w:rsidRPr="00B840A0">
        <w:rPr>
          <w:rFonts w:eastAsia="Times New Roman"/>
          <w:lang w:eastAsia="en-IN"/>
        </w:rPr>
        <w:t>FormData</w:t>
      </w:r>
      <w:proofErr w:type="spellEnd"/>
      <w:r w:rsidRPr="00B840A0">
        <w:rPr>
          <w:rFonts w:eastAsia="Times New Roman"/>
          <w:lang w:eastAsia="en-IN"/>
        </w:rPr>
        <w:t xml:space="preserve"> object.</w:t>
      </w:r>
    </w:p>
    <w:p w14:paraId="2449B60D" w14:textId="77777777" w:rsidR="004A6ACA" w:rsidRPr="00B840A0" w:rsidRDefault="004A6ACA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CE3750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form.addEventListener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('submit', (event) =&gt; {</w:t>
      </w:r>
    </w:p>
    <w:p w14:paraId="0D0C53E0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2CFA67C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formData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new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FormData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(form);</w:t>
      </w:r>
    </w:p>
    <w:p w14:paraId="1D6D22DA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console.log(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'Form Data Entries:',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Array.from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formData.entries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()));</w:t>
      </w:r>
    </w:p>
    <w:p w14:paraId="7EDED6F0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45E8BBE9" w14:textId="2633476A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0C7DA3E7" w14:textId="7998D431" w:rsidR="00B840A0" w:rsidRPr="00B840A0" w:rsidRDefault="00B840A0" w:rsidP="00B840A0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B840A0">
        <w:rPr>
          <w:rFonts w:eastAsia="Times New Roman"/>
          <w:b/>
          <w:bCs/>
          <w:lang w:eastAsia="en-IN"/>
        </w:rPr>
        <w:t>Example: Full Form Handling</w:t>
      </w:r>
      <w:r w:rsidR="00DB4260">
        <w:rPr>
          <w:rFonts w:eastAsia="Times New Roman"/>
          <w:b/>
          <w:bCs/>
          <w:lang w:eastAsia="en-IN"/>
        </w:rPr>
        <w:t xml:space="preserve"> </w:t>
      </w:r>
      <w:r w:rsidR="00DB4260">
        <w:rPr>
          <w:rFonts w:eastAsia="Times New Roman"/>
          <w:lang w:eastAsia="en-IN"/>
        </w:rPr>
        <w:t>(Refer to the detailed example of this in Chapter 7)</w:t>
      </w:r>
      <w:r w:rsidR="00DB4260" w:rsidRPr="003C7B7C">
        <w:rPr>
          <w:rFonts w:eastAsia="Times New Roman"/>
          <w:lang w:eastAsia="en-IN"/>
        </w:rPr>
        <w:t>.</w:t>
      </w:r>
    </w:p>
    <w:p w14:paraId="5A0D72D8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&lt;form id="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registrationForm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"&gt;</w:t>
      </w:r>
    </w:p>
    <w:p w14:paraId="50FBBE2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&lt;label for="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fullName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"&gt;Full Name:&lt;/label&gt;</w:t>
      </w:r>
    </w:p>
    <w:p w14:paraId="64BBD24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&lt;input type="text" id="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fullName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" name="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fullName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" required&gt;</w:t>
      </w:r>
    </w:p>
    <w:p w14:paraId="147E2F3B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</w:p>
    <w:p w14:paraId="47E6AA9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&lt;label for="password"&gt;Password:&lt;/label&gt;</w:t>
      </w:r>
    </w:p>
    <w:p w14:paraId="772A8F75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&lt;input type="password" id="password" name="password" required&gt;</w:t>
      </w:r>
    </w:p>
    <w:p w14:paraId="36CE755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</w:p>
    <w:p w14:paraId="29784B9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&lt;label for="age"&gt;Age:&lt;/label&gt;</w:t>
      </w:r>
    </w:p>
    <w:p w14:paraId="06F7E607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&lt;input type="number" id="age" name="age"&gt;</w:t>
      </w:r>
    </w:p>
    <w:p w14:paraId="6F4040A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</w:p>
    <w:p w14:paraId="0EFE3E8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&lt;button type="submit"&gt;Register&lt;/button&gt;</w:t>
      </w:r>
    </w:p>
    <w:p w14:paraId="4AB0DF4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&lt;/form&gt;</w:t>
      </w:r>
    </w:p>
    <w:p w14:paraId="7E71E59A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2824419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>&lt;script&gt;</w:t>
      </w:r>
    </w:p>
    <w:p w14:paraId="0A7B565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regForm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document.getElementById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registrationForm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38ACFB30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5F2D2C43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regForm.addEventListener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('submit', (event) =&gt; {</w:t>
      </w:r>
    </w:p>
    <w:p w14:paraId="6307FFA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event.preventDefault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44E7601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fullName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=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regForm.fullName.value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7B5D411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password =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regForm.password.value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439621A9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age = 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regForm.age.value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;</w:t>
      </w:r>
    </w:p>
    <w:p w14:paraId="71962D3A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29520C4C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if (</w:t>
      </w:r>
      <w:proofErr w:type="spellStart"/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password.length</w:t>
      </w:r>
      <w:proofErr w:type="spellEnd"/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&lt; 6) {</w:t>
      </w:r>
    </w:p>
    <w:p w14:paraId="4BAE8DC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alert(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'Password must be at least 6 characters long.');</w:t>
      </w:r>
    </w:p>
    <w:p w14:paraId="028136A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    return;</w:t>
      </w:r>
    </w:p>
    <w:p w14:paraId="32196839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}</w:t>
      </w:r>
    </w:p>
    <w:p w14:paraId="13C03338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4F79B40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gramStart"/>
      <w:r w:rsidRPr="00B840A0">
        <w:rPr>
          <w:rFonts w:ascii="Consolas" w:eastAsia="Times New Roman" w:hAnsi="Consolas"/>
          <w:sz w:val="20"/>
          <w:szCs w:val="20"/>
          <w:lang w:eastAsia="en-IN"/>
        </w:rPr>
        <w:t>alert(</w:t>
      </w:r>
      <w:proofErr w:type="gramEnd"/>
      <w:r w:rsidRPr="00B840A0">
        <w:rPr>
          <w:rFonts w:ascii="Consolas" w:eastAsia="Times New Roman" w:hAnsi="Consolas"/>
          <w:sz w:val="20"/>
          <w:szCs w:val="20"/>
          <w:lang w:eastAsia="en-IN"/>
        </w:rPr>
        <w:t>`Registration Successful!</w:t>
      </w:r>
    </w:p>
    <w:p w14:paraId="0AFC2B5E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Name: ${</w:t>
      </w:r>
      <w:proofErr w:type="spellStart"/>
      <w:r w:rsidRPr="00B840A0">
        <w:rPr>
          <w:rFonts w:ascii="Consolas" w:eastAsia="Times New Roman" w:hAnsi="Consolas"/>
          <w:sz w:val="20"/>
          <w:szCs w:val="20"/>
          <w:lang w:eastAsia="en-IN"/>
        </w:rPr>
        <w:t>fullName</w:t>
      </w:r>
      <w:proofErr w:type="spellEnd"/>
      <w:r w:rsidRPr="00B840A0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071858D1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    Age: ${age}`);</w:t>
      </w:r>
    </w:p>
    <w:p w14:paraId="4C140F16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38938B92" w14:textId="77777777" w:rsidR="00B840A0" w:rsidRPr="00B840A0" w:rsidRDefault="00B840A0" w:rsidP="00B840A0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B840A0">
        <w:rPr>
          <w:rFonts w:ascii="Consolas" w:eastAsia="Times New Roman" w:hAnsi="Consolas"/>
          <w:sz w:val="20"/>
          <w:szCs w:val="20"/>
          <w:lang w:eastAsia="en-IN"/>
        </w:rPr>
        <w:lastRenderedPageBreak/>
        <w:t>&lt;/script&gt;</w:t>
      </w:r>
    </w:p>
    <w:p w14:paraId="0F5E2BF2" w14:textId="5B4F2CD2" w:rsidR="00B840A0" w:rsidRPr="00B840A0" w:rsidRDefault="00B840A0" w:rsidP="00B840A0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6B6CC062" w14:textId="77777777" w:rsid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</w:p>
    <w:p w14:paraId="527541DA" w14:textId="1BF043FB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 w:rsidRPr="00963F06">
        <w:rPr>
          <w:rFonts w:eastAsia="Cambria" w:cs="Cambria"/>
          <w:b/>
          <w:bCs/>
        </w:rPr>
        <w:t>Example: Local Storage</w:t>
      </w:r>
    </w:p>
    <w:p w14:paraId="15BCF1DC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Add data</w:t>
      </w:r>
    </w:p>
    <w:p w14:paraId="0C9743B7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localStorage.setItem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('username', '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JohnDoe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');</w:t>
      </w:r>
    </w:p>
    <w:p w14:paraId="220D7F3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localStorage.setItem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('age', '25');</w:t>
      </w:r>
    </w:p>
    <w:p w14:paraId="7AD59872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6F465435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Retrieve data</w:t>
      </w:r>
    </w:p>
    <w:p w14:paraId="78196CC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63F06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963F06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('username')); // Output: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JohnDoe</w:t>
      </w:r>
      <w:proofErr w:type="spellEnd"/>
    </w:p>
    <w:p w14:paraId="026E6A42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63F06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963F06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('age'));      // Output: 25</w:t>
      </w:r>
    </w:p>
    <w:p w14:paraId="60EF0B5D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D93E121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Remove a specific item</w:t>
      </w:r>
    </w:p>
    <w:p w14:paraId="3D30808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localStorage.removeItem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('age');</w:t>
      </w:r>
    </w:p>
    <w:p w14:paraId="08BEED0C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F989577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Clear all data</w:t>
      </w:r>
    </w:p>
    <w:p w14:paraId="3BAAC13C" w14:textId="77777777" w:rsidR="00963F06" w:rsidRPr="00013F28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localStorage.clear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();</w:t>
      </w:r>
    </w:p>
    <w:p w14:paraId="1AF3F44F" w14:textId="77777777" w:rsidR="00963F06" w:rsidRPr="00963F06" w:rsidRDefault="00963F06" w:rsidP="00963F06">
      <w:pPr>
        <w:spacing w:after="0"/>
        <w:jc w:val="both"/>
        <w:rPr>
          <w:rFonts w:eastAsia="Cambria" w:cs="Cambria"/>
        </w:rPr>
      </w:pPr>
    </w:p>
    <w:p w14:paraId="20C3EDD2" w14:textId="77777777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 w:rsidRPr="00963F06">
        <w:rPr>
          <w:rFonts w:eastAsia="Cambria" w:cs="Cambria"/>
          <w:b/>
          <w:bCs/>
        </w:rPr>
        <w:t>Example: Session Storage</w:t>
      </w:r>
    </w:p>
    <w:p w14:paraId="2B58D855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Add data</w:t>
      </w:r>
    </w:p>
    <w:p w14:paraId="0A700E32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sessionStorage.setItem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sessionId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', '12345');</w:t>
      </w:r>
    </w:p>
    <w:p w14:paraId="07DD5B6D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2090E1B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Retrieve data</w:t>
      </w:r>
    </w:p>
    <w:p w14:paraId="406F13C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63F06">
        <w:rPr>
          <w:rFonts w:ascii="Consolas" w:eastAsia="Cambria" w:hAnsi="Consolas" w:cs="Cambria"/>
          <w:sz w:val="20"/>
          <w:szCs w:val="20"/>
        </w:rPr>
        <w:t>console.log(</w:t>
      </w:r>
      <w:proofErr w:type="spellStart"/>
      <w:proofErr w:type="gramEnd"/>
      <w:r w:rsidRPr="00963F06">
        <w:rPr>
          <w:rFonts w:ascii="Consolas" w:eastAsia="Cambria" w:hAnsi="Consolas" w:cs="Cambria"/>
          <w:sz w:val="20"/>
          <w:szCs w:val="20"/>
        </w:rPr>
        <w:t>sessionStorage.getItem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sessionId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')); // Output: 12345</w:t>
      </w:r>
    </w:p>
    <w:p w14:paraId="0056775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02CE102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Clear session storage</w:t>
      </w:r>
    </w:p>
    <w:p w14:paraId="24C0B72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sessionStorage.clear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();</w:t>
      </w:r>
    </w:p>
    <w:p w14:paraId="103E7E69" w14:textId="7CA3CE0B" w:rsidR="00963F06" w:rsidRPr="00963F06" w:rsidRDefault="00963F06" w:rsidP="00963F06">
      <w:pPr>
        <w:spacing w:after="0"/>
        <w:jc w:val="both"/>
        <w:rPr>
          <w:rFonts w:eastAsia="Cambria" w:cs="Cambria"/>
        </w:rPr>
      </w:pPr>
    </w:p>
    <w:p w14:paraId="17B724C6" w14:textId="77777777" w:rsidR="009B079C" w:rsidRPr="00963F06" w:rsidRDefault="009B079C" w:rsidP="00963F06">
      <w:pPr>
        <w:spacing w:after="0"/>
        <w:jc w:val="both"/>
        <w:rPr>
          <w:rFonts w:eastAsia="Cambria" w:cs="Cambria"/>
        </w:rPr>
      </w:pPr>
    </w:p>
    <w:p w14:paraId="48644B7E" w14:textId="77777777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 w:rsidRPr="00963F06">
        <w:rPr>
          <w:rFonts w:eastAsia="Cambria" w:cs="Cambria"/>
          <w:b/>
          <w:bCs/>
        </w:rPr>
        <w:t>Storing Objects</w:t>
      </w:r>
    </w:p>
    <w:p w14:paraId="1A4BBFCD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user = </w:t>
      </w:r>
      <w:proofErr w:type="gramStart"/>
      <w:r w:rsidRPr="00963F06">
        <w:rPr>
          <w:rFonts w:ascii="Consolas" w:eastAsia="Cambria" w:hAnsi="Consolas" w:cs="Cambria"/>
          <w:sz w:val="20"/>
          <w:szCs w:val="20"/>
        </w:rPr>
        <w:t>{ name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>: 'Alice', age: 30 };</w:t>
      </w:r>
    </w:p>
    <w:p w14:paraId="6709E77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2011EAB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Save the object</w:t>
      </w:r>
    </w:p>
    <w:p w14:paraId="00022B37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localStorage.setItem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('user',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JSON.stringify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(user));</w:t>
      </w:r>
    </w:p>
    <w:p w14:paraId="6E408D1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D7166FE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Retrieve and parse the object</w:t>
      </w:r>
    </w:p>
    <w:p w14:paraId="4288FDCF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storedUser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JSON.parse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('user'));</w:t>
      </w:r>
    </w:p>
    <w:p w14:paraId="1C7DB861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console.log(storedUser.name); // Output: Alice</w:t>
      </w:r>
    </w:p>
    <w:p w14:paraId="1E173456" w14:textId="2855CAA4" w:rsidR="00963F06" w:rsidRPr="00963F06" w:rsidRDefault="00963F06" w:rsidP="00963F06">
      <w:pPr>
        <w:spacing w:after="0"/>
        <w:jc w:val="both"/>
        <w:rPr>
          <w:rFonts w:eastAsia="Cambria" w:cs="Cambria"/>
        </w:rPr>
      </w:pPr>
    </w:p>
    <w:p w14:paraId="30FDE37D" w14:textId="77777777" w:rsid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</w:p>
    <w:p w14:paraId="0B70D0D2" w14:textId="635AE486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 w:rsidRPr="00963F06">
        <w:rPr>
          <w:rFonts w:eastAsia="Cambria" w:cs="Cambria"/>
          <w:b/>
          <w:bCs/>
        </w:rPr>
        <w:t>Example: Listening to Storage Changes</w:t>
      </w:r>
    </w:p>
    <w:p w14:paraId="5B7CCF80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963F06">
        <w:rPr>
          <w:rFonts w:ascii="Consolas" w:eastAsia="Cambria" w:hAnsi="Consolas" w:cs="Cambria"/>
          <w:sz w:val="20"/>
          <w:szCs w:val="20"/>
        </w:rPr>
        <w:t>window.addEventListener</w:t>
      </w:r>
      <w:proofErr w:type="spellEnd"/>
      <w:proofErr w:type="gramEnd"/>
      <w:r w:rsidRPr="00963F06">
        <w:rPr>
          <w:rFonts w:ascii="Consolas" w:eastAsia="Cambria" w:hAnsi="Consolas" w:cs="Cambria"/>
          <w:sz w:val="20"/>
          <w:szCs w:val="20"/>
        </w:rPr>
        <w:t>('storage', (event) =&gt; {</w:t>
      </w:r>
    </w:p>
    <w:p w14:paraId="5E31556A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963F0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 xml:space="preserve">'Key Changed:',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event.key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);</w:t>
      </w:r>
    </w:p>
    <w:p w14:paraId="25A69D4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963F0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 xml:space="preserve">'Old Value:',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event.oldValue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);</w:t>
      </w:r>
    </w:p>
    <w:p w14:paraId="03EC512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gramStart"/>
      <w:r w:rsidRPr="00963F06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 xml:space="preserve">'New Value:',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event.newValue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);</w:t>
      </w:r>
    </w:p>
    <w:p w14:paraId="1BF162DD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});</w:t>
      </w:r>
    </w:p>
    <w:p w14:paraId="166A8623" w14:textId="70540F68" w:rsidR="00963F06" w:rsidRPr="00963F06" w:rsidRDefault="00963F06" w:rsidP="00963F06">
      <w:pPr>
        <w:spacing w:after="0"/>
        <w:jc w:val="both"/>
        <w:rPr>
          <w:rFonts w:eastAsia="Cambria" w:cs="Cambria"/>
        </w:rPr>
      </w:pPr>
    </w:p>
    <w:p w14:paraId="59FFB613" w14:textId="343894D7" w:rsidR="00963F06" w:rsidRPr="00963F06" w:rsidRDefault="00963F06" w:rsidP="00963F06">
      <w:pPr>
        <w:spacing w:after="0"/>
        <w:jc w:val="both"/>
        <w:rPr>
          <w:rFonts w:eastAsia="Cambria" w:cs="Cambria"/>
        </w:rPr>
      </w:pPr>
    </w:p>
    <w:p w14:paraId="41F8DED4" w14:textId="057352B5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>
        <w:rPr>
          <w:rFonts w:eastAsia="Cambria" w:cs="Cambria"/>
          <w:b/>
          <w:bCs/>
        </w:rPr>
        <w:t>P</w:t>
      </w:r>
      <w:r w:rsidRPr="00963F06">
        <w:rPr>
          <w:rFonts w:eastAsia="Cambria" w:cs="Cambria"/>
          <w:b/>
          <w:bCs/>
        </w:rPr>
        <w:t>ractical Example</w:t>
      </w:r>
    </w:p>
    <w:p w14:paraId="03894263" w14:textId="77777777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 w:rsidRPr="00963F06">
        <w:rPr>
          <w:rFonts w:eastAsia="Cambria" w:cs="Cambria"/>
          <w:b/>
          <w:bCs/>
        </w:rPr>
        <w:t>Saving User Preferences</w:t>
      </w:r>
    </w:p>
    <w:p w14:paraId="3D515530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Save user preference</w:t>
      </w:r>
    </w:p>
    <w:p w14:paraId="743DDF50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lastRenderedPageBreak/>
        <w:t>const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saveThemePreference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= (theme) =&gt; {</w:t>
      </w:r>
    </w:p>
    <w:p w14:paraId="04ACE7D8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localStorage.setItem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('theme', theme);</w:t>
      </w:r>
    </w:p>
    <w:p w14:paraId="7846EC9B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963F06">
        <w:rPr>
          <w:rFonts w:ascii="Consolas" w:eastAsia="Cambria" w:hAnsi="Consolas" w:cs="Cambria"/>
          <w:sz w:val="20"/>
          <w:szCs w:val="20"/>
        </w:rPr>
        <w:t>document.body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>.className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= theme;</w:t>
      </w:r>
    </w:p>
    <w:p w14:paraId="53EFFDC7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};</w:t>
      </w:r>
    </w:p>
    <w:p w14:paraId="38E7A4B8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29A6F020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Load user preference</w:t>
      </w:r>
    </w:p>
    <w:p w14:paraId="0456C7D5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r w:rsidRPr="00963F0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loadThemePreference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= () =&gt; {</w:t>
      </w:r>
    </w:p>
    <w:p w14:paraId="103CDF71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theme =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localStorage.getItem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('theme');</w:t>
      </w:r>
    </w:p>
    <w:p w14:paraId="0A54BA3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if (theme) {</w:t>
      </w:r>
    </w:p>
    <w:p w14:paraId="6F785A05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963F06">
        <w:rPr>
          <w:rFonts w:ascii="Consolas" w:eastAsia="Cambria" w:hAnsi="Consolas" w:cs="Cambria"/>
          <w:sz w:val="20"/>
          <w:szCs w:val="20"/>
        </w:rPr>
        <w:t>document.body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>.className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 xml:space="preserve"> = theme;</w:t>
      </w:r>
    </w:p>
    <w:p w14:paraId="772258B1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7BB1674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};</w:t>
      </w:r>
    </w:p>
    <w:p w14:paraId="5FD3D4B3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5C93C2FF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Event listener for theme change</w:t>
      </w:r>
    </w:p>
    <w:p w14:paraId="2BACA706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63F06">
        <w:rPr>
          <w:rFonts w:ascii="Consolas" w:eastAsia="Cambria" w:hAnsi="Consolas" w:cs="Cambria"/>
          <w:sz w:val="20"/>
          <w:szCs w:val="20"/>
        </w:rPr>
        <w:t>document.getElementById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>('themeSelector').addEventListener('change', (event) =&gt; {</w:t>
      </w:r>
    </w:p>
    <w:p w14:paraId="19906AB9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saveThemePreference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</w:t>
      </w:r>
      <w:proofErr w:type="spellStart"/>
      <w:proofErr w:type="gramStart"/>
      <w:r w:rsidRPr="00963F06">
        <w:rPr>
          <w:rFonts w:ascii="Consolas" w:eastAsia="Cambria" w:hAnsi="Consolas" w:cs="Cambria"/>
          <w:sz w:val="20"/>
          <w:szCs w:val="20"/>
        </w:rPr>
        <w:t>event.target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>.value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);</w:t>
      </w:r>
    </w:p>
    <w:p w14:paraId="545AF101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});</w:t>
      </w:r>
    </w:p>
    <w:p w14:paraId="3FDC9D3D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0D88F9E4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// Load theme preference on page load</w:t>
      </w:r>
    </w:p>
    <w:p w14:paraId="5AE7534D" w14:textId="77777777" w:rsidR="00963F06" w:rsidRPr="00013F28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963F06">
        <w:rPr>
          <w:rFonts w:ascii="Consolas" w:eastAsia="Cambria" w:hAnsi="Consolas" w:cs="Cambria"/>
          <w:sz w:val="20"/>
          <w:szCs w:val="20"/>
        </w:rPr>
        <w:t>loadThemePreference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963F06">
        <w:rPr>
          <w:rFonts w:ascii="Consolas" w:eastAsia="Cambria" w:hAnsi="Consolas" w:cs="Cambria"/>
          <w:sz w:val="20"/>
          <w:szCs w:val="20"/>
        </w:rPr>
        <w:t>);</w:t>
      </w:r>
    </w:p>
    <w:p w14:paraId="735375F4" w14:textId="77777777" w:rsidR="009B079C" w:rsidRPr="00963F06" w:rsidRDefault="009B079C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7773A901" w14:textId="77777777" w:rsidR="00963F06" w:rsidRPr="00963F06" w:rsidRDefault="00963F06" w:rsidP="00963F06">
      <w:pPr>
        <w:spacing w:after="0"/>
        <w:jc w:val="both"/>
        <w:rPr>
          <w:rFonts w:eastAsia="Cambria" w:cs="Cambria"/>
          <w:b/>
          <w:bCs/>
        </w:rPr>
      </w:pPr>
      <w:r w:rsidRPr="00963F06">
        <w:rPr>
          <w:rFonts w:eastAsia="Cambria" w:cs="Cambria"/>
          <w:b/>
          <w:bCs/>
        </w:rPr>
        <w:t>HTML</w:t>
      </w:r>
    </w:p>
    <w:p w14:paraId="4A76933F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&lt;select id="</w:t>
      </w:r>
      <w:proofErr w:type="spellStart"/>
      <w:r w:rsidRPr="00963F06">
        <w:rPr>
          <w:rFonts w:ascii="Consolas" w:eastAsia="Cambria" w:hAnsi="Consolas" w:cs="Cambria"/>
          <w:sz w:val="20"/>
          <w:szCs w:val="20"/>
        </w:rPr>
        <w:t>themeSelector</w:t>
      </w:r>
      <w:proofErr w:type="spellEnd"/>
      <w:r w:rsidRPr="00963F06">
        <w:rPr>
          <w:rFonts w:ascii="Consolas" w:eastAsia="Cambria" w:hAnsi="Consolas" w:cs="Cambria"/>
          <w:sz w:val="20"/>
          <w:szCs w:val="20"/>
        </w:rPr>
        <w:t>"&gt;</w:t>
      </w:r>
    </w:p>
    <w:p w14:paraId="41FBC61B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&lt;option value="light"&gt;Light&lt;/option&gt;</w:t>
      </w:r>
    </w:p>
    <w:p w14:paraId="72EBDB10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 xml:space="preserve">    &lt;option value="dark"&gt;Dark&lt;/option&gt;</w:t>
      </w:r>
    </w:p>
    <w:p w14:paraId="5D3FEC2C" w14:textId="77777777" w:rsidR="00963F06" w:rsidRPr="00963F06" w:rsidRDefault="00963F06" w:rsidP="00963F06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63F06">
        <w:rPr>
          <w:rFonts w:ascii="Consolas" w:eastAsia="Cambria" w:hAnsi="Consolas" w:cs="Cambria"/>
          <w:sz w:val="20"/>
          <w:szCs w:val="20"/>
        </w:rPr>
        <w:t>&lt;/select&gt;</w:t>
      </w:r>
    </w:p>
    <w:p w14:paraId="78543B75" w14:textId="38397CE0" w:rsidR="00963F06" w:rsidRPr="00963F06" w:rsidRDefault="00963F06" w:rsidP="00963F06">
      <w:pPr>
        <w:spacing w:after="0"/>
        <w:jc w:val="both"/>
        <w:rPr>
          <w:rFonts w:eastAsia="Cambria" w:cs="Cambria"/>
        </w:rPr>
      </w:pPr>
    </w:p>
    <w:p w14:paraId="01FB90CA" w14:textId="5179CF88" w:rsidR="009D0F7B" w:rsidRPr="009D0F7B" w:rsidRDefault="009D0F7B" w:rsidP="009D0F7B">
      <w:pPr>
        <w:spacing w:after="0"/>
        <w:jc w:val="both"/>
        <w:rPr>
          <w:rFonts w:eastAsia="Cambria" w:cs="Cambria"/>
        </w:rPr>
      </w:pPr>
    </w:p>
    <w:p w14:paraId="2AEE3AEC" w14:textId="19552D24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 xml:space="preserve">The </w:t>
      </w:r>
      <w:proofErr w:type="gramStart"/>
      <w:r w:rsidRPr="009D0F7B">
        <w:rPr>
          <w:rFonts w:eastAsia="Cambria" w:cs="Cambria"/>
          <w:b/>
          <w:bCs/>
        </w:rPr>
        <w:t>fetch(</w:t>
      </w:r>
      <w:proofErr w:type="gramEnd"/>
      <w:r w:rsidRPr="009D0F7B">
        <w:rPr>
          <w:rFonts w:eastAsia="Cambria" w:cs="Cambria"/>
          <w:b/>
          <w:bCs/>
        </w:rPr>
        <w:t>) API</w:t>
      </w:r>
    </w:p>
    <w:p w14:paraId="0AD9680F" w14:textId="77777777" w:rsidR="00F91F1C" w:rsidRPr="009D0F7B" w:rsidRDefault="00F91F1C" w:rsidP="00F91F1C">
      <w:pPr>
        <w:spacing w:after="0"/>
        <w:ind w:left="720"/>
        <w:jc w:val="both"/>
        <w:rPr>
          <w:rFonts w:eastAsia="Cambria" w:cs="Cambria"/>
        </w:rPr>
      </w:pPr>
    </w:p>
    <w:p w14:paraId="2342D02F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Basic Syntax</w:t>
      </w:r>
    </w:p>
    <w:p w14:paraId="5E82F43C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D0F7B">
        <w:rPr>
          <w:rFonts w:ascii="Consolas" w:eastAsia="Cambria" w:hAnsi="Consolas" w:cs="Cambria"/>
          <w:sz w:val="20"/>
          <w:szCs w:val="20"/>
        </w:rPr>
        <w:t>fetch(</w:t>
      </w:r>
      <w:proofErr w:type="spellStart"/>
      <w:proofErr w:type="gramEnd"/>
      <w:r w:rsidRPr="009D0F7B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, options)</w:t>
      </w:r>
    </w:p>
    <w:p w14:paraId="60E0872C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(response =&gt; {</w:t>
      </w:r>
    </w:p>
    <w:p w14:paraId="20AE99F9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// Handle the response object</w:t>
      </w:r>
    </w:p>
    <w:p w14:paraId="6555AA0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22683D0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(error =&gt; {</w:t>
      </w:r>
    </w:p>
    <w:p w14:paraId="13F9629A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// Handle any errors</w:t>
      </w:r>
    </w:p>
    <w:p w14:paraId="61485E7F" w14:textId="77777777" w:rsidR="009D0F7B" w:rsidRPr="005E359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7DE49F3D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076EE889" w14:textId="72C92EA1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Performing a GET Request</w:t>
      </w:r>
    </w:p>
    <w:p w14:paraId="44DB8C76" w14:textId="77777777" w:rsidR="009D0F7B" w:rsidRDefault="009D0F7B" w:rsidP="009D0F7B">
      <w:pPr>
        <w:spacing w:after="0"/>
        <w:jc w:val="both"/>
        <w:rPr>
          <w:rFonts w:eastAsia="Cambria" w:cs="Cambria"/>
        </w:rPr>
      </w:pPr>
      <w:r w:rsidRPr="009D0F7B">
        <w:rPr>
          <w:rFonts w:eastAsia="Cambria" w:cs="Cambria"/>
        </w:rPr>
        <w:t>A GET request is used to retrieve data.</w:t>
      </w:r>
    </w:p>
    <w:p w14:paraId="1E79A05D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35A869A7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Example</w:t>
      </w:r>
    </w:p>
    <w:p w14:paraId="48004885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fetch('https://jsonplaceholder.typicode.com/posts/1')</w:t>
      </w:r>
    </w:p>
    <w:p w14:paraId="4DEADFD2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(response =&gt; {</w:t>
      </w:r>
    </w:p>
    <w:p w14:paraId="46995C65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if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) {</w:t>
      </w:r>
    </w:p>
    <w:p w14:paraId="047A781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  throw new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'Network response was not ok');</w:t>
      </w:r>
    </w:p>
    <w:p w14:paraId="695EE02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}</w:t>
      </w:r>
    </w:p>
    <w:p w14:paraId="77CB10E9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return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(); // Parse JSON response</w:t>
      </w:r>
    </w:p>
    <w:p w14:paraId="4454B06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00015A7C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(data =&gt; {</w:t>
      </w:r>
    </w:p>
    <w:p w14:paraId="4EF8F77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'Data fetched:', data);</w:t>
      </w:r>
    </w:p>
    <w:p w14:paraId="4039DDA8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lastRenderedPageBreak/>
        <w:t xml:space="preserve">  })</w:t>
      </w:r>
    </w:p>
    <w:p w14:paraId="06F9466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(error =&gt; {</w:t>
      </w:r>
    </w:p>
    <w:p w14:paraId="240FBFFB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('Error fetching data:', error);</w:t>
      </w:r>
    </w:p>
    <w:p w14:paraId="0B44C7BE" w14:textId="77777777" w:rsidR="009D0F7B" w:rsidRPr="005E359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303D7EDF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74080D24" w14:textId="483C36BB" w:rsidR="009D0F7B" w:rsidRPr="009D0F7B" w:rsidRDefault="009D0F7B" w:rsidP="009D0F7B">
      <w:pPr>
        <w:spacing w:after="0"/>
        <w:jc w:val="both"/>
        <w:rPr>
          <w:rFonts w:eastAsia="Cambria" w:cs="Cambria"/>
        </w:rPr>
      </w:pPr>
    </w:p>
    <w:p w14:paraId="73ED18A8" w14:textId="0403EBA6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Performing a POST Request</w:t>
      </w:r>
    </w:p>
    <w:p w14:paraId="69D7EB86" w14:textId="77777777" w:rsidR="009D0F7B" w:rsidRDefault="009D0F7B" w:rsidP="009D0F7B">
      <w:pPr>
        <w:spacing w:after="0"/>
        <w:jc w:val="both"/>
        <w:rPr>
          <w:rFonts w:eastAsia="Cambria" w:cs="Cambria"/>
        </w:rPr>
      </w:pPr>
      <w:r w:rsidRPr="009D0F7B">
        <w:rPr>
          <w:rFonts w:eastAsia="Cambria" w:cs="Cambria"/>
        </w:rPr>
        <w:t>A POST request is used to send data to a server.</w:t>
      </w:r>
    </w:p>
    <w:p w14:paraId="74BE5194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1B7375AF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Example</w:t>
      </w:r>
    </w:p>
    <w:p w14:paraId="7C6493E1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D0F7B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'https://jsonplaceholder.typicode.com/posts', {</w:t>
      </w:r>
    </w:p>
    <w:p w14:paraId="398A0910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method: 'POST',</w:t>
      </w:r>
    </w:p>
    <w:p w14:paraId="7F8A7B0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headers: {</w:t>
      </w:r>
    </w:p>
    <w:p w14:paraId="7E9FDCE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'Content-Type': 'application/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json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',</w:t>
      </w:r>
    </w:p>
    <w:p w14:paraId="55EA0D2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},</w:t>
      </w:r>
    </w:p>
    <w:p w14:paraId="0F06F0BA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body: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JSON.stringify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({</w:t>
      </w:r>
    </w:p>
    <w:p w14:paraId="184DD076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title: 'New Post',</w:t>
      </w:r>
    </w:p>
    <w:p w14:paraId="7C42FDE1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body: 'This is a new post content',</w:t>
      </w:r>
    </w:p>
    <w:p w14:paraId="311297BA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userId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: 1,</w:t>
      </w:r>
    </w:p>
    <w:p w14:paraId="31537F22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}),</w:t>
      </w:r>
    </w:p>
    <w:p w14:paraId="6B40F68B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})</w:t>
      </w:r>
    </w:p>
    <w:p w14:paraId="363F1F5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())</w:t>
      </w:r>
    </w:p>
    <w:p w14:paraId="2EA3302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(data =&gt; {</w:t>
      </w:r>
    </w:p>
    <w:p w14:paraId="457AAA7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'Post created:', data);</w:t>
      </w:r>
    </w:p>
    <w:p w14:paraId="0DEBA6A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2465FAD7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(error =&gt; {</w:t>
      </w:r>
    </w:p>
    <w:p w14:paraId="7754C239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('Error creating post:', error);</w:t>
      </w:r>
    </w:p>
    <w:p w14:paraId="09AC06C9" w14:textId="77777777" w:rsidR="009D0F7B" w:rsidRPr="005E359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4F07F6E5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1FB096DD" w14:textId="2B052F7E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 xml:space="preserve">Using Async/Await with </w:t>
      </w:r>
      <w:proofErr w:type="gramStart"/>
      <w:r w:rsidRPr="009D0F7B">
        <w:rPr>
          <w:rFonts w:eastAsia="Cambria" w:cs="Cambria"/>
          <w:b/>
          <w:bCs/>
        </w:rPr>
        <w:t>fetch(</w:t>
      </w:r>
      <w:proofErr w:type="gramEnd"/>
      <w:r w:rsidRPr="009D0F7B">
        <w:rPr>
          <w:rFonts w:eastAsia="Cambria" w:cs="Cambria"/>
          <w:b/>
          <w:bCs/>
        </w:rPr>
        <w:t>)</w:t>
      </w:r>
    </w:p>
    <w:p w14:paraId="54985E99" w14:textId="73AF94E0" w:rsidR="009D0F7B" w:rsidRDefault="009D0F7B" w:rsidP="009D0F7B">
      <w:pPr>
        <w:spacing w:after="0"/>
        <w:jc w:val="both"/>
        <w:rPr>
          <w:rFonts w:eastAsia="Cambria" w:cs="Cambria"/>
        </w:rPr>
      </w:pPr>
      <w:r w:rsidRPr="009D0F7B">
        <w:rPr>
          <w:rFonts w:eastAsia="Cambria" w:cs="Cambria"/>
        </w:rPr>
        <w:t>To make the code cleaner and more synchronous, you can use async/await</w:t>
      </w:r>
      <w:r w:rsidR="00F91F1C">
        <w:rPr>
          <w:rFonts w:eastAsia="Cambria" w:cs="Cambria"/>
        </w:rPr>
        <w:t>.</w:t>
      </w:r>
    </w:p>
    <w:p w14:paraId="42EFC054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7471E3E7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Example</w:t>
      </w:r>
    </w:p>
    <w:p w14:paraId="3B0E54D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async function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) {</w:t>
      </w:r>
    </w:p>
    <w:p w14:paraId="2FD929E6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3929311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response = await fetch('https://jsonplaceholder.typicode.com/posts/1');</w:t>
      </w:r>
    </w:p>
    <w:p w14:paraId="7C4C7B8B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) {</w:t>
      </w:r>
    </w:p>
    <w:p w14:paraId="1D2C74F1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'Network response was not ok');</w:t>
      </w:r>
    </w:p>
    <w:p w14:paraId="4D8EF55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00665EB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();</w:t>
      </w:r>
    </w:p>
    <w:p w14:paraId="724BC1E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console.log(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'Fetched Data:', data);</w:t>
      </w:r>
    </w:p>
    <w:p w14:paraId="5F5BBD8C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} catch (error) {</w:t>
      </w:r>
    </w:p>
    <w:p w14:paraId="5D839646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('Error:', error);</w:t>
      </w:r>
    </w:p>
    <w:p w14:paraId="1C28E348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67A4118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}</w:t>
      </w:r>
    </w:p>
    <w:p w14:paraId="1C424A9B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3634E3D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fetchData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);</w:t>
      </w:r>
    </w:p>
    <w:p w14:paraId="26168109" w14:textId="7DFD1536" w:rsidR="009D0F7B" w:rsidRPr="009D0F7B" w:rsidRDefault="009D0F7B" w:rsidP="009D0F7B">
      <w:pPr>
        <w:spacing w:after="0"/>
        <w:jc w:val="both"/>
        <w:rPr>
          <w:rFonts w:eastAsia="Cambria" w:cs="Cambria"/>
        </w:rPr>
      </w:pPr>
    </w:p>
    <w:p w14:paraId="4860F163" w14:textId="5D312024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Handling Errors</w:t>
      </w:r>
    </w:p>
    <w:p w14:paraId="5B3ADDFB" w14:textId="77777777" w:rsidR="00F91F1C" w:rsidRPr="009D0F7B" w:rsidRDefault="00F91F1C" w:rsidP="00F91F1C">
      <w:pPr>
        <w:spacing w:after="0"/>
        <w:ind w:left="720"/>
        <w:jc w:val="both"/>
        <w:rPr>
          <w:rFonts w:eastAsia="Cambria" w:cs="Cambria"/>
        </w:rPr>
      </w:pPr>
    </w:p>
    <w:p w14:paraId="424D4749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Example</w:t>
      </w:r>
    </w:p>
    <w:p w14:paraId="51A17CEC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lastRenderedPageBreak/>
        <w:t>fetch('https://jsonplaceholder.typicode.com/invalid-endpoint')</w:t>
      </w:r>
    </w:p>
    <w:p w14:paraId="3B42576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(response =&gt; {</w:t>
      </w:r>
    </w:p>
    <w:p w14:paraId="7B20EDC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if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) {</w:t>
      </w:r>
    </w:p>
    <w:p w14:paraId="394FBF51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  throw new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`HTTP error! Status: ${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response.status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}`);</w:t>
      </w:r>
    </w:p>
    <w:p w14:paraId="436B6B5B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}</w:t>
      </w:r>
    </w:p>
    <w:p w14:paraId="0B024F3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return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();</w:t>
      </w:r>
    </w:p>
    <w:p w14:paraId="72A68E1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7AA59AE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(error =&gt; {</w:t>
      </w:r>
    </w:p>
    <w:p w14:paraId="3E35C4D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 xml:space="preserve">('Fetch failed:',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);</w:t>
      </w:r>
    </w:p>
    <w:p w14:paraId="2FCCB230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5ADCA59D" w14:textId="7123BDB0" w:rsidR="009D0F7B" w:rsidRPr="009D0F7B" w:rsidRDefault="009D0F7B" w:rsidP="009D0F7B">
      <w:pPr>
        <w:spacing w:after="0"/>
        <w:jc w:val="both"/>
        <w:rPr>
          <w:rFonts w:eastAsia="Cambria" w:cs="Cambria"/>
        </w:rPr>
      </w:pPr>
    </w:p>
    <w:p w14:paraId="5DCA717E" w14:textId="398B7749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Working with Headers</w:t>
      </w:r>
    </w:p>
    <w:p w14:paraId="3A70D979" w14:textId="77777777" w:rsidR="009D0F7B" w:rsidRDefault="009D0F7B" w:rsidP="009D0F7B">
      <w:pPr>
        <w:spacing w:after="0"/>
        <w:jc w:val="both"/>
        <w:rPr>
          <w:rFonts w:eastAsia="Cambria" w:cs="Cambria"/>
        </w:rPr>
      </w:pPr>
      <w:r w:rsidRPr="009D0F7B">
        <w:rPr>
          <w:rFonts w:eastAsia="Cambria" w:cs="Cambria"/>
        </w:rPr>
        <w:t>Custom headers are often required for authentication or content negotiation.</w:t>
      </w:r>
    </w:p>
    <w:p w14:paraId="5078ED9B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1653C39D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Example</w:t>
      </w:r>
    </w:p>
    <w:p w14:paraId="249C8BE6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D0F7B">
        <w:rPr>
          <w:rFonts w:ascii="Consolas" w:eastAsia="Cambria" w:hAnsi="Consolas" w:cs="Cambria"/>
          <w:sz w:val="20"/>
          <w:szCs w:val="20"/>
        </w:rPr>
        <w:t>fetch(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'https://api.example.com/data', {</w:t>
      </w:r>
    </w:p>
    <w:p w14:paraId="24AFC84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method: 'GET',</w:t>
      </w:r>
    </w:p>
    <w:p w14:paraId="06A41256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headers: {</w:t>
      </w:r>
    </w:p>
    <w:p w14:paraId="5F6010FB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'Authorization': 'Bearer YOUR_ACCESS_TOKEN',</w:t>
      </w:r>
    </w:p>
    <w:p w14:paraId="03785FA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'Accept': 'application/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json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',</w:t>
      </w:r>
    </w:p>
    <w:p w14:paraId="3BFB384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},</w:t>
      </w:r>
    </w:p>
    <w:p w14:paraId="2FABD49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})</w:t>
      </w:r>
    </w:p>
    <w:p w14:paraId="6E08616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())</w:t>
      </w:r>
    </w:p>
    <w:p w14:paraId="528E7CFF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(data =&gt; console.log('Data:', data))</w:t>
      </w:r>
    </w:p>
    <w:p w14:paraId="3F5E19C7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 xml:space="preserve">(error =&gt;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('Error:', error));</w:t>
      </w:r>
    </w:p>
    <w:p w14:paraId="180FCAA7" w14:textId="0330F98F" w:rsidR="009D0F7B" w:rsidRPr="009D0F7B" w:rsidRDefault="009D0F7B" w:rsidP="009D0F7B">
      <w:pPr>
        <w:spacing w:after="0"/>
        <w:jc w:val="both"/>
        <w:rPr>
          <w:rFonts w:eastAsia="Cambria" w:cs="Cambria"/>
        </w:rPr>
      </w:pPr>
    </w:p>
    <w:p w14:paraId="30DE169A" w14:textId="29416FD6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Practical Example: Fetching Weather Data</w:t>
      </w:r>
      <w:r w:rsidR="008F2182">
        <w:rPr>
          <w:rFonts w:eastAsia="Cambria" w:cs="Cambria"/>
          <w:b/>
          <w:bCs/>
        </w:rPr>
        <w:t xml:space="preserve"> (A detailed example has already been discussed in Chapter 9)</w:t>
      </w:r>
    </w:p>
    <w:p w14:paraId="5315D2AF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HTML</w:t>
      </w:r>
    </w:p>
    <w:p w14:paraId="079DEA9A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&lt;div&gt;</w:t>
      </w:r>
    </w:p>
    <w:p w14:paraId="503DD82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&lt;h1&gt;Weather App&lt;/h1&gt;</w:t>
      </w:r>
    </w:p>
    <w:p w14:paraId="6F9B4C6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&lt;input type="text" id="city" placeholder="Enter city name"&gt;</w:t>
      </w:r>
    </w:p>
    <w:p w14:paraId="33CFEB22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&lt;button id="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fetchWeather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"&gt;Get Weather&lt;/button&gt;</w:t>
      </w:r>
    </w:p>
    <w:p w14:paraId="4A7C42C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&lt;p id="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weatherOutput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"&gt;&lt;/p&gt;</w:t>
      </w:r>
    </w:p>
    <w:p w14:paraId="1C1BAF4E" w14:textId="77777777" w:rsidR="009D0F7B" w:rsidRPr="005E359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&lt;/div&gt;</w:t>
      </w:r>
    </w:p>
    <w:p w14:paraId="61A3374F" w14:textId="77777777" w:rsidR="00F91F1C" w:rsidRPr="009D0F7B" w:rsidRDefault="00F91F1C" w:rsidP="009D0F7B">
      <w:pPr>
        <w:spacing w:after="0"/>
        <w:jc w:val="both"/>
        <w:rPr>
          <w:rFonts w:eastAsia="Cambria" w:cs="Cambria"/>
        </w:rPr>
      </w:pPr>
    </w:p>
    <w:p w14:paraId="6D210E56" w14:textId="77777777" w:rsidR="009D0F7B" w:rsidRPr="009D0F7B" w:rsidRDefault="009D0F7B" w:rsidP="009D0F7B">
      <w:pPr>
        <w:spacing w:after="0"/>
        <w:jc w:val="both"/>
        <w:rPr>
          <w:rFonts w:eastAsia="Cambria" w:cs="Cambria"/>
          <w:b/>
          <w:bCs/>
        </w:rPr>
      </w:pPr>
      <w:r w:rsidRPr="009D0F7B">
        <w:rPr>
          <w:rFonts w:eastAsia="Cambria" w:cs="Cambria"/>
          <w:b/>
          <w:bCs/>
        </w:rPr>
        <w:t>JavaScript</w:t>
      </w:r>
    </w:p>
    <w:p w14:paraId="71AEED5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D0F7B">
        <w:rPr>
          <w:rFonts w:ascii="Consolas" w:eastAsia="Cambria" w:hAnsi="Consolas" w:cs="Cambria"/>
          <w:sz w:val="20"/>
          <w:szCs w:val="20"/>
        </w:rPr>
        <w:t>document.getElementById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('fetchWeather').addEventListener('click', async () =&gt; {</w:t>
      </w:r>
    </w:p>
    <w:p w14:paraId="5ED3A860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city =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('city').value;</w:t>
      </w:r>
    </w:p>
    <w:p w14:paraId="78EF444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apiKey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= 'YOUR_API_KEY';</w:t>
      </w:r>
    </w:p>
    <w:p w14:paraId="0E1AB2EE" w14:textId="77777777" w:rsidR="009D0F7B" w:rsidRPr="009D0F7B" w:rsidRDefault="009D0F7B" w:rsidP="00081F1E">
      <w:pPr>
        <w:spacing w:after="0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= `https://api.openweathermap.org/data/2.5/weather?q=${city}&amp;appid=${apiKey}&amp;units=metric`;</w:t>
      </w:r>
    </w:p>
    <w:p w14:paraId="314F2037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393A9F5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try {</w:t>
      </w:r>
    </w:p>
    <w:p w14:paraId="12EBFCE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response = await fetch(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url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);</w:t>
      </w:r>
    </w:p>
    <w:p w14:paraId="025164F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if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(!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response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.ok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) {</w:t>
      </w:r>
    </w:p>
    <w:p w14:paraId="079BED32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    throw new </w:t>
      </w:r>
      <w:proofErr w:type="gramStart"/>
      <w:r w:rsidRPr="009D0F7B">
        <w:rPr>
          <w:rFonts w:ascii="Consolas" w:eastAsia="Cambria" w:hAnsi="Consolas" w:cs="Cambria"/>
          <w:sz w:val="20"/>
          <w:szCs w:val="20"/>
        </w:rPr>
        <w:t>Error(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'City not found');</w:t>
      </w:r>
    </w:p>
    <w:p w14:paraId="03E73BE3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}</w:t>
      </w:r>
    </w:p>
    <w:p w14:paraId="58F117B8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data = await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();</w:t>
      </w:r>
    </w:p>
    <w:p w14:paraId="3427DB7E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weatherOutput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textContent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=</w:t>
      </w:r>
    </w:p>
    <w:p w14:paraId="781C4810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    `Weather in ${data.name}: ${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data.main</w:t>
      </w:r>
      <w:proofErr w:type="gramEnd"/>
      <w:r w:rsidRPr="009D0F7B">
        <w:rPr>
          <w:rFonts w:ascii="Consolas" w:eastAsia="Cambria" w:hAnsi="Consolas" w:cs="Cambria"/>
          <w:sz w:val="20"/>
          <w:szCs w:val="20"/>
        </w:rPr>
        <w:t>.temp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}°C`;</w:t>
      </w:r>
    </w:p>
    <w:p w14:paraId="70057F1A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lastRenderedPageBreak/>
        <w:t xml:space="preserve">    } catch (error) {</w:t>
      </w:r>
    </w:p>
    <w:p w14:paraId="1DE9FADD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9D0F7B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D0F7B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weatherOutput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textContent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9D0F7B">
        <w:rPr>
          <w:rFonts w:ascii="Consolas" w:eastAsia="Cambria" w:hAnsi="Consolas" w:cs="Cambria"/>
          <w:sz w:val="20"/>
          <w:szCs w:val="20"/>
        </w:rPr>
        <w:t>error.message</w:t>
      </w:r>
      <w:proofErr w:type="spellEnd"/>
      <w:r w:rsidRPr="009D0F7B">
        <w:rPr>
          <w:rFonts w:ascii="Consolas" w:eastAsia="Cambria" w:hAnsi="Consolas" w:cs="Cambria"/>
          <w:sz w:val="20"/>
          <w:szCs w:val="20"/>
        </w:rPr>
        <w:t>;</w:t>
      </w:r>
    </w:p>
    <w:p w14:paraId="3449B1D9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 xml:space="preserve">    }</w:t>
      </w:r>
    </w:p>
    <w:p w14:paraId="0A38A934" w14:textId="77777777" w:rsidR="009D0F7B" w:rsidRPr="009D0F7B" w:rsidRDefault="009D0F7B" w:rsidP="009D0F7B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D0F7B">
        <w:rPr>
          <w:rFonts w:ascii="Consolas" w:eastAsia="Cambria" w:hAnsi="Consolas" w:cs="Cambria"/>
          <w:sz w:val="20"/>
          <w:szCs w:val="20"/>
        </w:rPr>
        <w:t>});</w:t>
      </w:r>
    </w:p>
    <w:p w14:paraId="3ABFDB6D" w14:textId="08E296BA" w:rsidR="009D0F7B" w:rsidRPr="009D0F7B" w:rsidRDefault="009D0F7B" w:rsidP="009D0F7B">
      <w:pPr>
        <w:spacing w:after="0"/>
        <w:jc w:val="both"/>
        <w:rPr>
          <w:rFonts w:eastAsia="Cambria" w:cs="Cambria"/>
        </w:rPr>
      </w:pPr>
    </w:p>
    <w:p w14:paraId="19B506E0" w14:textId="2AF017A8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Fetching Data for Dynamic Content</w:t>
      </w:r>
    </w:p>
    <w:p w14:paraId="2ABD432D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Example: Displaying API Data</w:t>
      </w:r>
    </w:p>
    <w:p w14:paraId="39C6D5DD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HTML:</w:t>
      </w:r>
    </w:p>
    <w:p w14:paraId="6BBB8300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&lt;div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userContainer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</w:t>
      </w:r>
    </w:p>
    <w:p w14:paraId="139D8A2B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&lt;h3&gt;Users&lt;/h3&gt;</w:t>
      </w:r>
    </w:p>
    <w:p w14:paraId="1DCA4E24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userList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"&gt;&lt;/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&gt;</w:t>
      </w:r>
    </w:p>
    <w:p w14:paraId="75248F98" w14:textId="77777777" w:rsid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&lt;/div&gt;</w:t>
      </w:r>
    </w:p>
    <w:p w14:paraId="257CCE73" w14:textId="77777777" w:rsidR="002272C5" w:rsidRPr="00951829" w:rsidRDefault="002272C5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16A5B63A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JavaScript:</w:t>
      </w:r>
    </w:p>
    <w:p w14:paraId="2DA71E66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fetch('https://jsonplaceholder.typicode.com/users')</w:t>
      </w:r>
    </w:p>
    <w:p w14:paraId="7F45E826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5182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())</w:t>
      </w:r>
    </w:p>
    <w:p w14:paraId="37E7E361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5182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>(users =&gt; {</w:t>
      </w:r>
    </w:p>
    <w:p w14:paraId="560AD787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userList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userList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');</w:t>
      </w:r>
    </w:p>
    <w:p w14:paraId="78FB4755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users.forEach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(user =&gt; {</w:t>
      </w:r>
    </w:p>
    <w:p w14:paraId="5AEC7A4B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li =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document.createElement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('li');</w:t>
      </w:r>
    </w:p>
    <w:p w14:paraId="3D1C772C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li.textContent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user.name;</w:t>
      </w:r>
    </w:p>
    <w:p w14:paraId="0814AA5B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userList.appendChild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(li);</w:t>
      </w:r>
    </w:p>
    <w:p w14:paraId="1BD81098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});</w:t>
      </w:r>
    </w:p>
    <w:p w14:paraId="4B015F26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})</w:t>
      </w:r>
    </w:p>
    <w:p w14:paraId="0EAC1D09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51829">
        <w:rPr>
          <w:rFonts w:ascii="Consolas" w:eastAsia="Cambria" w:hAnsi="Consolas" w:cs="Cambria"/>
          <w:sz w:val="20"/>
          <w:szCs w:val="20"/>
        </w:rPr>
        <w:t>.catch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 xml:space="preserve">(error =&gt;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console.error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('Error fetching users:', error));</w:t>
      </w:r>
    </w:p>
    <w:p w14:paraId="7BE288C8" w14:textId="57C85C2D" w:rsidR="00951829" w:rsidRPr="00951829" w:rsidRDefault="00951829" w:rsidP="00951829">
      <w:pPr>
        <w:spacing w:after="0"/>
        <w:jc w:val="both"/>
        <w:rPr>
          <w:rFonts w:eastAsia="Cambria" w:cs="Cambria"/>
        </w:rPr>
      </w:pPr>
    </w:p>
    <w:p w14:paraId="3CA6486F" w14:textId="5CE99BD3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Reacting to User Actions</w:t>
      </w:r>
    </w:p>
    <w:p w14:paraId="523593D4" w14:textId="77777777" w:rsidR="00951829" w:rsidRPr="00951829" w:rsidRDefault="00951829" w:rsidP="00951829">
      <w:pPr>
        <w:spacing w:after="0"/>
        <w:jc w:val="both"/>
        <w:rPr>
          <w:rFonts w:eastAsia="Cambria" w:cs="Cambria"/>
        </w:rPr>
      </w:pPr>
      <w:r w:rsidRPr="00951829">
        <w:rPr>
          <w:rFonts w:eastAsia="Cambria" w:cs="Cambria"/>
        </w:rPr>
        <w:t>JavaScript enables dynamic updates based on user interactions, such as button clicks or form submissions.</w:t>
      </w:r>
    </w:p>
    <w:p w14:paraId="6C750D1F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Example: Updating Content on Button Click</w:t>
      </w:r>
    </w:p>
    <w:p w14:paraId="618547AF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HTML:</w:t>
      </w:r>
    </w:p>
    <w:p w14:paraId="6351382C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&lt;div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messageContainer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"&gt;&lt;/div&gt;</w:t>
      </w:r>
    </w:p>
    <w:p w14:paraId="3DE4DEE1" w14:textId="77777777" w:rsidR="00951829" w:rsidRPr="002272C5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&lt;button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updateButton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"&gt;Click Me&lt;/button&gt;</w:t>
      </w:r>
    </w:p>
    <w:p w14:paraId="27BF729B" w14:textId="77777777" w:rsidR="00F439C6" w:rsidRPr="00951829" w:rsidRDefault="00F439C6" w:rsidP="00951829">
      <w:pPr>
        <w:spacing w:after="0"/>
        <w:jc w:val="both"/>
        <w:rPr>
          <w:rFonts w:eastAsia="Cambria" w:cs="Cambria"/>
        </w:rPr>
      </w:pPr>
    </w:p>
    <w:p w14:paraId="104730FD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JavaScript:</w:t>
      </w:r>
    </w:p>
    <w:p w14:paraId="67BD5FA5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document.getElementById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>('updateButton').addEventListener('click', () =&gt; {</w:t>
      </w:r>
    </w:p>
    <w:p w14:paraId="670B320D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messageContainer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').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textContent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'Button clicked! Dynamic content updated.';</w:t>
      </w:r>
    </w:p>
    <w:p w14:paraId="338C1941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});</w:t>
      </w:r>
    </w:p>
    <w:p w14:paraId="20B1A81C" w14:textId="769C6DBC" w:rsidR="00951829" w:rsidRPr="00951829" w:rsidRDefault="00951829" w:rsidP="00951829">
      <w:pPr>
        <w:spacing w:after="0"/>
        <w:jc w:val="both"/>
        <w:rPr>
          <w:rFonts w:eastAsia="Cambria" w:cs="Cambria"/>
        </w:rPr>
      </w:pPr>
    </w:p>
    <w:p w14:paraId="5A8AF750" w14:textId="58D5A5CE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Dynamic Styling</w:t>
      </w:r>
    </w:p>
    <w:p w14:paraId="203E9A4C" w14:textId="77777777" w:rsidR="00951829" w:rsidRPr="00951829" w:rsidRDefault="00951829" w:rsidP="00951829">
      <w:pPr>
        <w:spacing w:after="0"/>
        <w:jc w:val="both"/>
        <w:rPr>
          <w:rFonts w:eastAsia="Cambria" w:cs="Cambria"/>
        </w:rPr>
      </w:pPr>
      <w:r w:rsidRPr="00951829">
        <w:rPr>
          <w:rFonts w:eastAsia="Cambria" w:cs="Cambria"/>
        </w:rPr>
        <w:t>You can dynamically update styles based on user interactions or data.</w:t>
      </w:r>
    </w:p>
    <w:p w14:paraId="1CB20E1C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Example: Highlighting a Selected Item</w:t>
      </w:r>
    </w:p>
    <w:p w14:paraId="75D3F9FF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HTML:</w:t>
      </w:r>
    </w:p>
    <w:p w14:paraId="292DF162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itemList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</w:t>
      </w:r>
    </w:p>
    <w:p w14:paraId="6292091A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&lt;li&gt;Item 1&lt;/li&gt;</w:t>
      </w:r>
    </w:p>
    <w:p w14:paraId="177415BF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&lt;li&gt;Item 2&lt;/li&gt;</w:t>
      </w:r>
    </w:p>
    <w:p w14:paraId="5B72F80F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&lt;li&gt;Item 3&lt;/li&gt;</w:t>
      </w:r>
    </w:p>
    <w:p w14:paraId="64A32FB6" w14:textId="77777777" w:rsidR="00951829" w:rsidRPr="002272C5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&lt;/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ul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&gt;</w:t>
      </w:r>
    </w:p>
    <w:p w14:paraId="1085B9E1" w14:textId="77777777" w:rsidR="00F439C6" w:rsidRPr="00951829" w:rsidRDefault="00F439C6" w:rsidP="00951829">
      <w:pPr>
        <w:spacing w:after="0"/>
        <w:jc w:val="both"/>
        <w:rPr>
          <w:rFonts w:eastAsia="Cambria" w:cs="Cambria"/>
        </w:rPr>
      </w:pPr>
    </w:p>
    <w:p w14:paraId="636A5845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lastRenderedPageBreak/>
        <w:t>JavaScript:</w:t>
      </w:r>
    </w:p>
    <w:p w14:paraId="2572A75E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('#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itemList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li').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forEach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(item =&gt; {</w:t>
      </w:r>
    </w:p>
    <w:p w14:paraId="3A8B887B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item.addEventListener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('click', () =&gt; {</w:t>
      </w:r>
    </w:p>
    <w:p w14:paraId="15FFAD87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document.querySelectorAll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('#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itemList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li').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forEach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(li =&gt;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li.style.background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'');</w:t>
      </w:r>
    </w:p>
    <w:p w14:paraId="0CB0DB87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item.style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>.background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'yellow';</w:t>
      </w:r>
    </w:p>
    <w:p w14:paraId="77E28875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});</w:t>
      </w:r>
    </w:p>
    <w:p w14:paraId="4899D61B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});</w:t>
      </w:r>
    </w:p>
    <w:p w14:paraId="50B7AF56" w14:textId="7538AF7F" w:rsidR="00951829" w:rsidRPr="00951829" w:rsidRDefault="00951829" w:rsidP="00951829">
      <w:pPr>
        <w:spacing w:after="0"/>
        <w:jc w:val="both"/>
        <w:rPr>
          <w:rFonts w:eastAsia="Cambria" w:cs="Cambria"/>
        </w:rPr>
      </w:pPr>
    </w:p>
    <w:p w14:paraId="31CE54CE" w14:textId="1F9DFDC8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Using Templates for Dynamic Content</w:t>
      </w:r>
    </w:p>
    <w:p w14:paraId="53981F27" w14:textId="77777777" w:rsidR="00951829" w:rsidRPr="00951829" w:rsidRDefault="00951829" w:rsidP="00951829">
      <w:pPr>
        <w:spacing w:after="0"/>
        <w:jc w:val="both"/>
        <w:rPr>
          <w:rFonts w:eastAsia="Cambria" w:cs="Cambria"/>
        </w:rPr>
      </w:pPr>
      <w:r w:rsidRPr="00951829">
        <w:rPr>
          <w:rFonts w:eastAsia="Cambria" w:cs="Cambria"/>
        </w:rPr>
        <w:t>Templates allow you to reuse HTML structures for dynamically inserted content.</w:t>
      </w:r>
    </w:p>
    <w:p w14:paraId="0DEFFD7A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Example: Using a Template Element</w:t>
      </w:r>
    </w:p>
    <w:p w14:paraId="4ADBF0C9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HTML:</w:t>
      </w:r>
    </w:p>
    <w:p w14:paraId="4B0E341A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&lt;template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userTemplate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</w:t>
      </w:r>
    </w:p>
    <w:p w14:paraId="7AF1A827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&lt;div class="user-card"&gt;</w:t>
      </w:r>
    </w:p>
    <w:p w14:paraId="23CCD0CA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&lt;h4 class="user-name"&gt;&lt;/h4&gt;</w:t>
      </w:r>
    </w:p>
    <w:p w14:paraId="0372892A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&lt;p class="user-email"&gt;&lt;/p&gt;</w:t>
      </w:r>
    </w:p>
    <w:p w14:paraId="5C04B113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&lt;/div&gt;</w:t>
      </w:r>
    </w:p>
    <w:p w14:paraId="3B0A152C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&lt;/template&gt;</w:t>
      </w:r>
    </w:p>
    <w:p w14:paraId="0CDB08B6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</w:p>
    <w:p w14:paraId="49E9EBC8" w14:textId="77777777" w:rsidR="00951829" w:rsidRPr="002272C5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&lt;div id="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userCards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"&gt;&lt;/div&gt;</w:t>
      </w:r>
    </w:p>
    <w:p w14:paraId="0CE89D3F" w14:textId="77777777" w:rsidR="00F439C6" w:rsidRPr="00951829" w:rsidRDefault="00F439C6" w:rsidP="00951829">
      <w:pPr>
        <w:spacing w:after="0"/>
        <w:jc w:val="both"/>
        <w:rPr>
          <w:rFonts w:eastAsia="Cambria" w:cs="Cambria"/>
        </w:rPr>
      </w:pPr>
    </w:p>
    <w:p w14:paraId="2E07444E" w14:textId="77777777" w:rsidR="00951829" w:rsidRPr="00951829" w:rsidRDefault="00951829" w:rsidP="00951829">
      <w:pPr>
        <w:spacing w:after="0"/>
        <w:jc w:val="both"/>
        <w:rPr>
          <w:rFonts w:eastAsia="Cambria" w:cs="Cambria"/>
          <w:b/>
          <w:bCs/>
        </w:rPr>
      </w:pPr>
      <w:r w:rsidRPr="00951829">
        <w:rPr>
          <w:rFonts w:eastAsia="Cambria" w:cs="Cambria"/>
          <w:b/>
          <w:bCs/>
        </w:rPr>
        <w:t>JavaScript:</w:t>
      </w:r>
    </w:p>
    <w:p w14:paraId="567C0DF9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>fetch('https://jsonplaceholder.typicode.com/users')</w:t>
      </w:r>
    </w:p>
    <w:p w14:paraId="7030F9FF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5182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 xml:space="preserve">(response =&gt;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response.json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())</w:t>
      </w:r>
    </w:p>
    <w:p w14:paraId="21F3A519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</w:t>
      </w:r>
      <w:proofErr w:type="gramStart"/>
      <w:r w:rsidRPr="00951829">
        <w:rPr>
          <w:rFonts w:ascii="Consolas" w:eastAsia="Cambria" w:hAnsi="Consolas" w:cs="Cambria"/>
          <w:sz w:val="20"/>
          <w:szCs w:val="20"/>
        </w:rPr>
        <w:t>.then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>(users =&gt; {</w:t>
      </w:r>
    </w:p>
    <w:p w14:paraId="1B11747F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template =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userTemplate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');</w:t>
      </w:r>
    </w:p>
    <w:p w14:paraId="07AED966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container =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document.getElementById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userCards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');</w:t>
      </w:r>
    </w:p>
    <w:p w14:paraId="59D6C671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</w:t>
      </w:r>
    </w:p>
    <w:p w14:paraId="1F87B338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users.forEach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(user =&gt; {</w:t>
      </w:r>
    </w:p>
    <w:p w14:paraId="33F340D7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const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clone =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template.content</w:t>
      </w:r>
      <w:proofErr w:type="gramEnd"/>
      <w:r w:rsidRPr="00951829">
        <w:rPr>
          <w:rFonts w:ascii="Consolas" w:eastAsia="Cambria" w:hAnsi="Consolas" w:cs="Cambria"/>
          <w:sz w:val="20"/>
          <w:szCs w:val="20"/>
        </w:rPr>
        <w:t>.cloneNode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(true);</w:t>
      </w:r>
    </w:p>
    <w:p w14:paraId="160B3540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clone.querySelector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('.user-name').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textContent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user.name;</w:t>
      </w:r>
    </w:p>
    <w:p w14:paraId="4706941E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clone.querySelector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('.user-email').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textContent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 xml:space="preserve"> = </w:t>
      </w:r>
      <w:proofErr w:type="spellStart"/>
      <w:r w:rsidRPr="00951829">
        <w:rPr>
          <w:rFonts w:ascii="Consolas" w:eastAsia="Cambria" w:hAnsi="Consolas" w:cs="Cambria"/>
          <w:sz w:val="20"/>
          <w:szCs w:val="20"/>
        </w:rPr>
        <w:t>user.email</w:t>
      </w:r>
      <w:proofErr w:type="spellEnd"/>
      <w:r w:rsidRPr="00951829">
        <w:rPr>
          <w:rFonts w:ascii="Consolas" w:eastAsia="Cambria" w:hAnsi="Consolas" w:cs="Cambria"/>
          <w:sz w:val="20"/>
          <w:szCs w:val="20"/>
        </w:rPr>
        <w:t>;</w:t>
      </w:r>
    </w:p>
    <w:p w14:paraId="626D21C2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    </w:t>
      </w:r>
      <w:proofErr w:type="spellStart"/>
      <w:proofErr w:type="gramStart"/>
      <w:r w:rsidRPr="00951829">
        <w:rPr>
          <w:rFonts w:ascii="Consolas" w:eastAsia="Cambria" w:hAnsi="Consolas" w:cs="Cambria"/>
          <w:sz w:val="20"/>
          <w:szCs w:val="20"/>
        </w:rPr>
        <w:t>container.appendChild</w:t>
      </w:r>
      <w:proofErr w:type="spellEnd"/>
      <w:proofErr w:type="gramEnd"/>
      <w:r w:rsidRPr="00951829">
        <w:rPr>
          <w:rFonts w:ascii="Consolas" w:eastAsia="Cambria" w:hAnsi="Consolas" w:cs="Cambria"/>
          <w:sz w:val="20"/>
          <w:szCs w:val="20"/>
        </w:rPr>
        <w:t>(clone);</w:t>
      </w:r>
    </w:p>
    <w:p w14:paraId="0FB4E7AC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    });</w:t>
      </w:r>
    </w:p>
    <w:p w14:paraId="2A285CF2" w14:textId="77777777" w:rsidR="00951829" w:rsidRPr="00951829" w:rsidRDefault="00951829" w:rsidP="00951829">
      <w:pPr>
        <w:spacing w:after="0"/>
        <w:jc w:val="both"/>
        <w:rPr>
          <w:rFonts w:ascii="Consolas" w:eastAsia="Cambria" w:hAnsi="Consolas" w:cs="Cambria"/>
          <w:sz w:val="20"/>
          <w:szCs w:val="20"/>
        </w:rPr>
      </w:pPr>
      <w:r w:rsidRPr="00951829">
        <w:rPr>
          <w:rFonts w:ascii="Consolas" w:eastAsia="Cambria" w:hAnsi="Consolas" w:cs="Cambria"/>
          <w:sz w:val="20"/>
          <w:szCs w:val="20"/>
        </w:rPr>
        <w:t xml:space="preserve">  });</w:t>
      </w:r>
    </w:p>
    <w:p w14:paraId="698270E0" w14:textId="52E52BDD" w:rsidR="00951829" w:rsidRPr="00951829" w:rsidRDefault="00951829" w:rsidP="00951829">
      <w:pPr>
        <w:spacing w:after="0"/>
        <w:jc w:val="both"/>
        <w:rPr>
          <w:rFonts w:eastAsia="Cambria" w:cs="Cambria"/>
        </w:rPr>
      </w:pPr>
    </w:p>
    <w:p w14:paraId="1CE2032F" w14:textId="107B2116" w:rsidR="00921328" w:rsidRPr="00921328" w:rsidRDefault="00921328" w:rsidP="00921328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921328">
        <w:rPr>
          <w:rFonts w:eastAsia="Times New Roman"/>
          <w:b/>
          <w:bCs/>
          <w:lang w:eastAsia="en-IN"/>
        </w:rPr>
        <w:t>Writing Effective Tests</w:t>
      </w:r>
    </w:p>
    <w:p w14:paraId="25A0E1D7" w14:textId="2262187B" w:rsidR="00921328" w:rsidRPr="00921328" w:rsidRDefault="00921328" w:rsidP="00921328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921328">
        <w:rPr>
          <w:rFonts w:eastAsia="Times New Roman"/>
          <w:b/>
          <w:bCs/>
          <w:lang w:eastAsia="en-IN"/>
        </w:rPr>
        <w:t>Unit Testing</w:t>
      </w:r>
    </w:p>
    <w:p w14:paraId="2804BEB0" w14:textId="77777777" w:rsidR="00921328" w:rsidRDefault="00921328" w:rsidP="00921328">
      <w:pPr>
        <w:spacing w:after="0" w:line="240" w:lineRule="auto"/>
        <w:jc w:val="both"/>
        <w:rPr>
          <w:rFonts w:eastAsia="Times New Roman"/>
          <w:lang w:eastAsia="en-IN"/>
        </w:rPr>
      </w:pPr>
      <w:r w:rsidRPr="00921328">
        <w:rPr>
          <w:rFonts w:eastAsia="Times New Roman"/>
          <w:lang w:eastAsia="en-IN"/>
        </w:rPr>
        <w:t>Test individual functions or methods for correctness.</w:t>
      </w:r>
    </w:p>
    <w:p w14:paraId="22E8ADA0" w14:textId="77777777" w:rsidR="00647EA5" w:rsidRPr="00921328" w:rsidRDefault="00647EA5" w:rsidP="00921328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591427A6" w14:textId="77777777" w:rsidR="00921328" w:rsidRPr="00921328" w:rsidRDefault="00921328" w:rsidP="00921328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921328">
        <w:rPr>
          <w:rFonts w:eastAsia="Times New Roman"/>
          <w:b/>
          <w:bCs/>
          <w:lang w:eastAsia="en-IN"/>
        </w:rPr>
        <w:t>Example:</w:t>
      </w:r>
    </w:p>
    <w:p w14:paraId="246E1146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function 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add(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a, b) {</w:t>
      </w:r>
    </w:p>
    <w:p w14:paraId="2D996C4B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return a + b;</w:t>
      </w:r>
    </w:p>
    <w:p w14:paraId="71DC461F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>}</w:t>
      </w:r>
    </w:p>
    <w:p w14:paraId="2A7AFB0A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module.exports</w:t>
      </w:r>
      <w:proofErr w:type="spellEnd"/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= add;</w:t>
      </w:r>
    </w:p>
    <w:p w14:paraId="4AFD7823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78F6B7D2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>// Test using Jest</w:t>
      </w:r>
    </w:p>
    <w:p w14:paraId="2BF6DCB7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const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add = require(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'./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add');</w:t>
      </w:r>
    </w:p>
    <w:p w14:paraId="387E21D6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test(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'adds 1 + 2 to equal 3', () =&gt; {</w:t>
      </w:r>
    </w:p>
    <w:p w14:paraId="59E4E1E9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expect(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add(1, 2)).</w:t>
      </w: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toBe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>(3);</w:t>
      </w:r>
    </w:p>
    <w:p w14:paraId="3CBB9950" w14:textId="77777777" w:rsid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03C5EBF5" w14:textId="77777777" w:rsidR="00595E8B" w:rsidRPr="00921328" w:rsidRDefault="00595E8B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</w:p>
    <w:p w14:paraId="3F9AA419" w14:textId="77777777" w:rsidR="00595E8B" w:rsidRPr="00921328" w:rsidRDefault="00595E8B" w:rsidP="00921328">
      <w:pPr>
        <w:spacing w:after="0" w:line="240" w:lineRule="auto"/>
        <w:jc w:val="both"/>
        <w:rPr>
          <w:rFonts w:eastAsia="Times New Roman"/>
          <w:lang w:eastAsia="en-IN"/>
        </w:rPr>
      </w:pPr>
    </w:p>
    <w:p w14:paraId="105E3E46" w14:textId="77777777" w:rsidR="00921328" w:rsidRPr="00921328" w:rsidRDefault="00921328" w:rsidP="00921328">
      <w:pPr>
        <w:spacing w:after="0" w:line="240" w:lineRule="auto"/>
        <w:jc w:val="both"/>
        <w:rPr>
          <w:rFonts w:eastAsia="Times New Roman"/>
          <w:b/>
          <w:bCs/>
          <w:lang w:eastAsia="en-IN"/>
        </w:rPr>
      </w:pPr>
      <w:r w:rsidRPr="00921328">
        <w:rPr>
          <w:rFonts w:eastAsia="Times New Roman"/>
          <w:b/>
          <w:bCs/>
          <w:lang w:eastAsia="en-IN"/>
        </w:rPr>
        <w:t>Example using Cypress:</w:t>
      </w:r>
    </w:p>
    <w:p w14:paraId="7C47D9B1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describe(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'Login Test', () =&gt; {</w:t>
      </w:r>
    </w:p>
    <w:p w14:paraId="6B7760D2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it(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'should log in successfully', () =&gt; {</w:t>
      </w:r>
    </w:p>
    <w:p w14:paraId="5DCA4C80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cy.visit</w:t>
      </w:r>
      <w:proofErr w:type="spellEnd"/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('http://localhost:3000/login');</w:t>
      </w:r>
    </w:p>
    <w:p w14:paraId="34E5C037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cy.get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>('#username'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).type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('</w:t>
      </w: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testuser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>');</w:t>
      </w:r>
    </w:p>
    <w:p w14:paraId="6D0BBF2A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cy.get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>('#password'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).type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('password123');</w:t>
      </w:r>
    </w:p>
    <w:p w14:paraId="76B1AF82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cy.get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>('#</w:t>
      </w:r>
      <w:proofErr w:type="spellStart"/>
      <w:r w:rsidRPr="00921328">
        <w:rPr>
          <w:rFonts w:ascii="Consolas" w:eastAsia="Times New Roman" w:hAnsi="Consolas"/>
          <w:sz w:val="20"/>
          <w:szCs w:val="20"/>
          <w:lang w:eastAsia="en-IN"/>
        </w:rPr>
        <w:t>loginButton</w:t>
      </w:r>
      <w:proofErr w:type="spellEnd"/>
      <w:r w:rsidRPr="00921328">
        <w:rPr>
          <w:rFonts w:ascii="Consolas" w:eastAsia="Times New Roman" w:hAnsi="Consolas"/>
          <w:sz w:val="20"/>
          <w:szCs w:val="20"/>
          <w:lang w:eastAsia="en-IN"/>
        </w:rPr>
        <w:t>'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).click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();</w:t>
      </w:r>
    </w:p>
    <w:p w14:paraId="19A6F4CE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    </w:t>
      </w:r>
      <w:proofErr w:type="gramStart"/>
      <w:r w:rsidRPr="00921328">
        <w:rPr>
          <w:rFonts w:ascii="Consolas" w:eastAsia="Times New Roman" w:hAnsi="Consolas"/>
          <w:sz w:val="20"/>
          <w:szCs w:val="20"/>
          <w:lang w:eastAsia="en-IN"/>
        </w:rPr>
        <w:t>cy.url(</w:t>
      </w:r>
      <w:proofErr w:type="gramEnd"/>
      <w:r w:rsidRPr="00921328">
        <w:rPr>
          <w:rFonts w:ascii="Consolas" w:eastAsia="Times New Roman" w:hAnsi="Consolas"/>
          <w:sz w:val="20"/>
          <w:szCs w:val="20"/>
          <w:lang w:eastAsia="en-IN"/>
        </w:rPr>
        <w:t>).should('include', '/dashboard');</w:t>
      </w:r>
    </w:p>
    <w:p w14:paraId="350A4FF0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 xml:space="preserve">    });</w:t>
      </w:r>
    </w:p>
    <w:p w14:paraId="67A98081" w14:textId="77777777" w:rsidR="00921328" w:rsidRPr="00921328" w:rsidRDefault="00921328" w:rsidP="00921328">
      <w:pPr>
        <w:spacing w:after="0" w:line="240" w:lineRule="auto"/>
        <w:jc w:val="both"/>
        <w:rPr>
          <w:rFonts w:ascii="Consolas" w:eastAsia="Times New Roman" w:hAnsi="Consolas"/>
          <w:sz w:val="20"/>
          <w:szCs w:val="20"/>
          <w:lang w:eastAsia="en-IN"/>
        </w:rPr>
      </w:pPr>
      <w:r w:rsidRPr="00921328">
        <w:rPr>
          <w:rFonts w:ascii="Consolas" w:eastAsia="Times New Roman" w:hAnsi="Consolas"/>
          <w:sz w:val="20"/>
          <w:szCs w:val="20"/>
          <w:lang w:eastAsia="en-IN"/>
        </w:rPr>
        <w:t>});</w:t>
      </w:r>
    </w:p>
    <w:p w14:paraId="6CB3B84A" w14:textId="7C69BC52" w:rsidR="00921328" w:rsidRPr="00921328" w:rsidRDefault="00921328" w:rsidP="00921328">
      <w:pPr>
        <w:spacing w:after="0" w:line="240" w:lineRule="auto"/>
        <w:jc w:val="both"/>
        <w:rPr>
          <w:rFonts w:eastAsia="Times New Roman"/>
          <w:lang w:eastAsia="en-IN"/>
        </w:rPr>
      </w:pPr>
    </w:p>
    <w:sectPr w:rsidR="00921328" w:rsidRPr="00921328">
      <w:head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C2BB1" w14:textId="77777777" w:rsidR="00B94745" w:rsidRDefault="00B94745" w:rsidP="00C708E2">
      <w:pPr>
        <w:spacing w:after="0" w:line="240" w:lineRule="auto"/>
      </w:pPr>
      <w:r>
        <w:separator/>
      </w:r>
    </w:p>
  </w:endnote>
  <w:endnote w:type="continuationSeparator" w:id="0">
    <w:p w14:paraId="331F1C23" w14:textId="77777777" w:rsidR="00B94745" w:rsidRDefault="00B94745" w:rsidP="00C7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57766" w14:textId="77777777" w:rsidR="00B94745" w:rsidRDefault="00B94745" w:rsidP="00C708E2">
      <w:pPr>
        <w:spacing w:after="0" w:line="240" w:lineRule="auto"/>
      </w:pPr>
      <w:r>
        <w:separator/>
      </w:r>
    </w:p>
  </w:footnote>
  <w:footnote w:type="continuationSeparator" w:id="0">
    <w:p w14:paraId="5BE0EE23" w14:textId="77777777" w:rsidR="00B94745" w:rsidRDefault="00B94745" w:rsidP="00C70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66F3F" w14:textId="027C9592" w:rsidR="00C708E2" w:rsidRDefault="00C708E2" w:rsidP="00C708E2">
    <w:pPr>
      <w:pStyle w:val="Header"/>
      <w:jc w:val="center"/>
      <w:rPr>
        <w:lang w:val="en-US"/>
      </w:rPr>
    </w:pPr>
  </w:p>
  <w:p w14:paraId="56B84564" w14:textId="77777777" w:rsidR="00C708E2" w:rsidRDefault="00C708E2" w:rsidP="00C708E2">
    <w:pPr>
      <w:pStyle w:val="Header"/>
    </w:pPr>
    <w:r>
      <w:rPr>
        <w:rFonts w:eastAsiaTheme="minorHAns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CF0BB" wp14:editId="4D9C3011">
              <wp:simplePos x="0" y="0"/>
              <wp:positionH relativeFrom="margin">
                <wp:posOffset>303848</wp:posOffset>
              </wp:positionH>
              <wp:positionV relativeFrom="topMargin">
                <wp:posOffset>204788</wp:posOffset>
              </wp:positionV>
              <wp:extent cx="5095875" cy="390525"/>
              <wp:effectExtent l="0" t="19050" r="28575" b="28575"/>
              <wp:wrapNone/>
              <wp:docPr id="65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095875" cy="390525"/>
                        <a:chOff x="1778" y="533"/>
                        <a:chExt cx="8698" cy="299705"/>
                      </a:xfrm>
                    </wpg:grpSpPr>
                    <wps:wsp>
                      <wps:cNvPr id="657" name="AutoShape 2"/>
                      <wps:cNvCnPr>
                        <a:cxnSpLocks noChangeShapeType="1"/>
                      </wps:cNvCnPr>
                      <wps:spPr bwMode="auto">
                        <a:xfrm>
                          <a:off x="1778" y="183413"/>
                          <a:ext cx="8698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8" name="AutoShape 1"/>
                      <wps:cNvSpPr>
                        <a:spLocks noChangeArrowheads="1"/>
                      </wps:cNvSpPr>
                      <wps:spPr bwMode="auto">
                        <a:xfrm>
                          <a:off x="5436" y="533"/>
                          <a:ext cx="2244" cy="299705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9D6854" w14:textId="6C938F6E" w:rsidR="00C708E2" w:rsidRDefault="000B654B" w:rsidP="00C708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ACF0BB" id="Group 3" o:spid="_x0000_s1026" style="position:absolute;margin-left:23.95pt;margin-top:16.15pt;width:401.25pt;height:30.75pt;z-index:251659264;mso-position-horizontal-relative:margin;mso-position-vertical-relative:top-margin-area;mso-width-relative:margin" coordorigin="1778,533" coordsize="8698,299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778;top:183413;width:86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" strokecolor="gray" strokeweight="1pt"/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1" o:spid="_x0000_s1028" type="#_x0000_t185" style="position:absolute;left:5436;top:533;width:2244;height:299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" filled="t" strokecolor="gray" strokeweight="2.25pt">
                <v:textbox inset=",0,,0">
                  <w:txbxContent>
                    <w:p w14:paraId="699D6854" w14:textId="6C938F6E" w:rsidR="00C708E2" w:rsidRDefault="000B654B" w:rsidP="00C708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t xml:space="preserve">     </w:t>
    </w:r>
  </w:p>
  <w:sdt>
    <w:sdtPr>
      <w:rPr>
        <w:rFonts w:ascii="Cambria" w:hAnsi="Cambria"/>
      </w:rPr>
      <w:id w:val="1917208520"/>
      <w:docPartObj>
        <w:docPartGallery w:val="Page Numbers (Top of Page)"/>
        <w:docPartUnique/>
      </w:docPartObj>
    </w:sdtPr>
    <w:sdtContent>
      <w:p w14:paraId="764AF63A" w14:textId="77777777" w:rsidR="00C708E2" w:rsidRPr="004D1618" w:rsidRDefault="00C708E2" w:rsidP="00C708E2">
        <w:pPr>
          <w:pStyle w:val="Header"/>
          <w:rPr>
            <w:rFonts w:ascii="Cambria" w:eastAsiaTheme="minorEastAsia" w:hAnsi="Cambria"/>
            <w:sz w:val="24"/>
            <w:szCs w:val="24"/>
          </w:rPr>
        </w:pPr>
      </w:p>
      <w:p w14:paraId="3FDDB70C" w14:textId="5E8CB4BE" w:rsidR="00C708E2" w:rsidRPr="00C708E2" w:rsidRDefault="00C708E2" w:rsidP="00E33112">
        <w:pPr>
          <w:pStyle w:val="Header"/>
          <w:tabs>
            <w:tab w:val="clear" w:pos="9026"/>
            <w:tab w:val="right" w:pos="9638"/>
          </w:tabs>
          <w:rPr>
            <w:rFonts w:ascii="Cambria" w:hAnsi="Cambria"/>
          </w:rPr>
        </w:pPr>
        <w:r w:rsidRPr="004D1618">
          <w:rPr>
            <w:rFonts w:ascii="Cambria" w:hAnsi="Cambria"/>
          </w:rPr>
          <w:t xml:space="preserve">Kickstart JavaScript Fundamentals        </w:t>
        </w:r>
        <w:r w:rsidRPr="004D1618">
          <w:rPr>
            <w:rFonts w:ascii="Cambria" w:hAnsi="Cambria"/>
          </w:rPr>
          <w:tab/>
        </w:r>
        <w:r w:rsidRPr="004D1618">
          <w:rPr>
            <w:rFonts w:ascii="Cambria" w:hAnsi="Cambria"/>
          </w:rPr>
          <w:tab/>
        </w:r>
        <w:r w:rsidR="00E33112">
          <w:rPr>
            <w:rFonts w:ascii="Cambria" w:hAnsi="Cambria"/>
          </w:rPr>
          <w:t xml:space="preserve">       </w:t>
        </w:r>
        <w:r w:rsidR="00A217A8">
          <w:rPr>
            <w:rFonts w:ascii="Cambria" w:eastAsia="Cambria" w:hAnsi="Cambria" w:cs="Cambria"/>
            <w:iCs/>
            <w:sz w:val="24"/>
            <w:szCs w:val="24"/>
          </w:rPr>
          <w:t>Building a Simple Web Application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D5FC4"/>
    <w:multiLevelType w:val="multilevel"/>
    <w:tmpl w:val="7D6E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FED"/>
    <w:multiLevelType w:val="hybridMultilevel"/>
    <w:tmpl w:val="3190CADC"/>
    <w:lvl w:ilvl="0" w:tplc="4009000F">
      <w:start w:val="1"/>
      <w:numFmt w:val="decimal"/>
      <w:lvlText w:val="%1."/>
      <w:lvlJc w:val="left"/>
      <w:pPr>
        <w:ind w:left="6882" w:hanging="360"/>
      </w:pPr>
    </w:lvl>
    <w:lvl w:ilvl="1" w:tplc="40090019" w:tentative="1">
      <w:start w:val="1"/>
      <w:numFmt w:val="lowerLetter"/>
      <w:lvlText w:val="%2."/>
      <w:lvlJc w:val="left"/>
      <w:pPr>
        <w:ind w:left="7602" w:hanging="360"/>
      </w:pPr>
    </w:lvl>
    <w:lvl w:ilvl="2" w:tplc="4009001B" w:tentative="1">
      <w:start w:val="1"/>
      <w:numFmt w:val="lowerRoman"/>
      <w:lvlText w:val="%3."/>
      <w:lvlJc w:val="right"/>
      <w:pPr>
        <w:ind w:left="8322" w:hanging="180"/>
      </w:pPr>
    </w:lvl>
    <w:lvl w:ilvl="3" w:tplc="4009000F" w:tentative="1">
      <w:start w:val="1"/>
      <w:numFmt w:val="decimal"/>
      <w:lvlText w:val="%4."/>
      <w:lvlJc w:val="left"/>
      <w:pPr>
        <w:ind w:left="9042" w:hanging="360"/>
      </w:pPr>
    </w:lvl>
    <w:lvl w:ilvl="4" w:tplc="40090019" w:tentative="1">
      <w:start w:val="1"/>
      <w:numFmt w:val="lowerLetter"/>
      <w:lvlText w:val="%5."/>
      <w:lvlJc w:val="left"/>
      <w:pPr>
        <w:ind w:left="9762" w:hanging="360"/>
      </w:pPr>
    </w:lvl>
    <w:lvl w:ilvl="5" w:tplc="4009001B" w:tentative="1">
      <w:start w:val="1"/>
      <w:numFmt w:val="lowerRoman"/>
      <w:lvlText w:val="%6."/>
      <w:lvlJc w:val="right"/>
      <w:pPr>
        <w:ind w:left="10482" w:hanging="180"/>
      </w:pPr>
    </w:lvl>
    <w:lvl w:ilvl="6" w:tplc="4009000F" w:tentative="1">
      <w:start w:val="1"/>
      <w:numFmt w:val="decimal"/>
      <w:lvlText w:val="%7."/>
      <w:lvlJc w:val="left"/>
      <w:pPr>
        <w:ind w:left="11202" w:hanging="360"/>
      </w:pPr>
    </w:lvl>
    <w:lvl w:ilvl="7" w:tplc="40090019" w:tentative="1">
      <w:start w:val="1"/>
      <w:numFmt w:val="lowerLetter"/>
      <w:lvlText w:val="%8."/>
      <w:lvlJc w:val="left"/>
      <w:pPr>
        <w:ind w:left="11922" w:hanging="360"/>
      </w:pPr>
    </w:lvl>
    <w:lvl w:ilvl="8" w:tplc="4009001B" w:tentative="1">
      <w:start w:val="1"/>
      <w:numFmt w:val="lowerRoman"/>
      <w:lvlText w:val="%9."/>
      <w:lvlJc w:val="right"/>
      <w:pPr>
        <w:ind w:left="12642" w:hanging="180"/>
      </w:pPr>
    </w:lvl>
  </w:abstractNum>
  <w:abstractNum w:abstractNumId="2" w15:restartNumberingAfterBreak="0">
    <w:nsid w:val="00A85E8D"/>
    <w:multiLevelType w:val="hybridMultilevel"/>
    <w:tmpl w:val="5A4EDB2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D0502D"/>
    <w:multiLevelType w:val="multilevel"/>
    <w:tmpl w:val="4F1C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030B6C"/>
    <w:multiLevelType w:val="multilevel"/>
    <w:tmpl w:val="B0DE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065EE5"/>
    <w:multiLevelType w:val="multilevel"/>
    <w:tmpl w:val="7BA6F40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13C1A04"/>
    <w:multiLevelType w:val="multilevel"/>
    <w:tmpl w:val="EC72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582E64"/>
    <w:multiLevelType w:val="hybridMultilevel"/>
    <w:tmpl w:val="70668D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A96D39"/>
    <w:multiLevelType w:val="multilevel"/>
    <w:tmpl w:val="F07412B6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1BE7BAF"/>
    <w:multiLevelType w:val="multilevel"/>
    <w:tmpl w:val="8F60FED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1F54E57"/>
    <w:multiLevelType w:val="hybridMultilevel"/>
    <w:tmpl w:val="2B04844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040040"/>
    <w:multiLevelType w:val="multilevel"/>
    <w:tmpl w:val="89B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C611D"/>
    <w:multiLevelType w:val="multilevel"/>
    <w:tmpl w:val="BAA8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733363"/>
    <w:multiLevelType w:val="multilevel"/>
    <w:tmpl w:val="5830A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283005B"/>
    <w:multiLevelType w:val="multilevel"/>
    <w:tmpl w:val="5ED20DF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2A17EE7"/>
    <w:multiLevelType w:val="multilevel"/>
    <w:tmpl w:val="4FA4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BE522D"/>
    <w:multiLevelType w:val="multilevel"/>
    <w:tmpl w:val="8CC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CF0089"/>
    <w:multiLevelType w:val="multilevel"/>
    <w:tmpl w:val="E3AA7B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02E23AD8"/>
    <w:multiLevelType w:val="multilevel"/>
    <w:tmpl w:val="66EC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FD5362"/>
    <w:multiLevelType w:val="hybridMultilevel"/>
    <w:tmpl w:val="0784C7A0"/>
    <w:lvl w:ilvl="0" w:tplc="C5CE1D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30A47DB"/>
    <w:multiLevelType w:val="multilevel"/>
    <w:tmpl w:val="CCE0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31E508F"/>
    <w:multiLevelType w:val="hybridMultilevel"/>
    <w:tmpl w:val="C4766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35C198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5E68E9"/>
    <w:multiLevelType w:val="multilevel"/>
    <w:tmpl w:val="E5D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13C2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3743196"/>
    <w:multiLevelType w:val="multilevel"/>
    <w:tmpl w:val="F5A0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BF58C1"/>
    <w:multiLevelType w:val="multilevel"/>
    <w:tmpl w:val="43E0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E47AD3"/>
    <w:multiLevelType w:val="multilevel"/>
    <w:tmpl w:val="785A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F45DFA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25307F"/>
    <w:multiLevelType w:val="hybridMultilevel"/>
    <w:tmpl w:val="5B6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46A05FF"/>
    <w:multiLevelType w:val="multilevel"/>
    <w:tmpl w:val="5C7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793554"/>
    <w:multiLevelType w:val="multilevel"/>
    <w:tmpl w:val="C5225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48D4F45"/>
    <w:multiLevelType w:val="multilevel"/>
    <w:tmpl w:val="1A42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4902BFF"/>
    <w:multiLevelType w:val="multilevel"/>
    <w:tmpl w:val="0376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4AB4387"/>
    <w:multiLevelType w:val="multilevel"/>
    <w:tmpl w:val="AB64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B24B79"/>
    <w:multiLevelType w:val="multilevel"/>
    <w:tmpl w:val="4EAA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BF5514"/>
    <w:multiLevelType w:val="multilevel"/>
    <w:tmpl w:val="6C36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C64B77"/>
    <w:multiLevelType w:val="multilevel"/>
    <w:tmpl w:val="1EF86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04DE65C7"/>
    <w:multiLevelType w:val="hybridMultilevel"/>
    <w:tmpl w:val="A02C25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4E16DB4"/>
    <w:multiLevelType w:val="multilevel"/>
    <w:tmpl w:val="BDD2A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4E73EF3"/>
    <w:multiLevelType w:val="hybridMultilevel"/>
    <w:tmpl w:val="512201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04F2696E"/>
    <w:multiLevelType w:val="multilevel"/>
    <w:tmpl w:val="C2B4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0E2274"/>
    <w:multiLevelType w:val="multilevel"/>
    <w:tmpl w:val="04D2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1C3A47"/>
    <w:multiLevelType w:val="hybridMultilevel"/>
    <w:tmpl w:val="FF642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523316A"/>
    <w:multiLevelType w:val="hybridMultilevel"/>
    <w:tmpl w:val="BB484E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056D45CE"/>
    <w:multiLevelType w:val="hybridMultilevel"/>
    <w:tmpl w:val="8548B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56F14DF"/>
    <w:multiLevelType w:val="multilevel"/>
    <w:tmpl w:val="CA94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E96EA8"/>
    <w:multiLevelType w:val="multilevel"/>
    <w:tmpl w:val="F1D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F836E6"/>
    <w:multiLevelType w:val="multilevel"/>
    <w:tmpl w:val="C7D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0E7D62"/>
    <w:multiLevelType w:val="multilevel"/>
    <w:tmpl w:val="D3D6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4126BE"/>
    <w:multiLevelType w:val="multilevel"/>
    <w:tmpl w:val="27AA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7A16C3"/>
    <w:multiLevelType w:val="multilevel"/>
    <w:tmpl w:val="DACC4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67E40D1"/>
    <w:multiLevelType w:val="multilevel"/>
    <w:tmpl w:val="9B8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8432CC"/>
    <w:multiLevelType w:val="multilevel"/>
    <w:tmpl w:val="191A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A16FB8"/>
    <w:multiLevelType w:val="multilevel"/>
    <w:tmpl w:val="60DC7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6D553B5"/>
    <w:multiLevelType w:val="hybridMultilevel"/>
    <w:tmpl w:val="1F16F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6D82FE9"/>
    <w:multiLevelType w:val="multilevel"/>
    <w:tmpl w:val="870AF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03276F"/>
    <w:multiLevelType w:val="hybridMultilevel"/>
    <w:tmpl w:val="EE0CD5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 w15:restartNumberingAfterBreak="0">
    <w:nsid w:val="072E3039"/>
    <w:multiLevelType w:val="multilevel"/>
    <w:tmpl w:val="81D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7807B79"/>
    <w:multiLevelType w:val="multilevel"/>
    <w:tmpl w:val="682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AE3C08"/>
    <w:multiLevelType w:val="multilevel"/>
    <w:tmpl w:val="54F0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07D51A08"/>
    <w:multiLevelType w:val="multilevel"/>
    <w:tmpl w:val="BC102A82"/>
    <w:lvl w:ilvl="0">
      <w:start w:val="1"/>
      <w:numFmt w:val="lowerLetter"/>
      <w:lvlText w:val="%1."/>
      <w:lvlJc w:val="left"/>
      <w:pPr>
        <w:tabs>
          <w:tab w:val="num" w:pos="338"/>
        </w:tabs>
        <w:ind w:left="1778" w:hanging="360"/>
      </w:pPr>
    </w:lvl>
    <w:lvl w:ilvl="1">
      <w:start w:val="1"/>
      <w:numFmt w:val="lowerLetter"/>
      <w:lvlText w:val="%2."/>
      <w:lvlJc w:val="left"/>
      <w:pPr>
        <w:tabs>
          <w:tab w:val="num" w:pos="338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338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338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338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338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338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338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338"/>
        </w:tabs>
        <w:ind w:left="7538" w:hanging="180"/>
      </w:pPr>
    </w:lvl>
  </w:abstractNum>
  <w:abstractNum w:abstractNumId="62" w15:restartNumberingAfterBreak="0">
    <w:nsid w:val="07E91D3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E92761"/>
    <w:multiLevelType w:val="multilevel"/>
    <w:tmpl w:val="C94A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7EE5DAC"/>
    <w:multiLevelType w:val="hybridMultilevel"/>
    <w:tmpl w:val="9A2AC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80727C8"/>
    <w:multiLevelType w:val="hybridMultilevel"/>
    <w:tmpl w:val="A5DC5F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08444EE7"/>
    <w:multiLevelType w:val="multilevel"/>
    <w:tmpl w:val="7E86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AB45FB"/>
    <w:multiLevelType w:val="multilevel"/>
    <w:tmpl w:val="C8D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8BD60AE"/>
    <w:multiLevelType w:val="multilevel"/>
    <w:tmpl w:val="7A8A8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9A07492"/>
    <w:multiLevelType w:val="multilevel"/>
    <w:tmpl w:val="B920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9FC45BE"/>
    <w:multiLevelType w:val="multilevel"/>
    <w:tmpl w:val="BFFE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A1D3C33"/>
    <w:multiLevelType w:val="multilevel"/>
    <w:tmpl w:val="497691A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2" w15:restartNumberingAfterBreak="0">
    <w:nsid w:val="0A587699"/>
    <w:multiLevelType w:val="multilevel"/>
    <w:tmpl w:val="C734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A604343"/>
    <w:multiLevelType w:val="multilevel"/>
    <w:tmpl w:val="4554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A760C6C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A7716B8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A917E0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ABE4B95"/>
    <w:multiLevelType w:val="multilevel"/>
    <w:tmpl w:val="9E8E5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B171040"/>
    <w:multiLevelType w:val="multilevel"/>
    <w:tmpl w:val="13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B903734"/>
    <w:multiLevelType w:val="multilevel"/>
    <w:tmpl w:val="FEC6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04216C"/>
    <w:multiLevelType w:val="multilevel"/>
    <w:tmpl w:val="B4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4F5607"/>
    <w:multiLevelType w:val="multilevel"/>
    <w:tmpl w:val="87928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0C6E0584"/>
    <w:multiLevelType w:val="multilevel"/>
    <w:tmpl w:val="98F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C81695D"/>
    <w:multiLevelType w:val="multilevel"/>
    <w:tmpl w:val="E85E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C932610"/>
    <w:multiLevelType w:val="hybridMultilevel"/>
    <w:tmpl w:val="F656C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0C9E3DE7"/>
    <w:multiLevelType w:val="multilevel"/>
    <w:tmpl w:val="34B4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CDF7CE4"/>
    <w:multiLevelType w:val="multilevel"/>
    <w:tmpl w:val="2AA4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274DCC"/>
    <w:multiLevelType w:val="multilevel"/>
    <w:tmpl w:val="8A68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D3A2C92"/>
    <w:multiLevelType w:val="multilevel"/>
    <w:tmpl w:val="17C2F1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9" w15:restartNumberingAfterBreak="0">
    <w:nsid w:val="0DBD30B8"/>
    <w:multiLevelType w:val="multilevel"/>
    <w:tmpl w:val="7B48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0DDB4083"/>
    <w:multiLevelType w:val="hybridMultilevel"/>
    <w:tmpl w:val="28769312"/>
    <w:lvl w:ilvl="0" w:tplc="40090019">
      <w:start w:val="1"/>
      <w:numFmt w:val="lowerLetter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1" w15:restartNumberingAfterBreak="0">
    <w:nsid w:val="0E31319D"/>
    <w:multiLevelType w:val="multilevel"/>
    <w:tmpl w:val="26C0E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0E366B18"/>
    <w:multiLevelType w:val="multilevel"/>
    <w:tmpl w:val="79064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E800985"/>
    <w:multiLevelType w:val="multilevel"/>
    <w:tmpl w:val="D05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E911578"/>
    <w:multiLevelType w:val="multilevel"/>
    <w:tmpl w:val="C47E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E9F1301"/>
    <w:multiLevelType w:val="multilevel"/>
    <w:tmpl w:val="93B6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EC0205C"/>
    <w:multiLevelType w:val="multilevel"/>
    <w:tmpl w:val="456E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EC9697F"/>
    <w:multiLevelType w:val="multilevel"/>
    <w:tmpl w:val="05F4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ED52708"/>
    <w:multiLevelType w:val="multilevel"/>
    <w:tmpl w:val="1F58F4FA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99" w15:restartNumberingAfterBreak="0">
    <w:nsid w:val="0EE33ABC"/>
    <w:multiLevelType w:val="multilevel"/>
    <w:tmpl w:val="18D0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F2A774B"/>
    <w:multiLevelType w:val="multilevel"/>
    <w:tmpl w:val="D61EE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0F5E4A27"/>
    <w:multiLevelType w:val="multilevel"/>
    <w:tmpl w:val="1DA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F764952"/>
    <w:multiLevelType w:val="multilevel"/>
    <w:tmpl w:val="49B8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F804B17"/>
    <w:multiLevelType w:val="hybridMultilevel"/>
    <w:tmpl w:val="D2408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0F88062D"/>
    <w:multiLevelType w:val="multilevel"/>
    <w:tmpl w:val="2E98D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FAC5C27"/>
    <w:multiLevelType w:val="hybridMultilevel"/>
    <w:tmpl w:val="C2361D66"/>
    <w:lvl w:ilvl="0" w:tplc="E7F8B7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0135B33"/>
    <w:multiLevelType w:val="multilevel"/>
    <w:tmpl w:val="E59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03B6C27"/>
    <w:multiLevelType w:val="multilevel"/>
    <w:tmpl w:val="AED8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0570BAD"/>
    <w:multiLevelType w:val="multilevel"/>
    <w:tmpl w:val="326E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0AB2947"/>
    <w:multiLevelType w:val="multilevel"/>
    <w:tmpl w:val="607E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0CC1543"/>
    <w:multiLevelType w:val="hybridMultilevel"/>
    <w:tmpl w:val="AA5C1C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10E30648"/>
    <w:multiLevelType w:val="multilevel"/>
    <w:tmpl w:val="5254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0E3157E"/>
    <w:multiLevelType w:val="multilevel"/>
    <w:tmpl w:val="80FE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0F001E1"/>
    <w:multiLevelType w:val="multilevel"/>
    <w:tmpl w:val="6C243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13971ED"/>
    <w:multiLevelType w:val="multilevel"/>
    <w:tmpl w:val="E3D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119A7D05"/>
    <w:multiLevelType w:val="multilevel"/>
    <w:tmpl w:val="E0B4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1CF6935"/>
    <w:multiLevelType w:val="multilevel"/>
    <w:tmpl w:val="AE9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1EB1072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21847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2405EC0"/>
    <w:multiLevelType w:val="multilevel"/>
    <w:tmpl w:val="85D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2481246"/>
    <w:multiLevelType w:val="multilevel"/>
    <w:tmpl w:val="62B8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24D4698"/>
    <w:multiLevelType w:val="multilevel"/>
    <w:tmpl w:val="0F8CAA7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2" w15:restartNumberingAfterBreak="0">
    <w:nsid w:val="12993397"/>
    <w:multiLevelType w:val="multilevel"/>
    <w:tmpl w:val="EB4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2D23364"/>
    <w:multiLevelType w:val="multilevel"/>
    <w:tmpl w:val="BF56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131D6AE9"/>
    <w:multiLevelType w:val="hybridMultilevel"/>
    <w:tmpl w:val="95160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31E1740"/>
    <w:multiLevelType w:val="hybridMultilevel"/>
    <w:tmpl w:val="4596ECD4"/>
    <w:lvl w:ilvl="0" w:tplc="07AA81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3247FE7"/>
    <w:multiLevelType w:val="multilevel"/>
    <w:tmpl w:val="25B0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3554659"/>
    <w:multiLevelType w:val="multilevel"/>
    <w:tmpl w:val="2DCE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35678FE"/>
    <w:multiLevelType w:val="multilevel"/>
    <w:tmpl w:val="DC1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37D4659"/>
    <w:multiLevelType w:val="multilevel"/>
    <w:tmpl w:val="059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20520B"/>
    <w:multiLevelType w:val="multilevel"/>
    <w:tmpl w:val="629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45538D7"/>
    <w:multiLevelType w:val="multilevel"/>
    <w:tmpl w:val="B5A0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46344F8"/>
    <w:multiLevelType w:val="multilevel"/>
    <w:tmpl w:val="1E1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48A382D"/>
    <w:multiLevelType w:val="multilevel"/>
    <w:tmpl w:val="8B3278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4" w15:restartNumberingAfterBreak="0">
    <w:nsid w:val="14A95A4F"/>
    <w:multiLevelType w:val="multilevel"/>
    <w:tmpl w:val="93DC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4FA77C4"/>
    <w:multiLevelType w:val="multilevel"/>
    <w:tmpl w:val="FE8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4FC38CD"/>
    <w:multiLevelType w:val="multilevel"/>
    <w:tmpl w:val="974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5440F3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558125A"/>
    <w:multiLevelType w:val="multilevel"/>
    <w:tmpl w:val="624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55C0C04"/>
    <w:multiLevelType w:val="multilevel"/>
    <w:tmpl w:val="351A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56735FB"/>
    <w:multiLevelType w:val="multilevel"/>
    <w:tmpl w:val="3BB2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56D1D91"/>
    <w:multiLevelType w:val="multilevel"/>
    <w:tmpl w:val="D07A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15742773"/>
    <w:multiLevelType w:val="multilevel"/>
    <w:tmpl w:val="3E76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5837BB9"/>
    <w:multiLevelType w:val="multilevel"/>
    <w:tmpl w:val="74881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15B27A57"/>
    <w:multiLevelType w:val="multilevel"/>
    <w:tmpl w:val="3E360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16001FA6"/>
    <w:multiLevelType w:val="multilevel"/>
    <w:tmpl w:val="C790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62546FB"/>
    <w:multiLevelType w:val="multilevel"/>
    <w:tmpl w:val="B28E74A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47" w15:restartNumberingAfterBreak="0">
    <w:nsid w:val="16445A46"/>
    <w:multiLevelType w:val="multilevel"/>
    <w:tmpl w:val="E272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64F0467"/>
    <w:multiLevelType w:val="multilevel"/>
    <w:tmpl w:val="327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16BA1194"/>
    <w:multiLevelType w:val="multilevel"/>
    <w:tmpl w:val="0826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749763A"/>
    <w:multiLevelType w:val="multilevel"/>
    <w:tmpl w:val="2B64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17497708"/>
    <w:multiLevelType w:val="hybridMultilevel"/>
    <w:tmpl w:val="3B94F10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17507EB8"/>
    <w:multiLevelType w:val="multilevel"/>
    <w:tmpl w:val="4B3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7B10B45"/>
    <w:multiLevelType w:val="hybridMultilevel"/>
    <w:tmpl w:val="08A2723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4" w15:restartNumberingAfterBreak="0">
    <w:nsid w:val="17B702B9"/>
    <w:multiLevelType w:val="multilevel"/>
    <w:tmpl w:val="27F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7E312AD"/>
    <w:multiLevelType w:val="multilevel"/>
    <w:tmpl w:val="56C2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7E6045A"/>
    <w:multiLevelType w:val="multilevel"/>
    <w:tmpl w:val="32F8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81A57B2"/>
    <w:multiLevelType w:val="multilevel"/>
    <w:tmpl w:val="29DE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85661CA"/>
    <w:multiLevelType w:val="multilevel"/>
    <w:tmpl w:val="8170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88B3C0A"/>
    <w:multiLevelType w:val="multilevel"/>
    <w:tmpl w:val="0B2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8E950C7"/>
    <w:multiLevelType w:val="multilevel"/>
    <w:tmpl w:val="55E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8F80770"/>
    <w:multiLevelType w:val="multilevel"/>
    <w:tmpl w:val="EF2E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97F50DE"/>
    <w:multiLevelType w:val="multilevel"/>
    <w:tmpl w:val="15A4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9835CCF"/>
    <w:multiLevelType w:val="multilevel"/>
    <w:tmpl w:val="97EC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99E6830"/>
    <w:multiLevelType w:val="multilevel"/>
    <w:tmpl w:val="8666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A002844"/>
    <w:multiLevelType w:val="multilevel"/>
    <w:tmpl w:val="C7F2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A11437A"/>
    <w:multiLevelType w:val="multilevel"/>
    <w:tmpl w:val="E36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1A597B05"/>
    <w:multiLevelType w:val="multilevel"/>
    <w:tmpl w:val="8F88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ABC5CAE"/>
    <w:multiLevelType w:val="multilevel"/>
    <w:tmpl w:val="95A2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1ACF24B4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AE57026"/>
    <w:multiLevelType w:val="multilevel"/>
    <w:tmpl w:val="5644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AF60682"/>
    <w:multiLevelType w:val="hybridMultilevel"/>
    <w:tmpl w:val="C7024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1AFA2FB6"/>
    <w:multiLevelType w:val="multilevel"/>
    <w:tmpl w:val="0D0C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1B217348"/>
    <w:multiLevelType w:val="multilevel"/>
    <w:tmpl w:val="B19E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B6E00A7"/>
    <w:multiLevelType w:val="hybridMultilevel"/>
    <w:tmpl w:val="8A206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1BC87035"/>
    <w:multiLevelType w:val="multilevel"/>
    <w:tmpl w:val="FFE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BCA4842"/>
    <w:multiLevelType w:val="hybridMultilevel"/>
    <w:tmpl w:val="9766CB8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7" w15:restartNumberingAfterBreak="0">
    <w:nsid w:val="1BEF476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1C465785"/>
    <w:multiLevelType w:val="multilevel"/>
    <w:tmpl w:val="91F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C790DA4"/>
    <w:multiLevelType w:val="multilevel"/>
    <w:tmpl w:val="08C2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C982FAE"/>
    <w:multiLevelType w:val="multilevel"/>
    <w:tmpl w:val="D45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CB0501C"/>
    <w:multiLevelType w:val="multilevel"/>
    <w:tmpl w:val="EEF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CB3310F"/>
    <w:multiLevelType w:val="hybridMultilevel"/>
    <w:tmpl w:val="B6A0A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1D4813D6"/>
    <w:multiLevelType w:val="multilevel"/>
    <w:tmpl w:val="5D38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D7E2B92"/>
    <w:multiLevelType w:val="multilevel"/>
    <w:tmpl w:val="859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D8A5E49"/>
    <w:multiLevelType w:val="multilevel"/>
    <w:tmpl w:val="CD0852F4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6" w15:restartNumberingAfterBreak="0">
    <w:nsid w:val="1DAD394E"/>
    <w:multiLevelType w:val="multilevel"/>
    <w:tmpl w:val="2564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DD23F39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E2E0960"/>
    <w:multiLevelType w:val="multilevel"/>
    <w:tmpl w:val="C292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E457C73"/>
    <w:multiLevelType w:val="multilevel"/>
    <w:tmpl w:val="9374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1E6D03CF"/>
    <w:multiLevelType w:val="multilevel"/>
    <w:tmpl w:val="9B8A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E751F86"/>
    <w:multiLevelType w:val="multilevel"/>
    <w:tmpl w:val="03C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E7E1038"/>
    <w:multiLevelType w:val="hybridMultilevel"/>
    <w:tmpl w:val="BB482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1E8B7575"/>
    <w:multiLevelType w:val="multilevel"/>
    <w:tmpl w:val="C562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EA73283"/>
    <w:multiLevelType w:val="multilevel"/>
    <w:tmpl w:val="07D2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F4B435A"/>
    <w:multiLevelType w:val="multilevel"/>
    <w:tmpl w:val="417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F6D5E30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F7575DC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F792B8C"/>
    <w:multiLevelType w:val="multilevel"/>
    <w:tmpl w:val="9784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FCA4725"/>
    <w:multiLevelType w:val="hybridMultilevel"/>
    <w:tmpl w:val="496ABB1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1FE12CAF"/>
    <w:multiLevelType w:val="multilevel"/>
    <w:tmpl w:val="CCBE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FE2554B"/>
    <w:multiLevelType w:val="hybridMultilevel"/>
    <w:tmpl w:val="D068B1E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 w15:restartNumberingAfterBreak="0">
    <w:nsid w:val="1FF82588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01D3689"/>
    <w:multiLevelType w:val="multilevel"/>
    <w:tmpl w:val="C63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07679B0"/>
    <w:multiLevelType w:val="multilevel"/>
    <w:tmpl w:val="4644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0B0439A"/>
    <w:multiLevelType w:val="hybridMultilevel"/>
    <w:tmpl w:val="6C963932"/>
    <w:lvl w:ilvl="0" w:tplc="88301D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20C71995"/>
    <w:multiLevelType w:val="hybridMultilevel"/>
    <w:tmpl w:val="4D5070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7" w15:restartNumberingAfterBreak="0">
    <w:nsid w:val="21020D3B"/>
    <w:multiLevelType w:val="multilevel"/>
    <w:tmpl w:val="A5C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11860B5"/>
    <w:multiLevelType w:val="multilevel"/>
    <w:tmpl w:val="850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1254A34"/>
    <w:multiLevelType w:val="multilevel"/>
    <w:tmpl w:val="D298C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14B7342"/>
    <w:multiLevelType w:val="hybridMultilevel"/>
    <w:tmpl w:val="1BBA3124"/>
    <w:lvl w:ilvl="0" w:tplc="A79489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2173646F"/>
    <w:multiLevelType w:val="hybridMultilevel"/>
    <w:tmpl w:val="6308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21AD21C3"/>
    <w:multiLevelType w:val="multilevel"/>
    <w:tmpl w:val="DAE41ED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213" w15:restartNumberingAfterBreak="0">
    <w:nsid w:val="21E86B3A"/>
    <w:multiLevelType w:val="multilevel"/>
    <w:tmpl w:val="B43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1FB5A98"/>
    <w:multiLevelType w:val="multilevel"/>
    <w:tmpl w:val="89A2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20F5FE6"/>
    <w:multiLevelType w:val="multilevel"/>
    <w:tmpl w:val="78AC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21948B4"/>
    <w:multiLevelType w:val="hybridMultilevel"/>
    <w:tmpl w:val="600AD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2226560B"/>
    <w:multiLevelType w:val="multilevel"/>
    <w:tmpl w:val="735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2346EC2"/>
    <w:multiLevelType w:val="multilevel"/>
    <w:tmpl w:val="9816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23A55B7"/>
    <w:multiLevelType w:val="hybridMultilevel"/>
    <w:tmpl w:val="A874E08E"/>
    <w:lvl w:ilvl="0" w:tplc="A1C23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22705B27"/>
    <w:multiLevelType w:val="multilevel"/>
    <w:tmpl w:val="425C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27F107E"/>
    <w:multiLevelType w:val="multilevel"/>
    <w:tmpl w:val="C112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28E4A7C"/>
    <w:multiLevelType w:val="multilevel"/>
    <w:tmpl w:val="5AF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33E4D40"/>
    <w:multiLevelType w:val="hybridMultilevel"/>
    <w:tmpl w:val="7AB2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23580CDE"/>
    <w:multiLevelType w:val="multilevel"/>
    <w:tmpl w:val="7F1A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3774366"/>
    <w:multiLevelType w:val="multilevel"/>
    <w:tmpl w:val="B57863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6" w15:restartNumberingAfterBreak="0">
    <w:nsid w:val="23936832"/>
    <w:multiLevelType w:val="multilevel"/>
    <w:tmpl w:val="9B0CA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247D7693"/>
    <w:multiLevelType w:val="hybridMultilevel"/>
    <w:tmpl w:val="E798434A"/>
    <w:lvl w:ilvl="0" w:tplc="8F2CFD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2480700D"/>
    <w:multiLevelType w:val="multilevel"/>
    <w:tmpl w:val="F8F8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4AE5D31"/>
    <w:multiLevelType w:val="multilevel"/>
    <w:tmpl w:val="E9A8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4BB44AA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24CF441A"/>
    <w:multiLevelType w:val="multilevel"/>
    <w:tmpl w:val="D7F8F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2" w15:restartNumberingAfterBreak="0">
    <w:nsid w:val="24DE11E2"/>
    <w:multiLevelType w:val="multilevel"/>
    <w:tmpl w:val="8D0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52117E7"/>
    <w:multiLevelType w:val="multilevel"/>
    <w:tmpl w:val="6B9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53D4CE3"/>
    <w:multiLevelType w:val="multilevel"/>
    <w:tmpl w:val="C6DE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5601440"/>
    <w:multiLevelType w:val="hybridMultilevel"/>
    <w:tmpl w:val="19509C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258110BB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7" w15:restartNumberingAfterBreak="0">
    <w:nsid w:val="25915809"/>
    <w:multiLevelType w:val="multilevel"/>
    <w:tmpl w:val="1F8C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5A31931"/>
    <w:multiLevelType w:val="multilevel"/>
    <w:tmpl w:val="3CF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5B3088F"/>
    <w:multiLevelType w:val="multilevel"/>
    <w:tmpl w:val="F744A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25B37214"/>
    <w:multiLevelType w:val="hybridMultilevel"/>
    <w:tmpl w:val="0592F7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25DB737A"/>
    <w:multiLevelType w:val="hybridMultilevel"/>
    <w:tmpl w:val="A9C6B682"/>
    <w:lvl w:ilvl="0" w:tplc="BE985B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2" w15:restartNumberingAfterBreak="0">
    <w:nsid w:val="25DE66F2"/>
    <w:multiLevelType w:val="multilevel"/>
    <w:tmpl w:val="99468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25FD2294"/>
    <w:multiLevelType w:val="multilevel"/>
    <w:tmpl w:val="D2385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26374436"/>
    <w:multiLevelType w:val="multilevel"/>
    <w:tmpl w:val="0832ADD0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5" w15:restartNumberingAfterBreak="0">
    <w:nsid w:val="267A525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68C06E4"/>
    <w:multiLevelType w:val="multilevel"/>
    <w:tmpl w:val="6AA00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26BF2BB2"/>
    <w:multiLevelType w:val="multilevel"/>
    <w:tmpl w:val="03C6FD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8" w15:restartNumberingAfterBreak="0">
    <w:nsid w:val="26C805AF"/>
    <w:multiLevelType w:val="hybridMultilevel"/>
    <w:tmpl w:val="79CE620E"/>
    <w:lvl w:ilvl="0" w:tplc="4A7E40E2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 w15:restartNumberingAfterBreak="0">
    <w:nsid w:val="26E43DF4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27080C7B"/>
    <w:multiLevelType w:val="multilevel"/>
    <w:tmpl w:val="F41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73A034E"/>
    <w:multiLevelType w:val="hybridMultilevel"/>
    <w:tmpl w:val="BCEC2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27400E31"/>
    <w:multiLevelType w:val="multilevel"/>
    <w:tmpl w:val="514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7B804BA"/>
    <w:multiLevelType w:val="multilevel"/>
    <w:tmpl w:val="E83E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7CB3F6C"/>
    <w:multiLevelType w:val="multilevel"/>
    <w:tmpl w:val="A19C56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5" w15:restartNumberingAfterBreak="0">
    <w:nsid w:val="27ED5A86"/>
    <w:multiLevelType w:val="multilevel"/>
    <w:tmpl w:val="356C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7F77B32"/>
    <w:multiLevelType w:val="multilevel"/>
    <w:tmpl w:val="0546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80616E4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8073CB4"/>
    <w:multiLevelType w:val="multilevel"/>
    <w:tmpl w:val="18C6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8213E98"/>
    <w:multiLevelType w:val="multilevel"/>
    <w:tmpl w:val="0014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82268E6"/>
    <w:multiLevelType w:val="multilevel"/>
    <w:tmpl w:val="FDDC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846497C"/>
    <w:multiLevelType w:val="hybridMultilevel"/>
    <w:tmpl w:val="5D9A54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2" w15:restartNumberingAfterBreak="0">
    <w:nsid w:val="28627517"/>
    <w:multiLevelType w:val="multilevel"/>
    <w:tmpl w:val="76E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89174AE"/>
    <w:multiLevelType w:val="multilevel"/>
    <w:tmpl w:val="90F2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28C11C4B"/>
    <w:multiLevelType w:val="multilevel"/>
    <w:tmpl w:val="2E1C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8D94C83"/>
    <w:multiLevelType w:val="multilevel"/>
    <w:tmpl w:val="149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93D3856"/>
    <w:multiLevelType w:val="hybridMultilevel"/>
    <w:tmpl w:val="FDC627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7" w15:restartNumberingAfterBreak="0">
    <w:nsid w:val="29915827"/>
    <w:multiLevelType w:val="multilevel"/>
    <w:tmpl w:val="10E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A19387D"/>
    <w:multiLevelType w:val="hybridMultilevel"/>
    <w:tmpl w:val="96DCF8E4"/>
    <w:lvl w:ilvl="0" w:tplc="F23A4954">
      <w:start w:val="1"/>
      <w:numFmt w:val="lowerLetter"/>
      <w:lvlText w:val="%1."/>
      <w:lvlJc w:val="left"/>
      <w:pPr>
        <w:ind w:left="720" w:hanging="360"/>
      </w:pPr>
      <w:rPr>
        <w:rFonts w:ascii="Lora" w:hAnsi="Lora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2A356443"/>
    <w:multiLevelType w:val="hybridMultilevel"/>
    <w:tmpl w:val="404C2A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" w15:restartNumberingAfterBreak="0">
    <w:nsid w:val="2A506FA5"/>
    <w:multiLevelType w:val="multilevel"/>
    <w:tmpl w:val="D7345FD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1" w15:restartNumberingAfterBreak="0">
    <w:nsid w:val="2A5A70DA"/>
    <w:multiLevelType w:val="multilevel"/>
    <w:tmpl w:val="5D92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A960921"/>
    <w:multiLevelType w:val="hybridMultilevel"/>
    <w:tmpl w:val="715EB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3" w15:restartNumberingAfterBreak="0">
    <w:nsid w:val="2AA70AC7"/>
    <w:multiLevelType w:val="multilevel"/>
    <w:tmpl w:val="52DE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AAB25A5"/>
    <w:multiLevelType w:val="multilevel"/>
    <w:tmpl w:val="CED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AEF5CE9"/>
    <w:multiLevelType w:val="multilevel"/>
    <w:tmpl w:val="331AF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2B15777E"/>
    <w:multiLevelType w:val="multilevel"/>
    <w:tmpl w:val="D084F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BA764C1"/>
    <w:multiLevelType w:val="multilevel"/>
    <w:tmpl w:val="3CC84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BB85E9B"/>
    <w:multiLevelType w:val="multilevel"/>
    <w:tmpl w:val="71C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C2E27DC"/>
    <w:multiLevelType w:val="multilevel"/>
    <w:tmpl w:val="7776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2C5C7AAB"/>
    <w:multiLevelType w:val="multilevel"/>
    <w:tmpl w:val="AC74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2C9C2354"/>
    <w:multiLevelType w:val="multilevel"/>
    <w:tmpl w:val="E9C2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2CDF1E86"/>
    <w:multiLevelType w:val="hybridMultilevel"/>
    <w:tmpl w:val="608E9C54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3" w15:restartNumberingAfterBreak="0">
    <w:nsid w:val="2D844BC5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2DCF121E"/>
    <w:multiLevelType w:val="multilevel"/>
    <w:tmpl w:val="53F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2E105785"/>
    <w:multiLevelType w:val="hybridMultilevel"/>
    <w:tmpl w:val="922882EE"/>
    <w:lvl w:ilvl="0" w:tplc="939C6F4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2E425B96"/>
    <w:multiLevelType w:val="multilevel"/>
    <w:tmpl w:val="B504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2EA075F8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2EA93DFA"/>
    <w:multiLevelType w:val="multilevel"/>
    <w:tmpl w:val="C546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2EC4432A"/>
    <w:multiLevelType w:val="multilevel"/>
    <w:tmpl w:val="A6A21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2EC97F6A"/>
    <w:multiLevelType w:val="multilevel"/>
    <w:tmpl w:val="B8A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2EE96D87"/>
    <w:multiLevelType w:val="multilevel"/>
    <w:tmpl w:val="5DC8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F120940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F201120"/>
    <w:multiLevelType w:val="multilevel"/>
    <w:tmpl w:val="3C5CE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2F202857"/>
    <w:multiLevelType w:val="multilevel"/>
    <w:tmpl w:val="8C3C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2F504B5E"/>
    <w:multiLevelType w:val="multilevel"/>
    <w:tmpl w:val="5700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F626CA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F7F5C7E"/>
    <w:multiLevelType w:val="multilevel"/>
    <w:tmpl w:val="0FFA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F824B98"/>
    <w:multiLevelType w:val="hybridMultilevel"/>
    <w:tmpl w:val="A2DC776C"/>
    <w:lvl w:ilvl="0" w:tplc="CCBC04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9" w15:restartNumberingAfterBreak="0">
    <w:nsid w:val="2FD545F1"/>
    <w:multiLevelType w:val="multilevel"/>
    <w:tmpl w:val="DE48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0026C56"/>
    <w:multiLevelType w:val="multilevel"/>
    <w:tmpl w:val="C64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0304D00"/>
    <w:multiLevelType w:val="multilevel"/>
    <w:tmpl w:val="9430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0322371"/>
    <w:multiLevelType w:val="hybridMultilevel"/>
    <w:tmpl w:val="B810F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30492119"/>
    <w:multiLevelType w:val="multilevel"/>
    <w:tmpl w:val="0A50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05D0A59"/>
    <w:multiLevelType w:val="multilevel"/>
    <w:tmpl w:val="C7709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5" w15:restartNumberingAfterBreak="0">
    <w:nsid w:val="3069712F"/>
    <w:multiLevelType w:val="multilevel"/>
    <w:tmpl w:val="EA02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30CA664E"/>
    <w:multiLevelType w:val="hybridMultilevel"/>
    <w:tmpl w:val="A6047A72"/>
    <w:lvl w:ilvl="0" w:tplc="F51E4A46">
      <w:start w:val="3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7" w15:restartNumberingAfterBreak="0">
    <w:nsid w:val="30EF6F0B"/>
    <w:multiLevelType w:val="hybridMultilevel"/>
    <w:tmpl w:val="76087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30F72980"/>
    <w:multiLevelType w:val="hybridMultilevel"/>
    <w:tmpl w:val="E8581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30FB3B62"/>
    <w:multiLevelType w:val="multilevel"/>
    <w:tmpl w:val="B966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17516BF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17F122D"/>
    <w:multiLevelType w:val="multilevel"/>
    <w:tmpl w:val="033A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1C931CD"/>
    <w:multiLevelType w:val="multilevel"/>
    <w:tmpl w:val="92DC8D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31E84505"/>
    <w:multiLevelType w:val="multilevel"/>
    <w:tmpl w:val="C1789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320B1861"/>
    <w:multiLevelType w:val="multilevel"/>
    <w:tmpl w:val="DE9A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2187549"/>
    <w:multiLevelType w:val="multilevel"/>
    <w:tmpl w:val="733E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22624BD"/>
    <w:multiLevelType w:val="multilevel"/>
    <w:tmpl w:val="59F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229040A"/>
    <w:multiLevelType w:val="multilevel"/>
    <w:tmpl w:val="4194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22918F9"/>
    <w:multiLevelType w:val="multilevel"/>
    <w:tmpl w:val="6E66C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2B039B7"/>
    <w:multiLevelType w:val="multilevel"/>
    <w:tmpl w:val="CA3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2C16283"/>
    <w:multiLevelType w:val="multilevel"/>
    <w:tmpl w:val="04A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32D312DE"/>
    <w:multiLevelType w:val="multilevel"/>
    <w:tmpl w:val="780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32E82F81"/>
    <w:multiLevelType w:val="hybridMultilevel"/>
    <w:tmpl w:val="2A962AF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3" w15:restartNumberingAfterBreak="0">
    <w:nsid w:val="33755B06"/>
    <w:multiLevelType w:val="multilevel"/>
    <w:tmpl w:val="76901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33755EF1"/>
    <w:multiLevelType w:val="multilevel"/>
    <w:tmpl w:val="277E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3823FC7"/>
    <w:multiLevelType w:val="multilevel"/>
    <w:tmpl w:val="D720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388306E"/>
    <w:multiLevelType w:val="multilevel"/>
    <w:tmpl w:val="4A00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3922935"/>
    <w:multiLevelType w:val="hybridMultilevel"/>
    <w:tmpl w:val="044C2D5E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8" w15:restartNumberingAfterBreak="0">
    <w:nsid w:val="33AC0ACB"/>
    <w:multiLevelType w:val="multilevel"/>
    <w:tmpl w:val="8AA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3BA21C5"/>
    <w:multiLevelType w:val="multilevel"/>
    <w:tmpl w:val="83ACBD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0" w15:restartNumberingAfterBreak="0">
    <w:nsid w:val="33BA30C6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31" w15:restartNumberingAfterBreak="0">
    <w:nsid w:val="33DC3A31"/>
    <w:multiLevelType w:val="multilevel"/>
    <w:tmpl w:val="6CE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451353C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34556F72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45B4095"/>
    <w:multiLevelType w:val="multilevel"/>
    <w:tmpl w:val="F0EC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34600BFB"/>
    <w:multiLevelType w:val="multilevel"/>
    <w:tmpl w:val="7F8E0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4A37D13"/>
    <w:multiLevelType w:val="multilevel"/>
    <w:tmpl w:val="0BA2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4B77CA3"/>
    <w:multiLevelType w:val="multilevel"/>
    <w:tmpl w:val="A338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5536D97"/>
    <w:multiLevelType w:val="multilevel"/>
    <w:tmpl w:val="A3FCA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56A5F8B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35733D82"/>
    <w:multiLevelType w:val="multilevel"/>
    <w:tmpl w:val="EDA2F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35814C61"/>
    <w:multiLevelType w:val="multilevel"/>
    <w:tmpl w:val="F28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5BE6FDB"/>
    <w:multiLevelType w:val="multilevel"/>
    <w:tmpl w:val="D5B40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5E12C0B"/>
    <w:multiLevelType w:val="multilevel"/>
    <w:tmpl w:val="BBCC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6286136"/>
    <w:multiLevelType w:val="multilevel"/>
    <w:tmpl w:val="2F7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649481C"/>
    <w:multiLevelType w:val="multilevel"/>
    <w:tmpl w:val="BE9840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46" w15:restartNumberingAfterBreak="0">
    <w:nsid w:val="36860274"/>
    <w:multiLevelType w:val="multilevel"/>
    <w:tmpl w:val="7F8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709080C"/>
    <w:multiLevelType w:val="hybridMultilevel"/>
    <w:tmpl w:val="CEC4D38C"/>
    <w:lvl w:ilvl="0" w:tplc="83D06C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3717226F"/>
    <w:multiLevelType w:val="multilevel"/>
    <w:tmpl w:val="8976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72C5741"/>
    <w:multiLevelType w:val="multilevel"/>
    <w:tmpl w:val="4DDC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373C3309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1" w15:restartNumberingAfterBreak="0">
    <w:nsid w:val="37404B22"/>
    <w:multiLevelType w:val="multilevel"/>
    <w:tmpl w:val="393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7562A62"/>
    <w:multiLevelType w:val="multilevel"/>
    <w:tmpl w:val="CC2C52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3" w15:restartNumberingAfterBreak="0">
    <w:nsid w:val="3780773A"/>
    <w:multiLevelType w:val="hybridMultilevel"/>
    <w:tmpl w:val="4148CC86"/>
    <w:lvl w:ilvl="0" w:tplc="D7D4A00E">
      <w:start w:val="1"/>
      <w:numFmt w:val="decimal"/>
      <w:lvlText w:val="%1."/>
      <w:lvlJc w:val="left"/>
      <w:pPr>
        <w:ind w:left="1004" w:hanging="360"/>
      </w:pPr>
      <w:rPr>
        <w:rFonts w:ascii="Lora" w:hAnsi="Lora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37A60C52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7C12429"/>
    <w:multiLevelType w:val="multilevel"/>
    <w:tmpl w:val="C6EA87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6" w15:restartNumberingAfterBreak="0">
    <w:nsid w:val="37D34AB4"/>
    <w:multiLevelType w:val="multilevel"/>
    <w:tmpl w:val="37B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7D82A46"/>
    <w:multiLevelType w:val="multilevel"/>
    <w:tmpl w:val="06B4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37DB152E"/>
    <w:multiLevelType w:val="multilevel"/>
    <w:tmpl w:val="3C3C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38597EF2"/>
    <w:multiLevelType w:val="multilevel"/>
    <w:tmpl w:val="CF0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86C4452"/>
    <w:multiLevelType w:val="multilevel"/>
    <w:tmpl w:val="182E1B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1" w15:restartNumberingAfterBreak="0">
    <w:nsid w:val="38736014"/>
    <w:multiLevelType w:val="multilevel"/>
    <w:tmpl w:val="66FC6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8991144"/>
    <w:multiLevelType w:val="hybridMultilevel"/>
    <w:tmpl w:val="852A0D9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389F7005"/>
    <w:multiLevelType w:val="multilevel"/>
    <w:tmpl w:val="6AEC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8C2337B"/>
    <w:multiLevelType w:val="multilevel"/>
    <w:tmpl w:val="86620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8C355E4"/>
    <w:multiLevelType w:val="multilevel"/>
    <w:tmpl w:val="7702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38C4057C"/>
    <w:multiLevelType w:val="multilevel"/>
    <w:tmpl w:val="2FB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8E56851"/>
    <w:multiLevelType w:val="multilevel"/>
    <w:tmpl w:val="51A2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8EC078E"/>
    <w:multiLevelType w:val="hybridMultilevel"/>
    <w:tmpl w:val="22DEF7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9" w15:restartNumberingAfterBreak="0">
    <w:nsid w:val="38F24EF3"/>
    <w:multiLevelType w:val="multilevel"/>
    <w:tmpl w:val="027A7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0" w15:restartNumberingAfterBreak="0">
    <w:nsid w:val="38F376F8"/>
    <w:multiLevelType w:val="multilevel"/>
    <w:tmpl w:val="F2949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1" w15:restartNumberingAfterBreak="0">
    <w:nsid w:val="39327F15"/>
    <w:multiLevelType w:val="multilevel"/>
    <w:tmpl w:val="5880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9443285"/>
    <w:multiLevelType w:val="multilevel"/>
    <w:tmpl w:val="88C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9553CED"/>
    <w:multiLevelType w:val="multilevel"/>
    <w:tmpl w:val="33AC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95E0EEE"/>
    <w:multiLevelType w:val="multilevel"/>
    <w:tmpl w:val="03B0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96768A6"/>
    <w:multiLevelType w:val="multilevel"/>
    <w:tmpl w:val="070C999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6" w15:restartNumberingAfterBreak="0">
    <w:nsid w:val="398D16D0"/>
    <w:multiLevelType w:val="hybridMultilevel"/>
    <w:tmpl w:val="AB96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7" w15:restartNumberingAfterBreak="0">
    <w:nsid w:val="39E07AA3"/>
    <w:multiLevelType w:val="multilevel"/>
    <w:tmpl w:val="A49EB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39FB061F"/>
    <w:multiLevelType w:val="multilevel"/>
    <w:tmpl w:val="CCFA21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9" w15:restartNumberingAfterBreak="0">
    <w:nsid w:val="3A1D1F6A"/>
    <w:multiLevelType w:val="multilevel"/>
    <w:tmpl w:val="A228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3A2B3D8D"/>
    <w:multiLevelType w:val="multilevel"/>
    <w:tmpl w:val="29261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3A2E2AEF"/>
    <w:multiLevelType w:val="multilevel"/>
    <w:tmpl w:val="BF56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3AB913CC"/>
    <w:multiLevelType w:val="multilevel"/>
    <w:tmpl w:val="72F4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3AD83A03"/>
    <w:multiLevelType w:val="hybridMultilevel"/>
    <w:tmpl w:val="7382AB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4" w15:restartNumberingAfterBreak="0">
    <w:nsid w:val="3ADC5CB0"/>
    <w:multiLevelType w:val="hybridMultilevel"/>
    <w:tmpl w:val="611491C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0F">
      <w:start w:val="1"/>
      <w:numFmt w:val="decimal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5" w15:restartNumberingAfterBreak="0">
    <w:nsid w:val="3AEC2DBE"/>
    <w:multiLevelType w:val="multilevel"/>
    <w:tmpl w:val="394C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3B295147"/>
    <w:multiLevelType w:val="multilevel"/>
    <w:tmpl w:val="C82CBD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7" w15:restartNumberingAfterBreak="0">
    <w:nsid w:val="3B3B1674"/>
    <w:multiLevelType w:val="multilevel"/>
    <w:tmpl w:val="3866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3B3C3168"/>
    <w:multiLevelType w:val="hybridMultilevel"/>
    <w:tmpl w:val="E65C15B0"/>
    <w:lvl w:ilvl="0" w:tplc="0F242A80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89" w15:restartNumberingAfterBreak="0">
    <w:nsid w:val="3BAD28CE"/>
    <w:multiLevelType w:val="multilevel"/>
    <w:tmpl w:val="ECB4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3BD04925"/>
    <w:multiLevelType w:val="multilevel"/>
    <w:tmpl w:val="9238D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3BDE6624"/>
    <w:multiLevelType w:val="multilevel"/>
    <w:tmpl w:val="78FA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3C3C17F5"/>
    <w:multiLevelType w:val="multilevel"/>
    <w:tmpl w:val="8606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3C780D5B"/>
    <w:multiLevelType w:val="hybridMultilevel"/>
    <w:tmpl w:val="268C2A24"/>
    <w:lvl w:ilvl="0" w:tplc="B264471E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4" w15:restartNumberingAfterBreak="0">
    <w:nsid w:val="3CA25B3B"/>
    <w:multiLevelType w:val="multilevel"/>
    <w:tmpl w:val="7EC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3CDF7049"/>
    <w:multiLevelType w:val="hybridMultilevel"/>
    <w:tmpl w:val="FB8A7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6" w15:restartNumberingAfterBreak="0">
    <w:nsid w:val="3D2B6C04"/>
    <w:multiLevelType w:val="multilevel"/>
    <w:tmpl w:val="0422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3D8256AB"/>
    <w:multiLevelType w:val="multilevel"/>
    <w:tmpl w:val="2E4C63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8" w15:restartNumberingAfterBreak="0">
    <w:nsid w:val="3DA10E6D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3DF11332"/>
    <w:multiLevelType w:val="multilevel"/>
    <w:tmpl w:val="25B28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3E004524"/>
    <w:multiLevelType w:val="multilevel"/>
    <w:tmpl w:val="6D2C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3E0E727B"/>
    <w:multiLevelType w:val="multilevel"/>
    <w:tmpl w:val="5C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3E5E4B8F"/>
    <w:multiLevelType w:val="multilevel"/>
    <w:tmpl w:val="E9D0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3ED40001"/>
    <w:multiLevelType w:val="multilevel"/>
    <w:tmpl w:val="B60E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3EE8784B"/>
    <w:multiLevelType w:val="hybridMultilevel"/>
    <w:tmpl w:val="6A38458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5" w15:restartNumberingAfterBreak="0">
    <w:nsid w:val="3EF50BAD"/>
    <w:multiLevelType w:val="multilevel"/>
    <w:tmpl w:val="3FC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3F30538B"/>
    <w:multiLevelType w:val="multilevel"/>
    <w:tmpl w:val="77A2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3F4507B0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3F5307B7"/>
    <w:multiLevelType w:val="multilevel"/>
    <w:tmpl w:val="74C0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3FBB2CC1"/>
    <w:multiLevelType w:val="multilevel"/>
    <w:tmpl w:val="41A6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3FD5228E"/>
    <w:multiLevelType w:val="multilevel"/>
    <w:tmpl w:val="90F21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11" w15:restartNumberingAfterBreak="0">
    <w:nsid w:val="3FD62E4E"/>
    <w:multiLevelType w:val="multilevel"/>
    <w:tmpl w:val="6082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3FF71A56"/>
    <w:multiLevelType w:val="hybridMultilevel"/>
    <w:tmpl w:val="5ACA4B9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401642DC"/>
    <w:multiLevelType w:val="multilevel"/>
    <w:tmpl w:val="6204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0204E58"/>
    <w:multiLevelType w:val="hybridMultilevel"/>
    <w:tmpl w:val="98FC9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407B7BC0"/>
    <w:multiLevelType w:val="multilevel"/>
    <w:tmpl w:val="7AA2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08B6308"/>
    <w:multiLevelType w:val="multilevel"/>
    <w:tmpl w:val="E2FE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0B761C0"/>
    <w:multiLevelType w:val="multilevel"/>
    <w:tmpl w:val="7BBC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0FE009F"/>
    <w:multiLevelType w:val="multilevel"/>
    <w:tmpl w:val="0AC0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157730A"/>
    <w:multiLevelType w:val="multilevel"/>
    <w:tmpl w:val="21B4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41580466"/>
    <w:multiLevelType w:val="multilevel"/>
    <w:tmpl w:val="B3A42B2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1" w15:restartNumberingAfterBreak="0">
    <w:nsid w:val="419F2B2A"/>
    <w:multiLevelType w:val="multilevel"/>
    <w:tmpl w:val="7C66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42236EC5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2307135"/>
    <w:multiLevelType w:val="multilevel"/>
    <w:tmpl w:val="A8F4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2A16B9A"/>
    <w:multiLevelType w:val="hybridMultilevel"/>
    <w:tmpl w:val="8182E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430B5038"/>
    <w:multiLevelType w:val="multilevel"/>
    <w:tmpl w:val="C682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4326489A"/>
    <w:multiLevelType w:val="multilevel"/>
    <w:tmpl w:val="1B28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36A69D0"/>
    <w:multiLevelType w:val="hybridMultilevel"/>
    <w:tmpl w:val="D884DB40"/>
    <w:lvl w:ilvl="0" w:tplc="11AC44B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8" w15:restartNumberingAfterBreak="0">
    <w:nsid w:val="437F220E"/>
    <w:multiLevelType w:val="multilevel"/>
    <w:tmpl w:val="71D0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391583C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43A60C9D"/>
    <w:multiLevelType w:val="multilevel"/>
    <w:tmpl w:val="2958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43BE0255"/>
    <w:multiLevelType w:val="multilevel"/>
    <w:tmpl w:val="29D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3F83B66"/>
    <w:multiLevelType w:val="multilevel"/>
    <w:tmpl w:val="E3F0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44F52F2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44610D81"/>
    <w:multiLevelType w:val="multilevel"/>
    <w:tmpl w:val="FEB88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5" w15:restartNumberingAfterBreak="0">
    <w:nsid w:val="44687F00"/>
    <w:multiLevelType w:val="multilevel"/>
    <w:tmpl w:val="2DAA1B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6" w15:restartNumberingAfterBreak="0">
    <w:nsid w:val="44D30847"/>
    <w:multiLevelType w:val="hybridMultilevel"/>
    <w:tmpl w:val="ED323896"/>
    <w:lvl w:ilvl="0" w:tplc="FF28444A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004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7" w15:restartNumberingAfterBreak="0">
    <w:nsid w:val="44F810A1"/>
    <w:multiLevelType w:val="multilevel"/>
    <w:tmpl w:val="378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4FB0EB5"/>
    <w:multiLevelType w:val="multilevel"/>
    <w:tmpl w:val="D230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55F1A40"/>
    <w:multiLevelType w:val="multilevel"/>
    <w:tmpl w:val="61C0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56C7D84"/>
    <w:multiLevelType w:val="multilevel"/>
    <w:tmpl w:val="19C2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56E54E0"/>
    <w:multiLevelType w:val="multilevel"/>
    <w:tmpl w:val="DEA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5D11FF7"/>
    <w:multiLevelType w:val="multilevel"/>
    <w:tmpl w:val="F03E1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45FA44F9"/>
    <w:multiLevelType w:val="hybridMultilevel"/>
    <w:tmpl w:val="9592A16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9B1AD5D4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4" w15:restartNumberingAfterBreak="0">
    <w:nsid w:val="45FE5241"/>
    <w:multiLevelType w:val="multilevel"/>
    <w:tmpl w:val="D3BC5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5" w15:restartNumberingAfterBreak="0">
    <w:nsid w:val="464A3A81"/>
    <w:multiLevelType w:val="multilevel"/>
    <w:tmpl w:val="5AA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64E56B6"/>
    <w:multiLevelType w:val="multilevel"/>
    <w:tmpl w:val="16DA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46852CA3"/>
    <w:multiLevelType w:val="multilevel"/>
    <w:tmpl w:val="2C1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6D3554C"/>
    <w:multiLevelType w:val="multilevel"/>
    <w:tmpl w:val="93FC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9" w15:restartNumberingAfterBreak="0">
    <w:nsid w:val="46F60363"/>
    <w:multiLevelType w:val="multilevel"/>
    <w:tmpl w:val="4B1A7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6FB540C"/>
    <w:multiLevelType w:val="multilevel"/>
    <w:tmpl w:val="9D0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47123A38"/>
    <w:multiLevelType w:val="multilevel"/>
    <w:tmpl w:val="6E94B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72100AA"/>
    <w:multiLevelType w:val="hybridMultilevel"/>
    <w:tmpl w:val="4DE80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3" w15:restartNumberingAfterBreak="0">
    <w:nsid w:val="47281D62"/>
    <w:multiLevelType w:val="multilevel"/>
    <w:tmpl w:val="E244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77D4BFF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477F16E4"/>
    <w:multiLevelType w:val="hybridMultilevel"/>
    <w:tmpl w:val="9DF08C08"/>
    <w:lvl w:ilvl="0" w:tplc="A1469A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47815D0D"/>
    <w:multiLevelType w:val="multilevel"/>
    <w:tmpl w:val="1C26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7E85553"/>
    <w:multiLevelType w:val="hybridMultilevel"/>
    <w:tmpl w:val="46848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480942F3"/>
    <w:multiLevelType w:val="hybridMultilevel"/>
    <w:tmpl w:val="5992D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9" w15:restartNumberingAfterBreak="0">
    <w:nsid w:val="480A5DD5"/>
    <w:multiLevelType w:val="multilevel"/>
    <w:tmpl w:val="043C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4847186D"/>
    <w:multiLevelType w:val="multilevel"/>
    <w:tmpl w:val="6C5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87D1DA5"/>
    <w:multiLevelType w:val="multilevel"/>
    <w:tmpl w:val="EC702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87E3ED4"/>
    <w:multiLevelType w:val="multilevel"/>
    <w:tmpl w:val="1FDA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89537EC"/>
    <w:multiLevelType w:val="multilevel"/>
    <w:tmpl w:val="25DA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8B3484D"/>
    <w:multiLevelType w:val="multilevel"/>
    <w:tmpl w:val="CAC4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8F05CC7"/>
    <w:multiLevelType w:val="hybridMultilevel"/>
    <w:tmpl w:val="3B6027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6" w15:restartNumberingAfterBreak="0">
    <w:nsid w:val="48F92D60"/>
    <w:multiLevelType w:val="multilevel"/>
    <w:tmpl w:val="87A2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4997754F"/>
    <w:multiLevelType w:val="multilevel"/>
    <w:tmpl w:val="6D96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9C55436"/>
    <w:multiLevelType w:val="multilevel"/>
    <w:tmpl w:val="B09A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49DE7DAA"/>
    <w:multiLevelType w:val="multilevel"/>
    <w:tmpl w:val="6954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49DF2806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49F32F48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49FB69BD"/>
    <w:multiLevelType w:val="multilevel"/>
    <w:tmpl w:val="8DAE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4A432F93"/>
    <w:multiLevelType w:val="hybridMultilevel"/>
    <w:tmpl w:val="8CAC1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4A5D2222"/>
    <w:multiLevelType w:val="multilevel"/>
    <w:tmpl w:val="30C68C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75" w15:restartNumberingAfterBreak="0">
    <w:nsid w:val="4A78103B"/>
    <w:multiLevelType w:val="multilevel"/>
    <w:tmpl w:val="994A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4A7A6202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4A8102F6"/>
    <w:multiLevelType w:val="hybridMultilevel"/>
    <w:tmpl w:val="9DCC098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8" w15:restartNumberingAfterBreak="0">
    <w:nsid w:val="4AA679AD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4AA721E3"/>
    <w:multiLevelType w:val="multilevel"/>
    <w:tmpl w:val="4F2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4ABA02A2"/>
    <w:multiLevelType w:val="multilevel"/>
    <w:tmpl w:val="4C24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4ABF35A4"/>
    <w:multiLevelType w:val="hybridMultilevel"/>
    <w:tmpl w:val="0DFE2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4AD2313E"/>
    <w:multiLevelType w:val="hybridMultilevel"/>
    <w:tmpl w:val="8990F410"/>
    <w:lvl w:ilvl="0" w:tplc="AA7AA5BC">
      <w:start w:val="1"/>
      <w:numFmt w:val="upperLetter"/>
      <w:lvlText w:val="%1)"/>
      <w:lvlJc w:val="left"/>
      <w:pPr>
        <w:ind w:left="990" w:hanging="6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3" w15:restartNumberingAfterBreak="0">
    <w:nsid w:val="4AE61C3F"/>
    <w:multiLevelType w:val="multilevel"/>
    <w:tmpl w:val="C9A2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4B123585"/>
    <w:multiLevelType w:val="multilevel"/>
    <w:tmpl w:val="D2CC978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85" w15:restartNumberingAfterBreak="0">
    <w:nsid w:val="4B2B6411"/>
    <w:multiLevelType w:val="multilevel"/>
    <w:tmpl w:val="7E7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4B3D23F5"/>
    <w:multiLevelType w:val="multilevel"/>
    <w:tmpl w:val="F58A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4B400A79"/>
    <w:multiLevelType w:val="multilevel"/>
    <w:tmpl w:val="0BC27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4B431FA3"/>
    <w:multiLevelType w:val="multilevel"/>
    <w:tmpl w:val="ED1E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4B89068B"/>
    <w:multiLevelType w:val="hybridMultilevel"/>
    <w:tmpl w:val="14AC933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0" w15:restartNumberingAfterBreak="0">
    <w:nsid w:val="4B9A1B2A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4BA076C8"/>
    <w:multiLevelType w:val="multilevel"/>
    <w:tmpl w:val="51A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4C1A572B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4C413028"/>
    <w:multiLevelType w:val="multilevel"/>
    <w:tmpl w:val="3A8E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4C7D29C5"/>
    <w:multiLevelType w:val="multilevel"/>
    <w:tmpl w:val="32E6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4CA51858"/>
    <w:multiLevelType w:val="hybridMultilevel"/>
    <w:tmpl w:val="317CBB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6" w15:restartNumberingAfterBreak="0">
    <w:nsid w:val="4CD435B6"/>
    <w:multiLevelType w:val="multilevel"/>
    <w:tmpl w:val="68504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7" w15:restartNumberingAfterBreak="0">
    <w:nsid w:val="4D0A302A"/>
    <w:multiLevelType w:val="multilevel"/>
    <w:tmpl w:val="D184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4D242CB0"/>
    <w:multiLevelType w:val="hybridMultilevel"/>
    <w:tmpl w:val="D130A528"/>
    <w:lvl w:ilvl="0" w:tplc="C08A04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822E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9" w15:restartNumberingAfterBreak="0">
    <w:nsid w:val="4D585D74"/>
    <w:multiLevelType w:val="hybridMultilevel"/>
    <w:tmpl w:val="E1E00E4C"/>
    <w:lvl w:ilvl="0" w:tplc="1304CABA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4D684999"/>
    <w:multiLevelType w:val="hybridMultilevel"/>
    <w:tmpl w:val="905CB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4DA57F45"/>
    <w:multiLevelType w:val="multilevel"/>
    <w:tmpl w:val="7F3C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4DAD185F"/>
    <w:multiLevelType w:val="multilevel"/>
    <w:tmpl w:val="3E2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4DBE29C8"/>
    <w:multiLevelType w:val="multilevel"/>
    <w:tmpl w:val="4AAAF2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4" w15:restartNumberingAfterBreak="0">
    <w:nsid w:val="4DFF662E"/>
    <w:multiLevelType w:val="multilevel"/>
    <w:tmpl w:val="7612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4E2D68C7"/>
    <w:multiLevelType w:val="multilevel"/>
    <w:tmpl w:val="B7EA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6" w15:restartNumberingAfterBreak="0">
    <w:nsid w:val="4E4F00AA"/>
    <w:multiLevelType w:val="multilevel"/>
    <w:tmpl w:val="6956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4E67158F"/>
    <w:multiLevelType w:val="multilevel"/>
    <w:tmpl w:val="AC6A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4E6F2F5B"/>
    <w:multiLevelType w:val="multilevel"/>
    <w:tmpl w:val="F84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4E9037A3"/>
    <w:multiLevelType w:val="multilevel"/>
    <w:tmpl w:val="4DF295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10" w15:restartNumberingAfterBreak="0">
    <w:nsid w:val="4F3C7797"/>
    <w:multiLevelType w:val="multilevel"/>
    <w:tmpl w:val="7E12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1" w15:restartNumberingAfterBreak="0">
    <w:nsid w:val="4F56644F"/>
    <w:multiLevelType w:val="multilevel"/>
    <w:tmpl w:val="DE44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4F7C09A7"/>
    <w:multiLevelType w:val="multilevel"/>
    <w:tmpl w:val="20A2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4F830B70"/>
    <w:multiLevelType w:val="hybridMultilevel"/>
    <w:tmpl w:val="DA5EC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4F8D2787"/>
    <w:multiLevelType w:val="multilevel"/>
    <w:tmpl w:val="1DF0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01F71B5"/>
    <w:multiLevelType w:val="multilevel"/>
    <w:tmpl w:val="F44E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0226DB9"/>
    <w:multiLevelType w:val="multilevel"/>
    <w:tmpl w:val="2462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08013C9"/>
    <w:multiLevelType w:val="multilevel"/>
    <w:tmpl w:val="C62C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50855626"/>
    <w:multiLevelType w:val="hybridMultilevel"/>
    <w:tmpl w:val="7F1A787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9" w15:restartNumberingAfterBreak="0">
    <w:nsid w:val="50BA2743"/>
    <w:multiLevelType w:val="hybridMultilevel"/>
    <w:tmpl w:val="BCB4FE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0" w15:restartNumberingAfterBreak="0">
    <w:nsid w:val="50BA3DEA"/>
    <w:multiLevelType w:val="hybridMultilevel"/>
    <w:tmpl w:val="0854FD6A"/>
    <w:lvl w:ilvl="0" w:tplc="C9A420D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1" w15:restartNumberingAfterBreak="0">
    <w:nsid w:val="50C60EE9"/>
    <w:multiLevelType w:val="multilevel"/>
    <w:tmpl w:val="430A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1072D29"/>
    <w:multiLevelType w:val="multilevel"/>
    <w:tmpl w:val="FBF8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511E2772"/>
    <w:multiLevelType w:val="hybridMultilevel"/>
    <w:tmpl w:val="E348D22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5153131A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5" w15:restartNumberingAfterBreak="0">
    <w:nsid w:val="517410C3"/>
    <w:multiLevelType w:val="hybridMultilevel"/>
    <w:tmpl w:val="5E64AA0E"/>
    <w:lvl w:ilvl="0" w:tplc="FAB469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BD342902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51BC60C3"/>
    <w:multiLevelType w:val="hybridMultilevel"/>
    <w:tmpl w:val="FEA829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7" w15:restartNumberingAfterBreak="0">
    <w:nsid w:val="51E328AA"/>
    <w:multiLevelType w:val="hybridMultilevel"/>
    <w:tmpl w:val="7EFE51C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8" w15:restartNumberingAfterBreak="0">
    <w:nsid w:val="51EA4140"/>
    <w:multiLevelType w:val="hybridMultilevel"/>
    <w:tmpl w:val="053894C2"/>
    <w:lvl w:ilvl="0" w:tplc="35B24F48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9" w15:restartNumberingAfterBreak="0">
    <w:nsid w:val="52252628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232088E"/>
    <w:multiLevelType w:val="multilevel"/>
    <w:tmpl w:val="BD82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23D3506"/>
    <w:multiLevelType w:val="multilevel"/>
    <w:tmpl w:val="E29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2AB32CC"/>
    <w:multiLevelType w:val="hybridMultilevel"/>
    <w:tmpl w:val="E4B6D788"/>
    <w:lvl w:ilvl="0" w:tplc="40090019">
      <w:start w:val="1"/>
      <w:numFmt w:val="lowerLetter"/>
      <w:lvlText w:val="%1."/>
      <w:lvlJc w:val="left"/>
      <w:pPr>
        <w:ind w:left="1364" w:hanging="360"/>
      </w:pPr>
    </w:lvl>
    <w:lvl w:ilvl="1" w:tplc="40090019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33" w15:restartNumberingAfterBreak="0">
    <w:nsid w:val="530A6F66"/>
    <w:multiLevelType w:val="multilevel"/>
    <w:tmpl w:val="F158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30F2976"/>
    <w:multiLevelType w:val="multilevel"/>
    <w:tmpl w:val="784E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31F0895"/>
    <w:multiLevelType w:val="hybridMultilevel"/>
    <w:tmpl w:val="ED4E7D9C"/>
    <w:lvl w:ilvl="0" w:tplc="AF7829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6" w15:restartNumberingAfterBreak="0">
    <w:nsid w:val="53227AA5"/>
    <w:multiLevelType w:val="hybridMultilevel"/>
    <w:tmpl w:val="DE90C656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7" w15:restartNumberingAfterBreak="0">
    <w:nsid w:val="53437E68"/>
    <w:multiLevelType w:val="multilevel"/>
    <w:tmpl w:val="6C6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3BA3E41"/>
    <w:multiLevelType w:val="hybridMultilevel"/>
    <w:tmpl w:val="9E14DE3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9" w15:restartNumberingAfterBreak="0">
    <w:nsid w:val="53D72A05"/>
    <w:multiLevelType w:val="multilevel"/>
    <w:tmpl w:val="7D10764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0" w15:restartNumberingAfterBreak="0">
    <w:nsid w:val="5414388F"/>
    <w:multiLevelType w:val="hybridMultilevel"/>
    <w:tmpl w:val="8F229F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54365B27"/>
    <w:multiLevelType w:val="multilevel"/>
    <w:tmpl w:val="3CBE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4870F08"/>
    <w:multiLevelType w:val="multilevel"/>
    <w:tmpl w:val="D1E4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4952716"/>
    <w:multiLevelType w:val="multilevel"/>
    <w:tmpl w:val="4E32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4CC6D52"/>
    <w:multiLevelType w:val="multilevel"/>
    <w:tmpl w:val="85C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5" w15:restartNumberingAfterBreak="0">
    <w:nsid w:val="54FB702E"/>
    <w:multiLevelType w:val="multilevel"/>
    <w:tmpl w:val="D21E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5031F04"/>
    <w:multiLevelType w:val="multilevel"/>
    <w:tmpl w:val="2012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506058A"/>
    <w:multiLevelType w:val="multilevel"/>
    <w:tmpl w:val="4FDC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550F69B1"/>
    <w:multiLevelType w:val="multilevel"/>
    <w:tmpl w:val="109A4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9" w15:restartNumberingAfterBreak="0">
    <w:nsid w:val="55160093"/>
    <w:multiLevelType w:val="hybridMultilevel"/>
    <w:tmpl w:val="52B8E53E"/>
    <w:lvl w:ilvl="0" w:tplc="EBBAEDD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553B0C6A"/>
    <w:multiLevelType w:val="multilevel"/>
    <w:tmpl w:val="D004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541576F"/>
    <w:multiLevelType w:val="multilevel"/>
    <w:tmpl w:val="2D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54577DD"/>
    <w:multiLevelType w:val="multilevel"/>
    <w:tmpl w:val="F8EC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557533DF"/>
    <w:multiLevelType w:val="multilevel"/>
    <w:tmpl w:val="5548450C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5"/>
        </w:tabs>
        <w:ind w:left="113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5"/>
        </w:tabs>
        <w:ind w:left="149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5"/>
        </w:tabs>
        <w:ind w:left="185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554" w15:restartNumberingAfterBreak="0">
    <w:nsid w:val="55C826E3"/>
    <w:multiLevelType w:val="multilevel"/>
    <w:tmpl w:val="2036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5FD0471"/>
    <w:multiLevelType w:val="multilevel"/>
    <w:tmpl w:val="FBA81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6" w15:restartNumberingAfterBreak="0">
    <w:nsid w:val="56165C68"/>
    <w:multiLevelType w:val="multilevel"/>
    <w:tmpl w:val="DA686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56274B0F"/>
    <w:multiLevelType w:val="multilevel"/>
    <w:tmpl w:val="7A76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565B1677"/>
    <w:multiLevelType w:val="multilevel"/>
    <w:tmpl w:val="19D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56653063"/>
    <w:multiLevelType w:val="multilevel"/>
    <w:tmpl w:val="E62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0" w15:restartNumberingAfterBreak="0">
    <w:nsid w:val="566C45C4"/>
    <w:multiLevelType w:val="multilevel"/>
    <w:tmpl w:val="68D2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570803E4"/>
    <w:multiLevelType w:val="multilevel"/>
    <w:tmpl w:val="D030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57371014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3" w15:restartNumberingAfterBreak="0">
    <w:nsid w:val="575C3F1B"/>
    <w:multiLevelType w:val="multilevel"/>
    <w:tmpl w:val="40F6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57691F54"/>
    <w:multiLevelType w:val="multilevel"/>
    <w:tmpl w:val="3138A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5" w15:restartNumberingAfterBreak="0">
    <w:nsid w:val="57D54084"/>
    <w:multiLevelType w:val="multilevel"/>
    <w:tmpl w:val="9108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57F3585D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58091BC3"/>
    <w:multiLevelType w:val="multilevel"/>
    <w:tmpl w:val="5E10F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8" w15:restartNumberingAfterBreak="0">
    <w:nsid w:val="58433F37"/>
    <w:multiLevelType w:val="hybridMultilevel"/>
    <w:tmpl w:val="EA740558"/>
    <w:lvl w:ilvl="0" w:tplc="0E8C8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58D115EF"/>
    <w:multiLevelType w:val="hybridMultilevel"/>
    <w:tmpl w:val="E51601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0" w15:restartNumberingAfterBreak="0">
    <w:nsid w:val="58D11A39"/>
    <w:multiLevelType w:val="hybridMultilevel"/>
    <w:tmpl w:val="49F839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 w15:restartNumberingAfterBreak="0">
    <w:nsid w:val="595C7836"/>
    <w:multiLevelType w:val="multilevel"/>
    <w:tmpl w:val="F3E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595F6315"/>
    <w:multiLevelType w:val="multilevel"/>
    <w:tmpl w:val="C4B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596131FD"/>
    <w:multiLevelType w:val="multilevel"/>
    <w:tmpl w:val="06D0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596F3FFF"/>
    <w:multiLevelType w:val="multilevel"/>
    <w:tmpl w:val="C412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59A97E91"/>
    <w:multiLevelType w:val="multilevel"/>
    <w:tmpl w:val="C032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59CE73C9"/>
    <w:multiLevelType w:val="hybridMultilevel"/>
    <w:tmpl w:val="7578ED82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77" w15:restartNumberingAfterBreak="0">
    <w:nsid w:val="5A34379E"/>
    <w:multiLevelType w:val="multilevel"/>
    <w:tmpl w:val="ED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5A3C7B5B"/>
    <w:multiLevelType w:val="multilevel"/>
    <w:tmpl w:val="2FD46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5A496E5E"/>
    <w:multiLevelType w:val="multilevel"/>
    <w:tmpl w:val="B80E6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5AC50E70"/>
    <w:multiLevelType w:val="multilevel"/>
    <w:tmpl w:val="158A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5AC80082"/>
    <w:multiLevelType w:val="hybridMultilevel"/>
    <w:tmpl w:val="2E747CD6"/>
    <w:lvl w:ilvl="0" w:tplc="FFFFFFFF">
      <w:start w:val="1"/>
      <w:numFmt w:val="lowerLetter"/>
      <w:lvlText w:val="%1."/>
      <w:lvlJc w:val="left"/>
      <w:pPr>
        <w:ind w:left="1146" w:hanging="360"/>
      </w:p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40090019">
      <w:start w:val="1"/>
      <w:numFmt w:val="lowerLetter"/>
      <w:lvlText w:val="%3."/>
      <w:lvlJc w:val="left"/>
      <w:pPr>
        <w:ind w:left="2766" w:hanging="36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82" w15:restartNumberingAfterBreak="0">
    <w:nsid w:val="5AF653BB"/>
    <w:multiLevelType w:val="multilevel"/>
    <w:tmpl w:val="F25AFE7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83" w15:restartNumberingAfterBreak="0">
    <w:nsid w:val="5B186303"/>
    <w:multiLevelType w:val="multilevel"/>
    <w:tmpl w:val="74EE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5B8131AD"/>
    <w:multiLevelType w:val="hybridMultilevel"/>
    <w:tmpl w:val="129A0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 w15:restartNumberingAfterBreak="0">
    <w:nsid w:val="5BB747CF"/>
    <w:multiLevelType w:val="multilevel"/>
    <w:tmpl w:val="C16E2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6" w15:restartNumberingAfterBreak="0">
    <w:nsid w:val="5BE76699"/>
    <w:multiLevelType w:val="multilevel"/>
    <w:tmpl w:val="7C5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5C322B13"/>
    <w:multiLevelType w:val="multilevel"/>
    <w:tmpl w:val="4AD2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5C4049BF"/>
    <w:multiLevelType w:val="multilevel"/>
    <w:tmpl w:val="EC10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5C835F14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0" w15:restartNumberingAfterBreak="0">
    <w:nsid w:val="5CB273F6"/>
    <w:multiLevelType w:val="multilevel"/>
    <w:tmpl w:val="081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5CFA2762"/>
    <w:multiLevelType w:val="multilevel"/>
    <w:tmpl w:val="1B0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5D1D6855"/>
    <w:multiLevelType w:val="multilevel"/>
    <w:tmpl w:val="90F21B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5D1F45AF"/>
    <w:multiLevelType w:val="multilevel"/>
    <w:tmpl w:val="1ABA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5D3D272A"/>
    <w:multiLevelType w:val="multilevel"/>
    <w:tmpl w:val="6F22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5" w15:restartNumberingAfterBreak="0">
    <w:nsid w:val="5D891B11"/>
    <w:multiLevelType w:val="multilevel"/>
    <w:tmpl w:val="0A2C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5E426215"/>
    <w:multiLevelType w:val="multilevel"/>
    <w:tmpl w:val="082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5E5A60C1"/>
    <w:multiLevelType w:val="hybridMultilevel"/>
    <w:tmpl w:val="1A98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8" w15:restartNumberingAfterBreak="0">
    <w:nsid w:val="5E6D49CB"/>
    <w:multiLevelType w:val="multilevel"/>
    <w:tmpl w:val="47CA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5E867BE5"/>
    <w:multiLevelType w:val="multilevel"/>
    <w:tmpl w:val="C7046836"/>
    <w:lvl w:ilvl="0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135"/>
        </w:tabs>
        <w:ind w:left="1135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cs="Symbol" w:hint="default"/>
      </w:rPr>
    </w:lvl>
    <w:lvl w:ilvl="3">
      <w:start w:val="1"/>
      <w:numFmt w:val="bullet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◦"/>
      <w:lvlJc w:val="left"/>
      <w:pPr>
        <w:tabs>
          <w:tab w:val="num" w:pos="2215"/>
        </w:tabs>
        <w:ind w:left="221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5"/>
        </w:tabs>
        <w:ind w:left="257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5"/>
        </w:tabs>
        <w:ind w:left="329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5"/>
        </w:tabs>
        <w:ind w:left="3655" w:hanging="360"/>
      </w:pPr>
      <w:rPr>
        <w:rFonts w:ascii="OpenSymbol" w:hAnsi="OpenSymbol" w:cs="OpenSymbol" w:hint="default"/>
      </w:rPr>
    </w:lvl>
  </w:abstractNum>
  <w:abstractNum w:abstractNumId="600" w15:restartNumberingAfterBreak="0">
    <w:nsid w:val="5E98258E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5ECA2BC3"/>
    <w:multiLevelType w:val="multilevel"/>
    <w:tmpl w:val="1C9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5EE82624"/>
    <w:multiLevelType w:val="multilevel"/>
    <w:tmpl w:val="D75C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5EF706A6"/>
    <w:multiLevelType w:val="multilevel"/>
    <w:tmpl w:val="5E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5F087069"/>
    <w:multiLevelType w:val="hybridMultilevel"/>
    <w:tmpl w:val="8C228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5" w15:restartNumberingAfterBreak="0">
    <w:nsid w:val="5F0877A2"/>
    <w:multiLevelType w:val="multilevel"/>
    <w:tmpl w:val="AADC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6" w15:restartNumberingAfterBreak="0">
    <w:nsid w:val="5F516201"/>
    <w:multiLevelType w:val="multilevel"/>
    <w:tmpl w:val="1716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5FCA2209"/>
    <w:multiLevelType w:val="hybridMultilevel"/>
    <w:tmpl w:val="F58C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5FE05B90"/>
    <w:multiLevelType w:val="hybridMultilevel"/>
    <w:tmpl w:val="ED7068D2"/>
    <w:lvl w:ilvl="0" w:tplc="329630E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5FF80650"/>
    <w:multiLevelType w:val="multilevel"/>
    <w:tmpl w:val="B7B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013744F"/>
    <w:multiLevelType w:val="multilevel"/>
    <w:tmpl w:val="82F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03F0A1A"/>
    <w:multiLevelType w:val="multilevel"/>
    <w:tmpl w:val="8C8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07D76F0"/>
    <w:multiLevelType w:val="hybridMultilevel"/>
    <w:tmpl w:val="52948F1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3" w15:restartNumberingAfterBreak="0">
    <w:nsid w:val="608A4D0F"/>
    <w:multiLevelType w:val="multilevel"/>
    <w:tmpl w:val="F1EE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0E86A7E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5" w15:restartNumberingAfterBreak="0">
    <w:nsid w:val="61066B7C"/>
    <w:multiLevelType w:val="multilevel"/>
    <w:tmpl w:val="A28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10C4893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7" w15:restartNumberingAfterBreak="0">
    <w:nsid w:val="61247CD8"/>
    <w:multiLevelType w:val="multilevel"/>
    <w:tmpl w:val="6934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1276F14"/>
    <w:multiLevelType w:val="multilevel"/>
    <w:tmpl w:val="5BF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15E2248"/>
    <w:multiLevelType w:val="multilevel"/>
    <w:tmpl w:val="C1A0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17347F3"/>
    <w:multiLevelType w:val="multilevel"/>
    <w:tmpl w:val="F2EE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17D4854"/>
    <w:multiLevelType w:val="multilevel"/>
    <w:tmpl w:val="2156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1B102D5"/>
    <w:multiLevelType w:val="multilevel"/>
    <w:tmpl w:val="94C0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1DF6D78"/>
    <w:multiLevelType w:val="multilevel"/>
    <w:tmpl w:val="006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62053648"/>
    <w:multiLevelType w:val="multilevel"/>
    <w:tmpl w:val="2C80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62117A5F"/>
    <w:multiLevelType w:val="multilevel"/>
    <w:tmpl w:val="A47C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24C57D3"/>
    <w:multiLevelType w:val="multilevel"/>
    <w:tmpl w:val="1FD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2750122"/>
    <w:multiLevelType w:val="hybridMultilevel"/>
    <w:tmpl w:val="34D8C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62826BC9"/>
    <w:multiLevelType w:val="multilevel"/>
    <w:tmpl w:val="93D6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62CC035E"/>
    <w:multiLevelType w:val="multilevel"/>
    <w:tmpl w:val="BA0E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62EA6CF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62EB13C5"/>
    <w:multiLevelType w:val="multilevel"/>
    <w:tmpl w:val="FF0AD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62EC3861"/>
    <w:multiLevelType w:val="multilevel"/>
    <w:tmpl w:val="6714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30871DD"/>
    <w:multiLevelType w:val="multilevel"/>
    <w:tmpl w:val="EA3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3207FD2"/>
    <w:multiLevelType w:val="multilevel"/>
    <w:tmpl w:val="DE8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3644AF5"/>
    <w:multiLevelType w:val="multilevel"/>
    <w:tmpl w:val="E13E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38649C5"/>
    <w:multiLevelType w:val="multilevel"/>
    <w:tmpl w:val="B40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7" w15:restartNumberingAfterBreak="0">
    <w:nsid w:val="63AF7096"/>
    <w:multiLevelType w:val="hybridMultilevel"/>
    <w:tmpl w:val="D376D810"/>
    <w:lvl w:ilvl="0" w:tplc="EBBAEDD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8" w15:restartNumberingAfterBreak="0">
    <w:nsid w:val="63C53660"/>
    <w:multiLevelType w:val="multilevel"/>
    <w:tmpl w:val="9B128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9" w15:restartNumberingAfterBreak="0">
    <w:nsid w:val="642C477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645D7E1C"/>
    <w:multiLevelType w:val="multilevel"/>
    <w:tmpl w:val="BD4E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64820D0E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648B7075"/>
    <w:multiLevelType w:val="multilevel"/>
    <w:tmpl w:val="28FCA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3" w15:restartNumberingAfterBreak="0">
    <w:nsid w:val="64B66DA1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4" w15:restartNumberingAfterBreak="0">
    <w:nsid w:val="64BF526C"/>
    <w:multiLevelType w:val="multilevel"/>
    <w:tmpl w:val="93742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5" w15:restartNumberingAfterBreak="0">
    <w:nsid w:val="64E737DC"/>
    <w:multiLevelType w:val="multilevel"/>
    <w:tmpl w:val="5C68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650249B5"/>
    <w:multiLevelType w:val="multilevel"/>
    <w:tmpl w:val="EC04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65362130"/>
    <w:multiLevelType w:val="multilevel"/>
    <w:tmpl w:val="F0CA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656C1DC3"/>
    <w:multiLevelType w:val="multilevel"/>
    <w:tmpl w:val="DC66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657A3306"/>
    <w:multiLevelType w:val="hybridMultilevel"/>
    <w:tmpl w:val="7136C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0" w15:restartNumberingAfterBreak="0">
    <w:nsid w:val="65D73049"/>
    <w:multiLevelType w:val="multilevel"/>
    <w:tmpl w:val="1DD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1" w15:restartNumberingAfterBreak="0">
    <w:nsid w:val="663E1F33"/>
    <w:multiLevelType w:val="multilevel"/>
    <w:tmpl w:val="5764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666A4B7C"/>
    <w:multiLevelType w:val="multilevel"/>
    <w:tmpl w:val="3492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6680130C"/>
    <w:multiLevelType w:val="multilevel"/>
    <w:tmpl w:val="DA7EC3E8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654" w15:restartNumberingAfterBreak="0">
    <w:nsid w:val="668C599C"/>
    <w:multiLevelType w:val="hybridMultilevel"/>
    <w:tmpl w:val="19923CAE"/>
    <w:lvl w:ilvl="0" w:tplc="40090019">
      <w:start w:val="1"/>
      <w:numFmt w:val="lowerLetter"/>
      <w:lvlText w:val="%1."/>
      <w:lvlJc w:val="left"/>
      <w:pPr>
        <w:ind w:left="1004" w:hanging="360"/>
      </w:p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55" w15:restartNumberingAfterBreak="0">
    <w:nsid w:val="66BD1F20"/>
    <w:multiLevelType w:val="hybridMultilevel"/>
    <w:tmpl w:val="6B9A599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56" w15:restartNumberingAfterBreak="0">
    <w:nsid w:val="66EC4260"/>
    <w:multiLevelType w:val="multilevel"/>
    <w:tmpl w:val="6400D25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57" w15:restartNumberingAfterBreak="0">
    <w:nsid w:val="67126EB4"/>
    <w:multiLevelType w:val="multilevel"/>
    <w:tmpl w:val="70E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67B14146"/>
    <w:multiLevelType w:val="multilevel"/>
    <w:tmpl w:val="C01C9E3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9" w15:restartNumberingAfterBreak="0">
    <w:nsid w:val="67BC658A"/>
    <w:multiLevelType w:val="multilevel"/>
    <w:tmpl w:val="4D9C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67C37375"/>
    <w:multiLevelType w:val="multilevel"/>
    <w:tmpl w:val="5E7E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68387945"/>
    <w:multiLevelType w:val="multilevel"/>
    <w:tmpl w:val="27B0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685A0EBB"/>
    <w:multiLevelType w:val="hybridMultilevel"/>
    <w:tmpl w:val="F1F046B6"/>
    <w:lvl w:ilvl="0" w:tplc="0E30CB56">
      <w:start w:val="1"/>
      <w:numFmt w:val="decimal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3" w15:restartNumberingAfterBreak="0">
    <w:nsid w:val="685A176E"/>
    <w:multiLevelType w:val="multilevel"/>
    <w:tmpl w:val="03D0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68E56D89"/>
    <w:multiLevelType w:val="multilevel"/>
    <w:tmpl w:val="0284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68ED0D37"/>
    <w:multiLevelType w:val="multilevel"/>
    <w:tmpl w:val="52C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68F954C5"/>
    <w:multiLevelType w:val="multilevel"/>
    <w:tmpl w:val="ADDED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7" w15:restartNumberingAfterBreak="0">
    <w:nsid w:val="69146E2B"/>
    <w:multiLevelType w:val="multilevel"/>
    <w:tmpl w:val="5A9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69356EE0"/>
    <w:multiLevelType w:val="multilevel"/>
    <w:tmpl w:val="B018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9" w15:restartNumberingAfterBreak="0">
    <w:nsid w:val="6969346A"/>
    <w:multiLevelType w:val="multilevel"/>
    <w:tmpl w:val="9F4A4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0" w15:restartNumberingAfterBreak="0">
    <w:nsid w:val="699F4A53"/>
    <w:multiLevelType w:val="hybridMultilevel"/>
    <w:tmpl w:val="0B3EA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69BC1295"/>
    <w:multiLevelType w:val="multilevel"/>
    <w:tmpl w:val="FE48C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69D71A63"/>
    <w:multiLevelType w:val="multilevel"/>
    <w:tmpl w:val="994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73" w15:restartNumberingAfterBreak="0">
    <w:nsid w:val="6A673785"/>
    <w:multiLevelType w:val="multilevel"/>
    <w:tmpl w:val="419695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6A6E3BC4"/>
    <w:multiLevelType w:val="multilevel"/>
    <w:tmpl w:val="0A34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6A852F55"/>
    <w:multiLevelType w:val="multilevel"/>
    <w:tmpl w:val="0C7A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6AB44664"/>
    <w:multiLevelType w:val="multilevel"/>
    <w:tmpl w:val="5C86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6AB91BE0"/>
    <w:multiLevelType w:val="multilevel"/>
    <w:tmpl w:val="BB98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8" w15:restartNumberingAfterBreak="0">
    <w:nsid w:val="6AC2605F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6AF61DA4"/>
    <w:multiLevelType w:val="multilevel"/>
    <w:tmpl w:val="B1E8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6AF63ADE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1" w15:restartNumberingAfterBreak="0">
    <w:nsid w:val="6B0570F3"/>
    <w:multiLevelType w:val="hybridMultilevel"/>
    <w:tmpl w:val="B32409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2" w15:restartNumberingAfterBreak="0">
    <w:nsid w:val="6B1A06D8"/>
    <w:multiLevelType w:val="multilevel"/>
    <w:tmpl w:val="650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6B503493"/>
    <w:multiLevelType w:val="multilevel"/>
    <w:tmpl w:val="608C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6B5037A5"/>
    <w:multiLevelType w:val="multilevel"/>
    <w:tmpl w:val="CAB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6B5854C5"/>
    <w:multiLevelType w:val="multilevel"/>
    <w:tmpl w:val="AECAE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6B5B6280"/>
    <w:multiLevelType w:val="multilevel"/>
    <w:tmpl w:val="22F8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6B6B29CD"/>
    <w:multiLevelType w:val="multilevel"/>
    <w:tmpl w:val="CBC6F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6BA14589"/>
    <w:multiLevelType w:val="multilevel"/>
    <w:tmpl w:val="D1BC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6BAE3D47"/>
    <w:multiLevelType w:val="multilevel"/>
    <w:tmpl w:val="FE8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6C3D254B"/>
    <w:multiLevelType w:val="multilevel"/>
    <w:tmpl w:val="CFC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6C845DB1"/>
    <w:multiLevelType w:val="hybridMultilevel"/>
    <w:tmpl w:val="24E017D6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92" w15:restartNumberingAfterBreak="0">
    <w:nsid w:val="6CB3704C"/>
    <w:multiLevelType w:val="multilevel"/>
    <w:tmpl w:val="E3D8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6CBA7986"/>
    <w:multiLevelType w:val="multilevel"/>
    <w:tmpl w:val="BBFE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6CDC7D71"/>
    <w:multiLevelType w:val="multilevel"/>
    <w:tmpl w:val="748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5" w15:restartNumberingAfterBreak="0">
    <w:nsid w:val="6D301F00"/>
    <w:multiLevelType w:val="multilevel"/>
    <w:tmpl w:val="F890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6D302923"/>
    <w:multiLevelType w:val="multilevel"/>
    <w:tmpl w:val="C51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6D507315"/>
    <w:multiLevelType w:val="multilevel"/>
    <w:tmpl w:val="7A404D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98" w15:restartNumberingAfterBreak="0">
    <w:nsid w:val="6D692CD0"/>
    <w:multiLevelType w:val="multilevel"/>
    <w:tmpl w:val="BE28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6D6F01F2"/>
    <w:multiLevelType w:val="multilevel"/>
    <w:tmpl w:val="92D6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6E1017EB"/>
    <w:multiLevelType w:val="multilevel"/>
    <w:tmpl w:val="83AC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6E410DCE"/>
    <w:multiLevelType w:val="multilevel"/>
    <w:tmpl w:val="8704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6E5803D5"/>
    <w:multiLevelType w:val="multilevel"/>
    <w:tmpl w:val="7F5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6EB13FC5"/>
    <w:multiLevelType w:val="multilevel"/>
    <w:tmpl w:val="3B5A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6EBC7A62"/>
    <w:multiLevelType w:val="multilevel"/>
    <w:tmpl w:val="B57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6EFF0427"/>
    <w:multiLevelType w:val="multilevel"/>
    <w:tmpl w:val="0E645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6" w15:restartNumberingAfterBreak="0">
    <w:nsid w:val="6F7A63E8"/>
    <w:multiLevelType w:val="multilevel"/>
    <w:tmpl w:val="194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6FB37DF8"/>
    <w:multiLevelType w:val="multilevel"/>
    <w:tmpl w:val="CE30C2B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708" w15:restartNumberingAfterBreak="0">
    <w:nsid w:val="6FDE5CDD"/>
    <w:multiLevelType w:val="multilevel"/>
    <w:tmpl w:val="8A8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02C2A84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05C4CE3"/>
    <w:multiLevelType w:val="hybridMultilevel"/>
    <w:tmpl w:val="AC14F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 w15:restartNumberingAfterBreak="0">
    <w:nsid w:val="70647037"/>
    <w:multiLevelType w:val="multilevel"/>
    <w:tmpl w:val="06E4D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70AE17D3"/>
    <w:multiLevelType w:val="multilevel"/>
    <w:tmpl w:val="7792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0F832ED"/>
    <w:multiLevelType w:val="multilevel"/>
    <w:tmpl w:val="0340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11B7011"/>
    <w:multiLevelType w:val="hybridMultilevel"/>
    <w:tmpl w:val="DF44EAFC"/>
    <w:lvl w:ilvl="0" w:tplc="554EF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721852BC"/>
    <w:multiLevelType w:val="multilevel"/>
    <w:tmpl w:val="A5064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6" w15:restartNumberingAfterBreak="0">
    <w:nsid w:val="726276D0"/>
    <w:multiLevelType w:val="multilevel"/>
    <w:tmpl w:val="BCDCE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72AE3ED7"/>
    <w:multiLevelType w:val="multilevel"/>
    <w:tmpl w:val="DC2E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2BA28C9"/>
    <w:multiLevelType w:val="multilevel"/>
    <w:tmpl w:val="AB7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2EB6005"/>
    <w:multiLevelType w:val="multilevel"/>
    <w:tmpl w:val="F6A4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33A407A"/>
    <w:multiLevelType w:val="multilevel"/>
    <w:tmpl w:val="8B5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3752A22"/>
    <w:multiLevelType w:val="hybridMultilevel"/>
    <w:tmpl w:val="D8E6A6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DD382C6E">
      <w:start w:val="1"/>
      <w:numFmt w:val="lowerLetter"/>
      <w:lvlText w:val="%2."/>
      <w:lvlJc w:val="left"/>
      <w:pPr>
        <w:ind w:left="1800" w:hanging="360"/>
      </w:pPr>
      <w:rPr>
        <w:rFonts w:ascii="Lora" w:hAnsi="Lora" w:hint="default"/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2" w15:restartNumberingAfterBreak="0">
    <w:nsid w:val="73961152"/>
    <w:multiLevelType w:val="multilevel"/>
    <w:tmpl w:val="312E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3CE740A"/>
    <w:multiLevelType w:val="multilevel"/>
    <w:tmpl w:val="F758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3D91FFC"/>
    <w:multiLevelType w:val="multilevel"/>
    <w:tmpl w:val="5B64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3EB4A1B"/>
    <w:multiLevelType w:val="multilevel"/>
    <w:tmpl w:val="8840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43A30F5"/>
    <w:multiLevelType w:val="multilevel"/>
    <w:tmpl w:val="BEFC5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7" w15:restartNumberingAfterBreak="0">
    <w:nsid w:val="747F0AE4"/>
    <w:multiLevelType w:val="multilevel"/>
    <w:tmpl w:val="0A607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8" w15:restartNumberingAfterBreak="0">
    <w:nsid w:val="74BE64E1"/>
    <w:multiLevelType w:val="multilevel"/>
    <w:tmpl w:val="D30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4E53A75"/>
    <w:multiLevelType w:val="multilevel"/>
    <w:tmpl w:val="AA5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5412327"/>
    <w:multiLevelType w:val="multilevel"/>
    <w:tmpl w:val="944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571311B"/>
    <w:multiLevelType w:val="multilevel"/>
    <w:tmpl w:val="3302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5C01E09"/>
    <w:multiLevelType w:val="multilevel"/>
    <w:tmpl w:val="188E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64E7020"/>
    <w:multiLevelType w:val="multilevel"/>
    <w:tmpl w:val="791E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6532533"/>
    <w:multiLevelType w:val="hybridMultilevel"/>
    <w:tmpl w:val="ADEEEF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5" w15:restartNumberingAfterBreak="0">
    <w:nsid w:val="765D1816"/>
    <w:multiLevelType w:val="multilevel"/>
    <w:tmpl w:val="8A0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66002D4"/>
    <w:multiLevelType w:val="multilevel"/>
    <w:tmpl w:val="7C46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6671D0D"/>
    <w:multiLevelType w:val="multilevel"/>
    <w:tmpl w:val="746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6986EAA"/>
    <w:multiLevelType w:val="multilevel"/>
    <w:tmpl w:val="5846C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6BA1D04"/>
    <w:multiLevelType w:val="hybridMultilevel"/>
    <w:tmpl w:val="7838812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0" w15:restartNumberingAfterBreak="0">
    <w:nsid w:val="76D23AF9"/>
    <w:multiLevelType w:val="multilevel"/>
    <w:tmpl w:val="4E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6D33D9C"/>
    <w:multiLevelType w:val="multilevel"/>
    <w:tmpl w:val="AEC8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2" w15:restartNumberingAfterBreak="0">
    <w:nsid w:val="771363E4"/>
    <w:multiLevelType w:val="multilevel"/>
    <w:tmpl w:val="C4D0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730435F"/>
    <w:multiLevelType w:val="hybridMultilevel"/>
    <w:tmpl w:val="BE8483B6"/>
    <w:lvl w:ilvl="0" w:tplc="0CF2F9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4" w15:restartNumberingAfterBreak="0">
    <w:nsid w:val="776A7481"/>
    <w:multiLevelType w:val="hybridMultilevel"/>
    <w:tmpl w:val="65EA19C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5" w15:restartNumberingAfterBreak="0">
    <w:nsid w:val="77722FF7"/>
    <w:multiLevelType w:val="hybridMultilevel"/>
    <w:tmpl w:val="001C702E"/>
    <w:lvl w:ilvl="0" w:tplc="1E6C5A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6" w15:restartNumberingAfterBreak="0">
    <w:nsid w:val="78150C5E"/>
    <w:multiLevelType w:val="multilevel"/>
    <w:tmpl w:val="391687D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7" w15:restartNumberingAfterBreak="0">
    <w:nsid w:val="78577604"/>
    <w:multiLevelType w:val="hybridMultilevel"/>
    <w:tmpl w:val="EE7C9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8" w15:restartNumberingAfterBreak="0">
    <w:nsid w:val="786336AF"/>
    <w:multiLevelType w:val="hybridMultilevel"/>
    <w:tmpl w:val="13A85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78663817"/>
    <w:multiLevelType w:val="multilevel"/>
    <w:tmpl w:val="21EA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0" w15:restartNumberingAfterBreak="0">
    <w:nsid w:val="787628ED"/>
    <w:multiLevelType w:val="multilevel"/>
    <w:tmpl w:val="AAA4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79477ACD"/>
    <w:multiLevelType w:val="multilevel"/>
    <w:tmpl w:val="A472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79964CC6"/>
    <w:multiLevelType w:val="multilevel"/>
    <w:tmpl w:val="35E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79B02296"/>
    <w:multiLevelType w:val="multilevel"/>
    <w:tmpl w:val="402C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79B31BED"/>
    <w:multiLevelType w:val="multilevel"/>
    <w:tmpl w:val="04B0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79C83B0A"/>
    <w:multiLevelType w:val="multilevel"/>
    <w:tmpl w:val="47A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6" w15:restartNumberingAfterBreak="0">
    <w:nsid w:val="79D41D80"/>
    <w:multiLevelType w:val="multilevel"/>
    <w:tmpl w:val="38FC9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79F050A5"/>
    <w:multiLevelType w:val="multilevel"/>
    <w:tmpl w:val="E2C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58" w15:restartNumberingAfterBreak="0">
    <w:nsid w:val="7A027849"/>
    <w:multiLevelType w:val="multilevel"/>
    <w:tmpl w:val="C0C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7A142024"/>
    <w:multiLevelType w:val="multilevel"/>
    <w:tmpl w:val="9C24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7A1F5A91"/>
    <w:multiLevelType w:val="hybridMultilevel"/>
    <w:tmpl w:val="84367EF6"/>
    <w:lvl w:ilvl="0" w:tplc="0E30CB5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180D4FE">
      <w:start w:val="1"/>
      <w:numFmt w:val="upperLetter"/>
      <w:lvlText w:val="%2)"/>
      <w:lvlJc w:val="left"/>
      <w:pPr>
        <w:ind w:left="9578" w:hanging="8498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1" w15:restartNumberingAfterBreak="0">
    <w:nsid w:val="7A4203CC"/>
    <w:multiLevelType w:val="hybridMultilevel"/>
    <w:tmpl w:val="A93021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2" w15:restartNumberingAfterBreak="0">
    <w:nsid w:val="7A4E539C"/>
    <w:multiLevelType w:val="multilevel"/>
    <w:tmpl w:val="8220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7B2876C9"/>
    <w:multiLevelType w:val="multilevel"/>
    <w:tmpl w:val="8BE2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4" w15:restartNumberingAfterBreak="0">
    <w:nsid w:val="7B2932CD"/>
    <w:multiLevelType w:val="multilevel"/>
    <w:tmpl w:val="2F58B63C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8" w:hanging="360"/>
      </w:pPr>
      <w:rPr>
        <w:rFonts w:ascii="Wingdings" w:hAnsi="Wingdings" w:cs="Wingdings" w:hint="default"/>
      </w:rPr>
    </w:lvl>
  </w:abstractNum>
  <w:abstractNum w:abstractNumId="765" w15:restartNumberingAfterBreak="0">
    <w:nsid w:val="7BAC55FE"/>
    <w:multiLevelType w:val="multilevel"/>
    <w:tmpl w:val="87D21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7BDC762D"/>
    <w:multiLevelType w:val="multilevel"/>
    <w:tmpl w:val="F898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7C231476"/>
    <w:multiLevelType w:val="multilevel"/>
    <w:tmpl w:val="669C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7C324FD8"/>
    <w:multiLevelType w:val="multilevel"/>
    <w:tmpl w:val="D92C0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9" w15:restartNumberingAfterBreak="0">
    <w:nsid w:val="7C4E0819"/>
    <w:multiLevelType w:val="multilevel"/>
    <w:tmpl w:val="D3BC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0" w15:restartNumberingAfterBreak="0">
    <w:nsid w:val="7C8125FF"/>
    <w:multiLevelType w:val="multilevel"/>
    <w:tmpl w:val="C64AA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1" w15:restartNumberingAfterBreak="0">
    <w:nsid w:val="7C86700B"/>
    <w:multiLevelType w:val="multilevel"/>
    <w:tmpl w:val="35DE1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2" w15:restartNumberingAfterBreak="0">
    <w:nsid w:val="7CA75C15"/>
    <w:multiLevelType w:val="multilevel"/>
    <w:tmpl w:val="D0721C6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73" w15:restartNumberingAfterBreak="0">
    <w:nsid w:val="7CA80013"/>
    <w:multiLevelType w:val="multilevel"/>
    <w:tmpl w:val="FDB6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7D267428"/>
    <w:multiLevelType w:val="multilevel"/>
    <w:tmpl w:val="9B50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5" w15:restartNumberingAfterBreak="0">
    <w:nsid w:val="7D2A7D30"/>
    <w:multiLevelType w:val="multilevel"/>
    <w:tmpl w:val="F858FA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76" w15:restartNumberingAfterBreak="0">
    <w:nsid w:val="7D46340C"/>
    <w:multiLevelType w:val="multilevel"/>
    <w:tmpl w:val="C76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7D7B1AE3"/>
    <w:multiLevelType w:val="multilevel"/>
    <w:tmpl w:val="67DA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7D933FFE"/>
    <w:multiLevelType w:val="hybridMultilevel"/>
    <w:tmpl w:val="743A31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9" w15:restartNumberingAfterBreak="0">
    <w:nsid w:val="7D9A53F2"/>
    <w:multiLevelType w:val="multilevel"/>
    <w:tmpl w:val="3E86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7DAD2B24"/>
    <w:multiLevelType w:val="multilevel"/>
    <w:tmpl w:val="6540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1" w15:restartNumberingAfterBreak="0">
    <w:nsid w:val="7DD93909"/>
    <w:multiLevelType w:val="hybridMultilevel"/>
    <w:tmpl w:val="B414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7DD947EF"/>
    <w:multiLevelType w:val="hybridMultilevel"/>
    <w:tmpl w:val="2632BC6E"/>
    <w:lvl w:ilvl="0" w:tplc="5412945E">
      <w:start w:val="5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3" w15:restartNumberingAfterBreak="0">
    <w:nsid w:val="7DF85547"/>
    <w:multiLevelType w:val="multilevel"/>
    <w:tmpl w:val="4E520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4" w15:restartNumberingAfterBreak="0">
    <w:nsid w:val="7E14285F"/>
    <w:multiLevelType w:val="multilevel"/>
    <w:tmpl w:val="076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7E1B1DB3"/>
    <w:multiLevelType w:val="multilevel"/>
    <w:tmpl w:val="4B4ADA8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86" w15:restartNumberingAfterBreak="0">
    <w:nsid w:val="7E2D67BF"/>
    <w:multiLevelType w:val="multilevel"/>
    <w:tmpl w:val="B406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7EB41A44"/>
    <w:multiLevelType w:val="multilevel"/>
    <w:tmpl w:val="C2D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8" w15:restartNumberingAfterBreak="0">
    <w:nsid w:val="7EDA3694"/>
    <w:multiLevelType w:val="multilevel"/>
    <w:tmpl w:val="95B4994E"/>
    <w:lvl w:ilvl="0">
      <w:start w:val="1"/>
      <w:numFmt w:val="bullet"/>
      <w:lvlText w:val="o"/>
      <w:lvlJc w:val="left"/>
      <w:pPr>
        <w:tabs>
          <w:tab w:val="num" w:pos="0"/>
        </w:tabs>
        <w:ind w:left="1778" w:hanging="360"/>
      </w:pPr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0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8" w:hanging="180"/>
      </w:pPr>
    </w:lvl>
  </w:abstractNum>
  <w:abstractNum w:abstractNumId="789" w15:restartNumberingAfterBreak="0">
    <w:nsid w:val="7EEF702B"/>
    <w:multiLevelType w:val="multilevel"/>
    <w:tmpl w:val="D13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7EF974A6"/>
    <w:multiLevelType w:val="multilevel"/>
    <w:tmpl w:val="A296FA8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91" w15:restartNumberingAfterBreak="0">
    <w:nsid w:val="7F257E7C"/>
    <w:multiLevelType w:val="multilevel"/>
    <w:tmpl w:val="209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7F4C5738"/>
    <w:multiLevelType w:val="multilevel"/>
    <w:tmpl w:val="82BCF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7F617208"/>
    <w:multiLevelType w:val="multilevel"/>
    <w:tmpl w:val="15D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4" w15:restartNumberingAfterBreak="0">
    <w:nsid w:val="7F703061"/>
    <w:multiLevelType w:val="multilevel"/>
    <w:tmpl w:val="55BC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7F7912D9"/>
    <w:multiLevelType w:val="hybridMultilevel"/>
    <w:tmpl w:val="9C863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6" w15:restartNumberingAfterBreak="0">
    <w:nsid w:val="7F8570E3"/>
    <w:multiLevelType w:val="multilevel"/>
    <w:tmpl w:val="EA24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7" w15:restartNumberingAfterBreak="0">
    <w:nsid w:val="7FAE7BE9"/>
    <w:multiLevelType w:val="multilevel"/>
    <w:tmpl w:val="CC2C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9668206">
    <w:abstractNumId w:val="553"/>
  </w:num>
  <w:num w:numId="2" w16cid:durableId="87702836">
    <w:abstractNumId w:val="247"/>
  </w:num>
  <w:num w:numId="3" w16cid:durableId="1226603225">
    <w:abstractNumId w:val="14"/>
  </w:num>
  <w:num w:numId="4" w16cid:durableId="1867669196">
    <w:abstractNumId w:val="474"/>
  </w:num>
  <w:num w:numId="5" w16cid:durableId="1092819297">
    <w:abstractNumId w:val="386"/>
  </w:num>
  <w:num w:numId="6" w16cid:durableId="2018726718">
    <w:abstractNumId w:val="88"/>
  </w:num>
  <w:num w:numId="7" w16cid:durableId="1591424676">
    <w:abstractNumId w:val="790"/>
  </w:num>
  <w:num w:numId="8" w16cid:durableId="1752697084">
    <w:abstractNumId w:val="656"/>
  </w:num>
  <w:num w:numId="9" w16cid:durableId="1372727644">
    <w:abstractNumId w:val="133"/>
  </w:num>
  <w:num w:numId="10" w16cid:durableId="1493834099">
    <w:abstractNumId w:val="509"/>
  </w:num>
  <w:num w:numId="11" w16cid:durableId="841118932">
    <w:abstractNumId w:val="146"/>
  </w:num>
  <w:num w:numId="12" w16cid:durableId="1995916368">
    <w:abstractNumId w:val="697"/>
  </w:num>
  <w:num w:numId="13" w16cid:durableId="2104959754">
    <w:abstractNumId w:val="772"/>
  </w:num>
  <w:num w:numId="14" w16cid:durableId="1175455110">
    <w:abstractNumId w:val="785"/>
  </w:num>
  <w:num w:numId="15" w16cid:durableId="1976520641">
    <w:abstractNumId w:val="9"/>
  </w:num>
  <w:num w:numId="16" w16cid:durableId="769082119">
    <w:abstractNumId w:val="71"/>
  </w:num>
  <w:num w:numId="17" w16cid:durableId="880626894">
    <w:abstractNumId w:val="582"/>
  </w:num>
  <w:num w:numId="18" w16cid:durableId="1708261632">
    <w:abstractNumId w:val="788"/>
  </w:num>
  <w:num w:numId="19" w16cid:durableId="1321079994">
    <w:abstractNumId w:val="5"/>
  </w:num>
  <w:num w:numId="20" w16cid:durableId="944768389">
    <w:abstractNumId w:val="329"/>
  </w:num>
  <w:num w:numId="21" w16cid:durableId="1991404612">
    <w:abstractNumId w:val="775"/>
  </w:num>
  <w:num w:numId="22" w16cid:durableId="1221551695">
    <w:abstractNumId w:val="539"/>
  </w:num>
  <w:num w:numId="23" w16cid:durableId="291792691">
    <w:abstractNumId w:val="484"/>
  </w:num>
  <w:num w:numId="24" w16cid:durableId="1504275052">
    <w:abstractNumId w:val="225"/>
  </w:num>
  <w:num w:numId="25" w16cid:durableId="488861266">
    <w:abstractNumId w:val="355"/>
  </w:num>
  <w:num w:numId="26" w16cid:durableId="1540169038">
    <w:abstractNumId w:val="420"/>
  </w:num>
  <w:num w:numId="27" w16cid:durableId="1800340868">
    <w:abstractNumId w:val="707"/>
  </w:num>
  <w:num w:numId="28" w16cid:durableId="471798512">
    <w:abstractNumId w:val="61"/>
  </w:num>
  <w:num w:numId="29" w16cid:durableId="618221651">
    <w:abstractNumId w:val="98"/>
  </w:num>
  <w:num w:numId="30" w16cid:durableId="302973477">
    <w:abstractNumId w:val="653"/>
  </w:num>
  <w:num w:numId="31" w16cid:durableId="1293946405">
    <w:abstractNumId w:val="212"/>
  </w:num>
  <w:num w:numId="32" w16cid:durableId="839077897">
    <w:abstractNumId w:val="254"/>
  </w:num>
  <w:num w:numId="33" w16cid:durableId="71587572">
    <w:abstractNumId w:val="397"/>
  </w:num>
  <w:num w:numId="34" w16cid:durableId="1990865102">
    <w:abstractNumId w:val="599"/>
  </w:num>
  <w:num w:numId="35" w16cid:durableId="19287796">
    <w:abstractNumId w:val="764"/>
  </w:num>
  <w:num w:numId="36" w16cid:durableId="1129324417">
    <w:abstractNumId w:val="121"/>
  </w:num>
  <w:num w:numId="37" w16cid:durableId="733544876">
    <w:abstractNumId w:val="519"/>
  </w:num>
  <w:num w:numId="38" w16cid:durableId="201676351">
    <w:abstractNumId w:val="29"/>
  </w:num>
  <w:num w:numId="39" w16cid:durableId="233662799">
    <w:abstractNumId w:val="493"/>
  </w:num>
  <w:num w:numId="40" w16cid:durableId="1893881754">
    <w:abstractNumId w:val="462"/>
  </w:num>
  <w:num w:numId="41" w16cid:durableId="1516191386">
    <w:abstractNumId w:val="603"/>
  </w:num>
  <w:num w:numId="42" w16cid:durableId="536820304">
    <w:abstractNumId w:val="604"/>
  </w:num>
  <w:num w:numId="43" w16cid:durableId="90516073">
    <w:abstractNumId w:val="372"/>
  </w:num>
  <w:num w:numId="44" w16cid:durableId="851066323">
    <w:abstractNumId w:val="543"/>
  </w:num>
  <w:num w:numId="45" w16cid:durableId="1108158838">
    <w:abstractNumId w:val="666"/>
  </w:num>
  <w:num w:numId="46" w16cid:durableId="962619136">
    <w:abstractNumId w:val="11"/>
  </w:num>
  <w:num w:numId="47" w16cid:durableId="828787579">
    <w:abstractNumId w:val="95"/>
  </w:num>
  <w:num w:numId="48" w16cid:durableId="550074444">
    <w:abstractNumId w:val="758"/>
  </w:num>
  <w:num w:numId="49" w16cid:durableId="1548833736">
    <w:abstractNumId w:val="515"/>
  </w:num>
  <w:num w:numId="50" w16cid:durableId="1378746714">
    <w:abstractNumId w:val="413"/>
  </w:num>
  <w:num w:numId="51" w16cid:durableId="857623005">
    <w:abstractNumId w:val="188"/>
  </w:num>
  <w:num w:numId="52" w16cid:durableId="694116960">
    <w:abstractNumId w:val="561"/>
  </w:num>
  <w:num w:numId="53" w16cid:durableId="984161467">
    <w:abstractNumId w:val="600"/>
  </w:num>
  <w:num w:numId="54" w16cid:durableId="1181966134">
    <w:abstractNumId w:val="562"/>
  </w:num>
  <w:num w:numId="55" w16cid:durableId="107697230">
    <w:abstractNumId w:val="774"/>
  </w:num>
  <w:num w:numId="56" w16cid:durableId="1034309009">
    <w:abstractNumId w:val="672"/>
  </w:num>
  <w:num w:numId="57" w16cid:durableId="825900906">
    <w:abstractNumId w:val="242"/>
  </w:num>
  <w:num w:numId="58" w16cid:durableId="289746655">
    <w:abstractNumId w:val="681"/>
  </w:num>
  <w:num w:numId="59" w16cid:durableId="266472573">
    <w:abstractNumId w:val="750"/>
  </w:num>
  <w:num w:numId="60" w16cid:durableId="754281885">
    <w:abstractNumId w:val="752"/>
  </w:num>
  <w:num w:numId="61" w16cid:durableId="1749035513">
    <w:abstractNumId w:val="593"/>
  </w:num>
  <w:num w:numId="62" w16cid:durableId="1308784925">
    <w:abstractNumId w:val="148"/>
  </w:num>
  <w:num w:numId="63" w16cid:durableId="732386976">
    <w:abstractNumId w:val="21"/>
  </w:num>
  <w:num w:numId="64" w16cid:durableId="162823582">
    <w:abstractNumId w:val="80"/>
  </w:num>
  <w:num w:numId="65" w16cid:durableId="595558238">
    <w:abstractNumId w:val="716"/>
  </w:num>
  <w:num w:numId="66" w16cid:durableId="797647915">
    <w:abstractNumId w:val="319"/>
  </w:num>
  <w:num w:numId="67" w16cid:durableId="404767805">
    <w:abstractNumId w:val="755"/>
  </w:num>
  <w:num w:numId="68" w16cid:durableId="37171963">
    <w:abstractNumId w:val="687"/>
  </w:num>
  <w:num w:numId="69" w16cid:durableId="188419084">
    <w:abstractNumId w:val="638"/>
  </w:num>
  <w:num w:numId="70" w16cid:durableId="1342930310">
    <w:abstractNumId w:val="624"/>
  </w:num>
  <w:num w:numId="71" w16cid:durableId="533269462">
    <w:abstractNumId w:val="551"/>
  </w:num>
  <w:num w:numId="72" w16cid:durableId="1249316511">
    <w:abstractNumId w:val="496"/>
  </w:num>
  <w:num w:numId="73" w16cid:durableId="1000697988">
    <w:abstractNumId w:val="13"/>
  </w:num>
  <w:num w:numId="74" w16cid:durableId="1592157470">
    <w:abstractNumId w:val="47"/>
  </w:num>
  <w:num w:numId="75" w16cid:durableId="1642228309">
    <w:abstractNumId w:val="726"/>
  </w:num>
  <w:num w:numId="76" w16cid:durableId="428545327">
    <w:abstractNumId w:val="220"/>
  </w:num>
  <w:num w:numId="77" w16cid:durableId="567881685">
    <w:abstractNumId w:val="214"/>
  </w:num>
  <w:num w:numId="78" w16cid:durableId="1097209308">
    <w:abstractNumId w:val="671"/>
  </w:num>
  <w:num w:numId="79" w16cid:durableId="562566100">
    <w:abstractNumId w:val="228"/>
  </w:num>
  <w:num w:numId="80" w16cid:durableId="1247377788">
    <w:abstractNumId w:val="323"/>
  </w:num>
  <w:num w:numId="81" w16cid:durableId="1961253683">
    <w:abstractNumId w:val="237"/>
  </w:num>
  <w:num w:numId="82" w16cid:durableId="875043942">
    <w:abstractNumId w:val="695"/>
  </w:num>
  <w:num w:numId="83" w16cid:durableId="995642615">
    <w:abstractNumId w:val="644"/>
  </w:num>
  <w:num w:numId="84" w16cid:durableId="198934249">
    <w:abstractNumId w:val="65"/>
  </w:num>
  <w:num w:numId="85" w16cid:durableId="174198433">
    <w:abstractNumId w:val="761"/>
  </w:num>
  <w:num w:numId="86" w16cid:durableId="1811436055">
    <w:abstractNumId w:val="1"/>
  </w:num>
  <w:num w:numId="87" w16cid:durableId="1345286065">
    <w:abstractNumId w:val="310"/>
  </w:num>
  <w:num w:numId="88" w16cid:durableId="711734455">
    <w:abstractNumId w:val="182"/>
  </w:num>
  <w:num w:numId="89" w16cid:durableId="691298078">
    <w:abstractNumId w:val="324"/>
  </w:num>
  <w:num w:numId="90" w16cid:durableId="346634946">
    <w:abstractNumId w:val="511"/>
  </w:num>
  <w:num w:numId="91" w16cid:durableId="238712167">
    <w:abstractNumId w:val="533"/>
  </w:num>
  <w:num w:numId="92" w16cid:durableId="90250286">
    <w:abstractNumId w:val="326"/>
  </w:num>
  <w:num w:numId="93" w16cid:durableId="1399205998">
    <w:abstractNumId w:val="558"/>
  </w:num>
  <w:num w:numId="94" w16cid:durableId="623854175">
    <w:abstractNumId w:val="44"/>
  </w:num>
  <w:num w:numId="95" w16cid:durableId="280890302">
    <w:abstractNumId w:val="345"/>
  </w:num>
  <w:num w:numId="96" w16cid:durableId="935139654">
    <w:abstractNumId w:val="526"/>
  </w:num>
  <w:num w:numId="97" w16cid:durableId="825172094">
    <w:abstractNumId w:val="185"/>
  </w:num>
  <w:num w:numId="98" w16cid:durableId="1387800850">
    <w:abstractNumId w:val="375"/>
  </w:num>
  <w:num w:numId="99" w16cid:durableId="1711033499">
    <w:abstractNumId w:val="572"/>
  </w:num>
  <w:num w:numId="100" w16cid:durableId="807867871">
    <w:abstractNumId w:val="168"/>
  </w:num>
  <w:num w:numId="101" w16cid:durableId="488862818">
    <w:abstractNumId w:val="313"/>
  </w:num>
  <w:num w:numId="102" w16cid:durableId="1470246686">
    <w:abstractNumId w:val="517"/>
  </w:num>
  <w:num w:numId="103" w16cid:durableId="1209489424">
    <w:abstractNumId w:val="475"/>
  </w:num>
  <w:num w:numId="104" w16cid:durableId="516964344">
    <w:abstractNumId w:val="41"/>
  </w:num>
  <w:num w:numId="105" w16cid:durableId="1996060484">
    <w:abstractNumId w:val="135"/>
  </w:num>
  <w:num w:numId="106" w16cid:durableId="457988413">
    <w:abstractNumId w:val="275"/>
  </w:num>
  <w:num w:numId="107" w16cid:durableId="304313980">
    <w:abstractNumId w:val="650"/>
  </w:num>
  <w:num w:numId="108" w16cid:durableId="67075911">
    <w:abstractNumId w:val="472"/>
  </w:num>
  <w:num w:numId="109" w16cid:durableId="1207568328">
    <w:abstractNumId w:val="281"/>
  </w:num>
  <w:num w:numId="110" w16cid:durableId="1824733860">
    <w:abstractNumId w:val="311"/>
  </w:num>
  <w:num w:numId="111" w16cid:durableId="1229070311">
    <w:abstractNumId w:val="753"/>
  </w:num>
  <w:num w:numId="112" w16cid:durableId="1309280535">
    <w:abstractNumId w:val="594"/>
  </w:num>
  <w:num w:numId="113" w16cid:durableId="1469710358">
    <w:abstractNumId w:val="787"/>
  </w:num>
  <w:num w:numId="114" w16cid:durableId="1567300178">
    <w:abstractNumId w:val="20"/>
  </w:num>
  <w:num w:numId="115" w16cid:durableId="44061788">
    <w:abstractNumId w:val="357"/>
  </w:num>
  <w:num w:numId="116" w16cid:durableId="682366904">
    <w:abstractNumId w:val="216"/>
  </w:num>
  <w:num w:numId="117" w16cid:durableId="464394147">
    <w:abstractNumId w:val="714"/>
  </w:num>
  <w:num w:numId="118" w16cid:durableId="1111124671">
    <w:abstractNumId w:val="757"/>
  </w:num>
  <w:num w:numId="119" w16cid:durableId="1674457522">
    <w:abstractNumId w:val="330"/>
  </w:num>
  <w:num w:numId="120" w16cid:durableId="1345399900">
    <w:abstractNumId w:val="359"/>
  </w:num>
  <w:num w:numId="121" w16cid:durableId="805703445">
    <w:abstractNumId w:val="184"/>
  </w:num>
  <w:num w:numId="122" w16cid:durableId="1935284812">
    <w:abstractNumId w:val="52"/>
  </w:num>
  <w:num w:numId="123" w16cid:durableId="80182190">
    <w:abstractNumId w:val="512"/>
  </w:num>
  <w:num w:numId="124" w16cid:durableId="1024941641">
    <w:abstractNumId w:val="217"/>
  </w:num>
  <w:num w:numId="125" w16cid:durableId="323901516">
    <w:abstractNumId w:val="42"/>
  </w:num>
  <w:num w:numId="126" w16cid:durableId="1356539344">
    <w:abstractNumId w:val="364"/>
  </w:num>
  <w:num w:numId="127" w16cid:durableId="289358581">
    <w:abstractNumId w:val="336"/>
  </w:num>
  <w:num w:numId="128" w16cid:durableId="870609663">
    <w:abstractNumId w:val="221"/>
  </w:num>
  <w:num w:numId="129" w16cid:durableId="1504930694">
    <w:abstractNumId w:val="134"/>
  </w:num>
  <w:num w:numId="130" w16cid:durableId="1209104812">
    <w:abstractNumId w:val="320"/>
  </w:num>
  <w:num w:numId="131" w16cid:durableId="744109684">
    <w:abstractNumId w:val="318"/>
  </w:num>
  <w:num w:numId="132" w16cid:durableId="2133860795">
    <w:abstractNumId w:val="183"/>
  </w:num>
  <w:num w:numId="133" w16cid:durableId="329216207">
    <w:abstractNumId w:val="723"/>
  </w:num>
  <w:num w:numId="134" w16cid:durableId="914587260">
    <w:abstractNumId w:val="209"/>
  </w:num>
  <w:num w:numId="135" w16cid:durableId="855534961">
    <w:abstractNumId w:val="683"/>
  </w:num>
  <w:num w:numId="136" w16cid:durableId="2092308306">
    <w:abstractNumId w:val="708"/>
  </w:num>
  <w:num w:numId="137" w16cid:durableId="1879008429">
    <w:abstractNumId w:val="178"/>
  </w:num>
  <w:num w:numId="138" w16cid:durableId="1509443958">
    <w:abstractNumId w:val="138"/>
  </w:num>
  <w:num w:numId="139" w16cid:durableId="1135412114">
    <w:abstractNumId w:val="344"/>
  </w:num>
  <w:num w:numId="140" w16cid:durableId="2100981245">
    <w:abstractNumId w:val="380"/>
  </w:num>
  <w:num w:numId="141" w16cid:durableId="294407689">
    <w:abstractNumId w:val="140"/>
  </w:num>
  <w:num w:numId="142" w16cid:durableId="1637447513">
    <w:abstractNumId w:val="147"/>
  </w:num>
  <w:num w:numId="143" w16cid:durableId="2102791743">
    <w:abstractNumId w:val="259"/>
  </w:num>
  <w:num w:numId="144" w16cid:durableId="2058845936">
    <w:abstractNumId w:val="583"/>
  </w:num>
  <w:num w:numId="145" w16cid:durableId="384836329">
    <w:abstractNumId w:val="203"/>
  </w:num>
  <w:num w:numId="146" w16cid:durableId="1046753646">
    <w:abstractNumId w:val="112"/>
  </w:num>
  <w:num w:numId="147" w16cid:durableId="714541941">
    <w:abstractNumId w:val="601"/>
  </w:num>
  <w:num w:numId="148" w16cid:durableId="22020952">
    <w:abstractNumId w:val="418"/>
  </w:num>
  <w:num w:numId="149" w16cid:durableId="394478229">
    <w:abstractNumId w:val="577"/>
  </w:num>
  <w:num w:numId="150" w16cid:durableId="2083983415">
    <w:abstractNumId w:val="536"/>
  </w:num>
  <w:num w:numId="151" w16cid:durableId="336739210">
    <w:abstractNumId w:val="549"/>
  </w:num>
  <w:num w:numId="152" w16cid:durableId="2073114122">
    <w:abstractNumId w:val="637"/>
  </w:num>
  <w:num w:numId="153" w16cid:durableId="633489943">
    <w:abstractNumId w:val="125"/>
  </w:num>
  <w:num w:numId="154" w16cid:durableId="530186456">
    <w:abstractNumId w:val="57"/>
  </w:num>
  <w:num w:numId="155" w16cid:durableId="759907645">
    <w:abstractNumId w:val="737"/>
  </w:num>
  <w:num w:numId="156" w16cid:durableId="323626345">
    <w:abstractNumId w:val="635"/>
  </w:num>
  <w:num w:numId="157" w16cid:durableId="1919746639">
    <w:abstractNumId w:val="401"/>
  </w:num>
  <w:num w:numId="158" w16cid:durableId="675310403">
    <w:abstractNumId w:val="412"/>
  </w:num>
  <w:num w:numId="159" w16cid:durableId="980184966">
    <w:abstractNumId w:val="272"/>
  </w:num>
  <w:num w:numId="160" w16cid:durableId="1155418512">
    <w:abstractNumId w:val="520"/>
  </w:num>
  <w:num w:numId="161" w16cid:durableId="310719611">
    <w:abstractNumId w:val="105"/>
  </w:num>
  <w:num w:numId="162" w16cid:durableId="104276047">
    <w:abstractNumId w:val="347"/>
  </w:num>
  <w:num w:numId="163" w16cid:durableId="497579159">
    <w:abstractNumId w:val="43"/>
  </w:num>
  <w:num w:numId="164" w16cid:durableId="1915309939">
    <w:abstractNumId w:val="308"/>
  </w:num>
  <w:num w:numId="165" w16cid:durableId="620572371">
    <w:abstractNumId w:val="151"/>
  </w:num>
  <w:num w:numId="166" w16cid:durableId="432215757">
    <w:abstractNumId w:val="597"/>
  </w:num>
  <w:num w:numId="167" w16cid:durableId="1074887888">
    <w:abstractNumId w:val="244"/>
  </w:num>
  <w:num w:numId="168" w16cid:durableId="820854533">
    <w:abstractNumId w:val="17"/>
  </w:num>
  <w:num w:numId="169" w16cid:durableId="180709762">
    <w:abstractNumId w:val="399"/>
  </w:num>
  <w:num w:numId="170" w16cid:durableId="726490945">
    <w:abstractNumId w:val="312"/>
  </w:num>
  <w:num w:numId="171" w16cid:durableId="1021320218">
    <w:abstractNumId w:val="503"/>
  </w:num>
  <w:num w:numId="172" w16cid:durableId="689573401">
    <w:abstractNumId w:val="770"/>
  </w:num>
  <w:num w:numId="173" w16cid:durableId="762919519">
    <w:abstractNumId w:val="86"/>
  </w:num>
  <w:num w:numId="174" w16cid:durableId="642278618">
    <w:abstractNumId w:val="464"/>
  </w:num>
  <w:num w:numId="175" w16cid:durableId="1858080733">
    <w:abstractNumId w:val="207"/>
  </w:num>
  <w:num w:numId="176" w16cid:durableId="40906312">
    <w:abstractNumId w:val="50"/>
  </w:num>
  <w:num w:numId="177" w16cid:durableId="1335915572">
    <w:abstractNumId w:val="632"/>
  </w:num>
  <w:num w:numId="178" w16cid:durableId="500386881">
    <w:abstractNumId w:val="315"/>
  </w:num>
  <w:num w:numId="179" w16cid:durableId="1655451344">
    <w:abstractNumId w:val="684"/>
  </w:num>
  <w:num w:numId="180" w16cid:durableId="961037571">
    <w:abstractNumId w:val="428"/>
  </w:num>
  <w:num w:numId="181" w16cid:durableId="594636224">
    <w:abstractNumId w:val="251"/>
  </w:num>
  <w:num w:numId="182" w16cid:durableId="1321890237">
    <w:abstractNumId w:val="327"/>
  </w:num>
  <w:num w:numId="183" w16cid:durableId="236745863">
    <w:abstractNumId w:val="211"/>
  </w:num>
  <w:num w:numId="184" w16cid:durableId="1484854441">
    <w:abstractNumId w:val="457"/>
  </w:num>
  <w:num w:numId="185" w16cid:durableId="1980719560">
    <w:abstractNumId w:val="19"/>
  </w:num>
  <w:num w:numId="186" w16cid:durableId="1134642214">
    <w:abstractNumId w:val="282"/>
  </w:num>
  <w:num w:numId="187" w16cid:durableId="358548550">
    <w:abstractNumId w:val="306"/>
  </w:num>
  <w:num w:numId="188" w16cid:durableId="1336034655">
    <w:abstractNumId w:val="54"/>
  </w:num>
  <w:num w:numId="189" w16cid:durableId="1185552428">
    <w:abstractNumId w:val="694"/>
  </w:num>
  <w:num w:numId="190" w16cid:durableId="929393942">
    <w:abstractNumId w:val="91"/>
  </w:num>
  <w:num w:numId="191" w16cid:durableId="1554806814">
    <w:abstractNumId w:val="239"/>
  </w:num>
  <w:num w:numId="192" w16cid:durableId="216819639">
    <w:abstractNumId w:val="705"/>
  </w:num>
  <w:num w:numId="193" w16cid:durableId="1141386031">
    <w:abstractNumId w:val="141"/>
  </w:num>
  <w:num w:numId="194" w16cid:durableId="1456632139">
    <w:abstractNumId w:val="246"/>
  </w:num>
  <w:num w:numId="195" w16cid:durableId="1314330537">
    <w:abstractNumId w:val="33"/>
  </w:num>
  <w:num w:numId="196" w16cid:durableId="1989017804">
    <w:abstractNumId w:val="226"/>
  </w:num>
  <w:num w:numId="197" w16cid:durableId="1822959650">
    <w:abstractNumId w:val="396"/>
  </w:num>
  <w:num w:numId="198" w16cid:durableId="1258096559">
    <w:abstractNumId w:val="768"/>
  </w:num>
  <w:num w:numId="199" w16cid:durableId="1561088435">
    <w:abstractNumId w:val="628"/>
  </w:num>
  <w:num w:numId="200" w16cid:durableId="1520697619">
    <w:abstractNumId w:val="81"/>
  </w:num>
  <w:num w:numId="201" w16cid:durableId="1709641544">
    <w:abstractNumId w:val="143"/>
  </w:num>
  <w:num w:numId="202" w16cid:durableId="2002541858">
    <w:abstractNumId w:val="767"/>
  </w:num>
  <w:num w:numId="203" w16cid:durableId="226261719">
    <w:abstractNumId w:val="434"/>
  </w:num>
  <w:num w:numId="204" w16cid:durableId="10034988">
    <w:abstractNumId w:val="605"/>
  </w:num>
  <w:num w:numId="205" w16cid:durableId="1098988093">
    <w:abstractNumId w:val="466"/>
  </w:num>
  <w:num w:numId="206" w16cid:durableId="1661616601">
    <w:abstractNumId w:val="631"/>
  </w:num>
  <w:num w:numId="207" w16cid:durableId="1289431154">
    <w:abstractNumId w:val="293"/>
  </w:num>
  <w:num w:numId="208" w16cid:durableId="843938623">
    <w:abstractNumId w:val="60"/>
  </w:num>
  <w:num w:numId="209" w16cid:durableId="1935699205">
    <w:abstractNumId w:val="307"/>
  </w:num>
  <w:num w:numId="210" w16cid:durableId="1764255084">
    <w:abstractNumId w:val="280"/>
  </w:num>
  <w:num w:numId="211" w16cid:durableId="987048863">
    <w:abstractNumId w:val="414"/>
  </w:num>
  <w:num w:numId="212" w16cid:durableId="1916864457">
    <w:abstractNumId w:val="366"/>
  </w:num>
  <w:num w:numId="213" w16cid:durableId="147210551">
    <w:abstractNumId w:val="685"/>
  </w:num>
  <w:num w:numId="214" w16cid:durableId="1306621270">
    <w:abstractNumId w:val="421"/>
  </w:num>
  <w:num w:numId="215" w16cid:durableId="2060930735">
    <w:abstractNumId w:val="751"/>
  </w:num>
  <w:num w:numId="216" w16cid:durableId="1128016416">
    <w:abstractNumId w:val="621"/>
  </w:num>
  <w:num w:numId="217" w16cid:durableId="1754744920">
    <w:abstractNumId w:val="522"/>
  </w:num>
  <w:num w:numId="218" w16cid:durableId="1692300327">
    <w:abstractNumId w:val="305"/>
  </w:num>
  <w:num w:numId="219" w16cid:durableId="656374521">
    <w:abstractNumId w:val="552"/>
  </w:num>
  <w:num w:numId="220" w16cid:durableId="369837871">
    <w:abstractNumId w:val="171"/>
  </w:num>
  <w:num w:numId="221" w16cid:durableId="2139447193">
    <w:abstractNumId w:val="365"/>
  </w:num>
  <w:num w:numId="222" w16cid:durableId="1885406338">
    <w:abstractNumId w:val="756"/>
  </w:num>
  <w:num w:numId="223" w16cid:durableId="1079138391">
    <w:abstractNumId w:val="430"/>
  </w:num>
  <w:num w:numId="224" w16cid:durableId="309141250">
    <w:abstractNumId w:val="70"/>
  </w:num>
  <w:num w:numId="225" w16cid:durableId="2089425081">
    <w:abstractNumId w:val="304"/>
  </w:num>
  <w:num w:numId="226" w16cid:durableId="1250846271">
    <w:abstractNumId w:val="113"/>
  </w:num>
  <w:num w:numId="227" w16cid:durableId="1821728979">
    <w:abstractNumId w:val="360"/>
  </w:num>
  <w:num w:numId="228" w16cid:durableId="130683305">
    <w:abstractNumId w:val="378"/>
  </w:num>
  <w:num w:numId="229" w16cid:durableId="1747652826">
    <w:abstractNumId w:val="31"/>
  </w:num>
  <w:num w:numId="230" w16cid:durableId="2003043771">
    <w:abstractNumId w:val="485"/>
  </w:num>
  <w:num w:numId="231" w16cid:durableId="46343070">
    <w:abstractNumId w:val="302"/>
  </w:num>
  <w:num w:numId="232" w16cid:durableId="1601449215">
    <w:abstractNumId w:val="607"/>
  </w:num>
  <w:num w:numId="233" w16cid:durableId="1523520210">
    <w:abstractNumId w:val="557"/>
  </w:num>
  <w:num w:numId="234" w16cid:durableId="346055232">
    <w:abstractNumId w:val="78"/>
  </w:num>
  <w:num w:numId="235" w16cid:durableId="63988676">
    <w:abstractNumId w:val="58"/>
  </w:num>
  <w:num w:numId="236" w16cid:durableId="145631331">
    <w:abstractNumId w:val="192"/>
  </w:num>
  <w:num w:numId="237" w16cid:durableId="839782336">
    <w:abstractNumId w:val="691"/>
  </w:num>
  <w:num w:numId="238" w16cid:durableId="1166435977">
    <w:abstractNumId w:val="506"/>
  </w:num>
  <w:num w:numId="239" w16cid:durableId="243999682">
    <w:abstractNumId w:val="508"/>
  </w:num>
  <w:num w:numId="240" w16cid:durableId="1959990112">
    <w:abstractNumId w:val="8"/>
  </w:num>
  <w:num w:numId="241" w16cid:durableId="1481573626">
    <w:abstractNumId w:val="629"/>
  </w:num>
  <w:num w:numId="242" w16cid:durableId="1701856971">
    <w:abstractNumId w:val="153"/>
  </w:num>
  <w:num w:numId="243" w16cid:durableId="434599656">
    <w:abstractNumId w:val="53"/>
  </w:num>
  <w:num w:numId="244" w16cid:durableId="2062091080">
    <w:abstractNumId w:val="730"/>
  </w:num>
  <w:num w:numId="245" w16cid:durableId="749428273">
    <w:abstractNumId w:val="473"/>
  </w:num>
  <w:num w:numId="246" w16cid:durableId="741289967">
    <w:abstractNumId w:val="206"/>
  </w:num>
  <w:num w:numId="247" w16cid:durableId="1505514342">
    <w:abstractNumId w:val="322"/>
  </w:num>
  <w:num w:numId="248" w16cid:durableId="117914223">
    <w:abstractNumId w:val="45"/>
  </w:num>
  <w:num w:numId="249" w16cid:durableId="267927472">
    <w:abstractNumId w:val="191"/>
  </w:num>
  <w:num w:numId="250" w16cid:durableId="825167089">
    <w:abstractNumId w:val="142"/>
  </w:num>
  <w:num w:numId="251" w16cid:durableId="1188567956">
    <w:abstractNumId w:val="198"/>
  </w:num>
  <w:num w:numId="252" w16cid:durableId="1485778932">
    <w:abstractNumId w:val="233"/>
  </w:num>
  <w:num w:numId="253" w16cid:durableId="573708924">
    <w:abstractNumId w:val="51"/>
  </w:num>
  <w:num w:numId="254" w16cid:durableId="1436249137">
    <w:abstractNumId w:val="204"/>
  </w:num>
  <w:num w:numId="255" w16cid:durableId="1494030958">
    <w:abstractNumId w:val="725"/>
  </w:num>
  <w:num w:numId="256" w16cid:durableId="1234436600">
    <w:abstractNumId w:val="35"/>
  </w:num>
  <w:num w:numId="257" w16cid:durableId="532692667">
    <w:abstractNumId w:val="297"/>
  </w:num>
  <w:num w:numId="258" w16cid:durableId="427627405">
    <w:abstractNumId w:val="595"/>
  </w:num>
  <w:num w:numId="259" w16cid:durableId="831989985">
    <w:abstractNumId w:val="164"/>
  </w:num>
  <w:num w:numId="260" w16cid:durableId="1948149102">
    <w:abstractNumId w:val="158"/>
  </w:num>
  <w:num w:numId="261" w16cid:durableId="238759315">
    <w:abstractNumId w:val="132"/>
  </w:num>
  <w:num w:numId="262" w16cid:durableId="1155142416">
    <w:abstractNumId w:val="514"/>
  </w:num>
  <w:num w:numId="263" w16cid:durableId="1516386540">
    <w:abstractNumId w:val="167"/>
  </w:num>
  <w:num w:numId="264" w16cid:durableId="704714355">
    <w:abstractNumId w:val="682"/>
  </w:num>
  <w:num w:numId="265" w16cid:durableId="2040548909">
    <w:abstractNumId w:val="719"/>
  </w:num>
  <w:num w:numId="266" w16cid:durableId="358548310">
    <w:abstractNumId w:val="559"/>
  </w:num>
  <w:num w:numId="267" w16cid:durableId="137453799">
    <w:abstractNumId w:val="325"/>
  </w:num>
  <w:num w:numId="268" w16cid:durableId="774012403">
    <w:abstractNumId w:val="460"/>
  </w:num>
  <w:num w:numId="269" w16cid:durableId="471485236">
    <w:abstractNumId w:val="381"/>
  </w:num>
  <w:num w:numId="270" w16cid:durableId="388381036">
    <w:abstractNumId w:val="163"/>
  </w:num>
  <w:num w:numId="271" w16cid:durableId="997731360">
    <w:abstractNumId w:val="351"/>
  </w:num>
  <w:num w:numId="272" w16cid:durableId="1128546682">
    <w:abstractNumId w:val="754"/>
  </w:num>
  <w:num w:numId="273" w16cid:durableId="303001666">
    <w:abstractNumId w:val="727"/>
  </w:num>
  <w:num w:numId="274" w16cid:durableId="1516337588">
    <w:abstractNumId w:val="119"/>
  </w:num>
  <w:num w:numId="275" w16cid:durableId="1507403997">
    <w:abstractNumId w:val="660"/>
  </w:num>
  <w:num w:numId="276" w16cid:durableId="1851021500">
    <w:abstractNumId w:val="686"/>
  </w:num>
  <w:num w:numId="277" w16cid:durableId="186606685">
    <w:abstractNumId w:val="87"/>
  </w:num>
  <w:num w:numId="278" w16cid:durableId="1668824120">
    <w:abstractNumId w:val="692"/>
  </w:num>
  <w:num w:numId="279" w16cid:durableId="1277785041">
    <w:abstractNumId w:val="688"/>
  </w:num>
  <w:num w:numId="280" w16cid:durableId="1963338773">
    <w:abstractNumId w:val="617"/>
  </w:num>
  <w:num w:numId="281" w16cid:durableId="986781906">
    <w:abstractNumId w:val="180"/>
  </w:num>
  <w:num w:numId="282" w16cid:durableId="875582120">
    <w:abstractNumId w:val="340"/>
  </w:num>
  <w:num w:numId="283" w16cid:durableId="402602657">
    <w:abstractNumId w:val="94"/>
  </w:num>
  <w:num w:numId="284" w16cid:durableId="13965834">
    <w:abstractNumId w:val="766"/>
  </w:num>
  <w:num w:numId="285" w16cid:durableId="1303081422">
    <w:abstractNumId w:val="763"/>
  </w:num>
  <w:num w:numId="286" w16cid:durableId="504056975">
    <w:abstractNumId w:val="139"/>
  </w:num>
  <w:num w:numId="287" w16cid:durableId="1144544488">
    <w:abstractNumId w:val="224"/>
  </w:num>
  <w:num w:numId="288" w16cid:durableId="285282159">
    <w:abstractNumId w:val="127"/>
  </w:num>
  <w:num w:numId="289" w16cid:durableId="341471071">
    <w:abstractNumId w:val="777"/>
  </w:num>
  <w:num w:numId="290" w16cid:durableId="1938243958">
    <w:abstractNumId w:val="265"/>
  </w:num>
  <w:num w:numId="291" w16cid:durableId="96341086">
    <w:abstractNumId w:val="267"/>
  </w:num>
  <w:num w:numId="292" w16cid:durableId="938568287">
    <w:abstractNumId w:val="718"/>
  </w:num>
  <w:num w:numId="293" w16cid:durableId="1944531748">
    <w:abstractNumId w:val="97"/>
  </w:num>
  <w:num w:numId="294" w16cid:durableId="279915223">
    <w:abstractNumId w:val="625"/>
  </w:num>
  <w:num w:numId="295" w16cid:durableId="1509828552">
    <w:abstractNumId w:val="400"/>
  </w:num>
  <w:num w:numId="296" w16cid:durableId="485825101">
    <w:abstractNumId w:val="609"/>
  </w:num>
  <w:num w:numId="297" w16cid:durableId="907956650">
    <w:abstractNumId w:val="417"/>
  </w:num>
  <w:num w:numId="298" w16cid:durableId="1344741979">
    <w:abstractNumId w:val="501"/>
  </w:num>
  <w:num w:numId="299" w16cid:durableId="81488835">
    <w:abstractNumId w:val="546"/>
  </w:num>
  <w:num w:numId="300" w16cid:durableId="1434008691">
    <w:abstractNumId w:val="537"/>
  </w:num>
  <w:num w:numId="301" w16cid:durableId="1463305204">
    <w:abstractNumId w:val="334"/>
  </w:num>
  <w:num w:numId="302" w16cid:durableId="1212693796">
    <w:abstractNumId w:val="194"/>
  </w:num>
  <w:num w:numId="303" w16cid:durableId="1636909388">
    <w:abstractNumId w:val="704"/>
  </w:num>
  <w:num w:numId="304" w16cid:durableId="25715905">
    <w:abstractNumId w:val="189"/>
  </w:num>
  <w:num w:numId="305" w16cid:durableId="248076446">
    <w:abstractNumId w:val="747"/>
  </w:num>
  <w:num w:numId="306" w16cid:durableId="901722298">
    <w:abstractNumId w:val="55"/>
  </w:num>
  <w:num w:numId="307" w16cid:durableId="23869424">
    <w:abstractNumId w:val="461"/>
  </w:num>
  <w:num w:numId="308" w16cid:durableId="872379274">
    <w:abstractNumId w:val="338"/>
  </w:num>
  <w:num w:numId="309" w16cid:durableId="104468497">
    <w:abstractNumId w:val="103"/>
  </w:num>
  <w:num w:numId="310" w16cid:durableId="872154695">
    <w:abstractNumId w:val="240"/>
  </w:num>
  <w:num w:numId="311" w16cid:durableId="2114015875">
    <w:abstractNumId w:val="395"/>
  </w:num>
  <w:num w:numId="312" w16cid:durableId="2027709966">
    <w:abstractNumId w:val="673"/>
  </w:num>
  <w:num w:numId="313" w16cid:durableId="1302154418">
    <w:abstractNumId w:val="90"/>
  </w:num>
  <w:num w:numId="314" w16cid:durableId="431126186">
    <w:abstractNumId w:val="581"/>
  </w:num>
  <w:num w:numId="315" w16cid:durableId="1958638940">
    <w:abstractNumId w:val="210"/>
  </w:num>
  <w:num w:numId="316" w16cid:durableId="685792926">
    <w:abstractNumId w:val="652"/>
  </w:num>
  <w:num w:numId="317" w16cid:durableId="2086881164">
    <w:abstractNumId w:val="84"/>
  </w:num>
  <w:num w:numId="318" w16cid:durableId="1991517000">
    <w:abstractNumId w:val="658"/>
  </w:num>
  <w:num w:numId="319" w16cid:durableId="1888712468">
    <w:abstractNumId w:val="778"/>
  </w:num>
  <w:num w:numId="320" w16cid:durableId="1872108598">
    <w:abstractNumId w:val="516"/>
  </w:num>
  <w:num w:numId="321" w16cid:durableId="1099523637">
    <w:abstractNumId w:val="584"/>
  </w:num>
  <w:num w:numId="322" w16cid:durableId="1278954308">
    <w:abstractNumId w:val="383"/>
  </w:num>
  <w:num w:numId="323" w16cid:durableId="869878415">
    <w:abstractNumId w:val="586"/>
  </w:num>
  <w:num w:numId="324" w16cid:durableId="1172641362">
    <w:abstractNumId w:val="46"/>
  </w:num>
  <w:num w:numId="325" w16cid:durableId="1080521998">
    <w:abstractNumId w:val="3"/>
  </w:num>
  <w:num w:numId="326" w16cid:durableId="1249146527">
    <w:abstractNumId w:val="415"/>
  </w:num>
  <w:num w:numId="327" w16cid:durableId="189296049">
    <w:abstractNumId w:val="759"/>
  </w:num>
  <w:num w:numId="328" w16cid:durableId="1593932664">
    <w:abstractNumId w:val="213"/>
  </w:num>
  <w:num w:numId="329" w16cid:durableId="1305156300">
    <w:abstractNumId w:val="736"/>
  </w:num>
  <w:num w:numId="330" w16cid:durableId="1692102425">
    <w:abstractNumId w:val="291"/>
  </w:num>
  <w:num w:numId="331" w16cid:durableId="2146702445">
    <w:abstractNumId w:val="179"/>
  </w:num>
  <w:num w:numId="332" w16cid:durableId="845557508">
    <w:abstractNumId w:val="59"/>
  </w:num>
  <w:num w:numId="333" w16cid:durableId="298653284">
    <w:abstractNumId w:val="626"/>
  </w:num>
  <w:num w:numId="334" w16cid:durableId="830484906">
    <w:abstractNumId w:val="419"/>
  </w:num>
  <w:num w:numId="335" w16cid:durableId="113670462">
    <w:abstractNumId w:val="676"/>
  </w:num>
  <w:num w:numId="336" w16cid:durableId="1277831507">
    <w:abstractNumId w:val="122"/>
  </w:num>
  <w:num w:numId="337" w16cid:durableId="11881260">
    <w:abstractNumId w:val="480"/>
  </w:num>
  <w:num w:numId="338" w16cid:durableId="1904557906">
    <w:abstractNumId w:val="437"/>
  </w:num>
  <w:num w:numId="339" w16cid:durableId="1899392818">
    <w:abstractNumId w:val="679"/>
  </w:num>
  <w:num w:numId="340" w16cid:durableId="720402863">
    <w:abstractNumId w:val="542"/>
  </w:num>
  <w:num w:numId="341" w16cid:durableId="574241525">
    <w:abstractNumId w:val="392"/>
  </w:num>
  <w:num w:numId="342" w16cid:durableId="1489787488">
    <w:abstractNumId w:val="411"/>
  </w:num>
  <w:num w:numId="343" w16cid:durableId="578517241">
    <w:abstractNumId w:val="504"/>
  </w:num>
  <w:num w:numId="344" w16cid:durableId="83302612">
    <w:abstractNumId w:val="274"/>
  </w:num>
  <w:num w:numId="345" w16cid:durableId="1276673593">
    <w:abstractNumId w:val="390"/>
  </w:num>
  <w:num w:numId="346" w16cid:durableId="830485605">
    <w:abstractNumId w:val="101"/>
  </w:num>
  <w:num w:numId="347" w16cid:durableId="1511330795">
    <w:abstractNumId w:val="701"/>
  </w:num>
  <w:num w:numId="348" w16cid:durableId="1206407003">
    <w:abstractNumId w:val="107"/>
  </w:num>
  <w:num w:numId="349" w16cid:durableId="437649720">
    <w:abstractNumId w:val="575"/>
  </w:num>
  <w:num w:numId="350" w16cid:durableId="476848113">
    <w:abstractNumId w:val="645"/>
  </w:num>
  <w:num w:numId="351" w16cid:durableId="1153253905">
    <w:abstractNumId w:val="780"/>
  </w:num>
  <w:num w:numId="352" w16cid:durableId="2142570985">
    <w:abstractNumId w:val="610"/>
  </w:num>
  <w:num w:numId="353" w16cid:durableId="1589345256">
    <w:abstractNumId w:val="591"/>
  </w:num>
  <w:num w:numId="354" w16cid:durableId="1001935993">
    <w:abstractNumId w:val="234"/>
  </w:num>
  <w:num w:numId="355" w16cid:durableId="706489645">
    <w:abstractNumId w:val="722"/>
  </w:num>
  <w:num w:numId="356" w16cid:durableId="1148136236">
    <w:abstractNumId w:val="729"/>
  </w:num>
  <w:num w:numId="357" w16cid:durableId="1511065354">
    <w:abstractNumId w:val="468"/>
  </w:num>
  <w:num w:numId="358" w16cid:durableId="1242715438">
    <w:abstractNumId w:val="356"/>
  </w:num>
  <w:num w:numId="359" w16cid:durableId="1410420262">
    <w:abstractNumId w:val="567"/>
  </w:num>
  <w:num w:numId="360" w16cid:durableId="1155492700">
    <w:abstractNumId w:val="406"/>
  </w:num>
  <w:num w:numId="361" w16cid:durableId="1804228842">
    <w:abstractNumId w:val="530"/>
  </w:num>
  <w:num w:numId="362" w16cid:durableId="1894850992">
    <w:abstractNumId w:val="391"/>
  </w:num>
  <w:num w:numId="363" w16cid:durableId="13967923">
    <w:abstractNumId w:val="130"/>
  </w:num>
  <w:num w:numId="364" w16cid:durableId="1654216268">
    <w:abstractNumId w:val="379"/>
  </w:num>
  <w:num w:numId="365" w16cid:durableId="280963581">
    <w:abstractNumId w:val="738"/>
  </w:num>
  <w:num w:numId="366" w16cid:durableId="1432045597">
    <w:abstractNumId w:val="126"/>
  </w:num>
  <w:num w:numId="367" w16cid:durableId="1395353353">
    <w:abstractNumId w:val="278"/>
  </w:num>
  <w:num w:numId="368" w16cid:durableId="1386490086">
    <w:abstractNumId w:val="116"/>
  </w:num>
  <w:num w:numId="369" w16cid:durableId="1347054300">
    <w:abstractNumId w:val="574"/>
  </w:num>
  <w:num w:numId="370" w16cid:durableId="1317994831">
    <w:abstractNumId w:val="264"/>
  </w:num>
  <w:num w:numId="371" w16cid:durableId="1518930868">
    <w:abstractNumId w:val="447"/>
  </w:num>
  <w:num w:numId="372" w16cid:durableId="277680838">
    <w:abstractNumId w:val="765"/>
  </w:num>
  <w:num w:numId="373" w16cid:durableId="1088816366">
    <w:abstractNumId w:val="341"/>
  </w:num>
  <w:num w:numId="374" w16cid:durableId="1946423927">
    <w:abstractNumId w:val="405"/>
  </w:num>
  <w:num w:numId="375" w16cid:durableId="1841502398">
    <w:abstractNumId w:val="273"/>
  </w:num>
  <w:num w:numId="376" w16cid:durableId="1917131835">
    <w:abstractNumId w:val="382"/>
  </w:num>
  <w:num w:numId="377" w16cid:durableId="1879589520">
    <w:abstractNumId w:val="331"/>
  </w:num>
  <w:num w:numId="378" w16cid:durableId="827401290">
    <w:abstractNumId w:val="260"/>
  </w:num>
  <w:num w:numId="379" w16cid:durableId="864708709">
    <w:abstractNumId w:val="784"/>
  </w:num>
  <w:num w:numId="380" w16cid:durableId="2042436640">
    <w:abstractNumId w:val="442"/>
  </w:num>
  <w:num w:numId="381" w16cid:durableId="1153254016">
    <w:abstractNumId w:val="569"/>
  </w:num>
  <w:num w:numId="382" w16cid:durableId="1314947012">
    <w:abstractNumId w:val="342"/>
  </w:num>
  <w:num w:numId="383" w16cid:durableId="1021780437">
    <w:abstractNumId w:val="497"/>
  </w:num>
  <w:num w:numId="384" w16cid:durableId="947204748">
    <w:abstractNumId w:val="222"/>
  </w:num>
  <w:num w:numId="385" w16cid:durableId="1838422655">
    <w:abstractNumId w:val="696"/>
  </w:num>
  <w:num w:numId="386" w16cid:durableId="311839415">
    <w:abstractNumId w:val="488"/>
  </w:num>
  <w:num w:numId="387" w16cid:durableId="781608859">
    <w:abstractNumId w:val="56"/>
  </w:num>
  <w:num w:numId="388" w16cid:durableId="1198814501">
    <w:abstractNumId w:val="374"/>
  </w:num>
  <w:num w:numId="389" w16cid:durableId="157501448">
    <w:abstractNumId w:val="328"/>
  </w:num>
  <w:num w:numId="390" w16cid:durableId="1583904127">
    <w:abstractNumId w:val="598"/>
  </w:num>
  <w:num w:numId="391" w16cid:durableId="1361122033">
    <w:abstractNumId w:val="545"/>
  </w:num>
  <w:num w:numId="392" w16cid:durableId="1774932926">
    <w:abstractNumId w:val="647"/>
  </w:num>
  <w:num w:numId="393" w16cid:durableId="505364322">
    <w:abstractNumId w:val="647"/>
    <w:lvlOverride w:ilvl="1">
      <w:lvl w:ilvl="1">
        <w:numFmt w:val="decimal"/>
        <w:lvlText w:val="%2."/>
        <w:lvlJc w:val="left"/>
      </w:lvl>
    </w:lvlOverride>
  </w:num>
  <w:num w:numId="394" w16cid:durableId="480344696">
    <w:abstractNumId w:val="494"/>
  </w:num>
  <w:num w:numId="395" w16cid:durableId="1442601662">
    <w:abstractNumId w:val="83"/>
  </w:num>
  <w:num w:numId="396" w16cid:durableId="433594750">
    <w:abstractNumId w:val="667"/>
  </w:num>
  <w:num w:numId="397" w16cid:durableId="243564266">
    <w:abstractNumId w:val="157"/>
  </w:num>
  <w:num w:numId="398" w16cid:durableId="889922157">
    <w:abstractNumId w:val="253"/>
  </w:num>
  <w:num w:numId="399" w16cid:durableId="796145200">
    <w:abstractNumId w:val="96"/>
  </w:num>
  <w:num w:numId="400" w16cid:durableId="405690338">
    <w:abstractNumId w:val="186"/>
  </w:num>
  <w:num w:numId="401" w16cid:durableId="160899595">
    <w:abstractNumId w:val="73"/>
  </w:num>
  <w:num w:numId="402" w16cid:durableId="1706977793">
    <w:abstractNumId w:val="256"/>
  </w:num>
  <w:num w:numId="403" w16cid:durableId="1194608231">
    <w:abstractNumId w:val="219"/>
  </w:num>
  <w:num w:numId="404" w16cid:durableId="1681395320">
    <w:abstractNumId w:val="162"/>
  </w:num>
  <w:num w:numId="405" w16cid:durableId="1498035726">
    <w:abstractNumId w:val="771"/>
  </w:num>
  <w:num w:numId="406" w16cid:durableId="1365786296">
    <w:abstractNumId w:val="527"/>
  </w:num>
  <w:num w:numId="407" w16cid:durableId="1417825484">
    <w:abstractNumId w:val="748"/>
  </w:num>
  <w:num w:numId="408" w16cid:durableId="1824811412">
    <w:abstractNumId w:val="298"/>
  </w:num>
  <w:num w:numId="409" w16cid:durableId="1203247502">
    <w:abstractNumId w:val="268"/>
  </w:num>
  <w:num w:numId="410" w16cid:durableId="224219941">
    <w:abstractNumId w:val="743"/>
  </w:num>
  <w:num w:numId="411" w16cid:durableId="2112317061">
    <w:abstractNumId w:val="620"/>
  </w:num>
  <w:num w:numId="412" w16cid:durableId="433284342">
    <w:abstractNumId w:val="255"/>
  </w:num>
  <w:num w:numId="413" w16cid:durableId="1517888095">
    <w:abstractNumId w:val="440"/>
  </w:num>
  <w:num w:numId="414" w16cid:durableId="1489443191">
    <w:abstractNumId w:val="463"/>
  </w:num>
  <w:num w:numId="415" w16cid:durableId="2144350017">
    <w:abstractNumId w:val="10"/>
  </w:num>
  <w:num w:numId="416" w16cid:durableId="2056390516">
    <w:abstractNumId w:val="465"/>
  </w:num>
  <w:num w:numId="417" w16cid:durableId="1941595371">
    <w:abstractNumId w:val="458"/>
  </w:num>
  <w:num w:numId="418" w16cid:durableId="1028724588">
    <w:abstractNumId w:val="285"/>
  </w:num>
  <w:num w:numId="419" w16cid:durableId="569465271">
    <w:abstractNumId w:val="38"/>
  </w:num>
  <w:num w:numId="420" w16cid:durableId="2033991322">
    <w:abstractNumId w:val="498"/>
  </w:num>
  <w:num w:numId="421" w16cid:durableId="1785465678">
    <w:abstractNumId w:val="721"/>
  </w:num>
  <w:num w:numId="422" w16cid:durableId="147940156">
    <w:abstractNumId w:val="376"/>
  </w:num>
  <w:num w:numId="423" w16cid:durableId="1155754733">
    <w:abstractNumId w:val="608"/>
  </w:num>
  <w:num w:numId="424" w16cid:durableId="1927349011">
    <w:abstractNumId w:val="176"/>
  </w:num>
  <w:num w:numId="425" w16cid:durableId="1663896279">
    <w:abstractNumId w:val="110"/>
  </w:num>
  <w:num w:numId="426" w16cid:durableId="1093866746">
    <w:abstractNumId w:val="782"/>
  </w:num>
  <w:num w:numId="427" w16cid:durableId="1634024960">
    <w:abstractNumId w:val="443"/>
  </w:num>
  <w:num w:numId="428" w16cid:durableId="1447502703">
    <w:abstractNumId w:val="270"/>
  </w:num>
  <w:num w:numId="429" w16cid:durableId="338122600">
    <w:abstractNumId w:val="40"/>
  </w:num>
  <w:num w:numId="430" w16cid:durableId="1353995815">
    <w:abstractNumId w:val="500"/>
  </w:num>
  <w:num w:numId="431" w16cid:durableId="60713023">
    <w:abstractNumId w:val="741"/>
  </w:num>
  <w:num w:numId="432" w16cid:durableId="1301692416">
    <w:abstractNumId w:val="349"/>
  </w:num>
  <w:num w:numId="433" w16cid:durableId="970018650">
    <w:abstractNumId w:val="288"/>
  </w:num>
  <w:num w:numId="434" w16cid:durableId="1431780633">
    <w:abstractNumId w:val="229"/>
  </w:num>
  <w:num w:numId="435" w16cid:durableId="123619724">
    <w:abstractNumId w:val="37"/>
  </w:num>
  <w:num w:numId="436" w16cid:durableId="497775150">
    <w:abstractNumId w:val="136"/>
  </w:num>
  <w:num w:numId="437" w16cid:durableId="1849130643">
    <w:abstractNumId w:val="544"/>
  </w:num>
  <w:num w:numId="438" w16cid:durableId="1116949527">
    <w:abstractNumId w:val="262"/>
  </w:num>
  <w:num w:numId="439" w16cid:durableId="829834888">
    <w:abstractNumId w:val="548"/>
  </w:num>
  <w:num w:numId="440" w16cid:durableId="1450509601">
    <w:abstractNumId w:val="120"/>
  </w:num>
  <w:num w:numId="441" w16cid:durableId="1501577396">
    <w:abstractNumId w:val="92"/>
  </w:num>
  <w:num w:numId="442" w16cid:durableId="2009290945">
    <w:abstractNumId w:val="131"/>
  </w:num>
  <w:num w:numId="443" w16cid:durableId="897010544">
    <w:abstractNumId w:val="623"/>
  </w:num>
  <w:num w:numId="444" w16cid:durableId="112984378">
    <w:abstractNumId w:val="585"/>
  </w:num>
  <w:num w:numId="445" w16cid:durableId="1320117593">
    <w:abstractNumId w:val="612"/>
  </w:num>
  <w:num w:numId="446" w16cid:durableId="721752950">
    <w:abstractNumId w:val="89"/>
  </w:num>
  <w:num w:numId="447" w16cid:durableId="890311690">
    <w:abstractNumId w:val="556"/>
  </w:num>
  <w:num w:numId="448" w16cid:durableId="1853186256">
    <w:abstractNumId w:val="459"/>
  </w:num>
  <w:num w:numId="449" w16cid:durableId="254167731">
    <w:abstractNumId w:val="486"/>
  </w:num>
  <w:num w:numId="450" w16cid:durableId="1822767581">
    <w:abstractNumId w:val="223"/>
  </w:num>
  <w:num w:numId="451" w16cid:durableId="1530487383">
    <w:abstractNumId w:val="781"/>
  </w:num>
  <w:num w:numId="452" w16cid:durableId="1134297761">
    <w:abstractNumId w:val="124"/>
  </w:num>
  <w:num w:numId="453" w16cid:durableId="452361372">
    <w:abstractNumId w:val="448"/>
  </w:num>
  <w:num w:numId="454" w16cid:durableId="1705599621">
    <w:abstractNumId w:val="538"/>
  </w:num>
  <w:num w:numId="455" w16cid:durableId="161816597">
    <w:abstractNumId w:val="733"/>
  </w:num>
  <w:num w:numId="456" w16cid:durableId="595359878">
    <w:abstractNumId w:val="250"/>
  </w:num>
  <w:num w:numId="457" w16cid:durableId="747192567">
    <w:abstractNumId w:val="295"/>
  </w:num>
  <w:num w:numId="458" w16cid:durableId="128474565">
    <w:abstractNumId w:val="675"/>
  </w:num>
  <w:num w:numId="459" w16cid:durableId="1546336477">
    <w:abstractNumId w:val="292"/>
  </w:num>
  <w:num w:numId="460" w16cid:durableId="84808818">
    <w:abstractNumId w:val="689"/>
  </w:num>
  <w:num w:numId="461" w16cid:durableId="1825317781">
    <w:abstractNumId w:val="445"/>
  </w:num>
  <w:num w:numId="462" w16cid:durableId="1546792468">
    <w:abstractNumId w:val="731"/>
  </w:num>
  <w:num w:numId="463" w16cid:durableId="319117255">
    <w:abstractNumId w:val="715"/>
  </w:num>
  <w:num w:numId="464" w16cid:durableId="304242758">
    <w:abstractNumId w:val="197"/>
  </w:num>
  <w:num w:numId="465" w16cid:durableId="1675254704">
    <w:abstractNumId w:val="477"/>
  </w:num>
  <w:num w:numId="466" w16cid:durableId="224994044">
    <w:abstractNumId w:val="523"/>
  </w:num>
  <w:num w:numId="467" w16cid:durableId="1448085646">
    <w:abstractNumId w:val="669"/>
  </w:num>
  <w:num w:numId="468" w16cid:durableId="1720278735">
    <w:abstractNumId w:val="713"/>
  </w:num>
  <w:num w:numId="469" w16cid:durableId="794450901">
    <w:abstractNumId w:val="137"/>
  </w:num>
  <w:num w:numId="470" w16cid:durableId="2093811754">
    <w:abstractNumId w:val="529"/>
  </w:num>
  <w:num w:numId="471" w16cid:durableId="933125336">
    <w:abstractNumId w:val="709"/>
  </w:num>
  <w:num w:numId="472" w16cid:durableId="1780635291">
    <w:abstractNumId w:val="22"/>
  </w:num>
  <w:num w:numId="473" w16cid:durableId="596325373">
    <w:abstractNumId w:val="62"/>
  </w:num>
  <w:num w:numId="474" w16cid:durableId="576742471">
    <w:abstractNumId w:val="187"/>
  </w:num>
  <w:num w:numId="475" w16cid:durableId="1659841017">
    <w:abstractNumId w:val="678"/>
  </w:num>
  <w:num w:numId="476" w16cid:durableId="1238713579">
    <w:abstractNumId w:val="639"/>
  </w:num>
  <w:num w:numId="477" w16cid:durableId="1153831101">
    <w:abstractNumId w:val="491"/>
  </w:num>
  <w:num w:numId="478" w16cid:durableId="154802943">
    <w:abstractNumId w:val="540"/>
  </w:num>
  <w:num w:numId="479" w16cid:durableId="1815413988">
    <w:abstractNumId w:val="616"/>
  </w:num>
  <w:num w:numId="480" w16cid:durableId="1375545563">
    <w:abstractNumId w:val="749"/>
  </w:num>
  <w:num w:numId="481" w16cid:durableId="1227254146">
    <w:abstractNumId w:val="643"/>
  </w:num>
  <w:num w:numId="482" w16cid:durableId="938216791">
    <w:abstractNumId w:val="703"/>
  </w:num>
  <w:num w:numId="483" w16cid:durableId="1617248994">
    <w:abstractNumId w:val="177"/>
  </w:num>
  <w:num w:numId="484" w16cid:durableId="45685760">
    <w:abstractNumId w:val="410"/>
  </w:num>
  <w:num w:numId="485" w16cid:durableId="445083130">
    <w:abstractNumId w:val="630"/>
  </w:num>
  <w:num w:numId="486" w16cid:durableId="395517199">
    <w:abstractNumId w:val="118"/>
  </w:num>
  <w:num w:numId="487" w16cid:durableId="1173376126">
    <w:abstractNumId w:val="478"/>
  </w:num>
  <w:num w:numId="488" w16cid:durableId="450711126">
    <w:abstractNumId w:val="117"/>
  </w:num>
  <w:num w:numId="489" w16cid:durableId="638150352">
    <w:abstractNumId w:val="614"/>
  </w:num>
  <w:num w:numId="490" w16cid:durableId="913861300">
    <w:abstractNumId w:val="429"/>
  </w:num>
  <w:num w:numId="491" w16cid:durableId="1577325308">
    <w:abstractNumId w:val="490"/>
  </w:num>
  <w:num w:numId="492" w16cid:durableId="671879737">
    <w:abstractNumId w:val="205"/>
  </w:num>
  <w:num w:numId="493" w16cid:durableId="1977443095">
    <w:abstractNumId w:val="263"/>
  </w:num>
  <w:num w:numId="494" w16cid:durableId="14118357">
    <w:abstractNumId w:val="438"/>
  </w:num>
  <w:num w:numId="495" w16cid:durableId="1660503489">
    <w:abstractNumId w:val="592"/>
  </w:num>
  <w:num w:numId="496" w16cid:durableId="49232569">
    <w:abstractNumId w:val="290"/>
  </w:num>
  <w:num w:numId="497" w16cid:durableId="794517706">
    <w:abstractNumId w:val="677"/>
  </w:num>
  <w:num w:numId="498" w16cid:durableId="1001203673">
    <w:abstractNumId w:val="589"/>
  </w:num>
  <w:num w:numId="499" w16cid:durableId="1962614758">
    <w:abstractNumId w:val="796"/>
  </w:num>
  <w:num w:numId="500" w16cid:durableId="124809838">
    <w:abstractNumId w:val="332"/>
  </w:num>
  <w:num w:numId="501" w16cid:durableId="1113020216">
    <w:abstractNumId w:val="339"/>
  </w:num>
  <w:num w:numId="502" w16cid:durableId="938375061">
    <w:abstractNumId w:val="641"/>
  </w:num>
  <w:num w:numId="503" w16cid:durableId="2106613895">
    <w:abstractNumId w:val="570"/>
  </w:num>
  <w:num w:numId="504" w16cid:durableId="1740981644">
    <w:abstractNumId w:val="568"/>
  </w:num>
  <w:num w:numId="505" w16cid:durableId="130562087">
    <w:abstractNumId w:val="161"/>
  </w:num>
  <w:num w:numId="506" w16cid:durableId="702900597">
    <w:abstractNumId w:val="619"/>
  </w:num>
  <w:num w:numId="507" w16cid:durableId="866648495">
    <w:abstractNumId w:val="735"/>
  </w:num>
  <w:num w:numId="508" w16cid:durableId="1338800897">
    <w:abstractNumId w:val="467"/>
  </w:num>
  <w:num w:numId="509" w16cid:durableId="1104807692">
    <w:abstractNumId w:val="363"/>
  </w:num>
  <w:num w:numId="510" w16cid:durableId="243496739">
    <w:abstractNumId w:val="23"/>
  </w:num>
  <w:num w:numId="511" w16cid:durableId="156767948">
    <w:abstractNumId w:val="449"/>
  </w:num>
  <w:num w:numId="512" w16cid:durableId="43722728">
    <w:abstractNumId w:val="335"/>
  </w:num>
  <w:num w:numId="513" w16cid:durableId="1279684896">
    <w:abstractNumId w:val="149"/>
  </w:num>
  <w:num w:numId="514" w16cid:durableId="331874474">
    <w:abstractNumId w:val="300"/>
  </w:num>
  <w:num w:numId="515" w16cid:durableId="947082738">
    <w:abstractNumId w:val="154"/>
  </w:num>
  <w:num w:numId="516" w16cid:durableId="1176261740">
    <w:abstractNumId w:val="792"/>
  </w:num>
  <w:num w:numId="517" w16cid:durableId="64762716">
    <w:abstractNumId w:val="16"/>
  </w:num>
  <w:num w:numId="518" w16cid:durableId="2144079125">
    <w:abstractNumId w:val="48"/>
  </w:num>
  <w:num w:numId="519" w16cid:durableId="1956860426">
    <w:abstractNumId w:val="27"/>
  </w:num>
  <w:num w:numId="520" w16cid:durableId="251398004">
    <w:abstractNumId w:val="218"/>
  </w:num>
  <w:num w:numId="521" w16cid:durableId="981615170">
    <w:abstractNumId w:val="175"/>
  </w:num>
  <w:num w:numId="522" w16cid:durableId="236786155">
    <w:abstractNumId w:val="106"/>
  </w:num>
  <w:num w:numId="523" w16cid:durableId="1552886148">
    <w:abstractNumId w:val="215"/>
  </w:num>
  <w:num w:numId="524" w16cid:durableId="1298754307">
    <w:abstractNumId w:val="560"/>
  </w:num>
  <w:num w:numId="525" w16cid:durableId="51468581">
    <w:abstractNumId w:val="354"/>
  </w:num>
  <w:num w:numId="526" w16cid:durableId="882013159">
    <w:abstractNumId w:val="746"/>
  </w:num>
  <w:num w:numId="527" w16cid:durableId="1681157515">
    <w:abstractNumId w:val="495"/>
  </w:num>
  <w:num w:numId="528" w16cid:durableId="709958405">
    <w:abstractNumId w:val="613"/>
  </w:num>
  <w:num w:numId="529" w16cid:durableId="1040544807">
    <w:abstractNumId w:val="728"/>
  </w:num>
  <w:num w:numId="530" w16cid:durableId="2096004808">
    <w:abstractNumId w:val="277"/>
  </w:num>
  <w:num w:numId="531" w16cid:durableId="431828546">
    <w:abstractNumId w:val="150"/>
  </w:num>
  <w:num w:numId="532" w16cid:durableId="1352101651">
    <w:abstractNumId w:val="622"/>
  </w:num>
  <w:num w:numId="533" w16cid:durableId="952859418">
    <w:abstractNumId w:val="432"/>
  </w:num>
  <w:num w:numId="534" w16cid:durableId="455103865">
    <w:abstractNumId w:val="389"/>
  </w:num>
  <w:num w:numId="535" w16cid:durableId="849224969">
    <w:abstractNumId w:val="668"/>
  </w:num>
  <w:num w:numId="536" w16cid:durableId="596445293">
    <w:abstractNumId w:val="510"/>
  </w:num>
  <w:num w:numId="537" w16cid:durableId="2051763052">
    <w:abstractNumId w:val="513"/>
  </w:num>
  <w:num w:numId="538" w16cid:durableId="985936650">
    <w:abstractNumId w:val="444"/>
  </w:num>
  <w:num w:numId="539" w16cid:durableId="1430734928">
    <w:abstractNumId w:val="769"/>
  </w:num>
  <w:num w:numId="540" w16cid:durableId="180631154">
    <w:abstractNumId w:val="531"/>
  </w:num>
  <w:num w:numId="541" w16cid:durableId="945966634">
    <w:abstractNumId w:val="476"/>
  </w:num>
  <w:num w:numId="542" w16cid:durableId="419760633">
    <w:abstractNumId w:val="377"/>
  </w:num>
  <w:num w:numId="543" w16cid:durableId="817382966">
    <w:abstractNumId w:val="350"/>
  </w:num>
  <w:num w:numId="544" w16cid:durableId="603074784">
    <w:abstractNumId w:val="435"/>
  </w:num>
  <w:num w:numId="545" w16cid:durableId="1724325583">
    <w:abstractNumId w:val="227"/>
  </w:num>
  <w:num w:numId="546" w16cid:durableId="1136214480">
    <w:abstractNumId w:val="32"/>
  </w:num>
  <w:num w:numId="547" w16cid:durableId="1185443575">
    <w:abstractNumId w:val="145"/>
  </w:num>
  <w:num w:numId="548" w16cid:durableId="1723092201">
    <w:abstractNumId w:val="483"/>
  </w:num>
  <w:num w:numId="549" w16cid:durableId="982663179">
    <w:abstractNumId w:val="403"/>
  </w:num>
  <w:num w:numId="550" w16cid:durableId="1488859519">
    <w:abstractNumId w:val="446"/>
  </w:num>
  <w:num w:numId="551" w16cid:durableId="395057177">
    <w:abstractNumId w:val="72"/>
  </w:num>
  <w:num w:numId="552" w16cid:durableId="1094591282">
    <w:abstractNumId w:val="26"/>
  </w:num>
  <w:num w:numId="553" w16cid:durableId="737093421">
    <w:abstractNumId w:val="711"/>
  </w:num>
  <w:num w:numId="554" w16cid:durableId="854460419">
    <w:abstractNumId w:val="49"/>
  </w:num>
  <w:num w:numId="555" w16cid:durableId="1369529994">
    <w:abstractNumId w:val="169"/>
  </w:num>
  <w:num w:numId="556" w16cid:durableId="73666736">
    <w:abstractNumId w:val="555"/>
  </w:num>
  <w:num w:numId="557" w16cid:durableId="2011594278">
    <w:abstractNumId w:val="499"/>
  </w:num>
  <w:num w:numId="558" w16cid:durableId="1094979805">
    <w:abstractNumId w:val="75"/>
  </w:num>
  <w:num w:numId="559" w16cid:durableId="300692600">
    <w:abstractNumId w:val="398"/>
  </w:num>
  <w:num w:numId="560" w16cid:durableId="1668556668">
    <w:abstractNumId w:val="252"/>
  </w:num>
  <w:num w:numId="561" w16cid:durableId="1989549305">
    <w:abstractNumId w:val="314"/>
  </w:num>
  <w:num w:numId="562" w16cid:durableId="127015159">
    <w:abstractNumId w:val="524"/>
  </w:num>
  <w:num w:numId="563" w16cid:durableId="735707924">
    <w:abstractNumId w:val="454"/>
  </w:num>
  <w:num w:numId="564" w16cid:durableId="1968269998">
    <w:abstractNumId w:val="66"/>
  </w:num>
  <w:num w:numId="565" w16cid:durableId="1078402120">
    <w:abstractNumId w:val="109"/>
  </w:num>
  <w:num w:numId="566" w16cid:durableId="2000185325">
    <w:abstractNumId w:val="779"/>
  </w:num>
  <w:num w:numId="567" w16cid:durableId="1042482071">
    <w:abstractNumId w:val="6"/>
  </w:num>
  <w:num w:numId="568" w16cid:durableId="50203382">
    <w:abstractNumId w:val="202"/>
  </w:num>
  <w:num w:numId="569" w16cid:durableId="477652459">
    <w:abstractNumId w:val="28"/>
  </w:num>
  <w:num w:numId="570" w16cid:durableId="1849831834">
    <w:abstractNumId w:val="431"/>
  </w:num>
  <w:num w:numId="571" w16cid:durableId="1401177139">
    <w:abstractNumId w:val="783"/>
  </w:num>
  <w:num w:numId="572" w16cid:durableId="2007245035">
    <w:abstractNumId w:val="76"/>
  </w:num>
  <w:num w:numId="573" w16cid:durableId="1263682299">
    <w:abstractNumId w:val="243"/>
  </w:num>
  <w:num w:numId="574" w16cid:durableId="109012082">
    <w:abstractNumId w:val="257"/>
  </w:num>
  <w:num w:numId="575" w16cid:durableId="1366371050">
    <w:abstractNumId w:val="279"/>
  </w:num>
  <w:num w:numId="576" w16cid:durableId="919565317">
    <w:abstractNumId w:val="425"/>
  </w:num>
  <w:num w:numId="577" w16cid:durableId="1172640798">
    <w:abstractNumId w:val="100"/>
  </w:num>
  <w:num w:numId="578" w16cid:durableId="2003968479">
    <w:abstractNumId w:val="287"/>
  </w:num>
  <w:num w:numId="579" w16cid:durableId="699666861">
    <w:abstractNumId w:val="566"/>
  </w:num>
  <w:num w:numId="580" w16cid:durableId="112598983">
    <w:abstractNumId w:val="489"/>
  </w:num>
  <w:num w:numId="581" w16cid:durableId="1128209437">
    <w:abstractNumId w:val="296"/>
  </w:num>
  <w:num w:numId="582" w16cid:durableId="1255284489">
    <w:abstractNumId w:val="74"/>
  </w:num>
  <w:num w:numId="583" w16cid:durableId="989292543">
    <w:abstractNumId w:val="333"/>
  </w:num>
  <w:num w:numId="584" w16cid:durableId="914702460">
    <w:abstractNumId w:val="301"/>
  </w:num>
  <w:num w:numId="585" w16cid:durableId="1194077040">
    <w:abstractNumId w:val="370"/>
  </w:num>
  <w:num w:numId="586" w16cid:durableId="76370295">
    <w:abstractNumId w:val="732"/>
  </w:num>
  <w:num w:numId="587" w16cid:durableId="100154540">
    <w:abstractNumId w:val="680"/>
  </w:num>
  <w:num w:numId="588" w16cid:durableId="793594633">
    <w:abstractNumId w:val="470"/>
  </w:num>
  <w:num w:numId="589" w16cid:durableId="35545130">
    <w:abstractNumId w:val="283"/>
  </w:num>
  <w:num w:numId="590" w16cid:durableId="920990009">
    <w:abstractNumId w:val="123"/>
  </w:num>
  <w:num w:numId="591" w16cid:durableId="22563285">
    <w:abstractNumId w:val="321"/>
  </w:num>
  <w:num w:numId="592" w16cid:durableId="1485203316">
    <w:abstractNumId w:val="266"/>
  </w:num>
  <w:num w:numId="593" w16cid:durableId="557786905">
    <w:abstractNumId w:val="236"/>
  </w:num>
  <w:num w:numId="594" w16cid:durableId="768549837">
    <w:abstractNumId w:val="231"/>
  </w:num>
  <w:num w:numId="595" w16cid:durableId="599265388">
    <w:abstractNumId w:val="235"/>
  </w:num>
  <w:num w:numId="596" w16cid:durableId="289362715">
    <w:abstractNumId w:val="670"/>
  </w:num>
  <w:num w:numId="597" w16cid:durableId="1536648902">
    <w:abstractNumId w:val="795"/>
  </w:num>
  <w:num w:numId="598" w16cid:durableId="258561659">
    <w:abstractNumId w:val="387"/>
  </w:num>
  <w:num w:numId="599" w16cid:durableId="773063315">
    <w:abstractNumId w:val="789"/>
  </w:num>
  <w:num w:numId="600" w16cid:durableId="2087680405">
    <w:abstractNumId w:val="720"/>
  </w:num>
  <w:num w:numId="601" w16cid:durableId="2020040096">
    <w:abstractNumId w:val="111"/>
  </w:num>
  <w:num w:numId="602" w16cid:durableId="1157646615">
    <w:abstractNumId w:val="160"/>
  </w:num>
  <w:num w:numId="603" w16cid:durableId="105659391">
    <w:abstractNumId w:val="502"/>
  </w:num>
  <w:num w:numId="604" w16cid:durableId="824317440">
    <w:abstractNumId w:val="740"/>
  </w:num>
  <w:num w:numId="605" w16cid:durableId="589244382">
    <w:abstractNumId w:val="294"/>
  </w:num>
  <w:num w:numId="606" w16cid:durableId="397749469">
    <w:abstractNumId w:val="371"/>
  </w:num>
  <w:num w:numId="607" w16cid:durableId="184943888">
    <w:abstractNumId w:val="649"/>
  </w:num>
  <w:num w:numId="608" w16cid:durableId="1313096177">
    <w:abstractNumId w:val="734"/>
  </w:num>
  <w:num w:numId="609" w16cid:durableId="1780219921">
    <w:abstractNumId w:val="424"/>
  </w:num>
  <w:num w:numId="610" w16cid:durableId="620261371">
    <w:abstractNumId w:val="404"/>
  </w:num>
  <w:num w:numId="611" w16cid:durableId="646324472">
    <w:abstractNumId w:val="469"/>
  </w:num>
  <w:num w:numId="612" w16cid:durableId="1657799265">
    <w:abstractNumId w:val="144"/>
  </w:num>
  <w:num w:numId="613" w16cid:durableId="1577669035">
    <w:abstractNumId w:val="663"/>
  </w:num>
  <w:num w:numId="614" w16cid:durableId="1119297803">
    <w:abstractNumId w:val="284"/>
  </w:num>
  <w:num w:numId="615" w16cid:durableId="1086267275">
    <w:abstractNumId w:val="487"/>
  </w:num>
  <w:num w:numId="616" w16cid:durableId="801115501">
    <w:abstractNumId w:val="518"/>
  </w:num>
  <w:num w:numId="617" w16cid:durableId="2075009927">
    <w:abstractNumId w:val="388"/>
  </w:num>
  <w:num w:numId="618" w16cid:durableId="1059479634">
    <w:abstractNumId w:val="0"/>
  </w:num>
  <w:num w:numId="619" w16cid:durableId="372192853">
    <w:abstractNumId w:val="563"/>
  </w:num>
  <w:num w:numId="620" w16cid:durableId="1761175602">
    <w:abstractNumId w:val="128"/>
  </w:num>
  <w:num w:numId="621" w16cid:durableId="50665747">
    <w:abstractNumId w:val="793"/>
  </w:num>
  <w:num w:numId="622" w16cid:durableId="1149321979">
    <w:abstractNumId w:val="166"/>
  </w:num>
  <w:num w:numId="623" w16cid:durableId="448083307">
    <w:abstractNumId w:val="64"/>
  </w:num>
  <w:num w:numId="624" w16cid:durableId="207764539">
    <w:abstractNumId w:val="710"/>
  </w:num>
  <w:num w:numId="625" w16cid:durableId="1011184670">
    <w:abstractNumId w:val="408"/>
  </w:num>
  <w:num w:numId="626" w16cid:durableId="294217202">
    <w:abstractNumId w:val="706"/>
  </w:num>
  <w:num w:numId="627" w16cid:durableId="1219168655">
    <w:abstractNumId w:val="507"/>
  </w:num>
  <w:num w:numId="628" w16cid:durableId="1439719916">
    <w:abstractNumId w:val="195"/>
  </w:num>
  <w:num w:numId="629" w16cid:durableId="1959797690">
    <w:abstractNumId w:val="416"/>
  </w:num>
  <w:num w:numId="630" w16cid:durableId="1051727922">
    <w:abstractNumId w:val="646"/>
  </w:num>
  <w:num w:numId="631" w16cid:durableId="270169989">
    <w:abstractNumId w:val="102"/>
  </w:num>
  <w:num w:numId="632" w16cid:durableId="1403866310">
    <w:abstractNumId w:val="690"/>
  </w:num>
  <w:num w:numId="633" w16cid:durableId="835340353">
    <w:abstractNumId w:val="30"/>
  </w:num>
  <w:num w:numId="634" w16cid:durableId="352191662">
    <w:abstractNumId w:val="152"/>
  </w:num>
  <w:num w:numId="635" w16cid:durableId="2074043745">
    <w:abstractNumId w:val="450"/>
  </w:num>
  <w:num w:numId="636" w16cid:durableId="1029065977">
    <w:abstractNumId w:val="85"/>
  </w:num>
  <w:num w:numId="637" w16cid:durableId="318001713">
    <w:abstractNumId w:val="642"/>
  </w:num>
  <w:num w:numId="638" w16cid:durableId="1329208576">
    <w:abstractNumId w:val="742"/>
  </w:num>
  <w:num w:numId="639" w16cid:durableId="296225071">
    <w:abstractNumId w:val="664"/>
  </w:num>
  <w:num w:numId="640" w16cid:durableId="620914268">
    <w:abstractNumId w:val="547"/>
  </w:num>
  <w:num w:numId="641" w16cid:durableId="761146229">
    <w:abstractNumId w:val="655"/>
  </w:num>
  <w:num w:numId="642" w16cid:durableId="1171069643">
    <w:abstractNumId w:val="271"/>
  </w:num>
  <w:num w:numId="643" w16cid:durableId="219438256">
    <w:abstractNumId w:val="634"/>
  </w:num>
  <w:num w:numId="644" w16cid:durableId="749087501">
    <w:abstractNumId w:val="299"/>
  </w:num>
  <w:num w:numId="645" w16cid:durableId="488130108">
    <w:abstractNumId w:val="409"/>
  </w:num>
  <w:num w:numId="646" w16cid:durableId="1050030121">
    <w:abstractNumId w:val="343"/>
  </w:num>
  <w:num w:numId="647" w16cid:durableId="1759862060">
    <w:abstractNumId w:val="423"/>
  </w:num>
  <w:num w:numId="648" w16cid:durableId="155532125">
    <w:abstractNumId w:val="174"/>
  </w:num>
  <w:num w:numId="649" w16cid:durableId="1329362646">
    <w:abstractNumId w:val="481"/>
  </w:num>
  <w:num w:numId="650" w16cid:durableId="1365716971">
    <w:abstractNumId w:val="439"/>
  </w:num>
  <w:num w:numId="651" w16cid:durableId="1979843747">
    <w:abstractNumId w:val="77"/>
  </w:num>
  <w:num w:numId="652" w16cid:durableId="278612855">
    <w:abstractNumId w:val="165"/>
  </w:num>
  <w:num w:numId="653" w16cid:durableId="126894925">
    <w:abstractNumId w:val="453"/>
  </w:num>
  <w:num w:numId="654" w16cid:durableId="606691067">
    <w:abstractNumId w:val="172"/>
  </w:num>
  <w:num w:numId="655" w16cid:durableId="833453462">
    <w:abstractNumId w:val="181"/>
  </w:num>
  <w:num w:numId="656" w16cid:durableId="1298604827">
    <w:abstractNumId w:val="346"/>
  </w:num>
  <w:num w:numId="657" w16cid:durableId="113182437">
    <w:abstractNumId w:val="34"/>
  </w:num>
  <w:num w:numId="658" w16cid:durableId="968708878">
    <w:abstractNumId w:val="505"/>
  </w:num>
  <w:num w:numId="659" w16cid:durableId="247663175">
    <w:abstractNumId w:val="776"/>
  </w:num>
  <w:num w:numId="660" w16cid:durableId="879783951">
    <w:abstractNumId w:val="238"/>
  </w:num>
  <w:num w:numId="661" w16cid:durableId="2142457217">
    <w:abstractNumId w:val="129"/>
  </w:num>
  <w:num w:numId="662" w16cid:durableId="2116047793">
    <w:abstractNumId w:val="115"/>
  </w:num>
  <w:num w:numId="663" w16cid:durableId="9794880">
    <w:abstractNumId w:val="659"/>
  </w:num>
  <w:num w:numId="664" w16cid:durableId="844436847">
    <w:abstractNumId w:val="571"/>
  </w:num>
  <w:num w:numId="665" w16cid:durableId="788596781">
    <w:abstractNumId w:val="18"/>
  </w:num>
  <w:num w:numId="666" w16cid:durableId="217977130">
    <w:abstractNumId w:val="636"/>
  </w:num>
  <w:num w:numId="667" w16cid:durableId="106237033">
    <w:abstractNumId w:val="358"/>
  </w:num>
  <w:num w:numId="668" w16cid:durableId="972951057">
    <w:abstractNumId w:val="541"/>
  </w:num>
  <w:num w:numId="669" w16cid:durableId="313264625">
    <w:abstractNumId w:val="108"/>
  </w:num>
  <w:num w:numId="670" w16cid:durableId="816606950">
    <w:abstractNumId w:val="353"/>
  </w:num>
  <w:num w:numId="671" w16cid:durableId="1459949923">
    <w:abstractNumId w:val="276"/>
  </w:num>
  <w:num w:numId="672" w16cid:durableId="287662548">
    <w:abstractNumId w:val="362"/>
  </w:num>
  <w:num w:numId="673" w16cid:durableId="1755475808">
    <w:abstractNumId w:val="579"/>
  </w:num>
  <w:num w:numId="674" w16cid:durableId="340593209">
    <w:abstractNumId w:val="535"/>
  </w:num>
  <w:num w:numId="675" w16cid:durableId="1758211899">
    <w:abstractNumId w:val="261"/>
  </w:num>
  <w:num w:numId="676" w16cid:durableId="242766453">
    <w:abstractNumId w:val="241"/>
  </w:num>
  <w:num w:numId="677" w16cid:durableId="929512156">
    <w:abstractNumId w:val="68"/>
  </w:num>
  <w:num w:numId="678" w16cid:durableId="711537008">
    <w:abstractNumId w:val="190"/>
  </w:num>
  <w:num w:numId="679" w16cid:durableId="1633249062">
    <w:abstractNumId w:val="534"/>
  </w:num>
  <w:num w:numId="680" w16cid:durableId="1984385157">
    <w:abstractNumId w:val="648"/>
  </w:num>
  <w:num w:numId="681" w16cid:durableId="197856133">
    <w:abstractNumId w:val="385"/>
  </w:num>
  <w:num w:numId="682" w16cid:durableId="925304540">
    <w:abstractNumId w:val="200"/>
  </w:num>
  <w:num w:numId="683" w16cid:durableId="1030227772">
    <w:abstractNumId w:val="596"/>
  </w:num>
  <w:num w:numId="684" w16cid:durableId="500201246">
    <w:abstractNumId w:val="456"/>
  </w:num>
  <w:num w:numId="685" w16cid:durableId="2082099767">
    <w:abstractNumId w:val="794"/>
  </w:num>
  <w:num w:numId="686" w16cid:durableId="1315373879">
    <w:abstractNumId w:val="573"/>
  </w:num>
  <w:num w:numId="687" w16cid:durableId="1456748676">
    <w:abstractNumId w:val="104"/>
  </w:num>
  <w:num w:numId="688" w16cid:durableId="829098945">
    <w:abstractNumId w:val="657"/>
  </w:num>
  <w:num w:numId="689" w16cid:durableId="1451431074">
    <w:abstractNumId w:val="525"/>
  </w:num>
  <w:num w:numId="690" w16cid:durableId="1319771942">
    <w:abstractNumId w:val="201"/>
  </w:num>
  <w:num w:numId="691" w16cid:durableId="1297182132">
    <w:abstractNumId w:val="173"/>
  </w:num>
  <w:num w:numId="692" w16cid:durableId="31000699">
    <w:abstractNumId w:val="739"/>
  </w:num>
  <w:num w:numId="693" w16cid:durableId="1687099588">
    <w:abstractNumId w:val="317"/>
  </w:num>
  <w:num w:numId="694" w16cid:durableId="639306446">
    <w:abstractNumId w:val="384"/>
  </w:num>
  <w:num w:numId="695" w16cid:durableId="1331063319">
    <w:abstractNumId w:val="393"/>
  </w:num>
  <w:num w:numId="696" w16cid:durableId="1315646022">
    <w:abstractNumId w:val="159"/>
  </w:num>
  <w:num w:numId="697" w16cid:durableId="1170635108">
    <w:abstractNumId w:val="744"/>
  </w:num>
  <w:num w:numId="698" w16cid:durableId="822938645">
    <w:abstractNumId w:val="436"/>
  </w:num>
  <w:num w:numId="699" w16cid:durableId="1234896249">
    <w:abstractNumId w:val="248"/>
  </w:num>
  <w:num w:numId="700" w16cid:durableId="1902210977">
    <w:abstractNumId w:val="528"/>
  </w:num>
  <w:num w:numId="701" w16cid:durableId="866522469">
    <w:abstractNumId w:val="2"/>
  </w:num>
  <w:num w:numId="702" w16cid:durableId="524830996">
    <w:abstractNumId w:val="712"/>
  </w:num>
  <w:num w:numId="703" w16cid:durableId="1137799824">
    <w:abstractNumId w:val="532"/>
  </w:num>
  <w:num w:numId="704" w16cid:durableId="1114404917">
    <w:abstractNumId w:val="627"/>
  </w:num>
  <w:num w:numId="705" w16cid:durableId="1965843491">
    <w:abstractNumId w:val="451"/>
  </w:num>
  <w:num w:numId="706" w16cid:durableId="772283828">
    <w:abstractNumId w:val="422"/>
  </w:num>
  <w:num w:numId="707" w16cid:durableId="2049724119">
    <w:abstractNumId w:val="452"/>
  </w:num>
  <w:num w:numId="708" w16cid:durableId="1222668043">
    <w:abstractNumId w:val="576"/>
  </w:num>
  <w:num w:numId="709" w16cid:durableId="1011830855">
    <w:abstractNumId w:val="369"/>
  </w:num>
  <w:num w:numId="710" w16cid:durableId="810902708">
    <w:abstractNumId w:val="618"/>
  </w:num>
  <w:num w:numId="711" w16cid:durableId="1720277465">
    <w:abstractNumId w:val="700"/>
  </w:num>
  <w:num w:numId="712" w16cid:durableId="308554800">
    <w:abstractNumId w:val="521"/>
  </w:num>
  <w:num w:numId="713" w16cid:durableId="349532691">
    <w:abstractNumId w:val="615"/>
  </w:num>
  <w:num w:numId="714" w16cid:durableId="870076162">
    <w:abstractNumId w:val="155"/>
  </w:num>
  <w:num w:numId="715" w16cid:durableId="1309434753">
    <w:abstractNumId w:val="426"/>
  </w:num>
  <w:num w:numId="716" w16cid:durableId="1751077603">
    <w:abstractNumId w:val="25"/>
  </w:num>
  <w:num w:numId="717" w16cid:durableId="2042197272">
    <w:abstractNumId w:val="564"/>
  </w:num>
  <w:num w:numId="718" w16cid:durableId="569075942">
    <w:abstractNumId w:val="39"/>
  </w:num>
  <w:num w:numId="719" w16cid:durableId="192697676">
    <w:abstractNumId w:val="693"/>
  </w:num>
  <w:num w:numId="720" w16cid:durableId="1941065175">
    <w:abstractNumId w:val="590"/>
  </w:num>
  <w:num w:numId="721" w16cid:durableId="1472794026">
    <w:abstractNumId w:val="352"/>
  </w:num>
  <w:num w:numId="722" w16cid:durableId="1553689856">
    <w:abstractNumId w:val="580"/>
  </w:num>
  <w:num w:numId="723" w16cid:durableId="1743138876">
    <w:abstractNumId w:val="587"/>
  </w:num>
  <w:num w:numId="724" w16cid:durableId="1871725358">
    <w:abstractNumId w:val="717"/>
  </w:num>
  <w:num w:numId="725" w16cid:durableId="2012565917">
    <w:abstractNumId w:val="550"/>
  </w:num>
  <w:num w:numId="726" w16cid:durableId="571113407">
    <w:abstractNumId w:val="674"/>
  </w:num>
  <w:num w:numId="727" w16cid:durableId="608703313">
    <w:abstractNumId w:val="651"/>
  </w:num>
  <w:num w:numId="728" w16cid:durableId="2083670728">
    <w:abstractNumId w:val="797"/>
  </w:num>
  <w:num w:numId="729" w16cid:durableId="1258321644">
    <w:abstractNumId w:val="79"/>
  </w:num>
  <w:num w:numId="730" w16cid:durableId="870924218">
    <w:abstractNumId w:val="196"/>
  </w:num>
  <w:num w:numId="731" w16cid:durableId="1736928387">
    <w:abstractNumId w:val="348"/>
  </w:num>
  <w:num w:numId="732" w16cid:durableId="1571233830">
    <w:abstractNumId w:val="36"/>
  </w:num>
  <w:num w:numId="733" w16cid:durableId="942492711">
    <w:abstractNumId w:val="114"/>
  </w:num>
  <w:num w:numId="734" w16cid:durableId="97793863">
    <w:abstractNumId w:val="640"/>
  </w:num>
  <w:num w:numId="735" w16cid:durableId="1713143346">
    <w:abstractNumId w:val="578"/>
  </w:num>
  <w:num w:numId="736" w16cid:durableId="1833641097">
    <w:abstractNumId w:val="289"/>
  </w:num>
  <w:num w:numId="737" w16cid:durableId="578104095">
    <w:abstractNumId w:val="230"/>
  </w:num>
  <w:num w:numId="738" w16cid:durableId="1746756217">
    <w:abstractNumId w:val="492"/>
  </w:num>
  <w:num w:numId="739" w16cid:durableId="759369974">
    <w:abstractNumId w:val="367"/>
  </w:num>
  <w:num w:numId="740" w16cid:durableId="1146362537">
    <w:abstractNumId w:val="661"/>
  </w:num>
  <w:num w:numId="741" w16cid:durableId="185171844">
    <w:abstractNumId w:val="471"/>
  </w:num>
  <w:num w:numId="742" w16cid:durableId="24597738">
    <w:abstractNumId w:val="193"/>
  </w:num>
  <w:num w:numId="743" w16cid:durableId="1401711815">
    <w:abstractNumId w:val="554"/>
  </w:num>
  <w:num w:numId="744" w16cid:durableId="1142311111">
    <w:abstractNumId w:val="633"/>
  </w:num>
  <w:num w:numId="745" w16cid:durableId="141773067">
    <w:abstractNumId w:val="15"/>
  </w:num>
  <w:num w:numId="746" w16cid:durableId="1404454606">
    <w:abstractNumId w:val="611"/>
  </w:num>
  <w:num w:numId="747" w16cid:durableId="1982271581">
    <w:abstractNumId w:val="791"/>
  </w:num>
  <w:num w:numId="748" w16cid:durableId="1949727996">
    <w:abstractNumId w:val="337"/>
  </w:num>
  <w:num w:numId="749" w16cid:durableId="206189609">
    <w:abstractNumId w:val="12"/>
  </w:num>
  <w:num w:numId="750" w16cid:durableId="794983970">
    <w:abstractNumId w:val="699"/>
  </w:num>
  <w:num w:numId="751" w16cid:durableId="1786269160">
    <w:abstractNumId w:val="407"/>
  </w:num>
  <w:num w:numId="752" w16cid:durableId="43138896">
    <w:abstractNumId w:val="762"/>
  </w:num>
  <w:num w:numId="753" w16cid:durableId="72826554">
    <w:abstractNumId w:val="303"/>
  </w:num>
  <w:num w:numId="754" w16cid:durableId="1124620572">
    <w:abstractNumId w:val="245"/>
  </w:num>
  <w:num w:numId="755" w16cid:durableId="1479884280">
    <w:abstractNumId w:val="67"/>
  </w:num>
  <w:num w:numId="756" w16cid:durableId="1739942226">
    <w:abstractNumId w:val="82"/>
  </w:num>
  <w:num w:numId="757" w16cid:durableId="396561839">
    <w:abstractNumId w:val="316"/>
  </w:num>
  <w:num w:numId="758" w16cid:durableId="820773208">
    <w:abstractNumId w:val="258"/>
  </w:num>
  <w:num w:numId="759" w16cid:durableId="1126851797">
    <w:abstractNumId w:val="373"/>
  </w:num>
  <w:num w:numId="760" w16cid:durableId="101069894">
    <w:abstractNumId w:val="170"/>
  </w:num>
  <w:num w:numId="761" w16cid:durableId="1117333483">
    <w:abstractNumId w:val="208"/>
  </w:num>
  <w:num w:numId="762" w16cid:durableId="1771848370">
    <w:abstractNumId w:val="93"/>
  </w:num>
  <w:num w:numId="763" w16cid:durableId="244455423">
    <w:abstractNumId w:val="665"/>
  </w:num>
  <w:num w:numId="764" w16cid:durableId="2039353662">
    <w:abstractNumId w:val="441"/>
  </w:num>
  <w:num w:numId="765" w16cid:durableId="131562731">
    <w:abstractNumId w:val="99"/>
  </w:num>
  <w:num w:numId="766" w16cid:durableId="1732538065">
    <w:abstractNumId w:val="433"/>
  </w:num>
  <w:num w:numId="767" w16cid:durableId="70738424">
    <w:abstractNumId w:val="63"/>
  </w:num>
  <w:num w:numId="768" w16cid:durableId="1003893585">
    <w:abstractNumId w:val="662"/>
  </w:num>
  <w:num w:numId="769" w16cid:durableId="1536844436">
    <w:abstractNumId w:val="4"/>
  </w:num>
  <w:num w:numId="770" w16cid:durableId="877009462">
    <w:abstractNumId w:val="427"/>
  </w:num>
  <w:num w:numId="771" w16cid:durableId="1492406763">
    <w:abstractNumId w:val="309"/>
  </w:num>
  <w:num w:numId="772" w16cid:durableId="1855876899">
    <w:abstractNumId w:val="773"/>
  </w:num>
  <w:num w:numId="773" w16cid:durableId="2089231303">
    <w:abstractNumId w:val="588"/>
  </w:num>
  <w:num w:numId="774" w16cid:durableId="1120805526">
    <w:abstractNumId w:val="565"/>
  </w:num>
  <w:num w:numId="775" w16cid:durableId="1415123614">
    <w:abstractNumId w:val="69"/>
  </w:num>
  <w:num w:numId="776" w16cid:durableId="946351030">
    <w:abstractNumId w:val="479"/>
  </w:num>
  <w:num w:numId="777" w16cid:durableId="65736519">
    <w:abstractNumId w:val="232"/>
  </w:num>
  <w:num w:numId="778" w16cid:durableId="179517267">
    <w:abstractNumId w:val="394"/>
  </w:num>
  <w:num w:numId="779" w16cid:durableId="464079131">
    <w:abstractNumId w:val="402"/>
  </w:num>
  <w:num w:numId="780" w16cid:durableId="173148909">
    <w:abstractNumId w:val="455"/>
  </w:num>
  <w:num w:numId="781" w16cid:durableId="496503704">
    <w:abstractNumId w:val="361"/>
  </w:num>
  <w:num w:numId="782" w16cid:durableId="435367881">
    <w:abstractNumId w:val="698"/>
  </w:num>
  <w:num w:numId="783" w16cid:durableId="1902403056">
    <w:abstractNumId w:val="786"/>
  </w:num>
  <w:num w:numId="784" w16cid:durableId="1664699516">
    <w:abstractNumId w:val="156"/>
  </w:num>
  <w:num w:numId="785" w16cid:durableId="1868832114">
    <w:abstractNumId w:val="724"/>
  </w:num>
  <w:num w:numId="786" w16cid:durableId="514227442">
    <w:abstractNumId w:val="606"/>
  </w:num>
  <w:num w:numId="787" w16cid:durableId="342782458">
    <w:abstractNumId w:val="286"/>
  </w:num>
  <w:num w:numId="788" w16cid:durableId="1856924121">
    <w:abstractNumId w:val="602"/>
  </w:num>
  <w:num w:numId="789" w16cid:durableId="237254397">
    <w:abstractNumId w:val="702"/>
  </w:num>
  <w:num w:numId="790" w16cid:durableId="254826538">
    <w:abstractNumId w:val="24"/>
  </w:num>
  <w:num w:numId="791" w16cid:durableId="1090542355">
    <w:abstractNumId w:val="249"/>
  </w:num>
  <w:num w:numId="792" w16cid:durableId="2040663523">
    <w:abstractNumId w:val="7"/>
  </w:num>
  <w:num w:numId="793" w16cid:durableId="1699963765">
    <w:abstractNumId w:val="482"/>
  </w:num>
  <w:num w:numId="794" w16cid:durableId="936672540">
    <w:abstractNumId w:val="760"/>
  </w:num>
  <w:num w:numId="795" w16cid:durableId="396125167">
    <w:abstractNumId w:val="199"/>
  </w:num>
  <w:num w:numId="796" w16cid:durableId="1101799532">
    <w:abstractNumId w:val="745"/>
  </w:num>
  <w:num w:numId="797" w16cid:durableId="183640929">
    <w:abstractNumId w:val="654"/>
  </w:num>
  <w:num w:numId="798" w16cid:durableId="427628289">
    <w:abstractNumId w:val="269"/>
  </w:num>
  <w:num w:numId="799" w16cid:durableId="1423453531">
    <w:abstractNumId w:val="3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1tDAzNTewMDczMzdU0lEKTi0uzszPAykwrgUA7BUTVCwAAAA="/>
  </w:docVars>
  <w:rsids>
    <w:rsidRoot w:val="006C4B68"/>
    <w:rsid w:val="00001AE6"/>
    <w:rsid w:val="00005C6D"/>
    <w:rsid w:val="00006279"/>
    <w:rsid w:val="0000723B"/>
    <w:rsid w:val="000074F5"/>
    <w:rsid w:val="00010293"/>
    <w:rsid w:val="00010A51"/>
    <w:rsid w:val="000110BA"/>
    <w:rsid w:val="00013F28"/>
    <w:rsid w:val="0001683F"/>
    <w:rsid w:val="00020001"/>
    <w:rsid w:val="000200C5"/>
    <w:rsid w:val="00021FBF"/>
    <w:rsid w:val="00022A38"/>
    <w:rsid w:val="00023B24"/>
    <w:rsid w:val="000262C7"/>
    <w:rsid w:val="00026CFB"/>
    <w:rsid w:val="000311B6"/>
    <w:rsid w:val="0003175C"/>
    <w:rsid w:val="0003480A"/>
    <w:rsid w:val="00034F08"/>
    <w:rsid w:val="0003685F"/>
    <w:rsid w:val="00041502"/>
    <w:rsid w:val="00042E66"/>
    <w:rsid w:val="00043994"/>
    <w:rsid w:val="00044F52"/>
    <w:rsid w:val="00045E87"/>
    <w:rsid w:val="0004784E"/>
    <w:rsid w:val="00053064"/>
    <w:rsid w:val="00053C48"/>
    <w:rsid w:val="000545C0"/>
    <w:rsid w:val="0006223D"/>
    <w:rsid w:val="0006353A"/>
    <w:rsid w:val="00065B62"/>
    <w:rsid w:val="000679EE"/>
    <w:rsid w:val="0007267C"/>
    <w:rsid w:val="00074F62"/>
    <w:rsid w:val="0008051B"/>
    <w:rsid w:val="00080DF8"/>
    <w:rsid w:val="0008178C"/>
    <w:rsid w:val="00081F1E"/>
    <w:rsid w:val="00083CC0"/>
    <w:rsid w:val="000847E4"/>
    <w:rsid w:val="00087184"/>
    <w:rsid w:val="0008739A"/>
    <w:rsid w:val="000874F6"/>
    <w:rsid w:val="00090377"/>
    <w:rsid w:val="00093269"/>
    <w:rsid w:val="0009357B"/>
    <w:rsid w:val="00093F11"/>
    <w:rsid w:val="00094F62"/>
    <w:rsid w:val="0009768F"/>
    <w:rsid w:val="00097D6B"/>
    <w:rsid w:val="000A004E"/>
    <w:rsid w:val="000A41A4"/>
    <w:rsid w:val="000A75D8"/>
    <w:rsid w:val="000B04AA"/>
    <w:rsid w:val="000B04CA"/>
    <w:rsid w:val="000B2482"/>
    <w:rsid w:val="000B37AC"/>
    <w:rsid w:val="000B4EE7"/>
    <w:rsid w:val="000B654B"/>
    <w:rsid w:val="000B756D"/>
    <w:rsid w:val="000C0564"/>
    <w:rsid w:val="000C359A"/>
    <w:rsid w:val="000C5A77"/>
    <w:rsid w:val="000C6F49"/>
    <w:rsid w:val="000C75ED"/>
    <w:rsid w:val="000D0343"/>
    <w:rsid w:val="000D28FC"/>
    <w:rsid w:val="000D3762"/>
    <w:rsid w:val="000D47A2"/>
    <w:rsid w:val="000D63EB"/>
    <w:rsid w:val="000D6570"/>
    <w:rsid w:val="000D777D"/>
    <w:rsid w:val="000D78F9"/>
    <w:rsid w:val="000E00D5"/>
    <w:rsid w:val="000E23A3"/>
    <w:rsid w:val="000E47EF"/>
    <w:rsid w:val="000E50A3"/>
    <w:rsid w:val="000E7904"/>
    <w:rsid w:val="000F06D9"/>
    <w:rsid w:val="000F0977"/>
    <w:rsid w:val="000F1EB7"/>
    <w:rsid w:val="000F230F"/>
    <w:rsid w:val="000F3701"/>
    <w:rsid w:val="000F43A9"/>
    <w:rsid w:val="000F46DA"/>
    <w:rsid w:val="000F5BDF"/>
    <w:rsid w:val="000F7849"/>
    <w:rsid w:val="001008A7"/>
    <w:rsid w:val="001016A0"/>
    <w:rsid w:val="00104FC5"/>
    <w:rsid w:val="001067BF"/>
    <w:rsid w:val="00106AA4"/>
    <w:rsid w:val="0011194A"/>
    <w:rsid w:val="00111D99"/>
    <w:rsid w:val="00111FAD"/>
    <w:rsid w:val="00113DEF"/>
    <w:rsid w:val="00114566"/>
    <w:rsid w:val="00114B0A"/>
    <w:rsid w:val="00114FF7"/>
    <w:rsid w:val="00116CC2"/>
    <w:rsid w:val="00116F36"/>
    <w:rsid w:val="0011764F"/>
    <w:rsid w:val="00117BBD"/>
    <w:rsid w:val="00117E5C"/>
    <w:rsid w:val="00122CDE"/>
    <w:rsid w:val="00123F1C"/>
    <w:rsid w:val="0012473F"/>
    <w:rsid w:val="0012496B"/>
    <w:rsid w:val="00126B1D"/>
    <w:rsid w:val="0013425D"/>
    <w:rsid w:val="00134C7E"/>
    <w:rsid w:val="00135CE6"/>
    <w:rsid w:val="00135E21"/>
    <w:rsid w:val="00136505"/>
    <w:rsid w:val="00140AAD"/>
    <w:rsid w:val="00141194"/>
    <w:rsid w:val="00141288"/>
    <w:rsid w:val="0014388D"/>
    <w:rsid w:val="00143BF5"/>
    <w:rsid w:val="00143F14"/>
    <w:rsid w:val="00144EB6"/>
    <w:rsid w:val="00145745"/>
    <w:rsid w:val="00147D22"/>
    <w:rsid w:val="00150CEA"/>
    <w:rsid w:val="00150EEF"/>
    <w:rsid w:val="00151E46"/>
    <w:rsid w:val="001540E4"/>
    <w:rsid w:val="0015756F"/>
    <w:rsid w:val="001615A6"/>
    <w:rsid w:val="00161BAA"/>
    <w:rsid w:val="001673CB"/>
    <w:rsid w:val="0016760F"/>
    <w:rsid w:val="00174B91"/>
    <w:rsid w:val="00175394"/>
    <w:rsid w:val="001756C4"/>
    <w:rsid w:val="001756D7"/>
    <w:rsid w:val="00175E46"/>
    <w:rsid w:val="00180545"/>
    <w:rsid w:val="00180C68"/>
    <w:rsid w:val="00181D94"/>
    <w:rsid w:val="0018401D"/>
    <w:rsid w:val="001916A3"/>
    <w:rsid w:val="00193311"/>
    <w:rsid w:val="001973C4"/>
    <w:rsid w:val="001A241A"/>
    <w:rsid w:val="001A32A3"/>
    <w:rsid w:val="001A3EF0"/>
    <w:rsid w:val="001A40E4"/>
    <w:rsid w:val="001A7AB4"/>
    <w:rsid w:val="001B0AA8"/>
    <w:rsid w:val="001B12CB"/>
    <w:rsid w:val="001B271F"/>
    <w:rsid w:val="001B36A4"/>
    <w:rsid w:val="001B3DBC"/>
    <w:rsid w:val="001B3DC3"/>
    <w:rsid w:val="001B46E3"/>
    <w:rsid w:val="001B5C23"/>
    <w:rsid w:val="001C05AC"/>
    <w:rsid w:val="001C405A"/>
    <w:rsid w:val="001C6F95"/>
    <w:rsid w:val="001C70C6"/>
    <w:rsid w:val="001C75D7"/>
    <w:rsid w:val="001C77DC"/>
    <w:rsid w:val="001D67EC"/>
    <w:rsid w:val="001D7340"/>
    <w:rsid w:val="001E54CC"/>
    <w:rsid w:val="001E5D48"/>
    <w:rsid w:val="001E619A"/>
    <w:rsid w:val="001E72C4"/>
    <w:rsid w:val="001E78EB"/>
    <w:rsid w:val="001F2CA4"/>
    <w:rsid w:val="001F4962"/>
    <w:rsid w:val="001F7180"/>
    <w:rsid w:val="00200AA1"/>
    <w:rsid w:val="0020176A"/>
    <w:rsid w:val="00201F88"/>
    <w:rsid w:val="00202C90"/>
    <w:rsid w:val="00202E13"/>
    <w:rsid w:val="0020312A"/>
    <w:rsid w:val="00204D14"/>
    <w:rsid w:val="002053A9"/>
    <w:rsid w:val="002062F9"/>
    <w:rsid w:val="00207137"/>
    <w:rsid w:val="002103ED"/>
    <w:rsid w:val="00210715"/>
    <w:rsid w:val="00211367"/>
    <w:rsid w:val="002138F9"/>
    <w:rsid w:val="00214397"/>
    <w:rsid w:val="002160C0"/>
    <w:rsid w:val="00216568"/>
    <w:rsid w:val="0022014A"/>
    <w:rsid w:val="00224FD5"/>
    <w:rsid w:val="0022672F"/>
    <w:rsid w:val="002272C5"/>
    <w:rsid w:val="00231219"/>
    <w:rsid w:val="002314B3"/>
    <w:rsid w:val="0023384E"/>
    <w:rsid w:val="00234019"/>
    <w:rsid w:val="00235977"/>
    <w:rsid w:val="0024101A"/>
    <w:rsid w:val="0024161A"/>
    <w:rsid w:val="002417E8"/>
    <w:rsid w:val="002451B7"/>
    <w:rsid w:val="002459C2"/>
    <w:rsid w:val="00245DA5"/>
    <w:rsid w:val="0024606E"/>
    <w:rsid w:val="00252C91"/>
    <w:rsid w:val="0025320E"/>
    <w:rsid w:val="00253380"/>
    <w:rsid w:val="00254318"/>
    <w:rsid w:val="002600A9"/>
    <w:rsid w:val="002605E5"/>
    <w:rsid w:val="00261961"/>
    <w:rsid w:val="00262F1C"/>
    <w:rsid w:val="00266441"/>
    <w:rsid w:val="00266F59"/>
    <w:rsid w:val="00267A8A"/>
    <w:rsid w:val="00273413"/>
    <w:rsid w:val="00274435"/>
    <w:rsid w:val="00275990"/>
    <w:rsid w:val="00275F8B"/>
    <w:rsid w:val="002765E6"/>
    <w:rsid w:val="0027672A"/>
    <w:rsid w:val="00280C4A"/>
    <w:rsid w:val="002859AD"/>
    <w:rsid w:val="002870F7"/>
    <w:rsid w:val="00291E19"/>
    <w:rsid w:val="00292A2C"/>
    <w:rsid w:val="00292EA6"/>
    <w:rsid w:val="002932CC"/>
    <w:rsid w:val="00296C7A"/>
    <w:rsid w:val="002A0756"/>
    <w:rsid w:val="002A2B44"/>
    <w:rsid w:val="002A2E69"/>
    <w:rsid w:val="002A3A7E"/>
    <w:rsid w:val="002A4D3F"/>
    <w:rsid w:val="002A4F5A"/>
    <w:rsid w:val="002A5C15"/>
    <w:rsid w:val="002A6CF6"/>
    <w:rsid w:val="002A7516"/>
    <w:rsid w:val="002B1137"/>
    <w:rsid w:val="002B3632"/>
    <w:rsid w:val="002C2E49"/>
    <w:rsid w:val="002C32E4"/>
    <w:rsid w:val="002C4E3F"/>
    <w:rsid w:val="002C5397"/>
    <w:rsid w:val="002C74A8"/>
    <w:rsid w:val="002D106E"/>
    <w:rsid w:val="002D45C6"/>
    <w:rsid w:val="002E0607"/>
    <w:rsid w:val="002E31F2"/>
    <w:rsid w:val="002E3A2D"/>
    <w:rsid w:val="002E739A"/>
    <w:rsid w:val="002F0F1A"/>
    <w:rsid w:val="002F2C36"/>
    <w:rsid w:val="002F3FF2"/>
    <w:rsid w:val="002F5211"/>
    <w:rsid w:val="002F6343"/>
    <w:rsid w:val="00300523"/>
    <w:rsid w:val="003018F2"/>
    <w:rsid w:val="003020F0"/>
    <w:rsid w:val="0030331E"/>
    <w:rsid w:val="0030684D"/>
    <w:rsid w:val="00307406"/>
    <w:rsid w:val="00312DE7"/>
    <w:rsid w:val="00313F44"/>
    <w:rsid w:val="00315C59"/>
    <w:rsid w:val="00316A8C"/>
    <w:rsid w:val="003206D5"/>
    <w:rsid w:val="003206DF"/>
    <w:rsid w:val="00321275"/>
    <w:rsid w:val="00321639"/>
    <w:rsid w:val="00322980"/>
    <w:rsid w:val="00322D4D"/>
    <w:rsid w:val="003232DB"/>
    <w:rsid w:val="00324907"/>
    <w:rsid w:val="00324EE1"/>
    <w:rsid w:val="00330044"/>
    <w:rsid w:val="003302F8"/>
    <w:rsid w:val="00331D8C"/>
    <w:rsid w:val="003329A4"/>
    <w:rsid w:val="00332A94"/>
    <w:rsid w:val="003360CF"/>
    <w:rsid w:val="003431AA"/>
    <w:rsid w:val="0034355E"/>
    <w:rsid w:val="0034543F"/>
    <w:rsid w:val="0034583D"/>
    <w:rsid w:val="00346139"/>
    <w:rsid w:val="00346341"/>
    <w:rsid w:val="003469E9"/>
    <w:rsid w:val="00353502"/>
    <w:rsid w:val="00353F2E"/>
    <w:rsid w:val="00354021"/>
    <w:rsid w:val="003575DB"/>
    <w:rsid w:val="00357E15"/>
    <w:rsid w:val="003618CB"/>
    <w:rsid w:val="0036377D"/>
    <w:rsid w:val="0036608A"/>
    <w:rsid w:val="00367787"/>
    <w:rsid w:val="00367FD5"/>
    <w:rsid w:val="003711BC"/>
    <w:rsid w:val="00371E6B"/>
    <w:rsid w:val="00372CE3"/>
    <w:rsid w:val="00373075"/>
    <w:rsid w:val="003744B3"/>
    <w:rsid w:val="00374EBD"/>
    <w:rsid w:val="003763B1"/>
    <w:rsid w:val="00377DC0"/>
    <w:rsid w:val="00383A63"/>
    <w:rsid w:val="00383A80"/>
    <w:rsid w:val="003847F0"/>
    <w:rsid w:val="00384A86"/>
    <w:rsid w:val="00390F30"/>
    <w:rsid w:val="00393FF6"/>
    <w:rsid w:val="003977CA"/>
    <w:rsid w:val="003A0B5B"/>
    <w:rsid w:val="003A4A5B"/>
    <w:rsid w:val="003A79CD"/>
    <w:rsid w:val="003A7A09"/>
    <w:rsid w:val="003A7B25"/>
    <w:rsid w:val="003B1AB1"/>
    <w:rsid w:val="003B6A52"/>
    <w:rsid w:val="003B6EF3"/>
    <w:rsid w:val="003B7881"/>
    <w:rsid w:val="003C1182"/>
    <w:rsid w:val="003C1DD4"/>
    <w:rsid w:val="003C214D"/>
    <w:rsid w:val="003C23FB"/>
    <w:rsid w:val="003C2DB3"/>
    <w:rsid w:val="003C37BF"/>
    <w:rsid w:val="003C4302"/>
    <w:rsid w:val="003C57C0"/>
    <w:rsid w:val="003C6B76"/>
    <w:rsid w:val="003C7B7C"/>
    <w:rsid w:val="003D02C3"/>
    <w:rsid w:val="003D1D7F"/>
    <w:rsid w:val="003D60C1"/>
    <w:rsid w:val="003E2BD8"/>
    <w:rsid w:val="003E3B2B"/>
    <w:rsid w:val="003E4A14"/>
    <w:rsid w:val="003E5C2C"/>
    <w:rsid w:val="003E6210"/>
    <w:rsid w:val="003E65E0"/>
    <w:rsid w:val="003F087E"/>
    <w:rsid w:val="003F1454"/>
    <w:rsid w:val="003F3153"/>
    <w:rsid w:val="003F3B0F"/>
    <w:rsid w:val="003F40B6"/>
    <w:rsid w:val="003F4E00"/>
    <w:rsid w:val="003F614E"/>
    <w:rsid w:val="003F7317"/>
    <w:rsid w:val="00401867"/>
    <w:rsid w:val="00401C28"/>
    <w:rsid w:val="00403822"/>
    <w:rsid w:val="00405ED9"/>
    <w:rsid w:val="0041046D"/>
    <w:rsid w:val="00411901"/>
    <w:rsid w:val="004121D4"/>
    <w:rsid w:val="00413BAD"/>
    <w:rsid w:val="00417460"/>
    <w:rsid w:val="00420B1F"/>
    <w:rsid w:val="00421ADD"/>
    <w:rsid w:val="0042290D"/>
    <w:rsid w:val="00422967"/>
    <w:rsid w:val="004236E5"/>
    <w:rsid w:val="00423759"/>
    <w:rsid w:val="00424265"/>
    <w:rsid w:val="004249E9"/>
    <w:rsid w:val="004269C7"/>
    <w:rsid w:val="0043030A"/>
    <w:rsid w:val="00431DD8"/>
    <w:rsid w:val="00432D51"/>
    <w:rsid w:val="00433FA8"/>
    <w:rsid w:val="004362A4"/>
    <w:rsid w:val="00440863"/>
    <w:rsid w:val="004410F6"/>
    <w:rsid w:val="00441377"/>
    <w:rsid w:val="0044340E"/>
    <w:rsid w:val="00443FF0"/>
    <w:rsid w:val="00444AEC"/>
    <w:rsid w:val="0044557D"/>
    <w:rsid w:val="0044763C"/>
    <w:rsid w:val="00447F60"/>
    <w:rsid w:val="004516CB"/>
    <w:rsid w:val="00453083"/>
    <w:rsid w:val="004550CB"/>
    <w:rsid w:val="00455CEA"/>
    <w:rsid w:val="004570F4"/>
    <w:rsid w:val="00461798"/>
    <w:rsid w:val="004628BA"/>
    <w:rsid w:val="00466BA3"/>
    <w:rsid w:val="0046795C"/>
    <w:rsid w:val="00467CCB"/>
    <w:rsid w:val="004729A2"/>
    <w:rsid w:val="00472F49"/>
    <w:rsid w:val="004745B9"/>
    <w:rsid w:val="00474C13"/>
    <w:rsid w:val="00474E01"/>
    <w:rsid w:val="00476F14"/>
    <w:rsid w:val="00477060"/>
    <w:rsid w:val="004774F3"/>
    <w:rsid w:val="00481012"/>
    <w:rsid w:val="004828E1"/>
    <w:rsid w:val="004832E8"/>
    <w:rsid w:val="00484E54"/>
    <w:rsid w:val="004901B3"/>
    <w:rsid w:val="00490C2F"/>
    <w:rsid w:val="00493BFE"/>
    <w:rsid w:val="00494763"/>
    <w:rsid w:val="00497563"/>
    <w:rsid w:val="004A1315"/>
    <w:rsid w:val="004A24C5"/>
    <w:rsid w:val="004A666D"/>
    <w:rsid w:val="004A6ACA"/>
    <w:rsid w:val="004B1B41"/>
    <w:rsid w:val="004B45BB"/>
    <w:rsid w:val="004B4702"/>
    <w:rsid w:val="004B4BB5"/>
    <w:rsid w:val="004B5107"/>
    <w:rsid w:val="004B7824"/>
    <w:rsid w:val="004C4E77"/>
    <w:rsid w:val="004C594C"/>
    <w:rsid w:val="004C6296"/>
    <w:rsid w:val="004C6358"/>
    <w:rsid w:val="004D1E0A"/>
    <w:rsid w:val="004D2065"/>
    <w:rsid w:val="004D2E34"/>
    <w:rsid w:val="004D515E"/>
    <w:rsid w:val="004E1786"/>
    <w:rsid w:val="004E1F9B"/>
    <w:rsid w:val="004E435D"/>
    <w:rsid w:val="004E4A8E"/>
    <w:rsid w:val="004E511A"/>
    <w:rsid w:val="004E57EF"/>
    <w:rsid w:val="004E5827"/>
    <w:rsid w:val="004E601D"/>
    <w:rsid w:val="004E6E96"/>
    <w:rsid w:val="004E7AC8"/>
    <w:rsid w:val="004F3450"/>
    <w:rsid w:val="004F469D"/>
    <w:rsid w:val="00500186"/>
    <w:rsid w:val="00501088"/>
    <w:rsid w:val="00501284"/>
    <w:rsid w:val="00501C17"/>
    <w:rsid w:val="00504C86"/>
    <w:rsid w:val="00510B81"/>
    <w:rsid w:val="0051127E"/>
    <w:rsid w:val="00513B53"/>
    <w:rsid w:val="005156AA"/>
    <w:rsid w:val="00521F1E"/>
    <w:rsid w:val="00522958"/>
    <w:rsid w:val="005247DC"/>
    <w:rsid w:val="00524E8A"/>
    <w:rsid w:val="00525580"/>
    <w:rsid w:val="005273F1"/>
    <w:rsid w:val="00530F58"/>
    <w:rsid w:val="005353CA"/>
    <w:rsid w:val="00544D42"/>
    <w:rsid w:val="00550355"/>
    <w:rsid w:val="00550A6F"/>
    <w:rsid w:val="00550D26"/>
    <w:rsid w:val="00554B46"/>
    <w:rsid w:val="00556AA6"/>
    <w:rsid w:val="00556ED2"/>
    <w:rsid w:val="00557083"/>
    <w:rsid w:val="00560B62"/>
    <w:rsid w:val="00562025"/>
    <w:rsid w:val="0056394A"/>
    <w:rsid w:val="0056584B"/>
    <w:rsid w:val="005658A7"/>
    <w:rsid w:val="005659E8"/>
    <w:rsid w:val="005661C2"/>
    <w:rsid w:val="00570369"/>
    <w:rsid w:val="00570911"/>
    <w:rsid w:val="00571369"/>
    <w:rsid w:val="00572426"/>
    <w:rsid w:val="00572FF5"/>
    <w:rsid w:val="0057369B"/>
    <w:rsid w:val="005753EC"/>
    <w:rsid w:val="005770C2"/>
    <w:rsid w:val="00580B2B"/>
    <w:rsid w:val="00581BBE"/>
    <w:rsid w:val="0058226E"/>
    <w:rsid w:val="00583022"/>
    <w:rsid w:val="00587AB3"/>
    <w:rsid w:val="00591EDA"/>
    <w:rsid w:val="005937EC"/>
    <w:rsid w:val="0059535D"/>
    <w:rsid w:val="00595E8B"/>
    <w:rsid w:val="005964B1"/>
    <w:rsid w:val="00597C92"/>
    <w:rsid w:val="00597DDA"/>
    <w:rsid w:val="005A2EF5"/>
    <w:rsid w:val="005A32FA"/>
    <w:rsid w:val="005A4874"/>
    <w:rsid w:val="005A53E9"/>
    <w:rsid w:val="005A5FC4"/>
    <w:rsid w:val="005A6A60"/>
    <w:rsid w:val="005A76C3"/>
    <w:rsid w:val="005B12FB"/>
    <w:rsid w:val="005B30F8"/>
    <w:rsid w:val="005B47CD"/>
    <w:rsid w:val="005B60B0"/>
    <w:rsid w:val="005B61E7"/>
    <w:rsid w:val="005B64B4"/>
    <w:rsid w:val="005B6CF2"/>
    <w:rsid w:val="005C0D9E"/>
    <w:rsid w:val="005C28C1"/>
    <w:rsid w:val="005D3AF8"/>
    <w:rsid w:val="005D5005"/>
    <w:rsid w:val="005D50A8"/>
    <w:rsid w:val="005D6716"/>
    <w:rsid w:val="005D6AFF"/>
    <w:rsid w:val="005D6BC5"/>
    <w:rsid w:val="005D7777"/>
    <w:rsid w:val="005E17BB"/>
    <w:rsid w:val="005E1E0B"/>
    <w:rsid w:val="005E20A2"/>
    <w:rsid w:val="005E293D"/>
    <w:rsid w:val="005E359B"/>
    <w:rsid w:val="005E6AE1"/>
    <w:rsid w:val="005E79F9"/>
    <w:rsid w:val="005E7E79"/>
    <w:rsid w:val="005F207E"/>
    <w:rsid w:val="005F2102"/>
    <w:rsid w:val="005F2D01"/>
    <w:rsid w:val="005F3034"/>
    <w:rsid w:val="005F3D35"/>
    <w:rsid w:val="005F667A"/>
    <w:rsid w:val="005F6F7A"/>
    <w:rsid w:val="00600D0F"/>
    <w:rsid w:val="0060157B"/>
    <w:rsid w:val="00601ECB"/>
    <w:rsid w:val="00602434"/>
    <w:rsid w:val="006046DE"/>
    <w:rsid w:val="0060640E"/>
    <w:rsid w:val="006075C2"/>
    <w:rsid w:val="00610DEA"/>
    <w:rsid w:val="006112F5"/>
    <w:rsid w:val="006119B4"/>
    <w:rsid w:val="00611A0C"/>
    <w:rsid w:val="00612522"/>
    <w:rsid w:val="0061333F"/>
    <w:rsid w:val="00620B02"/>
    <w:rsid w:val="00620E72"/>
    <w:rsid w:val="00622607"/>
    <w:rsid w:val="00622C86"/>
    <w:rsid w:val="006233C6"/>
    <w:rsid w:val="006307ED"/>
    <w:rsid w:val="00631BA4"/>
    <w:rsid w:val="0063269B"/>
    <w:rsid w:val="00632866"/>
    <w:rsid w:val="00632B1B"/>
    <w:rsid w:val="006338FE"/>
    <w:rsid w:val="00633F84"/>
    <w:rsid w:val="00635457"/>
    <w:rsid w:val="00636D8B"/>
    <w:rsid w:val="00637798"/>
    <w:rsid w:val="0064064E"/>
    <w:rsid w:val="006409D0"/>
    <w:rsid w:val="0064124D"/>
    <w:rsid w:val="00643C3D"/>
    <w:rsid w:val="0064788B"/>
    <w:rsid w:val="00647EA5"/>
    <w:rsid w:val="00651E35"/>
    <w:rsid w:val="00655963"/>
    <w:rsid w:val="00655E0E"/>
    <w:rsid w:val="0066001D"/>
    <w:rsid w:val="00661752"/>
    <w:rsid w:val="00663B8F"/>
    <w:rsid w:val="00664A1A"/>
    <w:rsid w:val="00664C02"/>
    <w:rsid w:val="00666291"/>
    <w:rsid w:val="0066696D"/>
    <w:rsid w:val="006673DE"/>
    <w:rsid w:val="006679F6"/>
    <w:rsid w:val="00667D31"/>
    <w:rsid w:val="00672AED"/>
    <w:rsid w:val="00673238"/>
    <w:rsid w:val="0068205C"/>
    <w:rsid w:val="00684450"/>
    <w:rsid w:val="006878A6"/>
    <w:rsid w:val="00691D82"/>
    <w:rsid w:val="006922F8"/>
    <w:rsid w:val="00692357"/>
    <w:rsid w:val="006929E1"/>
    <w:rsid w:val="0069374F"/>
    <w:rsid w:val="00694C89"/>
    <w:rsid w:val="00696F61"/>
    <w:rsid w:val="006A1654"/>
    <w:rsid w:val="006A1A31"/>
    <w:rsid w:val="006A3F42"/>
    <w:rsid w:val="006A620E"/>
    <w:rsid w:val="006B077D"/>
    <w:rsid w:val="006B14CD"/>
    <w:rsid w:val="006B20AC"/>
    <w:rsid w:val="006B2C89"/>
    <w:rsid w:val="006B37E2"/>
    <w:rsid w:val="006B58E3"/>
    <w:rsid w:val="006C2DCA"/>
    <w:rsid w:val="006C3A89"/>
    <w:rsid w:val="006C4B68"/>
    <w:rsid w:val="006C5AB8"/>
    <w:rsid w:val="006C5ECD"/>
    <w:rsid w:val="006C7747"/>
    <w:rsid w:val="006C7A94"/>
    <w:rsid w:val="006D15FA"/>
    <w:rsid w:val="006D2115"/>
    <w:rsid w:val="006D2620"/>
    <w:rsid w:val="006D2FE1"/>
    <w:rsid w:val="006D3334"/>
    <w:rsid w:val="006E0622"/>
    <w:rsid w:val="006E12DD"/>
    <w:rsid w:val="006E25B3"/>
    <w:rsid w:val="006E26B4"/>
    <w:rsid w:val="006E4D4C"/>
    <w:rsid w:val="006E5BFA"/>
    <w:rsid w:val="006F1817"/>
    <w:rsid w:val="006F6DF3"/>
    <w:rsid w:val="007022B8"/>
    <w:rsid w:val="007023B4"/>
    <w:rsid w:val="00703CD2"/>
    <w:rsid w:val="00705035"/>
    <w:rsid w:val="007050B7"/>
    <w:rsid w:val="0070609A"/>
    <w:rsid w:val="00711A92"/>
    <w:rsid w:val="007138B3"/>
    <w:rsid w:val="00713A36"/>
    <w:rsid w:val="00717391"/>
    <w:rsid w:val="00720FD7"/>
    <w:rsid w:val="0072239E"/>
    <w:rsid w:val="00724136"/>
    <w:rsid w:val="00727C1C"/>
    <w:rsid w:val="00727F84"/>
    <w:rsid w:val="0073009A"/>
    <w:rsid w:val="0073018B"/>
    <w:rsid w:val="0073217C"/>
    <w:rsid w:val="00737985"/>
    <w:rsid w:val="007435CF"/>
    <w:rsid w:val="00743E2F"/>
    <w:rsid w:val="00744299"/>
    <w:rsid w:val="007457A9"/>
    <w:rsid w:val="00745DA9"/>
    <w:rsid w:val="007467A3"/>
    <w:rsid w:val="007470F9"/>
    <w:rsid w:val="00750CB4"/>
    <w:rsid w:val="00751814"/>
    <w:rsid w:val="00760D7E"/>
    <w:rsid w:val="007644AC"/>
    <w:rsid w:val="00770392"/>
    <w:rsid w:val="0077282E"/>
    <w:rsid w:val="00773CB4"/>
    <w:rsid w:val="00773FEA"/>
    <w:rsid w:val="00777F08"/>
    <w:rsid w:val="0078316E"/>
    <w:rsid w:val="00783500"/>
    <w:rsid w:val="00784D1D"/>
    <w:rsid w:val="007850F8"/>
    <w:rsid w:val="00787077"/>
    <w:rsid w:val="00787DDA"/>
    <w:rsid w:val="00791C53"/>
    <w:rsid w:val="0079286B"/>
    <w:rsid w:val="00793747"/>
    <w:rsid w:val="00796530"/>
    <w:rsid w:val="00796F97"/>
    <w:rsid w:val="007A1E64"/>
    <w:rsid w:val="007A2689"/>
    <w:rsid w:val="007A26B1"/>
    <w:rsid w:val="007A38EB"/>
    <w:rsid w:val="007A390B"/>
    <w:rsid w:val="007A3D18"/>
    <w:rsid w:val="007A47ED"/>
    <w:rsid w:val="007A6919"/>
    <w:rsid w:val="007A7131"/>
    <w:rsid w:val="007A7F3D"/>
    <w:rsid w:val="007B0963"/>
    <w:rsid w:val="007B096F"/>
    <w:rsid w:val="007B55DC"/>
    <w:rsid w:val="007B5A4E"/>
    <w:rsid w:val="007B5D0A"/>
    <w:rsid w:val="007C10F4"/>
    <w:rsid w:val="007C1B81"/>
    <w:rsid w:val="007C289D"/>
    <w:rsid w:val="007C32CB"/>
    <w:rsid w:val="007C3C1C"/>
    <w:rsid w:val="007C3C28"/>
    <w:rsid w:val="007C5102"/>
    <w:rsid w:val="007C5A7F"/>
    <w:rsid w:val="007C72BB"/>
    <w:rsid w:val="007D083B"/>
    <w:rsid w:val="007D1EC4"/>
    <w:rsid w:val="007D229D"/>
    <w:rsid w:val="007D2A18"/>
    <w:rsid w:val="007D2B50"/>
    <w:rsid w:val="007D4A5F"/>
    <w:rsid w:val="007D565F"/>
    <w:rsid w:val="007D65D2"/>
    <w:rsid w:val="007D6C87"/>
    <w:rsid w:val="007D794A"/>
    <w:rsid w:val="007D7D72"/>
    <w:rsid w:val="007E121F"/>
    <w:rsid w:val="007E2182"/>
    <w:rsid w:val="007E46FF"/>
    <w:rsid w:val="007F2543"/>
    <w:rsid w:val="007F2E11"/>
    <w:rsid w:val="007F40EA"/>
    <w:rsid w:val="007F4FE9"/>
    <w:rsid w:val="007F5228"/>
    <w:rsid w:val="007F6B47"/>
    <w:rsid w:val="007F6E72"/>
    <w:rsid w:val="007F7D9E"/>
    <w:rsid w:val="00801230"/>
    <w:rsid w:val="00804AD9"/>
    <w:rsid w:val="00806426"/>
    <w:rsid w:val="00806E2D"/>
    <w:rsid w:val="00810090"/>
    <w:rsid w:val="00812048"/>
    <w:rsid w:val="00812AAD"/>
    <w:rsid w:val="00813F1C"/>
    <w:rsid w:val="00814E76"/>
    <w:rsid w:val="00815DF7"/>
    <w:rsid w:val="00820D73"/>
    <w:rsid w:val="0082187D"/>
    <w:rsid w:val="00822864"/>
    <w:rsid w:val="0082462B"/>
    <w:rsid w:val="008256CB"/>
    <w:rsid w:val="0082590D"/>
    <w:rsid w:val="008279C0"/>
    <w:rsid w:val="00830BC2"/>
    <w:rsid w:val="0083181F"/>
    <w:rsid w:val="00833184"/>
    <w:rsid w:val="008340F9"/>
    <w:rsid w:val="00834FB1"/>
    <w:rsid w:val="008356F3"/>
    <w:rsid w:val="0084698A"/>
    <w:rsid w:val="00852B23"/>
    <w:rsid w:val="008569FE"/>
    <w:rsid w:val="008601C0"/>
    <w:rsid w:val="008627D6"/>
    <w:rsid w:val="00863D69"/>
    <w:rsid w:val="00864987"/>
    <w:rsid w:val="00864A49"/>
    <w:rsid w:val="00865527"/>
    <w:rsid w:val="008711A7"/>
    <w:rsid w:val="00873913"/>
    <w:rsid w:val="00876E35"/>
    <w:rsid w:val="00881864"/>
    <w:rsid w:val="00881B45"/>
    <w:rsid w:val="008848F8"/>
    <w:rsid w:val="00884ABC"/>
    <w:rsid w:val="00885620"/>
    <w:rsid w:val="008878FE"/>
    <w:rsid w:val="00890F75"/>
    <w:rsid w:val="008913C3"/>
    <w:rsid w:val="008924B9"/>
    <w:rsid w:val="00892677"/>
    <w:rsid w:val="008949CB"/>
    <w:rsid w:val="008A05E4"/>
    <w:rsid w:val="008A2450"/>
    <w:rsid w:val="008A7A4D"/>
    <w:rsid w:val="008B36B0"/>
    <w:rsid w:val="008B4F5B"/>
    <w:rsid w:val="008B6542"/>
    <w:rsid w:val="008C01FB"/>
    <w:rsid w:val="008C0989"/>
    <w:rsid w:val="008C0C09"/>
    <w:rsid w:val="008C1FB0"/>
    <w:rsid w:val="008C3233"/>
    <w:rsid w:val="008C55F5"/>
    <w:rsid w:val="008C73DF"/>
    <w:rsid w:val="008C7C83"/>
    <w:rsid w:val="008D18E2"/>
    <w:rsid w:val="008D46E0"/>
    <w:rsid w:val="008D558D"/>
    <w:rsid w:val="008D602A"/>
    <w:rsid w:val="008D69D6"/>
    <w:rsid w:val="008E0F4D"/>
    <w:rsid w:val="008E1D71"/>
    <w:rsid w:val="008E1E2E"/>
    <w:rsid w:val="008E3159"/>
    <w:rsid w:val="008E3DDF"/>
    <w:rsid w:val="008E40BD"/>
    <w:rsid w:val="008E4517"/>
    <w:rsid w:val="008E4BDE"/>
    <w:rsid w:val="008E5B30"/>
    <w:rsid w:val="008E6F84"/>
    <w:rsid w:val="008F044C"/>
    <w:rsid w:val="008F10A0"/>
    <w:rsid w:val="008F1A88"/>
    <w:rsid w:val="008F1B77"/>
    <w:rsid w:val="008F2058"/>
    <w:rsid w:val="008F2182"/>
    <w:rsid w:val="008F59BE"/>
    <w:rsid w:val="008F6C0C"/>
    <w:rsid w:val="009013F7"/>
    <w:rsid w:val="0090491C"/>
    <w:rsid w:val="00905571"/>
    <w:rsid w:val="00907634"/>
    <w:rsid w:val="00910633"/>
    <w:rsid w:val="009108BF"/>
    <w:rsid w:val="00911ED8"/>
    <w:rsid w:val="00912377"/>
    <w:rsid w:val="00912F11"/>
    <w:rsid w:val="0091364F"/>
    <w:rsid w:val="0091429A"/>
    <w:rsid w:val="00914E8E"/>
    <w:rsid w:val="00915BC0"/>
    <w:rsid w:val="00916476"/>
    <w:rsid w:val="00916A91"/>
    <w:rsid w:val="0092053E"/>
    <w:rsid w:val="00921328"/>
    <w:rsid w:val="009217B3"/>
    <w:rsid w:val="00921A21"/>
    <w:rsid w:val="009225CE"/>
    <w:rsid w:val="009249E1"/>
    <w:rsid w:val="00925E1B"/>
    <w:rsid w:val="00926695"/>
    <w:rsid w:val="00931C27"/>
    <w:rsid w:val="00931DB5"/>
    <w:rsid w:val="0093305D"/>
    <w:rsid w:val="009335A3"/>
    <w:rsid w:val="00933DD8"/>
    <w:rsid w:val="0093513D"/>
    <w:rsid w:val="009365CA"/>
    <w:rsid w:val="0093691D"/>
    <w:rsid w:val="00936B05"/>
    <w:rsid w:val="00940777"/>
    <w:rsid w:val="00944144"/>
    <w:rsid w:val="00945D94"/>
    <w:rsid w:val="00947859"/>
    <w:rsid w:val="00950CCA"/>
    <w:rsid w:val="009516B3"/>
    <w:rsid w:val="00951829"/>
    <w:rsid w:val="00952151"/>
    <w:rsid w:val="00955248"/>
    <w:rsid w:val="009558F0"/>
    <w:rsid w:val="00956CED"/>
    <w:rsid w:val="00961B8E"/>
    <w:rsid w:val="0096338B"/>
    <w:rsid w:val="00963F06"/>
    <w:rsid w:val="009677B3"/>
    <w:rsid w:val="00967A47"/>
    <w:rsid w:val="00970786"/>
    <w:rsid w:val="00970E30"/>
    <w:rsid w:val="00971ED3"/>
    <w:rsid w:val="00973316"/>
    <w:rsid w:val="00974C19"/>
    <w:rsid w:val="00975657"/>
    <w:rsid w:val="00975816"/>
    <w:rsid w:val="0097594B"/>
    <w:rsid w:val="00975E8C"/>
    <w:rsid w:val="00980114"/>
    <w:rsid w:val="00981461"/>
    <w:rsid w:val="0098276B"/>
    <w:rsid w:val="009830D9"/>
    <w:rsid w:val="00984038"/>
    <w:rsid w:val="00985AE1"/>
    <w:rsid w:val="00992CB2"/>
    <w:rsid w:val="00993527"/>
    <w:rsid w:val="00995EFE"/>
    <w:rsid w:val="009A1EAD"/>
    <w:rsid w:val="009A277A"/>
    <w:rsid w:val="009A29A9"/>
    <w:rsid w:val="009A32D2"/>
    <w:rsid w:val="009A402C"/>
    <w:rsid w:val="009A4341"/>
    <w:rsid w:val="009A52E5"/>
    <w:rsid w:val="009A6803"/>
    <w:rsid w:val="009A7AA9"/>
    <w:rsid w:val="009B079C"/>
    <w:rsid w:val="009B08B9"/>
    <w:rsid w:val="009B3A09"/>
    <w:rsid w:val="009B3FEB"/>
    <w:rsid w:val="009B6343"/>
    <w:rsid w:val="009B68B1"/>
    <w:rsid w:val="009C0DBE"/>
    <w:rsid w:val="009C207E"/>
    <w:rsid w:val="009C4906"/>
    <w:rsid w:val="009C4B4D"/>
    <w:rsid w:val="009C6C95"/>
    <w:rsid w:val="009C78EA"/>
    <w:rsid w:val="009D0F7B"/>
    <w:rsid w:val="009D419F"/>
    <w:rsid w:val="009E2D4D"/>
    <w:rsid w:val="009E3162"/>
    <w:rsid w:val="009E5052"/>
    <w:rsid w:val="009E628D"/>
    <w:rsid w:val="009E7A65"/>
    <w:rsid w:val="009F1EB1"/>
    <w:rsid w:val="009F2BBD"/>
    <w:rsid w:val="009F2F2E"/>
    <w:rsid w:val="009F34CC"/>
    <w:rsid w:val="009F408B"/>
    <w:rsid w:val="009F4421"/>
    <w:rsid w:val="009F47F8"/>
    <w:rsid w:val="009F4F4A"/>
    <w:rsid w:val="009F574D"/>
    <w:rsid w:val="009F74E6"/>
    <w:rsid w:val="00A0001D"/>
    <w:rsid w:val="00A03356"/>
    <w:rsid w:val="00A101F3"/>
    <w:rsid w:val="00A10992"/>
    <w:rsid w:val="00A10D2B"/>
    <w:rsid w:val="00A12D5E"/>
    <w:rsid w:val="00A13D05"/>
    <w:rsid w:val="00A13D99"/>
    <w:rsid w:val="00A167B7"/>
    <w:rsid w:val="00A217A8"/>
    <w:rsid w:val="00A303EB"/>
    <w:rsid w:val="00A32609"/>
    <w:rsid w:val="00A34308"/>
    <w:rsid w:val="00A3482F"/>
    <w:rsid w:val="00A3619B"/>
    <w:rsid w:val="00A368BA"/>
    <w:rsid w:val="00A36E1F"/>
    <w:rsid w:val="00A409FD"/>
    <w:rsid w:val="00A40E35"/>
    <w:rsid w:val="00A43C12"/>
    <w:rsid w:val="00A458E3"/>
    <w:rsid w:val="00A50523"/>
    <w:rsid w:val="00A5059F"/>
    <w:rsid w:val="00A56746"/>
    <w:rsid w:val="00A5758F"/>
    <w:rsid w:val="00A57782"/>
    <w:rsid w:val="00A61D83"/>
    <w:rsid w:val="00A64B14"/>
    <w:rsid w:val="00A65896"/>
    <w:rsid w:val="00A66148"/>
    <w:rsid w:val="00A67B29"/>
    <w:rsid w:val="00A7084A"/>
    <w:rsid w:val="00A71D93"/>
    <w:rsid w:val="00A73451"/>
    <w:rsid w:val="00A743C3"/>
    <w:rsid w:val="00A76382"/>
    <w:rsid w:val="00A76C97"/>
    <w:rsid w:val="00A777B0"/>
    <w:rsid w:val="00A8449F"/>
    <w:rsid w:val="00A85530"/>
    <w:rsid w:val="00A85D31"/>
    <w:rsid w:val="00A85E2B"/>
    <w:rsid w:val="00A904FC"/>
    <w:rsid w:val="00A90BD6"/>
    <w:rsid w:val="00A9308A"/>
    <w:rsid w:val="00A930D0"/>
    <w:rsid w:val="00A938D6"/>
    <w:rsid w:val="00A95DA7"/>
    <w:rsid w:val="00A95DE7"/>
    <w:rsid w:val="00A9665D"/>
    <w:rsid w:val="00A9728B"/>
    <w:rsid w:val="00A97827"/>
    <w:rsid w:val="00A97EC1"/>
    <w:rsid w:val="00AA07B7"/>
    <w:rsid w:val="00AA6077"/>
    <w:rsid w:val="00AA6666"/>
    <w:rsid w:val="00AA78FA"/>
    <w:rsid w:val="00AB2852"/>
    <w:rsid w:val="00AB3D3F"/>
    <w:rsid w:val="00AB48BD"/>
    <w:rsid w:val="00AB58CC"/>
    <w:rsid w:val="00AC0CF9"/>
    <w:rsid w:val="00AC1D12"/>
    <w:rsid w:val="00AC4AF9"/>
    <w:rsid w:val="00AC7159"/>
    <w:rsid w:val="00AC7C32"/>
    <w:rsid w:val="00AD3A39"/>
    <w:rsid w:val="00AD446E"/>
    <w:rsid w:val="00AD4514"/>
    <w:rsid w:val="00AD4BE5"/>
    <w:rsid w:val="00AD61DB"/>
    <w:rsid w:val="00AD6C5E"/>
    <w:rsid w:val="00AD754B"/>
    <w:rsid w:val="00AD7674"/>
    <w:rsid w:val="00AD7B28"/>
    <w:rsid w:val="00AE0B8D"/>
    <w:rsid w:val="00AE17A4"/>
    <w:rsid w:val="00AE241D"/>
    <w:rsid w:val="00AE2839"/>
    <w:rsid w:val="00AE3B13"/>
    <w:rsid w:val="00AE5467"/>
    <w:rsid w:val="00AE5B2D"/>
    <w:rsid w:val="00AF4B5C"/>
    <w:rsid w:val="00AF5EA4"/>
    <w:rsid w:val="00AF6244"/>
    <w:rsid w:val="00AF6678"/>
    <w:rsid w:val="00AF6EAA"/>
    <w:rsid w:val="00B0175F"/>
    <w:rsid w:val="00B03A66"/>
    <w:rsid w:val="00B059B1"/>
    <w:rsid w:val="00B075B0"/>
    <w:rsid w:val="00B07DF5"/>
    <w:rsid w:val="00B07EC0"/>
    <w:rsid w:val="00B10EBE"/>
    <w:rsid w:val="00B11166"/>
    <w:rsid w:val="00B12590"/>
    <w:rsid w:val="00B1357C"/>
    <w:rsid w:val="00B15050"/>
    <w:rsid w:val="00B15E6A"/>
    <w:rsid w:val="00B215D0"/>
    <w:rsid w:val="00B226DB"/>
    <w:rsid w:val="00B23613"/>
    <w:rsid w:val="00B23E76"/>
    <w:rsid w:val="00B23ED8"/>
    <w:rsid w:val="00B26484"/>
    <w:rsid w:val="00B276BD"/>
    <w:rsid w:val="00B27D2C"/>
    <w:rsid w:val="00B31A29"/>
    <w:rsid w:val="00B322D7"/>
    <w:rsid w:val="00B33D42"/>
    <w:rsid w:val="00B34645"/>
    <w:rsid w:val="00B36E33"/>
    <w:rsid w:val="00B371B7"/>
    <w:rsid w:val="00B40D21"/>
    <w:rsid w:val="00B42042"/>
    <w:rsid w:val="00B42EA5"/>
    <w:rsid w:val="00B46A7D"/>
    <w:rsid w:val="00B4708D"/>
    <w:rsid w:val="00B472EA"/>
    <w:rsid w:val="00B47D6E"/>
    <w:rsid w:val="00B51702"/>
    <w:rsid w:val="00B5340F"/>
    <w:rsid w:val="00B55C75"/>
    <w:rsid w:val="00B567F8"/>
    <w:rsid w:val="00B57E76"/>
    <w:rsid w:val="00B61EB7"/>
    <w:rsid w:val="00B6690E"/>
    <w:rsid w:val="00B70049"/>
    <w:rsid w:val="00B75110"/>
    <w:rsid w:val="00B762D6"/>
    <w:rsid w:val="00B828FF"/>
    <w:rsid w:val="00B82FF3"/>
    <w:rsid w:val="00B83123"/>
    <w:rsid w:val="00B840A0"/>
    <w:rsid w:val="00B84842"/>
    <w:rsid w:val="00B85010"/>
    <w:rsid w:val="00B85488"/>
    <w:rsid w:val="00B900C9"/>
    <w:rsid w:val="00B910D4"/>
    <w:rsid w:val="00B91DA6"/>
    <w:rsid w:val="00B926FE"/>
    <w:rsid w:val="00B933EA"/>
    <w:rsid w:val="00B94745"/>
    <w:rsid w:val="00B94B47"/>
    <w:rsid w:val="00B95D07"/>
    <w:rsid w:val="00B97C7B"/>
    <w:rsid w:val="00BA00D5"/>
    <w:rsid w:val="00BA0379"/>
    <w:rsid w:val="00BA14AB"/>
    <w:rsid w:val="00BA1E99"/>
    <w:rsid w:val="00BA2E0C"/>
    <w:rsid w:val="00BA452F"/>
    <w:rsid w:val="00BB730B"/>
    <w:rsid w:val="00BB7730"/>
    <w:rsid w:val="00BB77F8"/>
    <w:rsid w:val="00BC00A2"/>
    <w:rsid w:val="00BC0FCE"/>
    <w:rsid w:val="00BC533B"/>
    <w:rsid w:val="00BC6C56"/>
    <w:rsid w:val="00BD3C87"/>
    <w:rsid w:val="00BD5341"/>
    <w:rsid w:val="00BD7E5E"/>
    <w:rsid w:val="00BE1B21"/>
    <w:rsid w:val="00BE2A46"/>
    <w:rsid w:val="00BE3DEE"/>
    <w:rsid w:val="00BE4D20"/>
    <w:rsid w:val="00BE5631"/>
    <w:rsid w:val="00BF0AB7"/>
    <w:rsid w:val="00BF192C"/>
    <w:rsid w:val="00BF34E1"/>
    <w:rsid w:val="00BF3A36"/>
    <w:rsid w:val="00BF4245"/>
    <w:rsid w:val="00C012E8"/>
    <w:rsid w:val="00C027F5"/>
    <w:rsid w:val="00C02EBE"/>
    <w:rsid w:val="00C03089"/>
    <w:rsid w:val="00C0593C"/>
    <w:rsid w:val="00C06026"/>
    <w:rsid w:val="00C06E04"/>
    <w:rsid w:val="00C1355C"/>
    <w:rsid w:val="00C175AF"/>
    <w:rsid w:val="00C1768A"/>
    <w:rsid w:val="00C1775A"/>
    <w:rsid w:val="00C20BB8"/>
    <w:rsid w:val="00C22DF4"/>
    <w:rsid w:val="00C24723"/>
    <w:rsid w:val="00C2782D"/>
    <w:rsid w:val="00C27E75"/>
    <w:rsid w:val="00C31A28"/>
    <w:rsid w:val="00C326CC"/>
    <w:rsid w:val="00C33EFA"/>
    <w:rsid w:val="00C34018"/>
    <w:rsid w:val="00C34D74"/>
    <w:rsid w:val="00C3554E"/>
    <w:rsid w:val="00C36CCB"/>
    <w:rsid w:val="00C37527"/>
    <w:rsid w:val="00C40690"/>
    <w:rsid w:val="00C4161F"/>
    <w:rsid w:val="00C42697"/>
    <w:rsid w:val="00C43470"/>
    <w:rsid w:val="00C43D67"/>
    <w:rsid w:val="00C44F8B"/>
    <w:rsid w:val="00C52947"/>
    <w:rsid w:val="00C55C55"/>
    <w:rsid w:val="00C61728"/>
    <w:rsid w:val="00C61773"/>
    <w:rsid w:val="00C6183A"/>
    <w:rsid w:val="00C618E8"/>
    <w:rsid w:val="00C61D5D"/>
    <w:rsid w:val="00C62768"/>
    <w:rsid w:val="00C708E2"/>
    <w:rsid w:val="00C718B1"/>
    <w:rsid w:val="00C7223A"/>
    <w:rsid w:val="00C73984"/>
    <w:rsid w:val="00C77AE8"/>
    <w:rsid w:val="00C82B03"/>
    <w:rsid w:val="00C82CE0"/>
    <w:rsid w:val="00C8307B"/>
    <w:rsid w:val="00C830D1"/>
    <w:rsid w:val="00C83426"/>
    <w:rsid w:val="00C83569"/>
    <w:rsid w:val="00C83739"/>
    <w:rsid w:val="00C86BF1"/>
    <w:rsid w:val="00C906E6"/>
    <w:rsid w:val="00C93D35"/>
    <w:rsid w:val="00C967FC"/>
    <w:rsid w:val="00C97618"/>
    <w:rsid w:val="00C97D55"/>
    <w:rsid w:val="00CA230C"/>
    <w:rsid w:val="00CA3AD4"/>
    <w:rsid w:val="00CA46C2"/>
    <w:rsid w:val="00CA4E4A"/>
    <w:rsid w:val="00CA57C7"/>
    <w:rsid w:val="00CA5DC7"/>
    <w:rsid w:val="00CA68D6"/>
    <w:rsid w:val="00CB0679"/>
    <w:rsid w:val="00CB1296"/>
    <w:rsid w:val="00CB4871"/>
    <w:rsid w:val="00CB4B7E"/>
    <w:rsid w:val="00CB4B85"/>
    <w:rsid w:val="00CB511A"/>
    <w:rsid w:val="00CB5778"/>
    <w:rsid w:val="00CC31B1"/>
    <w:rsid w:val="00CC46C6"/>
    <w:rsid w:val="00CC63E1"/>
    <w:rsid w:val="00CC6FE1"/>
    <w:rsid w:val="00CD10A3"/>
    <w:rsid w:val="00CD3482"/>
    <w:rsid w:val="00CD49E1"/>
    <w:rsid w:val="00CD54D8"/>
    <w:rsid w:val="00CD5629"/>
    <w:rsid w:val="00CD65BE"/>
    <w:rsid w:val="00CD6ABB"/>
    <w:rsid w:val="00CD74D6"/>
    <w:rsid w:val="00CE0A91"/>
    <w:rsid w:val="00CE140B"/>
    <w:rsid w:val="00CE4D23"/>
    <w:rsid w:val="00CE4D9D"/>
    <w:rsid w:val="00CE51BC"/>
    <w:rsid w:val="00CF2028"/>
    <w:rsid w:val="00CF5EBD"/>
    <w:rsid w:val="00CF6FCB"/>
    <w:rsid w:val="00CF77FF"/>
    <w:rsid w:val="00D008A9"/>
    <w:rsid w:val="00D025EC"/>
    <w:rsid w:val="00D04315"/>
    <w:rsid w:val="00D04A63"/>
    <w:rsid w:val="00D12A37"/>
    <w:rsid w:val="00D1389C"/>
    <w:rsid w:val="00D170EC"/>
    <w:rsid w:val="00D20BAF"/>
    <w:rsid w:val="00D218B3"/>
    <w:rsid w:val="00D22A43"/>
    <w:rsid w:val="00D247E3"/>
    <w:rsid w:val="00D247EA"/>
    <w:rsid w:val="00D25681"/>
    <w:rsid w:val="00D26089"/>
    <w:rsid w:val="00D2720E"/>
    <w:rsid w:val="00D32AF0"/>
    <w:rsid w:val="00D33840"/>
    <w:rsid w:val="00D43460"/>
    <w:rsid w:val="00D4421E"/>
    <w:rsid w:val="00D46996"/>
    <w:rsid w:val="00D47AB9"/>
    <w:rsid w:val="00D5109E"/>
    <w:rsid w:val="00D54858"/>
    <w:rsid w:val="00D55B2F"/>
    <w:rsid w:val="00D617AF"/>
    <w:rsid w:val="00D61F62"/>
    <w:rsid w:val="00D62165"/>
    <w:rsid w:val="00D62CF7"/>
    <w:rsid w:val="00D64BEC"/>
    <w:rsid w:val="00D67E23"/>
    <w:rsid w:val="00D7035E"/>
    <w:rsid w:val="00D70B5C"/>
    <w:rsid w:val="00D71AC8"/>
    <w:rsid w:val="00D71BF3"/>
    <w:rsid w:val="00D74026"/>
    <w:rsid w:val="00D74E7D"/>
    <w:rsid w:val="00D75C8F"/>
    <w:rsid w:val="00D800AF"/>
    <w:rsid w:val="00D83D9A"/>
    <w:rsid w:val="00D857E1"/>
    <w:rsid w:val="00D85D8C"/>
    <w:rsid w:val="00D86733"/>
    <w:rsid w:val="00D870F3"/>
    <w:rsid w:val="00D90652"/>
    <w:rsid w:val="00D92AF9"/>
    <w:rsid w:val="00D9326B"/>
    <w:rsid w:val="00D9465C"/>
    <w:rsid w:val="00D960B9"/>
    <w:rsid w:val="00D97A01"/>
    <w:rsid w:val="00DA071D"/>
    <w:rsid w:val="00DA30B8"/>
    <w:rsid w:val="00DA425D"/>
    <w:rsid w:val="00DB1083"/>
    <w:rsid w:val="00DB1108"/>
    <w:rsid w:val="00DB4260"/>
    <w:rsid w:val="00DB521F"/>
    <w:rsid w:val="00DB63A5"/>
    <w:rsid w:val="00DC3B0B"/>
    <w:rsid w:val="00DC526A"/>
    <w:rsid w:val="00DC6CEA"/>
    <w:rsid w:val="00DC7D49"/>
    <w:rsid w:val="00DD0ECA"/>
    <w:rsid w:val="00DD2467"/>
    <w:rsid w:val="00DD74CD"/>
    <w:rsid w:val="00DD7C0F"/>
    <w:rsid w:val="00DD7FA9"/>
    <w:rsid w:val="00DE22C1"/>
    <w:rsid w:val="00DE2358"/>
    <w:rsid w:val="00DE23A8"/>
    <w:rsid w:val="00DE6D75"/>
    <w:rsid w:val="00DE70D2"/>
    <w:rsid w:val="00DE76E3"/>
    <w:rsid w:val="00DF1495"/>
    <w:rsid w:val="00DF3FB1"/>
    <w:rsid w:val="00E04865"/>
    <w:rsid w:val="00E104B3"/>
    <w:rsid w:val="00E113A3"/>
    <w:rsid w:val="00E1516F"/>
    <w:rsid w:val="00E2104F"/>
    <w:rsid w:val="00E220EC"/>
    <w:rsid w:val="00E22236"/>
    <w:rsid w:val="00E22767"/>
    <w:rsid w:val="00E2392F"/>
    <w:rsid w:val="00E24B0A"/>
    <w:rsid w:val="00E24E60"/>
    <w:rsid w:val="00E31346"/>
    <w:rsid w:val="00E327AC"/>
    <w:rsid w:val="00E33112"/>
    <w:rsid w:val="00E339B7"/>
    <w:rsid w:val="00E33A13"/>
    <w:rsid w:val="00E33AD4"/>
    <w:rsid w:val="00E4365C"/>
    <w:rsid w:val="00E45C4E"/>
    <w:rsid w:val="00E46D8E"/>
    <w:rsid w:val="00E47E80"/>
    <w:rsid w:val="00E53A63"/>
    <w:rsid w:val="00E55714"/>
    <w:rsid w:val="00E559F3"/>
    <w:rsid w:val="00E56C9F"/>
    <w:rsid w:val="00E56CBF"/>
    <w:rsid w:val="00E619C5"/>
    <w:rsid w:val="00E65E7D"/>
    <w:rsid w:val="00E66F33"/>
    <w:rsid w:val="00E676CD"/>
    <w:rsid w:val="00E70B3B"/>
    <w:rsid w:val="00E718BF"/>
    <w:rsid w:val="00E71E09"/>
    <w:rsid w:val="00E731B6"/>
    <w:rsid w:val="00E736A9"/>
    <w:rsid w:val="00E74991"/>
    <w:rsid w:val="00E75F3E"/>
    <w:rsid w:val="00E77387"/>
    <w:rsid w:val="00E81882"/>
    <w:rsid w:val="00E81DAA"/>
    <w:rsid w:val="00E8367F"/>
    <w:rsid w:val="00E842B1"/>
    <w:rsid w:val="00E847F0"/>
    <w:rsid w:val="00E84831"/>
    <w:rsid w:val="00E87D25"/>
    <w:rsid w:val="00E9187F"/>
    <w:rsid w:val="00E9268B"/>
    <w:rsid w:val="00E949D0"/>
    <w:rsid w:val="00E9577B"/>
    <w:rsid w:val="00E95EB3"/>
    <w:rsid w:val="00E977B5"/>
    <w:rsid w:val="00EA05F6"/>
    <w:rsid w:val="00EA0C30"/>
    <w:rsid w:val="00EA218D"/>
    <w:rsid w:val="00EA2353"/>
    <w:rsid w:val="00EA321E"/>
    <w:rsid w:val="00EA5347"/>
    <w:rsid w:val="00EA7CE1"/>
    <w:rsid w:val="00EB0D5B"/>
    <w:rsid w:val="00EB0D93"/>
    <w:rsid w:val="00EB12AD"/>
    <w:rsid w:val="00EB36CA"/>
    <w:rsid w:val="00EB3E8D"/>
    <w:rsid w:val="00EB4062"/>
    <w:rsid w:val="00EB689B"/>
    <w:rsid w:val="00EB6D64"/>
    <w:rsid w:val="00EB7926"/>
    <w:rsid w:val="00EC10A7"/>
    <w:rsid w:val="00EC1806"/>
    <w:rsid w:val="00EC29B1"/>
    <w:rsid w:val="00EC35D6"/>
    <w:rsid w:val="00EC45D6"/>
    <w:rsid w:val="00EC4D10"/>
    <w:rsid w:val="00EC5276"/>
    <w:rsid w:val="00EC53C4"/>
    <w:rsid w:val="00EC5C83"/>
    <w:rsid w:val="00EC7022"/>
    <w:rsid w:val="00ED0969"/>
    <w:rsid w:val="00ED13AA"/>
    <w:rsid w:val="00ED1E53"/>
    <w:rsid w:val="00ED52B2"/>
    <w:rsid w:val="00ED6008"/>
    <w:rsid w:val="00ED6316"/>
    <w:rsid w:val="00ED73C6"/>
    <w:rsid w:val="00EE1333"/>
    <w:rsid w:val="00EE1977"/>
    <w:rsid w:val="00EE291B"/>
    <w:rsid w:val="00EE2EC2"/>
    <w:rsid w:val="00EE3036"/>
    <w:rsid w:val="00EE453B"/>
    <w:rsid w:val="00EE5575"/>
    <w:rsid w:val="00EF5B33"/>
    <w:rsid w:val="00EF683F"/>
    <w:rsid w:val="00EF791B"/>
    <w:rsid w:val="00EF7AE4"/>
    <w:rsid w:val="00EF7AF0"/>
    <w:rsid w:val="00F00674"/>
    <w:rsid w:val="00F0180D"/>
    <w:rsid w:val="00F0201F"/>
    <w:rsid w:val="00F0290A"/>
    <w:rsid w:val="00F02FFE"/>
    <w:rsid w:val="00F0350D"/>
    <w:rsid w:val="00F05FB5"/>
    <w:rsid w:val="00F06854"/>
    <w:rsid w:val="00F11F15"/>
    <w:rsid w:val="00F13980"/>
    <w:rsid w:val="00F13CE5"/>
    <w:rsid w:val="00F14611"/>
    <w:rsid w:val="00F147C0"/>
    <w:rsid w:val="00F148A3"/>
    <w:rsid w:val="00F149A6"/>
    <w:rsid w:val="00F14B3B"/>
    <w:rsid w:val="00F20870"/>
    <w:rsid w:val="00F22A43"/>
    <w:rsid w:val="00F22D6A"/>
    <w:rsid w:val="00F24AF8"/>
    <w:rsid w:val="00F24F4A"/>
    <w:rsid w:val="00F24FDD"/>
    <w:rsid w:val="00F25BBD"/>
    <w:rsid w:val="00F25C98"/>
    <w:rsid w:val="00F2788F"/>
    <w:rsid w:val="00F31654"/>
    <w:rsid w:val="00F33761"/>
    <w:rsid w:val="00F33F86"/>
    <w:rsid w:val="00F356F3"/>
    <w:rsid w:val="00F365E1"/>
    <w:rsid w:val="00F4066B"/>
    <w:rsid w:val="00F41B68"/>
    <w:rsid w:val="00F41F0A"/>
    <w:rsid w:val="00F437D6"/>
    <w:rsid w:val="00F439C6"/>
    <w:rsid w:val="00F45AC5"/>
    <w:rsid w:val="00F46E5F"/>
    <w:rsid w:val="00F523CD"/>
    <w:rsid w:val="00F601C5"/>
    <w:rsid w:val="00F60BDD"/>
    <w:rsid w:val="00F60F16"/>
    <w:rsid w:val="00F61579"/>
    <w:rsid w:val="00F637D0"/>
    <w:rsid w:val="00F63A27"/>
    <w:rsid w:val="00F66FA0"/>
    <w:rsid w:val="00F67D3E"/>
    <w:rsid w:val="00F706D6"/>
    <w:rsid w:val="00F74F00"/>
    <w:rsid w:val="00F751AB"/>
    <w:rsid w:val="00F770CF"/>
    <w:rsid w:val="00F81446"/>
    <w:rsid w:val="00F82248"/>
    <w:rsid w:val="00F82678"/>
    <w:rsid w:val="00F832A8"/>
    <w:rsid w:val="00F84ABB"/>
    <w:rsid w:val="00F84E6C"/>
    <w:rsid w:val="00F85FF9"/>
    <w:rsid w:val="00F86746"/>
    <w:rsid w:val="00F87A14"/>
    <w:rsid w:val="00F87F92"/>
    <w:rsid w:val="00F908F1"/>
    <w:rsid w:val="00F91AEC"/>
    <w:rsid w:val="00F91DBC"/>
    <w:rsid w:val="00F91F1C"/>
    <w:rsid w:val="00F9355B"/>
    <w:rsid w:val="00F94072"/>
    <w:rsid w:val="00F95D4B"/>
    <w:rsid w:val="00F972C0"/>
    <w:rsid w:val="00F9740E"/>
    <w:rsid w:val="00FA015F"/>
    <w:rsid w:val="00FA0784"/>
    <w:rsid w:val="00FA0882"/>
    <w:rsid w:val="00FA0EAD"/>
    <w:rsid w:val="00FA178D"/>
    <w:rsid w:val="00FA263B"/>
    <w:rsid w:val="00FA568B"/>
    <w:rsid w:val="00FA6824"/>
    <w:rsid w:val="00FA6BDD"/>
    <w:rsid w:val="00FA78F4"/>
    <w:rsid w:val="00FB13FD"/>
    <w:rsid w:val="00FB186E"/>
    <w:rsid w:val="00FB526D"/>
    <w:rsid w:val="00FB6948"/>
    <w:rsid w:val="00FC0451"/>
    <w:rsid w:val="00FC48D4"/>
    <w:rsid w:val="00FC4C3C"/>
    <w:rsid w:val="00FC554C"/>
    <w:rsid w:val="00FC6115"/>
    <w:rsid w:val="00FC637F"/>
    <w:rsid w:val="00FD1B55"/>
    <w:rsid w:val="00FD3402"/>
    <w:rsid w:val="00FD3A7C"/>
    <w:rsid w:val="00FD48B9"/>
    <w:rsid w:val="00FD506D"/>
    <w:rsid w:val="00FD7F38"/>
    <w:rsid w:val="00FE36A5"/>
    <w:rsid w:val="00FE3B4A"/>
    <w:rsid w:val="00FE3C83"/>
    <w:rsid w:val="00FE400D"/>
    <w:rsid w:val="00FE40F7"/>
    <w:rsid w:val="00FF01F5"/>
    <w:rsid w:val="00FF291E"/>
    <w:rsid w:val="00FF292A"/>
    <w:rsid w:val="00FF3184"/>
    <w:rsid w:val="00FF31C4"/>
    <w:rsid w:val="00FF40FE"/>
    <w:rsid w:val="00FF53C5"/>
    <w:rsid w:val="00FF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4187D"/>
  <w15:docId w15:val="{9556FBCE-18F9-4A19-8FED-9630379D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C4B68"/>
    <w:pPr>
      <w:spacing w:after="200" w:line="276" w:lineRule="auto"/>
    </w:pPr>
    <w:rPr>
      <w:rFonts w:ascii="Lora" w:hAnsi="Lora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rsid w:val="00EF5B33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D8C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6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-sectionsub-heading-sub-sectionsAVA">
    <w:name w:val="Sub-section(sub-heading-sub-sections)[AVA]"/>
    <w:uiPriority w:val="1"/>
    <w:qFormat/>
    <w:rsid w:val="006C4B68"/>
    <w:rPr>
      <w:rFonts w:ascii="Lora" w:hAnsi="Lora"/>
      <w:b/>
      <w:sz w:val="32"/>
    </w:rPr>
  </w:style>
  <w:style w:type="character" w:customStyle="1" w:styleId="CodeTermsAVA">
    <w:name w:val="Code Terms[AVA]"/>
    <w:uiPriority w:val="1"/>
    <w:rsid w:val="006C4B68"/>
    <w:rPr>
      <w:rFonts w:ascii="Lora" w:hAnsi="Lora"/>
      <w:b/>
      <w:sz w:val="40"/>
    </w:rPr>
  </w:style>
  <w:style w:type="character" w:customStyle="1" w:styleId="TIPINFOAVAHEB">
    <w:name w:val="TIP/INFO [AVA HEB]"/>
    <w:uiPriority w:val="1"/>
    <w:qFormat/>
    <w:rsid w:val="006C4B68"/>
    <w:rPr>
      <w:rFonts w:ascii="Lora" w:hAnsi="Lora"/>
      <w:b/>
      <w:caps w:val="0"/>
      <w:smallCaps w:val="0"/>
      <w:color w:val="auto"/>
      <w:kern w:val="0"/>
      <w:sz w:val="24"/>
      <w:u w:val="none"/>
      <w:bdr w:val="none" w:sz="0" w:space="0" w:color="auto"/>
      <w:shd w:val="clear" w:color="auto" w:fill="D9D9D9"/>
    </w:rPr>
  </w:style>
  <w:style w:type="character" w:customStyle="1" w:styleId="ScreenTextAVAHEB">
    <w:name w:val="ScreenText [AVA HEB]"/>
    <w:uiPriority w:val="1"/>
    <w:qFormat/>
    <w:rsid w:val="006C4B68"/>
    <w:rPr>
      <w:rFonts w:ascii="Lora" w:hAnsi="Lora"/>
      <w:b/>
      <w:color w:val="auto"/>
      <w:sz w:val="24"/>
      <w:u w:val="none"/>
    </w:rPr>
  </w:style>
  <w:style w:type="character" w:customStyle="1" w:styleId="ReferencesAVAHEB">
    <w:name w:val="References [AVA HEB]"/>
    <w:uiPriority w:val="1"/>
    <w:qFormat/>
    <w:rsid w:val="006C4B68"/>
    <w:rPr>
      <w:rFonts w:ascii="Lora" w:hAnsi="Lora"/>
      <w:i/>
      <w:sz w:val="24"/>
    </w:rPr>
  </w:style>
  <w:style w:type="paragraph" w:customStyle="1" w:styleId="FigureAVA">
    <w:name w:val="Figure [AVA]"/>
    <w:basedOn w:val="Normal"/>
    <w:qFormat/>
    <w:rsid w:val="006C4B68"/>
    <w:pPr>
      <w:jc w:val="center"/>
    </w:pPr>
    <w:rPr>
      <w:sz w:val="18"/>
    </w:rPr>
  </w:style>
  <w:style w:type="paragraph" w:customStyle="1" w:styleId="FigurecaptionAVA">
    <w:name w:val="Figure caption [AVA]"/>
    <w:basedOn w:val="FigureAVA"/>
    <w:rsid w:val="00474C13"/>
    <w:rPr>
      <w:b/>
    </w:rPr>
  </w:style>
  <w:style w:type="paragraph" w:customStyle="1" w:styleId="ChapterTitleAVAHEB">
    <w:name w:val="Chapter Title [AVA HEB]"/>
    <w:basedOn w:val="Heading1"/>
    <w:link w:val="ChapterTitleAVAHEBChar"/>
    <w:qFormat/>
    <w:rsid w:val="006C4B68"/>
    <w:pPr>
      <w:spacing w:before="0"/>
      <w:jc w:val="right"/>
    </w:pPr>
    <w:rPr>
      <w:rFonts w:ascii="Lora" w:eastAsia="Palatino Linotype" w:hAnsi="Lora" w:cs="Palatino Linotype"/>
      <w:b/>
      <w:sz w:val="80"/>
      <w:szCs w:val="80"/>
    </w:rPr>
  </w:style>
  <w:style w:type="character" w:customStyle="1" w:styleId="ChapterTitleAVAHEBChar">
    <w:name w:val="Chapter Title [AVA HEB] Char"/>
    <w:link w:val="ChapterTitleAVAHEB"/>
    <w:qFormat/>
    <w:rsid w:val="006C4B68"/>
    <w:rPr>
      <w:rFonts w:ascii="Lora" w:eastAsia="Palatino Linotype" w:hAnsi="Lora" w:cs="Palatino Linotype"/>
      <w:b/>
      <w:color w:val="365F91"/>
      <w:sz w:val="80"/>
      <w:szCs w:val="80"/>
      <w:lang w:eastAsia="en-US"/>
    </w:rPr>
  </w:style>
  <w:style w:type="character" w:customStyle="1" w:styleId="Heading1Char">
    <w:name w:val="Heading 1 Char"/>
    <w:link w:val="Heading1"/>
    <w:uiPriority w:val="9"/>
    <w:rsid w:val="00EF5B33"/>
    <w:rPr>
      <w:rFonts w:ascii="Cambria" w:eastAsia="Times New Roman" w:hAnsi="Cambria" w:cs="Times New Roman"/>
      <w:color w:val="365F91"/>
      <w:sz w:val="32"/>
      <w:szCs w:val="32"/>
    </w:rPr>
  </w:style>
  <w:style w:type="paragraph" w:customStyle="1" w:styleId="ChapterTitleNumberAVAHEB">
    <w:name w:val="Chapter Title Number [AVA HEB]"/>
    <w:basedOn w:val="Heading1"/>
    <w:link w:val="ChapterTitleNumberAVAHEBChar"/>
    <w:qFormat/>
    <w:rsid w:val="006C4B68"/>
    <w:pPr>
      <w:spacing w:before="0"/>
      <w:jc w:val="right"/>
    </w:pPr>
    <w:rPr>
      <w:rFonts w:ascii="Lora" w:eastAsia="Palatino Linotype" w:hAnsi="Lora" w:cs="Palatino Linotype"/>
      <w:bCs/>
      <w:smallCaps/>
      <w:sz w:val="70"/>
      <w:szCs w:val="70"/>
    </w:rPr>
  </w:style>
  <w:style w:type="character" w:customStyle="1" w:styleId="ChapterTitleNumberAVAHEBChar">
    <w:name w:val="Chapter Title Number [AVA HEB] Char"/>
    <w:link w:val="ChapterTitleNumberAVAHEB"/>
    <w:qFormat/>
    <w:rsid w:val="006C4B68"/>
    <w:rPr>
      <w:rFonts w:ascii="Lora" w:eastAsia="Palatino Linotype" w:hAnsi="Lora" w:cs="Palatino Linotype"/>
      <w:bCs/>
      <w:smallCaps/>
      <w:color w:val="365F91"/>
      <w:sz w:val="70"/>
      <w:szCs w:val="70"/>
      <w:lang w:eastAsia="en-US"/>
    </w:rPr>
  </w:style>
  <w:style w:type="paragraph" w:customStyle="1" w:styleId="CodeBlockAVAHEB">
    <w:name w:val="Code Block [AVA HEB]"/>
    <w:basedOn w:val="Normal"/>
    <w:link w:val="CodeBlockAVAHEBChar"/>
    <w:qFormat/>
    <w:rsid w:val="00EF5B33"/>
    <w:pPr>
      <w:widowControl w:val="0"/>
      <w:pBdr>
        <w:top w:val="nil"/>
        <w:left w:val="nil"/>
        <w:bottom w:val="nil"/>
        <w:right w:val="nil"/>
        <w:between w:val="nil"/>
      </w:pBdr>
      <w:spacing w:after="100" w:line="240" w:lineRule="auto"/>
    </w:pPr>
    <w:rPr>
      <w:rFonts w:ascii="Consolas" w:eastAsia="Arial" w:hAnsi="Consolas" w:cs="Arial"/>
      <w:sz w:val="20"/>
      <w:szCs w:val="20"/>
    </w:rPr>
  </w:style>
  <w:style w:type="character" w:customStyle="1" w:styleId="CodeBlockAVAHEBChar">
    <w:name w:val="Code Block [AVA HEB] Char"/>
    <w:link w:val="CodeBlockAVAHEB"/>
    <w:qFormat/>
    <w:rsid w:val="00EF5B33"/>
    <w:rPr>
      <w:rFonts w:ascii="Consolas" w:eastAsia="Arial" w:hAnsi="Consolas" w:cs="Arial"/>
      <w:sz w:val="20"/>
      <w:szCs w:val="20"/>
    </w:rPr>
  </w:style>
  <w:style w:type="paragraph" w:customStyle="1" w:styleId="CodeinTextAVAHEB">
    <w:name w:val="Code in Text [AVA HEB]"/>
    <w:basedOn w:val="Normal"/>
    <w:link w:val="CodeinTextAVAHEBChar"/>
    <w:qFormat/>
    <w:rsid w:val="00EF5B33"/>
    <w:pPr>
      <w:spacing w:after="0"/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AVAHEBChar">
    <w:name w:val="Code in Text [AVA HEB] Char"/>
    <w:link w:val="CodeinTextAVAHEB"/>
    <w:qFormat/>
    <w:rsid w:val="00EF5B33"/>
    <w:rPr>
      <w:rFonts w:ascii="Consolas" w:eastAsia="Palatino Linotype" w:hAnsi="Consolas" w:cs="Palatino Linotype"/>
      <w:b/>
      <w:sz w:val="20"/>
      <w:szCs w:val="20"/>
    </w:rPr>
  </w:style>
  <w:style w:type="paragraph" w:customStyle="1" w:styleId="FigureCaptionAVAHEB">
    <w:name w:val="Figure Caption [AVA HEB]"/>
    <w:basedOn w:val="Normal"/>
    <w:next w:val="FigureAVA"/>
    <w:link w:val="Figur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FigureCaptionAVAHEBChar">
    <w:name w:val="Figure Caption [AVA HEB] Char"/>
    <w:link w:val="FigureCaptionAVAHEB"/>
    <w:qFormat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paragraph" w:customStyle="1" w:styleId="Heading1AVAHEB">
    <w:name w:val="Heading 1 [AVA HEB]"/>
    <w:basedOn w:val="Heading1"/>
    <w:qFormat/>
    <w:rsid w:val="006C4B68"/>
    <w:pPr>
      <w:spacing w:before="400"/>
    </w:pPr>
    <w:rPr>
      <w:rFonts w:ascii="Lora" w:eastAsia="Palatino Linotype" w:hAnsi="Lora" w:cs="Palatino Linotype"/>
      <w:b/>
      <w:color w:val="auto"/>
      <w:sz w:val="40"/>
      <w:szCs w:val="40"/>
    </w:rPr>
  </w:style>
  <w:style w:type="paragraph" w:customStyle="1" w:styleId="Heading2AVAHEB">
    <w:name w:val="Heading 2 [AVA HEB]"/>
    <w:basedOn w:val="Normal"/>
    <w:link w:val="Heading2AVAHEBChar"/>
    <w:qFormat/>
    <w:rsid w:val="006C4B68"/>
    <w:pPr>
      <w:spacing w:before="200" w:after="0"/>
      <w:jc w:val="both"/>
    </w:pPr>
    <w:rPr>
      <w:rFonts w:eastAsia="Palatino Linotype" w:cs="Palatino Linotype"/>
      <w:b/>
      <w:sz w:val="36"/>
      <w:szCs w:val="36"/>
    </w:rPr>
  </w:style>
  <w:style w:type="character" w:customStyle="1" w:styleId="Heading2AVAHEBChar">
    <w:name w:val="Heading 2 [AVA HEB] Char"/>
    <w:link w:val="Heading2AVAHEB"/>
    <w:qFormat/>
    <w:rsid w:val="006C4B68"/>
    <w:rPr>
      <w:rFonts w:ascii="Lora" w:eastAsia="Palatino Linotype" w:hAnsi="Lora" w:cs="Palatino Linotype"/>
      <w:b/>
      <w:sz w:val="36"/>
      <w:szCs w:val="36"/>
      <w:lang w:eastAsia="en-US"/>
    </w:rPr>
  </w:style>
  <w:style w:type="paragraph" w:customStyle="1" w:styleId="LinkAVAHEB">
    <w:name w:val="Link [AVA HEB]"/>
    <w:basedOn w:val="Normal"/>
    <w:link w:val="Link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Arial" w:cs="Arial"/>
      <w:b/>
    </w:rPr>
  </w:style>
  <w:style w:type="character" w:customStyle="1" w:styleId="LinkAVAHEBChar">
    <w:name w:val="Link [AVA HEB] Char"/>
    <w:link w:val="LinkAVAHEB"/>
    <w:rsid w:val="006C4B68"/>
    <w:rPr>
      <w:rFonts w:ascii="Lora" w:eastAsia="Arial" w:hAnsi="Lora" w:cs="Arial"/>
      <w:b/>
      <w:sz w:val="22"/>
      <w:szCs w:val="22"/>
      <w:shd w:val="clear" w:color="auto" w:fill="FFFFFF"/>
      <w:lang w:eastAsia="en-US"/>
    </w:rPr>
  </w:style>
  <w:style w:type="paragraph" w:customStyle="1" w:styleId="NormalAVAHEB">
    <w:name w:val="Normal [AVA HEB]"/>
    <w:basedOn w:val="Normal"/>
    <w:link w:val="NormalAVAHEBChar"/>
    <w:qFormat/>
    <w:rsid w:val="006C4B68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eastAsia="Palatino Linotype" w:cs="Palatino Linotype"/>
    </w:rPr>
  </w:style>
  <w:style w:type="character" w:customStyle="1" w:styleId="NormalAVAHEBChar">
    <w:name w:val="Normal [AVA HEB] Char"/>
    <w:link w:val="NormalAVAHEB"/>
    <w:qFormat/>
    <w:rsid w:val="006C4B68"/>
    <w:rPr>
      <w:rFonts w:ascii="Lora" w:eastAsia="Palatino Linotype" w:hAnsi="Lora" w:cs="Palatino Linotype"/>
      <w:sz w:val="22"/>
      <w:szCs w:val="22"/>
      <w:shd w:val="clear" w:color="auto" w:fill="FFFFFF"/>
      <w:lang w:eastAsia="en-US"/>
    </w:rPr>
  </w:style>
  <w:style w:type="paragraph" w:customStyle="1" w:styleId="TableCaptionAVAHEB">
    <w:name w:val="Table Caption [AVA HEB]"/>
    <w:basedOn w:val="Normal"/>
    <w:link w:val="TableCaptionAVAHEBChar"/>
    <w:qFormat/>
    <w:rsid w:val="006C4B68"/>
    <w:pPr>
      <w:spacing w:after="0"/>
      <w:jc w:val="center"/>
    </w:pPr>
    <w:rPr>
      <w:rFonts w:eastAsia="Palatino Linotype" w:cs="Palatino Linotype"/>
      <w:bCs/>
      <w:i/>
      <w:iCs/>
      <w:sz w:val="18"/>
      <w:szCs w:val="18"/>
    </w:rPr>
  </w:style>
  <w:style w:type="character" w:customStyle="1" w:styleId="TableCaptionAVAHEBChar">
    <w:name w:val="Table Caption [AVA HEB] Char"/>
    <w:link w:val="TableCaptionAVAHEB"/>
    <w:rsid w:val="006C4B68"/>
    <w:rPr>
      <w:rFonts w:ascii="Lora" w:eastAsia="Palatino Linotype" w:hAnsi="Lora" w:cs="Palatino Linotype"/>
      <w:bCs/>
      <w:i/>
      <w:iCs/>
      <w:sz w:val="18"/>
      <w:szCs w:val="18"/>
      <w:lang w:eastAsia="en-US"/>
    </w:rPr>
  </w:style>
  <w:style w:type="character" w:customStyle="1" w:styleId="Heading2Char">
    <w:name w:val="Heading 2 Char"/>
    <w:link w:val="Heading2"/>
    <w:uiPriority w:val="9"/>
    <w:semiHidden/>
    <w:rsid w:val="00331D8C"/>
    <w:rPr>
      <w:rFonts w:ascii="Cambria" w:eastAsia="Times New Roman" w:hAnsi="Cambria" w:cs="Times New Roman"/>
      <w:color w:val="365F91"/>
      <w:sz w:val="26"/>
      <w:szCs w:val="26"/>
    </w:rPr>
  </w:style>
  <w:style w:type="character" w:styleId="BookTitle">
    <w:name w:val="Book Title"/>
    <w:uiPriority w:val="33"/>
    <w:qFormat/>
    <w:rsid w:val="00C718B1"/>
    <w:rPr>
      <w:rFonts w:ascii="Palatino Linotype" w:hAnsi="Palatino Linotype"/>
      <w:b/>
      <w:bCs/>
      <w:i w:val="0"/>
      <w:iCs/>
      <w:spacing w:val="5"/>
      <w:sz w:val="80"/>
    </w:rPr>
  </w:style>
  <w:style w:type="paragraph" w:customStyle="1" w:styleId="CodeBlockBPBHEB">
    <w:name w:val="Code Block [BPB HEB]"/>
    <w:basedOn w:val="Normal"/>
    <w:qFormat/>
    <w:rsid w:val="00C718B1"/>
    <w:pPr>
      <w:widowControl w:val="0"/>
      <w:spacing w:after="100"/>
    </w:pPr>
    <w:rPr>
      <w:rFonts w:ascii="Consolas" w:eastAsia="Arial" w:hAnsi="Consolas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C718B1"/>
    <w:pPr>
      <w:ind w:left="720"/>
      <w:contextualSpacing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8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8B1"/>
    <w:rPr>
      <w:rFonts w:ascii="Segoe UI" w:hAnsi="Segoe UI" w:cs="Segoe UI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D3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482"/>
    <w:pPr>
      <w:spacing w:after="0" w:line="240" w:lineRule="auto"/>
    </w:pPr>
    <w:rPr>
      <w:rFonts w:ascii="Arial" w:eastAsia="Arial" w:hAnsi="Arial" w:cs="Arial"/>
      <w:sz w:val="20"/>
      <w:szCs w:val="20"/>
      <w:lang w:eastAsia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482"/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4038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27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8E2"/>
    <w:rPr>
      <w:rFonts w:ascii="Lora" w:hAnsi="Lor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708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8E2"/>
    <w:rPr>
      <w:rFonts w:ascii="Lora" w:hAnsi="Lora"/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F832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2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458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6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87"/>
    <w:rPr>
      <w:rFonts w:ascii="Courier New" w:eastAsia="Times New Roman" w:hAnsi="Courier New" w:cs="Courier New"/>
    </w:rPr>
  </w:style>
  <w:style w:type="character" w:customStyle="1" w:styleId="katex-mathml">
    <w:name w:val="katex-mathml"/>
    <w:basedOn w:val="DefaultParagraphFont"/>
    <w:rsid w:val="006E26B4"/>
  </w:style>
  <w:style w:type="character" w:customStyle="1" w:styleId="mord">
    <w:name w:val="mord"/>
    <w:basedOn w:val="DefaultParagraphFont"/>
    <w:rsid w:val="006E26B4"/>
  </w:style>
  <w:style w:type="character" w:customStyle="1" w:styleId="mrel">
    <w:name w:val="mrel"/>
    <w:basedOn w:val="DefaultParagraphFont"/>
    <w:rsid w:val="006E26B4"/>
  </w:style>
  <w:style w:type="character" w:customStyle="1" w:styleId="mbin">
    <w:name w:val="mbin"/>
    <w:basedOn w:val="DefaultParagraphFont"/>
    <w:rsid w:val="006E26B4"/>
  </w:style>
  <w:style w:type="character" w:styleId="Hyperlink">
    <w:name w:val="Hyperlink"/>
    <w:basedOn w:val="DefaultParagraphFont"/>
    <w:uiPriority w:val="99"/>
    <w:unhideWhenUsed/>
    <w:rsid w:val="00F27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8F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510B81"/>
  </w:style>
  <w:style w:type="character" w:customStyle="1" w:styleId="hljs-name">
    <w:name w:val="hljs-name"/>
    <w:basedOn w:val="DefaultParagraphFont"/>
    <w:rsid w:val="00510B81"/>
  </w:style>
  <w:style w:type="character" w:customStyle="1" w:styleId="hljs-attr">
    <w:name w:val="hljs-attr"/>
    <w:basedOn w:val="DefaultParagraphFont"/>
    <w:rsid w:val="00510B81"/>
  </w:style>
  <w:style w:type="character" w:customStyle="1" w:styleId="hljs-string">
    <w:name w:val="hljs-string"/>
    <w:basedOn w:val="DefaultParagraphFont"/>
    <w:rsid w:val="00510B81"/>
  </w:style>
  <w:style w:type="character" w:styleId="FollowedHyperlink">
    <w:name w:val="FollowedHyperlink"/>
    <w:basedOn w:val="DefaultParagraphFont"/>
    <w:uiPriority w:val="99"/>
    <w:semiHidden/>
    <w:unhideWhenUsed/>
    <w:rsid w:val="00145745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60157B"/>
  </w:style>
  <w:style w:type="character" w:customStyle="1" w:styleId="hljs-number">
    <w:name w:val="hljs-number"/>
    <w:basedOn w:val="DefaultParagraphFont"/>
    <w:rsid w:val="0060157B"/>
  </w:style>
  <w:style w:type="character" w:customStyle="1" w:styleId="hljs-title">
    <w:name w:val="hljs-title"/>
    <w:basedOn w:val="DefaultParagraphFont"/>
    <w:rsid w:val="0060157B"/>
  </w:style>
  <w:style w:type="character" w:customStyle="1" w:styleId="hljs-function">
    <w:name w:val="hljs-function"/>
    <w:basedOn w:val="DefaultParagraphFont"/>
    <w:rsid w:val="0060157B"/>
  </w:style>
  <w:style w:type="character" w:customStyle="1" w:styleId="hljs-params">
    <w:name w:val="hljs-params"/>
    <w:basedOn w:val="DefaultParagraphFont"/>
    <w:rsid w:val="0060157B"/>
  </w:style>
  <w:style w:type="character" w:customStyle="1" w:styleId="hljs-variable">
    <w:name w:val="hljs-variable"/>
    <w:basedOn w:val="DefaultParagraphFont"/>
    <w:rsid w:val="00601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7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3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1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5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8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3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6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7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9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6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7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4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7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9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8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24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7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6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6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8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71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64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0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001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24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51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8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5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80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96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0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7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8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344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8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7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862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03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54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2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32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351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58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13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722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92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38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44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260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06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30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93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46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5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22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5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6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0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5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6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5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7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6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37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2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06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6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8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0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9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9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05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0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602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3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683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38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2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50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59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5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7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30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63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43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3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5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862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60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504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8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5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13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85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0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16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17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05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50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8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13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1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9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94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32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7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62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1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696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2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8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9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29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25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33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38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90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86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9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8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7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751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43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2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7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951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2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14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39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23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9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3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1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96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0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8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0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7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6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5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6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72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6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8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1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9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7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4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8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9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9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4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75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1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8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8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8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4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3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1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77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7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8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11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53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29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88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9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33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9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2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2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026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07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67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38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3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5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1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8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79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33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6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0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7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958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3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62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9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4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847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3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1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9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97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001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16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1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6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848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51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17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809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27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90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4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57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58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51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9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0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3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4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6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7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4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3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1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0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9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45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8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4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7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7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8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1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2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8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2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9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17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33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68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07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570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66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81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335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873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9321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01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137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3035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579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69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488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288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099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33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060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454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74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241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2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698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786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297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70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2884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855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915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2266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5306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2108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00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85723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72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323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90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1109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0501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8711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6124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19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8455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7539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065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472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6268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716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624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1032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33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629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725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175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685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908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904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586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533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3263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7574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13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81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21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408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2818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9811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06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6700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071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541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00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148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1490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814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2460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9817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7666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762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719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973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769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7155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59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804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840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55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3475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198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887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98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77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25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87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2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4677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611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4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502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730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077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28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6741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2549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90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545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1016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0811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395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8877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3220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83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8914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772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987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0788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92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82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560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724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8256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053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043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6423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9192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504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0722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333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5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650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3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6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8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2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9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1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2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8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2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0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4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4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8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7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9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5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4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3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4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3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5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3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1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6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2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4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5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7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49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5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0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64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114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81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2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42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70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59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15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7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0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0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92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72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36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49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885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5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21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187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1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64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36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05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41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2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41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51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8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43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32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51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30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32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47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8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6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31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138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5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3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31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4380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2667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861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01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1674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764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28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700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819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875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0938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844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9095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2516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10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54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6303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0666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4532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429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22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2658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00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706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187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4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4164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457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601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949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3756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2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3313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39313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52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2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365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245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122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8585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738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64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6596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50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85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172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08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0887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402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897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122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8437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210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14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76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2015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3721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313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187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0022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910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506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1503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60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0194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2967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65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2933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3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220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8511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705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3403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2033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622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6486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534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488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181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69754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4296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67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694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270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037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97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7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4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1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7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7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5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1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5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8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0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5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1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9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9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8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8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7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0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4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3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0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4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9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0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6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2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5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8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4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8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3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1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7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8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7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6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7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9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7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1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3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2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0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1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5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4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5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8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6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9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2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5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7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24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6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8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3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8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9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5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9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0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7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0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7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1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2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4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0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0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9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5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59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1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1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8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3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0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6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6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16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1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98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27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730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49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84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99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23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85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23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1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073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5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3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52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06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06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47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13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92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7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4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1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8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74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0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898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9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35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1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8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999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0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0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44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67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51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5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33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4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83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0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5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4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1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1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1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8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14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2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9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9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1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7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7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6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1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2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1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8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4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8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5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0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9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8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5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9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4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1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2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9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8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4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6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0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0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2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6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9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3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87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0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7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9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9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1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2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0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1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9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0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2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2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6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8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5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0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7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9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3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5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7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8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3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2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1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8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1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2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85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454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2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6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31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644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521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667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60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82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256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9238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3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148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2517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5429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994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322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130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154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2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9497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9982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716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0324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0813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212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8217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3737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75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5225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738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5973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6686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572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148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93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989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6155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891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614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337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48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7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994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616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740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340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132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2197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441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2316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421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749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1035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21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22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939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87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03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127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28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524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760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51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112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964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951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1334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8851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75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670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06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39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794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4316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009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4500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174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53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0294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41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8947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683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94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3433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248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725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138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384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494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788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750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63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9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2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3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8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4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3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6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4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4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7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7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4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2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4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6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5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7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8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7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5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6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7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16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5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6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6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6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1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7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5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6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0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7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8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0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0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6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9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7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31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1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0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53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3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7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2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0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3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7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2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8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0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4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6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6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79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58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3254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7313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096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5419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18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167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4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2894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96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64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8194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244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0865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2227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1476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794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128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3996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1972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1866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70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3259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07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15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3328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28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35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093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140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687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87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02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0932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150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460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2423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4455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6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7689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204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598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686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050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129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9482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5193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9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0573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5241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76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163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465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4257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214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7141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7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718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47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0006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88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5453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07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066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091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73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385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605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1265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764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90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9097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5307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6137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968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9100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36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6947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36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448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660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9691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9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05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1688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57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146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2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903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55921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737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982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52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412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4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516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97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012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8920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74808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46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6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063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6653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551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382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3627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34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745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309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280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354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9038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857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17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47785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51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090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11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0291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3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14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722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4751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23152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0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6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4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9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0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2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wnloads\Style%20Template%20AVA%20H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DFED-ACB0-47DC-9CBE-3BD6EDF0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Template AVA HEB.dot</Template>
  <TotalTime>93</TotalTime>
  <Pages>20</Pages>
  <Words>4080</Words>
  <Characters>23256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</dc:creator>
  <cp:keywords/>
  <cp:lastModifiedBy>rupalimchopade@outlook.com</cp:lastModifiedBy>
  <cp:revision>4</cp:revision>
  <cp:lastPrinted>2024-12-29T10:54:00Z</cp:lastPrinted>
  <dcterms:created xsi:type="dcterms:W3CDTF">2025-03-06T15:37:00Z</dcterms:created>
  <dcterms:modified xsi:type="dcterms:W3CDTF">2025-03-07T08:51:00Z</dcterms:modified>
</cp:coreProperties>
</file>